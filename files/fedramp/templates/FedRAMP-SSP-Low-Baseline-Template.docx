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CC92E" w14:textId="1BF5C6A7" w:rsidR="00020927" w:rsidRPr="0050207F" w:rsidRDefault="00263591" w:rsidP="004D07AD">
      <w:pPr>
        <w:pStyle w:val="GSATitleCoverPage"/>
      </w:pPr>
      <w:r w:rsidRPr="0050207F">
        <mc:AlternateContent>
          <mc:Choice Requires="wps">
            <w:drawing>
              <wp:anchor distT="0" distB="0" distL="114300" distR="114300" simplePos="0" relativeHeight="251658254" behindDoc="1" locked="0" layoutInCell="1" allowOverlap="1" wp14:anchorId="6F979D36" wp14:editId="26771E46">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EC0C3CB" id="Rectangle 2" o:spid="_x0000_s1026" style="position:absolute;margin-left:1in;margin-top:62.4pt;width:468pt;height:653.4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0" w:name="_Toc270583319"/>
      <w:r w:rsidR="00E258FB" w:rsidRPr="0050207F">
        <w:t xml:space="preserve"> </w:t>
      </w:r>
      <w:r w:rsidR="004D07AD" w:rsidRPr="004D07AD">
        <w:t>FedRAMP System Security Plan (SSP) Low Baseline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FE670A" w14:paraId="12366EAF" w14:textId="77777777" w:rsidTr="001C310B">
        <w:tc>
          <w:tcPr>
            <w:tcW w:w="8630" w:type="dxa"/>
          </w:tcPr>
          <w:p w14:paraId="52FEC0C7" w14:textId="77777777" w:rsidR="00FE670A" w:rsidRDefault="00A27F9C" w:rsidP="006B740E">
            <w:pPr>
              <w:pStyle w:val="GSACoverPageLogo"/>
            </w:pPr>
            <w:r>
              <w:rPr>
                <w:noProof/>
              </w:rPr>
              <w:drawing>
                <wp:inline distT="0" distB="0" distL="0" distR="0" wp14:anchorId="42D12E6F" wp14:editId="6820FDB9">
                  <wp:extent cx="1811761" cy="224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tc>
      </w:tr>
    </w:tbl>
    <w:p w14:paraId="4D40E1A0" w14:textId="77777777" w:rsidR="00CF5F1B" w:rsidRPr="00A96220" w:rsidRDefault="00CF5F1B" w:rsidP="00CF5F1B">
      <w:pPr>
        <w:pStyle w:val="GSATitleCoverPage"/>
      </w:pPr>
    </w:p>
    <w:p w14:paraId="4D1C9DDA" w14:textId="697CF737" w:rsidR="00020927" w:rsidRPr="002C3786" w:rsidRDefault="00CB38BB" w:rsidP="00E43EB6">
      <w:pPr>
        <w:pStyle w:val="GSACoverPageInsertName"/>
      </w:pPr>
      <w:sdt>
        <w:sdtPr>
          <w:alias w:val="CSP Name"/>
          <w:tag w:val="cspname"/>
          <w:id w:val="-2088288634"/>
          <w:placeholder>
            <w:docPart w:val="F27812E3B76C41B887DA6A45A53B6886"/>
          </w:placeholder>
          <w:dataBinding w:xpath="/root[1]/companyinfo[1]/cspname[1]" w:storeItemID="{44BEC3F7-CE87-4EB0-838F-88333877F166}"/>
          <w:text/>
        </w:sdtPr>
        <w:sdtEndPr/>
        <w:sdtContent>
          <w:r w:rsidR="00D81901">
            <w:t>CSP Name</w:t>
          </w:r>
        </w:sdtContent>
      </w:sdt>
    </w:p>
    <w:p w14:paraId="5DE08F28" w14:textId="4C6FDDDE" w:rsidR="00774386" w:rsidRPr="002C3786" w:rsidRDefault="00CB38BB" w:rsidP="008C19F9">
      <w:pPr>
        <w:pStyle w:val="GSACoverPageInsertName"/>
      </w:pPr>
      <w:sdt>
        <w:sdtPr>
          <w:alias w:val="Information System Name"/>
          <w:tag w:val="informationsystemname"/>
          <w:id w:val="650946938"/>
          <w:placeholder>
            <w:docPart w:val="F3F13CEAC4324358A74B68063CD1A3A9"/>
          </w:placeholder>
          <w:dataBinding w:xpath="/root[1]/companyinfo[1]/informationsystemname[1]" w:storeItemID="{44BEC3F7-CE87-4EB0-838F-88333877F166}"/>
          <w:text/>
        </w:sdtPr>
        <w:sdtEndPr/>
        <w:sdtContent>
          <w:r>
            <w:t>Information System Name</w:t>
          </w:r>
        </w:sdtContent>
      </w:sdt>
    </w:p>
    <w:p w14:paraId="0AE0DF01" w14:textId="73CC5C08" w:rsidR="00655D43" w:rsidRDefault="00A5614F" w:rsidP="00471EE1">
      <w:pPr>
        <w:pStyle w:val="GSACoverPageInsertName"/>
      </w:pPr>
      <w:r>
        <w:t>Version</w:t>
      </w:r>
      <w:r w:rsidR="002454CD">
        <w:t xml:space="preserve"> </w:t>
      </w:r>
      <w:sdt>
        <w:sdtPr>
          <w:alias w:val="Version Number"/>
          <w:tag w:val="versionnumber"/>
          <w:id w:val="627137386"/>
          <w:placeholder>
            <w:docPart w:val="3748AAE3778E4248B71D71DBF32385B4"/>
          </w:placeholder>
          <w:dataBinding w:xpath="/root[1]/versioninfo[1]/versionnumber[1]" w:storeItemID="{44BEC3F7-CE87-4EB0-838F-88333877F166}"/>
          <w:text/>
        </w:sdtPr>
        <w:sdtEndPr/>
        <w:sdtContent>
          <w:r w:rsidR="00D81901">
            <w:t>#.#</w:t>
          </w:r>
        </w:sdtContent>
      </w:sdt>
    </w:p>
    <w:p w14:paraId="6FD7EB4C" w14:textId="01F3A39C" w:rsidR="008D4DE3" w:rsidRPr="002C3786" w:rsidRDefault="00510BDA" w:rsidP="008D4DE3">
      <w:pPr>
        <w:pStyle w:val="GSACoverPageInsertName"/>
      </w:pPr>
      <w:r>
        <w:t xml:space="preserve">Version </w:t>
      </w:r>
      <w:sdt>
        <w:sdtPr>
          <w:alias w:val="Version Date"/>
          <w:tag w:val="versiondate"/>
          <w:id w:val="1464310091"/>
          <w:placeholder>
            <w:docPart w:val="9DCC8207383F4764A7D0314127CC6B6E"/>
          </w:placeholder>
          <w:dataBinding w:xpath="/root[1]/versioninfo[1]/versiondate[1]" w:storeItemID="{44BEC3F7-CE87-4EB0-838F-88333877F166}"/>
          <w:date>
            <w:dateFormat w:val="MMMM d, yyyy"/>
            <w:lid w:val="en-US"/>
            <w:storeMappedDataAs w:val="dateTime"/>
            <w:calendar w:val="gregorian"/>
          </w:date>
        </w:sdtPr>
        <w:sdtEndPr/>
        <w:sdtContent>
          <w:r w:rsidR="00D81901">
            <w:t>Date</w:t>
          </w:r>
        </w:sdtContent>
      </w:sdt>
    </w:p>
    <w:p w14:paraId="496ABCD1" w14:textId="77777777" w:rsidR="00E02B4E" w:rsidRPr="00942DF5" w:rsidRDefault="00E02B4E" w:rsidP="00942DF5"/>
    <w:p w14:paraId="1EDA81A8" w14:textId="77777777" w:rsidR="004661ED" w:rsidRPr="00942DF5" w:rsidRDefault="004661ED" w:rsidP="00942DF5"/>
    <w:p w14:paraId="3FACDACE" w14:textId="77777777" w:rsidR="004661ED" w:rsidRPr="00942DF5" w:rsidRDefault="004661ED" w:rsidP="00942DF5"/>
    <w:p w14:paraId="6552E354" w14:textId="77777777" w:rsidR="004661ED" w:rsidRPr="00942DF5" w:rsidRDefault="004661ED" w:rsidP="00942DF5"/>
    <w:p w14:paraId="37E80D32" w14:textId="77777777" w:rsidR="004661ED" w:rsidRPr="00942DF5" w:rsidRDefault="004661ED" w:rsidP="00942DF5"/>
    <w:p w14:paraId="5C4EFE6B" w14:textId="77777777" w:rsidR="004661ED" w:rsidRPr="00942DF5" w:rsidRDefault="004661ED" w:rsidP="00942DF5"/>
    <w:p w14:paraId="5D83451B" w14:textId="77777777" w:rsidR="00FE670A" w:rsidRDefault="00A27ABE" w:rsidP="00DA4990">
      <w:r w:rsidRPr="00A27ABE">
        <w:t>Controlled Unclassified Information</w:t>
      </w:r>
    </w:p>
    <w:p w14:paraId="0FFF0EC7" w14:textId="77777777" w:rsidR="00F229AE" w:rsidRPr="006137FD" w:rsidRDefault="00F229AE" w:rsidP="00DA4990">
      <w:pPr>
        <w:sectPr w:rsidR="00F229AE" w:rsidRPr="006137FD" w:rsidSect="00E7026B">
          <w:headerReference w:type="default" r:id="rId29"/>
          <w:footerReference w:type="default" r:id="rId30"/>
          <w:pgSz w:w="12240" w:h="15840"/>
          <w:pgMar w:top="1440" w:right="1800" w:bottom="1440" w:left="1800" w:header="720" w:footer="720" w:gutter="0"/>
          <w:cols w:space="720"/>
          <w:titlePg/>
          <w:docGrid w:linePitch="326"/>
        </w:sectPr>
      </w:pPr>
    </w:p>
    <w:p w14:paraId="46E6A655" w14:textId="77777777" w:rsidR="00C20BF1" w:rsidRDefault="00C20BF1" w:rsidP="00102358">
      <w:pPr>
        <w:pStyle w:val="GSAInstruction"/>
      </w:pPr>
      <w:bookmarkStart w:id="1" w:name="_Toc383429249"/>
      <w:bookmarkStart w:id="2" w:name="_Toc383430500"/>
      <w:bookmarkStart w:id="3" w:name="_Toc383433170"/>
      <w:bookmarkStart w:id="4" w:name="_Toc383444402"/>
      <w:bookmarkStart w:id="5" w:name="_Toc385594024"/>
      <w:bookmarkStart w:id="6" w:name="_Toc385594416"/>
      <w:bookmarkStart w:id="7" w:name="_Toc385594804"/>
      <w:bookmarkStart w:id="8" w:name="_Toc388620661"/>
    </w:p>
    <w:p w14:paraId="1987F402" w14:textId="77777777" w:rsidR="00102358" w:rsidRDefault="00102358" w:rsidP="00102358">
      <w:pPr>
        <w:pStyle w:val="GSAInstruction"/>
      </w:pPr>
      <w:r>
        <w:t>Instruction: This template contains a number of features to facilitate data entry. As you go through the template entering data, you will see prompts for you to enter different types of data.</w:t>
      </w:r>
    </w:p>
    <w:p w14:paraId="0FA89E23" w14:textId="77777777" w:rsidR="00102358" w:rsidRDefault="00102358" w:rsidP="00102358">
      <w:pPr>
        <w:pStyle w:val="GSAInstructionUnderline"/>
      </w:pPr>
      <w:r>
        <w:t>Repeatable Field</w:t>
      </w:r>
    </w:p>
    <w:p w14:paraId="52C75B09" w14:textId="77777777" w:rsidR="00102358" w:rsidRDefault="00102358" w:rsidP="00102358">
      <w:pPr>
        <w:pStyle w:val="GSAInstruction"/>
      </w:pPr>
      <w:r>
        <w:t>Some multipl</w:t>
      </w:r>
      <w:r w:rsidR="005A3BDE">
        <w:t>e</w:t>
      </w:r>
      <w:r>
        <w:t>-occurring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4FC5C8F" w14:textId="77777777" w:rsidR="00102358" w:rsidRPr="00102358" w:rsidRDefault="00102358" w:rsidP="00102358">
      <w:pPr>
        <w:pStyle w:val="GSAInstructionList"/>
      </w:pPr>
      <w:r>
        <w:tab/>
      </w:r>
      <w:r w:rsidRPr="00102358">
        <w:t>CSP Name</w:t>
      </w:r>
    </w:p>
    <w:p w14:paraId="2077B032" w14:textId="77777777" w:rsidR="00102358" w:rsidRPr="00102358" w:rsidRDefault="00102358" w:rsidP="00102358">
      <w:pPr>
        <w:pStyle w:val="GSAInstructionList"/>
      </w:pPr>
      <w:r>
        <w:tab/>
      </w:r>
      <w:r w:rsidRPr="00102358">
        <w:t>Information System Name</w:t>
      </w:r>
    </w:p>
    <w:p w14:paraId="2AAF2444" w14:textId="77777777" w:rsidR="00102358" w:rsidRPr="00102358" w:rsidRDefault="00102358" w:rsidP="00102358">
      <w:pPr>
        <w:pStyle w:val="GSAInstructionList"/>
      </w:pPr>
      <w:r>
        <w:tab/>
      </w:r>
      <w:r w:rsidRPr="00102358">
        <w:t>Version Number</w:t>
      </w:r>
    </w:p>
    <w:p w14:paraId="1C0EFDBA" w14:textId="77777777" w:rsidR="00102358" w:rsidRPr="00102358" w:rsidRDefault="00102358" w:rsidP="00102358">
      <w:pPr>
        <w:pStyle w:val="GSAInstructionList"/>
      </w:pPr>
      <w:r>
        <w:tab/>
      </w:r>
      <w:r w:rsidRPr="00102358">
        <w:t xml:space="preserve">Version Date </w:t>
      </w:r>
    </w:p>
    <w:p w14:paraId="062884D1" w14:textId="77777777" w:rsidR="00102358" w:rsidRDefault="00102358" w:rsidP="00102358">
      <w:pPr>
        <w:pStyle w:val="GSAInstructionList"/>
      </w:pPr>
      <w:r>
        <w:tab/>
      </w:r>
      <w:r w:rsidRPr="00102358">
        <w:t>Information System Abbreviation</w:t>
      </w:r>
    </w:p>
    <w:p w14:paraId="5B7BFAE6" w14:textId="77777777" w:rsidR="00102358" w:rsidRDefault="00102358" w:rsidP="00102358">
      <w:pPr>
        <w:pStyle w:val="GSAInstructionList"/>
      </w:pPr>
    </w:p>
    <w:p w14:paraId="3E553381" w14:textId="77777777" w:rsidR="00102358" w:rsidRDefault="00102358" w:rsidP="00102358">
      <w:pPr>
        <w:pStyle w:val="GSAInstructionList"/>
      </w:pPr>
      <w: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w:t>
      </w:r>
      <w:r w:rsidR="00DF74A8">
        <w:t xml:space="preserve"> The one exception to the repeatable fields is information system name</w:t>
      </w:r>
      <w:r w:rsidR="00EE0F8C">
        <w:t>s</w:t>
      </w:r>
      <w:r w:rsidR="00DF74A8">
        <w:t xml:space="preserve"> for </w:t>
      </w:r>
      <w:r w:rsidR="006D4694">
        <w:t>FedRAMP</w:t>
      </w:r>
      <w:r w:rsidR="00DF74A8">
        <w:t xml:space="preserve"> or l</w:t>
      </w:r>
      <w:r w:rsidR="00DF74A8" w:rsidRPr="00DF74A8">
        <w:t xml:space="preserve">everaged </w:t>
      </w:r>
      <w:r w:rsidR="00DF74A8">
        <w:t>a</w:t>
      </w:r>
      <w:r w:rsidR="00DF74A8" w:rsidRPr="00DF74A8">
        <w:t xml:space="preserve">uthorizations </w:t>
      </w:r>
      <w:r w:rsidR="00665285">
        <w:t>that</w:t>
      </w:r>
      <w:r w:rsidR="00DF74A8">
        <w:t xml:space="preserve"> </w:t>
      </w:r>
      <w:r w:rsidR="00665285">
        <w:t>are</w:t>
      </w:r>
      <w:r w:rsidR="00DF74A8">
        <w:t xml:space="preserve"> identified </w:t>
      </w:r>
      <w:r w:rsidR="00665285">
        <w:t>as</w:t>
      </w:r>
      <w:r w:rsidR="00AA5D4A">
        <w:t xml:space="preserve"> “Leveraged information system name:</w:t>
      </w:r>
    </w:p>
    <w:p w14:paraId="65A5AF8E" w14:textId="77777777" w:rsidR="00102358" w:rsidRDefault="00102358" w:rsidP="00102358">
      <w:pPr>
        <w:pStyle w:val="GSAInstructionUnderline"/>
      </w:pPr>
      <w:r>
        <w:t>Date Selection</w:t>
      </w:r>
    </w:p>
    <w:p w14:paraId="204CD6AB" w14:textId="77777777" w:rsidR="00102358" w:rsidRDefault="00102358" w:rsidP="00102358">
      <w:pPr>
        <w:pStyle w:val="GSAInstruction"/>
      </w:pPr>
      <w:r>
        <w:t>Data fields that must contain a date will present a date selection menu.</w:t>
      </w:r>
    </w:p>
    <w:p w14:paraId="3ED4302B" w14:textId="77777777" w:rsidR="00102358" w:rsidRDefault="00102358" w:rsidP="00102358">
      <w:pPr>
        <w:pStyle w:val="GSAInstructionUnderline"/>
      </w:pPr>
      <w:r>
        <w:t>Item Choice</w:t>
      </w:r>
    </w:p>
    <w:p w14:paraId="6D48B77D" w14:textId="77777777" w:rsidR="00102358" w:rsidRDefault="00102358" w:rsidP="00102358">
      <w:pPr>
        <w:pStyle w:val="GSAInstruction"/>
      </w:pPr>
      <w:r>
        <w:t>Data fields that have a limited number of value choices will present a selection list.</w:t>
      </w:r>
    </w:p>
    <w:p w14:paraId="19B41665" w14:textId="77777777" w:rsidR="00102358" w:rsidRDefault="00102358" w:rsidP="00102358">
      <w:pPr>
        <w:pStyle w:val="GSAInstructionUnderline"/>
      </w:pPr>
      <w:r>
        <w:t>Number Entry</w:t>
      </w:r>
    </w:p>
    <w:p w14:paraId="2CCBEE65" w14:textId="77777777" w:rsidR="00102358" w:rsidRDefault="00102358" w:rsidP="00102358">
      <w:pPr>
        <w:pStyle w:val="GSAInstruction"/>
      </w:pPr>
      <w:r>
        <w:t>Data fields that must have numeric values display “number</w:t>
      </w:r>
      <w:r w:rsidR="00665285">
        <w:t>.”</w:t>
      </w:r>
    </w:p>
    <w:p w14:paraId="26855A08" w14:textId="77777777" w:rsidR="00102358" w:rsidRDefault="00102358" w:rsidP="00102358">
      <w:pPr>
        <w:pStyle w:val="GSAInstructionUnderline"/>
      </w:pPr>
      <w:r>
        <w:t>Text Entry</w:t>
      </w:r>
    </w:p>
    <w:p w14:paraId="64DBA75E" w14:textId="77777777" w:rsidR="00102358" w:rsidRDefault="00102358" w:rsidP="00102358">
      <w:pPr>
        <w:pStyle w:val="GSAInstruction"/>
      </w:pPr>
      <w:r>
        <w:t>Many data fields, particularly in tables, that can contain any text display “Enter text” or “Click here to enter text</w:t>
      </w:r>
      <w:r w:rsidR="00665285">
        <w:t>.”</w:t>
      </w:r>
    </w:p>
    <w:p w14:paraId="59B09F68" w14:textId="77777777" w:rsidR="00102358" w:rsidRDefault="00102358" w:rsidP="00102358">
      <w:pPr>
        <w:pStyle w:val="GSAInstruction"/>
      </w:pPr>
      <w:r w:rsidRPr="00102358">
        <w:t>Delete this instruction from you</w:t>
      </w:r>
      <w:r>
        <w:t>r</w:t>
      </w:r>
      <w:r w:rsidRPr="00102358">
        <w:t xml:space="preserve"> final version of this document</w:t>
      </w:r>
      <w:r w:rsidR="003B7D53">
        <w:t>.</w:t>
      </w:r>
    </w:p>
    <w:p w14:paraId="67E045F3" w14:textId="77777777" w:rsidR="00C20BF1" w:rsidRPr="00102358" w:rsidRDefault="00C20BF1" w:rsidP="00102358">
      <w:pPr>
        <w:pStyle w:val="GSAInstruction"/>
      </w:pPr>
    </w:p>
    <w:p w14:paraId="21E86E12" w14:textId="77777777" w:rsidR="00020927" w:rsidRPr="00A11149" w:rsidRDefault="00576060" w:rsidP="00102358">
      <w:pPr>
        <w:pStyle w:val="GSATitleCoverPage"/>
        <w:keepNext/>
        <w:keepLines/>
      </w:pPr>
      <w:r w:rsidRPr="00A11149">
        <w:lastRenderedPageBreak/>
        <w:t xml:space="preserve">System </w:t>
      </w:r>
      <w:r w:rsidR="001804C8" w:rsidRPr="00A11149">
        <w:t>Security Plan</w:t>
      </w:r>
      <w:bookmarkEnd w:id="1"/>
      <w:bookmarkEnd w:id="2"/>
      <w:bookmarkEnd w:id="3"/>
      <w:bookmarkEnd w:id="4"/>
      <w:bookmarkEnd w:id="5"/>
      <w:bookmarkEnd w:id="6"/>
      <w:bookmarkEnd w:id="7"/>
      <w:bookmarkEnd w:id="8"/>
    </w:p>
    <w:p w14:paraId="6CD36681" w14:textId="77777777" w:rsidR="00020927" w:rsidRPr="00420817" w:rsidRDefault="00020927" w:rsidP="00102358">
      <w:pPr>
        <w:pStyle w:val="GSAFrontMatterTitle1"/>
        <w:keepNext/>
        <w:keepLines/>
        <w:widowControl/>
      </w:pPr>
      <w:bookmarkStart w:id="9" w:name="_Toc383429250"/>
      <w:bookmarkStart w:id="10" w:name="_Toc383430501"/>
      <w:bookmarkStart w:id="11" w:name="_Toc383433171"/>
      <w:bookmarkStart w:id="12" w:name="_Toc383444403"/>
      <w:bookmarkStart w:id="13" w:name="_Toc385594025"/>
      <w:bookmarkStart w:id="14" w:name="_Toc385594417"/>
      <w:bookmarkStart w:id="15" w:name="_Toc385594805"/>
      <w:bookmarkStart w:id="16" w:name="_Toc388620662"/>
      <w:r w:rsidRPr="00420817">
        <w:t>Prepared by</w:t>
      </w:r>
      <w:bookmarkEnd w:id="9"/>
      <w:bookmarkEnd w:id="10"/>
      <w:bookmarkEnd w:id="11"/>
      <w:bookmarkEnd w:id="12"/>
      <w:bookmarkEnd w:id="13"/>
      <w:bookmarkEnd w:id="14"/>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603"/>
        <w:gridCol w:w="3632"/>
      </w:tblGrid>
      <w:tr w:rsidR="00576060" w:rsidRPr="003614F0" w14:paraId="5C34A8DB" w14:textId="77777777" w:rsidTr="00CA2C7D">
        <w:trPr>
          <w:cantSplit/>
          <w:trHeight w:hRule="exact" w:val="403"/>
          <w:tblHeader/>
          <w:jc w:val="center"/>
        </w:trPr>
        <w:tc>
          <w:tcPr>
            <w:tcW w:w="8630" w:type="dxa"/>
            <w:gridSpan w:val="3"/>
            <w:shd w:val="clear" w:color="auto" w:fill="DBE5F1" w:themeFill="accent1" w:themeFillTint="33"/>
            <w:tcMar>
              <w:top w:w="0" w:type="dxa"/>
              <w:bottom w:w="115" w:type="dxa"/>
            </w:tcMar>
            <w:vAlign w:val="center"/>
          </w:tcPr>
          <w:p w14:paraId="05104506" w14:textId="77777777" w:rsidR="000D1972" w:rsidRPr="003614F0" w:rsidRDefault="00AE3199" w:rsidP="00CA2C7D">
            <w:pPr>
              <w:pStyle w:val="GSATableHeading"/>
            </w:pPr>
            <w:r w:rsidRPr="003614F0">
              <w:t>Identification of Organization that Prepared this Document</w:t>
            </w:r>
          </w:p>
        </w:tc>
      </w:tr>
      <w:tr w:rsidR="00576060" w:rsidRPr="003614F0" w14:paraId="61EBE8DE" w14:textId="77777777" w:rsidTr="00CA2C7D">
        <w:trPr>
          <w:cantSplit/>
          <w:trHeight w:hRule="exact" w:val="403"/>
          <w:jc w:val="center"/>
        </w:trPr>
        <w:sdt>
          <w:sdtPr>
            <w:alias w:val="Insert Logo"/>
            <w:tag w:val="insertlogo"/>
            <w:id w:val="1544104735"/>
            <w:showingPlcHdr/>
            <w:picture/>
          </w:sdtPr>
          <w:sdtEndPr/>
          <w:sdtContent>
            <w:tc>
              <w:tcPr>
                <w:tcW w:w="2123" w:type="dxa"/>
                <w:vMerge w:val="restart"/>
                <w:tcMar>
                  <w:top w:w="0" w:type="dxa"/>
                  <w:bottom w:w="115" w:type="dxa"/>
                </w:tcMar>
              </w:tcPr>
              <w:p w14:paraId="6B3EC3CE" w14:textId="77777777" w:rsidR="00576060" w:rsidRPr="003614F0" w:rsidRDefault="00447D7D" w:rsidP="00DA4990">
                <w:pPr>
                  <w:pStyle w:val="GSATableText"/>
                </w:pPr>
                <w:r>
                  <w:rPr>
                    <w:noProof/>
                  </w:rPr>
                  <w:drawing>
                    <wp:inline distT="0" distB="0" distL="0" distR="0" wp14:anchorId="0B5EB2B4" wp14:editId="4AFA4DE0">
                      <wp:extent cx="1527175" cy="15271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684" w:type="dxa"/>
            <w:shd w:val="clear" w:color="auto" w:fill="auto"/>
            <w:tcMar>
              <w:top w:w="0" w:type="dxa"/>
              <w:left w:w="101" w:type="dxa"/>
              <w:bottom w:w="115" w:type="dxa"/>
              <w:right w:w="101" w:type="dxa"/>
            </w:tcMar>
            <w:vAlign w:val="center"/>
          </w:tcPr>
          <w:p w14:paraId="61EAA567" w14:textId="77777777" w:rsidR="00576060" w:rsidRPr="003614F0" w:rsidRDefault="00576060" w:rsidP="00CA2C7D">
            <w:pPr>
              <w:pStyle w:val="GSATableHeading"/>
            </w:pPr>
            <w:r w:rsidRPr="003614F0">
              <w:t>Organization Name</w:t>
            </w:r>
          </w:p>
        </w:tc>
        <w:sdt>
          <w:sdtPr>
            <w:alias w:val="Company/Organization"/>
            <w:tag w:val="company"/>
            <w:id w:val="1891771166"/>
            <w:placeholder>
              <w:docPart w:val="F40888EEDE52458B80D3FF6A5FB8591C"/>
            </w:placeholder>
            <w:showingPlcHdr/>
            <w:text w:multiLine="1"/>
          </w:sdtPr>
          <w:sdtEndPr/>
          <w:sdtContent>
            <w:tc>
              <w:tcPr>
                <w:tcW w:w="3823" w:type="dxa"/>
                <w:shd w:val="clear" w:color="auto" w:fill="auto"/>
                <w:tcMar>
                  <w:top w:w="0" w:type="dxa"/>
                  <w:left w:w="101" w:type="dxa"/>
                  <w:bottom w:w="115" w:type="dxa"/>
                  <w:right w:w="101" w:type="dxa"/>
                </w:tcMar>
                <w:vAlign w:val="center"/>
              </w:tcPr>
              <w:p w14:paraId="01D84C18" w14:textId="77777777" w:rsidR="00576060" w:rsidRPr="003614F0" w:rsidRDefault="00CF5909" w:rsidP="00CA2C7D">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576060" w:rsidRPr="003614F0" w14:paraId="45B18C46" w14:textId="77777777" w:rsidTr="00CA2C7D">
        <w:trPr>
          <w:cantSplit/>
          <w:trHeight w:hRule="exact" w:val="403"/>
          <w:jc w:val="center"/>
        </w:trPr>
        <w:tc>
          <w:tcPr>
            <w:tcW w:w="2123" w:type="dxa"/>
            <w:vMerge/>
            <w:tcMar>
              <w:top w:w="0" w:type="dxa"/>
              <w:bottom w:w="115" w:type="dxa"/>
            </w:tcMar>
          </w:tcPr>
          <w:p w14:paraId="325176AD" w14:textId="77777777" w:rsidR="00576060" w:rsidRPr="003614F0" w:rsidRDefault="00576060" w:rsidP="00DA4990">
            <w:pPr>
              <w:pStyle w:val="GSATableText"/>
            </w:pPr>
          </w:p>
        </w:tc>
        <w:tc>
          <w:tcPr>
            <w:tcW w:w="2684" w:type="dxa"/>
            <w:shd w:val="clear" w:color="auto" w:fill="auto"/>
            <w:tcMar>
              <w:top w:w="0" w:type="dxa"/>
              <w:left w:w="101" w:type="dxa"/>
              <w:bottom w:w="115" w:type="dxa"/>
              <w:right w:w="101" w:type="dxa"/>
            </w:tcMar>
            <w:vAlign w:val="center"/>
          </w:tcPr>
          <w:p w14:paraId="7A429626" w14:textId="77777777" w:rsidR="00576060" w:rsidRPr="003614F0" w:rsidRDefault="00576060" w:rsidP="00CA2C7D">
            <w:pPr>
              <w:pStyle w:val="GSATableHeading"/>
            </w:pPr>
            <w:r w:rsidRPr="003614F0">
              <w:t>Street Address</w:t>
            </w:r>
          </w:p>
        </w:tc>
        <w:sdt>
          <w:sdtPr>
            <w:alias w:val="Street Address 1"/>
            <w:tag w:val="address1"/>
            <w:id w:val="-1382937922"/>
            <w:placeholder>
              <w:docPart w:val="612D9A559B534870997BE9FE17FFB772"/>
            </w:placeholder>
            <w:showingPlcHdr/>
          </w:sdtPr>
          <w:sdtEndPr/>
          <w:sdtContent>
            <w:tc>
              <w:tcPr>
                <w:tcW w:w="3823" w:type="dxa"/>
                <w:shd w:val="clear" w:color="auto" w:fill="auto"/>
                <w:tcMar>
                  <w:top w:w="0" w:type="dxa"/>
                  <w:left w:w="101" w:type="dxa"/>
                  <w:bottom w:w="115" w:type="dxa"/>
                  <w:right w:w="101" w:type="dxa"/>
                </w:tcMar>
                <w:vAlign w:val="center"/>
              </w:tcPr>
              <w:p w14:paraId="67871EB2" w14:textId="77777777" w:rsidR="00576060" w:rsidRPr="003614F0" w:rsidRDefault="00261D85" w:rsidP="00CA2C7D">
                <w:pPr>
                  <w:pStyle w:val="GSATableText"/>
                </w:pPr>
                <w:r>
                  <w:rPr>
                    <w:rStyle w:val="PlaceholderText"/>
                  </w:rPr>
                  <w:t>&lt;Enter Street Address&gt;</w:t>
                </w:r>
              </w:p>
            </w:tc>
          </w:sdtContent>
        </w:sdt>
      </w:tr>
      <w:tr w:rsidR="00576060" w:rsidRPr="003614F0" w14:paraId="4BDA7F78" w14:textId="77777777" w:rsidTr="00CA2C7D">
        <w:trPr>
          <w:cantSplit/>
          <w:trHeight w:hRule="exact" w:val="403"/>
          <w:jc w:val="center"/>
        </w:trPr>
        <w:tc>
          <w:tcPr>
            <w:tcW w:w="2123" w:type="dxa"/>
            <w:vMerge/>
            <w:tcMar>
              <w:top w:w="0" w:type="dxa"/>
              <w:bottom w:w="115" w:type="dxa"/>
            </w:tcMar>
          </w:tcPr>
          <w:p w14:paraId="475F2BB3" w14:textId="77777777" w:rsidR="00576060" w:rsidRPr="003614F0" w:rsidRDefault="00576060" w:rsidP="00DA4990">
            <w:pPr>
              <w:pStyle w:val="GSATableText"/>
            </w:pPr>
          </w:p>
        </w:tc>
        <w:tc>
          <w:tcPr>
            <w:tcW w:w="2684" w:type="dxa"/>
            <w:shd w:val="clear" w:color="auto" w:fill="auto"/>
            <w:tcMar>
              <w:top w:w="0" w:type="dxa"/>
              <w:left w:w="101" w:type="dxa"/>
              <w:bottom w:w="115" w:type="dxa"/>
              <w:right w:w="101" w:type="dxa"/>
            </w:tcMar>
            <w:vAlign w:val="center"/>
          </w:tcPr>
          <w:p w14:paraId="291C5CCD" w14:textId="77777777" w:rsidR="00576060" w:rsidRPr="003614F0" w:rsidRDefault="00576060" w:rsidP="00CA2C7D">
            <w:pPr>
              <w:pStyle w:val="GSATableHeading"/>
            </w:pPr>
            <w:r w:rsidRPr="003614F0">
              <w:t>Suite/Room/Building</w:t>
            </w:r>
          </w:p>
        </w:tc>
        <w:sdt>
          <w:sdtPr>
            <w:alias w:val="Address 2"/>
            <w:tag w:val="address2"/>
            <w:id w:val="-1844378675"/>
            <w:placeholder>
              <w:docPart w:val="7B46E409348B4D2BAB323A523C0F5C09"/>
            </w:placeholder>
            <w:showingPlcHdr/>
          </w:sdtPr>
          <w:sdtEndPr/>
          <w:sdtContent>
            <w:tc>
              <w:tcPr>
                <w:tcW w:w="3823" w:type="dxa"/>
                <w:shd w:val="clear" w:color="auto" w:fill="auto"/>
                <w:tcMar>
                  <w:top w:w="0" w:type="dxa"/>
                  <w:left w:w="101" w:type="dxa"/>
                  <w:bottom w:w="115" w:type="dxa"/>
                  <w:right w:w="101" w:type="dxa"/>
                </w:tcMar>
                <w:vAlign w:val="center"/>
              </w:tcPr>
              <w:p w14:paraId="4020F818" w14:textId="77777777" w:rsidR="00576060" w:rsidRPr="003614F0" w:rsidRDefault="00261D85" w:rsidP="00CA2C7D">
                <w:pPr>
                  <w:pStyle w:val="GSATableText"/>
                </w:pPr>
                <w:r>
                  <w:rPr>
                    <w:rStyle w:val="PlaceholderText"/>
                  </w:rPr>
                  <w:t>&lt;Enter Suite/Room/Building&gt;</w:t>
                </w:r>
              </w:p>
            </w:tc>
          </w:sdtContent>
        </w:sdt>
      </w:tr>
      <w:tr w:rsidR="00576060" w:rsidRPr="003614F0" w14:paraId="27E273D6" w14:textId="77777777" w:rsidTr="00CA2C7D">
        <w:trPr>
          <w:cantSplit/>
          <w:trHeight w:hRule="exact" w:val="403"/>
          <w:jc w:val="center"/>
        </w:trPr>
        <w:tc>
          <w:tcPr>
            <w:tcW w:w="2123" w:type="dxa"/>
            <w:vMerge/>
            <w:tcMar>
              <w:top w:w="0" w:type="dxa"/>
              <w:bottom w:w="115" w:type="dxa"/>
            </w:tcMar>
          </w:tcPr>
          <w:p w14:paraId="1858F4C4" w14:textId="77777777" w:rsidR="00576060" w:rsidRPr="003614F0" w:rsidRDefault="00576060" w:rsidP="00DA4990">
            <w:pPr>
              <w:pStyle w:val="GSATableText"/>
            </w:pPr>
          </w:p>
        </w:tc>
        <w:tc>
          <w:tcPr>
            <w:tcW w:w="2684" w:type="dxa"/>
            <w:shd w:val="clear" w:color="auto" w:fill="auto"/>
            <w:tcMar>
              <w:top w:w="0" w:type="dxa"/>
              <w:left w:w="101" w:type="dxa"/>
              <w:bottom w:w="115" w:type="dxa"/>
              <w:right w:w="101" w:type="dxa"/>
            </w:tcMar>
            <w:vAlign w:val="center"/>
          </w:tcPr>
          <w:p w14:paraId="27B2B256" w14:textId="77777777" w:rsidR="00576060" w:rsidRPr="003614F0" w:rsidRDefault="00576060" w:rsidP="00CA2C7D">
            <w:pPr>
              <w:pStyle w:val="GSATableHeading"/>
            </w:pPr>
            <w:r w:rsidRPr="003614F0">
              <w:t>City, State Zip</w:t>
            </w:r>
          </w:p>
        </w:tc>
        <w:sdt>
          <w:sdtPr>
            <w:alias w:val="Zip Code"/>
            <w:tag w:val="zip"/>
            <w:id w:val="234279662"/>
            <w:placeholder>
              <w:docPart w:val="29FBB955A24D42C2B87CBC98A700CC0C"/>
            </w:placeholder>
            <w:showingPlcHdr/>
          </w:sdtPr>
          <w:sdtEndPr/>
          <w:sdtContent>
            <w:tc>
              <w:tcPr>
                <w:tcW w:w="3823" w:type="dxa"/>
                <w:shd w:val="clear" w:color="auto" w:fill="auto"/>
                <w:tcMar>
                  <w:top w:w="0" w:type="dxa"/>
                  <w:left w:w="101" w:type="dxa"/>
                  <w:bottom w:w="115" w:type="dxa"/>
                  <w:right w:w="101" w:type="dxa"/>
                </w:tcMar>
                <w:vAlign w:val="center"/>
              </w:tcPr>
              <w:p w14:paraId="0D704A63" w14:textId="77777777" w:rsidR="00576060" w:rsidRPr="003614F0" w:rsidRDefault="00261D85" w:rsidP="00CA2C7D">
                <w:pPr>
                  <w:pStyle w:val="GSATableText"/>
                </w:pPr>
                <w:r>
                  <w:rPr>
                    <w:rStyle w:val="PlaceholderText"/>
                  </w:rPr>
                  <w:t>&lt;Enter Zip Code&gt;</w:t>
                </w:r>
              </w:p>
            </w:tc>
          </w:sdtContent>
        </w:sdt>
      </w:tr>
    </w:tbl>
    <w:p w14:paraId="3582913D" w14:textId="77777777" w:rsidR="00576060" w:rsidRPr="00835EA5" w:rsidRDefault="00576060" w:rsidP="00835EA5"/>
    <w:p w14:paraId="6D0AA959" w14:textId="77777777" w:rsidR="00020927" w:rsidRPr="00420817" w:rsidRDefault="00020927" w:rsidP="00535358">
      <w:pPr>
        <w:pStyle w:val="GSAFrontMatterTitle1"/>
        <w:keepNext/>
      </w:pPr>
      <w:bookmarkStart w:id="17" w:name="_Toc383429251"/>
      <w:bookmarkStart w:id="18" w:name="_Toc383430502"/>
      <w:bookmarkStart w:id="19" w:name="_Toc383433172"/>
      <w:bookmarkStart w:id="20" w:name="_Toc383444404"/>
      <w:bookmarkStart w:id="21" w:name="_Toc385594026"/>
      <w:bookmarkStart w:id="22" w:name="_Toc385594418"/>
      <w:bookmarkStart w:id="23" w:name="_Toc385594806"/>
      <w:bookmarkStart w:id="24" w:name="_Toc388620663"/>
      <w:r w:rsidRPr="00420817">
        <w:t>Prepared for</w:t>
      </w:r>
      <w:bookmarkEnd w:id="17"/>
      <w:bookmarkEnd w:id="18"/>
      <w:bookmarkEnd w:id="19"/>
      <w:bookmarkEnd w:id="20"/>
      <w:bookmarkEnd w:id="21"/>
      <w:bookmarkEnd w:id="22"/>
      <w:bookmarkEnd w:id="23"/>
      <w:bookmarkEnd w:id="24"/>
      <w:r w:rsidRPr="0042081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557"/>
        <w:gridCol w:w="3524"/>
      </w:tblGrid>
      <w:tr w:rsidR="00576060" w:rsidRPr="003614F0" w14:paraId="6E66B647" w14:textId="77777777" w:rsidTr="00CA2C7D">
        <w:trPr>
          <w:cantSplit/>
          <w:trHeight w:hRule="exact" w:val="403"/>
          <w:tblHeader/>
          <w:jc w:val="center"/>
        </w:trPr>
        <w:tc>
          <w:tcPr>
            <w:tcW w:w="8630" w:type="dxa"/>
            <w:gridSpan w:val="3"/>
            <w:shd w:val="clear" w:color="auto" w:fill="DBE5F1" w:themeFill="accent1" w:themeFillTint="33"/>
            <w:tcMar>
              <w:top w:w="0" w:type="dxa"/>
              <w:bottom w:w="115" w:type="dxa"/>
            </w:tcMar>
            <w:vAlign w:val="center"/>
          </w:tcPr>
          <w:p w14:paraId="4D0FB384" w14:textId="77777777" w:rsidR="000D1972" w:rsidRPr="003614F0" w:rsidRDefault="00AE3199" w:rsidP="00CA2C7D">
            <w:pPr>
              <w:pStyle w:val="GSATableHeading"/>
            </w:pPr>
            <w:r w:rsidRPr="003614F0">
              <w:t>Identification of Cloud Service Provider</w:t>
            </w:r>
          </w:p>
        </w:tc>
      </w:tr>
      <w:tr w:rsidR="00576060" w:rsidRPr="003614F0" w14:paraId="1C94EB81" w14:textId="77777777" w:rsidTr="00CA2C7D">
        <w:trPr>
          <w:cantSplit/>
          <w:trHeight w:hRule="exact" w:val="403"/>
          <w:jc w:val="center"/>
        </w:trPr>
        <w:sdt>
          <w:sdtPr>
            <w:alias w:val="Insert Logo"/>
            <w:tag w:val="insertlogo"/>
            <w:id w:val="333813486"/>
            <w:showingPlcHdr/>
            <w:picture/>
          </w:sdtPr>
          <w:sdtEndPr/>
          <w:sdtContent>
            <w:tc>
              <w:tcPr>
                <w:tcW w:w="2549" w:type="dxa"/>
                <w:vMerge w:val="restart"/>
                <w:tcMar>
                  <w:top w:w="0" w:type="dxa"/>
                  <w:bottom w:w="115" w:type="dxa"/>
                </w:tcMar>
              </w:tcPr>
              <w:p w14:paraId="756BAE23" w14:textId="77777777" w:rsidR="00576060" w:rsidRPr="003614F0" w:rsidRDefault="00D92BEA" w:rsidP="00DA4990">
                <w:pPr>
                  <w:pStyle w:val="GSATableText"/>
                </w:pPr>
                <w:r>
                  <w:rPr>
                    <w:noProof/>
                  </w:rPr>
                  <w:drawing>
                    <wp:inline distT="0" distB="0" distL="0" distR="0" wp14:anchorId="7F8A63D6" wp14:editId="7B25044C">
                      <wp:extent cx="1527175" cy="15271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557" w:type="dxa"/>
            <w:shd w:val="clear" w:color="auto" w:fill="auto"/>
            <w:tcMar>
              <w:top w:w="0" w:type="dxa"/>
              <w:left w:w="101" w:type="dxa"/>
              <w:bottom w:w="115" w:type="dxa"/>
              <w:right w:w="101" w:type="dxa"/>
            </w:tcMar>
            <w:vAlign w:val="center"/>
          </w:tcPr>
          <w:p w14:paraId="3F0467BB" w14:textId="77777777" w:rsidR="00576060" w:rsidRPr="003614F0" w:rsidRDefault="00576060" w:rsidP="00CA2C7D">
            <w:pPr>
              <w:pStyle w:val="GSATableHeading"/>
            </w:pPr>
            <w:r w:rsidRPr="003614F0">
              <w:t>Organization Name</w:t>
            </w:r>
          </w:p>
        </w:tc>
        <w:sdt>
          <w:sdtPr>
            <w:alias w:val="Company/Organization"/>
            <w:tag w:val="company"/>
            <w:id w:val="-2138180553"/>
            <w:placeholder>
              <w:docPart w:val="23D84F1ECA9340D899B7C38488A4EF0B"/>
            </w:placeholder>
            <w:showingPlcHdr/>
            <w:text w:multiLine="1"/>
          </w:sdtPr>
          <w:sdtEndPr/>
          <w:sdtContent>
            <w:tc>
              <w:tcPr>
                <w:tcW w:w="3524" w:type="dxa"/>
                <w:shd w:val="clear" w:color="auto" w:fill="auto"/>
                <w:tcMar>
                  <w:top w:w="0" w:type="dxa"/>
                  <w:left w:w="101" w:type="dxa"/>
                  <w:bottom w:w="115" w:type="dxa"/>
                  <w:right w:w="101" w:type="dxa"/>
                </w:tcMar>
                <w:vAlign w:val="center"/>
              </w:tcPr>
              <w:p w14:paraId="270C43E2" w14:textId="77777777" w:rsidR="00576060" w:rsidRPr="003614F0" w:rsidRDefault="00CF5909" w:rsidP="00CA2C7D">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576060" w:rsidRPr="003614F0" w14:paraId="1E7A8AFE" w14:textId="77777777" w:rsidTr="00CA2C7D">
        <w:trPr>
          <w:cantSplit/>
          <w:trHeight w:hRule="exact" w:val="403"/>
          <w:jc w:val="center"/>
        </w:trPr>
        <w:tc>
          <w:tcPr>
            <w:tcW w:w="2549" w:type="dxa"/>
            <w:vMerge/>
            <w:tcMar>
              <w:top w:w="0" w:type="dxa"/>
              <w:bottom w:w="115" w:type="dxa"/>
            </w:tcMar>
          </w:tcPr>
          <w:p w14:paraId="181B6266" w14:textId="77777777" w:rsidR="00576060" w:rsidRPr="003614F0" w:rsidRDefault="00576060" w:rsidP="00DA4990">
            <w:pPr>
              <w:pStyle w:val="GSATableText"/>
            </w:pPr>
          </w:p>
        </w:tc>
        <w:tc>
          <w:tcPr>
            <w:tcW w:w="2557" w:type="dxa"/>
            <w:shd w:val="clear" w:color="auto" w:fill="auto"/>
            <w:tcMar>
              <w:top w:w="0" w:type="dxa"/>
              <w:left w:w="101" w:type="dxa"/>
              <w:bottom w:w="115" w:type="dxa"/>
              <w:right w:w="101" w:type="dxa"/>
            </w:tcMar>
            <w:vAlign w:val="center"/>
          </w:tcPr>
          <w:p w14:paraId="6D9A8ECF" w14:textId="77777777" w:rsidR="00576060" w:rsidRPr="003614F0" w:rsidRDefault="00576060" w:rsidP="00CA2C7D">
            <w:pPr>
              <w:pStyle w:val="GSATableHeading"/>
            </w:pPr>
            <w:r w:rsidRPr="003614F0">
              <w:t>Street Address</w:t>
            </w:r>
          </w:p>
        </w:tc>
        <w:sdt>
          <w:sdtPr>
            <w:alias w:val="Street Address 1"/>
            <w:tag w:val="address1"/>
            <w:id w:val="-1021158864"/>
            <w:placeholder>
              <w:docPart w:val="CC2CA84CBCC44E158350CB3376575D54"/>
            </w:placeholder>
            <w:showingPlcHdr/>
          </w:sdtPr>
          <w:sdtEndPr/>
          <w:sdtContent>
            <w:tc>
              <w:tcPr>
                <w:tcW w:w="3524" w:type="dxa"/>
                <w:shd w:val="clear" w:color="auto" w:fill="auto"/>
                <w:tcMar>
                  <w:top w:w="0" w:type="dxa"/>
                  <w:left w:w="101" w:type="dxa"/>
                  <w:bottom w:w="115" w:type="dxa"/>
                  <w:right w:w="101" w:type="dxa"/>
                </w:tcMar>
                <w:vAlign w:val="center"/>
              </w:tcPr>
              <w:p w14:paraId="5D659E66" w14:textId="77777777" w:rsidR="00576060" w:rsidRPr="003614F0" w:rsidRDefault="00261D85" w:rsidP="00CA2C7D">
                <w:pPr>
                  <w:pStyle w:val="GSATableText"/>
                </w:pPr>
                <w:r>
                  <w:rPr>
                    <w:rStyle w:val="PlaceholderText"/>
                  </w:rPr>
                  <w:t>&lt;Enter Street Address&gt;</w:t>
                </w:r>
              </w:p>
            </w:tc>
          </w:sdtContent>
        </w:sdt>
      </w:tr>
      <w:tr w:rsidR="00576060" w:rsidRPr="003614F0" w14:paraId="1029C2FD" w14:textId="77777777" w:rsidTr="00CA2C7D">
        <w:trPr>
          <w:cantSplit/>
          <w:trHeight w:hRule="exact" w:val="403"/>
          <w:jc w:val="center"/>
        </w:trPr>
        <w:tc>
          <w:tcPr>
            <w:tcW w:w="2549" w:type="dxa"/>
            <w:vMerge/>
            <w:tcMar>
              <w:top w:w="0" w:type="dxa"/>
              <w:bottom w:w="115" w:type="dxa"/>
            </w:tcMar>
          </w:tcPr>
          <w:p w14:paraId="5E33073E" w14:textId="77777777" w:rsidR="00576060" w:rsidRPr="003614F0" w:rsidRDefault="00576060" w:rsidP="00DA4990">
            <w:pPr>
              <w:pStyle w:val="GSATableText"/>
            </w:pPr>
          </w:p>
        </w:tc>
        <w:tc>
          <w:tcPr>
            <w:tcW w:w="2557" w:type="dxa"/>
            <w:shd w:val="clear" w:color="auto" w:fill="auto"/>
            <w:tcMar>
              <w:top w:w="0" w:type="dxa"/>
              <w:left w:w="101" w:type="dxa"/>
              <w:bottom w:w="115" w:type="dxa"/>
              <w:right w:w="101" w:type="dxa"/>
            </w:tcMar>
            <w:vAlign w:val="center"/>
          </w:tcPr>
          <w:p w14:paraId="66A9AE9C" w14:textId="77777777" w:rsidR="00576060" w:rsidRPr="003614F0" w:rsidRDefault="00576060" w:rsidP="00CA2C7D">
            <w:pPr>
              <w:pStyle w:val="GSATableHeading"/>
            </w:pPr>
            <w:r w:rsidRPr="003614F0">
              <w:t>Suite/Room/Building</w:t>
            </w:r>
          </w:p>
        </w:tc>
        <w:sdt>
          <w:sdtPr>
            <w:alias w:val="Address 2"/>
            <w:tag w:val="address2"/>
            <w:id w:val="198139374"/>
            <w:placeholder>
              <w:docPart w:val="F14EC24498FB4F1FB2A7829BA55E1E8F"/>
            </w:placeholder>
            <w:showingPlcHdr/>
          </w:sdtPr>
          <w:sdtEndPr/>
          <w:sdtContent>
            <w:tc>
              <w:tcPr>
                <w:tcW w:w="3524" w:type="dxa"/>
                <w:shd w:val="clear" w:color="auto" w:fill="auto"/>
                <w:tcMar>
                  <w:top w:w="0" w:type="dxa"/>
                  <w:left w:w="101" w:type="dxa"/>
                  <w:bottom w:w="115" w:type="dxa"/>
                  <w:right w:w="101" w:type="dxa"/>
                </w:tcMar>
                <w:vAlign w:val="center"/>
              </w:tcPr>
              <w:p w14:paraId="169C95C1" w14:textId="77777777" w:rsidR="00576060" w:rsidRPr="003614F0" w:rsidRDefault="00261D85" w:rsidP="00CA2C7D">
                <w:pPr>
                  <w:pStyle w:val="GSATableText"/>
                </w:pPr>
                <w:r>
                  <w:rPr>
                    <w:rStyle w:val="PlaceholderText"/>
                  </w:rPr>
                  <w:t>&lt;Enter Suite/Room/Building&gt;</w:t>
                </w:r>
              </w:p>
            </w:tc>
          </w:sdtContent>
        </w:sdt>
      </w:tr>
      <w:tr w:rsidR="00576060" w:rsidRPr="003614F0" w14:paraId="796236C8" w14:textId="77777777" w:rsidTr="00CA2C7D">
        <w:trPr>
          <w:cantSplit/>
          <w:trHeight w:hRule="exact" w:val="403"/>
          <w:jc w:val="center"/>
        </w:trPr>
        <w:tc>
          <w:tcPr>
            <w:tcW w:w="2549" w:type="dxa"/>
            <w:vMerge/>
            <w:tcMar>
              <w:top w:w="0" w:type="dxa"/>
              <w:bottom w:w="115" w:type="dxa"/>
            </w:tcMar>
          </w:tcPr>
          <w:p w14:paraId="2D2A2E64" w14:textId="77777777" w:rsidR="00576060" w:rsidRPr="003614F0" w:rsidRDefault="00576060" w:rsidP="00DA4990">
            <w:pPr>
              <w:pStyle w:val="GSATableText"/>
            </w:pPr>
          </w:p>
        </w:tc>
        <w:tc>
          <w:tcPr>
            <w:tcW w:w="2557" w:type="dxa"/>
            <w:shd w:val="clear" w:color="auto" w:fill="auto"/>
            <w:tcMar>
              <w:top w:w="0" w:type="dxa"/>
              <w:left w:w="101" w:type="dxa"/>
              <w:bottom w:w="115" w:type="dxa"/>
              <w:right w:w="101" w:type="dxa"/>
            </w:tcMar>
            <w:vAlign w:val="center"/>
          </w:tcPr>
          <w:p w14:paraId="46427AEF" w14:textId="77777777" w:rsidR="00576060" w:rsidRPr="003614F0" w:rsidRDefault="00576060" w:rsidP="00CA2C7D">
            <w:pPr>
              <w:pStyle w:val="GSATableHeading"/>
            </w:pPr>
            <w:r w:rsidRPr="003614F0">
              <w:t>City, State Zip</w:t>
            </w:r>
          </w:p>
        </w:tc>
        <w:sdt>
          <w:sdtPr>
            <w:alias w:val="Zip Code"/>
            <w:tag w:val="zip"/>
            <w:id w:val="181788450"/>
            <w:placeholder>
              <w:docPart w:val="E8574A55C63447AA9D7E2F53E14A02F4"/>
            </w:placeholder>
            <w:showingPlcHdr/>
          </w:sdtPr>
          <w:sdtEndPr/>
          <w:sdtContent>
            <w:tc>
              <w:tcPr>
                <w:tcW w:w="3524" w:type="dxa"/>
                <w:shd w:val="clear" w:color="auto" w:fill="auto"/>
                <w:tcMar>
                  <w:top w:w="0" w:type="dxa"/>
                  <w:left w:w="101" w:type="dxa"/>
                  <w:bottom w:w="115" w:type="dxa"/>
                  <w:right w:w="101" w:type="dxa"/>
                </w:tcMar>
                <w:vAlign w:val="center"/>
              </w:tcPr>
              <w:p w14:paraId="7F72FD09" w14:textId="77777777" w:rsidR="00576060" w:rsidRPr="003614F0" w:rsidRDefault="00261D85" w:rsidP="00CA2C7D">
                <w:pPr>
                  <w:pStyle w:val="GSATableText"/>
                </w:pPr>
                <w:r>
                  <w:rPr>
                    <w:rStyle w:val="PlaceholderText"/>
                  </w:rPr>
                  <w:t>&lt;Enter Zip Code&gt;</w:t>
                </w:r>
              </w:p>
            </w:tc>
          </w:sdtContent>
        </w:sdt>
      </w:tr>
    </w:tbl>
    <w:bookmarkEnd w:id="0"/>
    <w:p w14:paraId="47DC81E1" w14:textId="77777777" w:rsidR="00775648" w:rsidRPr="002C3786" w:rsidRDefault="00775648" w:rsidP="00775648">
      <w:pPr>
        <w:pStyle w:val="GSATitleCoverPage"/>
        <w:keepNext/>
      </w:pPr>
      <w:r w:rsidRPr="002C3786">
        <w:t>Re</w:t>
      </w:r>
      <w:r>
        <w:t>cord</w:t>
      </w:r>
      <w:r w:rsidRPr="002C3786">
        <w:t xml:space="preserve"> </w:t>
      </w:r>
      <w:r>
        <w:t>of 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81"/>
        <w:gridCol w:w="7289"/>
      </w:tblGrid>
      <w:tr w:rsidR="00DC0D6D" w:rsidRPr="003614F0" w14:paraId="0D7ABF2B" w14:textId="77777777" w:rsidTr="00500F09">
        <w:trPr>
          <w:cantSplit/>
          <w:trHeight w:val="432"/>
          <w:tblHeader/>
          <w:jc w:val="center"/>
        </w:trPr>
        <w:tc>
          <w:tcPr>
            <w:tcW w:w="891" w:type="pct"/>
            <w:shd w:val="clear" w:color="auto" w:fill="DBE5F1" w:themeFill="accent1" w:themeFillTint="33"/>
            <w:vAlign w:val="center"/>
          </w:tcPr>
          <w:p w14:paraId="716F6BE1" w14:textId="77777777" w:rsidR="00DC0D6D" w:rsidRPr="003614F0" w:rsidRDefault="00DC0D6D" w:rsidP="00CA07FA">
            <w:pPr>
              <w:pStyle w:val="GSATableHeading"/>
            </w:pPr>
            <w:r w:rsidRPr="003614F0">
              <w:t>Date</w:t>
            </w:r>
          </w:p>
        </w:tc>
        <w:tc>
          <w:tcPr>
            <w:tcW w:w="4109" w:type="pct"/>
            <w:shd w:val="clear" w:color="auto" w:fill="DBE5F1" w:themeFill="accent1" w:themeFillTint="33"/>
            <w:vAlign w:val="center"/>
          </w:tcPr>
          <w:p w14:paraId="5A8A7A18" w14:textId="77777777" w:rsidR="00DC0D6D" w:rsidRPr="003614F0" w:rsidRDefault="00DC0D6D" w:rsidP="00CA07FA">
            <w:pPr>
              <w:pStyle w:val="GSATableHeading"/>
            </w:pPr>
            <w:r w:rsidRPr="003614F0">
              <w:t>Description</w:t>
            </w:r>
          </w:p>
        </w:tc>
      </w:tr>
      <w:tr w:rsidR="00DC0D6D" w:rsidRPr="003614F0" w14:paraId="4B893BCB" w14:textId="77777777" w:rsidTr="00500F09">
        <w:trPr>
          <w:cantSplit/>
          <w:trHeight w:val="144"/>
          <w:jc w:val="center"/>
        </w:trPr>
        <w:sdt>
          <w:sdtPr>
            <w:alias w:val="Revision Date"/>
            <w:tag w:val="revisiondate"/>
            <w:id w:val="1513412480"/>
            <w:placeholder>
              <w:docPart w:val="C19E31263C8B400B8DF6CE4889BBD4DC"/>
            </w:placeholder>
            <w:date w:fullDate="2016-09-30T00:00:00Z">
              <w:dateFormat w:val="M/d/yyyy"/>
              <w:lid w:val="en-US"/>
              <w:storeMappedDataAs w:val="dateTime"/>
              <w:calendar w:val="gregorian"/>
            </w:date>
          </w:sdtPr>
          <w:sdtEndPr/>
          <w:sdtContent>
            <w:tc>
              <w:tcPr>
                <w:tcW w:w="891" w:type="pct"/>
              </w:tcPr>
              <w:p w14:paraId="39047CEF" w14:textId="5D4F263E" w:rsidR="00DC0D6D" w:rsidRPr="003614F0" w:rsidRDefault="00CB5204" w:rsidP="00BB146E">
                <w:pPr>
                  <w:pStyle w:val="GSATableText"/>
                </w:pPr>
                <w:r>
                  <w:t>9/30/2016</w:t>
                </w:r>
              </w:p>
            </w:tc>
          </w:sdtContent>
        </w:sdt>
        <w:sdt>
          <w:sdtPr>
            <w:alias w:val="Revision Description"/>
            <w:tag w:val="revisiondescription"/>
            <w:id w:val="-1450314904"/>
            <w:placeholder>
              <w:docPart w:val="F968BDD58BE546DA9AF37BC7CB0EA58D"/>
            </w:placeholder>
          </w:sdtPr>
          <w:sdtEndPr/>
          <w:sdtContent>
            <w:tc>
              <w:tcPr>
                <w:tcW w:w="4109" w:type="pct"/>
              </w:tcPr>
              <w:p w14:paraId="7C39AC05" w14:textId="77777777" w:rsidR="00DC0D6D" w:rsidRPr="003614F0" w:rsidRDefault="00DC0D6D" w:rsidP="00CA07FA">
                <w:pPr>
                  <w:pStyle w:val="GSATableText"/>
                  <w:keepNext/>
                  <w:keepLines/>
                </w:pPr>
                <w:r>
                  <w:t>Original publication</w:t>
                </w:r>
              </w:p>
            </w:tc>
          </w:sdtContent>
        </w:sdt>
      </w:tr>
      <w:tr w:rsidR="00CB5204" w:rsidRPr="003614F0" w14:paraId="771641A7" w14:textId="77777777" w:rsidTr="00500F09">
        <w:trPr>
          <w:cantSplit/>
          <w:trHeight w:val="144"/>
          <w:jc w:val="center"/>
        </w:trPr>
        <w:tc>
          <w:tcPr>
            <w:tcW w:w="891" w:type="pct"/>
          </w:tcPr>
          <w:p w14:paraId="27144F9D" w14:textId="5FCD9E00" w:rsidR="00CB5204" w:rsidRDefault="00CB5204" w:rsidP="00BB146E">
            <w:pPr>
              <w:pStyle w:val="GSATableText"/>
            </w:pPr>
            <w:r>
              <w:t>10/21/2016</w:t>
            </w:r>
          </w:p>
        </w:tc>
        <w:tc>
          <w:tcPr>
            <w:tcW w:w="4109" w:type="pct"/>
          </w:tcPr>
          <w:p w14:paraId="7D3C1989" w14:textId="77777777" w:rsidR="008C48E1" w:rsidRDefault="008C48E1" w:rsidP="008C48E1">
            <w:pPr>
              <w:pStyle w:val="GSATableText"/>
              <w:keepNext/>
              <w:keepLines/>
            </w:pPr>
            <w:r>
              <w:t>Removed tables in Sec 15.12 FedRAMP Laws and Regulations</w:t>
            </w:r>
          </w:p>
          <w:p w14:paraId="05AC94F5" w14:textId="77777777" w:rsidR="008C48E1" w:rsidRDefault="008C48E1" w:rsidP="008C48E1">
            <w:pPr>
              <w:pStyle w:val="GSATableText"/>
              <w:keepNext/>
              <w:keepLines/>
            </w:pPr>
            <w:r>
              <w:t>Removed revision history tables in all of Sec 15</w:t>
            </w:r>
          </w:p>
          <w:p w14:paraId="48DB3BF7" w14:textId="77777777" w:rsidR="008C48E1" w:rsidRDefault="008C48E1" w:rsidP="008C48E1">
            <w:pPr>
              <w:pStyle w:val="GSATableText"/>
              <w:keepNext/>
              <w:keepLines/>
            </w:pPr>
            <w:r>
              <w:t>Removed Acronyms - see FedRAMP Master Acronyms and Glossary resource document</w:t>
            </w:r>
          </w:p>
          <w:p w14:paraId="1D985F14" w14:textId="77777777" w:rsidR="008C48E1" w:rsidRDefault="008C48E1" w:rsidP="008C48E1">
            <w:pPr>
              <w:pStyle w:val="GSATableText"/>
              <w:keepNext/>
              <w:keepLines/>
            </w:pPr>
            <w:r>
              <w:t>Added PTA to Sec 15.4 PTA and PIA</w:t>
            </w:r>
          </w:p>
          <w:p w14:paraId="79844EC4" w14:textId="77777777" w:rsidR="008C48E1" w:rsidRDefault="008C48E1" w:rsidP="008C48E1">
            <w:pPr>
              <w:pStyle w:val="GSATableText"/>
              <w:keepNext/>
              <w:keepLines/>
            </w:pPr>
            <w:r>
              <w:t xml:space="preserve">Added  E-Authentication to Sec 15.3 </w:t>
            </w:r>
          </w:p>
          <w:p w14:paraId="63CEA080" w14:textId="77777777" w:rsidR="008C48E1" w:rsidRDefault="008C48E1" w:rsidP="008C48E1">
            <w:pPr>
              <w:pStyle w:val="GSATableText"/>
              <w:keepNext/>
              <w:keepLines/>
            </w:pPr>
            <w:r>
              <w:t xml:space="preserve">Added FIPs to Sec 15.10 FIPS 199 </w:t>
            </w:r>
          </w:p>
          <w:p w14:paraId="08F02C8A" w14:textId="77777777" w:rsidR="008C48E1" w:rsidRDefault="008C48E1" w:rsidP="008C48E1">
            <w:pPr>
              <w:pStyle w:val="GSATableText"/>
              <w:keepNext/>
              <w:keepLines/>
            </w:pPr>
            <w:r>
              <w:t>Changed Inventory instruction and guidance  Sec 10 and Attachment 13</w:t>
            </w:r>
          </w:p>
          <w:p w14:paraId="00E95C0A" w14:textId="77777777" w:rsidR="008C48E1" w:rsidRDefault="008C48E1" w:rsidP="008C48E1">
            <w:pPr>
              <w:pStyle w:val="GSATableText"/>
              <w:keepNext/>
              <w:keepLines/>
            </w:pPr>
            <w:r>
              <w:t>Removed chapter numbers from Attachments</w:t>
            </w:r>
          </w:p>
          <w:p w14:paraId="513EF3A7" w14:textId="137C9E10" w:rsidR="00CB5204" w:rsidRDefault="008C48E1" w:rsidP="008C48E1">
            <w:pPr>
              <w:pStyle w:val="GSATableText"/>
              <w:keepNext/>
              <w:keepLines/>
            </w:pPr>
            <w:r>
              <w:t>Removed 3 questions from Sec 2.3 E-Authentication Determination</w:t>
            </w:r>
          </w:p>
        </w:tc>
      </w:tr>
      <w:tr w:rsidR="00CB38BB" w:rsidRPr="003614F0" w14:paraId="5E336890" w14:textId="77777777" w:rsidTr="00500F09">
        <w:trPr>
          <w:cantSplit/>
          <w:trHeight w:val="144"/>
          <w:jc w:val="center"/>
        </w:trPr>
        <w:tc>
          <w:tcPr>
            <w:tcW w:w="891" w:type="pct"/>
          </w:tcPr>
          <w:p w14:paraId="5D82D826" w14:textId="5260547B" w:rsidR="00CB38BB" w:rsidRDefault="00CB38BB" w:rsidP="00BB146E">
            <w:pPr>
              <w:pStyle w:val="GSATableText"/>
            </w:pPr>
            <w:r>
              <w:t>3/6/2017</w:t>
            </w:r>
          </w:p>
        </w:tc>
        <w:sdt>
          <w:sdtPr>
            <w:rPr>
              <w:rFonts w:ascii="Calibri" w:hAnsi="Calibri" w:cs="Arial"/>
              <w:spacing w:val="-5"/>
              <w:kern w:val="20"/>
              <w:sz w:val="20"/>
            </w:rPr>
            <w:alias w:val="Revision Description"/>
            <w:tag w:val="revisiondescription"/>
            <w:id w:val="-1745955478"/>
            <w:placeholder>
              <w:docPart w:val="26FD2D5CD938044B8B029572627150F9"/>
            </w:placeholder>
          </w:sdtPr>
          <w:sdtContent>
            <w:tc>
              <w:tcPr>
                <w:tcW w:w="4109" w:type="pct"/>
              </w:tcPr>
              <w:p w14:paraId="5A53575B" w14:textId="77777777" w:rsidR="00CB38BB" w:rsidRPr="000A5302" w:rsidRDefault="00CB38BB" w:rsidP="00CB38BB">
                <w:pPr>
                  <w:keepNext/>
                  <w:keepLines/>
                  <w:rPr>
                    <w:rFonts w:ascii="Calibri" w:hAnsi="Calibri" w:cs="Arial"/>
                    <w:spacing w:val="-5"/>
                    <w:kern w:val="20"/>
                    <w:sz w:val="20"/>
                  </w:rPr>
                </w:pPr>
                <w:r w:rsidRPr="000A5302">
                  <w:rPr>
                    <w:rFonts w:ascii="Calibri" w:hAnsi="Calibri" w:cs="Arial"/>
                    <w:spacing w:val="-5"/>
                    <w:kern w:val="20"/>
                    <w:sz w:val="20"/>
                  </w:rPr>
                  <w:t>Renamed document from "FedRAMP System Security Plan (SSP) Low Baseline Master Template to "FedRAMP System Security Plan (SSP) Low Baseline Template"</w:t>
                </w:r>
              </w:p>
              <w:p w14:paraId="7FAB0032" w14:textId="4A4B2D67" w:rsidR="00CB38BB" w:rsidRDefault="00CB38BB" w:rsidP="00CB38BB">
                <w:pPr>
                  <w:pStyle w:val="GSATableText"/>
                  <w:keepNext/>
                  <w:keepLines/>
                </w:pPr>
              </w:p>
            </w:tc>
          </w:sdtContent>
        </w:sdt>
      </w:tr>
      <w:tr w:rsidR="000A5302" w:rsidRPr="003614F0" w14:paraId="4B26E316" w14:textId="77777777" w:rsidTr="000A5302">
        <w:trPr>
          <w:cantSplit/>
          <w:trHeight w:val="184"/>
          <w:jc w:val="center"/>
        </w:trPr>
        <w:tc>
          <w:tcPr>
            <w:tcW w:w="891" w:type="pct"/>
          </w:tcPr>
          <w:p w14:paraId="4FB51F86" w14:textId="550BC9B0" w:rsidR="000A5302" w:rsidRDefault="00CB38BB" w:rsidP="00BB146E">
            <w:pPr>
              <w:pStyle w:val="GSATableText"/>
            </w:pPr>
            <w:r>
              <w:t>6/</w:t>
            </w:r>
            <w:r w:rsidR="007E3CAF">
              <w:t>6/2017</w:t>
            </w:r>
          </w:p>
        </w:tc>
        <w:tc>
          <w:tcPr>
            <w:tcW w:w="4109" w:type="pct"/>
          </w:tcPr>
          <w:p w14:paraId="728749CB" w14:textId="5E8FC70E" w:rsidR="000A5302" w:rsidRDefault="007E3CAF" w:rsidP="008C48E1">
            <w:pPr>
              <w:pStyle w:val="GSATableText"/>
              <w:keepNext/>
              <w:keepLines/>
            </w:pPr>
            <w:r>
              <w:t>Updated logo</w:t>
            </w:r>
          </w:p>
        </w:tc>
      </w:tr>
    </w:tbl>
    <w:p w14:paraId="6AC7BDE0" w14:textId="77777777" w:rsidR="00020927" w:rsidRPr="002C3786" w:rsidRDefault="00020927" w:rsidP="00535358">
      <w:pPr>
        <w:pStyle w:val="GSATitleCoverPage"/>
        <w:keepNext/>
      </w:pPr>
      <w:r w:rsidRPr="002C3786">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195"/>
        <w:gridCol w:w="4482"/>
        <w:gridCol w:w="1161"/>
        <w:gridCol w:w="1792"/>
      </w:tblGrid>
      <w:tr w:rsidR="007C19AB" w:rsidRPr="003614F0" w14:paraId="4CF154AD" w14:textId="77777777" w:rsidTr="001C310B">
        <w:trPr>
          <w:cantSplit/>
          <w:trHeight w:val="432"/>
          <w:tblHeader/>
          <w:jc w:val="center"/>
        </w:trPr>
        <w:tc>
          <w:tcPr>
            <w:tcW w:w="1195" w:type="dxa"/>
            <w:shd w:val="clear" w:color="auto" w:fill="DBE5F1" w:themeFill="accent1" w:themeFillTint="33"/>
            <w:vAlign w:val="center"/>
          </w:tcPr>
          <w:p w14:paraId="0BCC2022" w14:textId="77777777" w:rsidR="006E6C0C" w:rsidRPr="003614F0" w:rsidRDefault="006E6C0C" w:rsidP="00E03A24">
            <w:pPr>
              <w:pStyle w:val="GSATableHeading"/>
            </w:pPr>
            <w:r w:rsidRPr="003614F0">
              <w:t>Date</w:t>
            </w:r>
          </w:p>
        </w:tc>
        <w:tc>
          <w:tcPr>
            <w:tcW w:w="4482" w:type="dxa"/>
            <w:shd w:val="clear" w:color="auto" w:fill="DBE5F1" w:themeFill="accent1" w:themeFillTint="33"/>
            <w:vAlign w:val="center"/>
          </w:tcPr>
          <w:p w14:paraId="30F95F3E" w14:textId="77777777" w:rsidR="006E6C0C" w:rsidRPr="003614F0" w:rsidRDefault="006E6C0C" w:rsidP="00535358">
            <w:pPr>
              <w:pStyle w:val="GSATableHeading"/>
            </w:pPr>
            <w:r w:rsidRPr="003614F0">
              <w:t>Description</w:t>
            </w:r>
          </w:p>
        </w:tc>
        <w:tc>
          <w:tcPr>
            <w:tcW w:w="1161" w:type="dxa"/>
            <w:shd w:val="clear" w:color="auto" w:fill="DBE5F1" w:themeFill="accent1" w:themeFillTint="33"/>
            <w:vAlign w:val="center"/>
          </w:tcPr>
          <w:p w14:paraId="69C78B69" w14:textId="77777777" w:rsidR="006E6C0C" w:rsidRPr="003614F0" w:rsidRDefault="006E6C0C" w:rsidP="007C19AB">
            <w:pPr>
              <w:pStyle w:val="GSATableHeading"/>
            </w:pPr>
            <w:r w:rsidRPr="003614F0">
              <w:t>Version</w:t>
            </w:r>
            <w:r w:rsidR="00FD4D31" w:rsidRPr="003614F0">
              <w:t xml:space="preserve"> of </w:t>
            </w:r>
            <w:r w:rsidR="007C19AB">
              <w:t>SSP</w:t>
            </w:r>
          </w:p>
        </w:tc>
        <w:tc>
          <w:tcPr>
            <w:tcW w:w="1792" w:type="dxa"/>
            <w:shd w:val="clear" w:color="auto" w:fill="DBE5F1" w:themeFill="accent1" w:themeFillTint="33"/>
            <w:vAlign w:val="center"/>
          </w:tcPr>
          <w:p w14:paraId="273C3CB3" w14:textId="77777777" w:rsidR="006E6C0C" w:rsidRPr="003614F0" w:rsidRDefault="006E6C0C" w:rsidP="00E03A24">
            <w:pPr>
              <w:pStyle w:val="GSATableHeading"/>
            </w:pPr>
            <w:r w:rsidRPr="003614F0">
              <w:t>Author</w:t>
            </w:r>
          </w:p>
        </w:tc>
      </w:tr>
      <w:tr w:rsidR="007C19AB" w:rsidRPr="003614F0" w14:paraId="1C6C6A15" w14:textId="77777777" w:rsidTr="001C310B">
        <w:trPr>
          <w:cantSplit/>
          <w:trHeight w:val="432"/>
          <w:jc w:val="center"/>
        </w:trPr>
        <w:sdt>
          <w:sdtPr>
            <w:alias w:val="Revision Date"/>
            <w:tag w:val="revisiondate"/>
            <w:id w:val="-877622336"/>
            <w:placeholder>
              <w:docPart w:val="136192024AE64F84903E5EB9EFBEA2B2"/>
            </w:placeholder>
            <w:showingPlcHdr/>
            <w:date>
              <w:dateFormat w:val="M/d/yyyy"/>
              <w:lid w:val="en-US"/>
              <w:storeMappedDataAs w:val="dateTime"/>
              <w:calendar w:val="gregorian"/>
            </w:date>
          </w:sdtPr>
          <w:sdtEndPr/>
          <w:sdtContent>
            <w:tc>
              <w:tcPr>
                <w:tcW w:w="1195" w:type="dxa"/>
              </w:tcPr>
              <w:p w14:paraId="4B121536" w14:textId="77777777" w:rsidR="007C19AB" w:rsidRPr="003614F0" w:rsidRDefault="004A22C6" w:rsidP="0029204F">
                <w:pPr>
                  <w:pStyle w:val="GSATableText"/>
                </w:pPr>
                <w:r>
                  <w:rPr>
                    <w:rStyle w:val="PlaceholderText"/>
                  </w:rPr>
                  <w:t>&lt;Date&gt;</w:t>
                </w:r>
              </w:p>
            </w:tc>
          </w:sdtContent>
        </w:sdt>
        <w:sdt>
          <w:sdtPr>
            <w:id w:val="1157103539"/>
            <w:placeholder>
              <w:docPart w:val="3F0E35F37C5041CC8611D403744FA37E"/>
            </w:placeholder>
          </w:sdtPr>
          <w:sdtEndPr/>
          <w:sdtContent>
            <w:sdt>
              <w:sdtPr>
                <w:id w:val="1065223544"/>
                <w:placeholder>
                  <w:docPart w:val="584F32495F5746969DA589C2B5F4E62A"/>
                </w:placeholder>
                <w:showingPlcHdr/>
              </w:sdtPr>
              <w:sdtEndPr/>
              <w:sdtContent>
                <w:tc>
                  <w:tcPr>
                    <w:tcW w:w="4482" w:type="dxa"/>
                  </w:tcPr>
                  <w:p w14:paraId="0FC4A7F7" w14:textId="77777777" w:rsidR="007C19AB" w:rsidRPr="003614F0" w:rsidRDefault="004A22C6" w:rsidP="00535358">
                    <w:pPr>
                      <w:pStyle w:val="GSATableText"/>
                      <w:keepNext/>
                      <w:keepLines/>
                    </w:pPr>
                    <w:r>
                      <w:rPr>
                        <w:rStyle w:val="PlaceholderText"/>
                      </w:rPr>
                      <w:t>&lt;Revision Description&gt;</w:t>
                    </w:r>
                  </w:p>
                </w:tc>
              </w:sdtContent>
            </w:sdt>
          </w:sdtContent>
        </w:sdt>
        <w:sdt>
          <w:sdtPr>
            <w:alias w:val="Version Number"/>
            <w:tag w:val="version"/>
            <w:id w:val="2094510001"/>
            <w:placeholder>
              <w:docPart w:val="8E90A4319050492489ECBFDDB371DDA5"/>
            </w:placeholder>
            <w:showingPlcHdr/>
          </w:sdtPr>
          <w:sdtEndPr/>
          <w:sdtContent>
            <w:tc>
              <w:tcPr>
                <w:tcW w:w="1161" w:type="dxa"/>
              </w:tcPr>
              <w:p w14:paraId="066C5F10" w14:textId="77777777" w:rsidR="007C19AB" w:rsidRPr="003614F0" w:rsidRDefault="004A22C6" w:rsidP="0029204F">
                <w:pPr>
                  <w:pStyle w:val="GSATableText"/>
                </w:pPr>
                <w:r>
                  <w:rPr>
                    <w:rStyle w:val="PlaceholderText"/>
                  </w:rPr>
                  <w:t>&lt;Version&gt;</w:t>
                </w:r>
              </w:p>
            </w:tc>
          </w:sdtContent>
        </w:sdt>
        <w:sdt>
          <w:sdtPr>
            <w:alias w:val="Author"/>
            <w:tag w:val="author"/>
            <w:id w:val="-1796672970"/>
            <w:placeholder>
              <w:docPart w:val="62FF813BDA034734B39A9541EE003EAF"/>
            </w:placeholder>
            <w:showingPlcHdr/>
          </w:sdtPr>
          <w:sdtEndPr/>
          <w:sdtContent>
            <w:tc>
              <w:tcPr>
                <w:tcW w:w="1792" w:type="dxa"/>
              </w:tcPr>
              <w:p w14:paraId="0687A25C" w14:textId="77777777" w:rsidR="007C19AB" w:rsidRPr="003614F0" w:rsidRDefault="004A22C6" w:rsidP="0029204F">
                <w:pPr>
                  <w:pStyle w:val="GSATableText"/>
                </w:pPr>
                <w:r>
                  <w:rPr>
                    <w:rStyle w:val="PlaceholderText"/>
                  </w:rPr>
                  <w:t>&lt;Author&gt;</w:t>
                </w:r>
              </w:p>
            </w:tc>
          </w:sdtContent>
        </w:sdt>
      </w:tr>
      <w:tr w:rsidR="00CB38BB" w:rsidRPr="003614F0" w14:paraId="628ACB1D" w14:textId="77777777" w:rsidTr="001C310B">
        <w:trPr>
          <w:cantSplit/>
          <w:trHeight w:val="432"/>
          <w:jc w:val="center"/>
        </w:trPr>
        <w:bookmarkStart w:id="25" w:name="_GoBack" w:colFirst="0" w:colLast="0" w:displacedByCustomXml="next"/>
        <w:sdt>
          <w:sdtPr>
            <w:alias w:val="Revision Date"/>
            <w:tag w:val="revisiondate"/>
            <w:id w:val="-517165126"/>
            <w:placeholder>
              <w:docPart w:val="0C9A35D0A9A467409C3DC97361DDEAFF"/>
            </w:placeholder>
            <w:showingPlcHdr/>
            <w:date>
              <w:dateFormat w:val="M/d/yyyy"/>
              <w:lid w:val="en-US"/>
              <w:storeMappedDataAs w:val="dateTime"/>
              <w:calendar w:val="gregorian"/>
            </w:date>
          </w:sdtPr>
          <w:sdtContent>
            <w:tc>
              <w:tcPr>
                <w:tcW w:w="1195" w:type="dxa"/>
              </w:tcPr>
              <w:p w14:paraId="58B28440" w14:textId="1F8A2445" w:rsidR="00CB38BB" w:rsidRDefault="00CB38BB" w:rsidP="0029204F">
                <w:pPr>
                  <w:pStyle w:val="GSATableText"/>
                </w:pPr>
                <w:r>
                  <w:rPr>
                    <w:rStyle w:val="PlaceholderText"/>
                  </w:rPr>
                  <w:t>&lt;Date&gt;</w:t>
                </w:r>
              </w:p>
            </w:tc>
          </w:sdtContent>
        </w:sdt>
        <w:sdt>
          <w:sdtPr>
            <w:id w:val="-876626624"/>
            <w:placeholder>
              <w:docPart w:val="AD0134D2CAA86E4F9D1A14347C261852"/>
            </w:placeholder>
          </w:sdtPr>
          <w:sdtContent>
            <w:sdt>
              <w:sdtPr>
                <w:id w:val="-1228303768"/>
                <w:placeholder>
                  <w:docPart w:val="177A188C3153C04598839DD68676CC30"/>
                </w:placeholder>
                <w:showingPlcHdr/>
              </w:sdtPr>
              <w:sdtContent>
                <w:tc>
                  <w:tcPr>
                    <w:tcW w:w="4482" w:type="dxa"/>
                  </w:tcPr>
                  <w:p w14:paraId="538881EF" w14:textId="7E182F45" w:rsidR="00CB38BB" w:rsidRDefault="00CB38BB" w:rsidP="00535358">
                    <w:pPr>
                      <w:pStyle w:val="GSATableText"/>
                      <w:keepNext/>
                      <w:keepLines/>
                    </w:pPr>
                    <w:r>
                      <w:rPr>
                        <w:rStyle w:val="PlaceholderText"/>
                      </w:rPr>
                      <w:t>&lt;Revision Description&gt;</w:t>
                    </w:r>
                  </w:p>
                </w:tc>
              </w:sdtContent>
            </w:sdt>
          </w:sdtContent>
        </w:sdt>
        <w:sdt>
          <w:sdtPr>
            <w:alias w:val="Version Number"/>
            <w:tag w:val="version"/>
            <w:id w:val="-46761907"/>
            <w:placeholder>
              <w:docPart w:val="C95236E480095547BEBCEBAF6B11AC8B"/>
            </w:placeholder>
            <w:showingPlcHdr/>
          </w:sdtPr>
          <w:sdtContent>
            <w:tc>
              <w:tcPr>
                <w:tcW w:w="1161" w:type="dxa"/>
              </w:tcPr>
              <w:p w14:paraId="36EDA33D" w14:textId="42CA4660" w:rsidR="00CB38BB" w:rsidRDefault="00CB38BB" w:rsidP="0029204F">
                <w:pPr>
                  <w:pStyle w:val="GSATableText"/>
                </w:pPr>
                <w:r>
                  <w:rPr>
                    <w:rStyle w:val="PlaceholderText"/>
                  </w:rPr>
                  <w:t>&lt;Version&gt;</w:t>
                </w:r>
              </w:p>
            </w:tc>
          </w:sdtContent>
        </w:sdt>
        <w:sdt>
          <w:sdtPr>
            <w:alias w:val="Author"/>
            <w:tag w:val="author"/>
            <w:id w:val="1677766842"/>
            <w:placeholder>
              <w:docPart w:val="57686929A3EA1F43BB8D5F076EF966D0"/>
            </w:placeholder>
            <w:showingPlcHdr/>
          </w:sdtPr>
          <w:sdtContent>
            <w:tc>
              <w:tcPr>
                <w:tcW w:w="1792" w:type="dxa"/>
              </w:tcPr>
              <w:p w14:paraId="559C26D6" w14:textId="0421931D" w:rsidR="00CB38BB" w:rsidRDefault="00CB38BB" w:rsidP="0029204F">
                <w:pPr>
                  <w:pStyle w:val="GSATableText"/>
                </w:pPr>
                <w:r>
                  <w:rPr>
                    <w:rStyle w:val="PlaceholderText"/>
                  </w:rPr>
                  <w:t>&lt;Author&gt;</w:t>
                </w:r>
              </w:p>
            </w:tc>
          </w:sdtContent>
        </w:sdt>
      </w:tr>
      <w:bookmarkEnd w:id="25"/>
    </w:tbl>
    <w:p w14:paraId="062E661F" w14:textId="77777777" w:rsidR="00CE5BF4" w:rsidRDefault="00CE5BF4" w:rsidP="00DA4990"/>
    <w:p w14:paraId="3D107978" w14:textId="77777777" w:rsidR="00EC304C" w:rsidRPr="002C3786" w:rsidRDefault="00EC304C" w:rsidP="00535358">
      <w:pPr>
        <w:pStyle w:val="GSAFrontMatterTitle2"/>
        <w:keepNext/>
        <w:keepLines/>
      </w:pPr>
      <w:r w:rsidRPr="002C3786">
        <w:t>How to contact us</w:t>
      </w:r>
    </w:p>
    <w:p w14:paraId="3C10D200" w14:textId="77777777" w:rsidR="00EC304C" w:rsidRPr="002B4E6E" w:rsidRDefault="00EC304C" w:rsidP="00535358">
      <w:pPr>
        <w:keepNext/>
        <w:keepLines/>
        <w:rPr>
          <w:rStyle w:val="GSAItalicEmphasisChar"/>
        </w:rPr>
      </w:pPr>
      <w:r>
        <w:t xml:space="preserve">For </w:t>
      </w:r>
      <w:r w:rsidRPr="002C3786">
        <w:t xml:space="preserve">questions about </w:t>
      </w:r>
      <w:r w:rsidR="00895AF9">
        <w:t>FedRAMP</w:t>
      </w:r>
      <w:r w:rsidRPr="002C3786">
        <w:t xml:space="preserve">, or </w:t>
      </w:r>
      <w:r>
        <w:t xml:space="preserve">for </w:t>
      </w:r>
      <w:r w:rsidRPr="002C3786">
        <w:t xml:space="preserve">technical questions about this document including how to use it, </w:t>
      </w:r>
      <w:r>
        <w:t xml:space="preserve">contact </w:t>
      </w:r>
      <w:hyperlink r:id="rId32" w:history="1">
        <w:r w:rsidRPr="007B33BB">
          <w:rPr>
            <w:rStyle w:val="Hyperlink"/>
            <w:i/>
          </w:rPr>
          <w:t>info@</w:t>
        </w:r>
        <w:r w:rsidR="00895AF9">
          <w:rPr>
            <w:rStyle w:val="Hyperlink"/>
            <w:i/>
          </w:rPr>
          <w:t>FedRAMP</w:t>
        </w:r>
        <w:r w:rsidRPr="007B33BB">
          <w:rPr>
            <w:rStyle w:val="Hyperlink"/>
            <w:i/>
          </w:rPr>
          <w:t>.gov</w:t>
        </w:r>
      </w:hyperlink>
      <w:r w:rsidRPr="002B4E6E">
        <w:rPr>
          <w:rStyle w:val="GSAItalicEmphasisChar"/>
        </w:rPr>
        <w:t xml:space="preserve"> </w:t>
      </w:r>
    </w:p>
    <w:p w14:paraId="6C5528EF" w14:textId="77777777" w:rsidR="00EC304C" w:rsidRPr="002C3786" w:rsidRDefault="00EC304C" w:rsidP="00535358">
      <w:pPr>
        <w:keepNext/>
        <w:keepLines/>
      </w:pPr>
      <w:r w:rsidRPr="002C3786">
        <w:t xml:space="preserve">For more information about the </w:t>
      </w:r>
      <w:r w:rsidR="00895AF9">
        <w:t>FedRAMP</w:t>
      </w:r>
      <w:r>
        <w:t xml:space="preserve"> project,</w:t>
      </w:r>
      <w:r w:rsidRPr="002C3786">
        <w:t xml:space="preserve"> see </w:t>
      </w:r>
      <w:hyperlink r:id="rId33" w:history="1">
        <w:r w:rsidRPr="007B33BB">
          <w:rPr>
            <w:rStyle w:val="Hyperlink"/>
          </w:rPr>
          <w:t>www.</w:t>
        </w:r>
        <w:r w:rsidR="00895AF9">
          <w:rPr>
            <w:rStyle w:val="Hyperlink"/>
          </w:rPr>
          <w:t>FedRAMP</w:t>
        </w:r>
        <w:r w:rsidRPr="007B33BB">
          <w:rPr>
            <w:rStyle w:val="Hyperlink"/>
          </w:rPr>
          <w:t>.gov</w:t>
        </w:r>
      </w:hyperlink>
    </w:p>
    <w:p w14:paraId="7B408C65" w14:textId="77777777" w:rsidR="00B3694C" w:rsidRPr="00FF067F" w:rsidRDefault="008E1245" w:rsidP="00665285">
      <w:pPr>
        <w:pStyle w:val="GSAInstruction"/>
        <w:keepNext/>
        <w:keepLines/>
      </w:pPr>
      <w:r>
        <w:t xml:space="preserve">Instruction: </w:t>
      </w:r>
      <w:r w:rsidR="00B3694C" w:rsidRPr="00FF067F">
        <w:t>The System Security Plan is the main document in which the Cloud Service Provider (CSP) describes all the security controls in use on the information system and their implementation.</w:t>
      </w:r>
    </w:p>
    <w:p w14:paraId="7656F453" w14:textId="77777777" w:rsidR="00B3694C" w:rsidRPr="00FF067F" w:rsidRDefault="00B3694C" w:rsidP="00665285">
      <w:pPr>
        <w:pStyle w:val="GSAInstruction"/>
        <w:keepNext/>
        <w:keepLines/>
      </w:pPr>
      <w:r w:rsidRPr="00FF067F">
        <w:t xml:space="preserve">This document is released in template format.  Once populated with content, this document will include detailed information about service provider information security controls.  </w:t>
      </w:r>
    </w:p>
    <w:p w14:paraId="00E81B41" w14:textId="77777777" w:rsidR="00E549C1" w:rsidRDefault="00B3694C" w:rsidP="00665285">
      <w:pPr>
        <w:pStyle w:val="GSAInstruction"/>
        <w:keepNext/>
        <w:keepLines/>
      </w:pPr>
      <w:r w:rsidRPr="00FF067F">
        <w:t>This document is intended to be used by service providers who are applying for a Joint Authorization Board (JAB) Provisional Authorization to Operate (P-ATO) through the Federal Risk and Authorization Management Program (</w:t>
      </w:r>
      <w:r w:rsidR="00895AF9">
        <w:t>FedRAMP</w:t>
      </w:r>
      <w:r w:rsidRPr="00FF067F">
        <w:t xml:space="preserve">) U.S. Federal agencies may want to use it to document information systems security plans that are not part of the </w:t>
      </w:r>
      <w:r w:rsidR="00895AF9">
        <w:t>FedRAMP</w:t>
      </w:r>
      <w:r w:rsidRPr="00FF067F">
        <w:t xml:space="preserve"> program.  </w:t>
      </w:r>
      <w:r w:rsidR="00665285">
        <w:br/>
      </w:r>
      <w:r w:rsidR="00665285">
        <w:br/>
      </w:r>
      <w:r w:rsidRPr="00FF067F">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636A2CE8" w14:textId="77777777" w:rsidR="00B3694C" w:rsidRPr="00FF067F" w:rsidRDefault="00B3694C" w:rsidP="001C310B">
      <w:pPr>
        <w:pStyle w:val="GSANote"/>
      </w:pPr>
      <w:r w:rsidRPr="001729AB">
        <w:t>Note that “-1” Controls (AC-1, AU-1, SC-1</w:t>
      </w:r>
      <w:r w:rsidR="00C249E1">
        <w:t>,</w:t>
      </w:r>
      <w:r w:rsidRPr="001729AB">
        <w:t xml:space="preserve"> etc.)</w:t>
      </w:r>
      <w:r w:rsidR="00D406A6">
        <w:t>*</w:t>
      </w:r>
      <w:r w:rsidRPr="001729AB">
        <w:t xml:space="preserve"> cannot be inherited and must be</w:t>
      </w:r>
      <w:r w:rsidRPr="00FF067F">
        <w:t xml:space="preserve"> </w:t>
      </w:r>
      <w:r w:rsidR="00CA2C7D">
        <w:t xml:space="preserve">described </w:t>
      </w:r>
      <w:r w:rsidRPr="00FF067F">
        <w:t>in some way by the service provider.</w:t>
      </w:r>
      <w:r w:rsidR="00D406A6">
        <w:br/>
        <w:t xml:space="preserve">*Access Control (AC), Audit and Accountability (AU), </w:t>
      </w:r>
      <w:r w:rsidR="00D406A6" w:rsidRPr="00D406A6">
        <w:t>System and Communications Protection</w:t>
      </w:r>
      <w:r w:rsidR="00D406A6">
        <w:t xml:space="preserve"> (SC)</w:t>
      </w:r>
    </w:p>
    <w:p w14:paraId="7B49A522" w14:textId="77777777" w:rsidR="00B3694C" w:rsidRPr="00FF067F" w:rsidRDefault="00B3694C" w:rsidP="00102358">
      <w:pPr>
        <w:pStyle w:val="GSAInstruction"/>
        <w:keepLines/>
      </w:pPr>
      <w:r w:rsidRPr="00FF067F">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3510163" w14:textId="77777777" w:rsidR="00B3694C" w:rsidRPr="00FF067F" w:rsidRDefault="00B3694C" w:rsidP="00102358">
      <w:pPr>
        <w:pStyle w:val="GSAInstruction"/>
        <w:keepLines/>
      </w:pPr>
      <w:r w:rsidRPr="00FF067F">
        <w:lastRenderedPageBreak/>
        <w:t xml:space="preserve">For System as a Service (SaaS) and Platform as a Service (PaaS) systems that are inheriting controls from an Infrastructure as a Service (IaaS) (or anything lower in the stack), the “inherited” check box must be checked and the implementation description must simply say “inherited.”  </w:t>
      </w:r>
      <w:r w:rsidR="00895AF9">
        <w:t>FedRAMP</w:t>
      </w:r>
      <w:r w:rsidRPr="00FF067F">
        <w:t xml:space="preserve"> reviewers will determine whether the control-set is appropriate or not.</w:t>
      </w:r>
    </w:p>
    <w:p w14:paraId="65AF0C81" w14:textId="77777777" w:rsidR="00EC304C" w:rsidRDefault="00C249E1" w:rsidP="00102358">
      <w:pPr>
        <w:pStyle w:val="GSAInstruction"/>
        <w:keepLines/>
      </w:pPr>
      <w:r>
        <w:t>In S</w:t>
      </w:r>
      <w:r w:rsidR="00B3694C" w:rsidRPr="00FF067F">
        <w:t xml:space="preserve">ection 13, the </w:t>
      </w:r>
      <w:r w:rsidR="00571C6C" w:rsidRPr="00571C6C">
        <w:t xml:space="preserve">National Institute of Standards and Technology </w:t>
      </w:r>
      <w:r w:rsidR="00571C6C">
        <w:t>(</w:t>
      </w:r>
      <w:r w:rsidR="00B3694C" w:rsidRPr="00FF067F">
        <w:t>NIST</w:t>
      </w:r>
      <w:r w:rsidR="00571C6C">
        <w:t>)</w:t>
      </w:r>
      <w:r w:rsidR="00B3694C" w:rsidRPr="00FF067F">
        <w:t xml:space="preserve"> term "organization defined" must be interpreted as being the CSP's responsibility unless otherwise indicated.  In some cases the JAB has chosen to define or provide parameters, in others they have left the decision up to the CSP.</w:t>
      </w:r>
    </w:p>
    <w:p w14:paraId="077F8D07" w14:textId="77777777" w:rsidR="00CF5909" w:rsidRDefault="002B70D8" w:rsidP="00102358">
      <w:pPr>
        <w:pStyle w:val="GSAInstruction"/>
        <w:keepLines/>
      </w:pPr>
      <w:r>
        <w:t>Delete this instruction from you</w:t>
      </w:r>
      <w:r w:rsidR="00102358">
        <w:t>r</w:t>
      </w:r>
      <w:r>
        <w:t xml:space="preserve"> final version of this document</w:t>
      </w:r>
      <w:r w:rsidR="003B7D53">
        <w:t>.</w:t>
      </w:r>
    </w:p>
    <w:p w14:paraId="4352090E" w14:textId="77777777" w:rsidR="00EC304C" w:rsidRPr="002C3786" w:rsidRDefault="00EC304C" w:rsidP="00DA4990"/>
    <w:p w14:paraId="3D322AD0" w14:textId="77777777" w:rsidR="00CE5BF4" w:rsidRDefault="00CE5BF4" w:rsidP="00DA4990"/>
    <w:p w14:paraId="48A14767" w14:textId="77777777" w:rsidR="00FF72FE" w:rsidRPr="002C3786" w:rsidRDefault="00FF72FE" w:rsidP="00DA4990">
      <w:pPr>
        <w:sectPr w:rsidR="00FF72FE" w:rsidRPr="002C3786" w:rsidSect="007B2A36">
          <w:headerReference w:type="first" r:id="rId34"/>
          <w:footerReference w:type="first" r:id="rId35"/>
          <w:pgSz w:w="12240" w:h="15840"/>
          <w:pgMar w:top="1440" w:right="1800" w:bottom="1440" w:left="1800" w:header="720" w:footer="720" w:gutter="0"/>
          <w:pgNumType w:fmt="lowerRoman" w:start="2"/>
          <w:cols w:space="720"/>
          <w:docGrid w:linePitch="326"/>
        </w:sectPr>
      </w:pPr>
    </w:p>
    <w:p w14:paraId="6E3D0C16" w14:textId="77777777" w:rsidR="008F5859" w:rsidRPr="002C3786" w:rsidRDefault="008F5859" w:rsidP="001C310B">
      <w:pPr>
        <w:pStyle w:val="GSATitleCoverPage"/>
        <w:keepNext/>
      </w:pPr>
      <w:r>
        <w:lastRenderedPageBreak/>
        <w:t>Table of Contents</w:t>
      </w:r>
    </w:p>
    <w:p w14:paraId="3705A7BF" w14:textId="77777777" w:rsidR="008F5859" w:rsidRPr="008F5859" w:rsidRDefault="008F5859" w:rsidP="008F5859"/>
    <w:p w14:paraId="6F0118AF" w14:textId="77777777" w:rsidR="00CA1512" w:rsidRDefault="00CA1512">
      <w:pPr>
        <w:pStyle w:val="TOC1"/>
        <w:tabs>
          <w:tab w:val="left" w:pos="446"/>
          <w:tab w:val="right" w:leader="dot" w:pos="9350"/>
        </w:tabs>
      </w:pPr>
    </w:p>
    <w:p w14:paraId="6B923771" w14:textId="77777777" w:rsidR="008C48E1" w:rsidRDefault="008F5859">
      <w:pPr>
        <w:pStyle w:val="TOC1"/>
        <w:tabs>
          <w:tab w:val="left" w:pos="446"/>
          <w:tab w:val="right" w:leader="dot" w:pos="9350"/>
        </w:tabs>
        <w:rPr>
          <w:rFonts w:asciiTheme="minorHAnsi" w:eastAsiaTheme="minorEastAsia" w:hAnsiTheme="minorHAnsi" w:cstheme="minorBidi"/>
          <w:caps w:val="0"/>
          <w:noProof/>
          <w:color w:val="auto"/>
          <w:kern w:val="0"/>
          <w:szCs w:val="22"/>
        </w:rPr>
      </w:pPr>
      <w:r>
        <w:rPr>
          <w:rFonts w:asciiTheme="minorHAnsi" w:eastAsiaTheme="minorEastAsia" w:hAnsiTheme="minorHAnsi" w:cstheme="minorBidi"/>
          <w:noProof/>
          <w:color w:val="auto"/>
          <w:kern w:val="0"/>
          <w:szCs w:val="22"/>
        </w:rPr>
        <w:fldChar w:fldCharType="begin"/>
      </w:r>
      <w:r>
        <w:rPr>
          <w:rFonts w:asciiTheme="minorHAnsi" w:eastAsiaTheme="minorEastAsia" w:hAnsiTheme="minorHAnsi" w:cstheme="minorBidi"/>
          <w:noProof/>
          <w:color w:val="auto"/>
          <w:kern w:val="0"/>
          <w:szCs w:val="22"/>
        </w:rPr>
        <w:instrText xml:space="preserve"> TOC \o "1-4" \h \z \u </w:instrText>
      </w:r>
      <w:r>
        <w:rPr>
          <w:rFonts w:asciiTheme="minorHAnsi" w:eastAsiaTheme="minorEastAsia" w:hAnsiTheme="minorHAnsi" w:cstheme="minorBidi"/>
          <w:noProof/>
          <w:color w:val="auto"/>
          <w:kern w:val="0"/>
          <w:szCs w:val="22"/>
        </w:rPr>
        <w:fldChar w:fldCharType="separate"/>
      </w:r>
      <w:hyperlink w:anchor="_Toc464803495" w:history="1">
        <w:r w:rsidR="008C48E1" w:rsidRPr="008A0103">
          <w:rPr>
            <w:rStyle w:val="Hyperlink"/>
            <w:noProof/>
          </w:rPr>
          <w:t>1</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Information System Name/Title</w:t>
        </w:r>
        <w:r w:rsidR="008C48E1">
          <w:rPr>
            <w:noProof/>
            <w:webHidden/>
          </w:rPr>
          <w:tab/>
        </w:r>
        <w:r w:rsidR="008C48E1">
          <w:rPr>
            <w:noProof/>
            <w:webHidden/>
          </w:rPr>
          <w:fldChar w:fldCharType="begin"/>
        </w:r>
        <w:r w:rsidR="008C48E1">
          <w:rPr>
            <w:noProof/>
            <w:webHidden/>
          </w:rPr>
          <w:instrText xml:space="preserve"> PAGEREF _Toc464803495 \h </w:instrText>
        </w:r>
        <w:r w:rsidR="008C48E1">
          <w:rPr>
            <w:noProof/>
            <w:webHidden/>
          </w:rPr>
        </w:r>
        <w:r w:rsidR="008C48E1">
          <w:rPr>
            <w:noProof/>
            <w:webHidden/>
          </w:rPr>
          <w:fldChar w:fldCharType="separate"/>
        </w:r>
        <w:r w:rsidR="00AA1450">
          <w:rPr>
            <w:noProof/>
            <w:webHidden/>
          </w:rPr>
          <w:t>1</w:t>
        </w:r>
        <w:r w:rsidR="008C48E1">
          <w:rPr>
            <w:noProof/>
            <w:webHidden/>
          </w:rPr>
          <w:fldChar w:fldCharType="end"/>
        </w:r>
      </w:hyperlink>
    </w:p>
    <w:p w14:paraId="6365ECB9"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496" w:history="1">
        <w:r w:rsidR="008C48E1" w:rsidRPr="008A0103">
          <w:rPr>
            <w:rStyle w:val="Hyperlink"/>
            <w:noProof/>
          </w:rPr>
          <w:t>2</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Information System Categorization</w:t>
        </w:r>
        <w:r w:rsidR="008C48E1">
          <w:rPr>
            <w:noProof/>
            <w:webHidden/>
          </w:rPr>
          <w:tab/>
        </w:r>
        <w:r w:rsidR="008C48E1">
          <w:rPr>
            <w:noProof/>
            <w:webHidden/>
          </w:rPr>
          <w:fldChar w:fldCharType="begin"/>
        </w:r>
        <w:r w:rsidR="008C48E1">
          <w:rPr>
            <w:noProof/>
            <w:webHidden/>
          </w:rPr>
          <w:instrText xml:space="preserve"> PAGEREF _Toc464803496 \h </w:instrText>
        </w:r>
        <w:r w:rsidR="008C48E1">
          <w:rPr>
            <w:noProof/>
            <w:webHidden/>
          </w:rPr>
        </w:r>
        <w:r w:rsidR="008C48E1">
          <w:rPr>
            <w:noProof/>
            <w:webHidden/>
          </w:rPr>
          <w:fldChar w:fldCharType="separate"/>
        </w:r>
        <w:r w:rsidR="00AA1450">
          <w:rPr>
            <w:noProof/>
            <w:webHidden/>
          </w:rPr>
          <w:t>1</w:t>
        </w:r>
        <w:r w:rsidR="008C48E1">
          <w:rPr>
            <w:noProof/>
            <w:webHidden/>
          </w:rPr>
          <w:fldChar w:fldCharType="end"/>
        </w:r>
      </w:hyperlink>
    </w:p>
    <w:p w14:paraId="58376D04" w14:textId="77777777" w:rsidR="008C48E1" w:rsidRDefault="00CB38BB">
      <w:pPr>
        <w:pStyle w:val="TOC2"/>
        <w:rPr>
          <w:rFonts w:asciiTheme="minorHAnsi" w:eastAsiaTheme="minorEastAsia" w:hAnsiTheme="minorHAnsi" w:cstheme="minorBidi"/>
          <w:noProof/>
          <w:color w:val="auto"/>
          <w:kern w:val="0"/>
          <w:szCs w:val="22"/>
        </w:rPr>
      </w:pPr>
      <w:hyperlink w:anchor="_Toc464803497" w:history="1">
        <w:r w:rsidR="008C48E1" w:rsidRPr="008A0103">
          <w:rPr>
            <w:rStyle w:val="Hyperlink"/>
            <w:noProof/>
          </w:rPr>
          <w:t>2.1</w:t>
        </w:r>
        <w:r w:rsidR="008C48E1">
          <w:rPr>
            <w:rFonts w:asciiTheme="minorHAnsi" w:eastAsiaTheme="minorEastAsia" w:hAnsiTheme="minorHAnsi" w:cstheme="minorBidi"/>
            <w:noProof/>
            <w:color w:val="auto"/>
            <w:kern w:val="0"/>
            <w:szCs w:val="22"/>
          </w:rPr>
          <w:tab/>
        </w:r>
        <w:r w:rsidR="008C48E1" w:rsidRPr="008A0103">
          <w:rPr>
            <w:rStyle w:val="Hyperlink"/>
            <w:noProof/>
          </w:rPr>
          <w:t>Information Types</w:t>
        </w:r>
        <w:r w:rsidR="008C48E1">
          <w:rPr>
            <w:noProof/>
            <w:webHidden/>
          </w:rPr>
          <w:tab/>
        </w:r>
        <w:r w:rsidR="008C48E1">
          <w:rPr>
            <w:noProof/>
            <w:webHidden/>
          </w:rPr>
          <w:fldChar w:fldCharType="begin"/>
        </w:r>
        <w:r w:rsidR="008C48E1">
          <w:rPr>
            <w:noProof/>
            <w:webHidden/>
          </w:rPr>
          <w:instrText xml:space="preserve"> PAGEREF _Toc464803497 \h </w:instrText>
        </w:r>
        <w:r w:rsidR="008C48E1">
          <w:rPr>
            <w:noProof/>
            <w:webHidden/>
          </w:rPr>
        </w:r>
        <w:r w:rsidR="008C48E1">
          <w:rPr>
            <w:noProof/>
            <w:webHidden/>
          </w:rPr>
          <w:fldChar w:fldCharType="separate"/>
        </w:r>
        <w:r w:rsidR="00AA1450">
          <w:rPr>
            <w:noProof/>
            <w:webHidden/>
          </w:rPr>
          <w:t>1</w:t>
        </w:r>
        <w:r w:rsidR="008C48E1">
          <w:rPr>
            <w:noProof/>
            <w:webHidden/>
          </w:rPr>
          <w:fldChar w:fldCharType="end"/>
        </w:r>
      </w:hyperlink>
    </w:p>
    <w:p w14:paraId="615E1D4D" w14:textId="77777777" w:rsidR="008C48E1" w:rsidRDefault="00CB38BB">
      <w:pPr>
        <w:pStyle w:val="TOC2"/>
        <w:rPr>
          <w:rFonts w:asciiTheme="minorHAnsi" w:eastAsiaTheme="minorEastAsia" w:hAnsiTheme="minorHAnsi" w:cstheme="minorBidi"/>
          <w:noProof/>
          <w:color w:val="auto"/>
          <w:kern w:val="0"/>
          <w:szCs w:val="22"/>
        </w:rPr>
      </w:pPr>
      <w:hyperlink w:anchor="_Toc464803498" w:history="1">
        <w:r w:rsidR="008C48E1" w:rsidRPr="008A0103">
          <w:rPr>
            <w:rStyle w:val="Hyperlink"/>
            <w:noProof/>
          </w:rPr>
          <w:t>2.2</w:t>
        </w:r>
        <w:r w:rsidR="008C48E1">
          <w:rPr>
            <w:rFonts w:asciiTheme="minorHAnsi" w:eastAsiaTheme="minorEastAsia" w:hAnsiTheme="minorHAnsi" w:cstheme="minorBidi"/>
            <w:noProof/>
            <w:color w:val="auto"/>
            <w:kern w:val="0"/>
            <w:szCs w:val="22"/>
          </w:rPr>
          <w:tab/>
        </w:r>
        <w:r w:rsidR="008C48E1" w:rsidRPr="008A0103">
          <w:rPr>
            <w:rStyle w:val="Hyperlink"/>
            <w:noProof/>
          </w:rPr>
          <w:t>Security Objectives Categorization (FIPS 199)</w:t>
        </w:r>
        <w:r w:rsidR="008C48E1">
          <w:rPr>
            <w:noProof/>
            <w:webHidden/>
          </w:rPr>
          <w:tab/>
        </w:r>
        <w:r w:rsidR="008C48E1">
          <w:rPr>
            <w:noProof/>
            <w:webHidden/>
          </w:rPr>
          <w:fldChar w:fldCharType="begin"/>
        </w:r>
        <w:r w:rsidR="008C48E1">
          <w:rPr>
            <w:noProof/>
            <w:webHidden/>
          </w:rPr>
          <w:instrText xml:space="preserve"> PAGEREF _Toc464803498 \h </w:instrText>
        </w:r>
        <w:r w:rsidR="008C48E1">
          <w:rPr>
            <w:noProof/>
            <w:webHidden/>
          </w:rPr>
        </w:r>
        <w:r w:rsidR="008C48E1">
          <w:rPr>
            <w:noProof/>
            <w:webHidden/>
          </w:rPr>
          <w:fldChar w:fldCharType="separate"/>
        </w:r>
        <w:r w:rsidR="00AA1450">
          <w:rPr>
            <w:noProof/>
            <w:webHidden/>
          </w:rPr>
          <w:t>3</w:t>
        </w:r>
        <w:r w:rsidR="008C48E1">
          <w:rPr>
            <w:noProof/>
            <w:webHidden/>
          </w:rPr>
          <w:fldChar w:fldCharType="end"/>
        </w:r>
      </w:hyperlink>
    </w:p>
    <w:p w14:paraId="7296ED8F" w14:textId="77777777" w:rsidR="008C48E1" w:rsidRDefault="00CB38BB">
      <w:pPr>
        <w:pStyle w:val="TOC2"/>
        <w:rPr>
          <w:rFonts w:asciiTheme="minorHAnsi" w:eastAsiaTheme="minorEastAsia" w:hAnsiTheme="minorHAnsi" w:cstheme="minorBidi"/>
          <w:noProof/>
          <w:color w:val="auto"/>
          <w:kern w:val="0"/>
          <w:szCs w:val="22"/>
        </w:rPr>
      </w:pPr>
      <w:hyperlink w:anchor="_Toc464803499" w:history="1">
        <w:r w:rsidR="008C48E1" w:rsidRPr="008A0103">
          <w:rPr>
            <w:rStyle w:val="Hyperlink"/>
            <w:noProof/>
          </w:rPr>
          <w:t>2.3</w:t>
        </w:r>
        <w:r w:rsidR="008C48E1">
          <w:rPr>
            <w:rFonts w:asciiTheme="minorHAnsi" w:eastAsiaTheme="minorEastAsia" w:hAnsiTheme="minorHAnsi" w:cstheme="minorBidi"/>
            <w:noProof/>
            <w:color w:val="auto"/>
            <w:kern w:val="0"/>
            <w:szCs w:val="22"/>
          </w:rPr>
          <w:tab/>
        </w:r>
        <w:r w:rsidR="008C48E1" w:rsidRPr="008A0103">
          <w:rPr>
            <w:rStyle w:val="Hyperlink"/>
            <w:noProof/>
          </w:rPr>
          <w:t>E-Authentication Determination</w:t>
        </w:r>
        <w:r w:rsidR="008C48E1">
          <w:rPr>
            <w:noProof/>
            <w:webHidden/>
          </w:rPr>
          <w:tab/>
        </w:r>
        <w:r w:rsidR="008C48E1">
          <w:rPr>
            <w:noProof/>
            <w:webHidden/>
          </w:rPr>
          <w:fldChar w:fldCharType="begin"/>
        </w:r>
        <w:r w:rsidR="008C48E1">
          <w:rPr>
            <w:noProof/>
            <w:webHidden/>
          </w:rPr>
          <w:instrText xml:space="preserve"> PAGEREF _Toc464803499 \h </w:instrText>
        </w:r>
        <w:r w:rsidR="008C48E1">
          <w:rPr>
            <w:noProof/>
            <w:webHidden/>
          </w:rPr>
        </w:r>
        <w:r w:rsidR="008C48E1">
          <w:rPr>
            <w:noProof/>
            <w:webHidden/>
          </w:rPr>
          <w:fldChar w:fldCharType="separate"/>
        </w:r>
        <w:r w:rsidR="00AA1450">
          <w:rPr>
            <w:noProof/>
            <w:webHidden/>
          </w:rPr>
          <w:t>3</w:t>
        </w:r>
        <w:r w:rsidR="008C48E1">
          <w:rPr>
            <w:noProof/>
            <w:webHidden/>
          </w:rPr>
          <w:fldChar w:fldCharType="end"/>
        </w:r>
      </w:hyperlink>
    </w:p>
    <w:p w14:paraId="232477F1"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0" w:history="1">
        <w:r w:rsidR="008C48E1" w:rsidRPr="008A0103">
          <w:rPr>
            <w:rStyle w:val="Hyperlink"/>
            <w:noProof/>
          </w:rPr>
          <w:t>3</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Information System Owner</w:t>
        </w:r>
        <w:r w:rsidR="008C48E1">
          <w:rPr>
            <w:noProof/>
            <w:webHidden/>
          </w:rPr>
          <w:tab/>
        </w:r>
        <w:r w:rsidR="008C48E1">
          <w:rPr>
            <w:noProof/>
            <w:webHidden/>
          </w:rPr>
          <w:fldChar w:fldCharType="begin"/>
        </w:r>
        <w:r w:rsidR="008C48E1">
          <w:rPr>
            <w:noProof/>
            <w:webHidden/>
          </w:rPr>
          <w:instrText xml:space="preserve"> PAGEREF _Toc464803500 \h </w:instrText>
        </w:r>
        <w:r w:rsidR="008C48E1">
          <w:rPr>
            <w:noProof/>
            <w:webHidden/>
          </w:rPr>
        </w:r>
        <w:r w:rsidR="008C48E1">
          <w:rPr>
            <w:noProof/>
            <w:webHidden/>
          </w:rPr>
          <w:fldChar w:fldCharType="separate"/>
        </w:r>
        <w:r w:rsidR="00AA1450">
          <w:rPr>
            <w:noProof/>
            <w:webHidden/>
          </w:rPr>
          <w:t>4</w:t>
        </w:r>
        <w:r w:rsidR="008C48E1">
          <w:rPr>
            <w:noProof/>
            <w:webHidden/>
          </w:rPr>
          <w:fldChar w:fldCharType="end"/>
        </w:r>
      </w:hyperlink>
    </w:p>
    <w:p w14:paraId="491A2F18"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1" w:history="1">
        <w:r w:rsidR="008C48E1" w:rsidRPr="008A0103">
          <w:rPr>
            <w:rStyle w:val="Hyperlink"/>
            <w:noProof/>
          </w:rPr>
          <w:t>4</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Authorizing Official</w:t>
        </w:r>
        <w:r w:rsidR="008C48E1">
          <w:rPr>
            <w:noProof/>
            <w:webHidden/>
          </w:rPr>
          <w:tab/>
        </w:r>
        <w:r w:rsidR="008C48E1">
          <w:rPr>
            <w:noProof/>
            <w:webHidden/>
          </w:rPr>
          <w:fldChar w:fldCharType="begin"/>
        </w:r>
        <w:r w:rsidR="008C48E1">
          <w:rPr>
            <w:noProof/>
            <w:webHidden/>
          </w:rPr>
          <w:instrText xml:space="preserve"> PAGEREF _Toc464803501 \h </w:instrText>
        </w:r>
        <w:r w:rsidR="008C48E1">
          <w:rPr>
            <w:noProof/>
            <w:webHidden/>
          </w:rPr>
        </w:r>
        <w:r w:rsidR="008C48E1">
          <w:rPr>
            <w:noProof/>
            <w:webHidden/>
          </w:rPr>
          <w:fldChar w:fldCharType="separate"/>
        </w:r>
        <w:r w:rsidR="00AA1450">
          <w:rPr>
            <w:noProof/>
            <w:webHidden/>
          </w:rPr>
          <w:t>4</w:t>
        </w:r>
        <w:r w:rsidR="008C48E1">
          <w:rPr>
            <w:noProof/>
            <w:webHidden/>
          </w:rPr>
          <w:fldChar w:fldCharType="end"/>
        </w:r>
      </w:hyperlink>
    </w:p>
    <w:p w14:paraId="0C8D7DB2"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2" w:history="1">
        <w:r w:rsidR="008C48E1" w:rsidRPr="008A0103">
          <w:rPr>
            <w:rStyle w:val="Hyperlink"/>
            <w:noProof/>
          </w:rPr>
          <w:t>5</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Other Designated Contacts</w:t>
        </w:r>
        <w:r w:rsidR="008C48E1">
          <w:rPr>
            <w:noProof/>
            <w:webHidden/>
          </w:rPr>
          <w:tab/>
        </w:r>
        <w:r w:rsidR="008C48E1">
          <w:rPr>
            <w:noProof/>
            <w:webHidden/>
          </w:rPr>
          <w:fldChar w:fldCharType="begin"/>
        </w:r>
        <w:r w:rsidR="008C48E1">
          <w:rPr>
            <w:noProof/>
            <w:webHidden/>
          </w:rPr>
          <w:instrText xml:space="preserve"> PAGEREF _Toc464803502 \h </w:instrText>
        </w:r>
        <w:r w:rsidR="008C48E1">
          <w:rPr>
            <w:noProof/>
            <w:webHidden/>
          </w:rPr>
        </w:r>
        <w:r w:rsidR="008C48E1">
          <w:rPr>
            <w:noProof/>
            <w:webHidden/>
          </w:rPr>
          <w:fldChar w:fldCharType="separate"/>
        </w:r>
        <w:r w:rsidR="00AA1450">
          <w:rPr>
            <w:noProof/>
            <w:webHidden/>
          </w:rPr>
          <w:t>4</w:t>
        </w:r>
        <w:r w:rsidR="008C48E1">
          <w:rPr>
            <w:noProof/>
            <w:webHidden/>
          </w:rPr>
          <w:fldChar w:fldCharType="end"/>
        </w:r>
      </w:hyperlink>
    </w:p>
    <w:p w14:paraId="2B1BBE34"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3" w:history="1">
        <w:r w:rsidR="008C48E1" w:rsidRPr="008A0103">
          <w:rPr>
            <w:rStyle w:val="Hyperlink"/>
            <w:noProof/>
          </w:rPr>
          <w:t>6</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Assignment of Security Responsibility</w:t>
        </w:r>
        <w:r w:rsidR="008C48E1">
          <w:rPr>
            <w:noProof/>
            <w:webHidden/>
          </w:rPr>
          <w:tab/>
        </w:r>
        <w:r w:rsidR="008C48E1">
          <w:rPr>
            <w:noProof/>
            <w:webHidden/>
          </w:rPr>
          <w:fldChar w:fldCharType="begin"/>
        </w:r>
        <w:r w:rsidR="008C48E1">
          <w:rPr>
            <w:noProof/>
            <w:webHidden/>
          </w:rPr>
          <w:instrText xml:space="preserve"> PAGEREF _Toc464803503 \h </w:instrText>
        </w:r>
        <w:r w:rsidR="008C48E1">
          <w:rPr>
            <w:noProof/>
            <w:webHidden/>
          </w:rPr>
        </w:r>
        <w:r w:rsidR="008C48E1">
          <w:rPr>
            <w:noProof/>
            <w:webHidden/>
          </w:rPr>
          <w:fldChar w:fldCharType="separate"/>
        </w:r>
        <w:r w:rsidR="00AA1450">
          <w:rPr>
            <w:noProof/>
            <w:webHidden/>
          </w:rPr>
          <w:t>5</w:t>
        </w:r>
        <w:r w:rsidR="008C48E1">
          <w:rPr>
            <w:noProof/>
            <w:webHidden/>
          </w:rPr>
          <w:fldChar w:fldCharType="end"/>
        </w:r>
      </w:hyperlink>
    </w:p>
    <w:p w14:paraId="625C8EA1"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4" w:history="1">
        <w:r w:rsidR="008C48E1" w:rsidRPr="008A0103">
          <w:rPr>
            <w:rStyle w:val="Hyperlink"/>
            <w:noProof/>
          </w:rPr>
          <w:t>7</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Information System Operational Status</w:t>
        </w:r>
        <w:r w:rsidR="008C48E1">
          <w:rPr>
            <w:noProof/>
            <w:webHidden/>
          </w:rPr>
          <w:tab/>
        </w:r>
        <w:r w:rsidR="008C48E1">
          <w:rPr>
            <w:noProof/>
            <w:webHidden/>
          </w:rPr>
          <w:fldChar w:fldCharType="begin"/>
        </w:r>
        <w:r w:rsidR="008C48E1">
          <w:rPr>
            <w:noProof/>
            <w:webHidden/>
          </w:rPr>
          <w:instrText xml:space="preserve"> PAGEREF _Toc464803504 \h </w:instrText>
        </w:r>
        <w:r w:rsidR="008C48E1">
          <w:rPr>
            <w:noProof/>
            <w:webHidden/>
          </w:rPr>
        </w:r>
        <w:r w:rsidR="008C48E1">
          <w:rPr>
            <w:noProof/>
            <w:webHidden/>
          </w:rPr>
          <w:fldChar w:fldCharType="separate"/>
        </w:r>
        <w:r w:rsidR="00AA1450">
          <w:rPr>
            <w:noProof/>
            <w:webHidden/>
          </w:rPr>
          <w:t>6</w:t>
        </w:r>
        <w:r w:rsidR="008C48E1">
          <w:rPr>
            <w:noProof/>
            <w:webHidden/>
          </w:rPr>
          <w:fldChar w:fldCharType="end"/>
        </w:r>
      </w:hyperlink>
    </w:p>
    <w:p w14:paraId="13D8AA1B"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5" w:history="1">
        <w:r w:rsidR="008C48E1" w:rsidRPr="008A0103">
          <w:rPr>
            <w:rStyle w:val="Hyperlink"/>
            <w:noProof/>
          </w:rPr>
          <w:t>8</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Information System Type</w:t>
        </w:r>
        <w:r w:rsidR="008C48E1">
          <w:rPr>
            <w:noProof/>
            <w:webHidden/>
          </w:rPr>
          <w:tab/>
        </w:r>
        <w:r w:rsidR="008C48E1">
          <w:rPr>
            <w:noProof/>
            <w:webHidden/>
          </w:rPr>
          <w:fldChar w:fldCharType="begin"/>
        </w:r>
        <w:r w:rsidR="008C48E1">
          <w:rPr>
            <w:noProof/>
            <w:webHidden/>
          </w:rPr>
          <w:instrText xml:space="preserve"> PAGEREF _Toc464803505 \h </w:instrText>
        </w:r>
        <w:r w:rsidR="008C48E1">
          <w:rPr>
            <w:noProof/>
            <w:webHidden/>
          </w:rPr>
        </w:r>
        <w:r w:rsidR="008C48E1">
          <w:rPr>
            <w:noProof/>
            <w:webHidden/>
          </w:rPr>
          <w:fldChar w:fldCharType="separate"/>
        </w:r>
        <w:r w:rsidR="00AA1450">
          <w:rPr>
            <w:noProof/>
            <w:webHidden/>
          </w:rPr>
          <w:t>7</w:t>
        </w:r>
        <w:r w:rsidR="008C48E1">
          <w:rPr>
            <w:noProof/>
            <w:webHidden/>
          </w:rPr>
          <w:fldChar w:fldCharType="end"/>
        </w:r>
      </w:hyperlink>
    </w:p>
    <w:p w14:paraId="7A028BB2" w14:textId="77777777" w:rsidR="008C48E1" w:rsidRDefault="00CB38BB">
      <w:pPr>
        <w:pStyle w:val="TOC2"/>
        <w:rPr>
          <w:rFonts w:asciiTheme="minorHAnsi" w:eastAsiaTheme="minorEastAsia" w:hAnsiTheme="minorHAnsi" w:cstheme="minorBidi"/>
          <w:noProof/>
          <w:color w:val="auto"/>
          <w:kern w:val="0"/>
          <w:szCs w:val="22"/>
        </w:rPr>
      </w:pPr>
      <w:hyperlink w:anchor="_Toc464803506" w:history="1">
        <w:r w:rsidR="008C48E1" w:rsidRPr="008A0103">
          <w:rPr>
            <w:rStyle w:val="Hyperlink"/>
            <w:noProof/>
          </w:rPr>
          <w:t>8.1</w:t>
        </w:r>
        <w:r w:rsidR="008C48E1">
          <w:rPr>
            <w:rFonts w:asciiTheme="minorHAnsi" w:eastAsiaTheme="minorEastAsia" w:hAnsiTheme="minorHAnsi" w:cstheme="minorBidi"/>
            <w:noProof/>
            <w:color w:val="auto"/>
            <w:kern w:val="0"/>
            <w:szCs w:val="22"/>
          </w:rPr>
          <w:tab/>
        </w:r>
        <w:r w:rsidR="008C48E1" w:rsidRPr="008A0103">
          <w:rPr>
            <w:rStyle w:val="Hyperlink"/>
            <w:noProof/>
          </w:rPr>
          <w:t>Cloud Service Models</w:t>
        </w:r>
        <w:r w:rsidR="008C48E1">
          <w:rPr>
            <w:noProof/>
            <w:webHidden/>
          </w:rPr>
          <w:tab/>
        </w:r>
        <w:r w:rsidR="008C48E1">
          <w:rPr>
            <w:noProof/>
            <w:webHidden/>
          </w:rPr>
          <w:fldChar w:fldCharType="begin"/>
        </w:r>
        <w:r w:rsidR="008C48E1">
          <w:rPr>
            <w:noProof/>
            <w:webHidden/>
          </w:rPr>
          <w:instrText xml:space="preserve"> PAGEREF _Toc464803506 \h </w:instrText>
        </w:r>
        <w:r w:rsidR="008C48E1">
          <w:rPr>
            <w:noProof/>
            <w:webHidden/>
          </w:rPr>
        </w:r>
        <w:r w:rsidR="008C48E1">
          <w:rPr>
            <w:noProof/>
            <w:webHidden/>
          </w:rPr>
          <w:fldChar w:fldCharType="separate"/>
        </w:r>
        <w:r w:rsidR="00AA1450">
          <w:rPr>
            <w:noProof/>
            <w:webHidden/>
          </w:rPr>
          <w:t>7</w:t>
        </w:r>
        <w:r w:rsidR="008C48E1">
          <w:rPr>
            <w:noProof/>
            <w:webHidden/>
          </w:rPr>
          <w:fldChar w:fldCharType="end"/>
        </w:r>
      </w:hyperlink>
    </w:p>
    <w:p w14:paraId="4EB62D37" w14:textId="77777777" w:rsidR="008C48E1" w:rsidRDefault="00CB38BB">
      <w:pPr>
        <w:pStyle w:val="TOC2"/>
        <w:rPr>
          <w:rFonts w:asciiTheme="minorHAnsi" w:eastAsiaTheme="minorEastAsia" w:hAnsiTheme="minorHAnsi" w:cstheme="minorBidi"/>
          <w:noProof/>
          <w:color w:val="auto"/>
          <w:kern w:val="0"/>
          <w:szCs w:val="22"/>
        </w:rPr>
      </w:pPr>
      <w:hyperlink w:anchor="_Toc464803507" w:history="1">
        <w:r w:rsidR="008C48E1" w:rsidRPr="008A0103">
          <w:rPr>
            <w:rStyle w:val="Hyperlink"/>
            <w:noProof/>
          </w:rPr>
          <w:t>8.2</w:t>
        </w:r>
        <w:r w:rsidR="008C48E1">
          <w:rPr>
            <w:rFonts w:asciiTheme="minorHAnsi" w:eastAsiaTheme="minorEastAsia" w:hAnsiTheme="minorHAnsi" w:cstheme="minorBidi"/>
            <w:noProof/>
            <w:color w:val="auto"/>
            <w:kern w:val="0"/>
            <w:szCs w:val="22"/>
          </w:rPr>
          <w:tab/>
        </w:r>
        <w:r w:rsidR="008C48E1" w:rsidRPr="008A0103">
          <w:rPr>
            <w:rStyle w:val="Hyperlink"/>
            <w:noProof/>
          </w:rPr>
          <w:t>Cloud Deployment Models</w:t>
        </w:r>
        <w:r w:rsidR="008C48E1">
          <w:rPr>
            <w:noProof/>
            <w:webHidden/>
          </w:rPr>
          <w:tab/>
        </w:r>
        <w:r w:rsidR="008C48E1">
          <w:rPr>
            <w:noProof/>
            <w:webHidden/>
          </w:rPr>
          <w:fldChar w:fldCharType="begin"/>
        </w:r>
        <w:r w:rsidR="008C48E1">
          <w:rPr>
            <w:noProof/>
            <w:webHidden/>
          </w:rPr>
          <w:instrText xml:space="preserve"> PAGEREF _Toc464803507 \h </w:instrText>
        </w:r>
        <w:r w:rsidR="008C48E1">
          <w:rPr>
            <w:noProof/>
            <w:webHidden/>
          </w:rPr>
        </w:r>
        <w:r w:rsidR="008C48E1">
          <w:rPr>
            <w:noProof/>
            <w:webHidden/>
          </w:rPr>
          <w:fldChar w:fldCharType="separate"/>
        </w:r>
        <w:r w:rsidR="00AA1450">
          <w:rPr>
            <w:noProof/>
            <w:webHidden/>
          </w:rPr>
          <w:t>8</w:t>
        </w:r>
        <w:r w:rsidR="008C48E1">
          <w:rPr>
            <w:noProof/>
            <w:webHidden/>
          </w:rPr>
          <w:fldChar w:fldCharType="end"/>
        </w:r>
      </w:hyperlink>
    </w:p>
    <w:p w14:paraId="3DF17311" w14:textId="77777777" w:rsidR="008C48E1" w:rsidRDefault="00CB38BB">
      <w:pPr>
        <w:pStyle w:val="TOC2"/>
        <w:rPr>
          <w:rFonts w:asciiTheme="minorHAnsi" w:eastAsiaTheme="minorEastAsia" w:hAnsiTheme="minorHAnsi" w:cstheme="minorBidi"/>
          <w:noProof/>
          <w:color w:val="auto"/>
          <w:kern w:val="0"/>
          <w:szCs w:val="22"/>
        </w:rPr>
      </w:pPr>
      <w:hyperlink w:anchor="_Toc464803508" w:history="1">
        <w:r w:rsidR="008C48E1" w:rsidRPr="008A0103">
          <w:rPr>
            <w:rStyle w:val="Hyperlink"/>
            <w:noProof/>
          </w:rPr>
          <w:t>8.3</w:t>
        </w:r>
        <w:r w:rsidR="008C48E1">
          <w:rPr>
            <w:rFonts w:asciiTheme="minorHAnsi" w:eastAsiaTheme="minorEastAsia" w:hAnsiTheme="minorHAnsi" w:cstheme="minorBidi"/>
            <w:noProof/>
            <w:color w:val="auto"/>
            <w:kern w:val="0"/>
            <w:szCs w:val="22"/>
          </w:rPr>
          <w:tab/>
        </w:r>
        <w:r w:rsidR="008C48E1" w:rsidRPr="008A0103">
          <w:rPr>
            <w:rStyle w:val="Hyperlink"/>
            <w:rFonts w:eastAsia="Times New Roman"/>
            <w:noProof/>
          </w:rPr>
          <w:t>Leveraged Authorizations</w:t>
        </w:r>
        <w:r w:rsidR="008C48E1">
          <w:rPr>
            <w:noProof/>
            <w:webHidden/>
          </w:rPr>
          <w:tab/>
        </w:r>
        <w:r w:rsidR="008C48E1">
          <w:rPr>
            <w:noProof/>
            <w:webHidden/>
          </w:rPr>
          <w:fldChar w:fldCharType="begin"/>
        </w:r>
        <w:r w:rsidR="008C48E1">
          <w:rPr>
            <w:noProof/>
            <w:webHidden/>
          </w:rPr>
          <w:instrText xml:space="preserve"> PAGEREF _Toc464803508 \h </w:instrText>
        </w:r>
        <w:r w:rsidR="008C48E1">
          <w:rPr>
            <w:noProof/>
            <w:webHidden/>
          </w:rPr>
        </w:r>
        <w:r w:rsidR="008C48E1">
          <w:rPr>
            <w:noProof/>
            <w:webHidden/>
          </w:rPr>
          <w:fldChar w:fldCharType="separate"/>
        </w:r>
        <w:r w:rsidR="00AA1450">
          <w:rPr>
            <w:noProof/>
            <w:webHidden/>
          </w:rPr>
          <w:t>8</w:t>
        </w:r>
        <w:r w:rsidR="008C48E1">
          <w:rPr>
            <w:noProof/>
            <w:webHidden/>
          </w:rPr>
          <w:fldChar w:fldCharType="end"/>
        </w:r>
      </w:hyperlink>
    </w:p>
    <w:p w14:paraId="72D83614"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09" w:history="1">
        <w:r w:rsidR="008C48E1" w:rsidRPr="008A0103">
          <w:rPr>
            <w:rStyle w:val="Hyperlink"/>
            <w:noProof/>
          </w:rPr>
          <w:t>9</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General System Description</w:t>
        </w:r>
        <w:r w:rsidR="008C48E1">
          <w:rPr>
            <w:noProof/>
            <w:webHidden/>
          </w:rPr>
          <w:tab/>
        </w:r>
        <w:r w:rsidR="008C48E1">
          <w:rPr>
            <w:noProof/>
            <w:webHidden/>
          </w:rPr>
          <w:fldChar w:fldCharType="begin"/>
        </w:r>
        <w:r w:rsidR="008C48E1">
          <w:rPr>
            <w:noProof/>
            <w:webHidden/>
          </w:rPr>
          <w:instrText xml:space="preserve"> PAGEREF _Toc464803509 \h </w:instrText>
        </w:r>
        <w:r w:rsidR="008C48E1">
          <w:rPr>
            <w:noProof/>
            <w:webHidden/>
          </w:rPr>
        </w:r>
        <w:r w:rsidR="008C48E1">
          <w:rPr>
            <w:noProof/>
            <w:webHidden/>
          </w:rPr>
          <w:fldChar w:fldCharType="separate"/>
        </w:r>
        <w:r w:rsidR="00AA1450">
          <w:rPr>
            <w:noProof/>
            <w:webHidden/>
          </w:rPr>
          <w:t>9</w:t>
        </w:r>
        <w:r w:rsidR="008C48E1">
          <w:rPr>
            <w:noProof/>
            <w:webHidden/>
          </w:rPr>
          <w:fldChar w:fldCharType="end"/>
        </w:r>
      </w:hyperlink>
    </w:p>
    <w:p w14:paraId="6B9F9479" w14:textId="77777777" w:rsidR="008C48E1" w:rsidRDefault="00CB38BB">
      <w:pPr>
        <w:pStyle w:val="TOC2"/>
        <w:rPr>
          <w:rFonts w:asciiTheme="minorHAnsi" w:eastAsiaTheme="minorEastAsia" w:hAnsiTheme="minorHAnsi" w:cstheme="minorBidi"/>
          <w:noProof/>
          <w:color w:val="auto"/>
          <w:kern w:val="0"/>
          <w:szCs w:val="22"/>
        </w:rPr>
      </w:pPr>
      <w:hyperlink w:anchor="_Toc464803510" w:history="1">
        <w:r w:rsidR="008C48E1" w:rsidRPr="008A0103">
          <w:rPr>
            <w:rStyle w:val="Hyperlink"/>
            <w:noProof/>
          </w:rPr>
          <w:t>9.1</w:t>
        </w:r>
        <w:r w:rsidR="008C48E1">
          <w:rPr>
            <w:rFonts w:asciiTheme="minorHAnsi" w:eastAsiaTheme="minorEastAsia" w:hAnsiTheme="minorHAnsi" w:cstheme="minorBidi"/>
            <w:noProof/>
            <w:color w:val="auto"/>
            <w:kern w:val="0"/>
            <w:szCs w:val="22"/>
          </w:rPr>
          <w:tab/>
        </w:r>
        <w:r w:rsidR="008C48E1" w:rsidRPr="008A0103">
          <w:rPr>
            <w:rStyle w:val="Hyperlink"/>
            <w:rFonts w:eastAsia="Times New Roman"/>
            <w:noProof/>
          </w:rPr>
          <w:t>System Function or Purpose</w:t>
        </w:r>
        <w:r w:rsidR="008C48E1">
          <w:rPr>
            <w:noProof/>
            <w:webHidden/>
          </w:rPr>
          <w:tab/>
        </w:r>
        <w:r w:rsidR="008C48E1">
          <w:rPr>
            <w:noProof/>
            <w:webHidden/>
          </w:rPr>
          <w:fldChar w:fldCharType="begin"/>
        </w:r>
        <w:r w:rsidR="008C48E1">
          <w:rPr>
            <w:noProof/>
            <w:webHidden/>
          </w:rPr>
          <w:instrText xml:space="preserve"> PAGEREF _Toc464803510 \h </w:instrText>
        </w:r>
        <w:r w:rsidR="008C48E1">
          <w:rPr>
            <w:noProof/>
            <w:webHidden/>
          </w:rPr>
        </w:r>
        <w:r w:rsidR="008C48E1">
          <w:rPr>
            <w:noProof/>
            <w:webHidden/>
          </w:rPr>
          <w:fldChar w:fldCharType="separate"/>
        </w:r>
        <w:r w:rsidR="00AA1450">
          <w:rPr>
            <w:noProof/>
            <w:webHidden/>
          </w:rPr>
          <w:t>9</w:t>
        </w:r>
        <w:r w:rsidR="008C48E1">
          <w:rPr>
            <w:noProof/>
            <w:webHidden/>
          </w:rPr>
          <w:fldChar w:fldCharType="end"/>
        </w:r>
      </w:hyperlink>
    </w:p>
    <w:p w14:paraId="640FE5DC" w14:textId="77777777" w:rsidR="008C48E1" w:rsidRDefault="00CB38BB">
      <w:pPr>
        <w:pStyle w:val="TOC2"/>
        <w:rPr>
          <w:rFonts w:asciiTheme="minorHAnsi" w:eastAsiaTheme="minorEastAsia" w:hAnsiTheme="minorHAnsi" w:cstheme="minorBidi"/>
          <w:noProof/>
          <w:color w:val="auto"/>
          <w:kern w:val="0"/>
          <w:szCs w:val="22"/>
        </w:rPr>
      </w:pPr>
      <w:hyperlink w:anchor="_Toc464803511" w:history="1">
        <w:r w:rsidR="008C48E1" w:rsidRPr="008A0103">
          <w:rPr>
            <w:rStyle w:val="Hyperlink"/>
            <w:rFonts w:eastAsia="Times New Roman"/>
            <w:noProof/>
          </w:rPr>
          <w:t>9.2</w:t>
        </w:r>
        <w:r w:rsidR="008C48E1">
          <w:rPr>
            <w:rFonts w:asciiTheme="minorHAnsi" w:eastAsiaTheme="minorEastAsia" w:hAnsiTheme="minorHAnsi" w:cstheme="minorBidi"/>
            <w:noProof/>
            <w:color w:val="auto"/>
            <w:kern w:val="0"/>
            <w:szCs w:val="22"/>
          </w:rPr>
          <w:tab/>
        </w:r>
        <w:r w:rsidR="008C48E1" w:rsidRPr="008A0103">
          <w:rPr>
            <w:rStyle w:val="Hyperlink"/>
            <w:rFonts w:eastAsia="Times New Roman"/>
            <w:noProof/>
          </w:rPr>
          <w:t>Information System Components and Boundaries</w:t>
        </w:r>
        <w:r w:rsidR="008C48E1">
          <w:rPr>
            <w:noProof/>
            <w:webHidden/>
          </w:rPr>
          <w:tab/>
        </w:r>
        <w:r w:rsidR="008C48E1">
          <w:rPr>
            <w:noProof/>
            <w:webHidden/>
          </w:rPr>
          <w:fldChar w:fldCharType="begin"/>
        </w:r>
        <w:r w:rsidR="008C48E1">
          <w:rPr>
            <w:noProof/>
            <w:webHidden/>
          </w:rPr>
          <w:instrText xml:space="preserve"> PAGEREF _Toc464803511 \h </w:instrText>
        </w:r>
        <w:r w:rsidR="008C48E1">
          <w:rPr>
            <w:noProof/>
            <w:webHidden/>
          </w:rPr>
        </w:r>
        <w:r w:rsidR="008C48E1">
          <w:rPr>
            <w:noProof/>
            <w:webHidden/>
          </w:rPr>
          <w:fldChar w:fldCharType="separate"/>
        </w:r>
        <w:r w:rsidR="00AA1450">
          <w:rPr>
            <w:noProof/>
            <w:webHidden/>
          </w:rPr>
          <w:t>9</w:t>
        </w:r>
        <w:r w:rsidR="008C48E1">
          <w:rPr>
            <w:noProof/>
            <w:webHidden/>
          </w:rPr>
          <w:fldChar w:fldCharType="end"/>
        </w:r>
      </w:hyperlink>
    </w:p>
    <w:p w14:paraId="50F20528" w14:textId="77777777" w:rsidR="008C48E1" w:rsidRDefault="00CB38BB">
      <w:pPr>
        <w:pStyle w:val="TOC2"/>
        <w:rPr>
          <w:rFonts w:asciiTheme="minorHAnsi" w:eastAsiaTheme="minorEastAsia" w:hAnsiTheme="minorHAnsi" w:cstheme="minorBidi"/>
          <w:noProof/>
          <w:color w:val="auto"/>
          <w:kern w:val="0"/>
          <w:szCs w:val="22"/>
        </w:rPr>
      </w:pPr>
      <w:hyperlink w:anchor="_Toc464803512" w:history="1">
        <w:r w:rsidR="008C48E1" w:rsidRPr="008A0103">
          <w:rPr>
            <w:rStyle w:val="Hyperlink"/>
            <w:noProof/>
          </w:rPr>
          <w:t>9.3</w:t>
        </w:r>
        <w:r w:rsidR="008C48E1">
          <w:rPr>
            <w:rFonts w:asciiTheme="minorHAnsi" w:eastAsiaTheme="minorEastAsia" w:hAnsiTheme="minorHAnsi" w:cstheme="minorBidi"/>
            <w:noProof/>
            <w:color w:val="auto"/>
            <w:kern w:val="0"/>
            <w:szCs w:val="22"/>
          </w:rPr>
          <w:tab/>
        </w:r>
        <w:r w:rsidR="008C48E1" w:rsidRPr="008A0103">
          <w:rPr>
            <w:rStyle w:val="Hyperlink"/>
            <w:noProof/>
          </w:rPr>
          <w:t>Types of Users</w:t>
        </w:r>
        <w:r w:rsidR="008C48E1">
          <w:rPr>
            <w:noProof/>
            <w:webHidden/>
          </w:rPr>
          <w:tab/>
        </w:r>
        <w:r w:rsidR="008C48E1">
          <w:rPr>
            <w:noProof/>
            <w:webHidden/>
          </w:rPr>
          <w:fldChar w:fldCharType="begin"/>
        </w:r>
        <w:r w:rsidR="008C48E1">
          <w:rPr>
            <w:noProof/>
            <w:webHidden/>
          </w:rPr>
          <w:instrText xml:space="preserve"> PAGEREF _Toc464803512 \h </w:instrText>
        </w:r>
        <w:r w:rsidR="008C48E1">
          <w:rPr>
            <w:noProof/>
            <w:webHidden/>
          </w:rPr>
        </w:r>
        <w:r w:rsidR="008C48E1">
          <w:rPr>
            <w:noProof/>
            <w:webHidden/>
          </w:rPr>
          <w:fldChar w:fldCharType="separate"/>
        </w:r>
        <w:r w:rsidR="00AA1450">
          <w:rPr>
            <w:noProof/>
            <w:webHidden/>
          </w:rPr>
          <w:t>9</w:t>
        </w:r>
        <w:r w:rsidR="008C48E1">
          <w:rPr>
            <w:noProof/>
            <w:webHidden/>
          </w:rPr>
          <w:fldChar w:fldCharType="end"/>
        </w:r>
      </w:hyperlink>
    </w:p>
    <w:p w14:paraId="6FBCC05F" w14:textId="77777777" w:rsidR="008C48E1" w:rsidRDefault="00CB38BB">
      <w:pPr>
        <w:pStyle w:val="TOC2"/>
        <w:rPr>
          <w:rFonts w:asciiTheme="minorHAnsi" w:eastAsiaTheme="minorEastAsia" w:hAnsiTheme="minorHAnsi" w:cstheme="minorBidi"/>
          <w:noProof/>
          <w:color w:val="auto"/>
          <w:kern w:val="0"/>
          <w:szCs w:val="22"/>
        </w:rPr>
      </w:pPr>
      <w:hyperlink w:anchor="_Toc464803513" w:history="1">
        <w:r w:rsidR="008C48E1" w:rsidRPr="008A0103">
          <w:rPr>
            <w:rStyle w:val="Hyperlink"/>
            <w:noProof/>
          </w:rPr>
          <w:t>9.4</w:t>
        </w:r>
        <w:r w:rsidR="008C48E1">
          <w:rPr>
            <w:rFonts w:asciiTheme="minorHAnsi" w:eastAsiaTheme="minorEastAsia" w:hAnsiTheme="minorHAnsi" w:cstheme="minorBidi"/>
            <w:noProof/>
            <w:color w:val="auto"/>
            <w:kern w:val="0"/>
            <w:szCs w:val="22"/>
          </w:rPr>
          <w:tab/>
        </w:r>
        <w:r w:rsidR="008C48E1" w:rsidRPr="008A0103">
          <w:rPr>
            <w:rStyle w:val="Hyperlink"/>
            <w:rFonts w:eastAsia="Times New Roman"/>
            <w:noProof/>
          </w:rPr>
          <w:t>Network Architecture</w:t>
        </w:r>
        <w:r w:rsidR="008C48E1">
          <w:rPr>
            <w:noProof/>
            <w:webHidden/>
          </w:rPr>
          <w:tab/>
        </w:r>
        <w:r w:rsidR="008C48E1">
          <w:rPr>
            <w:noProof/>
            <w:webHidden/>
          </w:rPr>
          <w:fldChar w:fldCharType="begin"/>
        </w:r>
        <w:r w:rsidR="008C48E1">
          <w:rPr>
            <w:noProof/>
            <w:webHidden/>
          </w:rPr>
          <w:instrText xml:space="preserve"> PAGEREF _Toc464803513 \h </w:instrText>
        </w:r>
        <w:r w:rsidR="008C48E1">
          <w:rPr>
            <w:noProof/>
            <w:webHidden/>
          </w:rPr>
        </w:r>
        <w:r w:rsidR="008C48E1">
          <w:rPr>
            <w:noProof/>
            <w:webHidden/>
          </w:rPr>
          <w:fldChar w:fldCharType="separate"/>
        </w:r>
        <w:r w:rsidR="00AA1450">
          <w:rPr>
            <w:noProof/>
            <w:webHidden/>
          </w:rPr>
          <w:t>11</w:t>
        </w:r>
        <w:r w:rsidR="008C48E1">
          <w:rPr>
            <w:noProof/>
            <w:webHidden/>
          </w:rPr>
          <w:fldChar w:fldCharType="end"/>
        </w:r>
      </w:hyperlink>
    </w:p>
    <w:p w14:paraId="372CEB7B"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14" w:history="1">
        <w:r w:rsidR="008C48E1" w:rsidRPr="008A0103">
          <w:rPr>
            <w:rStyle w:val="Hyperlink"/>
            <w:noProof/>
          </w:rPr>
          <w:t>10</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System Environment And Inventory</w:t>
        </w:r>
        <w:r w:rsidR="008C48E1">
          <w:rPr>
            <w:noProof/>
            <w:webHidden/>
          </w:rPr>
          <w:tab/>
        </w:r>
        <w:r w:rsidR="008C48E1">
          <w:rPr>
            <w:noProof/>
            <w:webHidden/>
          </w:rPr>
          <w:fldChar w:fldCharType="begin"/>
        </w:r>
        <w:r w:rsidR="008C48E1">
          <w:rPr>
            <w:noProof/>
            <w:webHidden/>
          </w:rPr>
          <w:instrText xml:space="preserve"> PAGEREF _Toc464803514 \h </w:instrText>
        </w:r>
        <w:r w:rsidR="008C48E1">
          <w:rPr>
            <w:noProof/>
            <w:webHidden/>
          </w:rPr>
        </w:r>
        <w:r w:rsidR="008C48E1">
          <w:rPr>
            <w:noProof/>
            <w:webHidden/>
          </w:rPr>
          <w:fldChar w:fldCharType="separate"/>
        </w:r>
        <w:r w:rsidR="00AA1450">
          <w:rPr>
            <w:noProof/>
            <w:webHidden/>
          </w:rPr>
          <w:t>11</w:t>
        </w:r>
        <w:r w:rsidR="008C48E1">
          <w:rPr>
            <w:noProof/>
            <w:webHidden/>
          </w:rPr>
          <w:fldChar w:fldCharType="end"/>
        </w:r>
      </w:hyperlink>
    </w:p>
    <w:p w14:paraId="5152A7F9" w14:textId="77777777" w:rsidR="008C48E1" w:rsidRDefault="00CB38BB">
      <w:pPr>
        <w:pStyle w:val="TOC2"/>
        <w:rPr>
          <w:rFonts w:asciiTheme="minorHAnsi" w:eastAsiaTheme="minorEastAsia" w:hAnsiTheme="minorHAnsi" w:cstheme="minorBidi"/>
          <w:noProof/>
          <w:color w:val="auto"/>
          <w:kern w:val="0"/>
          <w:szCs w:val="22"/>
        </w:rPr>
      </w:pPr>
      <w:hyperlink w:anchor="_Toc464803515" w:history="1">
        <w:r w:rsidR="008C48E1" w:rsidRPr="008A0103">
          <w:rPr>
            <w:rStyle w:val="Hyperlink"/>
            <w:noProof/>
          </w:rPr>
          <w:t>10.1</w:t>
        </w:r>
        <w:r w:rsidR="008C48E1">
          <w:rPr>
            <w:rFonts w:asciiTheme="minorHAnsi" w:eastAsiaTheme="minorEastAsia" w:hAnsiTheme="minorHAnsi" w:cstheme="minorBidi"/>
            <w:noProof/>
            <w:color w:val="auto"/>
            <w:kern w:val="0"/>
            <w:szCs w:val="22"/>
          </w:rPr>
          <w:tab/>
        </w:r>
        <w:r w:rsidR="008C48E1" w:rsidRPr="008A0103">
          <w:rPr>
            <w:rStyle w:val="Hyperlink"/>
            <w:noProof/>
          </w:rPr>
          <w:t>Data Flow</w:t>
        </w:r>
        <w:r w:rsidR="008C48E1">
          <w:rPr>
            <w:noProof/>
            <w:webHidden/>
          </w:rPr>
          <w:tab/>
        </w:r>
        <w:r w:rsidR="008C48E1">
          <w:rPr>
            <w:noProof/>
            <w:webHidden/>
          </w:rPr>
          <w:fldChar w:fldCharType="begin"/>
        </w:r>
        <w:r w:rsidR="008C48E1">
          <w:rPr>
            <w:noProof/>
            <w:webHidden/>
          </w:rPr>
          <w:instrText xml:space="preserve"> PAGEREF _Toc464803515 \h </w:instrText>
        </w:r>
        <w:r w:rsidR="008C48E1">
          <w:rPr>
            <w:noProof/>
            <w:webHidden/>
          </w:rPr>
        </w:r>
        <w:r w:rsidR="008C48E1">
          <w:rPr>
            <w:noProof/>
            <w:webHidden/>
          </w:rPr>
          <w:fldChar w:fldCharType="separate"/>
        </w:r>
        <w:r w:rsidR="00AA1450">
          <w:rPr>
            <w:noProof/>
            <w:webHidden/>
          </w:rPr>
          <w:t>12</w:t>
        </w:r>
        <w:r w:rsidR="008C48E1">
          <w:rPr>
            <w:noProof/>
            <w:webHidden/>
          </w:rPr>
          <w:fldChar w:fldCharType="end"/>
        </w:r>
      </w:hyperlink>
    </w:p>
    <w:p w14:paraId="6B02D093" w14:textId="77777777" w:rsidR="008C48E1" w:rsidRDefault="00CB38BB">
      <w:pPr>
        <w:pStyle w:val="TOC2"/>
        <w:rPr>
          <w:rFonts w:asciiTheme="minorHAnsi" w:eastAsiaTheme="minorEastAsia" w:hAnsiTheme="minorHAnsi" w:cstheme="minorBidi"/>
          <w:noProof/>
          <w:color w:val="auto"/>
          <w:kern w:val="0"/>
          <w:szCs w:val="22"/>
        </w:rPr>
      </w:pPr>
      <w:hyperlink w:anchor="_Toc464803516" w:history="1">
        <w:r w:rsidR="008C48E1" w:rsidRPr="008A0103">
          <w:rPr>
            <w:rStyle w:val="Hyperlink"/>
            <w:noProof/>
          </w:rPr>
          <w:t>10.2</w:t>
        </w:r>
        <w:r w:rsidR="008C48E1">
          <w:rPr>
            <w:rFonts w:asciiTheme="minorHAnsi" w:eastAsiaTheme="minorEastAsia" w:hAnsiTheme="minorHAnsi" w:cstheme="minorBidi"/>
            <w:noProof/>
            <w:color w:val="auto"/>
            <w:kern w:val="0"/>
            <w:szCs w:val="22"/>
          </w:rPr>
          <w:tab/>
        </w:r>
        <w:r w:rsidR="008C48E1" w:rsidRPr="008A0103">
          <w:rPr>
            <w:rStyle w:val="Hyperlink"/>
            <w:noProof/>
          </w:rPr>
          <w:t>Ports, Protocols and Services</w:t>
        </w:r>
        <w:r w:rsidR="008C48E1">
          <w:rPr>
            <w:noProof/>
            <w:webHidden/>
          </w:rPr>
          <w:tab/>
        </w:r>
        <w:r w:rsidR="008C48E1">
          <w:rPr>
            <w:noProof/>
            <w:webHidden/>
          </w:rPr>
          <w:fldChar w:fldCharType="begin"/>
        </w:r>
        <w:r w:rsidR="008C48E1">
          <w:rPr>
            <w:noProof/>
            <w:webHidden/>
          </w:rPr>
          <w:instrText xml:space="preserve"> PAGEREF _Toc464803516 \h </w:instrText>
        </w:r>
        <w:r w:rsidR="008C48E1">
          <w:rPr>
            <w:noProof/>
            <w:webHidden/>
          </w:rPr>
        </w:r>
        <w:r w:rsidR="008C48E1">
          <w:rPr>
            <w:noProof/>
            <w:webHidden/>
          </w:rPr>
          <w:fldChar w:fldCharType="separate"/>
        </w:r>
        <w:r w:rsidR="00AA1450">
          <w:rPr>
            <w:noProof/>
            <w:webHidden/>
          </w:rPr>
          <w:t>12</w:t>
        </w:r>
        <w:r w:rsidR="008C48E1">
          <w:rPr>
            <w:noProof/>
            <w:webHidden/>
          </w:rPr>
          <w:fldChar w:fldCharType="end"/>
        </w:r>
      </w:hyperlink>
    </w:p>
    <w:p w14:paraId="66087E6D"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17" w:history="1">
        <w:r w:rsidR="008C48E1" w:rsidRPr="008A0103">
          <w:rPr>
            <w:rStyle w:val="Hyperlink"/>
            <w:noProof/>
          </w:rPr>
          <w:t>11</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System Interconnections</w:t>
        </w:r>
        <w:r w:rsidR="008C48E1">
          <w:rPr>
            <w:noProof/>
            <w:webHidden/>
          </w:rPr>
          <w:tab/>
        </w:r>
        <w:r w:rsidR="008C48E1">
          <w:rPr>
            <w:noProof/>
            <w:webHidden/>
          </w:rPr>
          <w:fldChar w:fldCharType="begin"/>
        </w:r>
        <w:r w:rsidR="008C48E1">
          <w:rPr>
            <w:noProof/>
            <w:webHidden/>
          </w:rPr>
          <w:instrText xml:space="preserve"> PAGEREF _Toc464803517 \h </w:instrText>
        </w:r>
        <w:r w:rsidR="008C48E1">
          <w:rPr>
            <w:noProof/>
            <w:webHidden/>
          </w:rPr>
        </w:r>
        <w:r w:rsidR="008C48E1">
          <w:rPr>
            <w:noProof/>
            <w:webHidden/>
          </w:rPr>
          <w:fldChar w:fldCharType="separate"/>
        </w:r>
        <w:r w:rsidR="00AA1450">
          <w:rPr>
            <w:noProof/>
            <w:webHidden/>
          </w:rPr>
          <w:t>14</w:t>
        </w:r>
        <w:r w:rsidR="008C48E1">
          <w:rPr>
            <w:noProof/>
            <w:webHidden/>
          </w:rPr>
          <w:fldChar w:fldCharType="end"/>
        </w:r>
      </w:hyperlink>
    </w:p>
    <w:p w14:paraId="6EE71282"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18" w:history="1">
        <w:r w:rsidR="008C48E1" w:rsidRPr="008A0103">
          <w:rPr>
            <w:rStyle w:val="Hyperlink"/>
            <w:noProof/>
          </w:rPr>
          <w:t>12</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Laws, Regulations, Standards and Guidance</w:t>
        </w:r>
        <w:r w:rsidR="008C48E1">
          <w:rPr>
            <w:noProof/>
            <w:webHidden/>
          </w:rPr>
          <w:tab/>
        </w:r>
        <w:r w:rsidR="008C48E1">
          <w:rPr>
            <w:noProof/>
            <w:webHidden/>
          </w:rPr>
          <w:fldChar w:fldCharType="begin"/>
        </w:r>
        <w:r w:rsidR="008C48E1">
          <w:rPr>
            <w:noProof/>
            <w:webHidden/>
          </w:rPr>
          <w:instrText xml:space="preserve"> PAGEREF _Toc464803518 \h </w:instrText>
        </w:r>
        <w:r w:rsidR="008C48E1">
          <w:rPr>
            <w:noProof/>
            <w:webHidden/>
          </w:rPr>
        </w:r>
        <w:r w:rsidR="008C48E1">
          <w:rPr>
            <w:noProof/>
            <w:webHidden/>
          </w:rPr>
          <w:fldChar w:fldCharType="separate"/>
        </w:r>
        <w:r w:rsidR="00AA1450">
          <w:rPr>
            <w:noProof/>
            <w:webHidden/>
          </w:rPr>
          <w:t>15</w:t>
        </w:r>
        <w:r w:rsidR="008C48E1">
          <w:rPr>
            <w:noProof/>
            <w:webHidden/>
          </w:rPr>
          <w:fldChar w:fldCharType="end"/>
        </w:r>
      </w:hyperlink>
    </w:p>
    <w:p w14:paraId="31BDE92F" w14:textId="77777777" w:rsidR="008C48E1" w:rsidRDefault="00CB38BB">
      <w:pPr>
        <w:pStyle w:val="TOC2"/>
        <w:rPr>
          <w:rFonts w:asciiTheme="minorHAnsi" w:eastAsiaTheme="minorEastAsia" w:hAnsiTheme="minorHAnsi" w:cstheme="minorBidi"/>
          <w:noProof/>
          <w:color w:val="auto"/>
          <w:kern w:val="0"/>
          <w:szCs w:val="22"/>
        </w:rPr>
      </w:pPr>
      <w:hyperlink w:anchor="_Toc464803519" w:history="1">
        <w:r w:rsidR="008C48E1" w:rsidRPr="008A0103">
          <w:rPr>
            <w:rStyle w:val="Hyperlink"/>
            <w:noProof/>
          </w:rPr>
          <w:t>12.1</w:t>
        </w:r>
        <w:r w:rsidR="008C48E1">
          <w:rPr>
            <w:rFonts w:asciiTheme="minorHAnsi" w:eastAsiaTheme="minorEastAsia" w:hAnsiTheme="minorHAnsi" w:cstheme="minorBidi"/>
            <w:noProof/>
            <w:color w:val="auto"/>
            <w:kern w:val="0"/>
            <w:szCs w:val="22"/>
          </w:rPr>
          <w:tab/>
        </w:r>
        <w:r w:rsidR="008C48E1" w:rsidRPr="008A0103">
          <w:rPr>
            <w:rStyle w:val="Hyperlink"/>
            <w:noProof/>
          </w:rPr>
          <w:t>Applicable Laws and Regulations</w:t>
        </w:r>
        <w:r w:rsidR="008C48E1">
          <w:rPr>
            <w:noProof/>
            <w:webHidden/>
          </w:rPr>
          <w:tab/>
        </w:r>
        <w:r w:rsidR="008C48E1">
          <w:rPr>
            <w:noProof/>
            <w:webHidden/>
          </w:rPr>
          <w:fldChar w:fldCharType="begin"/>
        </w:r>
        <w:r w:rsidR="008C48E1">
          <w:rPr>
            <w:noProof/>
            <w:webHidden/>
          </w:rPr>
          <w:instrText xml:space="preserve"> PAGEREF _Toc464803519 \h </w:instrText>
        </w:r>
        <w:r w:rsidR="008C48E1">
          <w:rPr>
            <w:noProof/>
            <w:webHidden/>
          </w:rPr>
        </w:r>
        <w:r w:rsidR="008C48E1">
          <w:rPr>
            <w:noProof/>
            <w:webHidden/>
          </w:rPr>
          <w:fldChar w:fldCharType="separate"/>
        </w:r>
        <w:r w:rsidR="00AA1450">
          <w:rPr>
            <w:noProof/>
            <w:webHidden/>
          </w:rPr>
          <w:t>15</w:t>
        </w:r>
        <w:r w:rsidR="008C48E1">
          <w:rPr>
            <w:noProof/>
            <w:webHidden/>
          </w:rPr>
          <w:fldChar w:fldCharType="end"/>
        </w:r>
      </w:hyperlink>
    </w:p>
    <w:p w14:paraId="5DA76F63" w14:textId="77777777" w:rsidR="008C48E1" w:rsidRDefault="00CB38BB">
      <w:pPr>
        <w:pStyle w:val="TOC2"/>
        <w:rPr>
          <w:rFonts w:asciiTheme="minorHAnsi" w:eastAsiaTheme="minorEastAsia" w:hAnsiTheme="minorHAnsi" w:cstheme="minorBidi"/>
          <w:noProof/>
          <w:color w:val="auto"/>
          <w:kern w:val="0"/>
          <w:szCs w:val="22"/>
        </w:rPr>
      </w:pPr>
      <w:hyperlink w:anchor="_Toc464803520" w:history="1">
        <w:r w:rsidR="008C48E1" w:rsidRPr="008A0103">
          <w:rPr>
            <w:rStyle w:val="Hyperlink"/>
            <w:noProof/>
          </w:rPr>
          <w:t>12.2</w:t>
        </w:r>
        <w:r w:rsidR="008C48E1">
          <w:rPr>
            <w:rFonts w:asciiTheme="minorHAnsi" w:eastAsiaTheme="minorEastAsia" w:hAnsiTheme="minorHAnsi" w:cstheme="minorBidi"/>
            <w:noProof/>
            <w:color w:val="auto"/>
            <w:kern w:val="0"/>
            <w:szCs w:val="22"/>
          </w:rPr>
          <w:tab/>
        </w:r>
        <w:r w:rsidR="008C48E1" w:rsidRPr="008A0103">
          <w:rPr>
            <w:rStyle w:val="Hyperlink"/>
            <w:noProof/>
          </w:rPr>
          <w:t>Applicable Standards and Guidance</w:t>
        </w:r>
        <w:r w:rsidR="008C48E1">
          <w:rPr>
            <w:noProof/>
            <w:webHidden/>
          </w:rPr>
          <w:tab/>
        </w:r>
        <w:r w:rsidR="008C48E1">
          <w:rPr>
            <w:noProof/>
            <w:webHidden/>
          </w:rPr>
          <w:fldChar w:fldCharType="begin"/>
        </w:r>
        <w:r w:rsidR="008C48E1">
          <w:rPr>
            <w:noProof/>
            <w:webHidden/>
          </w:rPr>
          <w:instrText xml:space="preserve"> PAGEREF _Toc464803520 \h </w:instrText>
        </w:r>
        <w:r w:rsidR="008C48E1">
          <w:rPr>
            <w:noProof/>
            <w:webHidden/>
          </w:rPr>
        </w:r>
        <w:r w:rsidR="008C48E1">
          <w:rPr>
            <w:noProof/>
            <w:webHidden/>
          </w:rPr>
          <w:fldChar w:fldCharType="separate"/>
        </w:r>
        <w:r w:rsidR="00AA1450">
          <w:rPr>
            <w:noProof/>
            <w:webHidden/>
          </w:rPr>
          <w:t>15</w:t>
        </w:r>
        <w:r w:rsidR="008C48E1">
          <w:rPr>
            <w:noProof/>
            <w:webHidden/>
          </w:rPr>
          <w:fldChar w:fldCharType="end"/>
        </w:r>
      </w:hyperlink>
    </w:p>
    <w:p w14:paraId="7B691575"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521" w:history="1">
        <w:r w:rsidR="008C48E1" w:rsidRPr="008A0103">
          <w:rPr>
            <w:rStyle w:val="Hyperlink"/>
            <w:noProof/>
          </w:rPr>
          <w:t>13</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Minimum Security Controls</w:t>
        </w:r>
        <w:r w:rsidR="008C48E1">
          <w:rPr>
            <w:noProof/>
            <w:webHidden/>
          </w:rPr>
          <w:tab/>
        </w:r>
        <w:r w:rsidR="008C48E1">
          <w:rPr>
            <w:noProof/>
            <w:webHidden/>
          </w:rPr>
          <w:fldChar w:fldCharType="begin"/>
        </w:r>
        <w:r w:rsidR="008C48E1">
          <w:rPr>
            <w:noProof/>
            <w:webHidden/>
          </w:rPr>
          <w:instrText xml:space="preserve"> PAGEREF _Toc464803521 \h </w:instrText>
        </w:r>
        <w:r w:rsidR="008C48E1">
          <w:rPr>
            <w:noProof/>
            <w:webHidden/>
          </w:rPr>
        </w:r>
        <w:r w:rsidR="008C48E1">
          <w:rPr>
            <w:noProof/>
            <w:webHidden/>
          </w:rPr>
          <w:fldChar w:fldCharType="separate"/>
        </w:r>
        <w:r w:rsidR="00AA1450">
          <w:rPr>
            <w:noProof/>
            <w:webHidden/>
          </w:rPr>
          <w:t>16</w:t>
        </w:r>
        <w:r w:rsidR="008C48E1">
          <w:rPr>
            <w:noProof/>
            <w:webHidden/>
          </w:rPr>
          <w:fldChar w:fldCharType="end"/>
        </w:r>
      </w:hyperlink>
    </w:p>
    <w:p w14:paraId="09692A4F" w14:textId="77777777" w:rsidR="008C48E1" w:rsidRDefault="00CB38BB">
      <w:pPr>
        <w:pStyle w:val="TOC2"/>
        <w:rPr>
          <w:rFonts w:asciiTheme="minorHAnsi" w:eastAsiaTheme="minorEastAsia" w:hAnsiTheme="minorHAnsi" w:cstheme="minorBidi"/>
          <w:noProof/>
          <w:color w:val="auto"/>
          <w:kern w:val="0"/>
          <w:szCs w:val="22"/>
        </w:rPr>
      </w:pPr>
      <w:hyperlink w:anchor="_Toc464803522" w:history="1">
        <w:r w:rsidR="008C48E1" w:rsidRPr="008A0103">
          <w:rPr>
            <w:rStyle w:val="Hyperlink"/>
            <w:noProof/>
          </w:rPr>
          <w:t>13.1</w:t>
        </w:r>
        <w:r w:rsidR="008C48E1">
          <w:rPr>
            <w:rFonts w:asciiTheme="minorHAnsi" w:eastAsiaTheme="minorEastAsia" w:hAnsiTheme="minorHAnsi" w:cstheme="minorBidi"/>
            <w:noProof/>
            <w:color w:val="auto"/>
            <w:kern w:val="0"/>
            <w:szCs w:val="22"/>
          </w:rPr>
          <w:tab/>
        </w:r>
        <w:r w:rsidR="008C48E1" w:rsidRPr="008A0103">
          <w:rPr>
            <w:rStyle w:val="Hyperlink"/>
            <w:noProof/>
          </w:rPr>
          <w:t>Access Control (AC)</w:t>
        </w:r>
        <w:r w:rsidR="008C48E1">
          <w:rPr>
            <w:noProof/>
            <w:webHidden/>
          </w:rPr>
          <w:tab/>
        </w:r>
        <w:r w:rsidR="008C48E1">
          <w:rPr>
            <w:noProof/>
            <w:webHidden/>
          </w:rPr>
          <w:fldChar w:fldCharType="begin"/>
        </w:r>
        <w:r w:rsidR="008C48E1">
          <w:rPr>
            <w:noProof/>
            <w:webHidden/>
          </w:rPr>
          <w:instrText xml:space="preserve"> PAGEREF _Toc464803522 \h </w:instrText>
        </w:r>
        <w:r w:rsidR="008C48E1">
          <w:rPr>
            <w:noProof/>
            <w:webHidden/>
          </w:rPr>
        </w:r>
        <w:r w:rsidR="008C48E1">
          <w:rPr>
            <w:noProof/>
            <w:webHidden/>
          </w:rPr>
          <w:fldChar w:fldCharType="separate"/>
        </w:r>
        <w:r w:rsidR="00AA1450">
          <w:rPr>
            <w:noProof/>
            <w:webHidden/>
          </w:rPr>
          <w:t>24</w:t>
        </w:r>
        <w:r w:rsidR="008C48E1">
          <w:rPr>
            <w:noProof/>
            <w:webHidden/>
          </w:rPr>
          <w:fldChar w:fldCharType="end"/>
        </w:r>
      </w:hyperlink>
    </w:p>
    <w:p w14:paraId="2288D578" w14:textId="77777777" w:rsidR="008C48E1" w:rsidRDefault="00CB38BB">
      <w:pPr>
        <w:pStyle w:val="TOC3"/>
        <w:rPr>
          <w:rFonts w:asciiTheme="minorHAnsi" w:eastAsiaTheme="minorEastAsia" w:hAnsiTheme="minorHAnsi" w:cstheme="minorBidi"/>
          <w:color w:val="auto"/>
          <w:kern w:val="0"/>
          <w:szCs w:val="22"/>
        </w:rPr>
      </w:pPr>
      <w:hyperlink w:anchor="_Toc464803523" w:history="1">
        <w:r w:rsidR="008C48E1" w:rsidRPr="008A0103">
          <w:rPr>
            <w:rStyle w:val="Hyperlink"/>
          </w:rPr>
          <w:t>AC-1 Access Control Policy and Procedures Requirements (L) (M)</w:t>
        </w:r>
        <w:r w:rsidR="008C48E1">
          <w:rPr>
            <w:webHidden/>
          </w:rPr>
          <w:tab/>
        </w:r>
        <w:r w:rsidR="008C48E1">
          <w:rPr>
            <w:webHidden/>
          </w:rPr>
          <w:fldChar w:fldCharType="begin"/>
        </w:r>
        <w:r w:rsidR="008C48E1">
          <w:rPr>
            <w:webHidden/>
          </w:rPr>
          <w:instrText xml:space="preserve"> PAGEREF _Toc464803523 \h </w:instrText>
        </w:r>
        <w:r w:rsidR="008C48E1">
          <w:rPr>
            <w:webHidden/>
          </w:rPr>
        </w:r>
        <w:r w:rsidR="008C48E1">
          <w:rPr>
            <w:webHidden/>
          </w:rPr>
          <w:fldChar w:fldCharType="separate"/>
        </w:r>
        <w:r w:rsidR="00AA1450">
          <w:rPr>
            <w:webHidden/>
          </w:rPr>
          <w:t>24</w:t>
        </w:r>
        <w:r w:rsidR="008C48E1">
          <w:rPr>
            <w:webHidden/>
          </w:rPr>
          <w:fldChar w:fldCharType="end"/>
        </w:r>
      </w:hyperlink>
    </w:p>
    <w:p w14:paraId="76721BFB" w14:textId="77777777" w:rsidR="008C48E1" w:rsidRDefault="00CB38BB">
      <w:pPr>
        <w:pStyle w:val="TOC3"/>
        <w:rPr>
          <w:rFonts w:asciiTheme="minorHAnsi" w:eastAsiaTheme="minorEastAsia" w:hAnsiTheme="minorHAnsi" w:cstheme="minorBidi"/>
          <w:color w:val="auto"/>
          <w:kern w:val="0"/>
          <w:szCs w:val="22"/>
        </w:rPr>
      </w:pPr>
      <w:hyperlink w:anchor="_Toc464803524" w:history="1">
        <w:r w:rsidR="008C48E1" w:rsidRPr="008A0103">
          <w:rPr>
            <w:rStyle w:val="Hyperlink"/>
          </w:rPr>
          <w:t>AC-2 Account Management (L) (M)</w:t>
        </w:r>
        <w:r w:rsidR="008C48E1">
          <w:rPr>
            <w:webHidden/>
          </w:rPr>
          <w:tab/>
        </w:r>
        <w:r w:rsidR="008C48E1">
          <w:rPr>
            <w:webHidden/>
          </w:rPr>
          <w:fldChar w:fldCharType="begin"/>
        </w:r>
        <w:r w:rsidR="008C48E1">
          <w:rPr>
            <w:webHidden/>
          </w:rPr>
          <w:instrText xml:space="preserve"> PAGEREF _Toc464803524 \h </w:instrText>
        </w:r>
        <w:r w:rsidR="008C48E1">
          <w:rPr>
            <w:webHidden/>
          </w:rPr>
        </w:r>
        <w:r w:rsidR="008C48E1">
          <w:rPr>
            <w:webHidden/>
          </w:rPr>
          <w:fldChar w:fldCharType="separate"/>
        </w:r>
        <w:r w:rsidR="00AA1450">
          <w:rPr>
            <w:webHidden/>
          </w:rPr>
          <w:t>25</w:t>
        </w:r>
        <w:r w:rsidR="008C48E1">
          <w:rPr>
            <w:webHidden/>
          </w:rPr>
          <w:fldChar w:fldCharType="end"/>
        </w:r>
      </w:hyperlink>
    </w:p>
    <w:p w14:paraId="12A85FA7" w14:textId="77777777" w:rsidR="008C48E1" w:rsidRDefault="00CB38BB">
      <w:pPr>
        <w:pStyle w:val="TOC3"/>
        <w:rPr>
          <w:rFonts w:asciiTheme="minorHAnsi" w:eastAsiaTheme="minorEastAsia" w:hAnsiTheme="minorHAnsi" w:cstheme="minorBidi"/>
          <w:color w:val="auto"/>
          <w:kern w:val="0"/>
          <w:szCs w:val="22"/>
        </w:rPr>
      </w:pPr>
      <w:hyperlink w:anchor="_Toc464803525" w:history="1">
        <w:r w:rsidR="008C48E1" w:rsidRPr="008A0103">
          <w:rPr>
            <w:rStyle w:val="Hyperlink"/>
          </w:rPr>
          <w:t>AC-3 Access Enforcement (L) (M) (H)</w:t>
        </w:r>
        <w:r w:rsidR="008C48E1">
          <w:rPr>
            <w:webHidden/>
          </w:rPr>
          <w:tab/>
        </w:r>
        <w:r w:rsidR="008C48E1">
          <w:rPr>
            <w:webHidden/>
          </w:rPr>
          <w:fldChar w:fldCharType="begin"/>
        </w:r>
        <w:r w:rsidR="008C48E1">
          <w:rPr>
            <w:webHidden/>
          </w:rPr>
          <w:instrText xml:space="preserve"> PAGEREF _Toc464803525 \h </w:instrText>
        </w:r>
        <w:r w:rsidR="008C48E1">
          <w:rPr>
            <w:webHidden/>
          </w:rPr>
        </w:r>
        <w:r w:rsidR="008C48E1">
          <w:rPr>
            <w:webHidden/>
          </w:rPr>
          <w:fldChar w:fldCharType="separate"/>
        </w:r>
        <w:r w:rsidR="00AA1450">
          <w:rPr>
            <w:webHidden/>
          </w:rPr>
          <w:t>27</w:t>
        </w:r>
        <w:r w:rsidR="008C48E1">
          <w:rPr>
            <w:webHidden/>
          </w:rPr>
          <w:fldChar w:fldCharType="end"/>
        </w:r>
      </w:hyperlink>
    </w:p>
    <w:p w14:paraId="606A39B2" w14:textId="77777777" w:rsidR="008C48E1" w:rsidRDefault="00CB38BB">
      <w:pPr>
        <w:pStyle w:val="TOC3"/>
        <w:rPr>
          <w:rFonts w:asciiTheme="minorHAnsi" w:eastAsiaTheme="minorEastAsia" w:hAnsiTheme="minorHAnsi" w:cstheme="minorBidi"/>
          <w:color w:val="auto"/>
          <w:kern w:val="0"/>
          <w:szCs w:val="22"/>
        </w:rPr>
      </w:pPr>
      <w:hyperlink w:anchor="_Toc464803526" w:history="1">
        <w:r w:rsidR="008C48E1" w:rsidRPr="008A0103">
          <w:rPr>
            <w:rStyle w:val="Hyperlink"/>
          </w:rPr>
          <w:t>AC-7 Unsuccessful Login Attempts (L) (M)</w:t>
        </w:r>
        <w:r w:rsidR="008C48E1">
          <w:rPr>
            <w:webHidden/>
          </w:rPr>
          <w:tab/>
        </w:r>
        <w:r w:rsidR="008C48E1">
          <w:rPr>
            <w:webHidden/>
          </w:rPr>
          <w:fldChar w:fldCharType="begin"/>
        </w:r>
        <w:r w:rsidR="008C48E1">
          <w:rPr>
            <w:webHidden/>
          </w:rPr>
          <w:instrText xml:space="preserve"> PAGEREF _Toc464803526 \h </w:instrText>
        </w:r>
        <w:r w:rsidR="008C48E1">
          <w:rPr>
            <w:webHidden/>
          </w:rPr>
        </w:r>
        <w:r w:rsidR="008C48E1">
          <w:rPr>
            <w:webHidden/>
          </w:rPr>
          <w:fldChar w:fldCharType="separate"/>
        </w:r>
        <w:r w:rsidR="00AA1450">
          <w:rPr>
            <w:webHidden/>
          </w:rPr>
          <w:t>28</w:t>
        </w:r>
        <w:r w:rsidR="008C48E1">
          <w:rPr>
            <w:webHidden/>
          </w:rPr>
          <w:fldChar w:fldCharType="end"/>
        </w:r>
      </w:hyperlink>
    </w:p>
    <w:p w14:paraId="66344C0F" w14:textId="77777777" w:rsidR="008C48E1" w:rsidRDefault="00CB38BB">
      <w:pPr>
        <w:pStyle w:val="TOC3"/>
        <w:rPr>
          <w:rFonts w:asciiTheme="minorHAnsi" w:eastAsiaTheme="minorEastAsia" w:hAnsiTheme="minorHAnsi" w:cstheme="minorBidi"/>
          <w:color w:val="auto"/>
          <w:kern w:val="0"/>
          <w:szCs w:val="22"/>
        </w:rPr>
      </w:pPr>
      <w:hyperlink w:anchor="_Toc464803527" w:history="1">
        <w:r w:rsidR="008C48E1" w:rsidRPr="008A0103">
          <w:rPr>
            <w:rStyle w:val="Hyperlink"/>
          </w:rPr>
          <w:t>AC-8 System Use Notification (L) (M) (H)</w:t>
        </w:r>
        <w:r w:rsidR="008C48E1">
          <w:rPr>
            <w:webHidden/>
          </w:rPr>
          <w:tab/>
        </w:r>
        <w:r w:rsidR="008C48E1">
          <w:rPr>
            <w:webHidden/>
          </w:rPr>
          <w:fldChar w:fldCharType="begin"/>
        </w:r>
        <w:r w:rsidR="008C48E1">
          <w:rPr>
            <w:webHidden/>
          </w:rPr>
          <w:instrText xml:space="preserve"> PAGEREF _Toc464803527 \h </w:instrText>
        </w:r>
        <w:r w:rsidR="008C48E1">
          <w:rPr>
            <w:webHidden/>
          </w:rPr>
        </w:r>
        <w:r w:rsidR="008C48E1">
          <w:rPr>
            <w:webHidden/>
          </w:rPr>
          <w:fldChar w:fldCharType="separate"/>
        </w:r>
        <w:r w:rsidR="00AA1450">
          <w:rPr>
            <w:webHidden/>
          </w:rPr>
          <w:t>28</w:t>
        </w:r>
        <w:r w:rsidR="008C48E1">
          <w:rPr>
            <w:webHidden/>
          </w:rPr>
          <w:fldChar w:fldCharType="end"/>
        </w:r>
      </w:hyperlink>
    </w:p>
    <w:p w14:paraId="7F56D8F3" w14:textId="77777777" w:rsidR="008C48E1" w:rsidRDefault="00CB38BB">
      <w:pPr>
        <w:pStyle w:val="TOC3"/>
        <w:rPr>
          <w:rFonts w:asciiTheme="minorHAnsi" w:eastAsiaTheme="minorEastAsia" w:hAnsiTheme="minorHAnsi" w:cstheme="minorBidi"/>
          <w:color w:val="auto"/>
          <w:kern w:val="0"/>
          <w:szCs w:val="22"/>
        </w:rPr>
      </w:pPr>
      <w:hyperlink w:anchor="_Toc464803528" w:history="1">
        <w:r w:rsidR="008C48E1" w:rsidRPr="008A0103">
          <w:rPr>
            <w:rStyle w:val="Hyperlink"/>
          </w:rPr>
          <w:t>AC-14 Permitted Actions without Identification or Authentication (L) (M) (H)</w:t>
        </w:r>
        <w:r w:rsidR="008C48E1">
          <w:rPr>
            <w:webHidden/>
          </w:rPr>
          <w:tab/>
        </w:r>
        <w:r w:rsidR="008C48E1">
          <w:rPr>
            <w:webHidden/>
          </w:rPr>
          <w:fldChar w:fldCharType="begin"/>
        </w:r>
        <w:r w:rsidR="008C48E1">
          <w:rPr>
            <w:webHidden/>
          </w:rPr>
          <w:instrText xml:space="preserve"> PAGEREF _Toc464803528 \h </w:instrText>
        </w:r>
        <w:r w:rsidR="008C48E1">
          <w:rPr>
            <w:webHidden/>
          </w:rPr>
        </w:r>
        <w:r w:rsidR="008C48E1">
          <w:rPr>
            <w:webHidden/>
          </w:rPr>
          <w:fldChar w:fldCharType="separate"/>
        </w:r>
        <w:r w:rsidR="00AA1450">
          <w:rPr>
            <w:webHidden/>
          </w:rPr>
          <w:t>31</w:t>
        </w:r>
        <w:r w:rsidR="008C48E1">
          <w:rPr>
            <w:webHidden/>
          </w:rPr>
          <w:fldChar w:fldCharType="end"/>
        </w:r>
      </w:hyperlink>
    </w:p>
    <w:p w14:paraId="41CDEBFF" w14:textId="77777777" w:rsidR="008C48E1" w:rsidRDefault="00CB38BB">
      <w:pPr>
        <w:pStyle w:val="TOC3"/>
        <w:rPr>
          <w:rFonts w:asciiTheme="minorHAnsi" w:eastAsiaTheme="minorEastAsia" w:hAnsiTheme="minorHAnsi" w:cstheme="minorBidi"/>
          <w:color w:val="auto"/>
          <w:kern w:val="0"/>
          <w:szCs w:val="22"/>
        </w:rPr>
      </w:pPr>
      <w:hyperlink w:anchor="_Toc464803529" w:history="1">
        <w:r w:rsidR="008C48E1" w:rsidRPr="008A0103">
          <w:rPr>
            <w:rStyle w:val="Hyperlink"/>
          </w:rPr>
          <w:t>AC-17 Remote Access (L) (M) (H)</w:t>
        </w:r>
        <w:r w:rsidR="008C48E1">
          <w:rPr>
            <w:webHidden/>
          </w:rPr>
          <w:tab/>
        </w:r>
        <w:r w:rsidR="008C48E1">
          <w:rPr>
            <w:webHidden/>
          </w:rPr>
          <w:fldChar w:fldCharType="begin"/>
        </w:r>
        <w:r w:rsidR="008C48E1">
          <w:rPr>
            <w:webHidden/>
          </w:rPr>
          <w:instrText xml:space="preserve"> PAGEREF _Toc464803529 \h </w:instrText>
        </w:r>
        <w:r w:rsidR="008C48E1">
          <w:rPr>
            <w:webHidden/>
          </w:rPr>
        </w:r>
        <w:r w:rsidR="008C48E1">
          <w:rPr>
            <w:webHidden/>
          </w:rPr>
          <w:fldChar w:fldCharType="separate"/>
        </w:r>
        <w:r w:rsidR="00AA1450">
          <w:rPr>
            <w:webHidden/>
          </w:rPr>
          <w:t>32</w:t>
        </w:r>
        <w:r w:rsidR="008C48E1">
          <w:rPr>
            <w:webHidden/>
          </w:rPr>
          <w:fldChar w:fldCharType="end"/>
        </w:r>
      </w:hyperlink>
    </w:p>
    <w:p w14:paraId="13E369EF" w14:textId="77777777" w:rsidR="008C48E1" w:rsidRDefault="00CB38BB">
      <w:pPr>
        <w:pStyle w:val="TOC3"/>
        <w:rPr>
          <w:rFonts w:asciiTheme="minorHAnsi" w:eastAsiaTheme="minorEastAsia" w:hAnsiTheme="minorHAnsi" w:cstheme="minorBidi"/>
          <w:color w:val="auto"/>
          <w:kern w:val="0"/>
          <w:szCs w:val="22"/>
        </w:rPr>
      </w:pPr>
      <w:hyperlink w:anchor="_Toc464803530" w:history="1">
        <w:r w:rsidR="008C48E1" w:rsidRPr="008A0103">
          <w:rPr>
            <w:rStyle w:val="Hyperlink"/>
          </w:rPr>
          <w:t>AC-18 Wireless Access Restrictions (L) (M) (H)</w:t>
        </w:r>
        <w:r w:rsidR="008C48E1">
          <w:rPr>
            <w:webHidden/>
          </w:rPr>
          <w:tab/>
        </w:r>
        <w:r w:rsidR="008C48E1">
          <w:rPr>
            <w:webHidden/>
          </w:rPr>
          <w:fldChar w:fldCharType="begin"/>
        </w:r>
        <w:r w:rsidR="008C48E1">
          <w:rPr>
            <w:webHidden/>
          </w:rPr>
          <w:instrText xml:space="preserve"> PAGEREF _Toc464803530 \h </w:instrText>
        </w:r>
        <w:r w:rsidR="008C48E1">
          <w:rPr>
            <w:webHidden/>
          </w:rPr>
        </w:r>
        <w:r w:rsidR="008C48E1">
          <w:rPr>
            <w:webHidden/>
          </w:rPr>
          <w:fldChar w:fldCharType="separate"/>
        </w:r>
        <w:r w:rsidR="00AA1450">
          <w:rPr>
            <w:webHidden/>
          </w:rPr>
          <w:t>33</w:t>
        </w:r>
        <w:r w:rsidR="008C48E1">
          <w:rPr>
            <w:webHidden/>
          </w:rPr>
          <w:fldChar w:fldCharType="end"/>
        </w:r>
      </w:hyperlink>
    </w:p>
    <w:p w14:paraId="1663B691" w14:textId="77777777" w:rsidR="008C48E1" w:rsidRDefault="00CB38BB">
      <w:pPr>
        <w:pStyle w:val="TOC3"/>
        <w:rPr>
          <w:rFonts w:asciiTheme="minorHAnsi" w:eastAsiaTheme="minorEastAsia" w:hAnsiTheme="minorHAnsi" w:cstheme="minorBidi"/>
          <w:color w:val="auto"/>
          <w:kern w:val="0"/>
          <w:szCs w:val="22"/>
        </w:rPr>
      </w:pPr>
      <w:hyperlink w:anchor="_Toc464803531" w:history="1">
        <w:r w:rsidR="008C48E1" w:rsidRPr="008A0103">
          <w:rPr>
            <w:rStyle w:val="Hyperlink"/>
          </w:rPr>
          <w:t>AC-19 Access Control for Portable and Mobile Systems (L) (M) (H)</w:t>
        </w:r>
        <w:r w:rsidR="008C48E1">
          <w:rPr>
            <w:webHidden/>
          </w:rPr>
          <w:tab/>
        </w:r>
        <w:r w:rsidR="008C48E1">
          <w:rPr>
            <w:webHidden/>
          </w:rPr>
          <w:fldChar w:fldCharType="begin"/>
        </w:r>
        <w:r w:rsidR="008C48E1">
          <w:rPr>
            <w:webHidden/>
          </w:rPr>
          <w:instrText xml:space="preserve"> PAGEREF _Toc464803531 \h </w:instrText>
        </w:r>
        <w:r w:rsidR="008C48E1">
          <w:rPr>
            <w:webHidden/>
          </w:rPr>
        </w:r>
        <w:r w:rsidR="008C48E1">
          <w:rPr>
            <w:webHidden/>
          </w:rPr>
          <w:fldChar w:fldCharType="separate"/>
        </w:r>
        <w:r w:rsidR="00AA1450">
          <w:rPr>
            <w:webHidden/>
          </w:rPr>
          <w:t>33</w:t>
        </w:r>
        <w:r w:rsidR="008C48E1">
          <w:rPr>
            <w:webHidden/>
          </w:rPr>
          <w:fldChar w:fldCharType="end"/>
        </w:r>
      </w:hyperlink>
    </w:p>
    <w:p w14:paraId="0A5F89C2" w14:textId="77777777" w:rsidR="008C48E1" w:rsidRDefault="00CB38BB">
      <w:pPr>
        <w:pStyle w:val="TOC3"/>
        <w:rPr>
          <w:rFonts w:asciiTheme="minorHAnsi" w:eastAsiaTheme="minorEastAsia" w:hAnsiTheme="minorHAnsi" w:cstheme="minorBidi"/>
          <w:color w:val="auto"/>
          <w:kern w:val="0"/>
          <w:szCs w:val="22"/>
        </w:rPr>
      </w:pPr>
      <w:hyperlink w:anchor="_Toc464803532" w:history="1">
        <w:r w:rsidR="008C48E1" w:rsidRPr="008A0103">
          <w:rPr>
            <w:rStyle w:val="Hyperlink"/>
          </w:rPr>
          <w:t>AC-20 Use of External Information Systems (L) (M) (H)</w:t>
        </w:r>
        <w:r w:rsidR="008C48E1">
          <w:rPr>
            <w:webHidden/>
          </w:rPr>
          <w:tab/>
        </w:r>
        <w:r w:rsidR="008C48E1">
          <w:rPr>
            <w:webHidden/>
          </w:rPr>
          <w:fldChar w:fldCharType="begin"/>
        </w:r>
        <w:r w:rsidR="008C48E1">
          <w:rPr>
            <w:webHidden/>
          </w:rPr>
          <w:instrText xml:space="preserve"> PAGEREF _Toc464803532 \h </w:instrText>
        </w:r>
        <w:r w:rsidR="008C48E1">
          <w:rPr>
            <w:webHidden/>
          </w:rPr>
        </w:r>
        <w:r w:rsidR="008C48E1">
          <w:rPr>
            <w:webHidden/>
          </w:rPr>
          <w:fldChar w:fldCharType="separate"/>
        </w:r>
        <w:r w:rsidR="00AA1450">
          <w:rPr>
            <w:webHidden/>
          </w:rPr>
          <w:t>34</w:t>
        </w:r>
        <w:r w:rsidR="008C48E1">
          <w:rPr>
            <w:webHidden/>
          </w:rPr>
          <w:fldChar w:fldCharType="end"/>
        </w:r>
      </w:hyperlink>
    </w:p>
    <w:p w14:paraId="0E3489FB" w14:textId="77777777" w:rsidR="008C48E1" w:rsidRDefault="00CB38BB">
      <w:pPr>
        <w:pStyle w:val="TOC3"/>
        <w:rPr>
          <w:rFonts w:asciiTheme="minorHAnsi" w:eastAsiaTheme="minorEastAsia" w:hAnsiTheme="minorHAnsi" w:cstheme="minorBidi"/>
          <w:color w:val="auto"/>
          <w:kern w:val="0"/>
          <w:szCs w:val="22"/>
        </w:rPr>
      </w:pPr>
      <w:hyperlink w:anchor="_Toc464803533" w:history="1">
        <w:r w:rsidR="008C48E1" w:rsidRPr="008A0103">
          <w:rPr>
            <w:rStyle w:val="Hyperlink"/>
          </w:rPr>
          <w:t>AC-22 Publicly Accessible Content (L) (M) (H)</w:t>
        </w:r>
        <w:r w:rsidR="008C48E1">
          <w:rPr>
            <w:webHidden/>
          </w:rPr>
          <w:tab/>
        </w:r>
        <w:r w:rsidR="008C48E1">
          <w:rPr>
            <w:webHidden/>
          </w:rPr>
          <w:fldChar w:fldCharType="begin"/>
        </w:r>
        <w:r w:rsidR="008C48E1">
          <w:rPr>
            <w:webHidden/>
          </w:rPr>
          <w:instrText xml:space="preserve"> PAGEREF _Toc464803533 \h </w:instrText>
        </w:r>
        <w:r w:rsidR="008C48E1">
          <w:rPr>
            <w:webHidden/>
          </w:rPr>
        </w:r>
        <w:r w:rsidR="008C48E1">
          <w:rPr>
            <w:webHidden/>
          </w:rPr>
          <w:fldChar w:fldCharType="separate"/>
        </w:r>
        <w:r w:rsidR="00AA1450">
          <w:rPr>
            <w:webHidden/>
          </w:rPr>
          <w:t>35</w:t>
        </w:r>
        <w:r w:rsidR="008C48E1">
          <w:rPr>
            <w:webHidden/>
          </w:rPr>
          <w:fldChar w:fldCharType="end"/>
        </w:r>
      </w:hyperlink>
    </w:p>
    <w:p w14:paraId="109E25FF" w14:textId="77777777" w:rsidR="008C48E1" w:rsidRDefault="00CB38BB">
      <w:pPr>
        <w:pStyle w:val="TOC2"/>
        <w:rPr>
          <w:rFonts w:asciiTheme="minorHAnsi" w:eastAsiaTheme="minorEastAsia" w:hAnsiTheme="minorHAnsi" w:cstheme="minorBidi"/>
          <w:noProof/>
          <w:color w:val="auto"/>
          <w:kern w:val="0"/>
          <w:szCs w:val="22"/>
        </w:rPr>
      </w:pPr>
      <w:hyperlink w:anchor="_Toc464803534" w:history="1">
        <w:r w:rsidR="008C48E1" w:rsidRPr="008A0103">
          <w:rPr>
            <w:rStyle w:val="Hyperlink"/>
            <w:noProof/>
          </w:rPr>
          <w:t>13.2</w:t>
        </w:r>
        <w:r w:rsidR="008C48E1">
          <w:rPr>
            <w:rFonts w:asciiTheme="minorHAnsi" w:eastAsiaTheme="minorEastAsia" w:hAnsiTheme="minorHAnsi" w:cstheme="minorBidi"/>
            <w:noProof/>
            <w:color w:val="auto"/>
            <w:kern w:val="0"/>
            <w:szCs w:val="22"/>
          </w:rPr>
          <w:tab/>
        </w:r>
        <w:r w:rsidR="008C48E1" w:rsidRPr="008A0103">
          <w:rPr>
            <w:rStyle w:val="Hyperlink"/>
            <w:noProof/>
          </w:rPr>
          <w:t>Awareness and Training (AT)</w:t>
        </w:r>
        <w:r w:rsidR="008C48E1">
          <w:rPr>
            <w:noProof/>
            <w:webHidden/>
          </w:rPr>
          <w:tab/>
        </w:r>
        <w:r w:rsidR="008C48E1">
          <w:rPr>
            <w:noProof/>
            <w:webHidden/>
          </w:rPr>
          <w:fldChar w:fldCharType="begin"/>
        </w:r>
        <w:r w:rsidR="008C48E1">
          <w:rPr>
            <w:noProof/>
            <w:webHidden/>
          </w:rPr>
          <w:instrText xml:space="preserve"> PAGEREF _Toc464803534 \h </w:instrText>
        </w:r>
        <w:r w:rsidR="008C48E1">
          <w:rPr>
            <w:noProof/>
            <w:webHidden/>
          </w:rPr>
        </w:r>
        <w:r w:rsidR="008C48E1">
          <w:rPr>
            <w:noProof/>
            <w:webHidden/>
          </w:rPr>
          <w:fldChar w:fldCharType="separate"/>
        </w:r>
        <w:r w:rsidR="00AA1450">
          <w:rPr>
            <w:noProof/>
            <w:webHidden/>
          </w:rPr>
          <w:t>36</w:t>
        </w:r>
        <w:r w:rsidR="008C48E1">
          <w:rPr>
            <w:noProof/>
            <w:webHidden/>
          </w:rPr>
          <w:fldChar w:fldCharType="end"/>
        </w:r>
      </w:hyperlink>
    </w:p>
    <w:p w14:paraId="1E2469E0" w14:textId="77777777" w:rsidR="008C48E1" w:rsidRDefault="00CB38BB">
      <w:pPr>
        <w:pStyle w:val="TOC3"/>
        <w:rPr>
          <w:rFonts w:asciiTheme="minorHAnsi" w:eastAsiaTheme="minorEastAsia" w:hAnsiTheme="minorHAnsi" w:cstheme="minorBidi"/>
          <w:color w:val="auto"/>
          <w:kern w:val="0"/>
          <w:szCs w:val="22"/>
        </w:rPr>
      </w:pPr>
      <w:hyperlink w:anchor="_Toc464803535" w:history="1">
        <w:r w:rsidR="008C48E1" w:rsidRPr="008A0103">
          <w:rPr>
            <w:rStyle w:val="Hyperlink"/>
          </w:rPr>
          <w:t>AT-1 Security Awareness and Training Policy and Procedures (L) (M)</w:t>
        </w:r>
        <w:r w:rsidR="008C48E1">
          <w:rPr>
            <w:webHidden/>
          </w:rPr>
          <w:tab/>
        </w:r>
        <w:r w:rsidR="008C48E1">
          <w:rPr>
            <w:webHidden/>
          </w:rPr>
          <w:fldChar w:fldCharType="begin"/>
        </w:r>
        <w:r w:rsidR="008C48E1">
          <w:rPr>
            <w:webHidden/>
          </w:rPr>
          <w:instrText xml:space="preserve"> PAGEREF _Toc464803535 \h </w:instrText>
        </w:r>
        <w:r w:rsidR="008C48E1">
          <w:rPr>
            <w:webHidden/>
          </w:rPr>
        </w:r>
        <w:r w:rsidR="008C48E1">
          <w:rPr>
            <w:webHidden/>
          </w:rPr>
          <w:fldChar w:fldCharType="separate"/>
        </w:r>
        <w:r w:rsidR="00AA1450">
          <w:rPr>
            <w:webHidden/>
          </w:rPr>
          <w:t>36</w:t>
        </w:r>
        <w:r w:rsidR="008C48E1">
          <w:rPr>
            <w:webHidden/>
          </w:rPr>
          <w:fldChar w:fldCharType="end"/>
        </w:r>
      </w:hyperlink>
    </w:p>
    <w:p w14:paraId="75FE7FBA" w14:textId="77777777" w:rsidR="008C48E1" w:rsidRDefault="00CB38BB">
      <w:pPr>
        <w:pStyle w:val="TOC3"/>
        <w:rPr>
          <w:rFonts w:asciiTheme="minorHAnsi" w:eastAsiaTheme="minorEastAsia" w:hAnsiTheme="minorHAnsi" w:cstheme="minorBidi"/>
          <w:color w:val="auto"/>
          <w:kern w:val="0"/>
          <w:szCs w:val="22"/>
        </w:rPr>
      </w:pPr>
      <w:hyperlink w:anchor="_Toc464803536" w:history="1">
        <w:r w:rsidR="008C48E1" w:rsidRPr="008A0103">
          <w:rPr>
            <w:rStyle w:val="Hyperlink"/>
          </w:rPr>
          <w:t>AT-2 Security Awareness (L) (M) (H)</w:t>
        </w:r>
        <w:r w:rsidR="008C48E1">
          <w:rPr>
            <w:webHidden/>
          </w:rPr>
          <w:tab/>
        </w:r>
        <w:r w:rsidR="008C48E1">
          <w:rPr>
            <w:webHidden/>
          </w:rPr>
          <w:fldChar w:fldCharType="begin"/>
        </w:r>
        <w:r w:rsidR="008C48E1">
          <w:rPr>
            <w:webHidden/>
          </w:rPr>
          <w:instrText xml:space="preserve"> PAGEREF _Toc464803536 \h </w:instrText>
        </w:r>
        <w:r w:rsidR="008C48E1">
          <w:rPr>
            <w:webHidden/>
          </w:rPr>
        </w:r>
        <w:r w:rsidR="008C48E1">
          <w:rPr>
            <w:webHidden/>
          </w:rPr>
          <w:fldChar w:fldCharType="separate"/>
        </w:r>
        <w:r w:rsidR="00AA1450">
          <w:rPr>
            <w:webHidden/>
          </w:rPr>
          <w:t>37</w:t>
        </w:r>
        <w:r w:rsidR="008C48E1">
          <w:rPr>
            <w:webHidden/>
          </w:rPr>
          <w:fldChar w:fldCharType="end"/>
        </w:r>
      </w:hyperlink>
    </w:p>
    <w:p w14:paraId="3F76FC1B" w14:textId="77777777" w:rsidR="008C48E1" w:rsidRDefault="00CB38BB">
      <w:pPr>
        <w:pStyle w:val="TOC3"/>
        <w:rPr>
          <w:rFonts w:asciiTheme="minorHAnsi" w:eastAsiaTheme="minorEastAsia" w:hAnsiTheme="minorHAnsi" w:cstheme="minorBidi"/>
          <w:color w:val="auto"/>
          <w:kern w:val="0"/>
          <w:szCs w:val="22"/>
        </w:rPr>
      </w:pPr>
      <w:hyperlink w:anchor="_Toc464803537" w:history="1">
        <w:r w:rsidR="008C48E1" w:rsidRPr="008A0103">
          <w:rPr>
            <w:rStyle w:val="Hyperlink"/>
          </w:rPr>
          <w:t xml:space="preserve">AT-3 </w:t>
        </w:r>
        <w:r w:rsidR="008C48E1" w:rsidRPr="008A0103">
          <w:rPr>
            <w:rStyle w:val="Hyperlink"/>
            <w:rFonts w:eastAsia="Calibri"/>
          </w:rPr>
          <w:t xml:space="preserve">Role-Based </w:t>
        </w:r>
        <w:r w:rsidR="008C48E1" w:rsidRPr="008A0103">
          <w:rPr>
            <w:rStyle w:val="Hyperlink"/>
          </w:rPr>
          <w:t>Security Training (L) (M) (H)</w:t>
        </w:r>
        <w:r w:rsidR="008C48E1">
          <w:rPr>
            <w:webHidden/>
          </w:rPr>
          <w:tab/>
        </w:r>
        <w:r w:rsidR="008C48E1">
          <w:rPr>
            <w:webHidden/>
          </w:rPr>
          <w:fldChar w:fldCharType="begin"/>
        </w:r>
        <w:r w:rsidR="008C48E1">
          <w:rPr>
            <w:webHidden/>
          </w:rPr>
          <w:instrText xml:space="preserve"> PAGEREF _Toc464803537 \h </w:instrText>
        </w:r>
        <w:r w:rsidR="008C48E1">
          <w:rPr>
            <w:webHidden/>
          </w:rPr>
        </w:r>
        <w:r w:rsidR="008C48E1">
          <w:rPr>
            <w:webHidden/>
          </w:rPr>
          <w:fldChar w:fldCharType="separate"/>
        </w:r>
        <w:r w:rsidR="00AA1450">
          <w:rPr>
            <w:webHidden/>
          </w:rPr>
          <w:t>38</w:t>
        </w:r>
        <w:r w:rsidR="008C48E1">
          <w:rPr>
            <w:webHidden/>
          </w:rPr>
          <w:fldChar w:fldCharType="end"/>
        </w:r>
      </w:hyperlink>
    </w:p>
    <w:p w14:paraId="52B2631C" w14:textId="77777777" w:rsidR="008C48E1" w:rsidRDefault="00CB38BB">
      <w:pPr>
        <w:pStyle w:val="TOC4"/>
        <w:rPr>
          <w:rFonts w:asciiTheme="minorHAnsi" w:eastAsiaTheme="minorEastAsia" w:hAnsiTheme="minorHAnsi" w:cstheme="minorBidi"/>
          <w:color w:val="auto"/>
          <w:kern w:val="0"/>
          <w:sz w:val="22"/>
          <w:szCs w:val="22"/>
        </w:rPr>
      </w:pPr>
      <w:hyperlink w:anchor="_Toc464803538" w:history="1">
        <w:r w:rsidR="008C48E1" w:rsidRPr="008A0103">
          <w:rPr>
            <w:rStyle w:val="Hyperlink"/>
          </w:rPr>
          <w:t>AT-4 Security Training Records (L) (M)</w:t>
        </w:r>
        <w:r w:rsidR="008C48E1">
          <w:rPr>
            <w:webHidden/>
          </w:rPr>
          <w:tab/>
        </w:r>
        <w:r w:rsidR="008C48E1">
          <w:rPr>
            <w:webHidden/>
          </w:rPr>
          <w:fldChar w:fldCharType="begin"/>
        </w:r>
        <w:r w:rsidR="008C48E1">
          <w:rPr>
            <w:webHidden/>
          </w:rPr>
          <w:instrText xml:space="preserve"> PAGEREF _Toc464803538 \h </w:instrText>
        </w:r>
        <w:r w:rsidR="008C48E1">
          <w:rPr>
            <w:webHidden/>
          </w:rPr>
        </w:r>
        <w:r w:rsidR="008C48E1">
          <w:rPr>
            <w:webHidden/>
          </w:rPr>
          <w:fldChar w:fldCharType="separate"/>
        </w:r>
        <w:r w:rsidR="00AA1450">
          <w:rPr>
            <w:webHidden/>
          </w:rPr>
          <w:t>39</w:t>
        </w:r>
        <w:r w:rsidR="008C48E1">
          <w:rPr>
            <w:webHidden/>
          </w:rPr>
          <w:fldChar w:fldCharType="end"/>
        </w:r>
      </w:hyperlink>
    </w:p>
    <w:p w14:paraId="20911811" w14:textId="77777777" w:rsidR="008C48E1" w:rsidRDefault="00CB38BB">
      <w:pPr>
        <w:pStyle w:val="TOC2"/>
        <w:rPr>
          <w:rFonts w:asciiTheme="minorHAnsi" w:eastAsiaTheme="minorEastAsia" w:hAnsiTheme="minorHAnsi" w:cstheme="minorBidi"/>
          <w:noProof/>
          <w:color w:val="auto"/>
          <w:kern w:val="0"/>
          <w:szCs w:val="22"/>
        </w:rPr>
      </w:pPr>
      <w:hyperlink w:anchor="_Toc464803539" w:history="1">
        <w:r w:rsidR="008C48E1" w:rsidRPr="008A0103">
          <w:rPr>
            <w:rStyle w:val="Hyperlink"/>
            <w:noProof/>
          </w:rPr>
          <w:t>13.3</w:t>
        </w:r>
        <w:r w:rsidR="008C48E1">
          <w:rPr>
            <w:rFonts w:asciiTheme="minorHAnsi" w:eastAsiaTheme="minorEastAsia" w:hAnsiTheme="minorHAnsi" w:cstheme="minorBidi"/>
            <w:noProof/>
            <w:color w:val="auto"/>
            <w:kern w:val="0"/>
            <w:szCs w:val="22"/>
          </w:rPr>
          <w:tab/>
        </w:r>
        <w:r w:rsidR="008C48E1" w:rsidRPr="008A0103">
          <w:rPr>
            <w:rStyle w:val="Hyperlink"/>
            <w:noProof/>
          </w:rPr>
          <w:t>Audit and Accountability (AU)</w:t>
        </w:r>
        <w:r w:rsidR="008C48E1">
          <w:rPr>
            <w:noProof/>
            <w:webHidden/>
          </w:rPr>
          <w:tab/>
        </w:r>
        <w:r w:rsidR="008C48E1">
          <w:rPr>
            <w:noProof/>
            <w:webHidden/>
          </w:rPr>
          <w:fldChar w:fldCharType="begin"/>
        </w:r>
        <w:r w:rsidR="008C48E1">
          <w:rPr>
            <w:noProof/>
            <w:webHidden/>
          </w:rPr>
          <w:instrText xml:space="preserve"> PAGEREF _Toc464803539 \h </w:instrText>
        </w:r>
        <w:r w:rsidR="008C48E1">
          <w:rPr>
            <w:noProof/>
            <w:webHidden/>
          </w:rPr>
        </w:r>
        <w:r w:rsidR="008C48E1">
          <w:rPr>
            <w:noProof/>
            <w:webHidden/>
          </w:rPr>
          <w:fldChar w:fldCharType="separate"/>
        </w:r>
        <w:r w:rsidR="00AA1450">
          <w:rPr>
            <w:noProof/>
            <w:webHidden/>
          </w:rPr>
          <w:t>39</w:t>
        </w:r>
        <w:r w:rsidR="008C48E1">
          <w:rPr>
            <w:noProof/>
            <w:webHidden/>
          </w:rPr>
          <w:fldChar w:fldCharType="end"/>
        </w:r>
      </w:hyperlink>
    </w:p>
    <w:p w14:paraId="7955176B" w14:textId="77777777" w:rsidR="008C48E1" w:rsidRDefault="00CB38BB">
      <w:pPr>
        <w:pStyle w:val="TOC3"/>
        <w:rPr>
          <w:rFonts w:asciiTheme="minorHAnsi" w:eastAsiaTheme="minorEastAsia" w:hAnsiTheme="minorHAnsi" w:cstheme="minorBidi"/>
          <w:color w:val="auto"/>
          <w:kern w:val="0"/>
          <w:szCs w:val="22"/>
        </w:rPr>
      </w:pPr>
      <w:hyperlink w:anchor="_Toc464803540" w:history="1">
        <w:r w:rsidR="008C48E1" w:rsidRPr="008A0103">
          <w:rPr>
            <w:rStyle w:val="Hyperlink"/>
          </w:rPr>
          <w:t>AU-1 Audit and Accountability Policy and Procedures (L) (M)</w:t>
        </w:r>
        <w:r w:rsidR="008C48E1">
          <w:rPr>
            <w:webHidden/>
          </w:rPr>
          <w:tab/>
        </w:r>
        <w:r w:rsidR="008C48E1">
          <w:rPr>
            <w:webHidden/>
          </w:rPr>
          <w:fldChar w:fldCharType="begin"/>
        </w:r>
        <w:r w:rsidR="008C48E1">
          <w:rPr>
            <w:webHidden/>
          </w:rPr>
          <w:instrText xml:space="preserve"> PAGEREF _Toc464803540 \h </w:instrText>
        </w:r>
        <w:r w:rsidR="008C48E1">
          <w:rPr>
            <w:webHidden/>
          </w:rPr>
        </w:r>
        <w:r w:rsidR="008C48E1">
          <w:rPr>
            <w:webHidden/>
          </w:rPr>
          <w:fldChar w:fldCharType="separate"/>
        </w:r>
        <w:r w:rsidR="00AA1450">
          <w:rPr>
            <w:webHidden/>
          </w:rPr>
          <w:t>39</w:t>
        </w:r>
        <w:r w:rsidR="008C48E1">
          <w:rPr>
            <w:webHidden/>
          </w:rPr>
          <w:fldChar w:fldCharType="end"/>
        </w:r>
      </w:hyperlink>
    </w:p>
    <w:p w14:paraId="50705C81" w14:textId="77777777" w:rsidR="008C48E1" w:rsidRDefault="00CB38BB">
      <w:pPr>
        <w:pStyle w:val="TOC3"/>
        <w:rPr>
          <w:rFonts w:asciiTheme="minorHAnsi" w:eastAsiaTheme="minorEastAsia" w:hAnsiTheme="minorHAnsi" w:cstheme="minorBidi"/>
          <w:color w:val="auto"/>
          <w:kern w:val="0"/>
          <w:szCs w:val="22"/>
        </w:rPr>
      </w:pPr>
      <w:hyperlink w:anchor="_Toc464803541" w:history="1">
        <w:r w:rsidR="008C48E1" w:rsidRPr="008A0103">
          <w:rPr>
            <w:rStyle w:val="Hyperlink"/>
          </w:rPr>
          <w:t>AU-2 Audit Events (L) (M) (H)</w:t>
        </w:r>
        <w:r w:rsidR="008C48E1">
          <w:rPr>
            <w:webHidden/>
          </w:rPr>
          <w:tab/>
        </w:r>
        <w:r w:rsidR="008C48E1">
          <w:rPr>
            <w:webHidden/>
          </w:rPr>
          <w:fldChar w:fldCharType="begin"/>
        </w:r>
        <w:r w:rsidR="008C48E1">
          <w:rPr>
            <w:webHidden/>
          </w:rPr>
          <w:instrText xml:space="preserve"> PAGEREF _Toc464803541 \h </w:instrText>
        </w:r>
        <w:r w:rsidR="008C48E1">
          <w:rPr>
            <w:webHidden/>
          </w:rPr>
        </w:r>
        <w:r w:rsidR="008C48E1">
          <w:rPr>
            <w:webHidden/>
          </w:rPr>
          <w:fldChar w:fldCharType="separate"/>
        </w:r>
        <w:r w:rsidR="00AA1450">
          <w:rPr>
            <w:webHidden/>
          </w:rPr>
          <w:t>40</w:t>
        </w:r>
        <w:r w:rsidR="008C48E1">
          <w:rPr>
            <w:webHidden/>
          </w:rPr>
          <w:fldChar w:fldCharType="end"/>
        </w:r>
      </w:hyperlink>
    </w:p>
    <w:p w14:paraId="0199ABA4" w14:textId="77777777" w:rsidR="008C48E1" w:rsidRDefault="00CB38BB">
      <w:pPr>
        <w:pStyle w:val="TOC3"/>
        <w:rPr>
          <w:rFonts w:asciiTheme="minorHAnsi" w:eastAsiaTheme="minorEastAsia" w:hAnsiTheme="minorHAnsi" w:cstheme="minorBidi"/>
          <w:color w:val="auto"/>
          <w:kern w:val="0"/>
          <w:szCs w:val="22"/>
        </w:rPr>
      </w:pPr>
      <w:hyperlink w:anchor="_Toc464803542" w:history="1">
        <w:r w:rsidR="008C48E1" w:rsidRPr="008A0103">
          <w:rPr>
            <w:rStyle w:val="Hyperlink"/>
          </w:rPr>
          <w:t>AU-3 Content of Audit Records (L) (M) (H)</w:t>
        </w:r>
        <w:r w:rsidR="008C48E1">
          <w:rPr>
            <w:webHidden/>
          </w:rPr>
          <w:tab/>
        </w:r>
        <w:r w:rsidR="008C48E1">
          <w:rPr>
            <w:webHidden/>
          </w:rPr>
          <w:fldChar w:fldCharType="begin"/>
        </w:r>
        <w:r w:rsidR="008C48E1">
          <w:rPr>
            <w:webHidden/>
          </w:rPr>
          <w:instrText xml:space="preserve"> PAGEREF _Toc464803542 \h </w:instrText>
        </w:r>
        <w:r w:rsidR="008C48E1">
          <w:rPr>
            <w:webHidden/>
          </w:rPr>
        </w:r>
        <w:r w:rsidR="008C48E1">
          <w:rPr>
            <w:webHidden/>
          </w:rPr>
          <w:fldChar w:fldCharType="separate"/>
        </w:r>
        <w:r w:rsidR="00AA1450">
          <w:rPr>
            <w:webHidden/>
          </w:rPr>
          <w:t>41</w:t>
        </w:r>
        <w:r w:rsidR="008C48E1">
          <w:rPr>
            <w:webHidden/>
          </w:rPr>
          <w:fldChar w:fldCharType="end"/>
        </w:r>
      </w:hyperlink>
    </w:p>
    <w:p w14:paraId="7F5A5FD5" w14:textId="77777777" w:rsidR="008C48E1" w:rsidRDefault="00CB38BB">
      <w:pPr>
        <w:pStyle w:val="TOC3"/>
        <w:rPr>
          <w:rFonts w:asciiTheme="minorHAnsi" w:eastAsiaTheme="minorEastAsia" w:hAnsiTheme="minorHAnsi" w:cstheme="minorBidi"/>
          <w:color w:val="auto"/>
          <w:kern w:val="0"/>
          <w:szCs w:val="22"/>
        </w:rPr>
      </w:pPr>
      <w:hyperlink w:anchor="_Toc464803543" w:history="1">
        <w:r w:rsidR="008C48E1" w:rsidRPr="008A0103">
          <w:rPr>
            <w:rStyle w:val="Hyperlink"/>
          </w:rPr>
          <w:t>AU-4 Audit Storage Capacity (L) (M) (H)</w:t>
        </w:r>
        <w:r w:rsidR="008C48E1">
          <w:rPr>
            <w:webHidden/>
          </w:rPr>
          <w:tab/>
        </w:r>
        <w:r w:rsidR="008C48E1">
          <w:rPr>
            <w:webHidden/>
          </w:rPr>
          <w:fldChar w:fldCharType="begin"/>
        </w:r>
        <w:r w:rsidR="008C48E1">
          <w:rPr>
            <w:webHidden/>
          </w:rPr>
          <w:instrText xml:space="preserve"> PAGEREF _Toc464803543 \h </w:instrText>
        </w:r>
        <w:r w:rsidR="008C48E1">
          <w:rPr>
            <w:webHidden/>
          </w:rPr>
        </w:r>
        <w:r w:rsidR="008C48E1">
          <w:rPr>
            <w:webHidden/>
          </w:rPr>
          <w:fldChar w:fldCharType="separate"/>
        </w:r>
        <w:r w:rsidR="00AA1450">
          <w:rPr>
            <w:webHidden/>
          </w:rPr>
          <w:t>41</w:t>
        </w:r>
        <w:r w:rsidR="008C48E1">
          <w:rPr>
            <w:webHidden/>
          </w:rPr>
          <w:fldChar w:fldCharType="end"/>
        </w:r>
      </w:hyperlink>
    </w:p>
    <w:p w14:paraId="491B637E" w14:textId="77777777" w:rsidR="008C48E1" w:rsidRDefault="00CB38BB">
      <w:pPr>
        <w:pStyle w:val="TOC3"/>
        <w:rPr>
          <w:rFonts w:asciiTheme="minorHAnsi" w:eastAsiaTheme="minorEastAsia" w:hAnsiTheme="minorHAnsi" w:cstheme="minorBidi"/>
          <w:color w:val="auto"/>
          <w:kern w:val="0"/>
          <w:szCs w:val="22"/>
        </w:rPr>
      </w:pPr>
      <w:hyperlink w:anchor="_Toc464803544" w:history="1">
        <w:r w:rsidR="008C48E1" w:rsidRPr="008A0103">
          <w:rPr>
            <w:rStyle w:val="Hyperlink"/>
          </w:rPr>
          <w:t>AU-5 Response to Audit Processing Failures (L) (M) (H)</w:t>
        </w:r>
        <w:r w:rsidR="008C48E1">
          <w:rPr>
            <w:webHidden/>
          </w:rPr>
          <w:tab/>
        </w:r>
        <w:r w:rsidR="008C48E1">
          <w:rPr>
            <w:webHidden/>
          </w:rPr>
          <w:fldChar w:fldCharType="begin"/>
        </w:r>
        <w:r w:rsidR="008C48E1">
          <w:rPr>
            <w:webHidden/>
          </w:rPr>
          <w:instrText xml:space="preserve"> PAGEREF _Toc464803544 \h </w:instrText>
        </w:r>
        <w:r w:rsidR="008C48E1">
          <w:rPr>
            <w:webHidden/>
          </w:rPr>
        </w:r>
        <w:r w:rsidR="008C48E1">
          <w:rPr>
            <w:webHidden/>
          </w:rPr>
          <w:fldChar w:fldCharType="separate"/>
        </w:r>
        <w:r w:rsidR="00AA1450">
          <w:rPr>
            <w:webHidden/>
          </w:rPr>
          <w:t>42</w:t>
        </w:r>
        <w:r w:rsidR="008C48E1">
          <w:rPr>
            <w:webHidden/>
          </w:rPr>
          <w:fldChar w:fldCharType="end"/>
        </w:r>
      </w:hyperlink>
    </w:p>
    <w:p w14:paraId="3AC4BA68" w14:textId="77777777" w:rsidR="008C48E1" w:rsidRDefault="00CB38BB">
      <w:pPr>
        <w:pStyle w:val="TOC3"/>
        <w:rPr>
          <w:rFonts w:asciiTheme="minorHAnsi" w:eastAsiaTheme="minorEastAsia" w:hAnsiTheme="minorHAnsi" w:cstheme="minorBidi"/>
          <w:color w:val="auto"/>
          <w:kern w:val="0"/>
          <w:szCs w:val="22"/>
        </w:rPr>
      </w:pPr>
      <w:hyperlink w:anchor="_Toc464803545" w:history="1">
        <w:r w:rsidR="008C48E1" w:rsidRPr="008A0103">
          <w:rPr>
            <w:rStyle w:val="Hyperlink"/>
          </w:rPr>
          <w:t>AU-6 Audit Review, Analysis, and Reporting (L) (M) (H)</w:t>
        </w:r>
        <w:r w:rsidR="008C48E1">
          <w:rPr>
            <w:webHidden/>
          </w:rPr>
          <w:tab/>
        </w:r>
        <w:r w:rsidR="008C48E1">
          <w:rPr>
            <w:webHidden/>
          </w:rPr>
          <w:fldChar w:fldCharType="begin"/>
        </w:r>
        <w:r w:rsidR="008C48E1">
          <w:rPr>
            <w:webHidden/>
          </w:rPr>
          <w:instrText xml:space="preserve"> PAGEREF _Toc464803545 \h </w:instrText>
        </w:r>
        <w:r w:rsidR="008C48E1">
          <w:rPr>
            <w:webHidden/>
          </w:rPr>
        </w:r>
        <w:r w:rsidR="008C48E1">
          <w:rPr>
            <w:webHidden/>
          </w:rPr>
          <w:fldChar w:fldCharType="separate"/>
        </w:r>
        <w:r w:rsidR="00AA1450">
          <w:rPr>
            <w:webHidden/>
          </w:rPr>
          <w:t>43</w:t>
        </w:r>
        <w:r w:rsidR="008C48E1">
          <w:rPr>
            <w:webHidden/>
          </w:rPr>
          <w:fldChar w:fldCharType="end"/>
        </w:r>
      </w:hyperlink>
    </w:p>
    <w:p w14:paraId="282FF542" w14:textId="77777777" w:rsidR="008C48E1" w:rsidRDefault="00CB38BB">
      <w:pPr>
        <w:pStyle w:val="TOC3"/>
        <w:rPr>
          <w:rFonts w:asciiTheme="minorHAnsi" w:eastAsiaTheme="minorEastAsia" w:hAnsiTheme="minorHAnsi" w:cstheme="minorBidi"/>
          <w:color w:val="auto"/>
          <w:kern w:val="0"/>
          <w:szCs w:val="22"/>
        </w:rPr>
      </w:pPr>
      <w:hyperlink w:anchor="_Toc464803546" w:history="1">
        <w:r w:rsidR="008C48E1" w:rsidRPr="008A0103">
          <w:rPr>
            <w:rStyle w:val="Hyperlink"/>
          </w:rPr>
          <w:t>AU-8 Time Stamps (L) (M) (H)</w:t>
        </w:r>
        <w:r w:rsidR="008C48E1">
          <w:rPr>
            <w:webHidden/>
          </w:rPr>
          <w:tab/>
        </w:r>
        <w:r w:rsidR="008C48E1">
          <w:rPr>
            <w:webHidden/>
          </w:rPr>
          <w:fldChar w:fldCharType="begin"/>
        </w:r>
        <w:r w:rsidR="008C48E1">
          <w:rPr>
            <w:webHidden/>
          </w:rPr>
          <w:instrText xml:space="preserve"> PAGEREF _Toc464803546 \h </w:instrText>
        </w:r>
        <w:r w:rsidR="008C48E1">
          <w:rPr>
            <w:webHidden/>
          </w:rPr>
        </w:r>
        <w:r w:rsidR="008C48E1">
          <w:rPr>
            <w:webHidden/>
          </w:rPr>
          <w:fldChar w:fldCharType="separate"/>
        </w:r>
        <w:r w:rsidR="00AA1450">
          <w:rPr>
            <w:webHidden/>
          </w:rPr>
          <w:t>44</w:t>
        </w:r>
        <w:r w:rsidR="008C48E1">
          <w:rPr>
            <w:webHidden/>
          </w:rPr>
          <w:fldChar w:fldCharType="end"/>
        </w:r>
      </w:hyperlink>
    </w:p>
    <w:p w14:paraId="52E0B7C6" w14:textId="77777777" w:rsidR="008C48E1" w:rsidRDefault="00CB38BB">
      <w:pPr>
        <w:pStyle w:val="TOC3"/>
        <w:rPr>
          <w:rFonts w:asciiTheme="minorHAnsi" w:eastAsiaTheme="minorEastAsia" w:hAnsiTheme="minorHAnsi" w:cstheme="minorBidi"/>
          <w:color w:val="auto"/>
          <w:kern w:val="0"/>
          <w:szCs w:val="22"/>
        </w:rPr>
      </w:pPr>
      <w:hyperlink w:anchor="_Toc464803547" w:history="1">
        <w:r w:rsidR="008C48E1" w:rsidRPr="008A0103">
          <w:rPr>
            <w:rStyle w:val="Hyperlink"/>
          </w:rPr>
          <w:t>AU-9 Protection of Audit Information (L) (M) (H)</w:t>
        </w:r>
        <w:r w:rsidR="008C48E1">
          <w:rPr>
            <w:webHidden/>
          </w:rPr>
          <w:tab/>
        </w:r>
        <w:r w:rsidR="008C48E1">
          <w:rPr>
            <w:webHidden/>
          </w:rPr>
          <w:fldChar w:fldCharType="begin"/>
        </w:r>
        <w:r w:rsidR="008C48E1">
          <w:rPr>
            <w:webHidden/>
          </w:rPr>
          <w:instrText xml:space="preserve"> PAGEREF _Toc464803547 \h </w:instrText>
        </w:r>
        <w:r w:rsidR="008C48E1">
          <w:rPr>
            <w:webHidden/>
          </w:rPr>
        </w:r>
        <w:r w:rsidR="008C48E1">
          <w:rPr>
            <w:webHidden/>
          </w:rPr>
          <w:fldChar w:fldCharType="separate"/>
        </w:r>
        <w:r w:rsidR="00AA1450">
          <w:rPr>
            <w:webHidden/>
          </w:rPr>
          <w:t>45</w:t>
        </w:r>
        <w:r w:rsidR="008C48E1">
          <w:rPr>
            <w:webHidden/>
          </w:rPr>
          <w:fldChar w:fldCharType="end"/>
        </w:r>
      </w:hyperlink>
    </w:p>
    <w:p w14:paraId="11F6F5C2" w14:textId="77777777" w:rsidR="008C48E1" w:rsidRDefault="00CB38BB">
      <w:pPr>
        <w:pStyle w:val="TOC3"/>
        <w:rPr>
          <w:rFonts w:asciiTheme="minorHAnsi" w:eastAsiaTheme="minorEastAsia" w:hAnsiTheme="minorHAnsi" w:cstheme="minorBidi"/>
          <w:color w:val="auto"/>
          <w:kern w:val="0"/>
          <w:szCs w:val="22"/>
        </w:rPr>
      </w:pPr>
      <w:hyperlink w:anchor="_Toc464803548" w:history="1">
        <w:r w:rsidR="008C48E1" w:rsidRPr="008A0103">
          <w:rPr>
            <w:rStyle w:val="Hyperlink"/>
          </w:rPr>
          <w:t>AU-11 Audit Record Retention (L) (M)</w:t>
        </w:r>
        <w:r w:rsidR="008C48E1">
          <w:rPr>
            <w:webHidden/>
          </w:rPr>
          <w:tab/>
        </w:r>
        <w:r w:rsidR="008C48E1">
          <w:rPr>
            <w:webHidden/>
          </w:rPr>
          <w:fldChar w:fldCharType="begin"/>
        </w:r>
        <w:r w:rsidR="008C48E1">
          <w:rPr>
            <w:webHidden/>
          </w:rPr>
          <w:instrText xml:space="preserve"> PAGEREF _Toc464803548 \h </w:instrText>
        </w:r>
        <w:r w:rsidR="008C48E1">
          <w:rPr>
            <w:webHidden/>
          </w:rPr>
        </w:r>
        <w:r w:rsidR="008C48E1">
          <w:rPr>
            <w:webHidden/>
          </w:rPr>
          <w:fldChar w:fldCharType="separate"/>
        </w:r>
        <w:r w:rsidR="00AA1450">
          <w:rPr>
            <w:webHidden/>
          </w:rPr>
          <w:t>45</w:t>
        </w:r>
        <w:r w:rsidR="008C48E1">
          <w:rPr>
            <w:webHidden/>
          </w:rPr>
          <w:fldChar w:fldCharType="end"/>
        </w:r>
      </w:hyperlink>
    </w:p>
    <w:p w14:paraId="4A3ECA40" w14:textId="77777777" w:rsidR="008C48E1" w:rsidRDefault="00CB38BB">
      <w:pPr>
        <w:pStyle w:val="TOC3"/>
        <w:rPr>
          <w:rFonts w:asciiTheme="minorHAnsi" w:eastAsiaTheme="minorEastAsia" w:hAnsiTheme="minorHAnsi" w:cstheme="minorBidi"/>
          <w:color w:val="auto"/>
          <w:kern w:val="0"/>
          <w:szCs w:val="22"/>
        </w:rPr>
      </w:pPr>
      <w:hyperlink w:anchor="_Toc464803549" w:history="1">
        <w:r w:rsidR="008C48E1" w:rsidRPr="008A0103">
          <w:rPr>
            <w:rStyle w:val="Hyperlink"/>
          </w:rPr>
          <w:t>AU-12 Audit Generation (L) (M) (H)</w:t>
        </w:r>
        <w:r w:rsidR="008C48E1">
          <w:rPr>
            <w:webHidden/>
          </w:rPr>
          <w:tab/>
        </w:r>
        <w:r w:rsidR="008C48E1">
          <w:rPr>
            <w:webHidden/>
          </w:rPr>
          <w:fldChar w:fldCharType="begin"/>
        </w:r>
        <w:r w:rsidR="008C48E1">
          <w:rPr>
            <w:webHidden/>
          </w:rPr>
          <w:instrText xml:space="preserve"> PAGEREF _Toc464803549 \h </w:instrText>
        </w:r>
        <w:r w:rsidR="008C48E1">
          <w:rPr>
            <w:webHidden/>
          </w:rPr>
        </w:r>
        <w:r w:rsidR="008C48E1">
          <w:rPr>
            <w:webHidden/>
          </w:rPr>
          <w:fldChar w:fldCharType="separate"/>
        </w:r>
        <w:r w:rsidR="00AA1450">
          <w:rPr>
            <w:webHidden/>
          </w:rPr>
          <w:t>46</w:t>
        </w:r>
        <w:r w:rsidR="008C48E1">
          <w:rPr>
            <w:webHidden/>
          </w:rPr>
          <w:fldChar w:fldCharType="end"/>
        </w:r>
      </w:hyperlink>
    </w:p>
    <w:p w14:paraId="65E1CA9F" w14:textId="77777777" w:rsidR="008C48E1" w:rsidRDefault="00CB38BB">
      <w:pPr>
        <w:pStyle w:val="TOC2"/>
        <w:rPr>
          <w:rFonts w:asciiTheme="minorHAnsi" w:eastAsiaTheme="minorEastAsia" w:hAnsiTheme="minorHAnsi" w:cstheme="minorBidi"/>
          <w:noProof/>
          <w:color w:val="auto"/>
          <w:kern w:val="0"/>
          <w:szCs w:val="22"/>
        </w:rPr>
      </w:pPr>
      <w:hyperlink w:anchor="_Toc464803550" w:history="1">
        <w:r w:rsidR="008C48E1" w:rsidRPr="008A0103">
          <w:rPr>
            <w:rStyle w:val="Hyperlink"/>
            <w:noProof/>
          </w:rPr>
          <w:t>13.4</w:t>
        </w:r>
        <w:r w:rsidR="008C48E1">
          <w:rPr>
            <w:rFonts w:asciiTheme="minorHAnsi" w:eastAsiaTheme="minorEastAsia" w:hAnsiTheme="minorHAnsi" w:cstheme="minorBidi"/>
            <w:noProof/>
            <w:color w:val="auto"/>
            <w:kern w:val="0"/>
            <w:szCs w:val="22"/>
          </w:rPr>
          <w:tab/>
        </w:r>
        <w:r w:rsidR="008C48E1" w:rsidRPr="008A0103">
          <w:rPr>
            <w:rStyle w:val="Hyperlink"/>
            <w:noProof/>
          </w:rPr>
          <w:t>Security Assessment and Authorization (CA)</w:t>
        </w:r>
        <w:r w:rsidR="008C48E1">
          <w:rPr>
            <w:noProof/>
            <w:webHidden/>
          </w:rPr>
          <w:tab/>
        </w:r>
        <w:r w:rsidR="008C48E1">
          <w:rPr>
            <w:noProof/>
            <w:webHidden/>
          </w:rPr>
          <w:fldChar w:fldCharType="begin"/>
        </w:r>
        <w:r w:rsidR="008C48E1">
          <w:rPr>
            <w:noProof/>
            <w:webHidden/>
          </w:rPr>
          <w:instrText xml:space="preserve"> PAGEREF _Toc464803550 \h </w:instrText>
        </w:r>
        <w:r w:rsidR="008C48E1">
          <w:rPr>
            <w:noProof/>
            <w:webHidden/>
          </w:rPr>
        </w:r>
        <w:r w:rsidR="008C48E1">
          <w:rPr>
            <w:noProof/>
            <w:webHidden/>
          </w:rPr>
          <w:fldChar w:fldCharType="separate"/>
        </w:r>
        <w:r w:rsidR="00AA1450">
          <w:rPr>
            <w:noProof/>
            <w:webHidden/>
          </w:rPr>
          <w:t>47</w:t>
        </w:r>
        <w:r w:rsidR="008C48E1">
          <w:rPr>
            <w:noProof/>
            <w:webHidden/>
          </w:rPr>
          <w:fldChar w:fldCharType="end"/>
        </w:r>
      </w:hyperlink>
    </w:p>
    <w:p w14:paraId="222719A5" w14:textId="77777777" w:rsidR="008C48E1" w:rsidRDefault="00CB38BB">
      <w:pPr>
        <w:pStyle w:val="TOC3"/>
        <w:rPr>
          <w:rFonts w:asciiTheme="minorHAnsi" w:eastAsiaTheme="minorEastAsia" w:hAnsiTheme="minorHAnsi" w:cstheme="minorBidi"/>
          <w:color w:val="auto"/>
          <w:kern w:val="0"/>
          <w:szCs w:val="22"/>
        </w:rPr>
      </w:pPr>
      <w:hyperlink w:anchor="_Toc464803551" w:history="1">
        <w:r w:rsidR="008C48E1" w:rsidRPr="008A0103">
          <w:rPr>
            <w:rStyle w:val="Hyperlink"/>
          </w:rPr>
          <w:t>CA-1 Certification, Authorization, Security Assessment Policy and Procedures (L) (M)</w:t>
        </w:r>
        <w:r w:rsidR="008C48E1">
          <w:rPr>
            <w:webHidden/>
          </w:rPr>
          <w:tab/>
        </w:r>
        <w:r w:rsidR="008C48E1">
          <w:rPr>
            <w:webHidden/>
          </w:rPr>
          <w:fldChar w:fldCharType="begin"/>
        </w:r>
        <w:r w:rsidR="008C48E1">
          <w:rPr>
            <w:webHidden/>
          </w:rPr>
          <w:instrText xml:space="preserve"> PAGEREF _Toc464803551 \h </w:instrText>
        </w:r>
        <w:r w:rsidR="008C48E1">
          <w:rPr>
            <w:webHidden/>
          </w:rPr>
        </w:r>
        <w:r w:rsidR="008C48E1">
          <w:rPr>
            <w:webHidden/>
          </w:rPr>
          <w:fldChar w:fldCharType="separate"/>
        </w:r>
        <w:r w:rsidR="00AA1450">
          <w:rPr>
            <w:webHidden/>
          </w:rPr>
          <w:t>47</w:t>
        </w:r>
        <w:r w:rsidR="008C48E1">
          <w:rPr>
            <w:webHidden/>
          </w:rPr>
          <w:fldChar w:fldCharType="end"/>
        </w:r>
      </w:hyperlink>
    </w:p>
    <w:p w14:paraId="510F8749" w14:textId="77777777" w:rsidR="008C48E1" w:rsidRDefault="00CB38BB">
      <w:pPr>
        <w:pStyle w:val="TOC3"/>
        <w:rPr>
          <w:rFonts w:asciiTheme="minorHAnsi" w:eastAsiaTheme="minorEastAsia" w:hAnsiTheme="minorHAnsi" w:cstheme="minorBidi"/>
          <w:color w:val="auto"/>
          <w:kern w:val="0"/>
          <w:szCs w:val="22"/>
        </w:rPr>
      </w:pPr>
      <w:hyperlink w:anchor="_Toc464803552" w:history="1">
        <w:r w:rsidR="008C48E1" w:rsidRPr="008A0103">
          <w:rPr>
            <w:rStyle w:val="Hyperlink"/>
          </w:rPr>
          <w:t>CA-2 Security Assessments (L) (M) (H)</w:t>
        </w:r>
        <w:r w:rsidR="008C48E1">
          <w:rPr>
            <w:webHidden/>
          </w:rPr>
          <w:tab/>
        </w:r>
        <w:r w:rsidR="008C48E1">
          <w:rPr>
            <w:webHidden/>
          </w:rPr>
          <w:fldChar w:fldCharType="begin"/>
        </w:r>
        <w:r w:rsidR="008C48E1">
          <w:rPr>
            <w:webHidden/>
          </w:rPr>
          <w:instrText xml:space="preserve"> PAGEREF _Toc464803552 \h </w:instrText>
        </w:r>
        <w:r w:rsidR="008C48E1">
          <w:rPr>
            <w:webHidden/>
          </w:rPr>
        </w:r>
        <w:r w:rsidR="008C48E1">
          <w:rPr>
            <w:webHidden/>
          </w:rPr>
          <w:fldChar w:fldCharType="separate"/>
        </w:r>
        <w:r w:rsidR="00AA1450">
          <w:rPr>
            <w:webHidden/>
          </w:rPr>
          <w:t>48</w:t>
        </w:r>
        <w:r w:rsidR="008C48E1">
          <w:rPr>
            <w:webHidden/>
          </w:rPr>
          <w:fldChar w:fldCharType="end"/>
        </w:r>
      </w:hyperlink>
    </w:p>
    <w:p w14:paraId="5BC5EC23" w14:textId="77777777" w:rsidR="008C48E1" w:rsidRDefault="00CB38BB">
      <w:pPr>
        <w:pStyle w:val="TOC4"/>
        <w:rPr>
          <w:rFonts w:asciiTheme="minorHAnsi" w:eastAsiaTheme="minorEastAsia" w:hAnsiTheme="minorHAnsi" w:cstheme="minorBidi"/>
          <w:color w:val="auto"/>
          <w:kern w:val="0"/>
          <w:sz w:val="22"/>
          <w:szCs w:val="22"/>
        </w:rPr>
      </w:pPr>
      <w:hyperlink w:anchor="_Toc464803553" w:history="1">
        <w:r w:rsidR="008C48E1" w:rsidRPr="008A0103">
          <w:rPr>
            <w:rStyle w:val="Hyperlink"/>
          </w:rPr>
          <w:t>CA-2 (1) Control Enhancement (L) (M) (H)</w:t>
        </w:r>
        <w:r w:rsidR="008C48E1">
          <w:rPr>
            <w:webHidden/>
          </w:rPr>
          <w:tab/>
        </w:r>
        <w:r w:rsidR="008C48E1">
          <w:rPr>
            <w:webHidden/>
          </w:rPr>
          <w:fldChar w:fldCharType="begin"/>
        </w:r>
        <w:r w:rsidR="008C48E1">
          <w:rPr>
            <w:webHidden/>
          </w:rPr>
          <w:instrText xml:space="preserve"> PAGEREF _Toc464803553 \h </w:instrText>
        </w:r>
        <w:r w:rsidR="008C48E1">
          <w:rPr>
            <w:webHidden/>
          </w:rPr>
        </w:r>
        <w:r w:rsidR="008C48E1">
          <w:rPr>
            <w:webHidden/>
          </w:rPr>
          <w:fldChar w:fldCharType="separate"/>
        </w:r>
        <w:r w:rsidR="00AA1450">
          <w:rPr>
            <w:webHidden/>
          </w:rPr>
          <w:t>49</w:t>
        </w:r>
        <w:r w:rsidR="008C48E1">
          <w:rPr>
            <w:webHidden/>
          </w:rPr>
          <w:fldChar w:fldCharType="end"/>
        </w:r>
      </w:hyperlink>
    </w:p>
    <w:p w14:paraId="5300D4C7" w14:textId="77777777" w:rsidR="008C48E1" w:rsidRDefault="00CB38BB">
      <w:pPr>
        <w:pStyle w:val="TOC3"/>
        <w:rPr>
          <w:rFonts w:asciiTheme="minorHAnsi" w:eastAsiaTheme="minorEastAsia" w:hAnsiTheme="minorHAnsi" w:cstheme="minorBidi"/>
          <w:color w:val="auto"/>
          <w:kern w:val="0"/>
          <w:szCs w:val="22"/>
        </w:rPr>
      </w:pPr>
      <w:hyperlink w:anchor="_Toc464803554" w:history="1">
        <w:r w:rsidR="008C48E1" w:rsidRPr="008A0103">
          <w:rPr>
            <w:rStyle w:val="Hyperlink"/>
          </w:rPr>
          <w:t>CA-3 System Interconnections (L) (M) (H)</w:t>
        </w:r>
        <w:r w:rsidR="008C48E1">
          <w:rPr>
            <w:webHidden/>
          </w:rPr>
          <w:tab/>
        </w:r>
        <w:r w:rsidR="008C48E1">
          <w:rPr>
            <w:webHidden/>
          </w:rPr>
          <w:fldChar w:fldCharType="begin"/>
        </w:r>
        <w:r w:rsidR="008C48E1">
          <w:rPr>
            <w:webHidden/>
          </w:rPr>
          <w:instrText xml:space="preserve"> PAGEREF _Toc464803554 \h </w:instrText>
        </w:r>
        <w:r w:rsidR="008C48E1">
          <w:rPr>
            <w:webHidden/>
          </w:rPr>
        </w:r>
        <w:r w:rsidR="008C48E1">
          <w:rPr>
            <w:webHidden/>
          </w:rPr>
          <w:fldChar w:fldCharType="separate"/>
        </w:r>
        <w:r w:rsidR="00AA1450">
          <w:rPr>
            <w:webHidden/>
          </w:rPr>
          <w:t>50</w:t>
        </w:r>
        <w:r w:rsidR="008C48E1">
          <w:rPr>
            <w:webHidden/>
          </w:rPr>
          <w:fldChar w:fldCharType="end"/>
        </w:r>
      </w:hyperlink>
    </w:p>
    <w:p w14:paraId="61EFBCDE" w14:textId="77777777" w:rsidR="008C48E1" w:rsidRDefault="00CB38BB">
      <w:pPr>
        <w:pStyle w:val="TOC3"/>
        <w:rPr>
          <w:rFonts w:asciiTheme="minorHAnsi" w:eastAsiaTheme="minorEastAsia" w:hAnsiTheme="minorHAnsi" w:cstheme="minorBidi"/>
          <w:color w:val="auto"/>
          <w:kern w:val="0"/>
          <w:szCs w:val="22"/>
        </w:rPr>
      </w:pPr>
      <w:hyperlink w:anchor="_Toc464803555" w:history="1">
        <w:r w:rsidR="008C48E1" w:rsidRPr="008A0103">
          <w:rPr>
            <w:rStyle w:val="Hyperlink"/>
          </w:rPr>
          <w:t>CA-5 Plan of Action and Milestones (L) (M) (H)</w:t>
        </w:r>
        <w:r w:rsidR="008C48E1">
          <w:rPr>
            <w:webHidden/>
          </w:rPr>
          <w:tab/>
        </w:r>
        <w:r w:rsidR="008C48E1">
          <w:rPr>
            <w:webHidden/>
          </w:rPr>
          <w:fldChar w:fldCharType="begin"/>
        </w:r>
        <w:r w:rsidR="008C48E1">
          <w:rPr>
            <w:webHidden/>
          </w:rPr>
          <w:instrText xml:space="preserve"> PAGEREF _Toc464803555 \h </w:instrText>
        </w:r>
        <w:r w:rsidR="008C48E1">
          <w:rPr>
            <w:webHidden/>
          </w:rPr>
        </w:r>
        <w:r w:rsidR="008C48E1">
          <w:rPr>
            <w:webHidden/>
          </w:rPr>
          <w:fldChar w:fldCharType="separate"/>
        </w:r>
        <w:r w:rsidR="00AA1450">
          <w:rPr>
            <w:webHidden/>
          </w:rPr>
          <w:t>51</w:t>
        </w:r>
        <w:r w:rsidR="008C48E1">
          <w:rPr>
            <w:webHidden/>
          </w:rPr>
          <w:fldChar w:fldCharType="end"/>
        </w:r>
      </w:hyperlink>
    </w:p>
    <w:p w14:paraId="452D840A" w14:textId="77777777" w:rsidR="008C48E1" w:rsidRDefault="00CB38BB">
      <w:pPr>
        <w:pStyle w:val="TOC3"/>
        <w:rPr>
          <w:rFonts w:asciiTheme="minorHAnsi" w:eastAsiaTheme="minorEastAsia" w:hAnsiTheme="minorHAnsi" w:cstheme="minorBidi"/>
          <w:color w:val="auto"/>
          <w:kern w:val="0"/>
          <w:szCs w:val="22"/>
        </w:rPr>
      </w:pPr>
      <w:hyperlink w:anchor="_Toc464803556" w:history="1">
        <w:r w:rsidR="008C48E1" w:rsidRPr="008A0103">
          <w:rPr>
            <w:rStyle w:val="Hyperlink"/>
          </w:rPr>
          <w:t>CA-6 Security Authorization (L) (M) (H)</w:t>
        </w:r>
        <w:r w:rsidR="008C48E1">
          <w:rPr>
            <w:webHidden/>
          </w:rPr>
          <w:tab/>
        </w:r>
        <w:r w:rsidR="008C48E1">
          <w:rPr>
            <w:webHidden/>
          </w:rPr>
          <w:fldChar w:fldCharType="begin"/>
        </w:r>
        <w:r w:rsidR="008C48E1">
          <w:rPr>
            <w:webHidden/>
          </w:rPr>
          <w:instrText xml:space="preserve"> PAGEREF _Toc464803556 \h </w:instrText>
        </w:r>
        <w:r w:rsidR="008C48E1">
          <w:rPr>
            <w:webHidden/>
          </w:rPr>
        </w:r>
        <w:r w:rsidR="008C48E1">
          <w:rPr>
            <w:webHidden/>
          </w:rPr>
          <w:fldChar w:fldCharType="separate"/>
        </w:r>
        <w:r w:rsidR="00AA1450">
          <w:rPr>
            <w:webHidden/>
          </w:rPr>
          <w:t>52</w:t>
        </w:r>
        <w:r w:rsidR="008C48E1">
          <w:rPr>
            <w:webHidden/>
          </w:rPr>
          <w:fldChar w:fldCharType="end"/>
        </w:r>
      </w:hyperlink>
    </w:p>
    <w:p w14:paraId="7E2F42FA" w14:textId="77777777" w:rsidR="008C48E1" w:rsidRDefault="00CB38BB">
      <w:pPr>
        <w:pStyle w:val="TOC3"/>
        <w:rPr>
          <w:rFonts w:asciiTheme="minorHAnsi" w:eastAsiaTheme="minorEastAsia" w:hAnsiTheme="minorHAnsi" w:cstheme="minorBidi"/>
          <w:color w:val="auto"/>
          <w:kern w:val="0"/>
          <w:szCs w:val="22"/>
        </w:rPr>
      </w:pPr>
      <w:hyperlink w:anchor="_Toc464803557" w:history="1">
        <w:r w:rsidR="008C48E1" w:rsidRPr="008A0103">
          <w:rPr>
            <w:rStyle w:val="Hyperlink"/>
          </w:rPr>
          <w:t>CA-7 Continuous Monitoring (L) (M) (H)</w:t>
        </w:r>
        <w:r w:rsidR="008C48E1">
          <w:rPr>
            <w:webHidden/>
          </w:rPr>
          <w:tab/>
        </w:r>
        <w:r w:rsidR="008C48E1">
          <w:rPr>
            <w:webHidden/>
          </w:rPr>
          <w:fldChar w:fldCharType="begin"/>
        </w:r>
        <w:r w:rsidR="008C48E1">
          <w:rPr>
            <w:webHidden/>
          </w:rPr>
          <w:instrText xml:space="preserve"> PAGEREF _Toc464803557 \h </w:instrText>
        </w:r>
        <w:r w:rsidR="008C48E1">
          <w:rPr>
            <w:webHidden/>
          </w:rPr>
        </w:r>
        <w:r w:rsidR="008C48E1">
          <w:rPr>
            <w:webHidden/>
          </w:rPr>
          <w:fldChar w:fldCharType="separate"/>
        </w:r>
        <w:r w:rsidR="00AA1450">
          <w:rPr>
            <w:webHidden/>
          </w:rPr>
          <w:t>53</w:t>
        </w:r>
        <w:r w:rsidR="008C48E1">
          <w:rPr>
            <w:webHidden/>
          </w:rPr>
          <w:fldChar w:fldCharType="end"/>
        </w:r>
      </w:hyperlink>
    </w:p>
    <w:p w14:paraId="76297EBB" w14:textId="77777777" w:rsidR="008C48E1" w:rsidRDefault="00CB38BB">
      <w:pPr>
        <w:pStyle w:val="TOC3"/>
        <w:rPr>
          <w:rFonts w:asciiTheme="minorHAnsi" w:eastAsiaTheme="minorEastAsia" w:hAnsiTheme="minorHAnsi" w:cstheme="minorBidi"/>
          <w:color w:val="auto"/>
          <w:kern w:val="0"/>
          <w:szCs w:val="22"/>
        </w:rPr>
      </w:pPr>
      <w:hyperlink w:anchor="_Toc464803558" w:history="1">
        <w:r w:rsidR="008C48E1" w:rsidRPr="008A0103">
          <w:rPr>
            <w:rStyle w:val="Hyperlink"/>
          </w:rPr>
          <w:t>CA-9 Internal System Connections (L) (M) (H)</w:t>
        </w:r>
        <w:r w:rsidR="008C48E1">
          <w:rPr>
            <w:webHidden/>
          </w:rPr>
          <w:tab/>
        </w:r>
        <w:r w:rsidR="008C48E1">
          <w:rPr>
            <w:webHidden/>
          </w:rPr>
          <w:fldChar w:fldCharType="begin"/>
        </w:r>
        <w:r w:rsidR="008C48E1">
          <w:rPr>
            <w:webHidden/>
          </w:rPr>
          <w:instrText xml:space="preserve"> PAGEREF _Toc464803558 \h </w:instrText>
        </w:r>
        <w:r w:rsidR="008C48E1">
          <w:rPr>
            <w:webHidden/>
          </w:rPr>
        </w:r>
        <w:r w:rsidR="008C48E1">
          <w:rPr>
            <w:webHidden/>
          </w:rPr>
          <w:fldChar w:fldCharType="separate"/>
        </w:r>
        <w:r w:rsidR="00AA1450">
          <w:rPr>
            <w:webHidden/>
          </w:rPr>
          <w:t>56</w:t>
        </w:r>
        <w:r w:rsidR="008C48E1">
          <w:rPr>
            <w:webHidden/>
          </w:rPr>
          <w:fldChar w:fldCharType="end"/>
        </w:r>
      </w:hyperlink>
    </w:p>
    <w:p w14:paraId="30EFCD30" w14:textId="77777777" w:rsidR="008C48E1" w:rsidRDefault="00CB38BB">
      <w:pPr>
        <w:pStyle w:val="TOC2"/>
        <w:rPr>
          <w:rFonts w:asciiTheme="minorHAnsi" w:eastAsiaTheme="minorEastAsia" w:hAnsiTheme="minorHAnsi" w:cstheme="minorBidi"/>
          <w:noProof/>
          <w:color w:val="auto"/>
          <w:kern w:val="0"/>
          <w:szCs w:val="22"/>
        </w:rPr>
      </w:pPr>
      <w:hyperlink w:anchor="_Toc464803559" w:history="1">
        <w:r w:rsidR="008C48E1" w:rsidRPr="008A0103">
          <w:rPr>
            <w:rStyle w:val="Hyperlink"/>
            <w:noProof/>
          </w:rPr>
          <w:t>13.5</w:t>
        </w:r>
        <w:r w:rsidR="008C48E1">
          <w:rPr>
            <w:rFonts w:asciiTheme="minorHAnsi" w:eastAsiaTheme="minorEastAsia" w:hAnsiTheme="minorHAnsi" w:cstheme="minorBidi"/>
            <w:noProof/>
            <w:color w:val="auto"/>
            <w:kern w:val="0"/>
            <w:szCs w:val="22"/>
          </w:rPr>
          <w:tab/>
        </w:r>
        <w:r w:rsidR="008C48E1" w:rsidRPr="008A0103">
          <w:rPr>
            <w:rStyle w:val="Hyperlink"/>
            <w:noProof/>
          </w:rPr>
          <w:t>Configuration Management (CM)</w:t>
        </w:r>
        <w:r w:rsidR="008C48E1">
          <w:rPr>
            <w:noProof/>
            <w:webHidden/>
          </w:rPr>
          <w:tab/>
        </w:r>
        <w:r w:rsidR="008C48E1">
          <w:rPr>
            <w:noProof/>
            <w:webHidden/>
          </w:rPr>
          <w:fldChar w:fldCharType="begin"/>
        </w:r>
        <w:r w:rsidR="008C48E1">
          <w:rPr>
            <w:noProof/>
            <w:webHidden/>
          </w:rPr>
          <w:instrText xml:space="preserve"> PAGEREF _Toc464803559 \h </w:instrText>
        </w:r>
        <w:r w:rsidR="008C48E1">
          <w:rPr>
            <w:noProof/>
            <w:webHidden/>
          </w:rPr>
        </w:r>
        <w:r w:rsidR="008C48E1">
          <w:rPr>
            <w:noProof/>
            <w:webHidden/>
          </w:rPr>
          <w:fldChar w:fldCharType="separate"/>
        </w:r>
        <w:r w:rsidR="00AA1450">
          <w:rPr>
            <w:noProof/>
            <w:webHidden/>
          </w:rPr>
          <w:t>56</w:t>
        </w:r>
        <w:r w:rsidR="008C48E1">
          <w:rPr>
            <w:noProof/>
            <w:webHidden/>
          </w:rPr>
          <w:fldChar w:fldCharType="end"/>
        </w:r>
      </w:hyperlink>
    </w:p>
    <w:p w14:paraId="7A9F6AA6" w14:textId="77777777" w:rsidR="008C48E1" w:rsidRDefault="00CB38BB">
      <w:pPr>
        <w:pStyle w:val="TOC3"/>
        <w:rPr>
          <w:rFonts w:asciiTheme="minorHAnsi" w:eastAsiaTheme="minorEastAsia" w:hAnsiTheme="minorHAnsi" w:cstheme="minorBidi"/>
          <w:color w:val="auto"/>
          <w:kern w:val="0"/>
          <w:szCs w:val="22"/>
        </w:rPr>
      </w:pPr>
      <w:hyperlink w:anchor="_Toc464803560" w:history="1">
        <w:r w:rsidR="008C48E1" w:rsidRPr="008A0103">
          <w:rPr>
            <w:rStyle w:val="Hyperlink"/>
          </w:rPr>
          <w:t>CM-1 Configuration Management Policies and Procedures (L) (M)</w:t>
        </w:r>
        <w:r w:rsidR="008C48E1">
          <w:rPr>
            <w:webHidden/>
          </w:rPr>
          <w:tab/>
        </w:r>
        <w:r w:rsidR="008C48E1">
          <w:rPr>
            <w:webHidden/>
          </w:rPr>
          <w:fldChar w:fldCharType="begin"/>
        </w:r>
        <w:r w:rsidR="008C48E1">
          <w:rPr>
            <w:webHidden/>
          </w:rPr>
          <w:instrText xml:space="preserve"> PAGEREF _Toc464803560 \h </w:instrText>
        </w:r>
        <w:r w:rsidR="008C48E1">
          <w:rPr>
            <w:webHidden/>
          </w:rPr>
        </w:r>
        <w:r w:rsidR="008C48E1">
          <w:rPr>
            <w:webHidden/>
          </w:rPr>
          <w:fldChar w:fldCharType="separate"/>
        </w:r>
        <w:r w:rsidR="00AA1450">
          <w:rPr>
            <w:webHidden/>
          </w:rPr>
          <w:t>56</w:t>
        </w:r>
        <w:r w:rsidR="008C48E1">
          <w:rPr>
            <w:webHidden/>
          </w:rPr>
          <w:fldChar w:fldCharType="end"/>
        </w:r>
      </w:hyperlink>
    </w:p>
    <w:p w14:paraId="50CB55B2" w14:textId="77777777" w:rsidR="008C48E1" w:rsidRDefault="00CB38BB">
      <w:pPr>
        <w:pStyle w:val="TOC3"/>
        <w:rPr>
          <w:rFonts w:asciiTheme="minorHAnsi" w:eastAsiaTheme="minorEastAsia" w:hAnsiTheme="minorHAnsi" w:cstheme="minorBidi"/>
          <w:color w:val="auto"/>
          <w:kern w:val="0"/>
          <w:szCs w:val="22"/>
        </w:rPr>
      </w:pPr>
      <w:hyperlink w:anchor="_Toc464803561" w:history="1">
        <w:r w:rsidR="008C48E1" w:rsidRPr="008A0103">
          <w:rPr>
            <w:rStyle w:val="Hyperlink"/>
          </w:rPr>
          <w:t>CM-2 Baseline Configuration (L) (M) (H)</w:t>
        </w:r>
        <w:r w:rsidR="008C48E1">
          <w:rPr>
            <w:webHidden/>
          </w:rPr>
          <w:tab/>
        </w:r>
        <w:r w:rsidR="008C48E1">
          <w:rPr>
            <w:webHidden/>
          </w:rPr>
          <w:fldChar w:fldCharType="begin"/>
        </w:r>
        <w:r w:rsidR="008C48E1">
          <w:rPr>
            <w:webHidden/>
          </w:rPr>
          <w:instrText xml:space="preserve"> PAGEREF _Toc464803561 \h </w:instrText>
        </w:r>
        <w:r w:rsidR="008C48E1">
          <w:rPr>
            <w:webHidden/>
          </w:rPr>
        </w:r>
        <w:r w:rsidR="008C48E1">
          <w:rPr>
            <w:webHidden/>
          </w:rPr>
          <w:fldChar w:fldCharType="separate"/>
        </w:r>
        <w:r w:rsidR="00AA1450">
          <w:rPr>
            <w:webHidden/>
          </w:rPr>
          <w:t>57</w:t>
        </w:r>
        <w:r w:rsidR="008C48E1">
          <w:rPr>
            <w:webHidden/>
          </w:rPr>
          <w:fldChar w:fldCharType="end"/>
        </w:r>
      </w:hyperlink>
    </w:p>
    <w:p w14:paraId="23A35D04" w14:textId="77777777" w:rsidR="008C48E1" w:rsidRDefault="00CB38BB">
      <w:pPr>
        <w:pStyle w:val="TOC3"/>
        <w:rPr>
          <w:rFonts w:asciiTheme="minorHAnsi" w:eastAsiaTheme="minorEastAsia" w:hAnsiTheme="minorHAnsi" w:cstheme="minorBidi"/>
          <w:color w:val="auto"/>
          <w:kern w:val="0"/>
          <w:szCs w:val="22"/>
        </w:rPr>
      </w:pPr>
      <w:hyperlink w:anchor="_Toc464803562" w:history="1">
        <w:r w:rsidR="008C48E1" w:rsidRPr="008A0103">
          <w:rPr>
            <w:rStyle w:val="Hyperlink"/>
          </w:rPr>
          <w:t>CM-4 Security Impact Analysis (L) (M) (H)</w:t>
        </w:r>
        <w:r w:rsidR="008C48E1">
          <w:rPr>
            <w:webHidden/>
          </w:rPr>
          <w:tab/>
        </w:r>
        <w:r w:rsidR="008C48E1">
          <w:rPr>
            <w:webHidden/>
          </w:rPr>
          <w:fldChar w:fldCharType="begin"/>
        </w:r>
        <w:r w:rsidR="008C48E1">
          <w:rPr>
            <w:webHidden/>
          </w:rPr>
          <w:instrText xml:space="preserve"> PAGEREF _Toc464803562 \h </w:instrText>
        </w:r>
        <w:r w:rsidR="008C48E1">
          <w:rPr>
            <w:webHidden/>
          </w:rPr>
        </w:r>
        <w:r w:rsidR="008C48E1">
          <w:rPr>
            <w:webHidden/>
          </w:rPr>
          <w:fldChar w:fldCharType="separate"/>
        </w:r>
        <w:r w:rsidR="00AA1450">
          <w:rPr>
            <w:webHidden/>
          </w:rPr>
          <w:t>58</w:t>
        </w:r>
        <w:r w:rsidR="008C48E1">
          <w:rPr>
            <w:webHidden/>
          </w:rPr>
          <w:fldChar w:fldCharType="end"/>
        </w:r>
      </w:hyperlink>
    </w:p>
    <w:p w14:paraId="4D3423A4" w14:textId="77777777" w:rsidR="008C48E1" w:rsidRDefault="00CB38BB">
      <w:pPr>
        <w:pStyle w:val="TOC3"/>
        <w:rPr>
          <w:rFonts w:asciiTheme="minorHAnsi" w:eastAsiaTheme="minorEastAsia" w:hAnsiTheme="minorHAnsi" w:cstheme="minorBidi"/>
          <w:color w:val="auto"/>
          <w:kern w:val="0"/>
          <w:szCs w:val="22"/>
        </w:rPr>
      </w:pPr>
      <w:hyperlink w:anchor="_Toc464803563" w:history="1">
        <w:r w:rsidR="008C48E1" w:rsidRPr="008A0103">
          <w:rPr>
            <w:rStyle w:val="Hyperlink"/>
          </w:rPr>
          <w:t>CM-6 Configuration Settings (L) (M) (H)</w:t>
        </w:r>
        <w:r w:rsidR="008C48E1">
          <w:rPr>
            <w:webHidden/>
          </w:rPr>
          <w:tab/>
        </w:r>
        <w:r w:rsidR="008C48E1">
          <w:rPr>
            <w:webHidden/>
          </w:rPr>
          <w:fldChar w:fldCharType="begin"/>
        </w:r>
        <w:r w:rsidR="008C48E1">
          <w:rPr>
            <w:webHidden/>
          </w:rPr>
          <w:instrText xml:space="preserve"> PAGEREF _Toc464803563 \h </w:instrText>
        </w:r>
        <w:r w:rsidR="008C48E1">
          <w:rPr>
            <w:webHidden/>
          </w:rPr>
        </w:r>
        <w:r w:rsidR="008C48E1">
          <w:rPr>
            <w:webHidden/>
          </w:rPr>
          <w:fldChar w:fldCharType="separate"/>
        </w:r>
        <w:r w:rsidR="00AA1450">
          <w:rPr>
            <w:webHidden/>
          </w:rPr>
          <w:t>59</w:t>
        </w:r>
        <w:r w:rsidR="008C48E1">
          <w:rPr>
            <w:webHidden/>
          </w:rPr>
          <w:fldChar w:fldCharType="end"/>
        </w:r>
      </w:hyperlink>
    </w:p>
    <w:p w14:paraId="64482577" w14:textId="77777777" w:rsidR="008C48E1" w:rsidRDefault="00CB38BB">
      <w:pPr>
        <w:pStyle w:val="TOC3"/>
        <w:rPr>
          <w:rFonts w:asciiTheme="minorHAnsi" w:eastAsiaTheme="minorEastAsia" w:hAnsiTheme="minorHAnsi" w:cstheme="minorBidi"/>
          <w:color w:val="auto"/>
          <w:kern w:val="0"/>
          <w:szCs w:val="22"/>
        </w:rPr>
      </w:pPr>
      <w:hyperlink w:anchor="_Toc464803564" w:history="1">
        <w:r w:rsidR="008C48E1" w:rsidRPr="008A0103">
          <w:rPr>
            <w:rStyle w:val="Hyperlink"/>
          </w:rPr>
          <w:t>CM-7 Least Functionality (L) (M) (H)</w:t>
        </w:r>
        <w:r w:rsidR="008C48E1">
          <w:rPr>
            <w:webHidden/>
          </w:rPr>
          <w:tab/>
        </w:r>
        <w:r w:rsidR="008C48E1">
          <w:rPr>
            <w:webHidden/>
          </w:rPr>
          <w:fldChar w:fldCharType="begin"/>
        </w:r>
        <w:r w:rsidR="008C48E1">
          <w:rPr>
            <w:webHidden/>
          </w:rPr>
          <w:instrText xml:space="preserve"> PAGEREF _Toc464803564 \h </w:instrText>
        </w:r>
        <w:r w:rsidR="008C48E1">
          <w:rPr>
            <w:webHidden/>
          </w:rPr>
        </w:r>
        <w:r w:rsidR="008C48E1">
          <w:rPr>
            <w:webHidden/>
          </w:rPr>
          <w:fldChar w:fldCharType="separate"/>
        </w:r>
        <w:r w:rsidR="00AA1450">
          <w:rPr>
            <w:webHidden/>
          </w:rPr>
          <w:t>60</w:t>
        </w:r>
        <w:r w:rsidR="008C48E1">
          <w:rPr>
            <w:webHidden/>
          </w:rPr>
          <w:fldChar w:fldCharType="end"/>
        </w:r>
      </w:hyperlink>
    </w:p>
    <w:p w14:paraId="3ED22CBC" w14:textId="77777777" w:rsidR="008C48E1" w:rsidRDefault="00CB38BB">
      <w:pPr>
        <w:pStyle w:val="TOC3"/>
        <w:rPr>
          <w:rFonts w:asciiTheme="minorHAnsi" w:eastAsiaTheme="minorEastAsia" w:hAnsiTheme="minorHAnsi" w:cstheme="minorBidi"/>
          <w:color w:val="auto"/>
          <w:kern w:val="0"/>
          <w:szCs w:val="22"/>
        </w:rPr>
      </w:pPr>
      <w:hyperlink w:anchor="_Toc464803565" w:history="1">
        <w:r w:rsidR="008C48E1" w:rsidRPr="008A0103">
          <w:rPr>
            <w:rStyle w:val="Hyperlink"/>
          </w:rPr>
          <w:t>CM-8 Information System Component Inventory (L) (M) (H)</w:t>
        </w:r>
        <w:r w:rsidR="008C48E1">
          <w:rPr>
            <w:webHidden/>
          </w:rPr>
          <w:tab/>
        </w:r>
        <w:r w:rsidR="008C48E1">
          <w:rPr>
            <w:webHidden/>
          </w:rPr>
          <w:fldChar w:fldCharType="begin"/>
        </w:r>
        <w:r w:rsidR="008C48E1">
          <w:rPr>
            <w:webHidden/>
          </w:rPr>
          <w:instrText xml:space="preserve"> PAGEREF _Toc464803565 \h </w:instrText>
        </w:r>
        <w:r w:rsidR="008C48E1">
          <w:rPr>
            <w:webHidden/>
          </w:rPr>
        </w:r>
        <w:r w:rsidR="008C48E1">
          <w:rPr>
            <w:webHidden/>
          </w:rPr>
          <w:fldChar w:fldCharType="separate"/>
        </w:r>
        <w:r w:rsidR="00AA1450">
          <w:rPr>
            <w:webHidden/>
          </w:rPr>
          <w:t>61</w:t>
        </w:r>
        <w:r w:rsidR="008C48E1">
          <w:rPr>
            <w:webHidden/>
          </w:rPr>
          <w:fldChar w:fldCharType="end"/>
        </w:r>
      </w:hyperlink>
    </w:p>
    <w:p w14:paraId="200AEE5B" w14:textId="77777777" w:rsidR="008C48E1" w:rsidRDefault="00CB38BB">
      <w:pPr>
        <w:pStyle w:val="TOC3"/>
        <w:rPr>
          <w:rFonts w:asciiTheme="minorHAnsi" w:eastAsiaTheme="minorEastAsia" w:hAnsiTheme="minorHAnsi" w:cstheme="minorBidi"/>
          <w:color w:val="auto"/>
          <w:kern w:val="0"/>
          <w:szCs w:val="22"/>
        </w:rPr>
      </w:pPr>
      <w:hyperlink w:anchor="_Toc464803566" w:history="1">
        <w:r w:rsidR="008C48E1" w:rsidRPr="008A0103">
          <w:rPr>
            <w:rStyle w:val="Hyperlink"/>
          </w:rPr>
          <w:t>CM-10 Software Usage Restrictions (L) (M) (H)</w:t>
        </w:r>
        <w:r w:rsidR="008C48E1">
          <w:rPr>
            <w:webHidden/>
          </w:rPr>
          <w:tab/>
        </w:r>
        <w:r w:rsidR="008C48E1">
          <w:rPr>
            <w:webHidden/>
          </w:rPr>
          <w:fldChar w:fldCharType="begin"/>
        </w:r>
        <w:r w:rsidR="008C48E1">
          <w:rPr>
            <w:webHidden/>
          </w:rPr>
          <w:instrText xml:space="preserve"> PAGEREF _Toc464803566 \h </w:instrText>
        </w:r>
        <w:r w:rsidR="008C48E1">
          <w:rPr>
            <w:webHidden/>
          </w:rPr>
        </w:r>
        <w:r w:rsidR="008C48E1">
          <w:rPr>
            <w:webHidden/>
          </w:rPr>
          <w:fldChar w:fldCharType="separate"/>
        </w:r>
        <w:r w:rsidR="00AA1450">
          <w:rPr>
            <w:webHidden/>
          </w:rPr>
          <w:t>62</w:t>
        </w:r>
        <w:r w:rsidR="008C48E1">
          <w:rPr>
            <w:webHidden/>
          </w:rPr>
          <w:fldChar w:fldCharType="end"/>
        </w:r>
      </w:hyperlink>
    </w:p>
    <w:p w14:paraId="5E66EC87" w14:textId="77777777" w:rsidR="008C48E1" w:rsidRDefault="00CB38BB">
      <w:pPr>
        <w:pStyle w:val="TOC3"/>
        <w:rPr>
          <w:rFonts w:asciiTheme="minorHAnsi" w:eastAsiaTheme="minorEastAsia" w:hAnsiTheme="minorHAnsi" w:cstheme="minorBidi"/>
          <w:color w:val="auto"/>
          <w:kern w:val="0"/>
          <w:szCs w:val="22"/>
        </w:rPr>
      </w:pPr>
      <w:hyperlink w:anchor="_Toc464803567" w:history="1">
        <w:r w:rsidR="008C48E1" w:rsidRPr="008A0103">
          <w:rPr>
            <w:rStyle w:val="Hyperlink"/>
          </w:rPr>
          <w:t>CM-11 User-Installed Software (L) (M) (H)</w:t>
        </w:r>
        <w:r w:rsidR="008C48E1">
          <w:rPr>
            <w:webHidden/>
          </w:rPr>
          <w:tab/>
        </w:r>
        <w:r w:rsidR="008C48E1">
          <w:rPr>
            <w:webHidden/>
          </w:rPr>
          <w:fldChar w:fldCharType="begin"/>
        </w:r>
        <w:r w:rsidR="008C48E1">
          <w:rPr>
            <w:webHidden/>
          </w:rPr>
          <w:instrText xml:space="preserve"> PAGEREF _Toc464803567 \h </w:instrText>
        </w:r>
        <w:r w:rsidR="008C48E1">
          <w:rPr>
            <w:webHidden/>
          </w:rPr>
        </w:r>
        <w:r w:rsidR="008C48E1">
          <w:rPr>
            <w:webHidden/>
          </w:rPr>
          <w:fldChar w:fldCharType="separate"/>
        </w:r>
        <w:r w:rsidR="00AA1450">
          <w:rPr>
            <w:webHidden/>
          </w:rPr>
          <w:t>63</w:t>
        </w:r>
        <w:r w:rsidR="008C48E1">
          <w:rPr>
            <w:webHidden/>
          </w:rPr>
          <w:fldChar w:fldCharType="end"/>
        </w:r>
      </w:hyperlink>
    </w:p>
    <w:p w14:paraId="2D8CDE38" w14:textId="77777777" w:rsidR="008C48E1" w:rsidRDefault="00CB38BB">
      <w:pPr>
        <w:pStyle w:val="TOC2"/>
        <w:rPr>
          <w:rFonts w:asciiTheme="minorHAnsi" w:eastAsiaTheme="minorEastAsia" w:hAnsiTheme="minorHAnsi" w:cstheme="minorBidi"/>
          <w:noProof/>
          <w:color w:val="auto"/>
          <w:kern w:val="0"/>
          <w:szCs w:val="22"/>
        </w:rPr>
      </w:pPr>
      <w:hyperlink w:anchor="_Toc464803568" w:history="1">
        <w:r w:rsidR="008C48E1" w:rsidRPr="008A0103">
          <w:rPr>
            <w:rStyle w:val="Hyperlink"/>
            <w:noProof/>
          </w:rPr>
          <w:t>13.6</w:t>
        </w:r>
        <w:r w:rsidR="008C48E1">
          <w:rPr>
            <w:rFonts w:asciiTheme="minorHAnsi" w:eastAsiaTheme="minorEastAsia" w:hAnsiTheme="minorHAnsi" w:cstheme="minorBidi"/>
            <w:noProof/>
            <w:color w:val="auto"/>
            <w:kern w:val="0"/>
            <w:szCs w:val="22"/>
          </w:rPr>
          <w:tab/>
        </w:r>
        <w:r w:rsidR="008C48E1" w:rsidRPr="008A0103">
          <w:rPr>
            <w:rStyle w:val="Hyperlink"/>
            <w:noProof/>
          </w:rPr>
          <w:t>Contingency Planning (CP)</w:t>
        </w:r>
        <w:r w:rsidR="008C48E1">
          <w:rPr>
            <w:noProof/>
            <w:webHidden/>
          </w:rPr>
          <w:tab/>
        </w:r>
        <w:r w:rsidR="008C48E1">
          <w:rPr>
            <w:noProof/>
            <w:webHidden/>
          </w:rPr>
          <w:fldChar w:fldCharType="begin"/>
        </w:r>
        <w:r w:rsidR="008C48E1">
          <w:rPr>
            <w:noProof/>
            <w:webHidden/>
          </w:rPr>
          <w:instrText xml:space="preserve"> PAGEREF _Toc464803568 \h </w:instrText>
        </w:r>
        <w:r w:rsidR="008C48E1">
          <w:rPr>
            <w:noProof/>
            <w:webHidden/>
          </w:rPr>
        </w:r>
        <w:r w:rsidR="008C48E1">
          <w:rPr>
            <w:noProof/>
            <w:webHidden/>
          </w:rPr>
          <w:fldChar w:fldCharType="separate"/>
        </w:r>
        <w:r w:rsidR="00AA1450">
          <w:rPr>
            <w:noProof/>
            <w:webHidden/>
          </w:rPr>
          <w:t>64</w:t>
        </w:r>
        <w:r w:rsidR="008C48E1">
          <w:rPr>
            <w:noProof/>
            <w:webHidden/>
          </w:rPr>
          <w:fldChar w:fldCharType="end"/>
        </w:r>
      </w:hyperlink>
    </w:p>
    <w:p w14:paraId="1035E8C2" w14:textId="77777777" w:rsidR="008C48E1" w:rsidRDefault="00CB38BB">
      <w:pPr>
        <w:pStyle w:val="TOC3"/>
        <w:rPr>
          <w:rFonts w:asciiTheme="minorHAnsi" w:eastAsiaTheme="minorEastAsia" w:hAnsiTheme="minorHAnsi" w:cstheme="minorBidi"/>
          <w:color w:val="auto"/>
          <w:kern w:val="0"/>
          <w:szCs w:val="22"/>
        </w:rPr>
      </w:pPr>
      <w:hyperlink w:anchor="_Toc464803569" w:history="1">
        <w:r w:rsidR="008C48E1" w:rsidRPr="008A0103">
          <w:rPr>
            <w:rStyle w:val="Hyperlink"/>
          </w:rPr>
          <w:t>CP-1 Contingency Planning Policy and Procedures (L) (M)</w:t>
        </w:r>
        <w:r w:rsidR="008C48E1">
          <w:rPr>
            <w:webHidden/>
          </w:rPr>
          <w:tab/>
        </w:r>
        <w:r w:rsidR="008C48E1">
          <w:rPr>
            <w:webHidden/>
          </w:rPr>
          <w:fldChar w:fldCharType="begin"/>
        </w:r>
        <w:r w:rsidR="008C48E1">
          <w:rPr>
            <w:webHidden/>
          </w:rPr>
          <w:instrText xml:space="preserve"> PAGEREF _Toc464803569 \h </w:instrText>
        </w:r>
        <w:r w:rsidR="008C48E1">
          <w:rPr>
            <w:webHidden/>
          </w:rPr>
        </w:r>
        <w:r w:rsidR="008C48E1">
          <w:rPr>
            <w:webHidden/>
          </w:rPr>
          <w:fldChar w:fldCharType="separate"/>
        </w:r>
        <w:r w:rsidR="00AA1450">
          <w:rPr>
            <w:webHidden/>
          </w:rPr>
          <w:t>64</w:t>
        </w:r>
        <w:r w:rsidR="008C48E1">
          <w:rPr>
            <w:webHidden/>
          </w:rPr>
          <w:fldChar w:fldCharType="end"/>
        </w:r>
      </w:hyperlink>
    </w:p>
    <w:p w14:paraId="7F2F08DB" w14:textId="77777777" w:rsidR="008C48E1" w:rsidRDefault="00CB38BB">
      <w:pPr>
        <w:pStyle w:val="TOC3"/>
        <w:rPr>
          <w:rFonts w:asciiTheme="minorHAnsi" w:eastAsiaTheme="minorEastAsia" w:hAnsiTheme="minorHAnsi" w:cstheme="minorBidi"/>
          <w:color w:val="auto"/>
          <w:kern w:val="0"/>
          <w:szCs w:val="22"/>
        </w:rPr>
      </w:pPr>
      <w:hyperlink w:anchor="_Toc464803570" w:history="1">
        <w:r w:rsidR="008C48E1" w:rsidRPr="008A0103">
          <w:rPr>
            <w:rStyle w:val="Hyperlink"/>
          </w:rPr>
          <w:t>CP-2 Contingency Plan (L) (M) (H)</w:t>
        </w:r>
        <w:r w:rsidR="008C48E1">
          <w:rPr>
            <w:webHidden/>
          </w:rPr>
          <w:tab/>
        </w:r>
        <w:r w:rsidR="008C48E1">
          <w:rPr>
            <w:webHidden/>
          </w:rPr>
          <w:fldChar w:fldCharType="begin"/>
        </w:r>
        <w:r w:rsidR="008C48E1">
          <w:rPr>
            <w:webHidden/>
          </w:rPr>
          <w:instrText xml:space="preserve"> PAGEREF _Toc464803570 \h </w:instrText>
        </w:r>
        <w:r w:rsidR="008C48E1">
          <w:rPr>
            <w:webHidden/>
          </w:rPr>
        </w:r>
        <w:r w:rsidR="008C48E1">
          <w:rPr>
            <w:webHidden/>
          </w:rPr>
          <w:fldChar w:fldCharType="separate"/>
        </w:r>
        <w:r w:rsidR="00AA1450">
          <w:rPr>
            <w:webHidden/>
          </w:rPr>
          <w:t>65</w:t>
        </w:r>
        <w:r w:rsidR="008C48E1">
          <w:rPr>
            <w:webHidden/>
          </w:rPr>
          <w:fldChar w:fldCharType="end"/>
        </w:r>
      </w:hyperlink>
    </w:p>
    <w:p w14:paraId="4A73A41B" w14:textId="77777777" w:rsidR="008C48E1" w:rsidRDefault="00CB38BB">
      <w:pPr>
        <w:pStyle w:val="TOC3"/>
        <w:rPr>
          <w:rFonts w:asciiTheme="minorHAnsi" w:eastAsiaTheme="minorEastAsia" w:hAnsiTheme="minorHAnsi" w:cstheme="minorBidi"/>
          <w:color w:val="auto"/>
          <w:kern w:val="0"/>
          <w:szCs w:val="22"/>
        </w:rPr>
      </w:pPr>
      <w:hyperlink w:anchor="_Toc464803571" w:history="1">
        <w:r w:rsidR="008C48E1" w:rsidRPr="008A0103">
          <w:rPr>
            <w:rStyle w:val="Hyperlink"/>
          </w:rPr>
          <w:t>CP-3 Contingency Training (L) (M) (H)</w:t>
        </w:r>
        <w:r w:rsidR="008C48E1">
          <w:rPr>
            <w:webHidden/>
          </w:rPr>
          <w:tab/>
        </w:r>
        <w:r w:rsidR="008C48E1">
          <w:rPr>
            <w:webHidden/>
          </w:rPr>
          <w:fldChar w:fldCharType="begin"/>
        </w:r>
        <w:r w:rsidR="008C48E1">
          <w:rPr>
            <w:webHidden/>
          </w:rPr>
          <w:instrText xml:space="preserve"> PAGEREF _Toc464803571 \h </w:instrText>
        </w:r>
        <w:r w:rsidR="008C48E1">
          <w:rPr>
            <w:webHidden/>
          </w:rPr>
        </w:r>
        <w:r w:rsidR="008C48E1">
          <w:rPr>
            <w:webHidden/>
          </w:rPr>
          <w:fldChar w:fldCharType="separate"/>
        </w:r>
        <w:r w:rsidR="00AA1450">
          <w:rPr>
            <w:webHidden/>
          </w:rPr>
          <w:t>66</w:t>
        </w:r>
        <w:r w:rsidR="008C48E1">
          <w:rPr>
            <w:webHidden/>
          </w:rPr>
          <w:fldChar w:fldCharType="end"/>
        </w:r>
      </w:hyperlink>
    </w:p>
    <w:p w14:paraId="516B84E3" w14:textId="77777777" w:rsidR="008C48E1" w:rsidRDefault="00CB38BB">
      <w:pPr>
        <w:pStyle w:val="TOC3"/>
        <w:rPr>
          <w:rFonts w:asciiTheme="minorHAnsi" w:eastAsiaTheme="minorEastAsia" w:hAnsiTheme="minorHAnsi" w:cstheme="minorBidi"/>
          <w:color w:val="auto"/>
          <w:kern w:val="0"/>
          <w:szCs w:val="22"/>
        </w:rPr>
      </w:pPr>
      <w:hyperlink w:anchor="_Toc464803572" w:history="1">
        <w:r w:rsidR="008C48E1" w:rsidRPr="008A0103">
          <w:rPr>
            <w:rStyle w:val="Hyperlink"/>
          </w:rPr>
          <w:t>CP-4 Contingency Plan Testing (L) (M)</w:t>
        </w:r>
        <w:r w:rsidR="008C48E1">
          <w:rPr>
            <w:webHidden/>
          </w:rPr>
          <w:tab/>
        </w:r>
        <w:r w:rsidR="008C48E1">
          <w:rPr>
            <w:webHidden/>
          </w:rPr>
          <w:fldChar w:fldCharType="begin"/>
        </w:r>
        <w:r w:rsidR="008C48E1">
          <w:rPr>
            <w:webHidden/>
          </w:rPr>
          <w:instrText xml:space="preserve"> PAGEREF _Toc464803572 \h </w:instrText>
        </w:r>
        <w:r w:rsidR="008C48E1">
          <w:rPr>
            <w:webHidden/>
          </w:rPr>
        </w:r>
        <w:r w:rsidR="008C48E1">
          <w:rPr>
            <w:webHidden/>
          </w:rPr>
          <w:fldChar w:fldCharType="separate"/>
        </w:r>
        <w:r w:rsidR="00AA1450">
          <w:rPr>
            <w:webHidden/>
          </w:rPr>
          <w:t>67</w:t>
        </w:r>
        <w:r w:rsidR="008C48E1">
          <w:rPr>
            <w:webHidden/>
          </w:rPr>
          <w:fldChar w:fldCharType="end"/>
        </w:r>
      </w:hyperlink>
    </w:p>
    <w:p w14:paraId="24D5D394" w14:textId="77777777" w:rsidR="008C48E1" w:rsidRDefault="00CB38BB">
      <w:pPr>
        <w:pStyle w:val="TOC3"/>
        <w:rPr>
          <w:rFonts w:asciiTheme="minorHAnsi" w:eastAsiaTheme="minorEastAsia" w:hAnsiTheme="minorHAnsi" w:cstheme="minorBidi"/>
          <w:color w:val="auto"/>
          <w:kern w:val="0"/>
          <w:szCs w:val="22"/>
        </w:rPr>
      </w:pPr>
      <w:hyperlink w:anchor="_Toc464803573" w:history="1">
        <w:r w:rsidR="008C48E1" w:rsidRPr="008A0103">
          <w:rPr>
            <w:rStyle w:val="Hyperlink"/>
          </w:rPr>
          <w:t>CP-9 Information System Backup (L) (M) (H)</w:t>
        </w:r>
        <w:r w:rsidR="008C48E1">
          <w:rPr>
            <w:webHidden/>
          </w:rPr>
          <w:tab/>
        </w:r>
        <w:r w:rsidR="008C48E1">
          <w:rPr>
            <w:webHidden/>
          </w:rPr>
          <w:fldChar w:fldCharType="begin"/>
        </w:r>
        <w:r w:rsidR="008C48E1">
          <w:rPr>
            <w:webHidden/>
          </w:rPr>
          <w:instrText xml:space="preserve"> PAGEREF _Toc464803573 \h </w:instrText>
        </w:r>
        <w:r w:rsidR="008C48E1">
          <w:rPr>
            <w:webHidden/>
          </w:rPr>
        </w:r>
        <w:r w:rsidR="008C48E1">
          <w:rPr>
            <w:webHidden/>
          </w:rPr>
          <w:fldChar w:fldCharType="separate"/>
        </w:r>
        <w:r w:rsidR="00AA1450">
          <w:rPr>
            <w:webHidden/>
          </w:rPr>
          <w:t>68</w:t>
        </w:r>
        <w:r w:rsidR="008C48E1">
          <w:rPr>
            <w:webHidden/>
          </w:rPr>
          <w:fldChar w:fldCharType="end"/>
        </w:r>
      </w:hyperlink>
    </w:p>
    <w:p w14:paraId="3A22A9CF" w14:textId="77777777" w:rsidR="008C48E1" w:rsidRDefault="00CB38BB">
      <w:pPr>
        <w:pStyle w:val="TOC3"/>
        <w:rPr>
          <w:rFonts w:asciiTheme="minorHAnsi" w:eastAsiaTheme="minorEastAsia" w:hAnsiTheme="minorHAnsi" w:cstheme="minorBidi"/>
          <w:color w:val="auto"/>
          <w:kern w:val="0"/>
          <w:szCs w:val="22"/>
        </w:rPr>
      </w:pPr>
      <w:hyperlink w:anchor="_Toc464803574" w:history="1">
        <w:r w:rsidR="008C48E1" w:rsidRPr="008A0103">
          <w:rPr>
            <w:rStyle w:val="Hyperlink"/>
          </w:rPr>
          <w:t>CP-10 Information System Recovery and Reconstitution (L) (M) (H)</w:t>
        </w:r>
        <w:r w:rsidR="008C48E1">
          <w:rPr>
            <w:webHidden/>
          </w:rPr>
          <w:tab/>
        </w:r>
        <w:r w:rsidR="008C48E1">
          <w:rPr>
            <w:webHidden/>
          </w:rPr>
          <w:fldChar w:fldCharType="begin"/>
        </w:r>
        <w:r w:rsidR="008C48E1">
          <w:rPr>
            <w:webHidden/>
          </w:rPr>
          <w:instrText xml:space="preserve"> PAGEREF _Toc464803574 \h </w:instrText>
        </w:r>
        <w:r w:rsidR="008C48E1">
          <w:rPr>
            <w:webHidden/>
          </w:rPr>
        </w:r>
        <w:r w:rsidR="008C48E1">
          <w:rPr>
            <w:webHidden/>
          </w:rPr>
          <w:fldChar w:fldCharType="separate"/>
        </w:r>
        <w:r w:rsidR="00AA1450">
          <w:rPr>
            <w:webHidden/>
          </w:rPr>
          <w:t>70</w:t>
        </w:r>
        <w:r w:rsidR="008C48E1">
          <w:rPr>
            <w:webHidden/>
          </w:rPr>
          <w:fldChar w:fldCharType="end"/>
        </w:r>
      </w:hyperlink>
    </w:p>
    <w:p w14:paraId="5ED94A41" w14:textId="77777777" w:rsidR="008C48E1" w:rsidRDefault="00CB38BB">
      <w:pPr>
        <w:pStyle w:val="TOC2"/>
        <w:rPr>
          <w:rFonts w:asciiTheme="minorHAnsi" w:eastAsiaTheme="minorEastAsia" w:hAnsiTheme="minorHAnsi" w:cstheme="minorBidi"/>
          <w:noProof/>
          <w:color w:val="auto"/>
          <w:kern w:val="0"/>
          <w:szCs w:val="22"/>
        </w:rPr>
      </w:pPr>
      <w:hyperlink w:anchor="_Toc464803575" w:history="1">
        <w:r w:rsidR="008C48E1" w:rsidRPr="008A0103">
          <w:rPr>
            <w:rStyle w:val="Hyperlink"/>
            <w:noProof/>
          </w:rPr>
          <w:t>13.7</w:t>
        </w:r>
        <w:r w:rsidR="008C48E1">
          <w:rPr>
            <w:rFonts w:asciiTheme="minorHAnsi" w:eastAsiaTheme="minorEastAsia" w:hAnsiTheme="minorHAnsi" w:cstheme="minorBidi"/>
            <w:noProof/>
            <w:color w:val="auto"/>
            <w:kern w:val="0"/>
            <w:szCs w:val="22"/>
          </w:rPr>
          <w:tab/>
        </w:r>
        <w:r w:rsidR="008C48E1" w:rsidRPr="008A0103">
          <w:rPr>
            <w:rStyle w:val="Hyperlink"/>
            <w:noProof/>
          </w:rPr>
          <w:t>Identification and Authentication (IA)</w:t>
        </w:r>
        <w:r w:rsidR="008C48E1">
          <w:rPr>
            <w:noProof/>
            <w:webHidden/>
          </w:rPr>
          <w:tab/>
        </w:r>
        <w:r w:rsidR="008C48E1">
          <w:rPr>
            <w:noProof/>
            <w:webHidden/>
          </w:rPr>
          <w:fldChar w:fldCharType="begin"/>
        </w:r>
        <w:r w:rsidR="008C48E1">
          <w:rPr>
            <w:noProof/>
            <w:webHidden/>
          </w:rPr>
          <w:instrText xml:space="preserve"> PAGEREF _Toc464803575 \h </w:instrText>
        </w:r>
        <w:r w:rsidR="008C48E1">
          <w:rPr>
            <w:noProof/>
            <w:webHidden/>
          </w:rPr>
        </w:r>
        <w:r w:rsidR="008C48E1">
          <w:rPr>
            <w:noProof/>
            <w:webHidden/>
          </w:rPr>
          <w:fldChar w:fldCharType="separate"/>
        </w:r>
        <w:r w:rsidR="00AA1450">
          <w:rPr>
            <w:noProof/>
            <w:webHidden/>
          </w:rPr>
          <w:t>70</w:t>
        </w:r>
        <w:r w:rsidR="008C48E1">
          <w:rPr>
            <w:noProof/>
            <w:webHidden/>
          </w:rPr>
          <w:fldChar w:fldCharType="end"/>
        </w:r>
      </w:hyperlink>
    </w:p>
    <w:p w14:paraId="51029A92" w14:textId="77777777" w:rsidR="008C48E1" w:rsidRDefault="00CB38BB">
      <w:pPr>
        <w:pStyle w:val="TOC3"/>
        <w:rPr>
          <w:rFonts w:asciiTheme="minorHAnsi" w:eastAsiaTheme="minorEastAsia" w:hAnsiTheme="minorHAnsi" w:cstheme="minorBidi"/>
          <w:color w:val="auto"/>
          <w:kern w:val="0"/>
          <w:szCs w:val="22"/>
        </w:rPr>
      </w:pPr>
      <w:hyperlink w:anchor="_Toc464803576" w:history="1">
        <w:r w:rsidR="008C48E1" w:rsidRPr="008A0103">
          <w:rPr>
            <w:rStyle w:val="Hyperlink"/>
          </w:rPr>
          <w:t>IA-1 Identification and Authentication Policy and Procedures (L) (M)</w:t>
        </w:r>
        <w:r w:rsidR="008C48E1">
          <w:rPr>
            <w:webHidden/>
          </w:rPr>
          <w:tab/>
        </w:r>
        <w:r w:rsidR="008C48E1">
          <w:rPr>
            <w:webHidden/>
          </w:rPr>
          <w:fldChar w:fldCharType="begin"/>
        </w:r>
        <w:r w:rsidR="008C48E1">
          <w:rPr>
            <w:webHidden/>
          </w:rPr>
          <w:instrText xml:space="preserve"> PAGEREF _Toc464803576 \h </w:instrText>
        </w:r>
        <w:r w:rsidR="008C48E1">
          <w:rPr>
            <w:webHidden/>
          </w:rPr>
        </w:r>
        <w:r w:rsidR="008C48E1">
          <w:rPr>
            <w:webHidden/>
          </w:rPr>
          <w:fldChar w:fldCharType="separate"/>
        </w:r>
        <w:r w:rsidR="00AA1450">
          <w:rPr>
            <w:webHidden/>
          </w:rPr>
          <w:t>70</w:t>
        </w:r>
        <w:r w:rsidR="008C48E1">
          <w:rPr>
            <w:webHidden/>
          </w:rPr>
          <w:fldChar w:fldCharType="end"/>
        </w:r>
      </w:hyperlink>
    </w:p>
    <w:p w14:paraId="6BF0AFA6" w14:textId="77777777" w:rsidR="008C48E1" w:rsidRDefault="00CB38BB">
      <w:pPr>
        <w:pStyle w:val="TOC3"/>
        <w:rPr>
          <w:rFonts w:asciiTheme="minorHAnsi" w:eastAsiaTheme="minorEastAsia" w:hAnsiTheme="minorHAnsi" w:cstheme="minorBidi"/>
          <w:color w:val="auto"/>
          <w:kern w:val="0"/>
          <w:szCs w:val="22"/>
        </w:rPr>
      </w:pPr>
      <w:hyperlink w:anchor="_Toc464803577" w:history="1">
        <w:r w:rsidR="008C48E1" w:rsidRPr="008A0103">
          <w:rPr>
            <w:rStyle w:val="Hyperlink"/>
          </w:rPr>
          <w:t>IA-2 User Identification and Authentication (L) (M) (H)</w:t>
        </w:r>
        <w:r w:rsidR="008C48E1">
          <w:rPr>
            <w:webHidden/>
          </w:rPr>
          <w:tab/>
        </w:r>
        <w:r w:rsidR="008C48E1">
          <w:rPr>
            <w:webHidden/>
          </w:rPr>
          <w:fldChar w:fldCharType="begin"/>
        </w:r>
        <w:r w:rsidR="008C48E1">
          <w:rPr>
            <w:webHidden/>
          </w:rPr>
          <w:instrText xml:space="preserve"> PAGEREF _Toc464803577 \h </w:instrText>
        </w:r>
        <w:r w:rsidR="008C48E1">
          <w:rPr>
            <w:webHidden/>
          </w:rPr>
        </w:r>
        <w:r w:rsidR="008C48E1">
          <w:rPr>
            <w:webHidden/>
          </w:rPr>
          <w:fldChar w:fldCharType="separate"/>
        </w:r>
        <w:r w:rsidR="00AA1450">
          <w:rPr>
            <w:webHidden/>
          </w:rPr>
          <w:t>71</w:t>
        </w:r>
        <w:r w:rsidR="008C48E1">
          <w:rPr>
            <w:webHidden/>
          </w:rPr>
          <w:fldChar w:fldCharType="end"/>
        </w:r>
      </w:hyperlink>
    </w:p>
    <w:p w14:paraId="0B8F60A1" w14:textId="77777777" w:rsidR="008C48E1" w:rsidRDefault="00CB38BB">
      <w:pPr>
        <w:pStyle w:val="TOC4"/>
        <w:rPr>
          <w:rFonts w:asciiTheme="minorHAnsi" w:eastAsiaTheme="minorEastAsia" w:hAnsiTheme="minorHAnsi" w:cstheme="minorBidi"/>
          <w:color w:val="auto"/>
          <w:kern w:val="0"/>
          <w:sz w:val="22"/>
          <w:szCs w:val="22"/>
        </w:rPr>
      </w:pPr>
      <w:hyperlink w:anchor="_Toc464803578" w:history="1">
        <w:r w:rsidR="008C48E1" w:rsidRPr="008A0103">
          <w:rPr>
            <w:rStyle w:val="Hyperlink"/>
          </w:rPr>
          <w:t>IA-2 (1) Control Enhancement (L) (M) (H)</w:t>
        </w:r>
        <w:r w:rsidR="008C48E1">
          <w:rPr>
            <w:webHidden/>
          </w:rPr>
          <w:tab/>
        </w:r>
        <w:r w:rsidR="008C48E1">
          <w:rPr>
            <w:webHidden/>
          </w:rPr>
          <w:fldChar w:fldCharType="begin"/>
        </w:r>
        <w:r w:rsidR="008C48E1">
          <w:rPr>
            <w:webHidden/>
          </w:rPr>
          <w:instrText xml:space="preserve"> PAGEREF _Toc464803578 \h </w:instrText>
        </w:r>
        <w:r w:rsidR="008C48E1">
          <w:rPr>
            <w:webHidden/>
          </w:rPr>
        </w:r>
        <w:r w:rsidR="008C48E1">
          <w:rPr>
            <w:webHidden/>
          </w:rPr>
          <w:fldChar w:fldCharType="separate"/>
        </w:r>
        <w:r w:rsidR="00AA1450">
          <w:rPr>
            <w:webHidden/>
          </w:rPr>
          <w:t>72</w:t>
        </w:r>
        <w:r w:rsidR="008C48E1">
          <w:rPr>
            <w:webHidden/>
          </w:rPr>
          <w:fldChar w:fldCharType="end"/>
        </w:r>
      </w:hyperlink>
    </w:p>
    <w:p w14:paraId="167AB491" w14:textId="77777777" w:rsidR="008C48E1" w:rsidRDefault="00CB38BB">
      <w:pPr>
        <w:pStyle w:val="TOC4"/>
        <w:rPr>
          <w:rFonts w:asciiTheme="minorHAnsi" w:eastAsiaTheme="minorEastAsia" w:hAnsiTheme="minorHAnsi" w:cstheme="minorBidi"/>
          <w:color w:val="auto"/>
          <w:kern w:val="0"/>
          <w:sz w:val="22"/>
          <w:szCs w:val="22"/>
        </w:rPr>
      </w:pPr>
      <w:hyperlink w:anchor="_Toc464803579" w:history="1">
        <w:r w:rsidR="008C48E1" w:rsidRPr="008A0103">
          <w:rPr>
            <w:rStyle w:val="Hyperlink"/>
          </w:rPr>
          <w:t>IA-2 (12) Control Enhancement (L) (M) (H)</w:t>
        </w:r>
        <w:r w:rsidR="008C48E1">
          <w:rPr>
            <w:webHidden/>
          </w:rPr>
          <w:tab/>
        </w:r>
        <w:r w:rsidR="008C48E1">
          <w:rPr>
            <w:webHidden/>
          </w:rPr>
          <w:fldChar w:fldCharType="begin"/>
        </w:r>
        <w:r w:rsidR="008C48E1">
          <w:rPr>
            <w:webHidden/>
          </w:rPr>
          <w:instrText xml:space="preserve"> PAGEREF _Toc464803579 \h </w:instrText>
        </w:r>
        <w:r w:rsidR="008C48E1">
          <w:rPr>
            <w:webHidden/>
          </w:rPr>
        </w:r>
        <w:r w:rsidR="008C48E1">
          <w:rPr>
            <w:webHidden/>
          </w:rPr>
          <w:fldChar w:fldCharType="separate"/>
        </w:r>
        <w:r w:rsidR="00AA1450">
          <w:rPr>
            <w:webHidden/>
          </w:rPr>
          <w:t>72</w:t>
        </w:r>
        <w:r w:rsidR="008C48E1">
          <w:rPr>
            <w:webHidden/>
          </w:rPr>
          <w:fldChar w:fldCharType="end"/>
        </w:r>
      </w:hyperlink>
    </w:p>
    <w:p w14:paraId="7C6DDB5D" w14:textId="77777777" w:rsidR="008C48E1" w:rsidRDefault="00CB38BB">
      <w:pPr>
        <w:pStyle w:val="TOC3"/>
        <w:rPr>
          <w:rFonts w:asciiTheme="minorHAnsi" w:eastAsiaTheme="minorEastAsia" w:hAnsiTheme="minorHAnsi" w:cstheme="minorBidi"/>
          <w:color w:val="auto"/>
          <w:kern w:val="0"/>
          <w:szCs w:val="22"/>
        </w:rPr>
      </w:pPr>
      <w:hyperlink w:anchor="_Toc464803580" w:history="1">
        <w:r w:rsidR="008C48E1" w:rsidRPr="008A0103">
          <w:rPr>
            <w:rStyle w:val="Hyperlink"/>
          </w:rPr>
          <w:t>IA-4 Identifier Management (L) (M)</w:t>
        </w:r>
        <w:r w:rsidR="008C48E1">
          <w:rPr>
            <w:webHidden/>
          </w:rPr>
          <w:tab/>
        </w:r>
        <w:r w:rsidR="008C48E1">
          <w:rPr>
            <w:webHidden/>
          </w:rPr>
          <w:fldChar w:fldCharType="begin"/>
        </w:r>
        <w:r w:rsidR="008C48E1">
          <w:rPr>
            <w:webHidden/>
          </w:rPr>
          <w:instrText xml:space="preserve"> PAGEREF _Toc464803580 \h </w:instrText>
        </w:r>
        <w:r w:rsidR="008C48E1">
          <w:rPr>
            <w:webHidden/>
          </w:rPr>
        </w:r>
        <w:r w:rsidR="008C48E1">
          <w:rPr>
            <w:webHidden/>
          </w:rPr>
          <w:fldChar w:fldCharType="separate"/>
        </w:r>
        <w:r w:rsidR="00AA1450">
          <w:rPr>
            <w:webHidden/>
          </w:rPr>
          <w:t>73</w:t>
        </w:r>
        <w:r w:rsidR="008C48E1">
          <w:rPr>
            <w:webHidden/>
          </w:rPr>
          <w:fldChar w:fldCharType="end"/>
        </w:r>
      </w:hyperlink>
    </w:p>
    <w:p w14:paraId="1D8583EF" w14:textId="77777777" w:rsidR="008C48E1" w:rsidRDefault="00CB38BB">
      <w:pPr>
        <w:pStyle w:val="TOC3"/>
        <w:rPr>
          <w:rFonts w:asciiTheme="minorHAnsi" w:eastAsiaTheme="minorEastAsia" w:hAnsiTheme="minorHAnsi" w:cstheme="minorBidi"/>
          <w:color w:val="auto"/>
          <w:kern w:val="0"/>
          <w:szCs w:val="22"/>
        </w:rPr>
      </w:pPr>
      <w:hyperlink w:anchor="_Toc464803581" w:history="1">
        <w:r w:rsidR="008C48E1" w:rsidRPr="008A0103">
          <w:rPr>
            <w:rStyle w:val="Hyperlink"/>
          </w:rPr>
          <w:t>IA-5 Authenticator Management (L) (M)</w:t>
        </w:r>
        <w:r w:rsidR="008C48E1">
          <w:rPr>
            <w:webHidden/>
          </w:rPr>
          <w:tab/>
        </w:r>
        <w:r w:rsidR="008C48E1">
          <w:rPr>
            <w:webHidden/>
          </w:rPr>
          <w:fldChar w:fldCharType="begin"/>
        </w:r>
        <w:r w:rsidR="008C48E1">
          <w:rPr>
            <w:webHidden/>
          </w:rPr>
          <w:instrText xml:space="preserve"> PAGEREF _Toc464803581 \h </w:instrText>
        </w:r>
        <w:r w:rsidR="008C48E1">
          <w:rPr>
            <w:webHidden/>
          </w:rPr>
        </w:r>
        <w:r w:rsidR="008C48E1">
          <w:rPr>
            <w:webHidden/>
          </w:rPr>
          <w:fldChar w:fldCharType="separate"/>
        </w:r>
        <w:r w:rsidR="00AA1450">
          <w:rPr>
            <w:webHidden/>
          </w:rPr>
          <w:t>74</w:t>
        </w:r>
        <w:r w:rsidR="008C48E1">
          <w:rPr>
            <w:webHidden/>
          </w:rPr>
          <w:fldChar w:fldCharType="end"/>
        </w:r>
      </w:hyperlink>
    </w:p>
    <w:p w14:paraId="26233920" w14:textId="77777777" w:rsidR="008C48E1" w:rsidRDefault="00CB38BB">
      <w:pPr>
        <w:pStyle w:val="TOC4"/>
        <w:rPr>
          <w:rFonts w:asciiTheme="minorHAnsi" w:eastAsiaTheme="minorEastAsia" w:hAnsiTheme="minorHAnsi" w:cstheme="minorBidi"/>
          <w:color w:val="auto"/>
          <w:kern w:val="0"/>
          <w:sz w:val="22"/>
          <w:szCs w:val="22"/>
        </w:rPr>
      </w:pPr>
      <w:hyperlink w:anchor="_Toc464803582" w:history="1">
        <w:r w:rsidR="008C48E1" w:rsidRPr="008A0103">
          <w:rPr>
            <w:rStyle w:val="Hyperlink"/>
          </w:rPr>
          <w:t>IA-5 (1) Control Enhancement (L) (M)</w:t>
        </w:r>
        <w:r w:rsidR="008C48E1">
          <w:rPr>
            <w:webHidden/>
          </w:rPr>
          <w:tab/>
        </w:r>
        <w:r w:rsidR="008C48E1">
          <w:rPr>
            <w:webHidden/>
          </w:rPr>
          <w:fldChar w:fldCharType="begin"/>
        </w:r>
        <w:r w:rsidR="008C48E1">
          <w:rPr>
            <w:webHidden/>
          </w:rPr>
          <w:instrText xml:space="preserve"> PAGEREF _Toc464803582 \h </w:instrText>
        </w:r>
        <w:r w:rsidR="008C48E1">
          <w:rPr>
            <w:webHidden/>
          </w:rPr>
        </w:r>
        <w:r w:rsidR="008C48E1">
          <w:rPr>
            <w:webHidden/>
          </w:rPr>
          <w:fldChar w:fldCharType="separate"/>
        </w:r>
        <w:r w:rsidR="00AA1450">
          <w:rPr>
            <w:webHidden/>
          </w:rPr>
          <w:t>76</w:t>
        </w:r>
        <w:r w:rsidR="008C48E1">
          <w:rPr>
            <w:webHidden/>
          </w:rPr>
          <w:fldChar w:fldCharType="end"/>
        </w:r>
      </w:hyperlink>
    </w:p>
    <w:p w14:paraId="3053372D" w14:textId="77777777" w:rsidR="008C48E1" w:rsidRDefault="00CB38BB">
      <w:pPr>
        <w:pStyle w:val="TOC4"/>
        <w:rPr>
          <w:rFonts w:asciiTheme="minorHAnsi" w:eastAsiaTheme="minorEastAsia" w:hAnsiTheme="minorHAnsi" w:cstheme="minorBidi"/>
          <w:color w:val="auto"/>
          <w:kern w:val="0"/>
          <w:sz w:val="22"/>
          <w:szCs w:val="22"/>
        </w:rPr>
      </w:pPr>
      <w:hyperlink w:anchor="_Toc464803583" w:history="1">
        <w:r w:rsidR="008C48E1" w:rsidRPr="008A0103">
          <w:rPr>
            <w:rStyle w:val="Hyperlink"/>
          </w:rPr>
          <w:t>IA-5 (11) Control Enhancement (L) (M) (H)</w:t>
        </w:r>
        <w:r w:rsidR="008C48E1">
          <w:rPr>
            <w:webHidden/>
          </w:rPr>
          <w:tab/>
        </w:r>
        <w:r w:rsidR="008C48E1">
          <w:rPr>
            <w:webHidden/>
          </w:rPr>
          <w:fldChar w:fldCharType="begin"/>
        </w:r>
        <w:r w:rsidR="008C48E1">
          <w:rPr>
            <w:webHidden/>
          </w:rPr>
          <w:instrText xml:space="preserve"> PAGEREF _Toc464803583 \h </w:instrText>
        </w:r>
        <w:r w:rsidR="008C48E1">
          <w:rPr>
            <w:webHidden/>
          </w:rPr>
        </w:r>
        <w:r w:rsidR="008C48E1">
          <w:rPr>
            <w:webHidden/>
          </w:rPr>
          <w:fldChar w:fldCharType="separate"/>
        </w:r>
        <w:r w:rsidR="00AA1450">
          <w:rPr>
            <w:webHidden/>
          </w:rPr>
          <w:t>77</w:t>
        </w:r>
        <w:r w:rsidR="008C48E1">
          <w:rPr>
            <w:webHidden/>
          </w:rPr>
          <w:fldChar w:fldCharType="end"/>
        </w:r>
      </w:hyperlink>
    </w:p>
    <w:p w14:paraId="037875D2" w14:textId="77777777" w:rsidR="008C48E1" w:rsidRDefault="00CB38BB">
      <w:pPr>
        <w:pStyle w:val="TOC3"/>
        <w:rPr>
          <w:rFonts w:asciiTheme="minorHAnsi" w:eastAsiaTheme="minorEastAsia" w:hAnsiTheme="minorHAnsi" w:cstheme="minorBidi"/>
          <w:color w:val="auto"/>
          <w:kern w:val="0"/>
          <w:szCs w:val="22"/>
        </w:rPr>
      </w:pPr>
      <w:hyperlink w:anchor="_Toc464803584" w:history="1">
        <w:r w:rsidR="008C48E1" w:rsidRPr="008A0103">
          <w:rPr>
            <w:rStyle w:val="Hyperlink"/>
          </w:rPr>
          <w:t>IA-6 Authenticator Feedback (L) (M) (H)</w:t>
        </w:r>
        <w:r w:rsidR="008C48E1">
          <w:rPr>
            <w:webHidden/>
          </w:rPr>
          <w:tab/>
        </w:r>
        <w:r w:rsidR="008C48E1">
          <w:rPr>
            <w:webHidden/>
          </w:rPr>
          <w:fldChar w:fldCharType="begin"/>
        </w:r>
        <w:r w:rsidR="008C48E1">
          <w:rPr>
            <w:webHidden/>
          </w:rPr>
          <w:instrText xml:space="preserve"> PAGEREF _Toc464803584 \h </w:instrText>
        </w:r>
        <w:r w:rsidR="008C48E1">
          <w:rPr>
            <w:webHidden/>
          </w:rPr>
        </w:r>
        <w:r w:rsidR="008C48E1">
          <w:rPr>
            <w:webHidden/>
          </w:rPr>
          <w:fldChar w:fldCharType="separate"/>
        </w:r>
        <w:r w:rsidR="00AA1450">
          <w:rPr>
            <w:webHidden/>
          </w:rPr>
          <w:t>78</w:t>
        </w:r>
        <w:r w:rsidR="008C48E1">
          <w:rPr>
            <w:webHidden/>
          </w:rPr>
          <w:fldChar w:fldCharType="end"/>
        </w:r>
      </w:hyperlink>
    </w:p>
    <w:p w14:paraId="3F4C9CCE" w14:textId="77777777" w:rsidR="008C48E1" w:rsidRDefault="00CB38BB">
      <w:pPr>
        <w:pStyle w:val="TOC3"/>
        <w:rPr>
          <w:rFonts w:asciiTheme="minorHAnsi" w:eastAsiaTheme="minorEastAsia" w:hAnsiTheme="minorHAnsi" w:cstheme="minorBidi"/>
          <w:color w:val="auto"/>
          <w:kern w:val="0"/>
          <w:szCs w:val="22"/>
        </w:rPr>
      </w:pPr>
      <w:hyperlink w:anchor="_Toc464803585" w:history="1">
        <w:r w:rsidR="008C48E1" w:rsidRPr="008A0103">
          <w:rPr>
            <w:rStyle w:val="Hyperlink"/>
          </w:rPr>
          <w:t>IA-7 Cryptographic Module Authentication (L) (M) (H)</w:t>
        </w:r>
        <w:r w:rsidR="008C48E1">
          <w:rPr>
            <w:webHidden/>
          </w:rPr>
          <w:tab/>
        </w:r>
        <w:r w:rsidR="008C48E1">
          <w:rPr>
            <w:webHidden/>
          </w:rPr>
          <w:fldChar w:fldCharType="begin"/>
        </w:r>
        <w:r w:rsidR="008C48E1">
          <w:rPr>
            <w:webHidden/>
          </w:rPr>
          <w:instrText xml:space="preserve"> PAGEREF _Toc464803585 \h </w:instrText>
        </w:r>
        <w:r w:rsidR="008C48E1">
          <w:rPr>
            <w:webHidden/>
          </w:rPr>
        </w:r>
        <w:r w:rsidR="008C48E1">
          <w:rPr>
            <w:webHidden/>
          </w:rPr>
          <w:fldChar w:fldCharType="separate"/>
        </w:r>
        <w:r w:rsidR="00AA1450">
          <w:rPr>
            <w:webHidden/>
          </w:rPr>
          <w:t>78</w:t>
        </w:r>
        <w:r w:rsidR="008C48E1">
          <w:rPr>
            <w:webHidden/>
          </w:rPr>
          <w:fldChar w:fldCharType="end"/>
        </w:r>
      </w:hyperlink>
    </w:p>
    <w:p w14:paraId="7928686B" w14:textId="77777777" w:rsidR="008C48E1" w:rsidRDefault="00CB38BB">
      <w:pPr>
        <w:pStyle w:val="TOC3"/>
        <w:rPr>
          <w:rFonts w:asciiTheme="minorHAnsi" w:eastAsiaTheme="minorEastAsia" w:hAnsiTheme="minorHAnsi" w:cstheme="minorBidi"/>
          <w:color w:val="auto"/>
          <w:kern w:val="0"/>
          <w:szCs w:val="22"/>
        </w:rPr>
      </w:pPr>
      <w:hyperlink w:anchor="_Toc464803586" w:history="1">
        <w:r w:rsidR="008C48E1" w:rsidRPr="008A0103">
          <w:rPr>
            <w:rStyle w:val="Hyperlink"/>
          </w:rPr>
          <w:t>IA-8 Identification and Authentication (Non-Organizational Users) (L) (M) (H)</w:t>
        </w:r>
        <w:r w:rsidR="008C48E1">
          <w:rPr>
            <w:webHidden/>
          </w:rPr>
          <w:tab/>
        </w:r>
        <w:r w:rsidR="008C48E1">
          <w:rPr>
            <w:webHidden/>
          </w:rPr>
          <w:fldChar w:fldCharType="begin"/>
        </w:r>
        <w:r w:rsidR="008C48E1">
          <w:rPr>
            <w:webHidden/>
          </w:rPr>
          <w:instrText xml:space="preserve"> PAGEREF _Toc464803586 \h </w:instrText>
        </w:r>
        <w:r w:rsidR="008C48E1">
          <w:rPr>
            <w:webHidden/>
          </w:rPr>
        </w:r>
        <w:r w:rsidR="008C48E1">
          <w:rPr>
            <w:webHidden/>
          </w:rPr>
          <w:fldChar w:fldCharType="separate"/>
        </w:r>
        <w:r w:rsidR="00AA1450">
          <w:rPr>
            <w:webHidden/>
          </w:rPr>
          <w:t>79</w:t>
        </w:r>
        <w:r w:rsidR="008C48E1">
          <w:rPr>
            <w:webHidden/>
          </w:rPr>
          <w:fldChar w:fldCharType="end"/>
        </w:r>
      </w:hyperlink>
    </w:p>
    <w:p w14:paraId="1E3ACC0E" w14:textId="77777777" w:rsidR="008C48E1" w:rsidRDefault="00CB38BB">
      <w:pPr>
        <w:pStyle w:val="TOC4"/>
        <w:rPr>
          <w:rFonts w:asciiTheme="minorHAnsi" w:eastAsiaTheme="minorEastAsia" w:hAnsiTheme="minorHAnsi" w:cstheme="minorBidi"/>
          <w:color w:val="auto"/>
          <w:kern w:val="0"/>
          <w:sz w:val="22"/>
          <w:szCs w:val="22"/>
        </w:rPr>
      </w:pPr>
      <w:hyperlink w:anchor="_Toc464803587" w:history="1">
        <w:r w:rsidR="008C48E1" w:rsidRPr="008A0103">
          <w:rPr>
            <w:rStyle w:val="Hyperlink"/>
          </w:rPr>
          <w:t>IA-8 (1) Control Enhancement (L) (M) (H)</w:t>
        </w:r>
        <w:r w:rsidR="008C48E1">
          <w:rPr>
            <w:webHidden/>
          </w:rPr>
          <w:tab/>
        </w:r>
        <w:r w:rsidR="008C48E1">
          <w:rPr>
            <w:webHidden/>
          </w:rPr>
          <w:fldChar w:fldCharType="begin"/>
        </w:r>
        <w:r w:rsidR="008C48E1">
          <w:rPr>
            <w:webHidden/>
          </w:rPr>
          <w:instrText xml:space="preserve"> PAGEREF _Toc464803587 \h </w:instrText>
        </w:r>
        <w:r w:rsidR="008C48E1">
          <w:rPr>
            <w:webHidden/>
          </w:rPr>
        </w:r>
        <w:r w:rsidR="008C48E1">
          <w:rPr>
            <w:webHidden/>
          </w:rPr>
          <w:fldChar w:fldCharType="separate"/>
        </w:r>
        <w:r w:rsidR="00AA1450">
          <w:rPr>
            <w:webHidden/>
          </w:rPr>
          <w:t>80</w:t>
        </w:r>
        <w:r w:rsidR="008C48E1">
          <w:rPr>
            <w:webHidden/>
          </w:rPr>
          <w:fldChar w:fldCharType="end"/>
        </w:r>
      </w:hyperlink>
    </w:p>
    <w:p w14:paraId="50B3003D" w14:textId="77777777" w:rsidR="008C48E1" w:rsidRDefault="00CB38BB">
      <w:pPr>
        <w:pStyle w:val="TOC4"/>
        <w:rPr>
          <w:rFonts w:asciiTheme="minorHAnsi" w:eastAsiaTheme="minorEastAsia" w:hAnsiTheme="minorHAnsi" w:cstheme="minorBidi"/>
          <w:color w:val="auto"/>
          <w:kern w:val="0"/>
          <w:sz w:val="22"/>
          <w:szCs w:val="22"/>
        </w:rPr>
      </w:pPr>
      <w:hyperlink w:anchor="_Toc464803588" w:history="1">
        <w:r w:rsidR="008C48E1" w:rsidRPr="008A0103">
          <w:rPr>
            <w:rStyle w:val="Hyperlink"/>
          </w:rPr>
          <w:t>IA-8 (2) Control Enhancement (L) (M) (H)</w:t>
        </w:r>
        <w:r w:rsidR="008C48E1">
          <w:rPr>
            <w:webHidden/>
          </w:rPr>
          <w:tab/>
        </w:r>
        <w:r w:rsidR="008C48E1">
          <w:rPr>
            <w:webHidden/>
          </w:rPr>
          <w:fldChar w:fldCharType="begin"/>
        </w:r>
        <w:r w:rsidR="008C48E1">
          <w:rPr>
            <w:webHidden/>
          </w:rPr>
          <w:instrText xml:space="preserve"> PAGEREF _Toc464803588 \h </w:instrText>
        </w:r>
        <w:r w:rsidR="008C48E1">
          <w:rPr>
            <w:webHidden/>
          </w:rPr>
        </w:r>
        <w:r w:rsidR="008C48E1">
          <w:rPr>
            <w:webHidden/>
          </w:rPr>
          <w:fldChar w:fldCharType="separate"/>
        </w:r>
        <w:r w:rsidR="00AA1450">
          <w:rPr>
            <w:webHidden/>
          </w:rPr>
          <w:t>80</w:t>
        </w:r>
        <w:r w:rsidR="008C48E1">
          <w:rPr>
            <w:webHidden/>
          </w:rPr>
          <w:fldChar w:fldCharType="end"/>
        </w:r>
      </w:hyperlink>
    </w:p>
    <w:p w14:paraId="7E1D051D" w14:textId="77777777" w:rsidR="008C48E1" w:rsidRDefault="00CB38BB">
      <w:pPr>
        <w:pStyle w:val="TOC4"/>
        <w:rPr>
          <w:rFonts w:asciiTheme="minorHAnsi" w:eastAsiaTheme="minorEastAsia" w:hAnsiTheme="minorHAnsi" w:cstheme="minorBidi"/>
          <w:color w:val="auto"/>
          <w:kern w:val="0"/>
          <w:sz w:val="22"/>
          <w:szCs w:val="22"/>
        </w:rPr>
      </w:pPr>
      <w:hyperlink w:anchor="_Toc464803589" w:history="1">
        <w:r w:rsidR="008C48E1" w:rsidRPr="008A0103">
          <w:rPr>
            <w:rStyle w:val="Hyperlink"/>
          </w:rPr>
          <w:t>IA-8 (3) Control Enhancement (L) (M) (H)</w:t>
        </w:r>
        <w:r w:rsidR="008C48E1">
          <w:rPr>
            <w:webHidden/>
          </w:rPr>
          <w:tab/>
        </w:r>
        <w:r w:rsidR="008C48E1">
          <w:rPr>
            <w:webHidden/>
          </w:rPr>
          <w:fldChar w:fldCharType="begin"/>
        </w:r>
        <w:r w:rsidR="008C48E1">
          <w:rPr>
            <w:webHidden/>
          </w:rPr>
          <w:instrText xml:space="preserve"> PAGEREF _Toc464803589 \h </w:instrText>
        </w:r>
        <w:r w:rsidR="008C48E1">
          <w:rPr>
            <w:webHidden/>
          </w:rPr>
        </w:r>
        <w:r w:rsidR="008C48E1">
          <w:rPr>
            <w:webHidden/>
          </w:rPr>
          <w:fldChar w:fldCharType="separate"/>
        </w:r>
        <w:r w:rsidR="00AA1450">
          <w:rPr>
            <w:webHidden/>
          </w:rPr>
          <w:t>81</w:t>
        </w:r>
        <w:r w:rsidR="008C48E1">
          <w:rPr>
            <w:webHidden/>
          </w:rPr>
          <w:fldChar w:fldCharType="end"/>
        </w:r>
      </w:hyperlink>
    </w:p>
    <w:p w14:paraId="3A5A2B63" w14:textId="77777777" w:rsidR="008C48E1" w:rsidRDefault="00CB38BB">
      <w:pPr>
        <w:pStyle w:val="TOC4"/>
        <w:rPr>
          <w:rFonts w:asciiTheme="minorHAnsi" w:eastAsiaTheme="minorEastAsia" w:hAnsiTheme="minorHAnsi" w:cstheme="minorBidi"/>
          <w:color w:val="auto"/>
          <w:kern w:val="0"/>
          <w:sz w:val="22"/>
          <w:szCs w:val="22"/>
        </w:rPr>
      </w:pPr>
      <w:hyperlink w:anchor="_Toc464803590" w:history="1">
        <w:r w:rsidR="008C48E1" w:rsidRPr="008A0103">
          <w:rPr>
            <w:rStyle w:val="Hyperlink"/>
          </w:rPr>
          <w:t>IA-8 (4) Control Enhancement (L) (M) (H)</w:t>
        </w:r>
        <w:r w:rsidR="008C48E1">
          <w:rPr>
            <w:webHidden/>
          </w:rPr>
          <w:tab/>
        </w:r>
        <w:r w:rsidR="008C48E1">
          <w:rPr>
            <w:webHidden/>
          </w:rPr>
          <w:fldChar w:fldCharType="begin"/>
        </w:r>
        <w:r w:rsidR="008C48E1">
          <w:rPr>
            <w:webHidden/>
          </w:rPr>
          <w:instrText xml:space="preserve"> PAGEREF _Toc464803590 \h </w:instrText>
        </w:r>
        <w:r w:rsidR="008C48E1">
          <w:rPr>
            <w:webHidden/>
          </w:rPr>
        </w:r>
        <w:r w:rsidR="008C48E1">
          <w:rPr>
            <w:webHidden/>
          </w:rPr>
          <w:fldChar w:fldCharType="separate"/>
        </w:r>
        <w:r w:rsidR="00AA1450">
          <w:rPr>
            <w:webHidden/>
          </w:rPr>
          <w:t>81</w:t>
        </w:r>
        <w:r w:rsidR="008C48E1">
          <w:rPr>
            <w:webHidden/>
          </w:rPr>
          <w:fldChar w:fldCharType="end"/>
        </w:r>
      </w:hyperlink>
    </w:p>
    <w:p w14:paraId="303F4690" w14:textId="77777777" w:rsidR="008C48E1" w:rsidRDefault="00CB38BB">
      <w:pPr>
        <w:pStyle w:val="TOC2"/>
        <w:rPr>
          <w:rFonts w:asciiTheme="minorHAnsi" w:eastAsiaTheme="minorEastAsia" w:hAnsiTheme="minorHAnsi" w:cstheme="minorBidi"/>
          <w:noProof/>
          <w:color w:val="auto"/>
          <w:kern w:val="0"/>
          <w:szCs w:val="22"/>
        </w:rPr>
      </w:pPr>
      <w:hyperlink w:anchor="_Toc464803591" w:history="1">
        <w:r w:rsidR="008C48E1" w:rsidRPr="008A0103">
          <w:rPr>
            <w:rStyle w:val="Hyperlink"/>
            <w:noProof/>
          </w:rPr>
          <w:t>13.8</w:t>
        </w:r>
        <w:r w:rsidR="008C48E1">
          <w:rPr>
            <w:rFonts w:asciiTheme="minorHAnsi" w:eastAsiaTheme="minorEastAsia" w:hAnsiTheme="minorHAnsi" w:cstheme="minorBidi"/>
            <w:noProof/>
            <w:color w:val="auto"/>
            <w:kern w:val="0"/>
            <w:szCs w:val="22"/>
          </w:rPr>
          <w:tab/>
        </w:r>
        <w:r w:rsidR="008C48E1" w:rsidRPr="008A0103">
          <w:rPr>
            <w:rStyle w:val="Hyperlink"/>
            <w:noProof/>
          </w:rPr>
          <w:t>Incident Response (IR)</w:t>
        </w:r>
        <w:r w:rsidR="008C48E1">
          <w:rPr>
            <w:noProof/>
            <w:webHidden/>
          </w:rPr>
          <w:tab/>
        </w:r>
        <w:r w:rsidR="008C48E1">
          <w:rPr>
            <w:noProof/>
            <w:webHidden/>
          </w:rPr>
          <w:fldChar w:fldCharType="begin"/>
        </w:r>
        <w:r w:rsidR="008C48E1">
          <w:rPr>
            <w:noProof/>
            <w:webHidden/>
          </w:rPr>
          <w:instrText xml:space="preserve"> PAGEREF _Toc464803591 \h </w:instrText>
        </w:r>
        <w:r w:rsidR="008C48E1">
          <w:rPr>
            <w:noProof/>
            <w:webHidden/>
          </w:rPr>
        </w:r>
        <w:r w:rsidR="008C48E1">
          <w:rPr>
            <w:noProof/>
            <w:webHidden/>
          </w:rPr>
          <w:fldChar w:fldCharType="separate"/>
        </w:r>
        <w:r w:rsidR="00AA1450">
          <w:rPr>
            <w:noProof/>
            <w:webHidden/>
          </w:rPr>
          <w:t>82</w:t>
        </w:r>
        <w:r w:rsidR="008C48E1">
          <w:rPr>
            <w:noProof/>
            <w:webHidden/>
          </w:rPr>
          <w:fldChar w:fldCharType="end"/>
        </w:r>
      </w:hyperlink>
    </w:p>
    <w:p w14:paraId="0682D4BD" w14:textId="77777777" w:rsidR="008C48E1" w:rsidRDefault="00CB38BB">
      <w:pPr>
        <w:pStyle w:val="TOC3"/>
        <w:rPr>
          <w:rFonts w:asciiTheme="minorHAnsi" w:eastAsiaTheme="minorEastAsia" w:hAnsiTheme="minorHAnsi" w:cstheme="minorBidi"/>
          <w:color w:val="auto"/>
          <w:kern w:val="0"/>
          <w:szCs w:val="22"/>
        </w:rPr>
      </w:pPr>
      <w:hyperlink w:anchor="_Toc464803592" w:history="1">
        <w:r w:rsidR="008C48E1" w:rsidRPr="008A0103">
          <w:rPr>
            <w:rStyle w:val="Hyperlink"/>
          </w:rPr>
          <w:t>IR-1 Incident Response Policy and Procedures (L) (M)</w:t>
        </w:r>
        <w:r w:rsidR="008C48E1">
          <w:rPr>
            <w:webHidden/>
          </w:rPr>
          <w:tab/>
        </w:r>
        <w:r w:rsidR="008C48E1">
          <w:rPr>
            <w:webHidden/>
          </w:rPr>
          <w:fldChar w:fldCharType="begin"/>
        </w:r>
        <w:r w:rsidR="008C48E1">
          <w:rPr>
            <w:webHidden/>
          </w:rPr>
          <w:instrText xml:space="preserve"> PAGEREF _Toc464803592 \h </w:instrText>
        </w:r>
        <w:r w:rsidR="008C48E1">
          <w:rPr>
            <w:webHidden/>
          </w:rPr>
        </w:r>
        <w:r w:rsidR="008C48E1">
          <w:rPr>
            <w:webHidden/>
          </w:rPr>
          <w:fldChar w:fldCharType="separate"/>
        </w:r>
        <w:r w:rsidR="00AA1450">
          <w:rPr>
            <w:webHidden/>
          </w:rPr>
          <w:t>82</w:t>
        </w:r>
        <w:r w:rsidR="008C48E1">
          <w:rPr>
            <w:webHidden/>
          </w:rPr>
          <w:fldChar w:fldCharType="end"/>
        </w:r>
      </w:hyperlink>
    </w:p>
    <w:p w14:paraId="642802A4" w14:textId="77777777" w:rsidR="008C48E1" w:rsidRDefault="00CB38BB">
      <w:pPr>
        <w:pStyle w:val="TOC3"/>
        <w:rPr>
          <w:rFonts w:asciiTheme="minorHAnsi" w:eastAsiaTheme="minorEastAsia" w:hAnsiTheme="minorHAnsi" w:cstheme="minorBidi"/>
          <w:color w:val="auto"/>
          <w:kern w:val="0"/>
          <w:szCs w:val="22"/>
        </w:rPr>
      </w:pPr>
      <w:hyperlink w:anchor="_Toc464803593" w:history="1">
        <w:r w:rsidR="008C48E1" w:rsidRPr="008A0103">
          <w:rPr>
            <w:rStyle w:val="Hyperlink"/>
          </w:rPr>
          <w:t>IR-2 Incident Response Training (L) (M)</w:t>
        </w:r>
        <w:r w:rsidR="008C48E1">
          <w:rPr>
            <w:webHidden/>
          </w:rPr>
          <w:tab/>
        </w:r>
        <w:r w:rsidR="008C48E1">
          <w:rPr>
            <w:webHidden/>
          </w:rPr>
          <w:fldChar w:fldCharType="begin"/>
        </w:r>
        <w:r w:rsidR="008C48E1">
          <w:rPr>
            <w:webHidden/>
          </w:rPr>
          <w:instrText xml:space="preserve"> PAGEREF _Toc464803593 \h </w:instrText>
        </w:r>
        <w:r w:rsidR="008C48E1">
          <w:rPr>
            <w:webHidden/>
          </w:rPr>
        </w:r>
        <w:r w:rsidR="008C48E1">
          <w:rPr>
            <w:webHidden/>
          </w:rPr>
          <w:fldChar w:fldCharType="separate"/>
        </w:r>
        <w:r w:rsidR="00AA1450">
          <w:rPr>
            <w:webHidden/>
          </w:rPr>
          <w:t>83</w:t>
        </w:r>
        <w:r w:rsidR="008C48E1">
          <w:rPr>
            <w:webHidden/>
          </w:rPr>
          <w:fldChar w:fldCharType="end"/>
        </w:r>
      </w:hyperlink>
    </w:p>
    <w:p w14:paraId="6DFA3F51" w14:textId="77777777" w:rsidR="008C48E1" w:rsidRDefault="00CB38BB">
      <w:pPr>
        <w:pStyle w:val="TOC3"/>
        <w:rPr>
          <w:rFonts w:asciiTheme="minorHAnsi" w:eastAsiaTheme="minorEastAsia" w:hAnsiTheme="minorHAnsi" w:cstheme="minorBidi"/>
          <w:color w:val="auto"/>
          <w:kern w:val="0"/>
          <w:szCs w:val="22"/>
        </w:rPr>
      </w:pPr>
      <w:hyperlink w:anchor="_Toc464803594" w:history="1">
        <w:r w:rsidR="008C48E1" w:rsidRPr="008A0103">
          <w:rPr>
            <w:rStyle w:val="Hyperlink"/>
          </w:rPr>
          <w:t>IR-4 Incident Handling (L) (M) (H)</w:t>
        </w:r>
        <w:r w:rsidR="008C48E1">
          <w:rPr>
            <w:webHidden/>
          </w:rPr>
          <w:tab/>
        </w:r>
        <w:r w:rsidR="008C48E1">
          <w:rPr>
            <w:webHidden/>
          </w:rPr>
          <w:fldChar w:fldCharType="begin"/>
        </w:r>
        <w:r w:rsidR="008C48E1">
          <w:rPr>
            <w:webHidden/>
          </w:rPr>
          <w:instrText xml:space="preserve"> PAGEREF _Toc464803594 \h </w:instrText>
        </w:r>
        <w:r w:rsidR="008C48E1">
          <w:rPr>
            <w:webHidden/>
          </w:rPr>
        </w:r>
        <w:r w:rsidR="008C48E1">
          <w:rPr>
            <w:webHidden/>
          </w:rPr>
          <w:fldChar w:fldCharType="separate"/>
        </w:r>
        <w:r w:rsidR="00AA1450">
          <w:rPr>
            <w:webHidden/>
          </w:rPr>
          <w:t>84</w:t>
        </w:r>
        <w:r w:rsidR="008C48E1">
          <w:rPr>
            <w:webHidden/>
          </w:rPr>
          <w:fldChar w:fldCharType="end"/>
        </w:r>
      </w:hyperlink>
    </w:p>
    <w:p w14:paraId="345BFC4A" w14:textId="77777777" w:rsidR="008C48E1" w:rsidRDefault="00CB38BB">
      <w:pPr>
        <w:pStyle w:val="TOC3"/>
        <w:rPr>
          <w:rFonts w:asciiTheme="minorHAnsi" w:eastAsiaTheme="minorEastAsia" w:hAnsiTheme="minorHAnsi" w:cstheme="minorBidi"/>
          <w:color w:val="auto"/>
          <w:kern w:val="0"/>
          <w:szCs w:val="22"/>
        </w:rPr>
      </w:pPr>
      <w:hyperlink w:anchor="_Toc464803595" w:history="1">
        <w:r w:rsidR="008C48E1" w:rsidRPr="008A0103">
          <w:rPr>
            <w:rStyle w:val="Hyperlink"/>
          </w:rPr>
          <w:t>IR-5 Incident Monitoring (L) (M) (H)</w:t>
        </w:r>
        <w:r w:rsidR="008C48E1">
          <w:rPr>
            <w:webHidden/>
          </w:rPr>
          <w:tab/>
        </w:r>
        <w:r w:rsidR="008C48E1">
          <w:rPr>
            <w:webHidden/>
          </w:rPr>
          <w:fldChar w:fldCharType="begin"/>
        </w:r>
        <w:r w:rsidR="008C48E1">
          <w:rPr>
            <w:webHidden/>
          </w:rPr>
          <w:instrText xml:space="preserve"> PAGEREF _Toc464803595 \h </w:instrText>
        </w:r>
        <w:r w:rsidR="008C48E1">
          <w:rPr>
            <w:webHidden/>
          </w:rPr>
        </w:r>
        <w:r w:rsidR="008C48E1">
          <w:rPr>
            <w:webHidden/>
          </w:rPr>
          <w:fldChar w:fldCharType="separate"/>
        </w:r>
        <w:r w:rsidR="00AA1450">
          <w:rPr>
            <w:webHidden/>
          </w:rPr>
          <w:t>85</w:t>
        </w:r>
        <w:r w:rsidR="008C48E1">
          <w:rPr>
            <w:webHidden/>
          </w:rPr>
          <w:fldChar w:fldCharType="end"/>
        </w:r>
      </w:hyperlink>
    </w:p>
    <w:p w14:paraId="47EA7215" w14:textId="77777777" w:rsidR="008C48E1" w:rsidRDefault="00CB38BB">
      <w:pPr>
        <w:pStyle w:val="TOC3"/>
        <w:rPr>
          <w:rFonts w:asciiTheme="minorHAnsi" w:eastAsiaTheme="minorEastAsia" w:hAnsiTheme="minorHAnsi" w:cstheme="minorBidi"/>
          <w:color w:val="auto"/>
          <w:kern w:val="0"/>
          <w:szCs w:val="22"/>
        </w:rPr>
      </w:pPr>
      <w:hyperlink w:anchor="_Toc464803596" w:history="1">
        <w:r w:rsidR="008C48E1" w:rsidRPr="008A0103">
          <w:rPr>
            <w:rStyle w:val="Hyperlink"/>
          </w:rPr>
          <w:t>IR-6 Incident Reporting (L) (M) (H)</w:t>
        </w:r>
        <w:r w:rsidR="008C48E1">
          <w:rPr>
            <w:webHidden/>
          </w:rPr>
          <w:tab/>
        </w:r>
        <w:r w:rsidR="008C48E1">
          <w:rPr>
            <w:webHidden/>
          </w:rPr>
          <w:fldChar w:fldCharType="begin"/>
        </w:r>
        <w:r w:rsidR="008C48E1">
          <w:rPr>
            <w:webHidden/>
          </w:rPr>
          <w:instrText xml:space="preserve"> PAGEREF _Toc464803596 \h </w:instrText>
        </w:r>
        <w:r w:rsidR="008C48E1">
          <w:rPr>
            <w:webHidden/>
          </w:rPr>
        </w:r>
        <w:r w:rsidR="008C48E1">
          <w:rPr>
            <w:webHidden/>
          </w:rPr>
          <w:fldChar w:fldCharType="separate"/>
        </w:r>
        <w:r w:rsidR="00AA1450">
          <w:rPr>
            <w:webHidden/>
          </w:rPr>
          <w:t>85</w:t>
        </w:r>
        <w:r w:rsidR="008C48E1">
          <w:rPr>
            <w:webHidden/>
          </w:rPr>
          <w:fldChar w:fldCharType="end"/>
        </w:r>
      </w:hyperlink>
    </w:p>
    <w:p w14:paraId="0827693F" w14:textId="77777777" w:rsidR="008C48E1" w:rsidRDefault="00CB38BB">
      <w:pPr>
        <w:pStyle w:val="TOC3"/>
        <w:rPr>
          <w:rFonts w:asciiTheme="minorHAnsi" w:eastAsiaTheme="minorEastAsia" w:hAnsiTheme="minorHAnsi" w:cstheme="minorBidi"/>
          <w:color w:val="auto"/>
          <w:kern w:val="0"/>
          <w:szCs w:val="22"/>
        </w:rPr>
      </w:pPr>
      <w:hyperlink w:anchor="_Toc464803597" w:history="1">
        <w:r w:rsidR="008C48E1" w:rsidRPr="008A0103">
          <w:rPr>
            <w:rStyle w:val="Hyperlink"/>
          </w:rPr>
          <w:t>IR-7 Incident Response Assistance (L) (M) (H)</w:t>
        </w:r>
        <w:r w:rsidR="008C48E1">
          <w:rPr>
            <w:webHidden/>
          </w:rPr>
          <w:tab/>
        </w:r>
        <w:r w:rsidR="008C48E1">
          <w:rPr>
            <w:webHidden/>
          </w:rPr>
          <w:fldChar w:fldCharType="begin"/>
        </w:r>
        <w:r w:rsidR="008C48E1">
          <w:rPr>
            <w:webHidden/>
          </w:rPr>
          <w:instrText xml:space="preserve"> PAGEREF _Toc464803597 \h </w:instrText>
        </w:r>
        <w:r w:rsidR="008C48E1">
          <w:rPr>
            <w:webHidden/>
          </w:rPr>
        </w:r>
        <w:r w:rsidR="008C48E1">
          <w:rPr>
            <w:webHidden/>
          </w:rPr>
          <w:fldChar w:fldCharType="separate"/>
        </w:r>
        <w:r w:rsidR="00AA1450">
          <w:rPr>
            <w:webHidden/>
          </w:rPr>
          <w:t>86</w:t>
        </w:r>
        <w:r w:rsidR="008C48E1">
          <w:rPr>
            <w:webHidden/>
          </w:rPr>
          <w:fldChar w:fldCharType="end"/>
        </w:r>
      </w:hyperlink>
    </w:p>
    <w:p w14:paraId="6AFD52A7" w14:textId="77777777" w:rsidR="008C48E1" w:rsidRDefault="00CB38BB">
      <w:pPr>
        <w:pStyle w:val="TOC3"/>
        <w:rPr>
          <w:rFonts w:asciiTheme="minorHAnsi" w:eastAsiaTheme="minorEastAsia" w:hAnsiTheme="minorHAnsi" w:cstheme="minorBidi"/>
          <w:color w:val="auto"/>
          <w:kern w:val="0"/>
          <w:szCs w:val="22"/>
        </w:rPr>
      </w:pPr>
      <w:hyperlink w:anchor="_Toc464803598" w:history="1">
        <w:r w:rsidR="008C48E1" w:rsidRPr="008A0103">
          <w:rPr>
            <w:rStyle w:val="Hyperlink"/>
          </w:rPr>
          <w:t>IR-8 Incident Response Plan (L) (M) (H)</w:t>
        </w:r>
        <w:r w:rsidR="008C48E1">
          <w:rPr>
            <w:webHidden/>
          </w:rPr>
          <w:tab/>
        </w:r>
        <w:r w:rsidR="008C48E1">
          <w:rPr>
            <w:webHidden/>
          </w:rPr>
          <w:fldChar w:fldCharType="begin"/>
        </w:r>
        <w:r w:rsidR="008C48E1">
          <w:rPr>
            <w:webHidden/>
          </w:rPr>
          <w:instrText xml:space="preserve"> PAGEREF _Toc464803598 \h </w:instrText>
        </w:r>
        <w:r w:rsidR="008C48E1">
          <w:rPr>
            <w:webHidden/>
          </w:rPr>
        </w:r>
        <w:r w:rsidR="008C48E1">
          <w:rPr>
            <w:webHidden/>
          </w:rPr>
          <w:fldChar w:fldCharType="separate"/>
        </w:r>
        <w:r w:rsidR="00AA1450">
          <w:rPr>
            <w:webHidden/>
          </w:rPr>
          <w:t>87</w:t>
        </w:r>
        <w:r w:rsidR="008C48E1">
          <w:rPr>
            <w:webHidden/>
          </w:rPr>
          <w:fldChar w:fldCharType="end"/>
        </w:r>
      </w:hyperlink>
    </w:p>
    <w:p w14:paraId="1358B66C" w14:textId="77777777" w:rsidR="008C48E1" w:rsidRDefault="00CB38BB">
      <w:pPr>
        <w:pStyle w:val="TOC2"/>
        <w:rPr>
          <w:rFonts w:asciiTheme="minorHAnsi" w:eastAsiaTheme="minorEastAsia" w:hAnsiTheme="minorHAnsi" w:cstheme="minorBidi"/>
          <w:noProof/>
          <w:color w:val="auto"/>
          <w:kern w:val="0"/>
          <w:szCs w:val="22"/>
        </w:rPr>
      </w:pPr>
      <w:hyperlink w:anchor="_Toc464803599" w:history="1">
        <w:r w:rsidR="008C48E1" w:rsidRPr="008A0103">
          <w:rPr>
            <w:rStyle w:val="Hyperlink"/>
            <w:noProof/>
          </w:rPr>
          <w:t>13.9</w:t>
        </w:r>
        <w:r w:rsidR="008C48E1">
          <w:rPr>
            <w:rFonts w:asciiTheme="minorHAnsi" w:eastAsiaTheme="minorEastAsia" w:hAnsiTheme="minorHAnsi" w:cstheme="minorBidi"/>
            <w:noProof/>
            <w:color w:val="auto"/>
            <w:kern w:val="0"/>
            <w:szCs w:val="22"/>
          </w:rPr>
          <w:tab/>
        </w:r>
        <w:r w:rsidR="008C48E1" w:rsidRPr="008A0103">
          <w:rPr>
            <w:rStyle w:val="Hyperlink"/>
            <w:noProof/>
          </w:rPr>
          <w:t>Maintenance (MA)</w:t>
        </w:r>
        <w:r w:rsidR="008C48E1">
          <w:rPr>
            <w:noProof/>
            <w:webHidden/>
          </w:rPr>
          <w:tab/>
        </w:r>
        <w:r w:rsidR="008C48E1">
          <w:rPr>
            <w:noProof/>
            <w:webHidden/>
          </w:rPr>
          <w:fldChar w:fldCharType="begin"/>
        </w:r>
        <w:r w:rsidR="008C48E1">
          <w:rPr>
            <w:noProof/>
            <w:webHidden/>
          </w:rPr>
          <w:instrText xml:space="preserve"> PAGEREF _Toc464803599 \h </w:instrText>
        </w:r>
        <w:r w:rsidR="008C48E1">
          <w:rPr>
            <w:noProof/>
            <w:webHidden/>
          </w:rPr>
        </w:r>
        <w:r w:rsidR="008C48E1">
          <w:rPr>
            <w:noProof/>
            <w:webHidden/>
          </w:rPr>
          <w:fldChar w:fldCharType="separate"/>
        </w:r>
        <w:r w:rsidR="00AA1450">
          <w:rPr>
            <w:noProof/>
            <w:webHidden/>
          </w:rPr>
          <w:t>89</w:t>
        </w:r>
        <w:r w:rsidR="008C48E1">
          <w:rPr>
            <w:noProof/>
            <w:webHidden/>
          </w:rPr>
          <w:fldChar w:fldCharType="end"/>
        </w:r>
      </w:hyperlink>
    </w:p>
    <w:p w14:paraId="4D5B1A56" w14:textId="77777777" w:rsidR="008C48E1" w:rsidRDefault="00CB38BB">
      <w:pPr>
        <w:pStyle w:val="TOC3"/>
        <w:rPr>
          <w:rFonts w:asciiTheme="minorHAnsi" w:eastAsiaTheme="minorEastAsia" w:hAnsiTheme="minorHAnsi" w:cstheme="minorBidi"/>
          <w:color w:val="auto"/>
          <w:kern w:val="0"/>
          <w:szCs w:val="22"/>
        </w:rPr>
      </w:pPr>
      <w:hyperlink w:anchor="_Toc464803600" w:history="1">
        <w:r w:rsidR="008C48E1" w:rsidRPr="008A0103">
          <w:rPr>
            <w:rStyle w:val="Hyperlink"/>
          </w:rPr>
          <w:t>MA-1 System Maintenance Policy and Procedures (L) (M)</w:t>
        </w:r>
        <w:r w:rsidR="008C48E1">
          <w:rPr>
            <w:webHidden/>
          </w:rPr>
          <w:tab/>
        </w:r>
        <w:r w:rsidR="008C48E1">
          <w:rPr>
            <w:webHidden/>
          </w:rPr>
          <w:fldChar w:fldCharType="begin"/>
        </w:r>
        <w:r w:rsidR="008C48E1">
          <w:rPr>
            <w:webHidden/>
          </w:rPr>
          <w:instrText xml:space="preserve"> PAGEREF _Toc464803600 \h </w:instrText>
        </w:r>
        <w:r w:rsidR="008C48E1">
          <w:rPr>
            <w:webHidden/>
          </w:rPr>
        </w:r>
        <w:r w:rsidR="008C48E1">
          <w:rPr>
            <w:webHidden/>
          </w:rPr>
          <w:fldChar w:fldCharType="separate"/>
        </w:r>
        <w:r w:rsidR="00AA1450">
          <w:rPr>
            <w:webHidden/>
          </w:rPr>
          <w:t>89</w:t>
        </w:r>
        <w:r w:rsidR="008C48E1">
          <w:rPr>
            <w:webHidden/>
          </w:rPr>
          <w:fldChar w:fldCharType="end"/>
        </w:r>
      </w:hyperlink>
    </w:p>
    <w:p w14:paraId="3B0E2B8F" w14:textId="77777777" w:rsidR="008C48E1" w:rsidRDefault="00CB38BB">
      <w:pPr>
        <w:pStyle w:val="TOC3"/>
        <w:rPr>
          <w:rFonts w:asciiTheme="minorHAnsi" w:eastAsiaTheme="minorEastAsia" w:hAnsiTheme="minorHAnsi" w:cstheme="minorBidi"/>
          <w:color w:val="auto"/>
          <w:kern w:val="0"/>
          <w:szCs w:val="22"/>
        </w:rPr>
      </w:pPr>
      <w:hyperlink w:anchor="_Toc464803601" w:history="1">
        <w:r w:rsidR="008C48E1" w:rsidRPr="008A0103">
          <w:rPr>
            <w:rStyle w:val="Hyperlink"/>
          </w:rPr>
          <w:t>MA-2 Controlled Maintenance (L) (M) (H)</w:t>
        </w:r>
        <w:r w:rsidR="008C48E1">
          <w:rPr>
            <w:webHidden/>
          </w:rPr>
          <w:tab/>
        </w:r>
        <w:r w:rsidR="008C48E1">
          <w:rPr>
            <w:webHidden/>
          </w:rPr>
          <w:fldChar w:fldCharType="begin"/>
        </w:r>
        <w:r w:rsidR="008C48E1">
          <w:rPr>
            <w:webHidden/>
          </w:rPr>
          <w:instrText xml:space="preserve"> PAGEREF _Toc464803601 \h </w:instrText>
        </w:r>
        <w:r w:rsidR="008C48E1">
          <w:rPr>
            <w:webHidden/>
          </w:rPr>
        </w:r>
        <w:r w:rsidR="008C48E1">
          <w:rPr>
            <w:webHidden/>
          </w:rPr>
          <w:fldChar w:fldCharType="separate"/>
        </w:r>
        <w:r w:rsidR="00AA1450">
          <w:rPr>
            <w:webHidden/>
          </w:rPr>
          <w:t>90</w:t>
        </w:r>
        <w:r w:rsidR="008C48E1">
          <w:rPr>
            <w:webHidden/>
          </w:rPr>
          <w:fldChar w:fldCharType="end"/>
        </w:r>
      </w:hyperlink>
    </w:p>
    <w:p w14:paraId="29A9F061" w14:textId="77777777" w:rsidR="008C48E1" w:rsidRDefault="00CB38BB">
      <w:pPr>
        <w:pStyle w:val="TOC3"/>
        <w:rPr>
          <w:rFonts w:asciiTheme="minorHAnsi" w:eastAsiaTheme="minorEastAsia" w:hAnsiTheme="minorHAnsi" w:cstheme="minorBidi"/>
          <w:color w:val="auto"/>
          <w:kern w:val="0"/>
          <w:szCs w:val="22"/>
        </w:rPr>
      </w:pPr>
      <w:hyperlink w:anchor="_Toc464803602" w:history="1">
        <w:r w:rsidR="008C48E1" w:rsidRPr="008A0103">
          <w:rPr>
            <w:rStyle w:val="Hyperlink"/>
          </w:rPr>
          <w:t>MA-4 Remote Maintenance (L) (M) (H)</w:t>
        </w:r>
        <w:r w:rsidR="008C48E1">
          <w:rPr>
            <w:webHidden/>
          </w:rPr>
          <w:tab/>
        </w:r>
        <w:r w:rsidR="008C48E1">
          <w:rPr>
            <w:webHidden/>
          </w:rPr>
          <w:fldChar w:fldCharType="begin"/>
        </w:r>
        <w:r w:rsidR="008C48E1">
          <w:rPr>
            <w:webHidden/>
          </w:rPr>
          <w:instrText xml:space="preserve"> PAGEREF _Toc464803602 \h </w:instrText>
        </w:r>
        <w:r w:rsidR="008C48E1">
          <w:rPr>
            <w:webHidden/>
          </w:rPr>
        </w:r>
        <w:r w:rsidR="008C48E1">
          <w:rPr>
            <w:webHidden/>
          </w:rPr>
          <w:fldChar w:fldCharType="separate"/>
        </w:r>
        <w:r w:rsidR="00AA1450">
          <w:rPr>
            <w:webHidden/>
          </w:rPr>
          <w:t>91</w:t>
        </w:r>
        <w:r w:rsidR="008C48E1">
          <w:rPr>
            <w:webHidden/>
          </w:rPr>
          <w:fldChar w:fldCharType="end"/>
        </w:r>
      </w:hyperlink>
    </w:p>
    <w:p w14:paraId="7777947F" w14:textId="77777777" w:rsidR="008C48E1" w:rsidRDefault="00CB38BB">
      <w:pPr>
        <w:pStyle w:val="TOC3"/>
        <w:rPr>
          <w:rFonts w:asciiTheme="minorHAnsi" w:eastAsiaTheme="minorEastAsia" w:hAnsiTheme="minorHAnsi" w:cstheme="minorBidi"/>
          <w:color w:val="auto"/>
          <w:kern w:val="0"/>
          <w:szCs w:val="22"/>
        </w:rPr>
      </w:pPr>
      <w:hyperlink w:anchor="_Toc464803603" w:history="1">
        <w:r w:rsidR="008C48E1" w:rsidRPr="008A0103">
          <w:rPr>
            <w:rStyle w:val="Hyperlink"/>
          </w:rPr>
          <w:t>MA-5 Maintenance Personnel (L) (M) (H)</w:t>
        </w:r>
        <w:r w:rsidR="008C48E1">
          <w:rPr>
            <w:webHidden/>
          </w:rPr>
          <w:tab/>
        </w:r>
        <w:r w:rsidR="008C48E1">
          <w:rPr>
            <w:webHidden/>
          </w:rPr>
          <w:fldChar w:fldCharType="begin"/>
        </w:r>
        <w:r w:rsidR="008C48E1">
          <w:rPr>
            <w:webHidden/>
          </w:rPr>
          <w:instrText xml:space="preserve"> PAGEREF _Toc464803603 \h </w:instrText>
        </w:r>
        <w:r w:rsidR="008C48E1">
          <w:rPr>
            <w:webHidden/>
          </w:rPr>
        </w:r>
        <w:r w:rsidR="008C48E1">
          <w:rPr>
            <w:webHidden/>
          </w:rPr>
          <w:fldChar w:fldCharType="separate"/>
        </w:r>
        <w:r w:rsidR="00AA1450">
          <w:rPr>
            <w:webHidden/>
          </w:rPr>
          <w:t>92</w:t>
        </w:r>
        <w:r w:rsidR="008C48E1">
          <w:rPr>
            <w:webHidden/>
          </w:rPr>
          <w:fldChar w:fldCharType="end"/>
        </w:r>
      </w:hyperlink>
    </w:p>
    <w:p w14:paraId="4188D57B" w14:textId="77777777" w:rsidR="008C48E1" w:rsidRDefault="00CB38BB">
      <w:pPr>
        <w:pStyle w:val="TOC2"/>
        <w:rPr>
          <w:rFonts w:asciiTheme="minorHAnsi" w:eastAsiaTheme="minorEastAsia" w:hAnsiTheme="minorHAnsi" w:cstheme="minorBidi"/>
          <w:noProof/>
          <w:color w:val="auto"/>
          <w:kern w:val="0"/>
          <w:szCs w:val="22"/>
        </w:rPr>
      </w:pPr>
      <w:hyperlink w:anchor="_Toc464803604" w:history="1">
        <w:r w:rsidR="008C48E1" w:rsidRPr="008A0103">
          <w:rPr>
            <w:rStyle w:val="Hyperlink"/>
            <w:noProof/>
          </w:rPr>
          <w:t>13.10</w:t>
        </w:r>
        <w:r w:rsidR="008C48E1">
          <w:rPr>
            <w:rFonts w:asciiTheme="minorHAnsi" w:eastAsiaTheme="minorEastAsia" w:hAnsiTheme="minorHAnsi" w:cstheme="minorBidi"/>
            <w:noProof/>
            <w:color w:val="auto"/>
            <w:kern w:val="0"/>
            <w:szCs w:val="22"/>
          </w:rPr>
          <w:tab/>
        </w:r>
        <w:r w:rsidR="008C48E1" w:rsidRPr="008A0103">
          <w:rPr>
            <w:rStyle w:val="Hyperlink"/>
            <w:noProof/>
          </w:rPr>
          <w:t>Media Protection (MP)</w:t>
        </w:r>
        <w:r w:rsidR="008C48E1">
          <w:rPr>
            <w:noProof/>
            <w:webHidden/>
          </w:rPr>
          <w:tab/>
        </w:r>
        <w:r w:rsidR="008C48E1">
          <w:rPr>
            <w:noProof/>
            <w:webHidden/>
          </w:rPr>
          <w:fldChar w:fldCharType="begin"/>
        </w:r>
        <w:r w:rsidR="008C48E1">
          <w:rPr>
            <w:noProof/>
            <w:webHidden/>
          </w:rPr>
          <w:instrText xml:space="preserve"> PAGEREF _Toc464803604 \h </w:instrText>
        </w:r>
        <w:r w:rsidR="008C48E1">
          <w:rPr>
            <w:noProof/>
            <w:webHidden/>
          </w:rPr>
        </w:r>
        <w:r w:rsidR="008C48E1">
          <w:rPr>
            <w:noProof/>
            <w:webHidden/>
          </w:rPr>
          <w:fldChar w:fldCharType="separate"/>
        </w:r>
        <w:r w:rsidR="00AA1450">
          <w:rPr>
            <w:noProof/>
            <w:webHidden/>
          </w:rPr>
          <w:t>93</w:t>
        </w:r>
        <w:r w:rsidR="008C48E1">
          <w:rPr>
            <w:noProof/>
            <w:webHidden/>
          </w:rPr>
          <w:fldChar w:fldCharType="end"/>
        </w:r>
      </w:hyperlink>
    </w:p>
    <w:p w14:paraId="3972A793" w14:textId="77777777" w:rsidR="008C48E1" w:rsidRDefault="00CB38BB">
      <w:pPr>
        <w:pStyle w:val="TOC3"/>
        <w:rPr>
          <w:rFonts w:asciiTheme="minorHAnsi" w:eastAsiaTheme="minorEastAsia" w:hAnsiTheme="minorHAnsi" w:cstheme="minorBidi"/>
          <w:color w:val="auto"/>
          <w:kern w:val="0"/>
          <w:szCs w:val="22"/>
        </w:rPr>
      </w:pPr>
      <w:hyperlink w:anchor="_Toc464803605" w:history="1">
        <w:r w:rsidR="008C48E1" w:rsidRPr="008A0103">
          <w:rPr>
            <w:rStyle w:val="Hyperlink"/>
          </w:rPr>
          <w:t>MP-1 Media Protection Policy and Procedures (L) (M)</w:t>
        </w:r>
        <w:r w:rsidR="008C48E1">
          <w:rPr>
            <w:webHidden/>
          </w:rPr>
          <w:tab/>
        </w:r>
        <w:r w:rsidR="008C48E1">
          <w:rPr>
            <w:webHidden/>
          </w:rPr>
          <w:fldChar w:fldCharType="begin"/>
        </w:r>
        <w:r w:rsidR="008C48E1">
          <w:rPr>
            <w:webHidden/>
          </w:rPr>
          <w:instrText xml:space="preserve"> PAGEREF _Toc464803605 \h </w:instrText>
        </w:r>
        <w:r w:rsidR="008C48E1">
          <w:rPr>
            <w:webHidden/>
          </w:rPr>
        </w:r>
        <w:r w:rsidR="008C48E1">
          <w:rPr>
            <w:webHidden/>
          </w:rPr>
          <w:fldChar w:fldCharType="separate"/>
        </w:r>
        <w:r w:rsidR="00AA1450">
          <w:rPr>
            <w:webHidden/>
          </w:rPr>
          <w:t>93</w:t>
        </w:r>
        <w:r w:rsidR="008C48E1">
          <w:rPr>
            <w:webHidden/>
          </w:rPr>
          <w:fldChar w:fldCharType="end"/>
        </w:r>
      </w:hyperlink>
    </w:p>
    <w:p w14:paraId="7E938EB6" w14:textId="77777777" w:rsidR="008C48E1" w:rsidRDefault="00CB38BB">
      <w:pPr>
        <w:pStyle w:val="TOC3"/>
        <w:rPr>
          <w:rFonts w:asciiTheme="minorHAnsi" w:eastAsiaTheme="minorEastAsia" w:hAnsiTheme="minorHAnsi" w:cstheme="minorBidi"/>
          <w:color w:val="auto"/>
          <w:kern w:val="0"/>
          <w:szCs w:val="22"/>
        </w:rPr>
      </w:pPr>
      <w:hyperlink w:anchor="_Toc464803606" w:history="1">
        <w:r w:rsidR="008C48E1" w:rsidRPr="008A0103">
          <w:rPr>
            <w:rStyle w:val="Hyperlink"/>
          </w:rPr>
          <w:t>MP-2 Media Access (L) (M)</w:t>
        </w:r>
        <w:r w:rsidR="008C48E1">
          <w:rPr>
            <w:webHidden/>
          </w:rPr>
          <w:tab/>
        </w:r>
        <w:r w:rsidR="008C48E1">
          <w:rPr>
            <w:webHidden/>
          </w:rPr>
          <w:fldChar w:fldCharType="begin"/>
        </w:r>
        <w:r w:rsidR="008C48E1">
          <w:rPr>
            <w:webHidden/>
          </w:rPr>
          <w:instrText xml:space="preserve"> PAGEREF _Toc464803606 \h </w:instrText>
        </w:r>
        <w:r w:rsidR="008C48E1">
          <w:rPr>
            <w:webHidden/>
          </w:rPr>
        </w:r>
        <w:r w:rsidR="008C48E1">
          <w:rPr>
            <w:webHidden/>
          </w:rPr>
          <w:fldChar w:fldCharType="separate"/>
        </w:r>
        <w:r w:rsidR="00AA1450">
          <w:rPr>
            <w:webHidden/>
          </w:rPr>
          <w:t>94</w:t>
        </w:r>
        <w:r w:rsidR="008C48E1">
          <w:rPr>
            <w:webHidden/>
          </w:rPr>
          <w:fldChar w:fldCharType="end"/>
        </w:r>
      </w:hyperlink>
    </w:p>
    <w:p w14:paraId="7DD6D3ED" w14:textId="77777777" w:rsidR="008C48E1" w:rsidRDefault="00CB38BB">
      <w:pPr>
        <w:pStyle w:val="TOC3"/>
        <w:rPr>
          <w:rFonts w:asciiTheme="minorHAnsi" w:eastAsiaTheme="minorEastAsia" w:hAnsiTheme="minorHAnsi" w:cstheme="minorBidi"/>
          <w:color w:val="auto"/>
          <w:kern w:val="0"/>
          <w:szCs w:val="22"/>
        </w:rPr>
      </w:pPr>
      <w:hyperlink w:anchor="_Toc464803607" w:history="1">
        <w:r w:rsidR="008C48E1" w:rsidRPr="008A0103">
          <w:rPr>
            <w:rStyle w:val="Hyperlink"/>
          </w:rPr>
          <w:t>MP-6 Media Sanitization and Disposal (L) (M)</w:t>
        </w:r>
        <w:r w:rsidR="008C48E1">
          <w:rPr>
            <w:webHidden/>
          </w:rPr>
          <w:tab/>
        </w:r>
        <w:r w:rsidR="008C48E1">
          <w:rPr>
            <w:webHidden/>
          </w:rPr>
          <w:fldChar w:fldCharType="begin"/>
        </w:r>
        <w:r w:rsidR="008C48E1">
          <w:rPr>
            <w:webHidden/>
          </w:rPr>
          <w:instrText xml:space="preserve"> PAGEREF _Toc464803607 \h </w:instrText>
        </w:r>
        <w:r w:rsidR="008C48E1">
          <w:rPr>
            <w:webHidden/>
          </w:rPr>
        </w:r>
        <w:r w:rsidR="008C48E1">
          <w:rPr>
            <w:webHidden/>
          </w:rPr>
          <w:fldChar w:fldCharType="separate"/>
        </w:r>
        <w:r w:rsidR="00AA1450">
          <w:rPr>
            <w:webHidden/>
          </w:rPr>
          <w:t>94</w:t>
        </w:r>
        <w:r w:rsidR="008C48E1">
          <w:rPr>
            <w:webHidden/>
          </w:rPr>
          <w:fldChar w:fldCharType="end"/>
        </w:r>
      </w:hyperlink>
    </w:p>
    <w:p w14:paraId="358D1605" w14:textId="77777777" w:rsidR="008C48E1" w:rsidRDefault="00CB38BB">
      <w:pPr>
        <w:pStyle w:val="TOC3"/>
        <w:rPr>
          <w:rFonts w:asciiTheme="minorHAnsi" w:eastAsiaTheme="minorEastAsia" w:hAnsiTheme="minorHAnsi" w:cstheme="minorBidi"/>
          <w:color w:val="auto"/>
          <w:kern w:val="0"/>
          <w:szCs w:val="22"/>
        </w:rPr>
      </w:pPr>
      <w:hyperlink w:anchor="_Toc464803608" w:history="1">
        <w:r w:rsidR="008C48E1" w:rsidRPr="008A0103">
          <w:rPr>
            <w:rStyle w:val="Hyperlink"/>
          </w:rPr>
          <w:t>MP-7 Media Use (L) (M) (H)</w:t>
        </w:r>
        <w:r w:rsidR="008C48E1">
          <w:rPr>
            <w:webHidden/>
          </w:rPr>
          <w:tab/>
        </w:r>
        <w:r w:rsidR="008C48E1">
          <w:rPr>
            <w:webHidden/>
          </w:rPr>
          <w:fldChar w:fldCharType="begin"/>
        </w:r>
        <w:r w:rsidR="008C48E1">
          <w:rPr>
            <w:webHidden/>
          </w:rPr>
          <w:instrText xml:space="preserve"> PAGEREF _Toc464803608 \h </w:instrText>
        </w:r>
        <w:r w:rsidR="008C48E1">
          <w:rPr>
            <w:webHidden/>
          </w:rPr>
        </w:r>
        <w:r w:rsidR="008C48E1">
          <w:rPr>
            <w:webHidden/>
          </w:rPr>
          <w:fldChar w:fldCharType="separate"/>
        </w:r>
        <w:r w:rsidR="00AA1450">
          <w:rPr>
            <w:webHidden/>
          </w:rPr>
          <w:t>95</w:t>
        </w:r>
        <w:r w:rsidR="008C48E1">
          <w:rPr>
            <w:webHidden/>
          </w:rPr>
          <w:fldChar w:fldCharType="end"/>
        </w:r>
      </w:hyperlink>
    </w:p>
    <w:p w14:paraId="00929F74" w14:textId="77777777" w:rsidR="008C48E1" w:rsidRDefault="00CB38BB">
      <w:pPr>
        <w:pStyle w:val="TOC2"/>
        <w:rPr>
          <w:rFonts w:asciiTheme="minorHAnsi" w:eastAsiaTheme="minorEastAsia" w:hAnsiTheme="minorHAnsi" w:cstheme="minorBidi"/>
          <w:noProof/>
          <w:color w:val="auto"/>
          <w:kern w:val="0"/>
          <w:szCs w:val="22"/>
        </w:rPr>
      </w:pPr>
      <w:hyperlink w:anchor="_Toc464803609" w:history="1">
        <w:r w:rsidR="008C48E1" w:rsidRPr="008A0103">
          <w:rPr>
            <w:rStyle w:val="Hyperlink"/>
            <w:noProof/>
          </w:rPr>
          <w:t>13.11</w:t>
        </w:r>
        <w:r w:rsidR="008C48E1">
          <w:rPr>
            <w:rFonts w:asciiTheme="minorHAnsi" w:eastAsiaTheme="minorEastAsia" w:hAnsiTheme="minorHAnsi" w:cstheme="minorBidi"/>
            <w:noProof/>
            <w:color w:val="auto"/>
            <w:kern w:val="0"/>
            <w:szCs w:val="22"/>
          </w:rPr>
          <w:tab/>
        </w:r>
        <w:r w:rsidR="008C48E1" w:rsidRPr="008A0103">
          <w:rPr>
            <w:rStyle w:val="Hyperlink"/>
            <w:noProof/>
          </w:rPr>
          <w:t>Physical and Environmental Protection (PE)</w:t>
        </w:r>
        <w:r w:rsidR="008C48E1">
          <w:rPr>
            <w:noProof/>
            <w:webHidden/>
          </w:rPr>
          <w:tab/>
        </w:r>
        <w:r w:rsidR="008C48E1">
          <w:rPr>
            <w:noProof/>
            <w:webHidden/>
          </w:rPr>
          <w:fldChar w:fldCharType="begin"/>
        </w:r>
        <w:r w:rsidR="008C48E1">
          <w:rPr>
            <w:noProof/>
            <w:webHidden/>
          </w:rPr>
          <w:instrText xml:space="preserve"> PAGEREF _Toc464803609 \h </w:instrText>
        </w:r>
        <w:r w:rsidR="008C48E1">
          <w:rPr>
            <w:noProof/>
            <w:webHidden/>
          </w:rPr>
        </w:r>
        <w:r w:rsidR="008C48E1">
          <w:rPr>
            <w:noProof/>
            <w:webHidden/>
          </w:rPr>
          <w:fldChar w:fldCharType="separate"/>
        </w:r>
        <w:r w:rsidR="00AA1450">
          <w:rPr>
            <w:noProof/>
            <w:webHidden/>
          </w:rPr>
          <w:t>96</w:t>
        </w:r>
        <w:r w:rsidR="008C48E1">
          <w:rPr>
            <w:noProof/>
            <w:webHidden/>
          </w:rPr>
          <w:fldChar w:fldCharType="end"/>
        </w:r>
      </w:hyperlink>
    </w:p>
    <w:p w14:paraId="13FBCC42" w14:textId="77777777" w:rsidR="008C48E1" w:rsidRDefault="00CB38BB">
      <w:pPr>
        <w:pStyle w:val="TOC3"/>
        <w:rPr>
          <w:rFonts w:asciiTheme="minorHAnsi" w:eastAsiaTheme="minorEastAsia" w:hAnsiTheme="minorHAnsi" w:cstheme="minorBidi"/>
          <w:color w:val="auto"/>
          <w:kern w:val="0"/>
          <w:szCs w:val="22"/>
        </w:rPr>
      </w:pPr>
      <w:hyperlink w:anchor="_Toc464803610" w:history="1">
        <w:r w:rsidR="008C48E1" w:rsidRPr="008A0103">
          <w:rPr>
            <w:rStyle w:val="Hyperlink"/>
          </w:rPr>
          <w:t>PE-1 Physical and Environmental Protection Policy and Procedures (L) (M)</w:t>
        </w:r>
        <w:r w:rsidR="008C48E1">
          <w:rPr>
            <w:webHidden/>
          </w:rPr>
          <w:tab/>
        </w:r>
        <w:r w:rsidR="008C48E1">
          <w:rPr>
            <w:webHidden/>
          </w:rPr>
          <w:fldChar w:fldCharType="begin"/>
        </w:r>
        <w:r w:rsidR="008C48E1">
          <w:rPr>
            <w:webHidden/>
          </w:rPr>
          <w:instrText xml:space="preserve"> PAGEREF _Toc464803610 \h </w:instrText>
        </w:r>
        <w:r w:rsidR="008C48E1">
          <w:rPr>
            <w:webHidden/>
          </w:rPr>
        </w:r>
        <w:r w:rsidR="008C48E1">
          <w:rPr>
            <w:webHidden/>
          </w:rPr>
          <w:fldChar w:fldCharType="separate"/>
        </w:r>
        <w:r w:rsidR="00AA1450">
          <w:rPr>
            <w:webHidden/>
          </w:rPr>
          <w:t>96</w:t>
        </w:r>
        <w:r w:rsidR="008C48E1">
          <w:rPr>
            <w:webHidden/>
          </w:rPr>
          <w:fldChar w:fldCharType="end"/>
        </w:r>
      </w:hyperlink>
    </w:p>
    <w:p w14:paraId="3DD7AC69" w14:textId="77777777" w:rsidR="008C48E1" w:rsidRDefault="00CB38BB">
      <w:pPr>
        <w:pStyle w:val="TOC3"/>
        <w:rPr>
          <w:rFonts w:asciiTheme="minorHAnsi" w:eastAsiaTheme="minorEastAsia" w:hAnsiTheme="minorHAnsi" w:cstheme="minorBidi"/>
          <w:color w:val="auto"/>
          <w:kern w:val="0"/>
          <w:szCs w:val="22"/>
        </w:rPr>
      </w:pPr>
      <w:hyperlink w:anchor="_Toc464803611" w:history="1">
        <w:r w:rsidR="008C48E1" w:rsidRPr="008A0103">
          <w:rPr>
            <w:rStyle w:val="Hyperlink"/>
          </w:rPr>
          <w:t>PE-2 Physical Access Authorizations (L) (M)</w:t>
        </w:r>
        <w:r w:rsidR="008C48E1">
          <w:rPr>
            <w:webHidden/>
          </w:rPr>
          <w:tab/>
        </w:r>
        <w:r w:rsidR="008C48E1">
          <w:rPr>
            <w:webHidden/>
          </w:rPr>
          <w:fldChar w:fldCharType="begin"/>
        </w:r>
        <w:r w:rsidR="008C48E1">
          <w:rPr>
            <w:webHidden/>
          </w:rPr>
          <w:instrText xml:space="preserve"> PAGEREF _Toc464803611 \h </w:instrText>
        </w:r>
        <w:r w:rsidR="008C48E1">
          <w:rPr>
            <w:webHidden/>
          </w:rPr>
        </w:r>
        <w:r w:rsidR="008C48E1">
          <w:rPr>
            <w:webHidden/>
          </w:rPr>
          <w:fldChar w:fldCharType="separate"/>
        </w:r>
        <w:r w:rsidR="00AA1450">
          <w:rPr>
            <w:webHidden/>
          </w:rPr>
          <w:t>97</w:t>
        </w:r>
        <w:r w:rsidR="008C48E1">
          <w:rPr>
            <w:webHidden/>
          </w:rPr>
          <w:fldChar w:fldCharType="end"/>
        </w:r>
      </w:hyperlink>
    </w:p>
    <w:p w14:paraId="15FE1279" w14:textId="77777777" w:rsidR="008C48E1" w:rsidRDefault="00CB38BB">
      <w:pPr>
        <w:pStyle w:val="TOC3"/>
        <w:rPr>
          <w:rFonts w:asciiTheme="minorHAnsi" w:eastAsiaTheme="minorEastAsia" w:hAnsiTheme="minorHAnsi" w:cstheme="minorBidi"/>
          <w:color w:val="auto"/>
          <w:kern w:val="0"/>
          <w:szCs w:val="22"/>
        </w:rPr>
      </w:pPr>
      <w:hyperlink w:anchor="_Toc464803612" w:history="1">
        <w:r w:rsidR="008C48E1" w:rsidRPr="008A0103">
          <w:rPr>
            <w:rStyle w:val="Hyperlink"/>
          </w:rPr>
          <w:t>PE-3 Physical Access Control (L) (M) (H)</w:t>
        </w:r>
        <w:r w:rsidR="008C48E1">
          <w:rPr>
            <w:webHidden/>
          </w:rPr>
          <w:tab/>
        </w:r>
        <w:r w:rsidR="008C48E1">
          <w:rPr>
            <w:webHidden/>
          </w:rPr>
          <w:fldChar w:fldCharType="begin"/>
        </w:r>
        <w:r w:rsidR="008C48E1">
          <w:rPr>
            <w:webHidden/>
          </w:rPr>
          <w:instrText xml:space="preserve"> PAGEREF _Toc464803612 \h </w:instrText>
        </w:r>
        <w:r w:rsidR="008C48E1">
          <w:rPr>
            <w:webHidden/>
          </w:rPr>
        </w:r>
        <w:r w:rsidR="008C48E1">
          <w:rPr>
            <w:webHidden/>
          </w:rPr>
          <w:fldChar w:fldCharType="separate"/>
        </w:r>
        <w:r w:rsidR="00AA1450">
          <w:rPr>
            <w:webHidden/>
          </w:rPr>
          <w:t>98</w:t>
        </w:r>
        <w:r w:rsidR="008C48E1">
          <w:rPr>
            <w:webHidden/>
          </w:rPr>
          <w:fldChar w:fldCharType="end"/>
        </w:r>
      </w:hyperlink>
    </w:p>
    <w:p w14:paraId="4F17716A" w14:textId="77777777" w:rsidR="008C48E1" w:rsidRDefault="00CB38BB">
      <w:pPr>
        <w:pStyle w:val="TOC3"/>
        <w:rPr>
          <w:rFonts w:asciiTheme="minorHAnsi" w:eastAsiaTheme="minorEastAsia" w:hAnsiTheme="minorHAnsi" w:cstheme="minorBidi"/>
          <w:color w:val="auto"/>
          <w:kern w:val="0"/>
          <w:szCs w:val="22"/>
        </w:rPr>
      </w:pPr>
      <w:hyperlink w:anchor="_Toc464803613" w:history="1">
        <w:r w:rsidR="008C48E1" w:rsidRPr="008A0103">
          <w:rPr>
            <w:rStyle w:val="Hyperlink"/>
          </w:rPr>
          <w:t>PE-6 Monitoring Physical Access (L) (M) (H)</w:t>
        </w:r>
        <w:r w:rsidR="008C48E1">
          <w:rPr>
            <w:webHidden/>
          </w:rPr>
          <w:tab/>
        </w:r>
        <w:r w:rsidR="008C48E1">
          <w:rPr>
            <w:webHidden/>
          </w:rPr>
          <w:fldChar w:fldCharType="begin"/>
        </w:r>
        <w:r w:rsidR="008C48E1">
          <w:rPr>
            <w:webHidden/>
          </w:rPr>
          <w:instrText xml:space="preserve"> PAGEREF _Toc464803613 \h </w:instrText>
        </w:r>
        <w:r w:rsidR="008C48E1">
          <w:rPr>
            <w:webHidden/>
          </w:rPr>
        </w:r>
        <w:r w:rsidR="008C48E1">
          <w:rPr>
            <w:webHidden/>
          </w:rPr>
          <w:fldChar w:fldCharType="separate"/>
        </w:r>
        <w:r w:rsidR="00AA1450">
          <w:rPr>
            <w:webHidden/>
          </w:rPr>
          <w:t>99</w:t>
        </w:r>
        <w:r w:rsidR="008C48E1">
          <w:rPr>
            <w:webHidden/>
          </w:rPr>
          <w:fldChar w:fldCharType="end"/>
        </w:r>
      </w:hyperlink>
    </w:p>
    <w:p w14:paraId="5166D7F5" w14:textId="77777777" w:rsidR="008C48E1" w:rsidRDefault="00CB38BB">
      <w:pPr>
        <w:pStyle w:val="TOC3"/>
        <w:rPr>
          <w:rFonts w:asciiTheme="minorHAnsi" w:eastAsiaTheme="minorEastAsia" w:hAnsiTheme="minorHAnsi" w:cstheme="minorBidi"/>
          <w:color w:val="auto"/>
          <w:kern w:val="0"/>
          <w:szCs w:val="22"/>
        </w:rPr>
      </w:pPr>
      <w:hyperlink w:anchor="_Toc464803614" w:history="1">
        <w:r w:rsidR="008C48E1" w:rsidRPr="008A0103">
          <w:rPr>
            <w:rStyle w:val="Hyperlink"/>
          </w:rPr>
          <w:t>PE-8 Visitor Access Records (L) (M) (H)</w:t>
        </w:r>
        <w:r w:rsidR="008C48E1">
          <w:rPr>
            <w:webHidden/>
          </w:rPr>
          <w:tab/>
        </w:r>
        <w:r w:rsidR="008C48E1">
          <w:rPr>
            <w:webHidden/>
          </w:rPr>
          <w:fldChar w:fldCharType="begin"/>
        </w:r>
        <w:r w:rsidR="008C48E1">
          <w:rPr>
            <w:webHidden/>
          </w:rPr>
          <w:instrText xml:space="preserve"> PAGEREF _Toc464803614 \h </w:instrText>
        </w:r>
        <w:r w:rsidR="008C48E1">
          <w:rPr>
            <w:webHidden/>
          </w:rPr>
        </w:r>
        <w:r w:rsidR="008C48E1">
          <w:rPr>
            <w:webHidden/>
          </w:rPr>
          <w:fldChar w:fldCharType="separate"/>
        </w:r>
        <w:r w:rsidR="00AA1450">
          <w:rPr>
            <w:webHidden/>
          </w:rPr>
          <w:t>100</w:t>
        </w:r>
        <w:r w:rsidR="008C48E1">
          <w:rPr>
            <w:webHidden/>
          </w:rPr>
          <w:fldChar w:fldCharType="end"/>
        </w:r>
      </w:hyperlink>
    </w:p>
    <w:p w14:paraId="7177B3C8" w14:textId="77777777" w:rsidR="008C48E1" w:rsidRDefault="00CB38BB">
      <w:pPr>
        <w:pStyle w:val="TOC3"/>
        <w:rPr>
          <w:rFonts w:asciiTheme="minorHAnsi" w:eastAsiaTheme="minorEastAsia" w:hAnsiTheme="minorHAnsi" w:cstheme="minorBidi"/>
          <w:color w:val="auto"/>
          <w:kern w:val="0"/>
          <w:szCs w:val="22"/>
        </w:rPr>
      </w:pPr>
      <w:hyperlink w:anchor="_Toc464803615" w:history="1">
        <w:r w:rsidR="008C48E1" w:rsidRPr="008A0103">
          <w:rPr>
            <w:rStyle w:val="Hyperlink"/>
          </w:rPr>
          <w:t>PE-12 Emergency Lighting (L) (M) (H)</w:t>
        </w:r>
        <w:r w:rsidR="008C48E1">
          <w:rPr>
            <w:webHidden/>
          </w:rPr>
          <w:tab/>
        </w:r>
        <w:r w:rsidR="008C48E1">
          <w:rPr>
            <w:webHidden/>
          </w:rPr>
          <w:fldChar w:fldCharType="begin"/>
        </w:r>
        <w:r w:rsidR="008C48E1">
          <w:rPr>
            <w:webHidden/>
          </w:rPr>
          <w:instrText xml:space="preserve"> PAGEREF _Toc464803615 \h </w:instrText>
        </w:r>
        <w:r w:rsidR="008C48E1">
          <w:rPr>
            <w:webHidden/>
          </w:rPr>
        </w:r>
        <w:r w:rsidR="008C48E1">
          <w:rPr>
            <w:webHidden/>
          </w:rPr>
          <w:fldChar w:fldCharType="separate"/>
        </w:r>
        <w:r w:rsidR="00AA1450">
          <w:rPr>
            <w:webHidden/>
          </w:rPr>
          <w:t>101</w:t>
        </w:r>
        <w:r w:rsidR="008C48E1">
          <w:rPr>
            <w:webHidden/>
          </w:rPr>
          <w:fldChar w:fldCharType="end"/>
        </w:r>
      </w:hyperlink>
    </w:p>
    <w:p w14:paraId="1839016F" w14:textId="77777777" w:rsidR="008C48E1" w:rsidRDefault="00CB38BB">
      <w:pPr>
        <w:pStyle w:val="TOC3"/>
        <w:rPr>
          <w:rFonts w:asciiTheme="minorHAnsi" w:eastAsiaTheme="minorEastAsia" w:hAnsiTheme="minorHAnsi" w:cstheme="minorBidi"/>
          <w:color w:val="auto"/>
          <w:kern w:val="0"/>
          <w:szCs w:val="22"/>
        </w:rPr>
      </w:pPr>
      <w:hyperlink w:anchor="_Toc464803616" w:history="1">
        <w:r w:rsidR="008C48E1" w:rsidRPr="008A0103">
          <w:rPr>
            <w:rStyle w:val="Hyperlink"/>
          </w:rPr>
          <w:t>PE-13 Fire Protection (L) (M) (H)</w:t>
        </w:r>
        <w:r w:rsidR="008C48E1">
          <w:rPr>
            <w:webHidden/>
          </w:rPr>
          <w:tab/>
        </w:r>
        <w:r w:rsidR="008C48E1">
          <w:rPr>
            <w:webHidden/>
          </w:rPr>
          <w:fldChar w:fldCharType="begin"/>
        </w:r>
        <w:r w:rsidR="008C48E1">
          <w:rPr>
            <w:webHidden/>
          </w:rPr>
          <w:instrText xml:space="preserve"> PAGEREF _Toc464803616 \h </w:instrText>
        </w:r>
        <w:r w:rsidR="008C48E1">
          <w:rPr>
            <w:webHidden/>
          </w:rPr>
        </w:r>
        <w:r w:rsidR="008C48E1">
          <w:rPr>
            <w:webHidden/>
          </w:rPr>
          <w:fldChar w:fldCharType="separate"/>
        </w:r>
        <w:r w:rsidR="00AA1450">
          <w:rPr>
            <w:webHidden/>
          </w:rPr>
          <w:t>102</w:t>
        </w:r>
        <w:r w:rsidR="008C48E1">
          <w:rPr>
            <w:webHidden/>
          </w:rPr>
          <w:fldChar w:fldCharType="end"/>
        </w:r>
      </w:hyperlink>
    </w:p>
    <w:p w14:paraId="5DF8C9E0" w14:textId="77777777" w:rsidR="008C48E1" w:rsidRDefault="00CB38BB">
      <w:pPr>
        <w:pStyle w:val="TOC3"/>
        <w:rPr>
          <w:rFonts w:asciiTheme="minorHAnsi" w:eastAsiaTheme="minorEastAsia" w:hAnsiTheme="minorHAnsi" w:cstheme="minorBidi"/>
          <w:color w:val="auto"/>
          <w:kern w:val="0"/>
          <w:szCs w:val="22"/>
        </w:rPr>
      </w:pPr>
      <w:hyperlink w:anchor="_Toc464803617" w:history="1">
        <w:r w:rsidR="008C48E1" w:rsidRPr="008A0103">
          <w:rPr>
            <w:rStyle w:val="Hyperlink"/>
          </w:rPr>
          <w:t>PE-14 Temperature and Humidity Controls (L) (M) (H)</w:t>
        </w:r>
        <w:r w:rsidR="008C48E1">
          <w:rPr>
            <w:webHidden/>
          </w:rPr>
          <w:tab/>
        </w:r>
        <w:r w:rsidR="008C48E1">
          <w:rPr>
            <w:webHidden/>
          </w:rPr>
          <w:fldChar w:fldCharType="begin"/>
        </w:r>
        <w:r w:rsidR="008C48E1">
          <w:rPr>
            <w:webHidden/>
          </w:rPr>
          <w:instrText xml:space="preserve"> PAGEREF _Toc464803617 \h </w:instrText>
        </w:r>
        <w:r w:rsidR="008C48E1">
          <w:rPr>
            <w:webHidden/>
          </w:rPr>
        </w:r>
        <w:r w:rsidR="008C48E1">
          <w:rPr>
            <w:webHidden/>
          </w:rPr>
          <w:fldChar w:fldCharType="separate"/>
        </w:r>
        <w:r w:rsidR="00AA1450">
          <w:rPr>
            <w:webHidden/>
          </w:rPr>
          <w:t>102</w:t>
        </w:r>
        <w:r w:rsidR="008C48E1">
          <w:rPr>
            <w:webHidden/>
          </w:rPr>
          <w:fldChar w:fldCharType="end"/>
        </w:r>
      </w:hyperlink>
    </w:p>
    <w:p w14:paraId="2C658C50" w14:textId="77777777" w:rsidR="008C48E1" w:rsidRDefault="00CB38BB">
      <w:pPr>
        <w:pStyle w:val="TOC3"/>
        <w:rPr>
          <w:rFonts w:asciiTheme="minorHAnsi" w:eastAsiaTheme="minorEastAsia" w:hAnsiTheme="minorHAnsi" w:cstheme="minorBidi"/>
          <w:color w:val="auto"/>
          <w:kern w:val="0"/>
          <w:szCs w:val="22"/>
        </w:rPr>
      </w:pPr>
      <w:hyperlink w:anchor="_Toc464803618" w:history="1">
        <w:r w:rsidR="008C48E1" w:rsidRPr="008A0103">
          <w:rPr>
            <w:rStyle w:val="Hyperlink"/>
          </w:rPr>
          <w:t>PE-15 Water Damage Protection (L) (M) (H)</w:t>
        </w:r>
        <w:r w:rsidR="008C48E1">
          <w:rPr>
            <w:webHidden/>
          </w:rPr>
          <w:tab/>
        </w:r>
        <w:r w:rsidR="008C48E1">
          <w:rPr>
            <w:webHidden/>
          </w:rPr>
          <w:fldChar w:fldCharType="begin"/>
        </w:r>
        <w:r w:rsidR="008C48E1">
          <w:rPr>
            <w:webHidden/>
          </w:rPr>
          <w:instrText xml:space="preserve"> PAGEREF _Toc464803618 \h </w:instrText>
        </w:r>
        <w:r w:rsidR="008C48E1">
          <w:rPr>
            <w:webHidden/>
          </w:rPr>
        </w:r>
        <w:r w:rsidR="008C48E1">
          <w:rPr>
            <w:webHidden/>
          </w:rPr>
          <w:fldChar w:fldCharType="separate"/>
        </w:r>
        <w:r w:rsidR="00AA1450">
          <w:rPr>
            <w:webHidden/>
          </w:rPr>
          <w:t>103</w:t>
        </w:r>
        <w:r w:rsidR="008C48E1">
          <w:rPr>
            <w:webHidden/>
          </w:rPr>
          <w:fldChar w:fldCharType="end"/>
        </w:r>
      </w:hyperlink>
    </w:p>
    <w:p w14:paraId="4EC4AF28" w14:textId="77777777" w:rsidR="008C48E1" w:rsidRDefault="00CB38BB">
      <w:pPr>
        <w:pStyle w:val="TOC3"/>
        <w:rPr>
          <w:rFonts w:asciiTheme="minorHAnsi" w:eastAsiaTheme="minorEastAsia" w:hAnsiTheme="minorHAnsi" w:cstheme="minorBidi"/>
          <w:color w:val="auto"/>
          <w:kern w:val="0"/>
          <w:szCs w:val="22"/>
        </w:rPr>
      </w:pPr>
      <w:hyperlink w:anchor="_Toc464803619" w:history="1">
        <w:r w:rsidR="008C48E1" w:rsidRPr="008A0103">
          <w:rPr>
            <w:rStyle w:val="Hyperlink"/>
          </w:rPr>
          <w:t>PE-16 Delivery and Removal (L) (M) (H)</w:t>
        </w:r>
        <w:r w:rsidR="008C48E1">
          <w:rPr>
            <w:webHidden/>
          </w:rPr>
          <w:tab/>
        </w:r>
        <w:r w:rsidR="008C48E1">
          <w:rPr>
            <w:webHidden/>
          </w:rPr>
          <w:fldChar w:fldCharType="begin"/>
        </w:r>
        <w:r w:rsidR="008C48E1">
          <w:rPr>
            <w:webHidden/>
          </w:rPr>
          <w:instrText xml:space="preserve"> PAGEREF _Toc464803619 \h </w:instrText>
        </w:r>
        <w:r w:rsidR="008C48E1">
          <w:rPr>
            <w:webHidden/>
          </w:rPr>
        </w:r>
        <w:r w:rsidR="008C48E1">
          <w:rPr>
            <w:webHidden/>
          </w:rPr>
          <w:fldChar w:fldCharType="separate"/>
        </w:r>
        <w:r w:rsidR="00AA1450">
          <w:rPr>
            <w:webHidden/>
          </w:rPr>
          <w:t>104</w:t>
        </w:r>
        <w:r w:rsidR="008C48E1">
          <w:rPr>
            <w:webHidden/>
          </w:rPr>
          <w:fldChar w:fldCharType="end"/>
        </w:r>
      </w:hyperlink>
    </w:p>
    <w:p w14:paraId="6A80600E" w14:textId="77777777" w:rsidR="008C48E1" w:rsidRDefault="00CB38BB">
      <w:pPr>
        <w:pStyle w:val="TOC2"/>
        <w:rPr>
          <w:rFonts w:asciiTheme="minorHAnsi" w:eastAsiaTheme="minorEastAsia" w:hAnsiTheme="minorHAnsi" w:cstheme="minorBidi"/>
          <w:noProof/>
          <w:color w:val="auto"/>
          <w:kern w:val="0"/>
          <w:szCs w:val="22"/>
        </w:rPr>
      </w:pPr>
      <w:hyperlink w:anchor="_Toc464803620" w:history="1">
        <w:r w:rsidR="008C48E1" w:rsidRPr="008A0103">
          <w:rPr>
            <w:rStyle w:val="Hyperlink"/>
            <w:noProof/>
          </w:rPr>
          <w:t>13.12</w:t>
        </w:r>
        <w:r w:rsidR="008C48E1">
          <w:rPr>
            <w:rFonts w:asciiTheme="minorHAnsi" w:eastAsiaTheme="minorEastAsia" w:hAnsiTheme="minorHAnsi" w:cstheme="minorBidi"/>
            <w:noProof/>
            <w:color w:val="auto"/>
            <w:kern w:val="0"/>
            <w:szCs w:val="22"/>
          </w:rPr>
          <w:tab/>
        </w:r>
        <w:r w:rsidR="008C48E1" w:rsidRPr="008A0103">
          <w:rPr>
            <w:rStyle w:val="Hyperlink"/>
            <w:noProof/>
          </w:rPr>
          <w:t>Planning (PL)</w:t>
        </w:r>
        <w:r w:rsidR="008C48E1">
          <w:rPr>
            <w:noProof/>
            <w:webHidden/>
          </w:rPr>
          <w:tab/>
        </w:r>
        <w:r w:rsidR="008C48E1">
          <w:rPr>
            <w:noProof/>
            <w:webHidden/>
          </w:rPr>
          <w:fldChar w:fldCharType="begin"/>
        </w:r>
        <w:r w:rsidR="008C48E1">
          <w:rPr>
            <w:noProof/>
            <w:webHidden/>
          </w:rPr>
          <w:instrText xml:space="preserve"> PAGEREF _Toc464803620 \h </w:instrText>
        </w:r>
        <w:r w:rsidR="008C48E1">
          <w:rPr>
            <w:noProof/>
            <w:webHidden/>
          </w:rPr>
        </w:r>
        <w:r w:rsidR="008C48E1">
          <w:rPr>
            <w:noProof/>
            <w:webHidden/>
          </w:rPr>
          <w:fldChar w:fldCharType="separate"/>
        </w:r>
        <w:r w:rsidR="00AA1450">
          <w:rPr>
            <w:noProof/>
            <w:webHidden/>
          </w:rPr>
          <w:t>105</w:t>
        </w:r>
        <w:r w:rsidR="008C48E1">
          <w:rPr>
            <w:noProof/>
            <w:webHidden/>
          </w:rPr>
          <w:fldChar w:fldCharType="end"/>
        </w:r>
      </w:hyperlink>
    </w:p>
    <w:p w14:paraId="59F1E0B6" w14:textId="77777777" w:rsidR="008C48E1" w:rsidRDefault="00CB38BB">
      <w:pPr>
        <w:pStyle w:val="TOC3"/>
        <w:rPr>
          <w:rFonts w:asciiTheme="minorHAnsi" w:eastAsiaTheme="minorEastAsia" w:hAnsiTheme="minorHAnsi" w:cstheme="minorBidi"/>
          <w:color w:val="auto"/>
          <w:kern w:val="0"/>
          <w:szCs w:val="22"/>
        </w:rPr>
      </w:pPr>
      <w:hyperlink w:anchor="_Toc464803621" w:history="1">
        <w:r w:rsidR="008C48E1" w:rsidRPr="008A0103">
          <w:rPr>
            <w:rStyle w:val="Hyperlink"/>
          </w:rPr>
          <w:t>PL-1 Security Planning Policy and Procedures (L) (M)</w:t>
        </w:r>
        <w:r w:rsidR="008C48E1">
          <w:rPr>
            <w:webHidden/>
          </w:rPr>
          <w:tab/>
        </w:r>
        <w:r w:rsidR="008C48E1">
          <w:rPr>
            <w:webHidden/>
          </w:rPr>
          <w:fldChar w:fldCharType="begin"/>
        </w:r>
        <w:r w:rsidR="008C48E1">
          <w:rPr>
            <w:webHidden/>
          </w:rPr>
          <w:instrText xml:space="preserve"> PAGEREF _Toc464803621 \h </w:instrText>
        </w:r>
        <w:r w:rsidR="008C48E1">
          <w:rPr>
            <w:webHidden/>
          </w:rPr>
        </w:r>
        <w:r w:rsidR="008C48E1">
          <w:rPr>
            <w:webHidden/>
          </w:rPr>
          <w:fldChar w:fldCharType="separate"/>
        </w:r>
        <w:r w:rsidR="00AA1450">
          <w:rPr>
            <w:webHidden/>
          </w:rPr>
          <w:t>105</w:t>
        </w:r>
        <w:r w:rsidR="008C48E1">
          <w:rPr>
            <w:webHidden/>
          </w:rPr>
          <w:fldChar w:fldCharType="end"/>
        </w:r>
      </w:hyperlink>
    </w:p>
    <w:p w14:paraId="2F4687FA" w14:textId="77777777" w:rsidR="008C48E1" w:rsidRDefault="00CB38BB">
      <w:pPr>
        <w:pStyle w:val="TOC3"/>
        <w:rPr>
          <w:rFonts w:asciiTheme="minorHAnsi" w:eastAsiaTheme="minorEastAsia" w:hAnsiTheme="minorHAnsi" w:cstheme="minorBidi"/>
          <w:color w:val="auto"/>
          <w:kern w:val="0"/>
          <w:szCs w:val="22"/>
        </w:rPr>
      </w:pPr>
      <w:hyperlink w:anchor="_Toc464803622" w:history="1">
        <w:r w:rsidR="008C48E1" w:rsidRPr="008A0103">
          <w:rPr>
            <w:rStyle w:val="Hyperlink"/>
          </w:rPr>
          <w:t>PL-2 System Security Plan (L) (M) (H)</w:t>
        </w:r>
        <w:r w:rsidR="008C48E1">
          <w:rPr>
            <w:webHidden/>
          </w:rPr>
          <w:tab/>
        </w:r>
        <w:r w:rsidR="008C48E1">
          <w:rPr>
            <w:webHidden/>
          </w:rPr>
          <w:fldChar w:fldCharType="begin"/>
        </w:r>
        <w:r w:rsidR="008C48E1">
          <w:rPr>
            <w:webHidden/>
          </w:rPr>
          <w:instrText xml:space="preserve"> PAGEREF _Toc464803622 \h </w:instrText>
        </w:r>
        <w:r w:rsidR="008C48E1">
          <w:rPr>
            <w:webHidden/>
          </w:rPr>
        </w:r>
        <w:r w:rsidR="008C48E1">
          <w:rPr>
            <w:webHidden/>
          </w:rPr>
          <w:fldChar w:fldCharType="separate"/>
        </w:r>
        <w:r w:rsidR="00AA1450">
          <w:rPr>
            <w:webHidden/>
          </w:rPr>
          <w:t>106</w:t>
        </w:r>
        <w:r w:rsidR="008C48E1">
          <w:rPr>
            <w:webHidden/>
          </w:rPr>
          <w:fldChar w:fldCharType="end"/>
        </w:r>
      </w:hyperlink>
    </w:p>
    <w:p w14:paraId="3FDB3DD7" w14:textId="77777777" w:rsidR="008C48E1" w:rsidRDefault="00CB38BB">
      <w:pPr>
        <w:pStyle w:val="TOC3"/>
        <w:rPr>
          <w:rFonts w:asciiTheme="minorHAnsi" w:eastAsiaTheme="minorEastAsia" w:hAnsiTheme="minorHAnsi" w:cstheme="minorBidi"/>
          <w:color w:val="auto"/>
          <w:kern w:val="0"/>
          <w:szCs w:val="22"/>
        </w:rPr>
      </w:pPr>
      <w:hyperlink w:anchor="_Toc464803623" w:history="1">
        <w:r w:rsidR="008C48E1" w:rsidRPr="008A0103">
          <w:rPr>
            <w:rStyle w:val="Hyperlink"/>
          </w:rPr>
          <w:t>PL-4 Rules of Behavior (L) (M)</w:t>
        </w:r>
        <w:r w:rsidR="008C48E1">
          <w:rPr>
            <w:webHidden/>
          </w:rPr>
          <w:tab/>
        </w:r>
        <w:r w:rsidR="008C48E1">
          <w:rPr>
            <w:webHidden/>
          </w:rPr>
          <w:fldChar w:fldCharType="begin"/>
        </w:r>
        <w:r w:rsidR="008C48E1">
          <w:rPr>
            <w:webHidden/>
          </w:rPr>
          <w:instrText xml:space="preserve"> PAGEREF _Toc464803623 \h </w:instrText>
        </w:r>
        <w:r w:rsidR="008C48E1">
          <w:rPr>
            <w:webHidden/>
          </w:rPr>
        </w:r>
        <w:r w:rsidR="008C48E1">
          <w:rPr>
            <w:webHidden/>
          </w:rPr>
          <w:fldChar w:fldCharType="separate"/>
        </w:r>
        <w:r w:rsidR="00AA1450">
          <w:rPr>
            <w:webHidden/>
          </w:rPr>
          <w:t>107</w:t>
        </w:r>
        <w:r w:rsidR="008C48E1">
          <w:rPr>
            <w:webHidden/>
          </w:rPr>
          <w:fldChar w:fldCharType="end"/>
        </w:r>
      </w:hyperlink>
    </w:p>
    <w:p w14:paraId="58E02789" w14:textId="77777777" w:rsidR="008C48E1" w:rsidRDefault="00CB38BB">
      <w:pPr>
        <w:pStyle w:val="TOC2"/>
        <w:rPr>
          <w:rFonts w:asciiTheme="minorHAnsi" w:eastAsiaTheme="minorEastAsia" w:hAnsiTheme="minorHAnsi" w:cstheme="minorBidi"/>
          <w:noProof/>
          <w:color w:val="auto"/>
          <w:kern w:val="0"/>
          <w:szCs w:val="22"/>
        </w:rPr>
      </w:pPr>
      <w:hyperlink w:anchor="_Toc464803624" w:history="1">
        <w:r w:rsidR="008C48E1" w:rsidRPr="008A0103">
          <w:rPr>
            <w:rStyle w:val="Hyperlink"/>
            <w:noProof/>
          </w:rPr>
          <w:t>13.13</w:t>
        </w:r>
        <w:r w:rsidR="008C48E1">
          <w:rPr>
            <w:rFonts w:asciiTheme="minorHAnsi" w:eastAsiaTheme="minorEastAsia" w:hAnsiTheme="minorHAnsi" w:cstheme="minorBidi"/>
            <w:noProof/>
            <w:color w:val="auto"/>
            <w:kern w:val="0"/>
            <w:szCs w:val="22"/>
          </w:rPr>
          <w:tab/>
        </w:r>
        <w:r w:rsidR="008C48E1" w:rsidRPr="008A0103">
          <w:rPr>
            <w:rStyle w:val="Hyperlink"/>
            <w:noProof/>
          </w:rPr>
          <w:t>Personnel Security (PS)</w:t>
        </w:r>
        <w:r w:rsidR="008C48E1">
          <w:rPr>
            <w:noProof/>
            <w:webHidden/>
          </w:rPr>
          <w:tab/>
        </w:r>
        <w:r w:rsidR="008C48E1">
          <w:rPr>
            <w:noProof/>
            <w:webHidden/>
          </w:rPr>
          <w:fldChar w:fldCharType="begin"/>
        </w:r>
        <w:r w:rsidR="008C48E1">
          <w:rPr>
            <w:noProof/>
            <w:webHidden/>
          </w:rPr>
          <w:instrText xml:space="preserve"> PAGEREF _Toc464803624 \h </w:instrText>
        </w:r>
        <w:r w:rsidR="008C48E1">
          <w:rPr>
            <w:noProof/>
            <w:webHidden/>
          </w:rPr>
        </w:r>
        <w:r w:rsidR="008C48E1">
          <w:rPr>
            <w:noProof/>
            <w:webHidden/>
          </w:rPr>
          <w:fldChar w:fldCharType="separate"/>
        </w:r>
        <w:r w:rsidR="00AA1450">
          <w:rPr>
            <w:noProof/>
            <w:webHidden/>
          </w:rPr>
          <w:t>108</w:t>
        </w:r>
        <w:r w:rsidR="008C48E1">
          <w:rPr>
            <w:noProof/>
            <w:webHidden/>
          </w:rPr>
          <w:fldChar w:fldCharType="end"/>
        </w:r>
      </w:hyperlink>
    </w:p>
    <w:p w14:paraId="2A59A915" w14:textId="77777777" w:rsidR="008C48E1" w:rsidRDefault="00CB38BB">
      <w:pPr>
        <w:pStyle w:val="TOC3"/>
        <w:rPr>
          <w:rFonts w:asciiTheme="minorHAnsi" w:eastAsiaTheme="minorEastAsia" w:hAnsiTheme="minorHAnsi" w:cstheme="minorBidi"/>
          <w:color w:val="auto"/>
          <w:kern w:val="0"/>
          <w:szCs w:val="22"/>
        </w:rPr>
      </w:pPr>
      <w:hyperlink w:anchor="_Toc464803625" w:history="1">
        <w:r w:rsidR="008C48E1" w:rsidRPr="008A0103">
          <w:rPr>
            <w:rStyle w:val="Hyperlink"/>
          </w:rPr>
          <w:t>PS-1 Personnel Security Policy and Procedures (L) (M)</w:t>
        </w:r>
        <w:r w:rsidR="008C48E1">
          <w:rPr>
            <w:webHidden/>
          </w:rPr>
          <w:tab/>
        </w:r>
        <w:r w:rsidR="008C48E1">
          <w:rPr>
            <w:webHidden/>
          </w:rPr>
          <w:fldChar w:fldCharType="begin"/>
        </w:r>
        <w:r w:rsidR="008C48E1">
          <w:rPr>
            <w:webHidden/>
          </w:rPr>
          <w:instrText xml:space="preserve"> PAGEREF _Toc464803625 \h </w:instrText>
        </w:r>
        <w:r w:rsidR="008C48E1">
          <w:rPr>
            <w:webHidden/>
          </w:rPr>
        </w:r>
        <w:r w:rsidR="008C48E1">
          <w:rPr>
            <w:webHidden/>
          </w:rPr>
          <w:fldChar w:fldCharType="separate"/>
        </w:r>
        <w:r w:rsidR="00AA1450">
          <w:rPr>
            <w:webHidden/>
          </w:rPr>
          <w:t>108</w:t>
        </w:r>
        <w:r w:rsidR="008C48E1">
          <w:rPr>
            <w:webHidden/>
          </w:rPr>
          <w:fldChar w:fldCharType="end"/>
        </w:r>
      </w:hyperlink>
    </w:p>
    <w:p w14:paraId="4CB85D33" w14:textId="77777777" w:rsidR="008C48E1" w:rsidRDefault="00CB38BB">
      <w:pPr>
        <w:pStyle w:val="TOC3"/>
        <w:rPr>
          <w:rFonts w:asciiTheme="minorHAnsi" w:eastAsiaTheme="minorEastAsia" w:hAnsiTheme="minorHAnsi" w:cstheme="minorBidi"/>
          <w:color w:val="auto"/>
          <w:kern w:val="0"/>
          <w:szCs w:val="22"/>
        </w:rPr>
      </w:pPr>
      <w:hyperlink w:anchor="_Toc464803626" w:history="1">
        <w:r w:rsidR="008C48E1" w:rsidRPr="008A0103">
          <w:rPr>
            <w:rStyle w:val="Hyperlink"/>
          </w:rPr>
          <w:t>PS-2 Position Categorization (L) (M)</w:t>
        </w:r>
        <w:r w:rsidR="008C48E1">
          <w:rPr>
            <w:webHidden/>
          </w:rPr>
          <w:tab/>
        </w:r>
        <w:r w:rsidR="008C48E1">
          <w:rPr>
            <w:webHidden/>
          </w:rPr>
          <w:fldChar w:fldCharType="begin"/>
        </w:r>
        <w:r w:rsidR="008C48E1">
          <w:rPr>
            <w:webHidden/>
          </w:rPr>
          <w:instrText xml:space="preserve"> PAGEREF _Toc464803626 \h </w:instrText>
        </w:r>
        <w:r w:rsidR="008C48E1">
          <w:rPr>
            <w:webHidden/>
          </w:rPr>
        </w:r>
        <w:r w:rsidR="008C48E1">
          <w:rPr>
            <w:webHidden/>
          </w:rPr>
          <w:fldChar w:fldCharType="separate"/>
        </w:r>
        <w:r w:rsidR="00AA1450">
          <w:rPr>
            <w:webHidden/>
          </w:rPr>
          <w:t>109</w:t>
        </w:r>
        <w:r w:rsidR="008C48E1">
          <w:rPr>
            <w:webHidden/>
          </w:rPr>
          <w:fldChar w:fldCharType="end"/>
        </w:r>
      </w:hyperlink>
    </w:p>
    <w:p w14:paraId="57DC4DCF" w14:textId="77777777" w:rsidR="008C48E1" w:rsidRDefault="00CB38BB">
      <w:pPr>
        <w:pStyle w:val="TOC3"/>
        <w:rPr>
          <w:rFonts w:asciiTheme="minorHAnsi" w:eastAsiaTheme="minorEastAsia" w:hAnsiTheme="minorHAnsi" w:cstheme="minorBidi"/>
          <w:color w:val="auto"/>
          <w:kern w:val="0"/>
          <w:szCs w:val="22"/>
        </w:rPr>
      </w:pPr>
      <w:hyperlink w:anchor="_Toc464803627" w:history="1">
        <w:r w:rsidR="008C48E1" w:rsidRPr="008A0103">
          <w:rPr>
            <w:rStyle w:val="Hyperlink"/>
          </w:rPr>
          <w:t>PS-3 Personnel Screening (L) (M) (H)</w:t>
        </w:r>
        <w:r w:rsidR="008C48E1">
          <w:rPr>
            <w:webHidden/>
          </w:rPr>
          <w:tab/>
        </w:r>
        <w:r w:rsidR="008C48E1">
          <w:rPr>
            <w:webHidden/>
          </w:rPr>
          <w:fldChar w:fldCharType="begin"/>
        </w:r>
        <w:r w:rsidR="008C48E1">
          <w:rPr>
            <w:webHidden/>
          </w:rPr>
          <w:instrText xml:space="preserve"> PAGEREF _Toc464803627 \h </w:instrText>
        </w:r>
        <w:r w:rsidR="008C48E1">
          <w:rPr>
            <w:webHidden/>
          </w:rPr>
        </w:r>
        <w:r w:rsidR="008C48E1">
          <w:rPr>
            <w:webHidden/>
          </w:rPr>
          <w:fldChar w:fldCharType="separate"/>
        </w:r>
        <w:r w:rsidR="00AA1450">
          <w:rPr>
            <w:webHidden/>
          </w:rPr>
          <w:t>110</w:t>
        </w:r>
        <w:r w:rsidR="008C48E1">
          <w:rPr>
            <w:webHidden/>
          </w:rPr>
          <w:fldChar w:fldCharType="end"/>
        </w:r>
      </w:hyperlink>
    </w:p>
    <w:p w14:paraId="39A1E7B3" w14:textId="77777777" w:rsidR="008C48E1" w:rsidRDefault="00CB38BB">
      <w:pPr>
        <w:pStyle w:val="TOC3"/>
        <w:rPr>
          <w:rFonts w:asciiTheme="minorHAnsi" w:eastAsiaTheme="minorEastAsia" w:hAnsiTheme="minorHAnsi" w:cstheme="minorBidi"/>
          <w:color w:val="auto"/>
          <w:kern w:val="0"/>
          <w:szCs w:val="22"/>
        </w:rPr>
      </w:pPr>
      <w:hyperlink w:anchor="_Toc464803628" w:history="1">
        <w:r w:rsidR="008C48E1" w:rsidRPr="008A0103">
          <w:rPr>
            <w:rStyle w:val="Hyperlink"/>
          </w:rPr>
          <w:t>PS-4 Personnel Termination (L) (M)</w:t>
        </w:r>
        <w:r w:rsidR="008C48E1">
          <w:rPr>
            <w:webHidden/>
          </w:rPr>
          <w:tab/>
        </w:r>
        <w:r w:rsidR="008C48E1">
          <w:rPr>
            <w:webHidden/>
          </w:rPr>
          <w:fldChar w:fldCharType="begin"/>
        </w:r>
        <w:r w:rsidR="008C48E1">
          <w:rPr>
            <w:webHidden/>
          </w:rPr>
          <w:instrText xml:space="preserve"> PAGEREF _Toc464803628 \h </w:instrText>
        </w:r>
        <w:r w:rsidR="008C48E1">
          <w:rPr>
            <w:webHidden/>
          </w:rPr>
        </w:r>
        <w:r w:rsidR="008C48E1">
          <w:rPr>
            <w:webHidden/>
          </w:rPr>
          <w:fldChar w:fldCharType="separate"/>
        </w:r>
        <w:r w:rsidR="00AA1450">
          <w:rPr>
            <w:webHidden/>
          </w:rPr>
          <w:t>111</w:t>
        </w:r>
        <w:r w:rsidR="008C48E1">
          <w:rPr>
            <w:webHidden/>
          </w:rPr>
          <w:fldChar w:fldCharType="end"/>
        </w:r>
      </w:hyperlink>
    </w:p>
    <w:p w14:paraId="13428E47" w14:textId="77777777" w:rsidR="008C48E1" w:rsidRDefault="00CB38BB">
      <w:pPr>
        <w:pStyle w:val="TOC3"/>
        <w:rPr>
          <w:rFonts w:asciiTheme="minorHAnsi" w:eastAsiaTheme="minorEastAsia" w:hAnsiTheme="minorHAnsi" w:cstheme="minorBidi"/>
          <w:color w:val="auto"/>
          <w:kern w:val="0"/>
          <w:szCs w:val="22"/>
        </w:rPr>
      </w:pPr>
      <w:hyperlink w:anchor="_Toc464803629" w:history="1">
        <w:r w:rsidR="008C48E1" w:rsidRPr="008A0103">
          <w:rPr>
            <w:rStyle w:val="Hyperlink"/>
          </w:rPr>
          <w:t>PS-5 Personnel Transfer (L) (M)</w:t>
        </w:r>
        <w:r w:rsidR="008C48E1">
          <w:rPr>
            <w:webHidden/>
          </w:rPr>
          <w:tab/>
        </w:r>
        <w:r w:rsidR="008C48E1">
          <w:rPr>
            <w:webHidden/>
          </w:rPr>
          <w:fldChar w:fldCharType="begin"/>
        </w:r>
        <w:r w:rsidR="008C48E1">
          <w:rPr>
            <w:webHidden/>
          </w:rPr>
          <w:instrText xml:space="preserve"> PAGEREF _Toc464803629 \h </w:instrText>
        </w:r>
        <w:r w:rsidR="008C48E1">
          <w:rPr>
            <w:webHidden/>
          </w:rPr>
        </w:r>
        <w:r w:rsidR="008C48E1">
          <w:rPr>
            <w:webHidden/>
          </w:rPr>
          <w:fldChar w:fldCharType="separate"/>
        </w:r>
        <w:r w:rsidR="00AA1450">
          <w:rPr>
            <w:webHidden/>
          </w:rPr>
          <w:t>112</w:t>
        </w:r>
        <w:r w:rsidR="008C48E1">
          <w:rPr>
            <w:webHidden/>
          </w:rPr>
          <w:fldChar w:fldCharType="end"/>
        </w:r>
      </w:hyperlink>
    </w:p>
    <w:p w14:paraId="7B5901DF" w14:textId="77777777" w:rsidR="008C48E1" w:rsidRDefault="00CB38BB">
      <w:pPr>
        <w:pStyle w:val="TOC3"/>
        <w:rPr>
          <w:rFonts w:asciiTheme="minorHAnsi" w:eastAsiaTheme="minorEastAsia" w:hAnsiTheme="minorHAnsi" w:cstheme="minorBidi"/>
          <w:color w:val="auto"/>
          <w:kern w:val="0"/>
          <w:szCs w:val="22"/>
        </w:rPr>
      </w:pPr>
      <w:hyperlink w:anchor="_Toc464803630" w:history="1">
        <w:r w:rsidR="008C48E1" w:rsidRPr="008A0103">
          <w:rPr>
            <w:rStyle w:val="Hyperlink"/>
          </w:rPr>
          <w:t>PS-6 Access Agreements (L) (M)</w:t>
        </w:r>
        <w:r w:rsidR="008C48E1">
          <w:rPr>
            <w:webHidden/>
          </w:rPr>
          <w:tab/>
        </w:r>
        <w:r w:rsidR="008C48E1">
          <w:rPr>
            <w:webHidden/>
          </w:rPr>
          <w:fldChar w:fldCharType="begin"/>
        </w:r>
        <w:r w:rsidR="008C48E1">
          <w:rPr>
            <w:webHidden/>
          </w:rPr>
          <w:instrText xml:space="preserve"> PAGEREF _Toc464803630 \h </w:instrText>
        </w:r>
        <w:r w:rsidR="008C48E1">
          <w:rPr>
            <w:webHidden/>
          </w:rPr>
        </w:r>
        <w:r w:rsidR="008C48E1">
          <w:rPr>
            <w:webHidden/>
          </w:rPr>
          <w:fldChar w:fldCharType="separate"/>
        </w:r>
        <w:r w:rsidR="00AA1450">
          <w:rPr>
            <w:webHidden/>
          </w:rPr>
          <w:t>113</w:t>
        </w:r>
        <w:r w:rsidR="008C48E1">
          <w:rPr>
            <w:webHidden/>
          </w:rPr>
          <w:fldChar w:fldCharType="end"/>
        </w:r>
      </w:hyperlink>
    </w:p>
    <w:p w14:paraId="20A9BE2D" w14:textId="77777777" w:rsidR="008C48E1" w:rsidRDefault="00CB38BB">
      <w:pPr>
        <w:pStyle w:val="TOC3"/>
        <w:rPr>
          <w:rFonts w:asciiTheme="minorHAnsi" w:eastAsiaTheme="minorEastAsia" w:hAnsiTheme="minorHAnsi" w:cstheme="minorBidi"/>
          <w:color w:val="auto"/>
          <w:kern w:val="0"/>
          <w:szCs w:val="22"/>
        </w:rPr>
      </w:pPr>
      <w:hyperlink w:anchor="_Toc464803631" w:history="1">
        <w:r w:rsidR="008C48E1" w:rsidRPr="008A0103">
          <w:rPr>
            <w:rStyle w:val="Hyperlink"/>
          </w:rPr>
          <w:t>PS-7 Third-Party Personnel Security (L) (M)</w:t>
        </w:r>
        <w:r w:rsidR="008C48E1">
          <w:rPr>
            <w:webHidden/>
          </w:rPr>
          <w:tab/>
        </w:r>
        <w:r w:rsidR="008C48E1">
          <w:rPr>
            <w:webHidden/>
          </w:rPr>
          <w:fldChar w:fldCharType="begin"/>
        </w:r>
        <w:r w:rsidR="008C48E1">
          <w:rPr>
            <w:webHidden/>
          </w:rPr>
          <w:instrText xml:space="preserve"> PAGEREF _Toc464803631 \h </w:instrText>
        </w:r>
        <w:r w:rsidR="008C48E1">
          <w:rPr>
            <w:webHidden/>
          </w:rPr>
        </w:r>
        <w:r w:rsidR="008C48E1">
          <w:rPr>
            <w:webHidden/>
          </w:rPr>
          <w:fldChar w:fldCharType="separate"/>
        </w:r>
        <w:r w:rsidR="00AA1450">
          <w:rPr>
            <w:webHidden/>
          </w:rPr>
          <w:t>114</w:t>
        </w:r>
        <w:r w:rsidR="008C48E1">
          <w:rPr>
            <w:webHidden/>
          </w:rPr>
          <w:fldChar w:fldCharType="end"/>
        </w:r>
      </w:hyperlink>
    </w:p>
    <w:p w14:paraId="2AF1890F" w14:textId="77777777" w:rsidR="008C48E1" w:rsidRDefault="00CB38BB">
      <w:pPr>
        <w:pStyle w:val="TOC3"/>
        <w:rPr>
          <w:rFonts w:asciiTheme="minorHAnsi" w:eastAsiaTheme="minorEastAsia" w:hAnsiTheme="minorHAnsi" w:cstheme="minorBidi"/>
          <w:color w:val="auto"/>
          <w:kern w:val="0"/>
          <w:szCs w:val="22"/>
        </w:rPr>
      </w:pPr>
      <w:hyperlink w:anchor="_Toc464803632" w:history="1">
        <w:r w:rsidR="008C48E1" w:rsidRPr="008A0103">
          <w:rPr>
            <w:rStyle w:val="Hyperlink"/>
          </w:rPr>
          <w:t>PS-8 Personnel Sanctions (L) (M)</w:t>
        </w:r>
        <w:r w:rsidR="008C48E1">
          <w:rPr>
            <w:webHidden/>
          </w:rPr>
          <w:tab/>
        </w:r>
        <w:r w:rsidR="008C48E1">
          <w:rPr>
            <w:webHidden/>
          </w:rPr>
          <w:fldChar w:fldCharType="begin"/>
        </w:r>
        <w:r w:rsidR="008C48E1">
          <w:rPr>
            <w:webHidden/>
          </w:rPr>
          <w:instrText xml:space="preserve"> PAGEREF _Toc464803632 \h </w:instrText>
        </w:r>
        <w:r w:rsidR="008C48E1">
          <w:rPr>
            <w:webHidden/>
          </w:rPr>
        </w:r>
        <w:r w:rsidR="008C48E1">
          <w:rPr>
            <w:webHidden/>
          </w:rPr>
          <w:fldChar w:fldCharType="separate"/>
        </w:r>
        <w:r w:rsidR="00AA1450">
          <w:rPr>
            <w:webHidden/>
          </w:rPr>
          <w:t>115</w:t>
        </w:r>
        <w:r w:rsidR="008C48E1">
          <w:rPr>
            <w:webHidden/>
          </w:rPr>
          <w:fldChar w:fldCharType="end"/>
        </w:r>
      </w:hyperlink>
    </w:p>
    <w:p w14:paraId="0F23CD95" w14:textId="77777777" w:rsidR="008C48E1" w:rsidRDefault="00CB38BB">
      <w:pPr>
        <w:pStyle w:val="TOC2"/>
        <w:rPr>
          <w:rFonts w:asciiTheme="minorHAnsi" w:eastAsiaTheme="minorEastAsia" w:hAnsiTheme="minorHAnsi" w:cstheme="minorBidi"/>
          <w:noProof/>
          <w:color w:val="auto"/>
          <w:kern w:val="0"/>
          <w:szCs w:val="22"/>
        </w:rPr>
      </w:pPr>
      <w:hyperlink w:anchor="_Toc464803633" w:history="1">
        <w:r w:rsidR="008C48E1" w:rsidRPr="008A0103">
          <w:rPr>
            <w:rStyle w:val="Hyperlink"/>
            <w:noProof/>
          </w:rPr>
          <w:t>13.14</w:t>
        </w:r>
        <w:r w:rsidR="008C48E1">
          <w:rPr>
            <w:rFonts w:asciiTheme="minorHAnsi" w:eastAsiaTheme="minorEastAsia" w:hAnsiTheme="minorHAnsi" w:cstheme="minorBidi"/>
            <w:noProof/>
            <w:color w:val="auto"/>
            <w:kern w:val="0"/>
            <w:szCs w:val="22"/>
          </w:rPr>
          <w:tab/>
        </w:r>
        <w:r w:rsidR="008C48E1" w:rsidRPr="008A0103">
          <w:rPr>
            <w:rStyle w:val="Hyperlink"/>
            <w:noProof/>
          </w:rPr>
          <w:t>Risk Assessment (RA)</w:t>
        </w:r>
        <w:r w:rsidR="008C48E1">
          <w:rPr>
            <w:noProof/>
            <w:webHidden/>
          </w:rPr>
          <w:tab/>
        </w:r>
        <w:r w:rsidR="008C48E1">
          <w:rPr>
            <w:noProof/>
            <w:webHidden/>
          </w:rPr>
          <w:fldChar w:fldCharType="begin"/>
        </w:r>
        <w:r w:rsidR="008C48E1">
          <w:rPr>
            <w:noProof/>
            <w:webHidden/>
          </w:rPr>
          <w:instrText xml:space="preserve"> PAGEREF _Toc464803633 \h </w:instrText>
        </w:r>
        <w:r w:rsidR="008C48E1">
          <w:rPr>
            <w:noProof/>
            <w:webHidden/>
          </w:rPr>
        </w:r>
        <w:r w:rsidR="008C48E1">
          <w:rPr>
            <w:noProof/>
            <w:webHidden/>
          </w:rPr>
          <w:fldChar w:fldCharType="separate"/>
        </w:r>
        <w:r w:rsidR="00AA1450">
          <w:rPr>
            <w:noProof/>
            <w:webHidden/>
          </w:rPr>
          <w:t>116</w:t>
        </w:r>
        <w:r w:rsidR="008C48E1">
          <w:rPr>
            <w:noProof/>
            <w:webHidden/>
          </w:rPr>
          <w:fldChar w:fldCharType="end"/>
        </w:r>
      </w:hyperlink>
    </w:p>
    <w:p w14:paraId="6B928B64" w14:textId="77777777" w:rsidR="008C48E1" w:rsidRDefault="00CB38BB">
      <w:pPr>
        <w:pStyle w:val="TOC3"/>
        <w:rPr>
          <w:rFonts w:asciiTheme="minorHAnsi" w:eastAsiaTheme="minorEastAsia" w:hAnsiTheme="minorHAnsi" w:cstheme="minorBidi"/>
          <w:color w:val="auto"/>
          <w:kern w:val="0"/>
          <w:szCs w:val="22"/>
        </w:rPr>
      </w:pPr>
      <w:hyperlink w:anchor="_Toc464803634" w:history="1">
        <w:r w:rsidR="008C48E1" w:rsidRPr="008A0103">
          <w:rPr>
            <w:rStyle w:val="Hyperlink"/>
          </w:rPr>
          <w:t>RA-1 Risk Assessment Policy and Procedures (L) (M)</w:t>
        </w:r>
        <w:r w:rsidR="008C48E1">
          <w:rPr>
            <w:webHidden/>
          </w:rPr>
          <w:tab/>
        </w:r>
        <w:r w:rsidR="008C48E1">
          <w:rPr>
            <w:webHidden/>
          </w:rPr>
          <w:fldChar w:fldCharType="begin"/>
        </w:r>
        <w:r w:rsidR="008C48E1">
          <w:rPr>
            <w:webHidden/>
          </w:rPr>
          <w:instrText xml:space="preserve"> PAGEREF _Toc464803634 \h </w:instrText>
        </w:r>
        <w:r w:rsidR="008C48E1">
          <w:rPr>
            <w:webHidden/>
          </w:rPr>
        </w:r>
        <w:r w:rsidR="008C48E1">
          <w:rPr>
            <w:webHidden/>
          </w:rPr>
          <w:fldChar w:fldCharType="separate"/>
        </w:r>
        <w:r w:rsidR="00AA1450">
          <w:rPr>
            <w:webHidden/>
          </w:rPr>
          <w:t>116</w:t>
        </w:r>
        <w:r w:rsidR="008C48E1">
          <w:rPr>
            <w:webHidden/>
          </w:rPr>
          <w:fldChar w:fldCharType="end"/>
        </w:r>
      </w:hyperlink>
    </w:p>
    <w:p w14:paraId="6FFA795B" w14:textId="77777777" w:rsidR="008C48E1" w:rsidRDefault="00CB38BB">
      <w:pPr>
        <w:pStyle w:val="TOC3"/>
        <w:rPr>
          <w:rFonts w:asciiTheme="minorHAnsi" w:eastAsiaTheme="minorEastAsia" w:hAnsiTheme="minorHAnsi" w:cstheme="minorBidi"/>
          <w:color w:val="auto"/>
          <w:kern w:val="0"/>
          <w:szCs w:val="22"/>
        </w:rPr>
      </w:pPr>
      <w:hyperlink w:anchor="_Toc464803635" w:history="1">
        <w:r w:rsidR="008C48E1" w:rsidRPr="008A0103">
          <w:rPr>
            <w:rStyle w:val="Hyperlink"/>
          </w:rPr>
          <w:t>RA-2 Security Categorization (L) (M) (H)</w:t>
        </w:r>
        <w:r w:rsidR="008C48E1">
          <w:rPr>
            <w:webHidden/>
          </w:rPr>
          <w:tab/>
        </w:r>
        <w:r w:rsidR="008C48E1">
          <w:rPr>
            <w:webHidden/>
          </w:rPr>
          <w:fldChar w:fldCharType="begin"/>
        </w:r>
        <w:r w:rsidR="008C48E1">
          <w:rPr>
            <w:webHidden/>
          </w:rPr>
          <w:instrText xml:space="preserve"> PAGEREF _Toc464803635 \h </w:instrText>
        </w:r>
        <w:r w:rsidR="008C48E1">
          <w:rPr>
            <w:webHidden/>
          </w:rPr>
        </w:r>
        <w:r w:rsidR="008C48E1">
          <w:rPr>
            <w:webHidden/>
          </w:rPr>
          <w:fldChar w:fldCharType="separate"/>
        </w:r>
        <w:r w:rsidR="00AA1450">
          <w:rPr>
            <w:webHidden/>
          </w:rPr>
          <w:t>117</w:t>
        </w:r>
        <w:r w:rsidR="008C48E1">
          <w:rPr>
            <w:webHidden/>
          </w:rPr>
          <w:fldChar w:fldCharType="end"/>
        </w:r>
      </w:hyperlink>
    </w:p>
    <w:p w14:paraId="770E85D3" w14:textId="77777777" w:rsidR="008C48E1" w:rsidRDefault="00CB38BB">
      <w:pPr>
        <w:pStyle w:val="TOC3"/>
        <w:rPr>
          <w:rFonts w:asciiTheme="minorHAnsi" w:eastAsiaTheme="minorEastAsia" w:hAnsiTheme="minorHAnsi" w:cstheme="minorBidi"/>
          <w:color w:val="auto"/>
          <w:kern w:val="0"/>
          <w:szCs w:val="22"/>
        </w:rPr>
      </w:pPr>
      <w:hyperlink w:anchor="_Toc464803636" w:history="1">
        <w:r w:rsidR="008C48E1" w:rsidRPr="008A0103">
          <w:rPr>
            <w:rStyle w:val="Hyperlink"/>
          </w:rPr>
          <w:t>RA-3 Risk Assessment (L) (M)</w:t>
        </w:r>
        <w:r w:rsidR="008C48E1">
          <w:rPr>
            <w:webHidden/>
          </w:rPr>
          <w:tab/>
        </w:r>
        <w:r w:rsidR="008C48E1">
          <w:rPr>
            <w:webHidden/>
          </w:rPr>
          <w:fldChar w:fldCharType="begin"/>
        </w:r>
        <w:r w:rsidR="008C48E1">
          <w:rPr>
            <w:webHidden/>
          </w:rPr>
          <w:instrText xml:space="preserve"> PAGEREF _Toc464803636 \h </w:instrText>
        </w:r>
        <w:r w:rsidR="008C48E1">
          <w:rPr>
            <w:webHidden/>
          </w:rPr>
        </w:r>
        <w:r w:rsidR="008C48E1">
          <w:rPr>
            <w:webHidden/>
          </w:rPr>
          <w:fldChar w:fldCharType="separate"/>
        </w:r>
        <w:r w:rsidR="00AA1450">
          <w:rPr>
            <w:webHidden/>
          </w:rPr>
          <w:t>118</w:t>
        </w:r>
        <w:r w:rsidR="008C48E1">
          <w:rPr>
            <w:webHidden/>
          </w:rPr>
          <w:fldChar w:fldCharType="end"/>
        </w:r>
      </w:hyperlink>
    </w:p>
    <w:p w14:paraId="0330F3E8" w14:textId="77777777" w:rsidR="008C48E1" w:rsidRDefault="00CB38BB">
      <w:pPr>
        <w:pStyle w:val="TOC3"/>
        <w:rPr>
          <w:rFonts w:asciiTheme="minorHAnsi" w:eastAsiaTheme="minorEastAsia" w:hAnsiTheme="minorHAnsi" w:cstheme="minorBidi"/>
          <w:color w:val="auto"/>
          <w:kern w:val="0"/>
          <w:szCs w:val="22"/>
        </w:rPr>
      </w:pPr>
      <w:hyperlink w:anchor="_Toc464803637" w:history="1">
        <w:r w:rsidR="008C48E1" w:rsidRPr="008A0103">
          <w:rPr>
            <w:rStyle w:val="Hyperlink"/>
          </w:rPr>
          <w:t>RA-5 Vulnerability Scanning (L) (M) (H)</w:t>
        </w:r>
        <w:r w:rsidR="008C48E1">
          <w:rPr>
            <w:webHidden/>
          </w:rPr>
          <w:tab/>
        </w:r>
        <w:r w:rsidR="008C48E1">
          <w:rPr>
            <w:webHidden/>
          </w:rPr>
          <w:fldChar w:fldCharType="begin"/>
        </w:r>
        <w:r w:rsidR="008C48E1">
          <w:rPr>
            <w:webHidden/>
          </w:rPr>
          <w:instrText xml:space="preserve"> PAGEREF _Toc464803637 \h </w:instrText>
        </w:r>
        <w:r w:rsidR="008C48E1">
          <w:rPr>
            <w:webHidden/>
          </w:rPr>
        </w:r>
        <w:r w:rsidR="008C48E1">
          <w:rPr>
            <w:webHidden/>
          </w:rPr>
          <w:fldChar w:fldCharType="separate"/>
        </w:r>
        <w:r w:rsidR="00AA1450">
          <w:rPr>
            <w:webHidden/>
          </w:rPr>
          <w:t>119</w:t>
        </w:r>
        <w:r w:rsidR="008C48E1">
          <w:rPr>
            <w:webHidden/>
          </w:rPr>
          <w:fldChar w:fldCharType="end"/>
        </w:r>
      </w:hyperlink>
    </w:p>
    <w:p w14:paraId="0809AF53" w14:textId="77777777" w:rsidR="008C48E1" w:rsidRDefault="00CB38BB">
      <w:pPr>
        <w:pStyle w:val="TOC2"/>
        <w:rPr>
          <w:rFonts w:asciiTheme="minorHAnsi" w:eastAsiaTheme="minorEastAsia" w:hAnsiTheme="minorHAnsi" w:cstheme="minorBidi"/>
          <w:noProof/>
          <w:color w:val="auto"/>
          <w:kern w:val="0"/>
          <w:szCs w:val="22"/>
        </w:rPr>
      </w:pPr>
      <w:hyperlink w:anchor="_Toc464803638" w:history="1">
        <w:r w:rsidR="008C48E1" w:rsidRPr="008A0103">
          <w:rPr>
            <w:rStyle w:val="Hyperlink"/>
            <w:noProof/>
          </w:rPr>
          <w:t>13.15</w:t>
        </w:r>
        <w:r w:rsidR="008C48E1">
          <w:rPr>
            <w:rFonts w:asciiTheme="minorHAnsi" w:eastAsiaTheme="minorEastAsia" w:hAnsiTheme="minorHAnsi" w:cstheme="minorBidi"/>
            <w:noProof/>
            <w:color w:val="auto"/>
            <w:kern w:val="0"/>
            <w:szCs w:val="22"/>
          </w:rPr>
          <w:tab/>
        </w:r>
        <w:r w:rsidR="008C48E1" w:rsidRPr="008A0103">
          <w:rPr>
            <w:rStyle w:val="Hyperlink"/>
            <w:noProof/>
          </w:rPr>
          <w:t>System and Services Acquisition (SA)</w:t>
        </w:r>
        <w:r w:rsidR="008C48E1">
          <w:rPr>
            <w:noProof/>
            <w:webHidden/>
          </w:rPr>
          <w:tab/>
        </w:r>
        <w:r w:rsidR="008C48E1">
          <w:rPr>
            <w:noProof/>
            <w:webHidden/>
          </w:rPr>
          <w:fldChar w:fldCharType="begin"/>
        </w:r>
        <w:r w:rsidR="008C48E1">
          <w:rPr>
            <w:noProof/>
            <w:webHidden/>
          </w:rPr>
          <w:instrText xml:space="preserve"> PAGEREF _Toc464803638 \h </w:instrText>
        </w:r>
        <w:r w:rsidR="008C48E1">
          <w:rPr>
            <w:noProof/>
            <w:webHidden/>
          </w:rPr>
        </w:r>
        <w:r w:rsidR="008C48E1">
          <w:rPr>
            <w:noProof/>
            <w:webHidden/>
          </w:rPr>
          <w:fldChar w:fldCharType="separate"/>
        </w:r>
        <w:r w:rsidR="00AA1450">
          <w:rPr>
            <w:noProof/>
            <w:webHidden/>
          </w:rPr>
          <w:t>120</w:t>
        </w:r>
        <w:r w:rsidR="008C48E1">
          <w:rPr>
            <w:noProof/>
            <w:webHidden/>
          </w:rPr>
          <w:fldChar w:fldCharType="end"/>
        </w:r>
      </w:hyperlink>
    </w:p>
    <w:p w14:paraId="7697C4CA" w14:textId="77777777" w:rsidR="008C48E1" w:rsidRDefault="00CB38BB">
      <w:pPr>
        <w:pStyle w:val="TOC3"/>
        <w:rPr>
          <w:rFonts w:asciiTheme="minorHAnsi" w:eastAsiaTheme="minorEastAsia" w:hAnsiTheme="minorHAnsi" w:cstheme="minorBidi"/>
          <w:color w:val="auto"/>
          <w:kern w:val="0"/>
          <w:szCs w:val="22"/>
        </w:rPr>
      </w:pPr>
      <w:hyperlink w:anchor="_Toc464803639" w:history="1">
        <w:r w:rsidR="008C48E1" w:rsidRPr="008A0103">
          <w:rPr>
            <w:rStyle w:val="Hyperlink"/>
          </w:rPr>
          <w:t>SA-1 System and Services Acquisition Policy and Procedures (L) (M)</w:t>
        </w:r>
        <w:r w:rsidR="008C48E1">
          <w:rPr>
            <w:webHidden/>
          </w:rPr>
          <w:tab/>
        </w:r>
        <w:r w:rsidR="008C48E1">
          <w:rPr>
            <w:webHidden/>
          </w:rPr>
          <w:fldChar w:fldCharType="begin"/>
        </w:r>
        <w:r w:rsidR="008C48E1">
          <w:rPr>
            <w:webHidden/>
          </w:rPr>
          <w:instrText xml:space="preserve"> PAGEREF _Toc464803639 \h </w:instrText>
        </w:r>
        <w:r w:rsidR="008C48E1">
          <w:rPr>
            <w:webHidden/>
          </w:rPr>
        </w:r>
        <w:r w:rsidR="008C48E1">
          <w:rPr>
            <w:webHidden/>
          </w:rPr>
          <w:fldChar w:fldCharType="separate"/>
        </w:r>
        <w:r w:rsidR="00AA1450">
          <w:rPr>
            <w:webHidden/>
          </w:rPr>
          <w:t>120</w:t>
        </w:r>
        <w:r w:rsidR="008C48E1">
          <w:rPr>
            <w:webHidden/>
          </w:rPr>
          <w:fldChar w:fldCharType="end"/>
        </w:r>
      </w:hyperlink>
    </w:p>
    <w:p w14:paraId="37656EB6" w14:textId="77777777" w:rsidR="008C48E1" w:rsidRDefault="00CB38BB">
      <w:pPr>
        <w:pStyle w:val="TOC3"/>
        <w:rPr>
          <w:rFonts w:asciiTheme="minorHAnsi" w:eastAsiaTheme="minorEastAsia" w:hAnsiTheme="minorHAnsi" w:cstheme="minorBidi"/>
          <w:color w:val="auto"/>
          <w:kern w:val="0"/>
          <w:szCs w:val="22"/>
        </w:rPr>
      </w:pPr>
      <w:hyperlink w:anchor="_Toc464803640" w:history="1">
        <w:r w:rsidR="008C48E1" w:rsidRPr="008A0103">
          <w:rPr>
            <w:rStyle w:val="Hyperlink"/>
          </w:rPr>
          <w:t>SA-2 Allocation of Resources (L) (M) (H)</w:t>
        </w:r>
        <w:r w:rsidR="008C48E1">
          <w:rPr>
            <w:webHidden/>
          </w:rPr>
          <w:tab/>
        </w:r>
        <w:r w:rsidR="008C48E1">
          <w:rPr>
            <w:webHidden/>
          </w:rPr>
          <w:fldChar w:fldCharType="begin"/>
        </w:r>
        <w:r w:rsidR="008C48E1">
          <w:rPr>
            <w:webHidden/>
          </w:rPr>
          <w:instrText xml:space="preserve"> PAGEREF _Toc464803640 \h </w:instrText>
        </w:r>
        <w:r w:rsidR="008C48E1">
          <w:rPr>
            <w:webHidden/>
          </w:rPr>
        </w:r>
        <w:r w:rsidR="008C48E1">
          <w:rPr>
            <w:webHidden/>
          </w:rPr>
          <w:fldChar w:fldCharType="separate"/>
        </w:r>
        <w:r w:rsidR="00AA1450">
          <w:rPr>
            <w:webHidden/>
          </w:rPr>
          <w:t>121</w:t>
        </w:r>
        <w:r w:rsidR="008C48E1">
          <w:rPr>
            <w:webHidden/>
          </w:rPr>
          <w:fldChar w:fldCharType="end"/>
        </w:r>
      </w:hyperlink>
    </w:p>
    <w:p w14:paraId="495517E7" w14:textId="77777777" w:rsidR="008C48E1" w:rsidRDefault="00CB38BB">
      <w:pPr>
        <w:pStyle w:val="TOC3"/>
        <w:rPr>
          <w:rFonts w:asciiTheme="minorHAnsi" w:eastAsiaTheme="minorEastAsia" w:hAnsiTheme="minorHAnsi" w:cstheme="minorBidi"/>
          <w:color w:val="auto"/>
          <w:kern w:val="0"/>
          <w:szCs w:val="22"/>
        </w:rPr>
      </w:pPr>
      <w:hyperlink w:anchor="_Toc464803641" w:history="1">
        <w:r w:rsidR="008C48E1" w:rsidRPr="008A0103">
          <w:rPr>
            <w:rStyle w:val="Hyperlink"/>
          </w:rPr>
          <w:t>SA-3 System Development Life Cycle (L) (M) (H)</w:t>
        </w:r>
        <w:r w:rsidR="008C48E1">
          <w:rPr>
            <w:webHidden/>
          </w:rPr>
          <w:tab/>
        </w:r>
        <w:r w:rsidR="008C48E1">
          <w:rPr>
            <w:webHidden/>
          </w:rPr>
          <w:fldChar w:fldCharType="begin"/>
        </w:r>
        <w:r w:rsidR="008C48E1">
          <w:rPr>
            <w:webHidden/>
          </w:rPr>
          <w:instrText xml:space="preserve"> PAGEREF _Toc464803641 \h </w:instrText>
        </w:r>
        <w:r w:rsidR="008C48E1">
          <w:rPr>
            <w:webHidden/>
          </w:rPr>
        </w:r>
        <w:r w:rsidR="008C48E1">
          <w:rPr>
            <w:webHidden/>
          </w:rPr>
          <w:fldChar w:fldCharType="separate"/>
        </w:r>
        <w:r w:rsidR="00AA1450">
          <w:rPr>
            <w:webHidden/>
          </w:rPr>
          <w:t>122</w:t>
        </w:r>
        <w:r w:rsidR="008C48E1">
          <w:rPr>
            <w:webHidden/>
          </w:rPr>
          <w:fldChar w:fldCharType="end"/>
        </w:r>
      </w:hyperlink>
    </w:p>
    <w:p w14:paraId="6082E650" w14:textId="77777777" w:rsidR="008C48E1" w:rsidRDefault="00CB38BB">
      <w:pPr>
        <w:pStyle w:val="TOC3"/>
        <w:rPr>
          <w:rFonts w:asciiTheme="minorHAnsi" w:eastAsiaTheme="minorEastAsia" w:hAnsiTheme="minorHAnsi" w:cstheme="minorBidi"/>
          <w:color w:val="auto"/>
          <w:kern w:val="0"/>
          <w:szCs w:val="22"/>
        </w:rPr>
      </w:pPr>
      <w:hyperlink w:anchor="_Toc464803642" w:history="1">
        <w:r w:rsidR="008C48E1" w:rsidRPr="008A0103">
          <w:rPr>
            <w:rStyle w:val="Hyperlink"/>
          </w:rPr>
          <w:t>SA-4 Acquisitions Process (L) (M) (H)</w:t>
        </w:r>
        <w:r w:rsidR="008C48E1">
          <w:rPr>
            <w:webHidden/>
          </w:rPr>
          <w:tab/>
        </w:r>
        <w:r w:rsidR="008C48E1">
          <w:rPr>
            <w:webHidden/>
          </w:rPr>
          <w:fldChar w:fldCharType="begin"/>
        </w:r>
        <w:r w:rsidR="008C48E1">
          <w:rPr>
            <w:webHidden/>
          </w:rPr>
          <w:instrText xml:space="preserve"> PAGEREF _Toc464803642 \h </w:instrText>
        </w:r>
        <w:r w:rsidR="008C48E1">
          <w:rPr>
            <w:webHidden/>
          </w:rPr>
        </w:r>
        <w:r w:rsidR="008C48E1">
          <w:rPr>
            <w:webHidden/>
          </w:rPr>
          <w:fldChar w:fldCharType="separate"/>
        </w:r>
        <w:r w:rsidR="00AA1450">
          <w:rPr>
            <w:webHidden/>
          </w:rPr>
          <w:t>123</w:t>
        </w:r>
        <w:r w:rsidR="008C48E1">
          <w:rPr>
            <w:webHidden/>
          </w:rPr>
          <w:fldChar w:fldCharType="end"/>
        </w:r>
      </w:hyperlink>
    </w:p>
    <w:p w14:paraId="18CA6C66" w14:textId="77777777" w:rsidR="008C48E1" w:rsidRDefault="00CB38BB">
      <w:pPr>
        <w:pStyle w:val="TOC3"/>
        <w:rPr>
          <w:rFonts w:asciiTheme="minorHAnsi" w:eastAsiaTheme="minorEastAsia" w:hAnsiTheme="minorHAnsi" w:cstheme="minorBidi"/>
          <w:color w:val="auto"/>
          <w:kern w:val="0"/>
          <w:szCs w:val="22"/>
        </w:rPr>
      </w:pPr>
      <w:hyperlink w:anchor="_Toc464803643" w:history="1">
        <w:r w:rsidR="008C48E1" w:rsidRPr="008A0103">
          <w:rPr>
            <w:rStyle w:val="Hyperlink"/>
          </w:rPr>
          <w:t>SA-5 Information System Documentation (L) (M)</w:t>
        </w:r>
        <w:r w:rsidR="008C48E1">
          <w:rPr>
            <w:webHidden/>
          </w:rPr>
          <w:tab/>
        </w:r>
        <w:r w:rsidR="008C48E1">
          <w:rPr>
            <w:webHidden/>
          </w:rPr>
          <w:fldChar w:fldCharType="begin"/>
        </w:r>
        <w:r w:rsidR="008C48E1">
          <w:rPr>
            <w:webHidden/>
          </w:rPr>
          <w:instrText xml:space="preserve"> PAGEREF _Toc464803643 \h </w:instrText>
        </w:r>
        <w:r w:rsidR="008C48E1">
          <w:rPr>
            <w:webHidden/>
          </w:rPr>
        </w:r>
        <w:r w:rsidR="008C48E1">
          <w:rPr>
            <w:webHidden/>
          </w:rPr>
          <w:fldChar w:fldCharType="separate"/>
        </w:r>
        <w:r w:rsidR="00AA1450">
          <w:rPr>
            <w:webHidden/>
          </w:rPr>
          <w:t>124</w:t>
        </w:r>
        <w:r w:rsidR="008C48E1">
          <w:rPr>
            <w:webHidden/>
          </w:rPr>
          <w:fldChar w:fldCharType="end"/>
        </w:r>
      </w:hyperlink>
    </w:p>
    <w:p w14:paraId="28AD36A9" w14:textId="77777777" w:rsidR="008C48E1" w:rsidRDefault="00CB38BB">
      <w:pPr>
        <w:pStyle w:val="TOC3"/>
        <w:rPr>
          <w:rFonts w:asciiTheme="minorHAnsi" w:eastAsiaTheme="minorEastAsia" w:hAnsiTheme="minorHAnsi" w:cstheme="minorBidi"/>
          <w:color w:val="auto"/>
          <w:kern w:val="0"/>
          <w:szCs w:val="22"/>
        </w:rPr>
      </w:pPr>
      <w:hyperlink w:anchor="_Toc464803644" w:history="1">
        <w:r w:rsidR="008C48E1" w:rsidRPr="008A0103">
          <w:rPr>
            <w:rStyle w:val="Hyperlink"/>
          </w:rPr>
          <w:t>SA-9 External Information System Services (L) (M) (H)</w:t>
        </w:r>
        <w:r w:rsidR="008C48E1">
          <w:rPr>
            <w:webHidden/>
          </w:rPr>
          <w:tab/>
        </w:r>
        <w:r w:rsidR="008C48E1">
          <w:rPr>
            <w:webHidden/>
          </w:rPr>
          <w:fldChar w:fldCharType="begin"/>
        </w:r>
        <w:r w:rsidR="008C48E1">
          <w:rPr>
            <w:webHidden/>
          </w:rPr>
          <w:instrText xml:space="preserve"> PAGEREF _Toc464803644 \h </w:instrText>
        </w:r>
        <w:r w:rsidR="008C48E1">
          <w:rPr>
            <w:webHidden/>
          </w:rPr>
        </w:r>
        <w:r w:rsidR="008C48E1">
          <w:rPr>
            <w:webHidden/>
          </w:rPr>
          <w:fldChar w:fldCharType="separate"/>
        </w:r>
        <w:r w:rsidR="00AA1450">
          <w:rPr>
            <w:webHidden/>
          </w:rPr>
          <w:t>126</w:t>
        </w:r>
        <w:r w:rsidR="008C48E1">
          <w:rPr>
            <w:webHidden/>
          </w:rPr>
          <w:fldChar w:fldCharType="end"/>
        </w:r>
      </w:hyperlink>
    </w:p>
    <w:p w14:paraId="1816AE50" w14:textId="77777777" w:rsidR="008C48E1" w:rsidRDefault="00CB38BB">
      <w:pPr>
        <w:pStyle w:val="TOC2"/>
        <w:rPr>
          <w:rFonts w:asciiTheme="minorHAnsi" w:eastAsiaTheme="minorEastAsia" w:hAnsiTheme="minorHAnsi" w:cstheme="minorBidi"/>
          <w:noProof/>
          <w:color w:val="auto"/>
          <w:kern w:val="0"/>
          <w:szCs w:val="22"/>
        </w:rPr>
      </w:pPr>
      <w:hyperlink w:anchor="_Toc464803645" w:history="1">
        <w:r w:rsidR="008C48E1" w:rsidRPr="008A0103">
          <w:rPr>
            <w:rStyle w:val="Hyperlink"/>
            <w:noProof/>
          </w:rPr>
          <w:t>13.16</w:t>
        </w:r>
        <w:r w:rsidR="008C48E1">
          <w:rPr>
            <w:rFonts w:asciiTheme="minorHAnsi" w:eastAsiaTheme="minorEastAsia" w:hAnsiTheme="minorHAnsi" w:cstheme="minorBidi"/>
            <w:noProof/>
            <w:color w:val="auto"/>
            <w:kern w:val="0"/>
            <w:szCs w:val="22"/>
          </w:rPr>
          <w:tab/>
        </w:r>
        <w:r w:rsidR="008C48E1" w:rsidRPr="008A0103">
          <w:rPr>
            <w:rStyle w:val="Hyperlink"/>
            <w:noProof/>
          </w:rPr>
          <w:t>System and Communications Protection (SC)</w:t>
        </w:r>
        <w:r w:rsidR="008C48E1">
          <w:rPr>
            <w:noProof/>
            <w:webHidden/>
          </w:rPr>
          <w:tab/>
        </w:r>
        <w:r w:rsidR="008C48E1">
          <w:rPr>
            <w:noProof/>
            <w:webHidden/>
          </w:rPr>
          <w:fldChar w:fldCharType="begin"/>
        </w:r>
        <w:r w:rsidR="008C48E1">
          <w:rPr>
            <w:noProof/>
            <w:webHidden/>
          </w:rPr>
          <w:instrText xml:space="preserve"> PAGEREF _Toc464803645 \h </w:instrText>
        </w:r>
        <w:r w:rsidR="008C48E1">
          <w:rPr>
            <w:noProof/>
            <w:webHidden/>
          </w:rPr>
        </w:r>
        <w:r w:rsidR="008C48E1">
          <w:rPr>
            <w:noProof/>
            <w:webHidden/>
          </w:rPr>
          <w:fldChar w:fldCharType="separate"/>
        </w:r>
        <w:r w:rsidR="00AA1450">
          <w:rPr>
            <w:noProof/>
            <w:webHidden/>
          </w:rPr>
          <w:t>127</w:t>
        </w:r>
        <w:r w:rsidR="008C48E1">
          <w:rPr>
            <w:noProof/>
            <w:webHidden/>
          </w:rPr>
          <w:fldChar w:fldCharType="end"/>
        </w:r>
      </w:hyperlink>
    </w:p>
    <w:p w14:paraId="392A0064" w14:textId="77777777" w:rsidR="008C48E1" w:rsidRDefault="00CB38BB">
      <w:pPr>
        <w:pStyle w:val="TOC3"/>
        <w:rPr>
          <w:rFonts w:asciiTheme="minorHAnsi" w:eastAsiaTheme="minorEastAsia" w:hAnsiTheme="minorHAnsi" w:cstheme="minorBidi"/>
          <w:color w:val="auto"/>
          <w:kern w:val="0"/>
          <w:szCs w:val="22"/>
        </w:rPr>
      </w:pPr>
      <w:hyperlink w:anchor="_Toc464803646" w:history="1">
        <w:r w:rsidR="008C48E1" w:rsidRPr="008A0103">
          <w:rPr>
            <w:rStyle w:val="Hyperlink"/>
          </w:rPr>
          <w:t>SC-1 System and Communications Protection Policy and Procedures (L) (M)</w:t>
        </w:r>
        <w:r w:rsidR="008C48E1">
          <w:rPr>
            <w:webHidden/>
          </w:rPr>
          <w:tab/>
        </w:r>
        <w:r w:rsidR="008C48E1">
          <w:rPr>
            <w:webHidden/>
          </w:rPr>
          <w:fldChar w:fldCharType="begin"/>
        </w:r>
        <w:r w:rsidR="008C48E1">
          <w:rPr>
            <w:webHidden/>
          </w:rPr>
          <w:instrText xml:space="preserve"> PAGEREF _Toc464803646 \h </w:instrText>
        </w:r>
        <w:r w:rsidR="008C48E1">
          <w:rPr>
            <w:webHidden/>
          </w:rPr>
        </w:r>
        <w:r w:rsidR="008C48E1">
          <w:rPr>
            <w:webHidden/>
          </w:rPr>
          <w:fldChar w:fldCharType="separate"/>
        </w:r>
        <w:r w:rsidR="00AA1450">
          <w:rPr>
            <w:webHidden/>
          </w:rPr>
          <w:t>127</w:t>
        </w:r>
        <w:r w:rsidR="008C48E1">
          <w:rPr>
            <w:webHidden/>
          </w:rPr>
          <w:fldChar w:fldCharType="end"/>
        </w:r>
      </w:hyperlink>
    </w:p>
    <w:p w14:paraId="1B5DC131" w14:textId="77777777" w:rsidR="008C48E1" w:rsidRDefault="00CB38BB">
      <w:pPr>
        <w:pStyle w:val="TOC3"/>
        <w:rPr>
          <w:rFonts w:asciiTheme="minorHAnsi" w:eastAsiaTheme="minorEastAsia" w:hAnsiTheme="minorHAnsi" w:cstheme="minorBidi"/>
          <w:color w:val="auto"/>
          <w:kern w:val="0"/>
          <w:szCs w:val="22"/>
        </w:rPr>
      </w:pPr>
      <w:hyperlink w:anchor="_Toc464803647" w:history="1">
        <w:r w:rsidR="008C48E1" w:rsidRPr="008A0103">
          <w:rPr>
            <w:rStyle w:val="Hyperlink"/>
          </w:rPr>
          <w:t>SC-5 Denial of Service Protection (L) (M) (H)</w:t>
        </w:r>
        <w:r w:rsidR="008C48E1">
          <w:rPr>
            <w:webHidden/>
          </w:rPr>
          <w:tab/>
        </w:r>
        <w:r w:rsidR="008C48E1">
          <w:rPr>
            <w:webHidden/>
          </w:rPr>
          <w:fldChar w:fldCharType="begin"/>
        </w:r>
        <w:r w:rsidR="008C48E1">
          <w:rPr>
            <w:webHidden/>
          </w:rPr>
          <w:instrText xml:space="preserve"> PAGEREF _Toc464803647 \h </w:instrText>
        </w:r>
        <w:r w:rsidR="008C48E1">
          <w:rPr>
            <w:webHidden/>
          </w:rPr>
        </w:r>
        <w:r w:rsidR="008C48E1">
          <w:rPr>
            <w:webHidden/>
          </w:rPr>
          <w:fldChar w:fldCharType="separate"/>
        </w:r>
        <w:r w:rsidR="00AA1450">
          <w:rPr>
            <w:webHidden/>
          </w:rPr>
          <w:t>128</w:t>
        </w:r>
        <w:r w:rsidR="008C48E1">
          <w:rPr>
            <w:webHidden/>
          </w:rPr>
          <w:fldChar w:fldCharType="end"/>
        </w:r>
      </w:hyperlink>
    </w:p>
    <w:p w14:paraId="76C92580" w14:textId="77777777" w:rsidR="008C48E1" w:rsidRDefault="00CB38BB">
      <w:pPr>
        <w:pStyle w:val="TOC3"/>
        <w:rPr>
          <w:rFonts w:asciiTheme="minorHAnsi" w:eastAsiaTheme="minorEastAsia" w:hAnsiTheme="minorHAnsi" w:cstheme="minorBidi"/>
          <w:color w:val="auto"/>
          <w:kern w:val="0"/>
          <w:szCs w:val="22"/>
        </w:rPr>
      </w:pPr>
      <w:hyperlink w:anchor="_Toc464803648" w:history="1">
        <w:r w:rsidR="008C48E1" w:rsidRPr="008A0103">
          <w:rPr>
            <w:rStyle w:val="Hyperlink"/>
          </w:rPr>
          <w:t>SC-7 Boundary Protection (L) (M) (H)</w:t>
        </w:r>
        <w:r w:rsidR="008C48E1">
          <w:rPr>
            <w:webHidden/>
          </w:rPr>
          <w:tab/>
        </w:r>
        <w:r w:rsidR="008C48E1">
          <w:rPr>
            <w:webHidden/>
          </w:rPr>
          <w:fldChar w:fldCharType="begin"/>
        </w:r>
        <w:r w:rsidR="008C48E1">
          <w:rPr>
            <w:webHidden/>
          </w:rPr>
          <w:instrText xml:space="preserve"> PAGEREF _Toc464803648 \h </w:instrText>
        </w:r>
        <w:r w:rsidR="008C48E1">
          <w:rPr>
            <w:webHidden/>
          </w:rPr>
        </w:r>
        <w:r w:rsidR="008C48E1">
          <w:rPr>
            <w:webHidden/>
          </w:rPr>
          <w:fldChar w:fldCharType="separate"/>
        </w:r>
        <w:r w:rsidR="00AA1450">
          <w:rPr>
            <w:webHidden/>
          </w:rPr>
          <w:t>128</w:t>
        </w:r>
        <w:r w:rsidR="008C48E1">
          <w:rPr>
            <w:webHidden/>
          </w:rPr>
          <w:fldChar w:fldCharType="end"/>
        </w:r>
      </w:hyperlink>
    </w:p>
    <w:p w14:paraId="1DB0A241" w14:textId="77777777" w:rsidR="008C48E1" w:rsidRDefault="00CB38BB">
      <w:pPr>
        <w:pStyle w:val="TOC3"/>
        <w:rPr>
          <w:rFonts w:asciiTheme="minorHAnsi" w:eastAsiaTheme="minorEastAsia" w:hAnsiTheme="minorHAnsi" w:cstheme="minorBidi"/>
          <w:color w:val="auto"/>
          <w:kern w:val="0"/>
          <w:szCs w:val="22"/>
        </w:rPr>
      </w:pPr>
      <w:hyperlink w:anchor="_Toc464803649" w:history="1">
        <w:r w:rsidR="008C48E1" w:rsidRPr="008A0103">
          <w:rPr>
            <w:rStyle w:val="Hyperlink"/>
          </w:rPr>
          <w:t>SC-12 Cryptographic Key Establishment &amp; Management (L) (M) (H)</w:t>
        </w:r>
        <w:r w:rsidR="008C48E1">
          <w:rPr>
            <w:webHidden/>
          </w:rPr>
          <w:tab/>
        </w:r>
        <w:r w:rsidR="008C48E1">
          <w:rPr>
            <w:webHidden/>
          </w:rPr>
          <w:fldChar w:fldCharType="begin"/>
        </w:r>
        <w:r w:rsidR="008C48E1">
          <w:rPr>
            <w:webHidden/>
          </w:rPr>
          <w:instrText xml:space="preserve"> PAGEREF _Toc464803649 \h </w:instrText>
        </w:r>
        <w:r w:rsidR="008C48E1">
          <w:rPr>
            <w:webHidden/>
          </w:rPr>
        </w:r>
        <w:r w:rsidR="008C48E1">
          <w:rPr>
            <w:webHidden/>
          </w:rPr>
          <w:fldChar w:fldCharType="separate"/>
        </w:r>
        <w:r w:rsidR="00AA1450">
          <w:rPr>
            <w:webHidden/>
          </w:rPr>
          <w:t>129</w:t>
        </w:r>
        <w:r w:rsidR="008C48E1">
          <w:rPr>
            <w:webHidden/>
          </w:rPr>
          <w:fldChar w:fldCharType="end"/>
        </w:r>
      </w:hyperlink>
    </w:p>
    <w:p w14:paraId="1C4D49BE" w14:textId="77777777" w:rsidR="008C48E1" w:rsidRDefault="00CB38BB">
      <w:pPr>
        <w:pStyle w:val="TOC3"/>
        <w:rPr>
          <w:rFonts w:asciiTheme="minorHAnsi" w:eastAsiaTheme="minorEastAsia" w:hAnsiTheme="minorHAnsi" w:cstheme="minorBidi"/>
          <w:color w:val="auto"/>
          <w:kern w:val="0"/>
          <w:szCs w:val="22"/>
        </w:rPr>
      </w:pPr>
      <w:hyperlink w:anchor="_Toc464803650" w:history="1">
        <w:r w:rsidR="008C48E1" w:rsidRPr="008A0103">
          <w:rPr>
            <w:rStyle w:val="Hyperlink"/>
          </w:rPr>
          <w:t>SC-13 Use of Cryptography (L) (M) (H)</w:t>
        </w:r>
        <w:r w:rsidR="008C48E1">
          <w:rPr>
            <w:webHidden/>
          </w:rPr>
          <w:tab/>
        </w:r>
        <w:r w:rsidR="008C48E1">
          <w:rPr>
            <w:webHidden/>
          </w:rPr>
          <w:fldChar w:fldCharType="begin"/>
        </w:r>
        <w:r w:rsidR="008C48E1">
          <w:rPr>
            <w:webHidden/>
          </w:rPr>
          <w:instrText xml:space="preserve"> PAGEREF _Toc464803650 \h </w:instrText>
        </w:r>
        <w:r w:rsidR="008C48E1">
          <w:rPr>
            <w:webHidden/>
          </w:rPr>
        </w:r>
        <w:r w:rsidR="008C48E1">
          <w:rPr>
            <w:webHidden/>
          </w:rPr>
          <w:fldChar w:fldCharType="separate"/>
        </w:r>
        <w:r w:rsidR="00AA1450">
          <w:rPr>
            <w:webHidden/>
          </w:rPr>
          <w:t>130</w:t>
        </w:r>
        <w:r w:rsidR="008C48E1">
          <w:rPr>
            <w:webHidden/>
          </w:rPr>
          <w:fldChar w:fldCharType="end"/>
        </w:r>
      </w:hyperlink>
    </w:p>
    <w:p w14:paraId="5C12C55B" w14:textId="77777777" w:rsidR="008C48E1" w:rsidRDefault="00CB38BB">
      <w:pPr>
        <w:pStyle w:val="TOC3"/>
        <w:rPr>
          <w:rFonts w:asciiTheme="minorHAnsi" w:eastAsiaTheme="minorEastAsia" w:hAnsiTheme="minorHAnsi" w:cstheme="minorBidi"/>
          <w:color w:val="auto"/>
          <w:kern w:val="0"/>
          <w:szCs w:val="22"/>
        </w:rPr>
      </w:pPr>
      <w:hyperlink w:anchor="_Toc464803651" w:history="1">
        <w:r w:rsidR="008C48E1" w:rsidRPr="008A0103">
          <w:rPr>
            <w:rStyle w:val="Hyperlink"/>
          </w:rPr>
          <w:t>SC-15 Collaborative Computing Devices (L) (M) (H)</w:t>
        </w:r>
        <w:r w:rsidR="008C48E1">
          <w:rPr>
            <w:webHidden/>
          </w:rPr>
          <w:tab/>
        </w:r>
        <w:r w:rsidR="008C48E1">
          <w:rPr>
            <w:webHidden/>
          </w:rPr>
          <w:fldChar w:fldCharType="begin"/>
        </w:r>
        <w:r w:rsidR="008C48E1">
          <w:rPr>
            <w:webHidden/>
          </w:rPr>
          <w:instrText xml:space="preserve"> PAGEREF _Toc464803651 \h </w:instrText>
        </w:r>
        <w:r w:rsidR="008C48E1">
          <w:rPr>
            <w:webHidden/>
          </w:rPr>
        </w:r>
        <w:r w:rsidR="008C48E1">
          <w:rPr>
            <w:webHidden/>
          </w:rPr>
          <w:fldChar w:fldCharType="separate"/>
        </w:r>
        <w:r w:rsidR="00AA1450">
          <w:rPr>
            <w:webHidden/>
          </w:rPr>
          <w:t>131</w:t>
        </w:r>
        <w:r w:rsidR="008C48E1">
          <w:rPr>
            <w:webHidden/>
          </w:rPr>
          <w:fldChar w:fldCharType="end"/>
        </w:r>
      </w:hyperlink>
    </w:p>
    <w:p w14:paraId="572A0AE6" w14:textId="77777777" w:rsidR="008C48E1" w:rsidRDefault="00CB38BB">
      <w:pPr>
        <w:pStyle w:val="TOC3"/>
        <w:rPr>
          <w:rFonts w:asciiTheme="minorHAnsi" w:eastAsiaTheme="minorEastAsia" w:hAnsiTheme="minorHAnsi" w:cstheme="minorBidi"/>
          <w:color w:val="auto"/>
          <w:kern w:val="0"/>
          <w:szCs w:val="22"/>
        </w:rPr>
      </w:pPr>
      <w:hyperlink w:anchor="_Toc464803652" w:history="1">
        <w:r w:rsidR="008C48E1" w:rsidRPr="008A0103">
          <w:rPr>
            <w:rStyle w:val="Hyperlink"/>
          </w:rPr>
          <w:t>SC-20 Secure Name / Address Resolution Service (Authoritative Source) (L) (M) (H)</w:t>
        </w:r>
        <w:r w:rsidR="008C48E1">
          <w:rPr>
            <w:webHidden/>
          </w:rPr>
          <w:tab/>
        </w:r>
        <w:r w:rsidR="008C48E1">
          <w:rPr>
            <w:webHidden/>
          </w:rPr>
          <w:fldChar w:fldCharType="begin"/>
        </w:r>
        <w:r w:rsidR="008C48E1">
          <w:rPr>
            <w:webHidden/>
          </w:rPr>
          <w:instrText xml:space="preserve"> PAGEREF _Toc464803652 \h </w:instrText>
        </w:r>
        <w:r w:rsidR="008C48E1">
          <w:rPr>
            <w:webHidden/>
          </w:rPr>
        </w:r>
        <w:r w:rsidR="008C48E1">
          <w:rPr>
            <w:webHidden/>
          </w:rPr>
          <w:fldChar w:fldCharType="separate"/>
        </w:r>
        <w:r w:rsidR="00AA1450">
          <w:rPr>
            <w:webHidden/>
          </w:rPr>
          <w:t>132</w:t>
        </w:r>
        <w:r w:rsidR="008C48E1">
          <w:rPr>
            <w:webHidden/>
          </w:rPr>
          <w:fldChar w:fldCharType="end"/>
        </w:r>
      </w:hyperlink>
    </w:p>
    <w:p w14:paraId="02F10767" w14:textId="77777777" w:rsidR="008C48E1" w:rsidRDefault="00CB38BB">
      <w:pPr>
        <w:pStyle w:val="TOC3"/>
        <w:rPr>
          <w:rFonts w:asciiTheme="minorHAnsi" w:eastAsiaTheme="minorEastAsia" w:hAnsiTheme="minorHAnsi" w:cstheme="minorBidi"/>
          <w:color w:val="auto"/>
          <w:kern w:val="0"/>
          <w:szCs w:val="22"/>
        </w:rPr>
      </w:pPr>
      <w:hyperlink w:anchor="_Toc464803653" w:history="1">
        <w:r w:rsidR="008C48E1" w:rsidRPr="008A0103">
          <w:rPr>
            <w:rStyle w:val="Hyperlink"/>
          </w:rPr>
          <w:t>SC-21 Secure Name / Address Resolution Service (Recursive or Caching Resolver) (L) (M) (H)</w:t>
        </w:r>
        <w:r w:rsidR="008C48E1">
          <w:rPr>
            <w:webHidden/>
          </w:rPr>
          <w:tab/>
        </w:r>
        <w:r w:rsidR="008C48E1">
          <w:rPr>
            <w:webHidden/>
          </w:rPr>
          <w:fldChar w:fldCharType="begin"/>
        </w:r>
        <w:r w:rsidR="008C48E1">
          <w:rPr>
            <w:webHidden/>
          </w:rPr>
          <w:instrText xml:space="preserve"> PAGEREF _Toc464803653 \h </w:instrText>
        </w:r>
        <w:r w:rsidR="008C48E1">
          <w:rPr>
            <w:webHidden/>
          </w:rPr>
        </w:r>
        <w:r w:rsidR="008C48E1">
          <w:rPr>
            <w:webHidden/>
          </w:rPr>
          <w:fldChar w:fldCharType="separate"/>
        </w:r>
        <w:r w:rsidR="00AA1450">
          <w:rPr>
            <w:webHidden/>
          </w:rPr>
          <w:t>133</w:t>
        </w:r>
        <w:r w:rsidR="008C48E1">
          <w:rPr>
            <w:webHidden/>
          </w:rPr>
          <w:fldChar w:fldCharType="end"/>
        </w:r>
      </w:hyperlink>
    </w:p>
    <w:p w14:paraId="73B5B8D5" w14:textId="77777777" w:rsidR="008C48E1" w:rsidRDefault="00CB38BB">
      <w:pPr>
        <w:pStyle w:val="TOC3"/>
        <w:rPr>
          <w:rFonts w:asciiTheme="minorHAnsi" w:eastAsiaTheme="minorEastAsia" w:hAnsiTheme="minorHAnsi" w:cstheme="minorBidi"/>
          <w:color w:val="auto"/>
          <w:kern w:val="0"/>
          <w:szCs w:val="22"/>
        </w:rPr>
      </w:pPr>
      <w:hyperlink w:anchor="_Toc464803654" w:history="1">
        <w:r w:rsidR="008C48E1" w:rsidRPr="008A0103">
          <w:rPr>
            <w:rStyle w:val="Hyperlink"/>
          </w:rPr>
          <w:t>SC-22 Architecture and Provisioning for Name / Address Resolution Service (L) (M) (H)</w:t>
        </w:r>
        <w:r w:rsidR="008C48E1">
          <w:rPr>
            <w:webHidden/>
          </w:rPr>
          <w:tab/>
        </w:r>
        <w:r w:rsidR="008C48E1">
          <w:rPr>
            <w:webHidden/>
          </w:rPr>
          <w:fldChar w:fldCharType="begin"/>
        </w:r>
        <w:r w:rsidR="008C48E1">
          <w:rPr>
            <w:webHidden/>
          </w:rPr>
          <w:instrText xml:space="preserve"> PAGEREF _Toc464803654 \h </w:instrText>
        </w:r>
        <w:r w:rsidR="008C48E1">
          <w:rPr>
            <w:webHidden/>
          </w:rPr>
        </w:r>
        <w:r w:rsidR="008C48E1">
          <w:rPr>
            <w:webHidden/>
          </w:rPr>
          <w:fldChar w:fldCharType="separate"/>
        </w:r>
        <w:r w:rsidR="00AA1450">
          <w:rPr>
            <w:webHidden/>
          </w:rPr>
          <w:t>134</w:t>
        </w:r>
        <w:r w:rsidR="008C48E1">
          <w:rPr>
            <w:webHidden/>
          </w:rPr>
          <w:fldChar w:fldCharType="end"/>
        </w:r>
      </w:hyperlink>
    </w:p>
    <w:p w14:paraId="1D80A8FD" w14:textId="77777777" w:rsidR="008C48E1" w:rsidRDefault="00CB38BB">
      <w:pPr>
        <w:pStyle w:val="TOC3"/>
        <w:rPr>
          <w:rFonts w:asciiTheme="minorHAnsi" w:eastAsiaTheme="minorEastAsia" w:hAnsiTheme="minorHAnsi" w:cstheme="minorBidi"/>
          <w:color w:val="auto"/>
          <w:kern w:val="0"/>
          <w:szCs w:val="22"/>
        </w:rPr>
      </w:pPr>
      <w:hyperlink w:anchor="_Toc464803655" w:history="1">
        <w:r w:rsidR="008C48E1" w:rsidRPr="008A0103">
          <w:rPr>
            <w:rStyle w:val="Hyperlink"/>
          </w:rPr>
          <w:t>SC-39 Process Isolation (L) (M) (H)</w:t>
        </w:r>
        <w:r w:rsidR="008C48E1">
          <w:rPr>
            <w:webHidden/>
          </w:rPr>
          <w:tab/>
        </w:r>
        <w:r w:rsidR="008C48E1">
          <w:rPr>
            <w:webHidden/>
          </w:rPr>
          <w:fldChar w:fldCharType="begin"/>
        </w:r>
        <w:r w:rsidR="008C48E1">
          <w:rPr>
            <w:webHidden/>
          </w:rPr>
          <w:instrText xml:space="preserve"> PAGEREF _Toc464803655 \h </w:instrText>
        </w:r>
        <w:r w:rsidR="008C48E1">
          <w:rPr>
            <w:webHidden/>
          </w:rPr>
        </w:r>
        <w:r w:rsidR="008C48E1">
          <w:rPr>
            <w:webHidden/>
          </w:rPr>
          <w:fldChar w:fldCharType="separate"/>
        </w:r>
        <w:r w:rsidR="00AA1450">
          <w:rPr>
            <w:webHidden/>
          </w:rPr>
          <w:t>134</w:t>
        </w:r>
        <w:r w:rsidR="008C48E1">
          <w:rPr>
            <w:webHidden/>
          </w:rPr>
          <w:fldChar w:fldCharType="end"/>
        </w:r>
      </w:hyperlink>
    </w:p>
    <w:p w14:paraId="6BDFA1A3" w14:textId="77777777" w:rsidR="008C48E1" w:rsidRDefault="00CB38BB">
      <w:pPr>
        <w:pStyle w:val="TOC2"/>
        <w:rPr>
          <w:rFonts w:asciiTheme="minorHAnsi" w:eastAsiaTheme="minorEastAsia" w:hAnsiTheme="minorHAnsi" w:cstheme="minorBidi"/>
          <w:noProof/>
          <w:color w:val="auto"/>
          <w:kern w:val="0"/>
          <w:szCs w:val="22"/>
        </w:rPr>
      </w:pPr>
      <w:hyperlink w:anchor="_Toc464803656" w:history="1">
        <w:r w:rsidR="008C48E1" w:rsidRPr="008A0103">
          <w:rPr>
            <w:rStyle w:val="Hyperlink"/>
            <w:noProof/>
          </w:rPr>
          <w:t>13.17</w:t>
        </w:r>
        <w:r w:rsidR="008C48E1">
          <w:rPr>
            <w:rFonts w:asciiTheme="minorHAnsi" w:eastAsiaTheme="minorEastAsia" w:hAnsiTheme="minorHAnsi" w:cstheme="minorBidi"/>
            <w:noProof/>
            <w:color w:val="auto"/>
            <w:kern w:val="0"/>
            <w:szCs w:val="22"/>
          </w:rPr>
          <w:tab/>
        </w:r>
        <w:r w:rsidR="008C48E1" w:rsidRPr="008A0103">
          <w:rPr>
            <w:rStyle w:val="Hyperlink"/>
            <w:noProof/>
          </w:rPr>
          <w:t>System and Information Integrity (SI)</w:t>
        </w:r>
        <w:r w:rsidR="008C48E1">
          <w:rPr>
            <w:noProof/>
            <w:webHidden/>
          </w:rPr>
          <w:tab/>
        </w:r>
        <w:r w:rsidR="008C48E1">
          <w:rPr>
            <w:noProof/>
            <w:webHidden/>
          </w:rPr>
          <w:fldChar w:fldCharType="begin"/>
        </w:r>
        <w:r w:rsidR="008C48E1">
          <w:rPr>
            <w:noProof/>
            <w:webHidden/>
          </w:rPr>
          <w:instrText xml:space="preserve"> PAGEREF _Toc464803656 \h </w:instrText>
        </w:r>
        <w:r w:rsidR="008C48E1">
          <w:rPr>
            <w:noProof/>
            <w:webHidden/>
          </w:rPr>
        </w:r>
        <w:r w:rsidR="008C48E1">
          <w:rPr>
            <w:noProof/>
            <w:webHidden/>
          </w:rPr>
          <w:fldChar w:fldCharType="separate"/>
        </w:r>
        <w:r w:rsidR="00AA1450">
          <w:rPr>
            <w:noProof/>
            <w:webHidden/>
          </w:rPr>
          <w:t>135</w:t>
        </w:r>
        <w:r w:rsidR="008C48E1">
          <w:rPr>
            <w:noProof/>
            <w:webHidden/>
          </w:rPr>
          <w:fldChar w:fldCharType="end"/>
        </w:r>
      </w:hyperlink>
    </w:p>
    <w:p w14:paraId="7D48DF19" w14:textId="77777777" w:rsidR="008C48E1" w:rsidRDefault="00CB38BB">
      <w:pPr>
        <w:pStyle w:val="TOC3"/>
        <w:rPr>
          <w:rFonts w:asciiTheme="minorHAnsi" w:eastAsiaTheme="minorEastAsia" w:hAnsiTheme="minorHAnsi" w:cstheme="minorBidi"/>
          <w:color w:val="auto"/>
          <w:kern w:val="0"/>
          <w:szCs w:val="22"/>
        </w:rPr>
      </w:pPr>
      <w:hyperlink w:anchor="_Toc464803657" w:history="1">
        <w:r w:rsidR="008C48E1" w:rsidRPr="008A0103">
          <w:rPr>
            <w:rStyle w:val="Hyperlink"/>
          </w:rPr>
          <w:t>SI-1 System and Information Integrity Policy and Procedures (L) (M)</w:t>
        </w:r>
        <w:r w:rsidR="008C48E1">
          <w:rPr>
            <w:webHidden/>
          </w:rPr>
          <w:tab/>
        </w:r>
        <w:r w:rsidR="008C48E1">
          <w:rPr>
            <w:webHidden/>
          </w:rPr>
          <w:fldChar w:fldCharType="begin"/>
        </w:r>
        <w:r w:rsidR="008C48E1">
          <w:rPr>
            <w:webHidden/>
          </w:rPr>
          <w:instrText xml:space="preserve"> PAGEREF _Toc464803657 \h </w:instrText>
        </w:r>
        <w:r w:rsidR="008C48E1">
          <w:rPr>
            <w:webHidden/>
          </w:rPr>
        </w:r>
        <w:r w:rsidR="008C48E1">
          <w:rPr>
            <w:webHidden/>
          </w:rPr>
          <w:fldChar w:fldCharType="separate"/>
        </w:r>
        <w:r w:rsidR="00AA1450">
          <w:rPr>
            <w:webHidden/>
          </w:rPr>
          <w:t>135</w:t>
        </w:r>
        <w:r w:rsidR="008C48E1">
          <w:rPr>
            <w:webHidden/>
          </w:rPr>
          <w:fldChar w:fldCharType="end"/>
        </w:r>
      </w:hyperlink>
    </w:p>
    <w:p w14:paraId="6FA3D012" w14:textId="77777777" w:rsidR="008C48E1" w:rsidRDefault="00CB38BB">
      <w:pPr>
        <w:pStyle w:val="TOC3"/>
        <w:rPr>
          <w:rFonts w:asciiTheme="minorHAnsi" w:eastAsiaTheme="minorEastAsia" w:hAnsiTheme="minorHAnsi" w:cstheme="minorBidi"/>
          <w:color w:val="auto"/>
          <w:kern w:val="0"/>
          <w:szCs w:val="22"/>
        </w:rPr>
      </w:pPr>
      <w:hyperlink w:anchor="_Toc464803658" w:history="1">
        <w:r w:rsidR="008C48E1" w:rsidRPr="008A0103">
          <w:rPr>
            <w:rStyle w:val="Hyperlink"/>
          </w:rPr>
          <w:t>SI-2 Flaw Remediation (L) (M) (H)</w:t>
        </w:r>
        <w:r w:rsidR="008C48E1">
          <w:rPr>
            <w:webHidden/>
          </w:rPr>
          <w:tab/>
        </w:r>
        <w:r w:rsidR="008C48E1">
          <w:rPr>
            <w:webHidden/>
          </w:rPr>
          <w:fldChar w:fldCharType="begin"/>
        </w:r>
        <w:r w:rsidR="008C48E1">
          <w:rPr>
            <w:webHidden/>
          </w:rPr>
          <w:instrText xml:space="preserve"> PAGEREF _Toc464803658 \h </w:instrText>
        </w:r>
        <w:r w:rsidR="008C48E1">
          <w:rPr>
            <w:webHidden/>
          </w:rPr>
        </w:r>
        <w:r w:rsidR="008C48E1">
          <w:rPr>
            <w:webHidden/>
          </w:rPr>
          <w:fldChar w:fldCharType="separate"/>
        </w:r>
        <w:r w:rsidR="00AA1450">
          <w:rPr>
            <w:webHidden/>
          </w:rPr>
          <w:t>136</w:t>
        </w:r>
        <w:r w:rsidR="008C48E1">
          <w:rPr>
            <w:webHidden/>
          </w:rPr>
          <w:fldChar w:fldCharType="end"/>
        </w:r>
      </w:hyperlink>
    </w:p>
    <w:p w14:paraId="7A722478" w14:textId="77777777" w:rsidR="008C48E1" w:rsidRDefault="00CB38BB">
      <w:pPr>
        <w:pStyle w:val="TOC3"/>
        <w:rPr>
          <w:rFonts w:asciiTheme="minorHAnsi" w:eastAsiaTheme="minorEastAsia" w:hAnsiTheme="minorHAnsi" w:cstheme="minorBidi"/>
          <w:color w:val="auto"/>
          <w:kern w:val="0"/>
          <w:szCs w:val="22"/>
        </w:rPr>
      </w:pPr>
      <w:hyperlink w:anchor="_Toc464803659" w:history="1">
        <w:r w:rsidR="008C48E1" w:rsidRPr="008A0103">
          <w:rPr>
            <w:rStyle w:val="Hyperlink"/>
          </w:rPr>
          <w:t>SI-3 Malicious Code Protection (L) (M)</w:t>
        </w:r>
        <w:r w:rsidR="008C48E1">
          <w:rPr>
            <w:webHidden/>
          </w:rPr>
          <w:tab/>
        </w:r>
        <w:r w:rsidR="008C48E1">
          <w:rPr>
            <w:webHidden/>
          </w:rPr>
          <w:fldChar w:fldCharType="begin"/>
        </w:r>
        <w:r w:rsidR="008C48E1">
          <w:rPr>
            <w:webHidden/>
          </w:rPr>
          <w:instrText xml:space="preserve"> PAGEREF _Toc464803659 \h </w:instrText>
        </w:r>
        <w:r w:rsidR="008C48E1">
          <w:rPr>
            <w:webHidden/>
          </w:rPr>
        </w:r>
        <w:r w:rsidR="008C48E1">
          <w:rPr>
            <w:webHidden/>
          </w:rPr>
          <w:fldChar w:fldCharType="separate"/>
        </w:r>
        <w:r w:rsidR="00AA1450">
          <w:rPr>
            <w:webHidden/>
          </w:rPr>
          <w:t>137</w:t>
        </w:r>
        <w:r w:rsidR="008C48E1">
          <w:rPr>
            <w:webHidden/>
          </w:rPr>
          <w:fldChar w:fldCharType="end"/>
        </w:r>
      </w:hyperlink>
    </w:p>
    <w:p w14:paraId="07EDF906" w14:textId="77777777" w:rsidR="008C48E1" w:rsidRDefault="00CB38BB">
      <w:pPr>
        <w:pStyle w:val="TOC3"/>
        <w:rPr>
          <w:rFonts w:asciiTheme="minorHAnsi" w:eastAsiaTheme="minorEastAsia" w:hAnsiTheme="minorHAnsi" w:cstheme="minorBidi"/>
          <w:color w:val="auto"/>
          <w:kern w:val="0"/>
          <w:szCs w:val="22"/>
        </w:rPr>
      </w:pPr>
      <w:hyperlink w:anchor="_Toc464803660" w:history="1">
        <w:r w:rsidR="008C48E1" w:rsidRPr="008A0103">
          <w:rPr>
            <w:rStyle w:val="Hyperlink"/>
          </w:rPr>
          <w:t>SI-4 Information System Monitoring (L) (M) (H)</w:t>
        </w:r>
        <w:r w:rsidR="008C48E1">
          <w:rPr>
            <w:webHidden/>
          </w:rPr>
          <w:tab/>
        </w:r>
        <w:r w:rsidR="008C48E1">
          <w:rPr>
            <w:webHidden/>
          </w:rPr>
          <w:fldChar w:fldCharType="begin"/>
        </w:r>
        <w:r w:rsidR="008C48E1">
          <w:rPr>
            <w:webHidden/>
          </w:rPr>
          <w:instrText xml:space="preserve"> PAGEREF _Toc464803660 \h </w:instrText>
        </w:r>
        <w:r w:rsidR="008C48E1">
          <w:rPr>
            <w:webHidden/>
          </w:rPr>
        </w:r>
        <w:r w:rsidR="008C48E1">
          <w:rPr>
            <w:webHidden/>
          </w:rPr>
          <w:fldChar w:fldCharType="separate"/>
        </w:r>
        <w:r w:rsidR="00AA1450">
          <w:rPr>
            <w:webHidden/>
          </w:rPr>
          <w:t>138</w:t>
        </w:r>
        <w:r w:rsidR="008C48E1">
          <w:rPr>
            <w:webHidden/>
          </w:rPr>
          <w:fldChar w:fldCharType="end"/>
        </w:r>
      </w:hyperlink>
    </w:p>
    <w:p w14:paraId="4F76FE2C" w14:textId="77777777" w:rsidR="008C48E1" w:rsidRDefault="00CB38BB">
      <w:pPr>
        <w:pStyle w:val="TOC3"/>
        <w:rPr>
          <w:rFonts w:asciiTheme="minorHAnsi" w:eastAsiaTheme="minorEastAsia" w:hAnsiTheme="minorHAnsi" w:cstheme="minorBidi"/>
          <w:color w:val="auto"/>
          <w:kern w:val="0"/>
          <w:szCs w:val="22"/>
        </w:rPr>
      </w:pPr>
      <w:hyperlink w:anchor="_Toc464803661" w:history="1">
        <w:r w:rsidR="008C48E1" w:rsidRPr="008A0103">
          <w:rPr>
            <w:rStyle w:val="Hyperlink"/>
          </w:rPr>
          <w:t>SI-5 Security Alerts &amp; Advisories (L) (M) (H)</w:t>
        </w:r>
        <w:r w:rsidR="008C48E1">
          <w:rPr>
            <w:webHidden/>
          </w:rPr>
          <w:tab/>
        </w:r>
        <w:r w:rsidR="008C48E1">
          <w:rPr>
            <w:webHidden/>
          </w:rPr>
          <w:fldChar w:fldCharType="begin"/>
        </w:r>
        <w:r w:rsidR="008C48E1">
          <w:rPr>
            <w:webHidden/>
          </w:rPr>
          <w:instrText xml:space="preserve"> PAGEREF _Toc464803661 \h </w:instrText>
        </w:r>
        <w:r w:rsidR="008C48E1">
          <w:rPr>
            <w:webHidden/>
          </w:rPr>
        </w:r>
        <w:r w:rsidR="008C48E1">
          <w:rPr>
            <w:webHidden/>
          </w:rPr>
          <w:fldChar w:fldCharType="separate"/>
        </w:r>
        <w:r w:rsidR="00AA1450">
          <w:rPr>
            <w:webHidden/>
          </w:rPr>
          <w:t>139</w:t>
        </w:r>
        <w:r w:rsidR="008C48E1">
          <w:rPr>
            <w:webHidden/>
          </w:rPr>
          <w:fldChar w:fldCharType="end"/>
        </w:r>
      </w:hyperlink>
    </w:p>
    <w:p w14:paraId="2301B128" w14:textId="77777777" w:rsidR="008C48E1" w:rsidRDefault="00CB38BB">
      <w:pPr>
        <w:pStyle w:val="TOC3"/>
        <w:rPr>
          <w:rFonts w:asciiTheme="minorHAnsi" w:eastAsiaTheme="minorEastAsia" w:hAnsiTheme="minorHAnsi" w:cstheme="minorBidi"/>
          <w:color w:val="auto"/>
          <w:kern w:val="0"/>
          <w:szCs w:val="22"/>
        </w:rPr>
      </w:pPr>
      <w:hyperlink w:anchor="_Toc464803662" w:history="1">
        <w:r w:rsidR="008C48E1" w:rsidRPr="008A0103">
          <w:rPr>
            <w:rStyle w:val="Hyperlink"/>
          </w:rPr>
          <w:t>SI-12 Information Output Handling and Retention (L) (M) (H)</w:t>
        </w:r>
        <w:r w:rsidR="008C48E1">
          <w:rPr>
            <w:webHidden/>
          </w:rPr>
          <w:tab/>
        </w:r>
        <w:r w:rsidR="008C48E1">
          <w:rPr>
            <w:webHidden/>
          </w:rPr>
          <w:fldChar w:fldCharType="begin"/>
        </w:r>
        <w:r w:rsidR="008C48E1">
          <w:rPr>
            <w:webHidden/>
          </w:rPr>
          <w:instrText xml:space="preserve"> PAGEREF _Toc464803662 \h </w:instrText>
        </w:r>
        <w:r w:rsidR="008C48E1">
          <w:rPr>
            <w:webHidden/>
          </w:rPr>
        </w:r>
        <w:r w:rsidR="008C48E1">
          <w:rPr>
            <w:webHidden/>
          </w:rPr>
          <w:fldChar w:fldCharType="separate"/>
        </w:r>
        <w:r w:rsidR="00AA1450">
          <w:rPr>
            <w:webHidden/>
          </w:rPr>
          <w:t>140</w:t>
        </w:r>
        <w:r w:rsidR="008C48E1">
          <w:rPr>
            <w:webHidden/>
          </w:rPr>
          <w:fldChar w:fldCharType="end"/>
        </w:r>
      </w:hyperlink>
    </w:p>
    <w:p w14:paraId="12F616D6" w14:textId="77777777" w:rsidR="008C48E1" w:rsidRDefault="00CB38BB">
      <w:pPr>
        <w:pStyle w:val="TOC3"/>
        <w:rPr>
          <w:rFonts w:asciiTheme="minorHAnsi" w:eastAsiaTheme="minorEastAsia" w:hAnsiTheme="minorHAnsi" w:cstheme="minorBidi"/>
          <w:color w:val="auto"/>
          <w:kern w:val="0"/>
          <w:szCs w:val="22"/>
        </w:rPr>
      </w:pPr>
      <w:hyperlink w:anchor="_Toc464803663" w:history="1">
        <w:r w:rsidR="008C48E1" w:rsidRPr="008A0103">
          <w:rPr>
            <w:rStyle w:val="Hyperlink"/>
          </w:rPr>
          <w:t>SI-16 Memory Protection (L) (M) (H)</w:t>
        </w:r>
        <w:r w:rsidR="008C48E1">
          <w:rPr>
            <w:webHidden/>
          </w:rPr>
          <w:tab/>
        </w:r>
        <w:r w:rsidR="008C48E1">
          <w:rPr>
            <w:webHidden/>
          </w:rPr>
          <w:fldChar w:fldCharType="begin"/>
        </w:r>
        <w:r w:rsidR="008C48E1">
          <w:rPr>
            <w:webHidden/>
          </w:rPr>
          <w:instrText xml:space="preserve"> PAGEREF _Toc464803663 \h </w:instrText>
        </w:r>
        <w:r w:rsidR="008C48E1">
          <w:rPr>
            <w:webHidden/>
          </w:rPr>
        </w:r>
        <w:r w:rsidR="008C48E1">
          <w:rPr>
            <w:webHidden/>
          </w:rPr>
          <w:fldChar w:fldCharType="separate"/>
        </w:r>
        <w:r w:rsidR="00AA1450">
          <w:rPr>
            <w:webHidden/>
          </w:rPr>
          <w:t>141</w:t>
        </w:r>
        <w:r w:rsidR="008C48E1">
          <w:rPr>
            <w:webHidden/>
          </w:rPr>
          <w:fldChar w:fldCharType="end"/>
        </w:r>
      </w:hyperlink>
    </w:p>
    <w:p w14:paraId="05D6D847"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664" w:history="1">
        <w:r w:rsidR="008C48E1" w:rsidRPr="008A0103">
          <w:rPr>
            <w:rStyle w:val="Hyperlink"/>
            <w:noProof/>
          </w:rPr>
          <w:t>14</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Acronyms</w:t>
        </w:r>
        <w:r w:rsidR="008C48E1">
          <w:rPr>
            <w:noProof/>
            <w:webHidden/>
          </w:rPr>
          <w:tab/>
        </w:r>
        <w:r w:rsidR="008C48E1">
          <w:rPr>
            <w:noProof/>
            <w:webHidden/>
          </w:rPr>
          <w:fldChar w:fldCharType="begin"/>
        </w:r>
        <w:r w:rsidR="008C48E1">
          <w:rPr>
            <w:noProof/>
            <w:webHidden/>
          </w:rPr>
          <w:instrText xml:space="preserve"> PAGEREF _Toc464803664 \h </w:instrText>
        </w:r>
        <w:r w:rsidR="008C48E1">
          <w:rPr>
            <w:noProof/>
            <w:webHidden/>
          </w:rPr>
        </w:r>
        <w:r w:rsidR="008C48E1">
          <w:rPr>
            <w:noProof/>
            <w:webHidden/>
          </w:rPr>
          <w:fldChar w:fldCharType="separate"/>
        </w:r>
        <w:r w:rsidR="00AA1450">
          <w:rPr>
            <w:noProof/>
            <w:webHidden/>
          </w:rPr>
          <w:t>142</w:t>
        </w:r>
        <w:r w:rsidR="008C48E1">
          <w:rPr>
            <w:noProof/>
            <w:webHidden/>
          </w:rPr>
          <w:fldChar w:fldCharType="end"/>
        </w:r>
      </w:hyperlink>
    </w:p>
    <w:p w14:paraId="1E33C8AD" w14:textId="77777777" w:rsidR="008C48E1" w:rsidRDefault="00CB38BB">
      <w:pPr>
        <w:pStyle w:val="TOC1"/>
        <w:tabs>
          <w:tab w:val="left" w:pos="446"/>
          <w:tab w:val="right" w:leader="dot" w:pos="9350"/>
        </w:tabs>
        <w:rPr>
          <w:rFonts w:asciiTheme="minorHAnsi" w:eastAsiaTheme="minorEastAsia" w:hAnsiTheme="minorHAnsi" w:cstheme="minorBidi"/>
          <w:caps w:val="0"/>
          <w:noProof/>
          <w:color w:val="auto"/>
          <w:kern w:val="0"/>
          <w:szCs w:val="22"/>
        </w:rPr>
      </w:pPr>
      <w:hyperlink w:anchor="_Toc464803665" w:history="1">
        <w:r w:rsidR="008C48E1" w:rsidRPr="008A0103">
          <w:rPr>
            <w:rStyle w:val="Hyperlink"/>
            <w:noProof/>
          </w:rPr>
          <w:t>15</w:t>
        </w:r>
        <w:r w:rsidR="008C48E1">
          <w:rPr>
            <w:rFonts w:asciiTheme="minorHAnsi" w:eastAsiaTheme="minorEastAsia" w:hAnsiTheme="minorHAnsi" w:cstheme="minorBidi"/>
            <w:caps w:val="0"/>
            <w:noProof/>
            <w:color w:val="auto"/>
            <w:kern w:val="0"/>
            <w:szCs w:val="22"/>
          </w:rPr>
          <w:tab/>
        </w:r>
        <w:r w:rsidR="008C48E1" w:rsidRPr="008A0103">
          <w:rPr>
            <w:rStyle w:val="Hyperlink"/>
            <w:noProof/>
          </w:rPr>
          <w:t>Attachments</w:t>
        </w:r>
        <w:r w:rsidR="008C48E1">
          <w:rPr>
            <w:noProof/>
            <w:webHidden/>
          </w:rPr>
          <w:tab/>
        </w:r>
        <w:r w:rsidR="008C48E1">
          <w:rPr>
            <w:noProof/>
            <w:webHidden/>
          </w:rPr>
          <w:fldChar w:fldCharType="begin"/>
        </w:r>
        <w:r w:rsidR="008C48E1">
          <w:rPr>
            <w:noProof/>
            <w:webHidden/>
          </w:rPr>
          <w:instrText xml:space="preserve"> PAGEREF _Toc464803665 \h </w:instrText>
        </w:r>
        <w:r w:rsidR="008C48E1">
          <w:rPr>
            <w:noProof/>
            <w:webHidden/>
          </w:rPr>
        </w:r>
        <w:r w:rsidR="008C48E1">
          <w:rPr>
            <w:noProof/>
            <w:webHidden/>
          </w:rPr>
          <w:fldChar w:fldCharType="separate"/>
        </w:r>
        <w:r w:rsidR="00AA1450">
          <w:rPr>
            <w:noProof/>
            <w:webHidden/>
          </w:rPr>
          <w:t>143</w:t>
        </w:r>
        <w:r w:rsidR="008C48E1">
          <w:rPr>
            <w:noProof/>
            <w:webHidden/>
          </w:rPr>
          <w:fldChar w:fldCharType="end"/>
        </w:r>
      </w:hyperlink>
    </w:p>
    <w:p w14:paraId="43A6671E" w14:textId="77777777" w:rsidR="008C48E1" w:rsidRDefault="00CB38BB">
      <w:pPr>
        <w:pStyle w:val="TOC2"/>
        <w:rPr>
          <w:rFonts w:asciiTheme="minorHAnsi" w:eastAsiaTheme="minorEastAsia" w:hAnsiTheme="minorHAnsi" w:cstheme="minorBidi"/>
          <w:noProof/>
          <w:color w:val="auto"/>
          <w:kern w:val="0"/>
          <w:szCs w:val="22"/>
        </w:rPr>
      </w:pPr>
      <w:hyperlink w:anchor="_Toc464803666" w:history="1">
        <w:r w:rsidR="008C48E1" w:rsidRPr="008A0103">
          <w:rPr>
            <w:rStyle w:val="Hyperlink"/>
            <w:noProof/>
          </w:rPr>
          <w:t>ATTACHMENT 1 - Information Security Policies and Procedures</w:t>
        </w:r>
        <w:r w:rsidR="008C48E1">
          <w:rPr>
            <w:noProof/>
            <w:webHidden/>
          </w:rPr>
          <w:tab/>
        </w:r>
        <w:r w:rsidR="008C48E1">
          <w:rPr>
            <w:noProof/>
            <w:webHidden/>
          </w:rPr>
          <w:fldChar w:fldCharType="begin"/>
        </w:r>
        <w:r w:rsidR="008C48E1">
          <w:rPr>
            <w:noProof/>
            <w:webHidden/>
          </w:rPr>
          <w:instrText xml:space="preserve"> PAGEREF _Toc464803666 \h </w:instrText>
        </w:r>
        <w:r w:rsidR="008C48E1">
          <w:rPr>
            <w:noProof/>
            <w:webHidden/>
          </w:rPr>
        </w:r>
        <w:r w:rsidR="008C48E1">
          <w:rPr>
            <w:noProof/>
            <w:webHidden/>
          </w:rPr>
          <w:fldChar w:fldCharType="separate"/>
        </w:r>
        <w:r w:rsidR="00AA1450">
          <w:rPr>
            <w:noProof/>
            <w:webHidden/>
          </w:rPr>
          <w:t>145</w:t>
        </w:r>
        <w:r w:rsidR="008C48E1">
          <w:rPr>
            <w:noProof/>
            <w:webHidden/>
          </w:rPr>
          <w:fldChar w:fldCharType="end"/>
        </w:r>
      </w:hyperlink>
    </w:p>
    <w:p w14:paraId="61CED4AB" w14:textId="77777777" w:rsidR="008C48E1" w:rsidRDefault="00CB38BB">
      <w:pPr>
        <w:pStyle w:val="TOC2"/>
        <w:rPr>
          <w:rFonts w:asciiTheme="minorHAnsi" w:eastAsiaTheme="minorEastAsia" w:hAnsiTheme="minorHAnsi" w:cstheme="minorBidi"/>
          <w:noProof/>
          <w:color w:val="auto"/>
          <w:kern w:val="0"/>
          <w:szCs w:val="22"/>
        </w:rPr>
      </w:pPr>
      <w:hyperlink w:anchor="_Toc464803667" w:history="1">
        <w:r w:rsidR="008C48E1" w:rsidRPr="008A0103">
          <w:rPr>
            <w:rStyle w:val="Hyperlink"/>
            <w:noProof/>
          </w:rPr>
          <w:t>ATTACHMENT 2 - User Guide</w:t>
        </w:r>
        <w:r w:rsidR="008C48E1">
          <w:rPr>
            <w:noProof/>
            <w:webHidden/>
          </w:rPr>
          <w:tab/>
        </w:r>
        <w:r w:rsidR="008C48E1">
          <w:rPr>
            <w:noProof/>
            <w:webHidden/>
          </w:rPr>
          <w:fldChar w:fldCharType="begin"/>
        </w:r>
        <w:r w:rsidR="008C48E1">
          <w:rPr>
            <w:noProof/>
            <w:webHidden/>
          </w:rPr>
          <w:instrText xml:space="preserve"> PAGEREF _Toc464803667 \h </w:instrText>
        </w:r>
        <w:r w:rsidR="008C48E1">
          <w:rPr>
            <w:noProof/>
            <w:webHidden/>
          </w:rPr>
        </w:r>
        <w:r w:rsidR="008C48E1">
          <w:rPr>
            <w:noProof/>
            <w:webHidden/>
          </w:rPr>
          <w:fldChar w:fldCharType="separate"/>
        </w:r>
        <w:r w:rsidR="00AA1450">
          <w:rPr>
            <w:noProof/>
            <w:webHidden/>
          </w:rPr>
          <w:t>146</w:t>
        </w:r>
        <w:r w:rsidR="008C48E1">
          <w:rPr>
            <w:noProof/>
            <w:webHidden/>
          </w:rPr>
          <w:fldChar w:fldCharType="end"/>
        </w:r>
      </w:hyperlink>
    </w:p>
    <w:p w14:paraId="56C19E1A" w14:textId="77777777" w:rsidR="008C48E1" w:rsidRDefault="00CB38BB">
      <w:pPr>
        <w:pStyle w:val="TOC2"/>
        <w:rPr>
          <w:rFonts w:asciiTheme="minorHAnsi" w:eastAsiaTheme="minorEastAsia" w:hAnsiTheme="minorHAnsi" w:cstheme="minorBidi"/>
          <w:noProof/>
          <w:color w:val="auto"/>
          <w:kern w:val="0"/>
          <w:szCs w:val="22"/>
        </w:rPr>
      </w:pPr>
      <w:hyperlink w:anchor="_Toc464803668" w:history="1">
        <w:r w:rsidR="008C48E1" w:rsidRPr="008A0103">
          <w:rPr>
            <w:rStyle w:val="Hyperlink"/>
            <w:noProof/>
          </w:rPr>
          <w:t>ATTACHMENT 3 – e-Authentication Worksheet</w:t>
        </w:r>
        <w:r w:rsidR="008C48E1">
          <w:rPr>
            <w:noProof/>
            <w:webHidden/>
          </w:rPr>
          <w:tab/>
        </w:r>
        <w:r w:rsidR="008C48E1">
          <w:rPr>
            <w:noProof/>
            <w:webHidden/>
          </w:rPr>
          <w:fldChar w:fldCharType="begin"/>
        </w:r>
        <w:r w:rsidR="008C48E1">
          <w:rPr>
            <w:noProof/>
            <w:webHidden/>
          </w:rPr>
          <w:instrText xml:space="preserve"> PAGEREF _Toc464803668 \h </w:instrText>
        </w:r>
        <w:r w:rsidR="008C48E1">
          <w:rPr>
            <w:noProof/>
            <w:webHidden/>
          </w:rPr>
        </w:r>
        <w:r w:rsidR="008C48E1">
          <w:rPr>
            <w:noProof/>
            <w:webHidden/>
          </w:rPr>
          <w:fldChar w:fldCharType="separate"/>
        </w:r>
        <w:r w:rsidR="00AA1450">
          <w:rPr>
            <w:noProof/>
            <w:webHidden/>
          </w:rPr>
          <w:t>147</w:t>
        </w:r>
        <w:r w:rsidR="008C48E1">
          <w:rPr>
            <w:noProof/>
            <w:webHidden/>
          </w:rPr>
          <w:fldChar w:fldCharType="end"/>
        </w:r>
      </w:hyperlink>
    </w:p>
    <w:p w14:paraId="5CDB408F" w14:textId="77777777" w:rsidR="008C48E1" w:rsidRDefault="00CB38BB">
      <w:pPr>
        <w:pStyle w:val="TOC3"/>
        <w:rPr>
          <w:rFonts w:asciiTheme="minorHAnsi" w:eastAsiaTheme="minorEastAsia" w:hAnsiTheme="minorHAnsi" w:cstheme="minorBidi"/>
          <w:color w:val="auto"/>
          <w:kern w:val="0"/>
          <w:szCs w:val="22"/>
        </w:rPr>
      </w:pPr>
      <w:hyperlink w:anchor="_Toc464803669" w:history="1">
        <w:r w:rsidR="008C48E1" w:rsidRPr="008A0103">
          <w:rPr>
            <w:rStyle w:val="Hyperlink"/>
          </w:rPr>
          <w:t>Introduction and Purpose</w:t>
        </w:r>
        <w:r w:rsidR="008C48E1">
          <w:rPr>
            <w:webHidden/>
          </w:rPr>
          <w:tab/>
        </w:r>
        <w:r w:rsidR="008C48E1">
          <w:rPr>
            <w:webHidden/>
          </w:rPr>
          <w:fldChar w:fldCharType="begin"/>
        </w:r>
        <w:r w:rsidR="008C48E1">
          <w:rPr>
            <w:webHidden/>
          </w:rPr>
          <w:instrText xml:space="preserve"> PAGEREF _Toc464803669 \h </w:instrText>
        </w:r>
        <w:r w:rsidR="008C48E1">
          <w:rPr>
            <w:webHidden/>
          </w:rPr>
        </w:r>
        <w:r w:rsidR="008C48E1">
          <w:rPr>
            <w:webHidden/>
          </w:rPr>
          <w:fldChar w:fldCharType="separate"/>
        </w:r>
        <w:r w:rsidR="00AA1450">
          <w:rPr>
            <w:webHidden/>
          </w:rPr>
          <w:t>147</w:t>
        </w:r>
        <w:r w:rsidR="008C48E1">
          <w:rPr>
            <w:webHidden/>
          </w:rPr>
          <w:fldChar w:fldCharType="end"/>
        </w:r>
      </w:hyperlink>
    </w:p>
    <w:p w14:paraId="6248841D" w14:textId="77777777" w:rsidR="008C48E1" w:rsidRDefault="00CB38BB">
      <w:pPr>
        <w:pStyle w:val="TOC3"/>
        <w:rPr>
          <w:rFonts w:asciiTheme="minorHAnsi" w:eastAsiaTheme="minorEastAsia" w:hAnsiTheme="minorHAnsi" w:cstheme="minorBidi"/>
          <w:color w:val="auto"/>
          <w:kern w:val="0"/>
          <w:szCs w:val="22"/>
        </w:rPr>
      </w:pPr>
      <w:hyperlink w:anchor="_Toc464803670" w:history="1">
        <w:r w:rsidR="008C48E1" w:rsidRPr="008A0103">
          <w:rPr>
            <w:rStyle w:val="Hyperlink"/>
          </w:rPr>
          <w:t>Information System Name/Title</w:t>
        </w:r>
        <w:r w:rsidR="008C48E1">
          <w:rPr>
            <w:webHidden/>
          </w:rPr>
          <w:tab/>
        </w:r>
        <w:r w:rsidR="008C48E1">
          <w:rPr>
            <w:webHidden/>
          </w:rPr>
          <w:fldChar w:fldCharType="begin"/>
        </w:r>
        <w:r w:rsidR="008C48E1">
          <w:rPr>
            <w:webHidden/>
          </w:rPr>
          <w:instrText xml:space="preserve"> PAGEREF _Toc464803670 \h </w:instrText>
        </w:r>
        <w:r w:rsidR="008C48E1">
          <w:rPr>
            <w:webHidden/>
          </w:rPr>
        </w:r>
        <w:r w:rsidR="008C48E1">
          <w:rPr>
            <w:webHidden/>
          </w:rPr>
          <w:fldChar w:fldCharType="separate"/>
        </w:r>
        <w:r w:rsidR="00AA1450">
          <w:rPr>
            <w:webHidden/>
          </w:rPr>
          <w:t>147</w:t>
        </w:r>
        <w:r w:rsidR="008C48E1">
          <w:rPr>
            <w:webHidden/>
          </w:rPr>
          <w:fldChar w:fldCharType="end"/>
        </w:r>
      </w:hyperlink>
    </w:p>
    <w:p w14:paraId="13014865" w14:textId="77777777" w:rsidR="008C48E1" w:rsidRDefault="00CB38BB">
      <w:pPr>
        <w:pStyle w:val="TOC3"/>
        <w:rPr>
          <w:rFonts w:asciiTheme="minorHAnsi" w:eastAsiaTheme="minorEastAsia" w:hAnsiTheme="minorHAnsi" w:cstheme="minorBidi"/>
          <w:color w:val="auto"/>
          <w:kern w:val="0"/>
          <w:szCs w:val="22"/>
        </w:rPr>
      </w:pPr>
      <w:hyperlink w:anchor="_Toc464803671" w:history="1">
        <w:r w:rsidR="008C48E1" w:rsidRPr="008A0103">
          <w:rPr>
            <w:rStyle w:val="Hyperlink"/>
          </w:rPr>
          <w:t>E-Authentication Level Definitions</w:t>
        </w:r>
        <w:r w:rsidR="008C48E1">
          <w:rPr>
            <w:webHidden/>
          </w:rPr>
          <w:tab/>
        </w:r>
        <w:r w:rsidR="008C48E1">
          <w:rPr>
            <w:webHidden/>
          </w:rPr>
          <w:fldChar w:fldCharType="begin"/>
        </w:r>
        <w:r w:rsidR="008C48E1">
          <w:rPr>
            <w:webHidden/>
          </w:rPr>
          <w:instrText xml:space="preserve"> PAGEREF _Toc464803671 \h </w:instrText>
        </w:r>
        <w:r w:rsidR="008C48E1">
          <w:rPr>
            <w:webHidden/>
          </w:rPr>
        </w:r>
        <w:r w:rsidR="008C48E1">
          <w:rPr>
            <w:webHidden/>
          </w:rPr>
          <w:fldChar w:fldCharType="separate"/>
        </w:r>
        <w:r w:rsidR="00AA1450">
          <w:rPr>
            <w:webHidden/>
          </w:rPr>
          <w:t>147</w:t>
        </w:r>
        <w:r w:rsidR="008C48E1">
          <w:rPr>
            <w:webHidden/>
          </w:rPr>
          <w:fldChar w:fldCharType="end"/>
        </w:r>
      </w:hyperlink>
    </w:p>
    <w:p w14:paraId="334307D6" w14:textId="77777777" w:rsidR="008C48E1" w:rsidRDefault="00CB38BB">
      <w:pPr>
        <w:pStyle w:val="TOC3"/>
        <w:rPr>
          <w:rFonts w:asciiTheme="minorHAnsi" w:eastAsiaTheme="minorEastAsia" w:hAnsiTheme="minorHAnsi" w:cstheme="minorBidi"/>
          <w:color w:val="auto"/>
          <w:kern w:val="0"/>
          <w:szCs w:val="22"/>
        </w:rPr>
      </w:pPr>
      <w:hyperlink w:anchor="_Toc464803672" w:history="1">
        <w:r w:rsidR="008C48E1" w:rsidRPr="008A0103">
          <w:rPr>
            <w:rStyle w:val="Hyperlink"/>
          </w:rPr>
          <w:t>Review Maximum Potential Impact Levels</w:t>
        </w:r>
        <w:r w:rsidR="008C48E1">
          <w:rPr>
            <w:webHidden/>
          </w:rPr>
          <w:tab/>
        </w:r>
        <w:r w:rsidR="008C48E1">
          <w:rPr>
            <w:webHidden/>
          </w:rPr>
          <w:fldChar w:fldCharType="begin"/>
        </w:r>
        <w:r w:rsidR="008C48E1">
          <w:rPr>
            <w:webHidden/>
          </w:rPr>
          <w:instrText xml:space="preserve"> PAGEREF _Toc464803672 \h </w:instrText>
        </w:r>
        <w:r w:rsidR="008C48E1">
          <w:rPr>
            <w:webHidden/>
          </w:rPr>
        </w:r>
        <w:r w:rsidR="008C48E1">
          <w:rPr>
            <w:webHidden/>
          </w:rPr>
          <w:fldChar w:fldCharType="separate"/>
        </w:r>
        <w:r w:rsidR="00AA1450">
          <w:rPr>
            <w:webHidden/>
          </w:rPr>
          <w:t>148</w:t>
        </w:r>
        <w:r w:rsidR="008C48E1">
          <w:rPr>
            <w:webHidden/>
          </w:rPr>
          <w:fldChar w:fldCharType="end"/>
        </w:r>
      </w:hyperlink>
    </w:p>
    <w:p w14:paraId="2D90589D" w14:textId="77777777" w:rsidR="008C48E1" w:rsidRDefault="00CB38BB">
      <w:pPr>
        <w:pStyle w:val="TOC3"/>
        <w:rPr>
          <w:rFonts w:asciiTheme="minorHAnsi" w:eastAsiaTheme="minorEastAsia" w:hAnsiTheme="minorHAnsi" w:cstheme="minorBidi"/>
          <w:color w:val="auto"/>
          <w:kern w:val="0"/>
          <w:szCs w:val="22"/>
        </w:rPr>
      </w:pPr>
      <w:hyperlink w:anchor="_Toc464803673" w:history="1">
        <w:r w:rsidR="008C48E1" w:rsidRPr="008A0103">
          <w:rPr>
            <w:rStyle w:val="Hyperlink"/>
          </w:rPr>
          <w:t>E-Authentication Level Selection</w:t>
        </w:r>
        <w:r w:rsidR="008C48E1">
          <w:rPr>
            <w:webHidden/>
          </w:rPr>
          <w:tab/>
        </w:r>
        <w:r w:rsidR="008C48E1">
          <w:rPr>
            <w:webHidden/>
          </w:rPr>
          <w:fldChar w:fldCharType="begin"/>
        </w:r>
        <w:r w:rsidR="008C48E1">
          <w:rPr>
            <w:webHidden/>
          </w:rPr>
          <w:instrText xml:space="preserve"> PAGEREF _Toc464803673 \h </w:instrText>
        </w:r>
        <w:r w:rsidR="008C48E1">
          <w:rPr>
            <w:webHidden/>
          </w:rPr>
        </w:r>
        <w:r w:rsidR="008C48E1">
          <w:rPr>
            <w:webHidden/>
          </w:rPr>
          <w:fldChar w:fldCharType="separate"/>
        </w:r>
        <w:r w:rsidR="00AA1450">
          <w:rPr>
            <w:webHidden/>
          </w:rPr>
          <w:t>148</w:t>
        </w:r>
        <w:r w:rsidR="008C48E1">
          <w:rPr>
            <w:webHidden/>
          </w:rPr>
          <w:fldChar w:fldCharType="end"/>
        </w:r>
      </w:hyperlink>
    </w:p>
    <w:p w14:paraId="15A43789" w14:textId="77777777" w:rsidR="008C48E1" w:rsidRDefault="00CB38BB">
      <w:pPr>
        <w:pStyle w:val="TOC2"/>
        <w:rPr>
          <w:rFonts w:asciiTheme="minorHAnsi" w:eastAsiaTheme="minorEastAsia" w:hAnsiTheme="minorHAnsi" w:cstheme="minorBidi"/>
          <w:noProof/>
          <w:color w:val="auto"/>
          <w:kern w:val="0"/>
          <w:szCs w:val="22"/>
        </w:rPr>
      </w:pPr>
      <w:hyperlink w:anchor="_Toc464803674" w:history="1">
        <w:r w:rsidR="008C48E1" w:rsidRPr="008A0103">
          <w:rPr>
            <w:rStyle w:val="Hyperlink"/>
            <w:noProof/>
          </w:rPr>
          <w:t>ATTACHMENT 4 – PTA / PIA</w:t>
        </w:r>
        <w:r w:rsidR="008C48E1">
          <w:rPr>
            <w:noProof/>
            <w:webHidden/>
          </w:rPr>
          <w:tab/>
        </w:r>
        <w:r w:rsidR="008C48E1">
          <w:rPr>
            <w:noProof/>
            <w:webHidden/>
          </w:rPr>
          <w:fldChar w:fldCharType="begin"/>
        </w:r>
        <w:r w:rsidR="008C48E1">
          <w:rPr>
            <w:noProof/>
            <w:webHidden/>
          </w:rPr>
          <w:instrText xml:space="preserve"> PAGEREF _Toc464803674 \h </w:instrText>
        </w:r>
        <w:r w:rsidR="008C48E1">
          <w:rPr>
            <w:noProof/>
            <w:webHidden/>
          </w:rPr>
        </w:r>
        <w:r w:rsidR="008C48E1">
          <w:rPr>
            <w:noProof/>
            <w:webHidden/>
          </w:rPr>
          <w:fldChar w:fldCharType="separate"/>
        </w:r>
        <w:r w:rsidR="00AA1450">
          <w:rPr>
            <w:noProof/>
            <w:webHidden/>
          </w:rPr>
          <w:t>150</w:t>
        </w:r>
        <w:r w:rsidR="008C48E1">
          <w:rPr>
            <w:noProof/>
            <w:webHidden/>
          </w:rPr>
          <w:fldChar w:fldCharType="end"/>
        </w:r>
      </w:hyperlink>
    </w:p>
    <w:p w14:paraId="57F33499" w14:textId="77777777" w:rsidR="008C48E1" w:rsidRDefault="00CB38BB">
      <w:pPr>
        <w:pStyle w:val="TOC3"/>
        <w:rPr>
          <w:rFonts w:asciiTheme="minorHAnsi" w:eastAsiaTheme="minorEastAsia" w:hAnsiTheme="minorHAnsi" w:cstheme="minorBidi"/>
          <w:color w:val="auto"/>
          <w:kern w:val="0"/>
          <w:szCs w:val="22"/>
        </w:rPr>
      </w:pPr>
      <w:hyperlink w:anchor="_Toc464803675" w:history="1">
        <w:r w:rsidR="008C48E1" w:rsidRPr="008A0103">
          <w:rPr>
            <w:rStyle w:val="Hyperlink"/>
          </w:rPr>
          <w:t>Privacy Overview and Point of Contact (POC)</w:t>
        </w:r>
        <w:r w:rsidR="008C48E1">
          <w:rPr>
            <w:webHidden/>
          </w:rPr>
          <w:tab/>
        </w:r>
        <w:r w:rsidR="008C48E1">
          <w:rPr>
            <w:webHidden/>
          </w:rPr>
          <w:fldChar w:fldCharType="begin"/>
        </w:r>
        <w:r w:rsidR="008C48E1">
          <w:rPr>
            <w:webHidden/>
          </w:rPr>
          <w:instrText xml:space="preserve"> PAGEREF _Toc464803675 \h </w:instrText>
        </w:r>
        <w:r w:rsidR="008C48E1">
          <w:rPr>
            <w:webHidden/>
          </w:rPr>
        </w:r>
        <w:r w:rsidR="008C48E1">
          <w:rPr>
            <w:webHidden/>
          </w:rPr>
          <w:fldChar w:fldCharType="separate"/>
        </w:r>
        <w:r w:rsidR="00AA1450">
          <w:rPr>
            <w:webHidden/>
          </w:rPr>
          <w:t>150</w:t>
        </w:r>
        <w:r w:rsidR="008C48E1">
          <w:rPr>
            <w:webHidden/>
          </w:rPr>
          <w:fldChar w:fldCharType="end"/>
        </w:r>
      </w:hyperlink>
    </w:p>
    <w:p w14:paraId="2835A368" w14:textId="77777777" w:rsidR="008C48E1" w:rsidRDefault="00CB38BB">
      <w:pPr>
        <w:pStyle w:val="TOC4"/>
        <w:rPr>
          <w:rFonts w:asciiTheme="minorHAnsi" w:eastAsiaTheme="minorEastAsia" w:hAnsiTheme="minorHAnsi" w:cstheme="minorBidi"/>
          <w:color w:val="auto"/>
          <w:kern w:val="0"/>
          <w:sz w:val="22"/>
          <w:szCs w:val="22"/>
        </w:rPr>
      </w:pPr>
      <w:hyperlink w:anchor="_Toc464803676" w:history="1">
        <w:r w:rsidR="008C48E1" w:rsidRPr="008A0103">
          <w:rPr>
            <w:rStyle w:val="Hyperlink"/>
          </w:rPr>
          <w:t>Applicable Laws and Regulations</w:t>
        </w:r>
        <w:r w:rsidR="008C48E1">
          <w:rPr>
            <w:webHidden/>
          </w:rPr>
          <w:tab/>
        </w:r>
        <w:r w:rsidR="008C48E1">
          <w:rPr>
            <w:webHidden/>
          </w:rPr>
          <w:fldChar w:fldCharType="begin"/>
        </w:r>
        <w:r w:rsidR="008C48E1">
          <w:rPr>
            <w:webHidden/>
          </w:rPr>
          <w:instrText xml:space="preserve"> PAGEREF _Toc464803676 \h </w:instrText>
        </w:r>
        <w:r w:rsidR="008C48E1">
          <w:rPr>
            <w:webHidden/>
          </w:rPr>
        </w:r>
        <w:r w:rsidR="008C48E1">
          <w:rPr>
            <w:webHidden/>
          </w:rPr>
          <w:fldChar w:fldCharType="separate"/>
        </w:r>
        <w:r w:rsidR="00AA1450">
          <w:rPr>
            <w:webHidden/>
          </w:rPr>
          <w:t>150</w:t>
        </w:r>
        <w:r w:rsidR="008C48E1">
          <w:rPr>
            <w:webHidden/>
          </w:rPr>
          <w:fldChar w:fldCharType="end"/>
        </w:r>
      </w:hyperlink>
    </w:p>
    <w:p w14:paraId="2CCA8DBF" w14:textId="77777777" w:rsidR="008C48E1" w:rsidRDefault="00CB38BB">
      <w:pPr>
        <w:pStyle w:val="TOC4"/>
        <w:rPr>
          <w:rFonts w:asciiTheme="minorHAnsi" w:eastAsiaTheme="minorEastAsia" w:hAnsiTheme="minorHAnsi" w:cstheme="minorBidi"/>
          <w:color w:val="auto"/>
          <w:kern w:val="0"/>
          <w:sz w:val="22"/>
          <w:szCs w:val="22"/>
        </w:rPr>
      </w:pPr>
      <w:hyperlink w:anchor="_Toc464803677" w:history="1">
        <w:r w:rsidR="008C48E1" w:rsidRPr="008A0103">
          <w:rPr>
            <w:rStyle w:val="Hyperlink"/>
          </w:rPr>
          <w:t>Applicable Standards and Guidance</w:t>
        </w:r>
        <w:r w:rsidR="008C48E1">
          <w:rPr>
            <w:webHidden/>
          </w:rPr>
          <w:tab/>
        </w:r>
        <w:r w:rsidR="008C48E1">
          <w:rPr>
            <w:webHidden/>
          </w:rPr>
          <w:fldChar w:fldCharType="begin"/>
        </w:r>
        <w:r w:rsidR="008C48E1">
          <w:rPr>
            <w:webHidden/>
          </w:rPr>
          <w:instrText xml:space="preserve"> PAGEREF _Toc464803677 \h </w:instrText>
        </w:r>
        <w:r w:rsidR="008C48E1">
          <w:rPr>
            <w:webHidden/>
          </w:rPr>
        </w:r>
        <w:r w:rsidR="008C48E1">
          <w:rPr>
            <w:webHidden/>
          </w:rPr>
          <w:fldChar w:fldCharType="separate"/>
        </w:r>
        <w:r w:rsidR="00AA1450">
          <w:rPr>
            <w:webHidden/>
          </w:rPr>
          <w:t>151</w:t>
        </w:r>
        <w:r w:rsidR="008C48E1">
          <w:rPr>
            <w:webHidden/>
          </w:rPr>
          <w:fldChar w:fldCharType="end"/>
        </w:r>
      </w:hyperlink>
    </w:p>
    <w:p w14:paraId="71AC9E5E" w14:textId="77777777" w:rsidR="008C48E1" w:rsidRDefault="00CB38BB">
      <w:pPr>
        <w:pStyle w:val="TOC4"/>
        <w:rPr>
          <w:rFonts w:asciiTheme="minorHAnsi" w:eastAsiaTheme="minorEastAsia" w:hAnsiTheme="minorHAnsi" w:cstheme="minorBidi"/>
          <w:color w:val="auto"/>
          <w:kern w:val="0"/>
          <w:sz w:val="22"/>
          <w:szCs w:val="22"/>
        </w:rPr>
      </w:pPr>
      <w:hyperlink w:anchor="_Toc464803678" w:history="1">
        <w:r w:rsidR="008C48E1" w:rsidRPr="008A0103">
          <w:rPr>
            <w:rStyle w:val="Hyperlink"/>
          </w:rPr>
          <w:t>Personally Identifiable Information (PII)</w:t>
        </w:r>
        <w:r w:rsidR="008C48E1">
          <w:rPr>
            <w:webHidden/>
          </w:rPr>
          <w:tab/>
        </w:r>
        <w:r w:rsidR="008C48E1">
          <w:rPr>
            <w:webHidden/>
          </w:rPr>
          <w:fldChar w:fldCharType="begin"/>
        </w:r>
        <w:r w:rsidR="008C48E1">
          <w:rPr>
            <w:webHidden/>
          </w:rPr>
          <w:instrText xml:space="preserve"> PAGEREF _Toc464803678 \h </w:instrText>
        </w:r>
        <w:r w:rsidR="008C48E1">
          <w:rPr>
            <w:webHidden/>
          </w:rPr>
        </w:r>
        <w:r w:rsidR="008C48E1">
          <w:rPr>
            <w:webHidden/>
          </w:rPr>
          <w:fldChar w:fldCharType="separate"/>
        </w:r>
        <w:r w:rsidR="00AA1450">
          <w:rPr>
            <w:webHidden/>
          </w:rPr>
          <w:t>151</w:t>
        </w:r>
        <w:r w:rsidR="008C48E1">
          <w:rPr>
            <w:webHidden/>
          </w:rPr>
          <w:fldChar w:fldCharType="end"/>
        </w:r>
      </w:hyperlink>
    </w:p>
    <w:p w14:paraId="06446F04" w14:textId="77777777" w:rsidR="008C48E1" w:rsidRDefault="00CB38BB">
      <w:pPr>
        <w:pStyle w:val="TOC3"/>
        <w:rPr>
          <w:rFonts w:asciiTheme="minorHAnsi" w:eastAsiaTheme="minorEastAsia" w:hAnsiTheme="minorHAnsi" w:cstheme="minorBidi"/>
          <w:color w:val="auto"/>
          <w:kern w:val="0"/>
          <w:szCs w:val="22"/>
        </w:rPr>
      </w:pPr>
      <w:hyperlink w:anchor="_Toc464803679" w:history="1">
        <w:r w:rsidR="008C48E1" w:rsidRPr="008A0103">
          <w:rPr>
            <w:rStyle w:val="Hyperlink"/>
          </w:rPr>
          <w:t>Privacy Threshold Analysis</w:t>
        </w:r>
        <w:r w:rsidR="008C48E1">
          <w:rPr>
            <w:webHidden/>
          </w:rPr>
          <w:tab/>
        </w:r>
        <w:r w:rsidR="008C48E1">
          <w:rPr>
            <w:webHidden/>
          </w:rPr>
          <w:fldChar w:fldCharType="begin"/>
        </w:r>
        <w:r w:rsidR="008C48E1">
          <w:rPr>
            <w:webHidden/>
          </w:rPr>
          <w:instrText xml:space="preserve"> PAGEREF _Toc464803679 \h </w:instrText>
        </w:r>
        <w:r w:rsidR="008C48E1">
          <w:rPr>
            <w:webHidden/>
          </w:rPr>
        </w:r>
        <w:r w:rsidR="008C48E1">
          <w:rPr>
            <w:webHidden/>
          </w:rPr>
          <w:fldChar w:fldCharType="separate"/>
        </w:r>
        <w:r w:rsidR="00AA1450">
          <w:rPr>
            <w:webHidden/>
          </w:rPr>
          <w:t>151</w:t>
        </w:r>
        <w:r w:rsidR="008C48E1">
          <w:rPr>
            <w:webHidden/>
          </w:rPr>
          <w:fldChar w:fldCharType="end"/>
        </w:r>
      </w:hyperlink>
    </w:p>
    <w:p w14:paraId="0A63B177" w14:textId="77777777" w:rsidR="008C48E1" w:rsidRDefault="00CB38BB">
      <w:pPr>
        <w:pStyle w:val="TOC4"/>
        <w:rPr>
          <w:rFonts w:asciiTheme="minorHAnsi" w:eastAsiaTheme="minorEastAsia" w:hAnsiTheme="minorHAnsi" w:cstheme="minorBidi"/>
          <w:color w:val="auto"/>
          <w:kern w:val="0"/>
          <w:sz w:val="22"/>
          <w:szCs w:val="22"/>
        </w:rPr>
      </w:pPr>
      <w:hyperlink w:anchor="_Toc464803680" w:history="1">
        <w:r w:rsidR="008C48E1" w:rsidRPr="008A0103">
          <w:rPr>
            <w:rStyle w:val="Hyperlink"/>
          </w:rPr>
          <w:t>Qualifying Questions</w:t>
        </w:r>
        <w:r w:rsidR="008C48E1">
          <w:rPr>
            <w:webHidden/>
          </w:rPr>
          <w:tab/>
        </w:r>
        <w:r w:rsidR="008C48E1">
          <w:rPr>
            <w:webHidden/>
          </w:rPr>
          <w:fldChar w:fldCharType="begin"/>
        </w:r>
        <w:r w:rsidR="008C48E1">
          <w:rPr>
            <w:webHidden/>
          </w:rPr>
          <w:instrText xml:space="preserve"> PAGEREF _Toc464803680 \h </w:instrText>
        </w:r>
        <w:r w:rsidR="008C48E1">
          <w:rPr>
            <w:webHidden/>
          </w:rPr>
        </w:r>
        <w:r w:rsidR="008C48E1">
          <w:rPr>
            <w:webHidden/>
          </w:rPr>
          <w:fldChar w:fldCharType="separate"/>
        </w:r>
        <w:r w:rsidR="00AA1450">
          <w:rPr>
            <w:webHidden/>
          </w:rPr>
          <w:t>152</w:t>
        </w:r>
        <w:r w:rsidR="008C48E1">
          <w:rPr>
            <w:webHidden/>
          </w:rPr>
          <w:fldChar w:fldCharType="end"/>
        </w:r>
      </w:hyperlink>
    </w:p>
    <w:p w14:paraId="2D9BE0DF" w14:textId="77777777" w:rsidR="008C48E1" w:rsidRDefault="00CB38BB">
      <w:pPr>
        <w:pStyle w:val="TOC4"/>
        <w:rPr>
          <w:rFonts w:asciiTheme="minorHAnsi" w:eastAsiaTheme="minorEastAsia" w:hAnsiTheme="minorHAnsi" w:cstheme="minorBidi"/>
          <w:color w:val="auto"/>
          <w:kern w:val="0"/>
          <w:sz w:val="22"/>
          <w:szCs w:val="22"/>
        </w:rPr>
      </w:pPr>
      <w:hyperlink w:anchor="_Toc464803681" w:history="1">
        <w:r w:rsidR="008C48E1" w:rsidRPr="008A0103">
          <w:rPr>
            <w:rStyle w:val="Hyperlink"/>
          </w:rPr>
          <w:t>Designation</w:t>
        </w:r>
        <w:r w:rsidR="008C48E1">
          <w:rPr>
            <w:webHidden/>
          </w:rPr>
          <w:tab/>
        </w:r>
        <w:r w:rsidR="008C48E1">
          <w:rPr>
            <w:webHidden/>
          </w:rPr>
          <w:fldChar w:fldCharType="begin"/>
        </w:r>
        <w:r w:rsidR="008C48E1">
          <w:rPr>
            <w:webHidden/>
          </w:rPr>
          <w:instrText xml:space="preserve"> PAGEREF _Toc464803681 \h </w:instrText>
        </w:r>
        <w:r w:rsidR="008C48E1">
          <w:rPr>
            <w:webHidden/>
          </w:rPr>
        </w:r>
        <w:r w:rsidR="008C48E1">
          <w:rPr>
            <w:webHidden/>
          </w:rPr>
          <w:fldChar w:fldCharType="separate"/>
        </w:r>
        <w:r w:rsidR="00AA1450">
          <w:rPr>
            <w:webHidden/>
          </w:rPr>
          <w:t>152</w:t>
        </w:r>
        <w:r w:rsidR="008C48E1">
          <w:rPr>
            <w:webHidden/>
          </w:rPr>
          <w:fldChar w:fldCharType="end"/>
        </w:r>
      </w:hyperlink>
    </w:p>
    <w:p w14:paraId="500E9F28" w14:textId="77777777" w:rsidR="008C48E1" w:rsidRDefault="00CB38BB">
      <w:pPr>
        <w:pStyle w:val="TOC2"/>
        <w:rPr>
          <w:rFonts w:asciiTheme="minorHAnsi" w:eastAsiaTheme="minorEastAsia" w:hAnsiTheme="minorHAnsi" w:cstheme="minorBidi"/>
          <w:noProof/>
          <w:color w:val="auto"/>
          <w:kern w:val="0"/>
          <w:szCs w:val="22"/>
        </w:rPr>
      </w:pPr>
      <w:hyperlink w:anchor="_Toc464803682" w:history="1">
        <w:r w:rsidR="008C48E1" w:rsidRPr="008A0103">
          <w:rPr>
            <w:rStyle w:val="Hyperlink"/>
            <w:noProof/>
          </w:rPr>
          <w:t>ATTACHMENT 5 - Rules of Behavior</w:t>
        </w:r>
        <w:r w:rsidR="008C48E1">
          <w:rPr>
            <w:noProof/>
            <w:webHidden/>
          </w:rPr>
          <w:tab/>
        </w:r>
        <w:r w:rsidR="008C48E1">
          <w:rPr>
            <w:noProof/>
            <w:webHidden/>
          </w:rPr>
          <w:fldChar w:fldCharType="begin"/>
        </w:r>
        <w:r w:rsidR="008C48E1">
          <w:rPr>
            <w:noProof/>
            <w:webHidden/>
          </w:rPr>
          <w:instrText xml:space="preserve"> PAGEREF _Toc464803682 \h </w:instrText>
        </w:r>
        <w:r w:rsidR="008C48E1">
          <w:rPr>
            <w:noProof/>
            <w:webHidden/>
          </w:rPr>
        </w:r>
        <w:r w:rsidR="008C48E1">
          <w:rPr>
            <w:noProof/>
            <w:webHidden/>
          </w:rPr>
          <w:fldChar w:fldCharType="separate"/>
        </w:r>
        <w:r w:rsidR="00AA1450">
          <w:rPr>
            <w:noProof/>
            <w:webHidden/>
          </w:rPr>
          <w:t>153</w:t>
        </w:r>
        <w:r w:rsidR="008C48E1">
          <w:rPr>
            <w:noProof/>
            <w:webHidden/>
          </w:rPr>
          <w:fldChar w:fldCharType="end"/>
        </w:r>
      </w:hyperlink>
    </w:p>
    <w:p w14:paraId="5BFC9AB2" w14:textId="77777777" w:rsidR="008C48E1" w:rsidRDefault="00CB38BB">
      <w:pPr>
        <w:pStyle w:val="TOC2"/>
        <w:rPr>
          <w:rFonts w:asciiTheme="minorHAnsi" w:eastAsiaTheme="minorEastAsia" w:hAnsiTheme="minorHAnsi" w:cstheme="minorBidi"/>
          <w:noProof/>
          <w:color w:val="auto"/>
          <w:kern w:val="0"/>
          <w:szCs w:val="22"/>
        </w:rPr>
      </w:pPr>
      <w:hyperlink w:anchor="_Toc464803683" w:history="1">
        <w:r w:rsidR="008C48E1" w:rsidRPr="008A0103">
          <w:rPr>
            <w:rStyle w:val="Hyperlink"/>
            <w:noProof/>
          </w:rPr>
          <w:t>ATTACHMENT 6 – Information System Contingency Plan</w:t>
        </w:r>
        <w:r w:rsidR="008C48E1">
          <w:rPr>
            <w:noProof/>
            <w:webHidden/>
          </w:rPr>
          <w:tab/>
        </w:r>
        <w:r w:rsidR="008C48E1">
          <w:rPr>
            <w:noProof/>
            <w:webHidden/>
          </w:rPr>
          <w:fldChar w:fldCharType="begin"/>
        </w:r>
        <w:r w:rsidR="008C48E1">
          <w:rPr>
            <w:noProof/>
            <w:webHidden/>
          </w:rPr>
          <w:instrText xml:space="preserve"> PAGEREF _Toc464803683 \h </w:instrText>
        </w:r>
        <w:r w:rsidR="008C48E1">
          <w:rPr>
            <w:noProof/>
            <w:webHidden/>
          </w:rPr>
        </w:r>
        <w:r w:rsidR="008C48E1">
          <w:rPr>
            <w:noProof/>
            <w:webHidden/>
          </w:rPr>
          <w:fldChar w:fldCharType="separate"/>
        </w:r>
        <w:r w:rsidR="00AA1450">
          <w:rPr>
            <w:noProof/>
            <w:webHidden/>
          </w:rPr>
          <w:t>154</w:t>
        </w:r>
        <w:r w:rsidR="008C48E1">
          <w:rPr>
            <w:noProof/>
            <w:webHidden/>
          </w:rPr>
          <w:fldChar w:fldCharType="end"/>
        </w:r>
      </w:hyperlink>
    </w:p>
    <w:p w14:paraId="04C77E5A" w14:textId="77777777" w:rsidR="008C48E1" w:rsidRDefault="00CB38BB">
      <w:pPr>
        <w:pStyle w:val="TOC2"/>
        <w:rPr>
          <w:rFonts w:asciiTheme="minorHAnsi" w:eastAsiaTheme="minorEastAsia" w:hAnsiTheme="minorHAnsi" w:cstheme="minorBidi"/>
          <w:noProof/>
          <w:color w:val="auto"/>
          <w:kern w:val="0"/>
          <w:szCs w:val="22"/>
        </w:rPr>
      </w:pPr>
      <w:hyperlink w:anchor="_Toc464803684" w:history="1">
        <w:r w:rsidR="008C48E1" w:rsidRPr="008A0103">
          <w:rPr>
            <w:rStyle w:val="Hyperlink"/>
            <w:noProof/>
          </w:rPr>
          <w:t>ATTACHMENT 7 - Configuration Management Plan</w:t>
        </w:r>
        <w:r w:rsidR="008C48E1">
          <w:rPr>
            <w:noProof/>
            <w:webHidden/>
          </w:rPr>
          <w:tab/>
        </w:r>
        <w:r w:rsidR="008C48E1">
          <w:rPr>
            <w:noProof/>
            <w:webHidden/>
          </w:rPr>
          <w:fldChar w:fldCharType="begin"/>
        </w:r>
        <w:r w:rsidR="008C48E1">
          <w:rPr>
            <w:noProof/>
            <w:webHidden/>
          </w:rPr>
          <w:instrText xml:space="preserve"> PAGEREF _Toc464803684 \h </w:instrText>
        </w:r>
        <w:r w:rsidR="008C48E1">
          <w:rPr>
            <w:noProof/>
            <w:webHidden/>
          </w:rPr>
        </w:r>
        <w:r w:rsidR="008C48E1">
          <w:rPr>
            <w:noProof/>
            <w:webHidden/>
          </w:rPr>
          <w:fldChar w:fldCharType="separate"/>
        </w:r>
        <w:r w:rsidR="00AA1450">
          <w:rPr>
            <w:noProof/>
            <w:webHidden/>
          </w:rPr>
          <w:t>155</w:t>
        </w:r>
        <w:r w:rsidR="008C48E1">
          <w:rPr>
            <w:noProof/>
            <w:webHidden/>
          </w:rPr>
          <w:fldChar w:fldCharType="end"/>
        </w:r>
      </w:hyperlink>
    </w:p>
    <w:p w14:paraId="7446F472" w14:textId="77777777" w:rsidR="008C48E1" w:rsidRDefault="00CB38BB">
      <w:pPr>
        <w:pStyle w:val="TOC2"/>
        <w:rPr>
          <w:rFonts w:asciiTheme="minorHAnsi" w:eastAsiaTheme="minorEastAsia" w:hAnsiTheme="minorHAnsi" w:cstheme="minorBidi"/>
          <w:noProof/>
          <w:color w:val="auto"/>
          <w:kern w:val="0"/>
          <w:szCs w:val="22"/>
        </w:rPr>
      </w:pPr>
      <w:hyperlink w:anchor="_Toc464803685" w:history="1">
        <w:r w:rsidR="008C48E1" w:rsidRPr="008A0103">
          <w:rPr>
            <w:rStyle w:val="Hyperlink"/>
            <w:noProof/>
          </w:rPr>
          <w:t>ATTACHMENT 8 - Incident Response Plan</w:t>
        </w:r>
        <w:r w:rsidR="008C48E1">
          <w:rPr>
            <w:noProof/>
            <w:webHidden/>
          </w:rPr>
          <w:tab/>
        </w:r>
        <w:r w:rsidR="008C48E1">
          <w:rPr>
            <w:noProof/>
            <w:webHidden/>
          </w:rPr>
          <w:fldChar w:fldCharType="begin"/>
        </w:r>
        <w:r w:rsidR="008C48E1">
          <w:rPr>
            <w:noProof/>
            <w:webHidden/>
          </w:rPr>
          <w:instrText xml:space="preserve"> PAGEREF _Toc464803685 \h </w:instrText>
        </w:r>
        <w:r w:rsidR="008C48E1">
          <w:rPr>
            <w:noProof/>
            <w:webHidden/>
          </w:rPr>
        </w:r>
        <w:r w:rsidR="008C48E1">
          <w:rPr>
            <w:noProof/>
            <w:webHidden/>
          </w:rPr>
          <w:fldChar w:fldCharType="separate"/>
        </w:r>
        <w:r w:rsidR="00AA1450">
          <w:rPr>
            <w:noProof/>
            <w:webHidden/>
          </w:rPr>
          <w:t>156</w:t>
        </w:r>
        <w:r w:rsidR="008C48E1">
          <w:rPr>
            <w:noProof/>
            <w:webHidden/>
          </w:rPr>
          <w:fldChar w:fldCharType="end"/>
        </w:r>
      </w:hyperlink>
    </w:p>
    <w:p w14:paraId="611CAAA1" w14:textId="77777777" w:rsidR="008C48E1" w:rsidRDefault="00CB38BB">
      <w:pPr>
        <w:pStyle w:val="TOC2"/>
        <w:rPr>
          <w:rFonts w:asciiTheme="minorHAnsi" w:eastAsiaTheme="minorEastAsia" w:hAnsiTheme="minorHAnsi" w:cstheme="minorBidi"/>
          <w:noProof/>
          <w:color w:val="auto"/>
          <w:kern w:val="0"/>
          <w:szCs w:val="22"/>
        </w:rPr>
      </w:pPr>
      <w:hyperlink w:anchor="_Toc464803686" w:history="1">
        <w:r w:rsidR="008C48E1" w:rsidRPr="008A0103">
          <w:rPr>
            <w:rStyle w:val="Hyperlink"/>
            <w:noProof/>
          </w:rPr>
          <w:t>ATTACHMENT 9 - CIS Report and Worksheet</w:t>
        </w:r>
        <w:r w:rsidR="008C48E1">
          <w:rPr>
            <w:noProof/>
            <w:webHidden/>
          </w:rPr>
          <w:tab/>
        </w:r>
        <w:r w:rsidR="008C48E1">
          <w:rPr>
            <w:noProof/>
            <w:webHidden/>
          </w:rPr>
          <w:fldChar w:fldCharType="begin"/>
        </w:r>
        <w:r w:rsidR="008C48E1">
          <w:rPr>
            <w:noProof/>
            <w:webHidden/>
          </w:rPr>
          <w:instrText xml:space="preserve"> PAGEREF _Toc464803686 \h </w:instrText>
        </w:r>
        <w:r w:rsidR="008C48E1">
          <w:rPr>
            <w:noProof/>
            <w:webHidden/>
          </w:rPr>
        </w:r>
        <w:r w:rsidR="008C48E1">
          <w:rPr>
            <w:noProof/>
            <w:webHidden/>
          </w:rPr>
          <w:fldChar w:fldCharType="separate"/>
        </w:r>
        <w:r w:rsidR="00AA1450">
          <w:rPr>
            <w:noProof/>
            <w:webHidden/>
          </w:rPr>
          <w:t>157</w:t>
        </w:r>
        <w:r w:rsidR="008C48E1">
          <w:rPr>
            <w:noProof/>
            <w:webHidden/>
          </w:rPr>
          <w:fldChar w:fldCharType="end"/>
        </w:r>
      </w:hyperlink>
    </w:p>
    <w:p w14:paraId="23CACE03" w14:textId="77777777" w:rsidR="008C48E1" w:rsidRDefault="00CB38BB">
      <w:pPr>
        <w:pStyle w:val="TOC2"/>
        <w:rPr>
          <w:rFonts w:asciiTheme="minorHAnsi" w:eastAsiaTheme="minorEastAsia" w:hAnsiTheme="minorHAnsi" w:cstheme="minorBidi"/>
          <w:noProof/>
          <w:color w:val="auto"/>
          <w:kern w:val="0"/>
          <w:szCs w:val="22"/>
        </w:rPr>
      </w:pPr>
      <w:hyperlink w:anchor="_Toc464803687" w:history="1">
        <w:r w:rsidR="008C48E1" w:rsidRPr="008A0103">
          <w:rPr>
            <w:rStyle w:val="Hyperlink"/>
            <w:noProof/>
          </w:rPr>
          <w:t>ATTACHMENT 10 - FIPS 199</w:t>
        </w:r>
        <w:r w:rsidR="008C48E1">
          <w:rPr>
            <w:noProof/>
            <w:webHidden/>
          </w:rPr>
          <w:tab/>
        </w:r>
        <w:r w:rsidR="008C48E1">
          <w:rPr>
            <w:noProof/>
            <w:webHidden/>
          </w:rPr>
          <w:fldChar w:fldCharType="begin"/>
        </w:r>
        <w:r w:rsidR="008C48E1">
          <w:rPr>
            <w:noProof/>
            <w:webHidden/>
          </w:rPr>
          <w:instrText xml:space="preserve"> PAGEREF _Toc464803687 \h </w:instrText>
        </w:r>
        <w:r w:rsidR="008C48E1">
          <w:rPr>
            <w:noProof/>
            <w:webHidden/>
          </w:rPr>
        </w:r>
        <w:r w:rsidR="008C48E1">
          <w:rPr>
            <w:noProof/>
            <w:webHidden/>
          </w:rPr>
          <w:fldChar w:fldCharType="separate"/>
        </w:r>
        <w:r w:rsidR="00AA1450">
          <w:rPr>
            <w:noProof/>
            <w:webHidden/>
          </w:rPr>
          <w:t>158</w:t>
        </w:r>
        <w:r w:rsidR="008C48E1">
          <w:rPr>
            <w:noProof/>
            <w:webHidden/>
          </w:rPr>
          <w:fldChar w:fldCharType="end"/>
        </w:r>
      </w:hyperlink>
    </w:p>
    <w:p w14:paraId="364E15AB" w14:textId="77777777" w:rsidR="008C48E1" w:rsidRDefault="00CB38BB">
      <w:pPr>
        <w:pStyle w:val="TOC3"/>
        <w:rPr>
          <w:rFonts w:asciiTheme="minorHAnsi" w:eastAsiaTheme="minorEastAsia" w:hAnsiTheme="minorHAnsi" w:cstheme="minorBidi"/>
          <w:color w:val="auto"/>
          <w:kern w:val="0"/>
          <w:szCs w:val="22"/>
        </w:rPr>
      </w:pPr>
      <w:hyperlink w:anchor="_Toc464803688" w:history="1">
        <w:r w:rsidR="008C48E1" w:rsidRPr="008A0103">
          <w:rPr>
            <w:rStyle w:val="Hyperlink"/>
          </w:rPr>
          <w:t>Introduction and Purpose</w:t>
        </w:r>
        <w:r w:rsidR="008C48E1">
          <w:rPr>
            <w:webHidden/>
          </w:rPr>
          <w:tab/>
        </w:r>
        <w:r w:rsidR="008C48E1">
          <w:rPr>
            <w:webHidden/>
          </w:rPr>
          <w:fldChar w:fldCharType="begin"/>
        </w:r>
        <w:r w:rsidR="008C48E1">
          <w:rPr>
            <w:webHidden/>
          </w:rPr>
          <w:instrText xml:space="preserve"> PAGEREF _Toc464803688 \h </w:instrText>
        </w:r>
        <w:r w:rsidR="008C48E1">
          <w:rPr>
            <w:webHidden/>
          </w:rPr>
        </w:r>
        <w:r w:rsidR="008C48E1">
          <w:rPr>
            <w:webHidden/>
          </w:rPr>
          <w:fldChar w:fldCharType="separate"/>
        </w:r>
        <w:r w:rsidR="00AA1450">
          <w:rPr>
            <w:webHidden/>
          </w:rPr>
          <w:t>158</w:t>
        </w:r>
        <w:r w:rsidR="008C48E1">
          <w:rPr>
            <w:webHidden/>
          </w:rPr>
          <w:fldChar w:fldCharType="end"/>
        </w:r>
      </w:hyperlink>
    </w:p>
    <w:p w14:paraId="6CA20D05" w14:textId="77777777" w:rsidR="008C48E1" w:rsidRDefault="00CB38BB">
      <w:pPr>
        <w:pStyle w:val="TOC3"/>
        <w:rPr>
          <w:rFonts w:asciiTheme="minorHAnsi" w:eastAsiaTheme="minorEastAsia" w:hAnsiTheme="minorHAnsi" w:cstheme="minorBidi"/>
          <w:color w:val="auto"/>
          <w:kern w:val="0"/>
          <w:szCs w:val="22"/>
        </w:rPr>
      </w:pPr>
      <w:hyperlink w:anchor="_Toc464803689" w:history="1">
        <w:r w:rsidR="008C48E1" w:rsidRPr="008A0103">
          <w:rPr>
            <w:rStyle w:val="Hyperlink"/>
          </w:rPr>
          <w:t>Scope</w:t>
        </w:r>
        <w:r w:rsidR="008C48E1">
          <w:rPr>
            <w:webHidden/>
          </w:rPr>
          <w:tab/>
        </w:r>
        <w:r w:rsidR="008C48E1">
          <w:rPr>
            <w:webHidden/>
          </w:rPr>
          <w:fldChar w:fldCharType="begin"/>
        </w:r>
        <w:r w:rsidR="008C48E1">
          <w:rPr>
            <w:webHidden/>
          </w:rPr>
          <w:instrText xml:space="preserve"> PAGEREF _Toc464803689 \h </w:instrText>
        </w:r>
        <w:r w:rsidR="008C48E1">
          <w:rPr>
            <w:webHidden/>
          </w:rPr>
        </w:r>
        <w:r w:rsidR="008C48E1">
          <w:rPr>
            <w:webHidden/>
          </w:rPr>
          <w:fldChar w:fldCharType="separate"/>
        </w:r>
        <w:r w:rsidR="00AA1450">
          <w:rPr>
            <w:webHidden/>
          </w:rPr>
          <w:t>158</w:t>
        </w:r>
        <w:r w:rsidR="008C48E1">
          <w:rPr>
            <w:webHidden/>
          </w:rPr>
          <w:fldChar w:fldCharType="end"/>
        </w:r>
      </w:hyperlink>
    </w:p>
    <w:p w14:paraId="1FDA7919" w14:textId="77777777" w:rsidR="008C48E1" w:rsidRDefault="00CB38BB">
      <w:pPr>
        <w:pStyle w:val="TOC3"/>
        <w:rPr>
          <w:rFonts w:asciiTheme="minorHAnsi" w:eastAsiaTheme="minorEastAsia" w:hAnsiTheme="minorHAnsi" w:cstheme="minorBidi"/>
          <w:color w:val="auto"/>
          <w:kern w:val="0"/>
          <w:szCs w:val="22"/>
        </w:rPr>
      </w:pPr>
      <w:hyperlink w:anchor="_Toc464803690" w:history="1">
        <w:r w:rsidR="008C48E1" w:rsidRPr="008A0103">
          <w:rPr>
            <w:rStyle w:val="Hyperlink"/>
          </w:rPr>
          <w:t>System Description</w:t>
        </w:r>
        <w:r w:rsidR="008C48E1">
          <w:rPr>
            <w:webHidden/>
          </w:rPr>
          <w:tab/>
        </w:r>
        <w:r w:rsidR="008C48E1">
          <w:rPr>
            <w:webHidden/>
          </w:rPr>
          <w:fldChar w:fldCharType="begin"/>
        </w:r>
        <w:r w:rsidR="008C48E1">
          <w:rPr>
            <w:webHidden/>
          </w:rPr>
          <w:instrText xml:space="preserve"> PAGEREF _Toc464803690 \h </w:instrText>
        </w:r>
        <w:r w:rsidR="008C48E1">
          <w:rPr>
            <w:webHidden/>
          </w:rPr>
        </w:r>
        <w:r w:rsidR="008C48E1">
          <w:rPr>
            <w:webHidden/>
          </w:rPr>
          <w:fldChar w:fldCharType="separate"/>
        </w:r>
        <w:r w:rsidR="00AA1450">
          <w:rPr>
            <w:webHidden/>
          </w:rPr>
          <w:t>158</w:t>
        </w:r>
        <w:r w:rsidR="008C48E1">
          <w:rPr>
            <w:webHidden/>
          </w:rPr>
          <w:fldChar w:fldCharType="end"/>
        </w:r>
      </w:hyperlink>
    </w:p>
    <w:p w14:paraId="1B64665D" w14:textId="77777777" w:rsidR="008C48E1" w:rsidRDefault="00CB38BB">
      <w:pPr>
        <w:pStyle w:val="TOC3"/>
        <w:rPr>
          <w:rFonts w:asciiTheme="minorHAnsi" w:eastAsiaTheme="minorEastAsia" w:hAnsiTheme="minorHAnsi" w:cstheme="minorBidi"/>
          <w:color w:val="auto"/>
          <w:kern w:val="0"/>
          <w:szCs w:val="22"/>
        </w:rPr>
      </w:pPr>
      <w:hyperlink w:anchor="_Toc464803691" w:history="1">
        <w:r w:rsidR="008C48E1" w:rsidRPr="008A0103">
          <w:rPr>
            <w:rStyle w:val="Hyperlink"/>
          </w:rPr>
          <w:t>Methodology</w:t>
        </w:r>
        <w:r w:rsidR="008C48E1">
          <w:rPr>
            <w:webHidden/>
          </w:rPr>
          <w:tab/>
        </w:r>
        <w:r w:rsidR="008C48E1">
          <w:rPr>
            <w:webHidden/>
          </w:rPr>
          <w:fldChar w:fldCharType="begin"/>
        </w:r>
        <w:r w:rsidR="008C48E1">
          <w:rPr>
            <w:webHidden/>
          </w:rPr>
          <w:instrText xml:space="preserve"> PAGEREF _Toc464803691 \h </w:instrText>
        </w:r>
        <w:r w:rsidR="008C48E1">
          <w:rPr>
            <w:webHidden/>
          </w:rPr>
        </w:r>
        <w:r w:rsidR="008C48E1">
          <w:rPr>
            <w:webHidden/>
          </w:rPr>
          <w:fldChar w:fldCharType="separate"/>
        </w:r>
        <w:r w:rsidR="00AA1450">
          <w:rPr>
            <w:webHidden/>
          </w:rPr>
          <w:t>159</w:t>
        </w:r>
        <w:r w:rsidR="008C48E1">
          <w:rPr>
            <w:webHidden/>
          </w:rPr>
          <w:fldChar w:fldCharType="end"/>
        </w:r>
      </w:hyperlink>
    </w:p>
    <w:p w14:paraId="75B7ACB0" w14:textId="77777777" w:rsidR="008C48E1" w:rsidRDefault="00CB38BB">
      <w:pPr>
        <w:pStyle w:val="TOC2"/>
        <w:rPr>
          <w:rFonts w:asciiTheme="minorHAnsi" w:eastAsiaTheme="minorEastAsia" w:hAnsiTheme="minorHAnsi" w:cstheme="minorBidi"/>
          <w:noProof/>
          <w:color w:val="auto"/>
          <w:kern w:val="0"/>
          <w:szCs w:val="22"/>
        </w:rPr>
      </w:pPr>
      <w:hyperlink w:anchor="_Toc464803692" w:history="1">
        <w:r w:rsidR="008C48E1" w:rsidRPr="008A0103">
          <w:rPr>
            <w:rStyle w:val="Hyperlink"/>
            <w:noProof/>
          </w:rPr>
          <w:t>ATTACHMENT 11 - Separation of Duties Matrix</w:t>
        </w:r>
        <w:r w:rsidR="008C48E1">
          <w:rPr>
            <w:noProof/>
            <w:webHidden/>
          </w:rPr>
          <w:tab/>
        </w:r>
        <w:r w:rsidR="008C48E1">
          <w:rPr>
            <w:noProof/>
            <w:webHidden/>
          </w:rPr>
          <w:fldChar w:fldCharType="begin"/>
        </w:r>
        <w:r w:rsidR="008C48E1">
          <w:rPr>
            <w:noProof/>
            <w:webHidden/>
          </w:rPr>
          <w:instrText xml:space="preserve"> PAGEREF _Toc464803692 \h </w:instrText>
        </w:r>
        <w:r w:rsidR="008C48E1">
          <w:rPr>
            <w:noProof/>
            <w:webHidden/>
          </w:rPr>
        </w:r>
        <w:r w:rsidR="008C48E1">
          <w:rPr>
            <w:noProof/>
            <w:webHidden/>
          </w:rPr>
          <w:fldChar w:fldCharType="separate"/>
        </w:r>
        <w:r w:rsidR="00AA1450">
          <w:rPr>
            <w:noProof/>
            <w:webHidden/>
          </w:rPr>
          <w:t>161</w:t>
        </w:r>
        <w:r w:rsidR="008C48E1">
          <w:rPr>
            <w:noProof/>
            <w:webHidden/>
          </w:rPr>
          <w:fldChar w:fldCharType="end"/>
        </w:r>
      </w:hyperlink>
    </w:p>
    <w:p w14:paraId="2268D0E7" w14:textId="77777777" w:rsidR="008C48E1" w:rsidRDefault="00CB38BB">
      <w:pPr>
        <w:pStyle w:val="TOC2"/>
        <w:rPr>
          <w:rFonts w:asciiTheme="minorHAnsi" w:eastAsiaTheme="minorEastAsia" w:hAnsiTheme="minorHAnsi" w:cstheme="minorBidi"/>
          <w:noProof/>
          <w:color w:val="auto"/>
          <w:kern w:val="0"/>
          <w:szCs w:val="22"/>
        </w:rPr>
      </w:pPr>
      <w:hyperlink w:anchor="_Toc464803693" w:history="1">
        <w:r w:rsidR="008C48E1" w:rsidRPr="008A0103">
          <w:rPr>
            <w:rStyle w:val="Hyperlink"/>
            <w:noProof/>
          </w:rPr>
          <w:t>ATTACHMENT 12 – FedRAMP Laws and Regulations</w:t>
        </w:r>
        <w:r w:rsidR="008C48E1">
          <w:rPr>
            <w:noProof/>
            <w:webHidden/>
          </w:rPr>
          <w:tab/>
        </w:r>
        <w:r w:rsidR="008C48E1">
          <w:rPr>
            <w:noProof/>
            <w:webHidden/>
          </w:rPr>
          <w:fldChar w:fldCharType="begin"/>
        </w:r>
        <w:r w:rsidR="008C48E1">
          <w:rPr>
            <w:noProof/>
            <w:webHidden/>
          </w:rPr>
          <w:instrText xml:space="preserve"> PAGEREF _Toc464803693 \h </w:instrText>
        </w:r>
        <w:r w:rsidR="008C48E1">
          <w:rPr>
            <w:noProof/>
            <w:webHidden/>
          </w:rPr>
        </w:r>
        <w:r w:rsidR="008C48E1">
          <w:rPr>
            <w:noProof/>
            <w:webHidden/>
          </w:rPr>
          <w:fldChar w:fldCharType="separate"/>
        </w:r>
        <w:r w:rsidR="00AA1450">
          <w:rPr>
            <w:noProof/>
            <w:webHidden/>
          </w:rPr>
          <w:t>162</w:t>
        </w:r>
        <w:r w:rsidR="008C48E1">
          <w:rPr>
            <w:noProof/>
            <w:webHidden/>
          </w:rPr>
          <w:fldChar w:fldCharType="end"/>
        </w:r>
      </w:hyperlink>
    </w:p>
    <w:p w14:paraId="2A22F63A" w14:textId="77777777" w:rsidR="008C48E1" w:rsidRDefault="00CB38BB">
      <w:pPr>
        <w:pStyle w:val="TOC2"/>
        <w:rPr>
          <w:rFonts w:asciiTheme="minorHAnsi" w:eastAsiaTheme="minorEastAsia" w:hAnsiTheme="minorHAnsi" w:cstheme="minorBidi"/>
          <w:noProof/>
          <w:color w:val="auto"/>
          <w:kern w:val="0"/>
          <w:szCs w:val="22"/>
        </w:rPr>
      </w:pPr>
      <w:hyperlink w:anchor="_Toc464803694" w:history="1">
        <w:r w:rsidR="008C48E1" w:rsidRPr="008A0103">
          <w:rPr>
            <w:rStyle w:val="Hyperlink"/>
            <w:noProof/>
          </w:rPr>
          <w:t>ATTACHMENT 13 – FedRAMP Inventory Workbook</w:t>
        </w:r>
        <w:r w:rsidR="008C48E1">
          <w:rPr>
            <w:noProof/>
            <w:webHidden/>
          </w:rPr>
          <w:tab/>
        </w:r>
        <w:r w:rsidR="008C48E1">
          <w:rPr>
            <w:noProof/>
            <w:webHidden/>
          </w:rPr>
          <w:fldChar w:fldCharType="begin"/>
        </w:r>
        <w:r w:rsidR="008C48E1">
          <w:rPr>
            <w:noProof/>
            <w:webHidden/>
          </w:rPr>
          <w:instrText xml:space="preserve"> PAGEREF _Toc464803694 \h </w:instrText>
        </w:r>
        <w:r w:rsidR="008C48E1">
          <w:rPr>
            <w:noProof/>
            <w:webHidden/>
          </w:rPr>
        </w:r>
        <w:r w:rsidR="008C48E1">
          <w:rPr>
            <w:noProof/>
            <w:webHidden/>
          </w:rPr>
          <w:fldChar w:fldCharType="separate"/>
        </w:r>
        <w:r w:rsidR="00AA1450">
          <w:rPr>
            <w:noProof/>
            <w:webHidden/>
          </w:rPr>
          <w:t>163</w:t>
        </w:r>
        <w:r w:rsidR="008C48E1">
          <w:rPr>
            <w:noProof/>
            <w:webHidden/>
          </w:rPr>
          <w:fldChar w:fldCharType="end"/>
        </w:r>
      </w:hyperlink>
    </w:p>
    <w:p w14:paraId="4F9678F5" w14:textId="77777777" w:rsidR="009D1891" w:rsidRPr="00DA53CF" w:rsidRDefault="008F5859" w:rsidP="003E1277">
      <w:pPr>
        <w:pStyle w:val="GSATitle-YESforTOC"/>
        <w:keepNext/>
        <w:keepLines/>
        <w:pageBreakBefore/>
      </w:pPr>
      <w:r>
        <w:rPr>
          <w:rFonts w:asciiTheme="minorHAnsi" w:eastAsiaTheme="minorEastAsia" w:hAnsiTheme="minorHAnsi" w:cstheme="minorBidi"/>
          <w:noProof/>
          <w:color w:val="auto"/>
          <w:spacing w:val="0"/>
          <w:kern w:val="0"/>
          <w:sz w:val="22"/>
          <w:szCs w:val="22"/>
        </w:rPr>
        <w:lastRenderedPageBreak/>
        <w:fldChar w:fldCharType="end"/>
      </w:r>
      <w:r w:rsidR="00CE1ACD" w:rsidRPr="002C3786">
        <w:t>List of Tables</w:t>
      </w:r>
    </w:p>
    <w:p w14:paraId="5AAB22C6" w14:textId="77777777" w:rsidR="000F5764" w:rsidRDefault="004828A8">
      <w:pPr>
        <w:pStyle w:val="TableofFigures"/>
        <w:rPr>
          <w:rFonts w:asciiTheme="minorHAnsi" w:eastAsiaTheme="minorEastAsia" w:hAnsiTheme="minorHAnsi" w:cstheme="minorBidi"/>
          <w:noProof/>
          <w:color w:val="auto"/>
          <w:kern w:val="0"/>
          <w:szCs w:val="22"/>
        </w:rPr>
      </w:pPr>
      <w:r>
        <w:rPr>
          <w:b/>
        </w:rPr>
        <w:fldChar w:fldCharType="begin"/>
      </w:r>
      <w:r>
        <w:rPr>
          <w:b/>
        </w:rPr>
        <w:instrText xml:space="preserve"> TOC \f f \h \z \t "GSA Table Caption,1" \c "Table" </w:instrText>
      </w:r>
      <w:r>
        <w:rPr>
          <w:b/>
        </w:rPr>
        <w:fldChar w:fldCharType="separate"/>
      </w:r>
      <w:hyperlink w:anchor="_Toc462748484" w:history="1">
        <w:r w:rsidR="000F5764" w:rsidRPr="00163065">
          <w:rPr>
            <w:rStyle w:val="Hyperlink"/>
            <w:noProof/>
          </w:rPr>
          <w:t>Table 1</w:t>
        </w:r>
        <w:r w:rsidR="000F5764" w:rsidRPr="00163065">
          <w:rPr>
            <w:rStyle w:val="Hyperlink"/>
            <w:noProof/>
          </w:rPr>
          <w:noBreakHyphen/>
          <w:t>1 Information System Name and Title</w:t>
        </w:r>
        <w:r w:rsidR="000F5764">
          <w:rPr>
            <w:noProof/>
            <w:webHidden/>
          </w:rPr>
          <w:tab/>
        </w:r>
        <w:r w:rsidR="000F5764">
          <w:rPr>
            <w:noProof/>
            <w:webHidden/>
          </w:rPr>
          <w:fldChar w:fldCharType="begin"/>
        </w:r>
        <w:r w:rsidR="000F5764">
          <w:rPr>
            <w:noProof/>
            <w:webHidden/>
          </w:rPr>
          <w:instrText xml:space="preserve"> PAGEREF _Toc462748484 \h </w:instrText>
        </w:r>
        <w:r w:rsidR="000F5764">
          <w:rPr>
            <w:noProof/>
            <w:webHidden/>
          </w:rPr>
        </w:r>
        <w:r w:rsidR="000F5764">
          <w:rPr>
            <w:noProof/>
            <w:webHidden/>
          </w:rPr>
          <w:fldChar w:fldCharType="separate"/>
        </w:r>
        <w:r w:rsidR="00AA1450">
          <w:rPr>
            <w:noProof/>
            <w:webHidden/>
          </w:rPr>
          <w:t>1</w:t>
        </w:r>
        <w:r w:rsidR="000F5764">
          <w:rPr>
            <w:noProof/>
            <w:webHidden/>
          </w:rPr>
          <w:fldChar w:fldCharType="end"/>
        </w:r>
      </w:hyperlink>
    </w:p>
    <w:p w14:paraId="7261F99E"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85" w:history="1">
        <w:r w:rsidR="000F5764" w:rsidRPr="00163065">
          <w:rPr>
            <w:rStyle w:val="Hyperlink"/>
            <w:noProof/>
          </w:rPr>
          <w:t>Table 2</w:t>
        </w:r>
        <w:r w:rsidR="000F5764" w:rsidRPr="00163065">
          <w:rPr>
            <w:rStyle w:val="Hyperlink"/>
            <w:noProof/>
          </w:rPr>
          <w:noBreakHyphen/>
          <w:t>1 Security Categorization</w:t>
        </w:r>
        <w:r w:rsidR="000F5764">
          <w:rPr>
            <w:noProof/>
            <w:webHidden/>
          </w:rPr>
          <w:tab/>
        </w:r>
        <w:r w:rsidR="000F5764">
          <w:rPr>
            <w:noProof/>
            <w:webHidden/>
          </w:rPr>
          <w:fldChar w:fldCharType="begin"/>
        </w:r>
        <w:r w:rsidR="000F5764">
          <w:rPr>
            <w:noProof/>
            <w:webHidden/>
          </w:rPr>
          <w:instrText xml:space="preserve"> PAGEREF _Toc462748485 \h </w:instrText>
        </w:r>
        <w:r w:rsidR="000F5764">
          <w:rPr>
            <w:noProof/>
            <w:webHidden/>
          </w:rPr>
        </w:r>
        <w:r w:rsidR="000F5764">
          <w:rPr>
            <w:noProof/>
            <w:webHidden/>
          </w:rPr>
          <w:fldChar w:fldCharType="separate"/>
        </w:r>
        <w:r w:rsidR="00AA1450">
          <w:rPr>
            <w:noProof/>
            <w:webHidden/>
          </w:rPr>
          <w:t>1</w:t>
        </w:r>
        <w:r w:rsidR="000F5764">
          <w:rPr>
            <w:noProof/>
            <w:webHidden/>
          </w:rPr>
          <w:fldChar w:fldCharType="end"/>
        </w:r>
      </w:hyperlink>
    </w:p>
    <w:p w14:paraId="33B20D9F"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86" w:history="1">
        <w:r w:rsidR="000F5764" w:rsidRPr="00163065">
          <w:rPr>
            <w:rStyle w:val="Hyperlink"/>
            <w:noProof/>
          </w:rPr>
          <w:t>Table 2</w:t>
        </w:r>
        <w:r w:rsidR="000F5764" w:rsidRPr="00163065">
          <w:rPr>
            <w:rStyle w:val="Hyperlink"/>
            <w:noProof/>
          </w:rPr>
          <w:noBreakHyphen/>
          <w:t>2 Sensitivity Categorization of Information Types</w:t>
        </w:r>
        <w:r w:rsidR="000F5764">
          <w:rPr>
            <w:noProof/>
            <w:webHidden/>
          </w:rPr>
          <w:tab/>
        </w:r>
        <w:r w:rsidR="000F5764">
          <w:rPr>
            <w:noProof/>
            <w:webHidden/>
          </w:rPr>
          <w:fldChar w:fldCharType="begin"/>
        </w:r>
        <w:r w:rsidR="000F5764">
          <w:rPr>
            <w:noProof/>
            <w:webHidden/>
          </w:rPr>
          <w:instrText xml:space="preserve"> PAGEREF _Toc462748486 \h </w:instrText>
        </w:r>
        <w:r w:rsidR="000F5764">
          <w:rPr>
            <w:noProof/>
            <w:webHidden/>
          </w:rPr>
        </w:r>
        <w:r w:rsidR="000F5764">
          <w:rPr>
            <w:noProof/>
            <w:webHidden/>
          </w:rPr>
          <w:fldChar w:fldCharType="separate"/>
        </w:r>
        <w:r w:rsidR="00AA1450">
          <w:rPr>
            <w:noProof/>
            <w:webHidden/>
          </w:rPr>
          <w:t>3</w:t>
        </w:r>
        <w:r w:rsidR="000F5764">
          <w:rPr>
            <w:noProof/>
            <w:webHidden/>
          </w:rPr>
          <w:fldChar w:fldCharType="end"/>
        </w:r>
      </w:hyperlink>
    </w:p>
    <w:p w14:paraId="50C163E7"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87" w:history="1">
        <w:r w:rsidR="000F5764" w:rsidRPr="00163065">
          <w:rPr>
            <w:rStyle w:val="Hyperlink"/>
            <w:noProof/>
          </w:rPr>
          <w:t>Table 2</w:t>
        </w:r>
        <w:r w:rsidR="000F5764" w:rsidRPr="00163065">
          <w:rPr>
            <w:rStyle w:val="Hyperlink"/>
            <w:noProof/>
          </w:rPr>
          <w:noBreakHyphen/>
          <w:t>3 Security Impact Level</w:t>
        </w:r>
        <w:r w:rsidR="000F5764">
          <w:rPr>
            <w:noProof/>
            <w:webHidden/>
          </w:rPr>
          <w:tab/>
        </w:r>
        <w:r w:rsidR="000F5764">
          <w:rPr>
            <w:noProof/>
            <w:webHidden/>
          </w:rPr>
          <w:fldChar w:fldCharType="begin"/>
        </w:r>
        <w:r w:rsidR="000F5764">
          <w:rPr>
            <w:noProof/>
            <w:webHidden/>
          </w:rPr>
          <w:instrText xml:space="preserve"> PAGEREF _Toc462748487 \h </w:instrText>
        </w:r>
        <w:r w:rsidR="000F5764">
          <w:rPr>
            <w:noProof/>
            <w:webHidden/>
          </w:rPr>
        </w:r>
        <w:r w:rsidR="000F5764">
          <w:rPr>
            <w:noProof/>
            <w:webHidden/>
          </w:rPr>
          <w:fldChar w:fldCharType="separate"/>
        </w:r>
        <w:r w:rsidR="00AA1450">
          <w:rPr>
            <w:noProof/>
            <w:webHidden/>
          </w:rPr>
          <w:t>3</w:t>
        </w:r>
        <w:r w:rsidR="000F5764">
          <w:rPr>
            <w:noProof/>
            <w:webHidden/>
          </w:rPr>
          <w:fldChar w:fldCharType="end"/>
        </w:r>
      </w:hyperlink>
    </w:p>
    <w:p w14:paraId="26227846"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88" w:history="1">
        <w:r w:rsidR="000F5764" w:rsidRPr="00163065">
          <w:rPr>
            <w:rStyle w:val="Hyperlink"/>
            <w:noProof/>
          </w:rPr>
          <w:t>Table 2</w:t>
        </w:r>
        <w:r w:rsidR="000F5764" w:rsidRPr="00163065">
          <w:rPr>
            <w:rStyle w:val="Hyperlink"/>
            <w:noProof/>
          </w:rPr>
          <w:noBreakHyphen/>
          <w:t>4 Baseline Security Configuration</w:t>
        </w:r>
        <w:r w:rsidR="000F5764">
          <w:rPr>
            <w:noProof/>
            <w:webHidden/>
          </w:rPr>
          <w:tab/>
        </w:r>
        <w:r w:rsidR="000F5764">
          <w:rPr>
            <w:noProof/>
            <w:webHidden/>
          </w:rPr>
          <w:fldChar w:fldCharType="begin"/>
        </w:r>
        <w:r w:rsidR="000F5764">
          <w:rPr>
            <w:noProof/>
            <w:webHidden/>
          </w:rPr>
          <w:instrText xml:space="preserve"> PAGEREF _Toc462748488 \h </w:instrText>
        </w:r>
        <w:r w:rsidR="000F5764">
          <w:rPr>
            <w:noProof/>
            <w:webHidden/>
          </w:rPr>
        </w:r>
        <w:r w:rsidR="000F5764">
          <w:rPr>
            <w:noProof/>
            <w:webHidden/>
          </w:rPr>
          <w:fldChar w:fldCharType="separate"/>
        </w:r>
        <w:r w:rsidR="00AA1450">
          <w:rPr>
            <w:noProof/>
            <w:webHidden/>
          </w:rPr>
          <w:t>3</w:t>
        </w:r>
        <w:r w:rsidR="000F5764">
          <w:rPr>
            <w:noProof/>
            <w:webHidden/>
          </w:rPr>
          <w:fldChar w:fldCharType="end"/>
        </w:r>
      </w:hyperlink>
    </w:p>
    <w:p w14:paraId="136CE9BA"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89" w:history="1">
        <w:r w:rsidR="000F5764" w:rsidRPr="00163065">
          <w:rPr>
            <w:rStyle w:val="Hyperlink"/>
            <w:noProof/>
          </w:rPr>
          <w:t>Table 3</w:t>
        </w:r>
        <w:r w:rsidR="000F5764" w:rsidRPr="00163065">
          <w:rPr>
            <w:rStyle w:val="Hyperlink"/>
            <w:noProof/>
          </w:rPr>
          <w:noBreakHyphen/>
          <w:t>1 Information System Owner</w:t>
        </w:r>
        <w:r w:rsidR="000F5764">
          <w:rPr>
            <w:noProof/>
            <w:webHidden/>
          </w:rPr>
          <w:tab/>
        </w:r>
        <w:r w:rsidR="000F5764">
          <w:rPr>
            <w:noProof/>
            <w:webHidden/>
          </w:rPr>
          <w:fldChar w:fldCharType="begin"/>
        </w:r>
        <w:r w:rsidR="000F5764">
          <w:rPr>
            <w:noProof/>
            <w:webHidden/>
          </w:rPr>
          <w:instrText xml:space="preserve"> PAGEREF _Toc462748489 \h </w:instrText>
        </w:r>
        <w:r w:rsidR="000F5764">
          <w:rPr>
            <w:noProof/>
            <w:webHidden/>
          </w:rPr>
        </w:r>
        <w:r w:rsidR="000F5764">
          <w:rPr>
            <w:noProof/>
            <w:webHidden/>
          </w:rPr>
          <w:fldChar w:fldCharType="separate"/>
        </w:r>
        <w:r w:rsidR="00AA1450">
          <w:rPr>
            <w:noProof/>
            <w:webHidden/>
          </w:rPr>
          <w:t>4</w:t>
        </w:r>
        <w:r w:rsidR="000F5764">
          <w:rPr>
            <w:noProof/>
            <w:webHidden/>
          </w:rPr>
          <w:fldChar w:fldCharType="end"/>
        </w:r>
      </w:hyperlink>
    </w:p>
    <w:p w14:paraId="544F454F"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0" w:history="1">
        <w:r w:rsidR="000F5764" w:rsidRPr="00163065">
          <w:rPr>
            <w:rStyle w:val="Hyperlink"/>
            <w:noProof/>
          </w:rPr>
          <w:t>Table 5</w:t>
        </w:r>
        <w:r w:rsidR="000F5764" w:rsidRPr="00163065">
          <w:rPr>
            <w:rStyle w:val="Hyperlink"/>
            <w:noProof/>
          </w:rPr>
          <w:noBreakHyphen/>
          <w:t>1 Information System Management Point of Contact</w:t>
        </w:r>
        <w:r w:rsidR="000F5764">
          <w:rPr>
            <w:noProof/>
            <w:webHidden/>
          </w:rPr>
          <w:tab/>
        </w:r>
        <w:r w:rsidR="000F5764">
          <w:rPr>
            <w:noProof/>
            <w:webHidden/>
          </w:rPr>
          <w:fldChar w:fldCharType="begin"/>
        </w:r>
        <w:r w:rsidR="000F5764">
          <w:rPr>
            <w:noProof/>
            <w:webHidden/>
          </w:rPr>
          <w:instrText xml:space="preserve"> PAGEREF _Toc462748490 \h </w:instrText>
        </w:r>
        <w:r w:rsidR="000F5764">
          <w:rPr>
            <w:noProof/>
            <w:webHidden/>
          </w:rPr>
        </w:r>
        <w:r w:rsidR="000F5764">
          <w:rPr>
            <w:noProof/>
            <w:webHidden/>
          </w:rPr>
          <w:fldChar w:fldCharType="separate"/>
        </w:r>
        <w:r w:rsidR="00AA1450">
          <w:rPr>
            <w:noProof/>
            <w:webHidden/>
          </w:rPr>
          <w:t>5</w:t>
        </w:r>
        <w:r w:rsidR="000F5764">
          <w:rPr>
            <w:noProof/>
            <w:webHidden/>
          </w:rPr>
          <w:fldChar w:fldCharType="end"/>
        </w:r>
      </w:hyperlink>
    </w:p>
    <w:p w14:paraId="0022BF25"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1" w:history="1">
        <w:r w:rsidR="000F5764" w:rsidRPr="00163065">
          <w:rPr>
            <w:rStyle w:val="Hyperlink"/>
            <w:noProof/>
          </w:rPr>
          <w:t>Table 5</w:t>
        </w:r>
        <w:r w:rsidR="000F5764" w:rsidRPr="00163065">
          <w:rPr>
            <w:rStyle w:val="Hyperlink"/>
            <w:noProof/>
          </w:rPr>
          <w:noBreakHyphen/>
          <w:t>2 Information System Technical Point of Contact</w:t>
        </w:r>
        <w:r w:rsidR="000F5764">
          <w:rPr>
            <w:noProof/>
            <w:webHidden/>
          </w:rPr>
          <w:tab/>
        </w:r>
        <w:r w:rsidR="000F5764">
          <w:rPr>
            <w:noProof/>
            <w:webHidden/>
          </w:rPr>
          <w:fldChar w:fldCharType="begin"/>
        </w:r>
        <w:r w:rsidR="000F5764">
          <w:rPr>
            <w:noProof/>
            <w:webHidden/>
          </w:rPr>
          <w:instrText xml:space="preserve"> PAGEREF _Toc462748491 \h </w:instrText>
        </w:r>
        <w:r w:rsidR="000F5764">
          <w:rPr>
            <w:noProof/>
            <w:webHidden/>
          </w:rPr>
        </w:r>
        <w:r w:rsidR="000F5764">
          <w:rPr>
            <w:noProof/>
            <w:webHidden/>
          </w:rPr>
          <w:fldChar w:fldCharType="separate"/>
        </w:r>
        <w:r w:rsidR="00AA1450">
          <w:rPr>
            <w:noProof/>
            <w:webHidden/>
          </w:rPr>
          <w:t>5</w:t>
        </w:r>
        <w:r w:rsidR="000F5764">
          <w:rPr>
            <w:noProof/>
            <w:webHidden/>
          </w:rPr>
          <w:fldChar w:fldCharType="end"/>
        </w:r>
      </w:hyperlink>
    </w:p>
    <w:p w14:paraId="500BA0F1"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2" w:history="1">
        <w:r w:rsidR="000F5764" w:rsidRPr="00163065">
          <w:rPr>
            <w:rStyle w:val="Hyperlink"/>
            <w:noProof/>
          </w:rPr>
          <w:t>Table 6</w:t>
        </w:r>
        <w:r w:rsidR="000F5764" w:rsidRPr="00163065">
          <w:rPr>
            <w:rStyle w:val="Hyperlink"/>
            <w:noProof/>
          </w:rPr>
          <w:noBreakHyphen/>
          <w:t>1 CSP Name Internal ISSO (or Equivalent) Point of Contact</w:t>
        </w:r>
        <w:r w:rsidR="000F5764">
          <w:rPr>
            <w:noProof/>
            <w:webHidden/>
          </w:rPr>
          <w:tab/>
        </w:r>
        <w:r w:rsidR="000F5764">
          <w:rPr>
            <w:noProof/>
            <w:webHidden/>
          </w:rPr>
          <w:fldChar w:fldCharType="begin"/>
        </w:r>
        <w:r w:rsidR="000F5764">
          <w:rPr>
            <w:noProof/>
            <w:webHidden/>
          </w:rPr>
          <w:instrText xml:space="preserve"> PAGEREF _Toc462748492 \h </w:instrText>
        </w:r>
        <w:r w:rsidR="000F5764">
          <w:rPr>
            <w:noProof/>
            <w:webHidden/>
          </w:rPr>
        </w:r>
        <w:r w:rsidR="000F5764">
          <w:rPr>
            <w:noProof/>
            <w:webHidden/>
          </w:rPr>
          <w:fldChar w:fldCharType="separate"/>
        </w:r>
        <w:r w:rsidR="00AA1450">
          <w:rPr>
            <w:noProof/>
            <w:webHidden/>
          </w:rPr>
          <w:t>6</w:t>
        </w:r>
        <w:r w:rsidR="000F5764">
          <w:rPr>
            <w:noProof/>
            <w:webHidden/>
          </w:rPr>
          <w:fldChar w:fldCharType="end"/>
        </w:r>
      </w:hyperlink>
    </w:p>
    <w:p w14:paraId="692A27B9"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3" w:history="1">
        <w:r w:rsidR="000F5764" w:rsidRPr="00163065">
          <w:rPr>
            <w:rStyle w:val="Hyperlink"/>
            <w:noProof/>
          </w:rPr>
          <w:t>Table 6</w:t>
        </w:r>
        <w:r w:rsidR="000F5764" w:rsidRPr="00163065">
          <w:rPr>
            <w:rStyle w:val="Hyperlink"/>
            <w:noProof/>
          </w:rPr>
          <w:noBreakHyphen/>
          <w:t>2 AO ISSO Point of Contact</w:t>
        </w:r>
        <w:r w:rsidR="000F5764">
          <w:rPr>
            <w:noProof/>
            <w:webHidden/>
          </w:rPr>
          <w:tab/>
        </w:r>
        <w:r w:rsidR="000F5764">
          <w:rPr>
            <w:noProof/>
            <w:webHidden/>
          </w:rPr>
          <w:fldChar w:fldCharType="begin"/>
        </w:r>
        <w:r w:rsidR="000F5764">
          <w:rPr>
            <w:noProof/>
            <w:webHidden/>
          </w:rPr>
          <w:instrText xml:space="preserve"> PAGEREF _Toc462748493 \h </w:instrText>
        </w:r>
        <w:r w:rsidR="000F5764">
          <w:rPr>
            <w:noProof/>
            <w:webHidden/>
          </w:rPr>
        </w:r>
        <w:r w:rsidR="000F5764">
          <w:rPr>
            <w:noProof/>
            <w:webHidden/>
          </w:rPr>
          <w:fldChar w:fldCharType="separate"/>
        </w:r>
        <w:r w:rsidR="00AA1450">
          <w:rPr>
            <w:noProof/>
            <w:webHidden/>
          </w:rPr>
          <w:t>6</w:t>
        </w:r>
        <w:r w:rsidR="000F5764">
          <w:rPr>
            <w:noProof/>
            <w:webHidden/>
          </w:rPr>
          <w:fldChar w:fldCharType="end"/>
        </w:r>
      </w:hyperlink>
    </w:p>
    <w:p w14:paraId="1142DB32"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4" w:history="1">
        <w:r w:rsidR="000F5764" w:rsidRPr="00163065">
          <w:rPr>
            <w:rStyle w:val="Hyperlink"/>
            <w:noProof/>
          </w:rPr>
          <w:t>Table 7</w:t>
        </w:r>
        <w:r w:rsidR="000F5764" w:rsidRPr="00163065">
          <w:rPr>
            <w:rStyle w:val="Hyperlink"/>
            <w:noProof/>
          </w:rPr>
          <w:noBreakHyphen/>
          <w:t>1 System Status</w:t>
        </w:r>
        <w:r w:rsidR="000F5764">
          <w:rPr>
            <w:noProof/>
            <w:webHidden/>
          </w:rPr>
          <w:tab/>
        </w:r>
        <w:r w:rsidR="000F5764">
          <w:rPr>
            <w:noProof/>
            <w:webHidden/>
          </w:rPr>
          <w:fldChar w:fldCharType="begin"/>
        </w:r>
        <w:r w:rsidR="000F5764">
          <w:rPr>
            <w:noProof/>
            <w:webHidden/>
          </w:rPr>
          <w:instrText xml:space="preserve"> PAGEREF _Toc462748494 \h </w:instrText>
        </w:r>
        <w:r w:rsidR="000F5764">
          <w:rPr>
            <w:noProof/>
            <w:webHidden/>
          </w:rPr>
        </w:r>
        <w:r w:rsidR="000F5764">
          <w:rPr>
            <w:noProof/>
            <w:webHidden/>
          </w:rPr>
          <w:fldChar w:fldCharType="separate"/>
        </w:r>
        <w:r w:rsidR="00AA1450">
          <w:rPr>
            <w:noProof/>
            <w:webHidden/>
          </w:rPr>
          <w:t>6</w:t>
        </w:r>
        <w:r w:rsidR="000F5764">
          <w:rPr>
            <w:noProof/>
            <w:webHidden/>
          </w:rPr>
          <w:fldChar w:fldCharType="end"/>
        </w:r>
      </w:hyperlink>
    </w:p>
    <w:p w14:paraId="4CDFD1B9"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5" w:history="1">
        <w:r w:rsidR="000F5764" w:rsidRPr="00163065">
          <w:rPr>
            <w:rStyle w:val="Hyperlink"/>
            <w:noProof/>
          </w:rPr>
          <w:t>Table 8</w:t>
        </w:r>
        <w:r w:rsidR="000F5764" w:rsidRPr="00163065">
          <w:rPr>
            <w:rStyle w:val="Hyperlink"/>
            <w:noProof/>
          </w:rPr>
          <w:noBreakHyphen/>
          <w:t>1 Service Layers Represented in this SSP</w:t>
        </w:r>
        <w:r w:rsidR="000F5764">
          <w:rPr>
            <w:noProof/>
            <w:webHidden/>
          </w:rPr>
          <w:tab/>
        </w:r>
        <w:r w:rsidR="000F5764">
          <w:rPr>
            <w:noProof/>
            <w:webHidden/>
          </w:rPr>
          <w:fldChar w:fldCharType="begin"/>
        </w:r>
        <w:r w:rsidR="000F5764">
          <w:rPr>
            <w:noProof/>
            <w:webHidden/>
          </w:rPr>
          <w:instrText xml:space="preserve"> PAGEREF _Toc462748495 \h </w:instrText>
        </w:r>
        <w:r w:rsidR="000F5764">
          <w:rPr>
            <w:noProof/>
            <w:webHidden/>
          </w:rPr>
        </w:r>
        <w:r w:rsidR="000F5764">
          <w:rPr>
            <w:noProof/>
            <w:webHidden/>
          </w:rPr>
          <w:fldChar w:fldCharType="separate"/>
        </w:r>
        <w:r w:rsidR="00AA1450">
          <w:rPr>
            <w:noProof/>
            <w:webHidden/>
          </w:rPr>
          <w:t>7</w:t>
        </w:r>
        <w:r w:rsidR="000F5764">
          <w:rPr>
            <w:noProof/>
            <w:webHidden/>
          </w:rPr>
          <w:fldChar w:fldCharType="end"/>
        </w:r>
      </w:hyperlink>
    </w:p>
    <w:p w14:paraId="417D87C4"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6" w:history="1">
        <w:r w:rsidR="000F5764" w:rsidRPr="00163065">
          <w:rPr>
            <w:rStyle w:val="Hyperlink"/>
            <w:noProof/>
          </w:rPr>
          <w:t>Table 8</w:t>
        </w:r>
        <w:r w:rsidR="000F5764" w:rsidRPr="00163065">
          <w:rPr>
            <w:rStyle w:val="Hyperlink"/>
            <w:noProof/>
          </w:rPr>
          <w:noBreakHyphen/>
          <w:t>2 Cloud Deployment Model Represented in this SSP</w:t>
        </w:r>
        <w:r w:rsidR="000F5764">
          <w:rPr>
            <w:noProof/>
            <w:webHidden/>
          </w:rPr>
          <w:tab/>
        </w:r>
        <w:r w:rsidR="000F5764">
          <w:rPr>
            <w:noProof/>
            <w:webHidden/>
          </w:rPr>
          <w:fldChar w:fldCharType="begin"/>
        </w:r>
        <w:r w:rsidR="000F5764">
          <w:rPr>
            <w:noProof/>
            <w:webHidden/>
          </w:rPr>
          <w:instrText xml:space="preserve"> PAGEREF _Toc462748496 \h </w:instrText>
        </w:r>
        <w:r w:rsidR="000F5764">
          <w:rPr>
            <w:noProof/>
            <w:webHidden/>
          </w:rPr>
        </w:r>
        <w:r w:rsidR="000F5764">
          <w:rPr>
            <w:noProof/>
            <w:webHidden/>
          </w:rPr>
          <w:fldChar w:fldCharType="separate"/>
        </w:r>
        <w:r w:rsidR="00AA1450">
          <w:rPr>
            <w:noProof/>
            <w:webHidden/>
          </w:rPr>
          <w:t>8</w:t>
        </w:r>
        <w:r w:rsidR="000F5764">
          <w:rPr>
            <w:noProof/>
            <w:webHidden/>
          </w:rPr>
          <w:fldChar w:fldCharType="end"/>
        </w:r>
      </w:hyperlink>
    </w:p>
    <w:p w14:paraId="07CE30B7"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7" w:history="1">
        <w:r w:rsidR="000F5764" w:rsidRPr="00163065">
          <w:rPr>
            <w:rStyle w:val="Hyperlink"/>
            <w:noProof/>
          </w:rPr>
          <w:t>Table 8</w:t>
        </w:r>
        <w:r w:rsidR="000F5764" w:rsidRPr="00163065">
          <w:rPr>
            <w:rStyle w:val="Hyperlink"/>
            <w:noProof/>
          </w:rPr>
          <w:noBreakHyphen/>
          <w:t>3 Leveraged Authorizations</w:t>
        </w:r>
        <w:r w:rsidR="000F5764">
          <w:rPr>
            <w:noProof/>
            <w:webHidden/>
          </w:rPr>
          <w:tab/>
        </w:r>
        <w:r w:rsidR="000F5764">
          <w:rPr>
            <w:noProof/>
            <w:webHidden/>
          </w:rPr>
          <w:fldChar w:fldCharType="begin"/>
        </w:r>
        <w:r w:rsidR="000F5764">
          <w:rPr>
            <w:noProof/>
            <w:webHidden/>
          </w:rPr>
          <w:instrText xml:space="preserve"> PAGEREF _Toc462748497 \h </w:instrText>
        </w:r>
        <w:r w:rsidR="000F5764">
          <w:rPr>
            <w:noProof/>
            <w:webHidden/>
          </w:rPr>
        </w:r>
        <w:r w:rsidR="000F5764">
          <w:rPr>
            <w:noProof/>
            <w:webHidden/>
          </w:rPr>
          <w:fldChar w:fldCharType="separate"/>
        </w:r>
        <w:r w:rsidR="00AA1450">
          <w:rPr>
            <w:noProof/>
            <w:webHidden/>
          </w:rPr>
          <w:t>8</w:t>
        </w:r>
        <w:r w:rsidR="000F5764">
          <w:rPr>
            <w:noProof/>
            <w:webHidden/>
          </w:rPr>
          <w:fldChar w:fldCharType="end"/>
        </w:r>
      </w:hyperlink>
    </w:p>
    <w:p w14:paraId="0C2F8D0A"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8" w:history="1">
        <w:r w:rsidR="000F5764" w:rsidRPr="00163065">
          <w:rPr>
            <w:rStyle w:val="Hyperlink"/>
            <w:noProof/>
          </w:rPr>
          <w:t>Table 9</w:t>
        </w:r>
        <w:r w:rsidR="000F5764" w:rsidRPr="00163065">
          <w:rPr>
            <w:rStyle w:val="Hyperlink"/>
            <w:noProof/>
          </w:rPr>
          <w:noBreakHyphen/>
          <w:t>1 Personnel Roles and Privileges</w:t>
        </w:r>
        <w:r w:rsidR="000F5764">
          <w:rPr>
            <w:noProof/>
            <w:webHidden/>
          </w:rPr>
          <w:tab/>
        </w:r>
        <w:r w:rsidR="000F5764">
          <w:rPr>
            <w:noProof/>
            <w:webHidden/>
          </w:rPr>
          <w:fldChar w:fldCharType="begin"/>
        </w:r>
        <w:r w:rsidR="000F5764">
          <w:rPr>
            <w:noProof/>
            <w:webHidden/>
          </w:rPr>
          <w:instrText xml:space="preserve"> PAGEREF _Toc462748498 \h </w:instrText>
        </w:r>
        <w:r w:rsidR="000F5764">
          <w:rPr>
            <w:noProof/>
            <w:webHidden/>
          </w:rPr>
        </w:r>
        <w:r w:rsidR="000F5764">
          <w:rPr>
            <w:noProof/>
            <w:webHidden/>
          </w:rPr>
          <w:fldChar w:fldCharType="separate"/>
        </w:r>
        <w:r w:rsidR="00AA1450">
          <w:rPr>
            <w:noProof/>
            <w:webHidden/>
          </w:rPr>
          <w:t>10</w:t>
        </w:r>
        <w:r w:rsidR="000F5764">
          <w:rPr>
            <w:noProof/>
            <w:webHidden/>
          </w:rPr>
          <w:fldChar w:fldCharType="end"/>
        </w:r>
      </w:hyperlink>
    </w:p>
    <w:p w14:paraId="174260B9"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99" w:history="1">
        <w:r w:rsidR="000F5764" w:rsidRPr="00163065">
          <w:rPr>
            <w:rStyle w:val="Hyperlink"/>
            <w:noProof/>
          </w:rPr>
          <w:t>Table 10</w:t>
        </w:r>
        <w:r w:rsidR="000F5764" w:rsidRPr="00163065">
          <w:rPr>
            <w:rStyle w:val="Hyperlink"/>
            <w:noProof/>
          </w:rPr>
          <w:noBreakHyphen/>
          <w:t>1 Ports, Protocols and Services</w:t>
        </w:r>
        <w:r w:rsidR="000F5764">
          <w:rPr>
            <w:noProof/>
            <w:webHidden/>
          </w:rPr>
          <w:tab/>
        </w:r>
        <w:r w:rsidR="000F5764">
          <w:rPr>
            <w:noProof/>
            <w:webHidden/>
          </w:rPr>
          <w:fldChar w:fldCharType="begin"/>
        </w:r>
        <w:r w:rsidR="000F5764">
          <w:rPr>
            <w:noProof/>
            <w:webHidden/>
          </w:rPr>
          <w:instrText xml:space="preserve"> PAGEREF _Toc462748499 \h </w:instrText>
        </w:r>
        <w:r w:rsidR="000F5764">
          <w:rPr>
            <w:noProof/>
            <w:webHidden/>
          </w:rPr>
        </w:r>
        <w:r w:rsidR="000F5764">
          <w:rPr>
            <w:noProof/>
            <w:webHidden/>
          </w:rPr>
          <w:fldChar w:fldCharType="separate"/>
        </w:r>
        <w:r w:rsidR="00AA1450">
          <w:rPr>
            <w:noProof/>
            <w:webHidden/>
          </w:rPr>
          <w:t>13</w:t>
        </w:r>
        <w:r w:rsidR="000F5764">
          <w:rPr>
            <w:noProof/>
            <w:webHidden/>
          </w:rPr>
          <w:fldChar w:fldCharType="end"/>
        </w:r>
      </w:hyperlink>
    </w:p>
    <w:p w14:paraId="68855380"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0" w:history="1">
        <w:r w:rsidR="000F5764" w:rsidRPr="00163065">
          <w:rPr>
            <w:rStyle w:val="Hyperlink"/>
            <w:noProof/>
          </w:rPr>
          <w:t>Table 11</w:t>
        </w:r>
        <w:r w:rsidR="000F5764" w:rsidRPr="00163065">
          <w:rPr>
            <w:rStyle w:val="Hyperlink"/>
            <w:noProof/>
          </w:rPr>
          <w:noBreakHyphen/>
          <w:t>1 System Interconnections</w:t>
        </w:r>
        <w:r w:rsidR="000F5764">
          <w:rPr>
            <w:noProof/>
            <w:webHidden/>
          </w:rPr>
          <w:tab/>
        </w:r>
        <w:r w:rsidR="000F5764">
          <w:rPr>
            <w:noProof/>
            <w:webHidden/>
          </w:rPr>
          <w:fldChar w:fldCharType="begin"/>
        </w:r>
        <w:r w:rsidR="000F5764">
          <w:rPr>
            <w:noProof/>
            <w:webHidden/>
          </w:rPr>
          <w:instrText xml:space="preserve"> PAGEREF _Toc462748500 \h </w:instrText>
        </w:r>
        <w:r w:rsidR="000F5764">
          <w:rPr>
            <w:noProof/>
            <w:webHidden/>
          </w:rPr>
        </w:r>
        <w:r w:rsidR="000F5764">
          <w:rPr>
            <w:noProof/>
            <w:webHidden/>
          </w:rPr>
          <w:fldChar w:fldCharType="separate"/>
        </w:r>
        <w:r w:rsidR="00AA1450">
          <w:rPr>
            <w:noProof/>
            <w:webHidden/>
          </w:rPr>
          <w:t>14</w:t>
        </w:r>
        <w:r w:rsidR="000F5764">
          <w:rPr>
            <w:noProof/>
            <w:webHidden/>
          </w:rPr>
          <w:fldChar w:fldCharType="end"/>
        </w:r>
      </w:hyperlink>
    </w:p>
    <w:p w14:paraId="5DE13B7A"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1" w:history="1">
        <w:r w:rsidR="000F5764" w:rsidRPr="00163065">
          <w:rPr>
            <w:rStyle w:val="Hyperlink"/>
            <w:noProof/>
          </w:rPr>
          <w:t>Table 12</w:t>
        </w:r>
        <w:r w:rsidR="000F5764" w:rsidRPr="00163065">
          <w:rPr>
            <w:rStyle w:val="Hyperlink"/>
            <w:noProof/>
          </w:rPr>
          <w:noBreakHyphen/>
          <w:t>1 Information System Name Laws and Regulations</w:t>
        </w:r>
        <w:r w:rsidR="000F5764">
          <w:rPr>
            <w:noProof/>
            <w:webHidden/>
          </w:rPr>
          <w:tab/>
        </w:r>
        <w:r w:rsidR="000F5764">
          <w:rPr>
            <w:noProof/>
            <w:webHidden/>
          </w:rPr>
          <w:fldChar w:fldCharType="begin"/>
        </w:r>
        <w:r w:rsidR="000F5764">
          <w:rPr>
            <w:noProof/>
            <w:webHidden/>
          </w:rPr>
          <w:instrText xml:space="preserve"> PAGEREF _Toc462748501 \h </w:instrText>
        </w:r>
        <w:r w:rsidR="000F5764">
          <w:rPr>
            <w:noProof/>
            <w:webHidden/>
          </w:rPr>
        </w:r>
        <w:r w:rsidR="000F5764">
          <w:rPr>
            <w:noProof/>
            <w:webHidden/>
          </w:rPr>
          <w:fldChar w:fldCharType="separate"/>
        </w:r>
        <w:r w:rsidR="00AA1450">
          <w:rPr>
            <w:noProof/>
            <w:webHidden/>
          </w:rPr>
          <w:t>15</w:t>
        </w:r>
        <w:r w:rsidR="000F5764">
          <w:rPr>
            <w:noProof/>
            <w:webHidden/>
          </w:rPr>
          <w:fldChar w:fldCharType="end"/>
        </w:r>
      </w:hyperlink>
    </w:p>
    <w:p w14:paraId="24B39954"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2" w:history="1">
        <w:r w:rsidR="000F5764" w:rsidRPr="00163065">
          <w:rPr>
            <w:rStyle w:val="Hyperlink"/>
            <w:noProof/>
          </w:rPr>
          <w:t>Table 12</w:t>
        </w:r>
        <w:r w:rsidR="000F5764" w:rsidRPr="00163065">
          <w:rPr>
            <w:rStyle w:val="Hyperlink"/>
            <w:noProof/>
          </w:rPr>
          <w:noBreakHyphen/>
          <w:t>2 Information System Name Standards and Guidance</w:t>
        </w:r>
        <w:r w:rsidR="000F5764">
          <w:rPr>
            <w:noProof/>
            <w:webHidden/>
          </w:rPr>
          <w:tab/>
        </w:r>
        <w:r w:rsidR="000F5764">
          <w:rPr>
            <w:noProof/>
            <w:webHidden/>
          </w:rPr>
          <w:fldChar w:fldCharType="begin"/>
        </w:r>
        <w:r w:rsidR="000F5764">
          <w:rPr>
            <w:noProof/>
            <w:webHidden/>
          </w:rPr>
          <w:instrText xml:space="preserve"> PAGEREF _Toc462748502 \h </w:instrText>
        </w:r>
        <w:r w:rsidR="000F5764">
          <w:rPr>
            <w:noProof/>
            <w:webHidden/>
          </w:rPr>
        </w:r>
        <w:r w:rsidR="000F5764">
          <w:rPr>
            <w:noProof/>
            <w:webHidden/>
          </w:rPr>
          <w:fldChar w:fldCharType="separate"/>
        </w:r>
        <w:r w:rsidR="00AA1450">
          <w:rPr>
            <w:noProof/>
            <w:webHidden/>
          </w:rPr>
          <w:t>15</w:t>
        </w:r>
        <w:r w:rsidR="000F5764">
          <w:rPr>
            <w:noProof/>
            <w:webHidden/>
          </w:rPr>
          <w:fldChar w:fldCharType="end"/>
        </w:r>
      </w:hyperlink>
    </w:p>
    <w:p w14:paraId="190DF579"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3" w:history="1">
        <w:r w:rsidR="000F5764" w:rsidRPr="00163065">
          <w:rPr>
            <w:rStyle w:val="Hyperlink"/>
            <w:noProof/>
          </w:rPr>
          <w:t>Table 13</w:t>
        </w:r>
        <w:r w:rsidR="000F5764" w:rsidRPr="00163065">
          <w:rPr>
            <w:rStyle w:val="Hyperlink"/>
            <w:noProof/>
          </w:rPr>
          <w:noBreakHyphen/>
          <w:t>1 Summary of Required Security Controls</w:t>
        </w:r>
        <w:r w:rsidR="000F5764">
          <w:rPr>
            <w:noProof/>
            <w:webHidden/>
          </w:rPr>
          <w:tab/>
        </w:r>
        <w:r w:rsidR="000F5764">
          <w:rPr>
            <w:noProof/>
            <w:webHidden/>
          </w:rPr>
          <w:fldChar w:fldCharType="begin"/>
        </w:r>
        <w:r w:rsidR="000F5764">
          <w:rPr>
            <w:noProof/>
            <w:webHidden/>
          </w:rPr>
          <w:instrText xml:space="preserve"> PAGEREF _Toc462748503 \h </w:instrText>
        </w:r>
        <w:r w:rsidR="000F5764">
          <w:rPr>
            <w:noProof/>
            <w:webHidden/>
          </w:rPr>
        </w:r>
        <w:r w:rsidR="000F5764">
          <w:rPr>
            <w:noProof/>
            <w:webHidden/>
          </w:rPr>
          <w:fldChar w:fldCharType="separate"/>
        </w:r>
        <w:r w:rsidR="00AA1450">
          <w:rPr>
            <w:noProof/>
            <w:webHidden/>
          </w:rPr>
          <w:t>16</w:t>
        </w:r>
        <w:r w:rsidR="000F5764">
          <w:rPr>
            <w:noProof/>
            <w:webHidden/>
          </w:rPr>
          <w:fldChar w:fldCharType="end"/>
        </w:r>
      </w:hyperlink>
    </w:p>
    <w:p w14:paraId="478EE126"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4" w:history="1">
        <w:r w:rsidR="000F5764" w:rsidRPr="00163065">
          <w:rPr>
            <w:rStyle w:val="Hyperlink"/>
            <w:noProof/>
          </w:rPr>
          <w:t>Table 13</w:t>
        </w:r>
        <w:r w:rsidR="000F5764" w:rsidRPr="00163065">
          <w:rPr>
            <w:rStyle w:val="Hyperlink"/>
            <w:noProof/>
          </w:rPr>
          <w:noBreakHyphen/>
          <w:t>2 Control Origination and Definitions</w:t>
        </w:r>
        <w:r w:rsidR="000F5764">
          <w:rPr>
            <w:noProof/>
            <w:webHidden/>
          </w:rPr>
          <w:tab/>
        </w:r>
        <w:r w:rsidR="000F5764">
          <w:rPr>
            <w:noProof/>
            <w:webHidden/>
          </w:rPr>
          <w:fldChar w:fldCharType="begin"/>
        </w:r>
        <w:r w:rsidR="000F5764">
          <w:rPr>
            <w:noProof/>
            <w:webHidden/>
          </w:rPr>
          <w:instrText xml:space="preserve"> PAGEREF _Toc462748504 \h </w:instrText>
        </w:r>
        <w:r w:rsidR="000F5764">
          <w:rPr>
            <w:noProof/>
            <w:webHidden/>
          </w:rPr>
        </w:r>
        <w:r w:rsidR="000F5764">
          <w:rPr>
            <w:noProof/>
            <w:webHidden/>
          </w:rPr>
          <w:fldChar w:fldCharType="separate"/>
        </w:r>
        <w:r w:rsidR="00AA1450">
          <w:rPr>
            <w:noProof/>
            <w:webHidden/>
          </w:rPr>
          <w:t>24</w:t>
        </w:r>
        <w:r w:rsidR="000F5764">
          <w:rPr>
            <w:noProof/>
            <w:webHidden/>
          </w:rPr>
          <w:fldChar w:fldCharType="end"/>
        </w:r>
      </w:hyperlink>
    </w:p>
    <w:p w14:paraId="4F603F80"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5" w:history="1">
        <w:r w:rsidR="000F5764" w:rsidRPr="00163065">
          <w:rPr>
            <w:rStyle w:val="Hyperlink"/>
            <w:noProof/>
          </w:rPr>
          <w:t>Table 13</w:t>
        </w:r>
        <w:r w:rsidR="000F5764" w:rsidRPr="00163065">
          <w:rPr>
            <w:rStyle w:val="Hyperlink"/>
            <w:noProof/>
          </w:rPr>
          <w:noBreakHyphen/>
          <w:t>3 CA-3 Authorized Connections</w:t>
        </w:r>
        <w:r w:rsidR="000F5764">
          <w:rPr>
            <w:noProof/>
            <w:webHidden/>
          </w:rPr>
          <w:tab/>
        </w:r>
        <w:r w:rsidR="000F5764">
          <w:rPr>
            <w:noProof/>
            <w:webHidden/>
          </w:rPr>
          <w:fldChar w:fldCharType="begin"/>
        </w:r>
        <w:r w:rsidR="000F5764">
          <w:rPr>
            <w:noProof/>
            <w:webHidden/>
          </w:rPr>
          <w:instrText xml:space="preserve"> PAGEREF _Toc462748505 \h </w:instrText>
        </w:r>
        <w:r w:rsidR="000F5764">
          <w:rPr>
            <w:noProof/>
            <w:webHidden/>
          </w:rPr>
        </w:r>
        <w:r w:rsidR="000F5764">
          <w:rPr>
            <w:noProof/>
            <w:webHidden/>
          </w:rPr>
          <w:fldChar w:fldCharType="separate"/>
        </w:r>
        <w:r w:rsidR="00AA1450">
          <w:rPr>
            <w:noProof/>
            <w:webHidden/>
          </w:rPr>
          <w:t>50</w:t>
        </w:r>
        <w:r w:rsidR="000F5764">
          <w:rPr>
            <w:noProof/>
            <w:webHidden/>
          </w:rPr>
          <w:fldChar w:fldCharType="end"/>
        </w:r>
      </w:hyperlink>
    </w:p>
    <w:p w14:paraId="3A710364" w14:textId="77777777" w:rsidR="000F5764" w:rsidRDefault="00CB38BB">
      <w:pPr>
        <w:pStyle w:val="TableofFigures"/>
        <w:rPr>
          <w:rFonts w:asciiTheme="minorHAnsi" w:eastAsiaTheme="minorEastAsia" w:hAnsiTheme="minorHAnsi" w:cstheme="minorBidi"/>
          <w:noProof/>
          <w:color w:val="auto"/>
          <w:kern w:val="0"/>
          <w:szCs w:val="22"/>
        </w:rPr>
      </w:pPr>
      <w:hyperlink w:anchor="_Toc462748506" w:history="1">
        <w:r w:rsidR="000F5764" w:rsidRPr="00163065">
          <w:rPr>
            <w:rStyle w:val="Hyperlink"/>
            <w:noProof/>
          </w:rPr>
          <w:t>Table 15</w:t>
        </w:r>
        <w:r w:rsidR="000F5764" w:rsidRPr="00163065">
          <w:rPr>
            <w:rStyle w:val="Hyperlink"/>
            <w:noProof/>
          </w:rPr>
          <w:noBreakHyphen/>
          <w:t>1.  Attachment File Naming Convention</w:t>
        </w:r>
        <w:r w:rsidR="000F5764">
          <w:rPr>
            <w:noProof/>
            <w:webHidden/>
          </w:rPr>
          <w:tab/>
        </w:r>
        <w:r w:rsidR="000F5764">
          <w:rPr>
            <w:noProof/>
            <w:webHidden/>
          </w:rPr>
          <w:fldChar w:fldCharType="begin"/>
        </w:r>
        <w:r w:rsidR="000F5764">
          <w:rPr>
            <w:noProof/>
            <w:webHidden/>
          </w:rPr>
          <w:instrText xml:space="preserve"> PAGEREF _Toc462748506 \h </w:instrText>
        </w:r>
        <w:r w:rsidR="000F5764">
          <w:rPr>
            <w:noProof/>
            <w:webHidden/>
          </w:rPr>
        </w:r>
        <w:r w:rsidR="000F5764">
          <w:rPr>
            <w:noProof/>
            <w:webHidden/>
          </w:rPr>
          <w:fldChar w:fldCharType="separate"/>
        </w:r>
        <w:r w:rsidR="00AA1450">
          <w:rPr>
            <w:noProof/>
            <w:webHidden/>
          </w:rPr>
          <w:t>144</w:t>
        </w:r>
        <w:r w:rsidR="000F5764">
          <w:rPr>
            <w:noProof/>
            <w:webHidden/>
          </w:rPr>
          <w:fldChar w:fldCharType="end"/>
        </w:r>
      </w:hyperlink>
    </w:p>
    <w:p w14:paraId="1C9BF0C4" w14:textId="77777777" w:rsidR="009D1891" w:rsidRPr="00955B59" w:rsidRDefault="004828A8" w:rsidP="00665285">
      <w:pPr>
        <w:pStyle w:val="TableofFigures"/>
      </w:pPr>
      <w:r>
        <w:rPr>
          <w:b/>
        </w:rPr>
        <w:fldChar w:fldCharType="end"/>
      </w:r>
    </w:p>
    <w:p w14:paraId="25705616" w14:textId="77777777" w:rsidR="00DA5A65" w:rsidRPr="002C3786" w:rsidRDefault="00DA5A65" w:rsidP="0050207F">
      <w:pPr>
        <w:pStyle w:val="GSATitleCoverPage"/>
      </w:pPr>
      <w:r w:rsidRPr="002C3786">
        <w:t>List of Figures</w:t>
      </w:r>
    </w:p>
    <w:bookmarkStart w:id="26" w:name="_Toc303620825"/>
    <w:p w14:paraId="61A35D63" w14:textId="77777777" w:rsidR="000F5764" w:rsidRDefault="004828A8">
      <w:pPr>
        <w:pStyle w:val="TableofFigures"/>
        <w:rPr>
          <w:rFonts w:asciiTheme="minorHAnsi" w:eastAsiaTheme="minorEastAsia" w:hAnsiTheme="minorHAnsi" w:cstheme="minorBidi"/>
          <w:noProof/>
          <w:color w:val="auto"/>
          <w:kern w:val="0"/>
          <w:szCs w:val="22"/>
        </w:rPr>
      </w:pPr>
      <w:r>
        <w:fldChar w:fldCharType="begin"/>
      </w:r>
      <w:r>
        <w:instrText xml:space="preserve"> TOC \h \z \c "Figure" </w:instrText>
      </w:r>
      <w:r>
        <w:fldChar w:fldCharType="separate"/>
      </w:r>
      <w:hyperlink w:anchor="_Toc462748472" w:history="1">
        <w:r w:rsidR="000F5764" w:rsidRPr="00A2048B">
          <w:rPr>
            <w:rStyle w:val="Hyperlink"/>
            <w:noProof/>
          </w:rPr>
          <w:t>Figure 9</w:t>
        </w:r>
        <w:r w:rsidR="000F5764" w:rsidRPr="00A2048B">
          <w:rPr>
            <w:rStyle w:val="Hyperlink"/>
            <w:noProof/>
          </w:rPr>
          <w:noBreakHyphen/>
          <w:t>1 Authorization Boundary Diagram</w:t>
        </w:r>
        <w:r w:rsidR="000F5764">
          <w:rPr>
            <w:noProof/>
            <w:webHidden/>
          </w:rPr>
          <w:tab/>
        </w:r>
        <w:r w:rsidR="000F5764">
          <w:rPr>
            <w:noProof/>
            <w:webHidden/>
          </w:rPr>
          <w:fldChar w:fldCharType="begin"/>
        </w:r>
        <w:r w:rsidR="000F5764">
          <w:rPr>
            <w:noProof/>
            <w:webHidden/>
          </w:rPr>
          <w:instrText xml:space="preserve"> PAGEREF _Toc462748472 \h </w:instrText>
        </w:r>
        <w:r w:rsidR="000F5764">
          <w:rPr>
            <w:noProof/>
            <w:webHidden/>
          </w:rPr>
        </w:r>
        <w:r w:rsidR="000F5764">
          <w:rPr>
            <w:noProof/>
            <w:webHidden/>
          </w:rPr>
          <w:fldChar w:fldCharType="separate"/>
        </w:r>
        <w:r w:rsidR="00AA1450">
          <w:rPr>
            <w:noProof/>
            <w:webHidden/>
          </w:rPr>
          <w:t>9</w:t>
        </w:r>
        <w:r w:rsidR="000F5764">
          <w:rPr>
            <w:noProof/>
            <w:webHidden/>
          </w:rPr>
          <w:fldChar w:fldCharType="end"/>
        </w:r>
      </w:hyperlink>
    </w:p>
    <w:p w14:paraId="53427F2C"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73" w:history="1">
        <w:r w:rsidR="000F5764" w:rsidRPr="00A2048B">
          <w:rPr>
            <w:rStyle w:val="Hyperlink"/>
            <w:noProof/>
          </w:rPr>
          <w:t>Figure 9</w:t>
        </w:r>
        <w:r w:rsidR="000F5764" w:rsidRPr="00A2048B">
          <w:rPr>
            <w:rStyle w:val="Hyperlink"/>
            <w:noProof/>
          </w:rPr>
          <w:noBreakHyphen/>
          <w:t>2 Network Diagram</w:t>
        </w:r>
        <w:r w:rsidR="000F5764">
          <w:rPr>
            <w:noProof/>
            <w:webHidden/>
          </w:rPr>
          <w:tab/>
        </w:r>
        <w:r w:rsidR="000F5764">
          <w:rPr>
            <w:noProof/>
            <w:webHidden/>
          </w:rPr>
          <w:fldChar w:fldCharType="begin"/>
        </w:r>
        <w:r w:rsidR="000F5764">
          <w:rPr>
            <w:noProof/>
            <w:webHidden/>
          </w:rPr>
          <w:instrText xml:space="preserve"> PAGEREF _Toc462748473 \h </w:instrText>
        </w:r>
        <w:r w:rsidR="000F5764">
          <w:rPr>
            <w:noProof/>
            <w:webHidden/>
          </w:rPr>
        </w:r>
        <w:r w:rsidR="000F5764">
          <w:rPr>
            <w:noProof/>
            <w:webHidden/>
          </w:rPr>
          <w:fldChar w:fldCharType="separate"/>
        </w:r>
        <w:r w:rsidR="00AA1450">
          <w:rPr>
            <w:noProof/>
            <w:webHidden/>
          </w:rPr>
          <w:t>11</w:t>
        </w:r>
        <w:r w:rsidR="000F5764">
          <w:rPr>
            <w:noProof/>
            <w:webHidden/>
          </w:rPr>
          <w:fldChar w:fldCharType="end"/>
        </w:r>
      </w:hyperlink>
    </w:p>
    <w:p w14:paraId="39159D84" w14:textId="77777777" w:rsidR="000F5764" w:rsidRDefault="00CB38BB">
      <w:pPr>
        <w:pStyle w:val="TableofFigures"/>
        <w:rPr>
          <w:rFonts w:asciiTheme="minorHAnsi" w:eastAsiaTheme="minorEastAsia" w:hAnsiTheme="minorHAnsi" w:cstheme="minorBidi"/>
          <w:noProof/>
          <w:color w:val="auto"/>
          <w:kern w:val="0"/>
          <w:szCs w:val="22"/>
        </w:rPr>
      </w:pPr>
      <w:hyperlink w:anchor="_Toc462748474" w:history="1">
        <w:r w:rsidR="000F5764" w:rsidRPr="00A2048B">
          <w:rPr>
            <w:rStyle w:val="Hyperlink"/>
            <w:noProof/>
          </w:rPr>
          <w:t>Figure 10</w:t>
        </w:r>
        <w:r w:rsidR="000F5764" w:rsidRPr="00A2048B">
          <w:rPr>
            <w:rStyle w:val="Hyperlink"/>
            <w:noProof/>
          </w:rPr>
          <w:noBreakHyphen/>
          <w:t>1 Data Flow Diagram</w:t>
        </w:r>
        <w:r w:rsidR="000F5764">
          <w:rPr>
            <w:noProof/>
            <w:webHidden/>
          </w:rPr>
          <w:tab/>
        </w:r>
        <w:r w:rsidR="000F5764">
          <w:rPr>
            <w:noProof/>
            <w:webHidden/>
          </w:rPr>
          <w:fldChar w:fldCharType="begin"/>
        </w:r>
        <w:r w:rsidR="000F5764">
          <w:rPr>
            <w:noProof/>
            <w:webHidden/>
          </w:rPr>
          <w:instrText xml:space="preserve"> PAGEREF _Toc462748474 \h </w:instrText>
        </w:r>
        <w:r w:rsidR="000F5764">
          <w:rPr>
            <w:noProof/>
            <w:webHidden/>
          </w:rPr>
        </w:r>
        <w:r w:rsidR="000F5764">
          <w:rPr>
            <w:noProof/>
            <w:webHidden/>
          </w:rPr>
          <w:fldChar w:fldCharType="separate"/>
        </w:r>
        <w:r w:rsidR="00AA1450">
          <w:rPr>
            <w:noProof/>
            <w:webHidden/>
          </w:rPr>
          <w:t>12</w:t>
        </w:r>
        <w:r w:rsidR="000F5764">
          <w:rPr>
            <w:noProof/>
            <w:webHidden/>
          </w:rPr>
          <w:fldChar w:fldCharType="end"/>
        </w:r>
      </w:hyperlink>
    </w:p>
    <w:p w14:paraId="0D48A553" w14:textId="77777777" w:rsidR="00FD41DA" w:rsidRPr="00FD41DA" w:rsidRDefault="004828A8" w:rsidP="00FD41DA">
      <w:r>
        <w:fldChar w:fldCharType="end"/>
      </w:r>
    </w:p>
    <w:p w14:paraId="36FB28DC" w14:textId="77777777" w:rsidR="00CE4391" w:rsidRPr="00420817" w:rsidRDefault="002D265D" w:rsidP="00B94253">
      <w:pPr>
        <w:pStyle w:val="GSAFrontMatterTitle1"/>
        <w:pageBreakBefore/>
      </w:pPr>
      <w:bookmarkStart w:id="27" w:name="_Toc383429256"/>
      <w:bookmarkStart w:id="28" w:name="_Toc383430507"/>
      <w:bookmarkStart w:id="29" w:name="_Toc383433177"/>
      <w:bookmarkStart w:id="30" w:name="_Toc383444409"/>
      <w:bookmarkStart w:id="31" w:name="_Toc385594031"/>
      <w:bookmarkStart w:id="32" w:name="_Toc385594423"/>
      <w:bookmarkStart w:id="33" w:name="_Toc385594811"/>
      <w:bookmarkStart w:id="34" w:name="_Toc388620668"/>
      <w:r w:rsidRPr="00420817">
        <w:lastRenderedPageBreak/>
        <w:t>System</w:t>
      </w:r>
      <w:r w:rsidR="00576060" w:rsidRPr="00420817">
        <w:t xml:space="preserve"> </w:t>
      </w:r>
      <w:r w:rsidR="00CE4391" w:rsidRPr="00420817">
        <w:t>Security Plan Approvals</w:t>
      </w:r>
      <w:bookmarkEnd w:id="26"/>
      <w:bookmarkEnd w:id="27"/>
      <w:bookmarkEnd w:id="28"/>
      <w:bookmarkEnd w:id="29"/>
      <w:bookmarkEnd w:id="30"/>
      <w:bookmarkEnd w:id="31"/>
      <w:bookmarkEnd w:id="32"/>
      <w:bookmarkEnd w:id="33"/>
      <w:bookmarkEnd w:id="34"/>
    </w:p>
    <w:p w14:paraId="5C5B533E" w14:textId="77777777" w:rsidR="005C1689" w:rsidRPr="00E43DA5" w:rsidRDefault="007F1512" w:rsidP="00DA4990">
      <w:r w:rsidRPr="00004FB1">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6B1145" w:rsidRPr="00E43DA5" w14:paraId="1862017F" w14:textId="77777777" w:rsidTr="001C310B">
        <w:trPr>
          <w:trHeight w:val="864"/>
          <w:jc w:val="center"/>
        </w:trPr>
        <w:tc>
          <w:tcPr>
            <w:tcW w:w="5000" w:type="pct"/>
            <w:gridSpan w:val="5"/>
            <w:tcBorders>
              <w:top w:val="single" w:sz="4" w:space="0" w:color="auto"/>
              <w:left w:val="single" w:sz="4" w:space="0" w:color="auto"/>
              <w:bottom w:val="single" w:sz="4" w:space="0" w:color="auto"/>
              <w:right w:val="single" w:sz="4" w:space="0" w:color="auto"/>
            </w:tcBorders>
          </w:tcPr>
          <w:p w14:paraId="36954AC4" w14:textId="77777777" w:rsidR="006B1145" w:rsidRPr="00004FB1" w:rsidRDefault="006B1145" w:rsidP="00DA4990"/>
        </w:tc>
      </w:tr>
      <w:tr w:rsidR="00C15D16" w:rsidRPr="00E43DA5" w14:paraId="3BC06B64" w14:textId="77777777" w:rsidTr="001C310B">
        <w:trPr>
          <w:trHeight w:val="576"/>
          <w:jc w:val="center"/>
        </w:trPr>
        <w:tc>
          <w:tcPr>
            <w:tcW w:w="557" w:type="pct"/>
            <w:tcBorders>
              <w:top w:val="single" w:sz="4" w:space="0" w:color="auto"/>
              <w:left w:val="single" w:sz="4" w:space="0" w:color="auto"/>
            </w:tcBorders>
            <w:vAlign w:val="center"/>
          </w:tcPr>
          <w:p w14:paraId="02E012C6" w14:textId="77777777" w:rsidR="00C15D16" w:rsidRPr="00F01982" w:rsidRDefault="00C15D16" w:rsidP="00DA4990">
            <w:r w:rsidRPr="00F01982">
              <w:t>Name</w:t>
            </w:r>
          </w:p>
        </w:tc>
        <w:sdt>
          <w:sdtPr>
            <w:alias w:val="Name"/>
            <w:tag w:val="name"/>
            <w:id w:val="321787710"/>
            <w:placeholder>
              <w:docPart w:val="63435BF8E85E42EC907BBF899D66BE17"/>
            </w:placeholder>
            <w:showingPlcHdr/>
            <w:text w:multiLine="1"/>
          </w:sdtPr>
          <w:sdtEndPr/>
          <w:sdtContent>
            <w:tc>
              <w:tcPr>
                <w:tcW w:w="2971" w:type="pct"/>
                <w:gridSpan w:val="2"/>
                <w:tcBorders>
                  <w:top w:val="single" w:sz="4" w:space="0" w:color="auto"/>
                  <w:bottom w:val="single" w:sz="4" w:space="0" w:color="auto"/>
                </w:tcBorders>
                <w:vAlign w:val="center"/>
              </w:tcPr>
              <w:p w14:paraId="693CDACB" w14:textId="77777777" w:rsidR="00C15D16" w:rsidRPr="00E43DA5" w:rsidRDefault="0086304A" w:rsidP="00DA4990">
                <w:pPr>
                  <w:rPr>
                    <w:b/>
                  </w:rPr>
                </w:pPr>
                <w:r>
                  <w:rPr>
                    <w:rStyle w:val="PlaceholderText"/>
                    <w:rFonts w:eastAsiaTheme="majorEastAsia"/>
                  </w:rPr>
                  <w:t>&lt;Enter Name&gt;</w:t>
                </w:r>
              </w:p>
            </w:tc>
          </w:sdtContent>
        </w:sdt>
        <w:tc>
          <w:tcPr>
            <w:tcW w:w="448" w:type="pct"/>
            <w:tcBorders>
              <w:top w:val="single" w:sz="4" w:space="0" w:color="auto"/>
            </w:tcBorders>
            <w:vAlign w:val="center"/>
          </w:tcPr>
          <w:p w14:paraId="5EA285AC" w14:textId="77777777" w:rsidR="00C15D16" w:rsidRPr="00F01982" w:rsidRDefault="00C15D16" w:rsidP="00DA4990">
            <w:r w:rsidRPr="00F01982">
              <w:t>Date</w:t>
            </w:r>
          </w:p>
        </w:tc>
        <w:sdt>
          <w:sdtPr>
            <w:rPr>
              <w:b/>
            </w:rPr>
            <w:alias w:val="Approval Date"/>
            <w:tag w:val="approvaldate"/>
            <w:id w:val="-256528038"/>
            <w:placeholder>
              <w:docPart w:val="CE1D18EBD4FA4DE3935447C4C3A281FD"/>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14:paraId="1BEF05DB" w14:textId="77777777" w:rsidR="00C15D16" w:rsidRPr="00E43DA5" w:rsidRDefault="006A3C81" w:rsidP="006A3C81">
                <w:pPr>
                  <w:rPr>
                    <w:b/>
                  </w:rPr>
                </w:pPr>
                <w:r>
                  <w:rPr>
                    <w:rStyle w:val="PlaceholderText"/>
                  </w:rPr>
                  <w:t>&lt;Select Date&gt;</w:t>
                </w:r>
              </w:p>
            </w:tc>
          </w:sdtContent>
        </w:sdt>
      </w:tr>
      <w:tr w:rsidR="00C15D16" w:rsidRPr="00E43DA5" w14:paraId="45863B90" w14:textId="77777777" w:rsidTr="001C310B">
        <w:trPr>
          <w:trHeight w:val="576"/>
          <w:jc w:val="center"/>
        </w:trPr>
        <w:tc>
          <w:tcPr>
            <w:tcW w:w="557" w:type="pct"/>
            <w:tcBorders>
              <w:left w:val="single" w:sz="4" w:space="0" w:color="auto"/>
            </w:tcBorders>
            <w:vAlign w:val="center"/>
          </w:tcPr>
          <w:p w14:paraId="5FE4A415" w14:textId="77777777" w:rsidR="00C15D16" w:rsidRPr="00F01982" w:rsidRDefault="00C15D16" w:rsidP="00DA4990">
            <w:r w:rsidRPr="00F01982">
              <w:t>Title</w:t>
            </w:r>
          </w:p>
        </w:tc>
        <w:sdt>
          <w:sdtPr>
            <w:alias w:val="Title"/>
            <w:tag w:val="title"/>
            <w:id w:val="558135540"/>
            <w:placeholder>
              <w:docPart w:val="08FA48CB802E40C1B03EA86FAF3FDFB8"/>
            </w:placeholder>
            <w:showingPlcHdr/>
            <w:text/>
          </w:sdtPr>
          <w:sdtEndPr/>
          <w:sdtContent>
            <w:tc>
              <w:tcPr>
                <w:tcW w:w="4443" w:type="pct"/>
                <w:gridSpan w:val="4"/>
                <w:tcBorders>
                  <w:bottom w:val="single" w:sz="4" w:space="0" w:color="auto"/>
                  <w:right w:val="single" w:sz="4" w:space="0" w:color="auto"/>
                </w:tcBorders>
                <w:vAlign w:val="center"/>
              </w:tcPr>
              <w:p w14:paraId="6177A1C7" w14:textId="77777777" w:rsidR="00C15D16" w:rsidRPr="00E43DA5" w:rsidRDefault="0086304A" w:rsidP="00DA4990">
                <w:pPr>
                  <w:rPr>
                    <w:b/>
                  </w:rPr>
                </w:pPr>
                <w:r>
                  <w:rPr>
                    <w:rStyle w:val="PlaceholderText"/>
                    <w:rFonts w:eastAsiaTheme="majorEastAsia"/>
                  </w:rPr>
                  <w:t>&lt;Enter Title&gt;</w:t>
                </w:r>
              </w:p>
            </w:tc>
          </w:sdtContent>
        </w:sdt>
      </w:tr>
      <w:tr w:rsidR="00C15D16" w:rsidRPr="00E43DA5" w14:paraId="2C49AB25" w14:textId="77777777" w:rsidTr="001C310B">
        <w:trPr>
          <w:trHeight w:val="576"/>
          <w:jc w:val="center"/>
        </w:trPr>
        <w:tc>
          <w:tcPr>
            <w:tcW w:w="1679" w:type="pct"/>
            <w:gridSpan w:val="2"/>
            <w:tcBorders>
              <w:left w:val="single" w:sz="4" w:space="0" w:color="auto"/>
            </w:tcBorders>
            <w:vAlign w:val="center"/>
          </w:tcPr>
          <w:p w14:paraId="49A7EF35" w14:textId="77777777" w:rsidR="00C15D16" w:rsidRPr="00F01982" w:rsidRDefault="00C15D16" w:rsidP="00DA4990">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14:paraId="4A90B3AC" w14:textId="631F30A3" w:rsidR="00C15D16" w:rsidRPr="00E43DA5" w:rsidRDefault="00CB38BB" w:rsidP="00DA4990">
            <w:pPr>
              <w:rPr>
                <w:b/>
              </w:rPr>
            </w:pPr>
            <w:sdt>
              <w:sdtPr>
                <w:alias w:val="CSP Name"/>
                <w:tag w:val="cspname"/>
                <w:id w:val="42339947"/>
                <w:placeholder>
                  <w:docPart w:val="E4F95722E27842FB99A4601D3CE0A93E"/>
                </w:placeholder>
                <w:dataBinding w:xpath="/root[1]/companyinfo[1]/cspname[1]" w:storeItemID="{44BEC3F7-CE87-4EB0-838F-88333877F166}"/>
                <w:text/>
              </w:sdtPr>
              <w:sdtEndPr/>
              <w:sdtContent>
                <w:r w:rsidR="00D81901">
                  <w:t>CSP Name</w:t>
                </w:r>
              </w:sdtContent>
            </w:sdt>
          </w:p>
        </w:tc>
      </w:tr>
      <w:tr w:rsidR="00E43DA5" w:rsidRPr="00E43DA5" w14:paraId="6A254C77" w14:textId="77777777" w:rsidTr="001C310B">
        <w:trPr>
          <w:trHeight w:val="720"/>
          <w:jc w:val="center"/>
        </w:trPr>
        <w:tc>
          <w:tcPr>
            <w:tcW w:w="5000" w:type="pct"/>
            <w:gridSpan w:val="5"/>
            <w:tcBorders>
              <w:left w:val="single" w:sz="4" w:space="0" w:color="auto"/>
              <w:bottom w:val="single" w:sz="4" w:space="0" w:color="auto"/>
              <w:right w:val="single" w:sz="4" w:space="0" w:color="auto"/>
            </w:tcBorders>
          </w:tcPr>
          <w:p w14:paraId="2137863B" w14:textId="77777777" w:rsidR="00E43DA5" w:rsidRPr="00E43DA5" w:rsidRDefault="00E43DA5" w:rsidP="00DA4990"/>
        </w:tc>
      </w:tr>
      <w:tr w:rsidR="00785878" w:rsidRPr="00E43DA5" w14:paraId="18B33648" w14:textId="77777777" w:rsidTr="001C310B">
        <w:trPr>
          <w:trHeight w:val="720"/>
          <w:jc w:val="center"/>
        </w:trPr>
        <w:tc>
          <w:tcPr>
            <w:tcW w:w="5000" w:type="pct"/>
            <w:gridSpan w:val="5"/>
            <w:tcBorders>
              <w:top w:val="single" w:sz="4" w:space="0" w:color="auto"/>
              <w:bottom w:val="single" w:sz="4" w:space="0" w:color="auto"/>
            </w:tcBorders>
          </w:tcPr>
          <w:p w14:paraId="33F35290" w14:textId="77777777" w:rsidR="00785878" w:rsidRDefault="00785878" w:rsidP="00DA4990"/>
        </w:tc>
      </w:tr>
      <w:tr w:rsidR="00E43DA5" w:rsidRPr="00E43DA5" w14:paraId="6E39173A" w14:textId="77777777" w:rsidTr="00785878">
        <w:trPr>
          <w:trHeight w:val="720"/>
          <w:jc w:val="center"/>
        </w:trPr>
        <w:tc>
          <w:tcPr>
            <w:tcW w:w="5000" w:type="pct"/>
            <w:gridSpan w:val="5"/>
            <w:tcBorders>
              <w:top w:val="single" w:sz="4" w:space="0" w:color="auto"/>
              <w:left w:val="single" w:sz="4" w:space="0" w:color="auto"/>
              <w:bottom w:val="single" w:sz="4" w:space="0" w:color="auto"/>
              <w:right w:val="single" w:sz="4" w:space="0" w:color="auto"/>
            </w:tcBorders>
          </w:tcPr>
          <w:p w14:paraId="2E362513" w14:textId="77777777" w:rsidR="00785878" w:rsidRPr="00E43DA5" w:rsidRDefault="00785878" w:rsidP="00DA4990"/>
        </w:tc>
      </w:tr>
      <w:tr w:rsidR="00E43DA5" w:rsidRPr="00E43DA5" w14:paraId="303C4A32" w14:textId="77777777" w:rsidTr="001C310B">
        <w:trPr>
          <w:trHeight w:val="576"/>
          <w:jc w:val="center"/>
        </w:trPr>
        <w:tc>
          <w:tcPr>
            <w:tcW w:w="557" w:type="pct"/>
            <w:tcBorders>
              <w:top w:val="single" w:sz="4" w:space="0" w:color="auto"/>
              <w:left w:val="single" w:sz="4" w:space="0" w:color="auto"/>
            </w:tcBorders>
            <w:vAlign w:val="center"/>
          </w:tcPr>
          <w:p w14:paraId="1F3CF74C" w14:textId="77777777" w:rsidR="00E43DA5" w:rsidRPr="00F01982" w:rsidRDefault="00E43DA5" w:rsidP="00DA4990">
            <w:r w:rsidRPr="00F01982">
              <w:t>Name</w:t>
            </w:r>
          </w:p>
        </w:tc>
        <w:sdt>
          <w:sdtPr>
            <w:alias w:val="Name"/>
            <w:tag w:val="name"/>
            <w:id w:val="1280367427"/>
            <w:placeholder>
              <w:docPart w:val="06E2E5A15FC24C4CB14BEE4F26F2848C"/>
            </w:placeholder>
            <w:showingPlcHdr/>
            <w:text w:multiLine="1"/>
          </w:sdtPr>
          <w:sdtEndPr/>
          <w:sdtContent>
            <w:tc>
              <w:tcPr>
                <w:tcW w:w="2971" w:type="pct"/>
                <w:gridSpan w:val="2"/>
                <w:tcBorders>
                  <w:top w:val="single" w:sz="4" w:space="0" w:color="auto"/>
                  <w:bottom w:val="single" w:sz="4" w:space="0" w:color="auto"/>
                </w:tcBorders>
                <w:vAlign w:val="center"/>
              </w:tcPr>
              <w:p w14:paraId="00E7CF64" w14:textId="77777777" w:rsidR="00E43DA5" w:rsidRPr="00E43DA5" w:rsidRDefault="0086304A" w:rsidP="00DA4990">
                <w:pPr>
                  <w:rPr>
                    <w:b/>
                  </w:rPr>
                </w:pPr>
                <w:r>
                  <w:rPr>
                    <w:rStyle w:val="PlaceholderText"/>
                    <w:rFonts w:eastAsiaTheme="majorEastAsia"/>
                  </w:rPr>
                  <w:t>&lt;Enter Name&gt;</w:t>
                </w:r>
              </w:p>
            </w:tc>
          </w:sdtContent>
        </w:sdt>
        <w:tc>
          <w:tcPr>
            <w:tcW w:w="448" w:type="pct"/>
            <w:tcBorders>
              <w:top w:val="single" w:sz="4" w:space="0" w:color="auto"/>
            </w:tcBorders>
            <w:vAlign w:val="center"/>
          </w:tcPr>
          <w:p w14:paraId="580BEC52" w14:textId="77777777" w:rsidR="00E43DA5" w:rsidRPr="00F01982" w:rsidRDefault="00E43DA5" w:rsidP="00DA4990">
            <w:r w:rsidRPr="00F01982">
              <w:t>Date</w:t>
            </w:r>
          </w:p>
        </w:tc>
        <w:sdt>
          <w:sdtPr>
            <w:rPr>
              <w:b/>
            </w:rPr>
            <w:alias w:val="Approval Date"/>
            <w:tag w:val="approvaldate"/>
            <w:id w:val="968102685"/>
            <w:placeholder>
              <w:docPart w:val="B4DD830D742B428087F4636724DEA28B"/>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14:paraId="5C75DA15" w14:textId="77777777" w:rsidR="00E43DA5" w:rsidRPr="00E43DA5" w:rsidRDefault="006F3CCD" w:rsidP="00DA4990">
                <w:pPr>
                  <w:rPr>
                    <w:b/>
                  </w:rPr>
                </w:pPr>
                <w:r>
                  <w:rPr>
                    <w:rStyle w:val="PlaceholderText"/>
                  </w:rPr>
                  <w:t>&lt;Select Date&gt;</w:t>
                </w:r>
              </w:p>
            </w:tc>
          </w:sdtContent>
        </w:sdt>
      </w:tr>
      <w:tr w:rsidR="00E43DA5" w:rsidRPr="00E43DA5" w14:paraId="744755DB" w14:textId="77777777" w:rsidTr="001C310B">
        <w:trPr>
          <w:trHeight w:val="576"/>
          <w:jc w:val="center"/>
        </w:trPr>
        <w:tc>
          <w:tcPr>
            <w:tcW w:w="557" w:type="pct"/>
            <w:tcBorders>
              <w:left w:val="single" w:sz="4" w:space="0" w:color="auto"/>
            </w:tcBorders>
            <w:vAlign w:val="center"/>
          </w:tcPr>
          <w:p w14:paraId="13F72F97" w14:textId="77777777" w:rsidR="00E43DA5" w:rsidRPr="00F01982" w:rsidRDefault="00E43DA5" w:rsidP="00DA4990">
            <w:r w:rsidRPr="00F01982">
              <w:t>Title</w:t>
            </w:r>
          </w:p>
        </w:tc>
        <w:sdt>
          <w:sdtPr>
            <w:alias w:val="Title"/>
            <w:tag w:val="title"/>
            <w:id w:val="-1574344442"/>
            <w:placeholder>
              <w:docPart w:val="6DE81D0D9CAC46B8B1CF4FD6FCA35468"/>
            </w:placeholder>
            <w:showingPlcHdr/>
            <w:text/>
          </w:sdtPr>
          <w:sdtEndPr/>
          <w:sdtContent>
            <w:tc>
              <w:tcPr>
                <w:tcW w:w="4443" w:type="pct"/>
                <w:gridSpan w:val="4"/>
                <w:tcBorders>
                  <w:bottom w:val="single" w:sz="4" w:space="0" w:color="auto"/>
                  <w:right w:val="single" w:sz="4" w:space="0" w:color="auto"/>
                </w:tcBorders>
                <w:vAlign w:val="center"/>
              </w:tcPr>
              <w:p w14:paraId="0CE97C04" w14:textId="77777777" w:rsidR="00E43DA5" w:rsidRPr="00E43DA5" w:rsidRDefault="0086304A" w:rsidP="00DA4990">
                <w:pPr>
                  <w:rPr>
                    <w:b/>
                  </w:rPr>
                </w:pPr>
                <w:r>
                  <w:rPr>
                    <w:rStyle w:val="PlaceholderText"/>
                    <w:rFonts w:eastAsiaTheme="majorEastAsia"/>
                  </w:rPr>
                  <w:t>&lt;Enter Title&gt;</w:t>
                </w:r>
              </w:p>
            </w:tc>
          </w:sdtContent>
        </w:sdt>
      </w:tr>
      <w:tr w:rsidR="00E43DA5" w:rsidRPr="00E43DA5" w14:paraId="45FFEFE1" w14:textId="77777777" w:rsidTr="001C310B">
        <w:trPr>
          <w:trHeight w:val="576"/>
          <w:jc w:val="center"/>
        </w:trPr>
        <w:tc>
          <w:tcPr>
            <w:tcW w:w="1679" w:type="pct"/>
            <w:gridSpan w:val="2"/>
            <w:tcBorders>
              <w:left w:val="single" w:sz="4" w:space="0" w:color="auto"/>
            </w:tcBorders>
            <w:vAlign w:val="center"/>
          </w:tcPr>
          <w:p w14:paraId="6FB5996F" w14:textId="77777777" w:rsidR="00E43DA5" w:rsidRPr="00F01982" w:rsidRDefault="00E43DA5" w:rsidP="00DA4990">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14:paraId="24CC204D" w14:textId="3E99D7B9" w:rsidR="00E43DA5" w:rsidRPr="00E43DA5" w:rsidRDefault="00CB38BB" w:rsidP="00DA4990">
            <w:pPr>
              <w:rPr>
                <w:b/>
              </w:rPr>
            </w:pPr>
            <w:sdt>
              <w:sdtPr>
                <w:alias w:val="CSP Name"/>
                <w:tag w:val="cspname"/>
                <w:id w:val="84660501"/>
                <w:placeholder>
                  <w:docPart w:val="00DDE943B4C448CAA380AE0A45140790"/>
                </w:placeholder>
                <w:dataBinding w:xpath="/root[1]/companyinfo[1]/cspname[1]" w:storeItemID="{44BEC3F7-CE87-4EB0-838F-88333877F166}"/>
                <w:text/>
              </w:sdtPr>
              <w:sdtEndPr/>
              <w:sdtContent>
                <w:r w:rsidR="00D81901">
                  <w:t>CSP Name</w:t>
                </w:r>
              </w:sdtContent>
            </w:sdt>
          </w:p>
        </w:tc>
      </w:tr>
      <w:tr w:rsidR="00E43DA5" w:rsidRPr="00E43DA5" w14:paraId="21AE1446" w14:textId="77777777" w:rsidTr="00785878">
        <w:trPr>
          <w:trHeight w:val="720"/>
          <w:jc w:val="center"/>
        </w:trPr>
        <w:tc>
          <w:tcPr>
            <w:tcW w:w="5000" w:type="pct"/>
            <w:gridSpan w:val="5"/>
            <w:tcBorders>
              <w:left w:val="single" w:sz="4" w:space="0" w:color="auto"/>
              <w:bottom w:val="single" w:sz="4" w:space="0" w:color="auto"/>
              <w:right w:val="single" w:sz="4" w:space="0" w:color="auto"/>
            </w:tcBorders>
          </w:tcPr>
          <w:p w14:paraId="06A276A4" w14:textId="77777777" w:rsidR="00E43DA5" w:rsidRPr="00E43DA5" w:rsidRDefault="00E43DA5" w:rsidP="00DA4990"/>
        </w:tc>
      </w:tr>
      <w:tr w:rsidR="00785878" w:rsidRPr="00E43DA5" w14:paraId="46C0535B" w14:textId="77777777" w:rsidTr="001C310B">
        <w:trPr>
          <w:trHeight w:val="720"/>
          <w:jc w:val="center"/>
        </w:trPr>
        <w:tc>
          <w:tcPr>
            <w:tcW w:w="5000" w:type="pct"/>
            <w:gridSpan w:val="5"/>
            <w:tcBorders>
              <w:top w:val="single" w:sz="4" w:space="0" w:color="auto"/>
              <w:bottom w:val="single" w:sz="4" w:space="0" w:color="auto"/>
            </w:tcBorders>
          </w:tcPr>
          <w:p w14:paraId="2E4C78BA" w14:textId="77777777" w:rsidR="00785878" w:rsidRPr="00E43DA5" w:rsidRDefault="00785878" w:rsidP="00DA4990"/>
        </w:tc>
      </w:tr>
      <w:tr w:rsidR="00E43DA5" w:rsidRPr="00E43DA5" w14:paraId="5C6CBE79" w14:textId="77777777" w:rsidTr="001C310B">
        <w:trPr>
          <w:trHeight w:val="720"/>
          <w:jc w:val="center"/>
        </w:trPr>
        <w:tc>
          <w:tcPr>
            <w:tcW w:w="5000" w:type="pct"/>
            <w:gridSpan w:val="5"/>
            <w:tcBorders>
              <w:top w:val="single" w:sz="4" w:space="0" w:color="auto"/>
              <w:left w:val="single" w:sz="4" w:space="0" w:color="auto"/>
              <w:bottom w:val="single" w:sz="4" w:space="0" w:color="auto"/>
              <w:right w:val="single" w:sz="4" w:space="0" w:color="auto"/>
            </w:tcBorders>
          </w:tcPr>
          <w:p w14:paraId="5B4AB774" w14:textId="77777777" w:rsidR="00E43DA5" w:rsidRPr="00E43DA5" w:rsidRDefault="00E43DA5" w:rsidP="00DA4990"/>
        </w:tc>
      </w:tr>
      <w:tr w:rsidR="00E43DA5" w:rsidRPr="00E43DA5" w14:paraId="25EDD219" w14:textId="77777777" w:rsidTr="001C310B">
        <w:trPr>
          <w:trHeight w:val="576"/>
          <w:jc w:val="center"/>
        </w:trPr>
        <w:tc>
          <w:tcPr>
            <w:tcW w:w="557" w:type="pct"/>
            <w:tcBorders>
              <w:top w:val="single" w:sz="4" w:space="0" w:color="auto"/>
              <w:left w:val="single" w:sz="4" w:space="0" w:color="auto"/>
            </w:tcBorders>
            <w:vAlign w:val="center"/>
          </w:tcPr>
          <w:p w14:paraId="52D3FFEC" w14:textId="77777777" w:rsidR="00E43DA5" w:rsidRPr="00F01982" w:rsidRDefault="00E43DA5" w:rsidP="00DA4990">
            <w:r w:rsidRPr="00F01982">
              <w:t>Name</w:t>
            </w:r>
          </w:p>
        </w:tc>
        <w:sdt>
          <w:sdtPr>
            <w:alias w:val="Name"/>
            <w:tag w:val="name"/>
            <w:id w:val="840509728"/>
            <w:placeholder>
              <w:docPart w:val="BEC1B50F255B4C66AEF7A06CDCF84D91"/>
            </w:placeholder>
            <w:showingPlcHdr/>
            <w:text w:multiLine="1"/>
          </w:sdtPr>
          <w:sdtEndPr/>
          <w:sdtContent>
            <w:tc>
              <w:tcPr>
                <w:tcW w:w="2971" w:type="pct"/>
                <w:gridSpan w:val="2"/>
                <w:tcBorders>
                  <w:top w:val="single" w:sz="4" w:space="0" w:color="auto"/>
                  <w:bottom w:val="single" w:sz="4" w:space="0" w:color="auto"/>
                </w:tcBorders>
                <w:vAlign w:val="center"/>
              </w:tcPr>
              <w:p w14:paraId="2A0DE404" w14:textId="77777777" w:rsidR="00E43DA5" w:rsidRPr="00E43DA5" w:rsidRDefault="0086304A" w:rsidP="00DA4990">
                <w:pPr>
                  <w:rPr>
                    <w:b/>
                  </w:rPr>
                </w:pPr>
                <w:r>
                  <w:rPr>
                    <w:rStyle w:val="PlaceholderText"/>
                    <w:rFonts w:eastAsiaTheme="majorEastAsia"/>
                  </w:rPr>
                  <w:t>&lt;Enter Name&gt;</w:t>
                </w:r>
              </w:p>
            </w:tc>
          </w:sdtContent>
        </w:sdt>
        <w:tc>
          <w:tcPr>
            <w:tcW w:w="448" w:type="pct"/>
            <w:tcBorders>
              <w:top w:val="single" w:sz="4" w:space="0" w:color="auto"/>
            </w:tcBorders>
            <w:vAlign w:val="center"/>
          </w:tcPr>
          <w:p w14:paraId="71F13AC7" w14:textId="77777777" w:rsidR="00E43DA5" w:rsidRPr="00F01982" w:rsidRDefault="00E43DA5" w:rsidP="00DA4990">
            <w:r w:rsidRPr="00F01982">
              <w:t>Date</w:t>
            </w:r>
          </w:p>
        </w:tc>
        <w:sdt>
          <w:sdtPr>
            <w:rPr>
              <w:b/>
            </w:rPr>
            <w:alias w:val="Approval Date"/>
            <w:tag w:val="approvaldate"/>
            <w:id w:val="849916393"/>
            <w:placeholder>
              <w:docPart w:val="3DA740BB0F804B3BA5C055822049A24D"/>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14:paraId="4E68CF84" w14:textId="77777777" w:rsidR="00E43DA5" w:rsidRPr="00E43DA5" w:rsidRDefault="006F3CCD" w:rsidP="00DA4990">
                <w:pPr>
                  <w:rPr>
                    <w:b/>
                  </w:rPr>
                </w:pPr>
                <w:r>
                  <w:rPr>
                    <w:rStyle w:val="PlaceholderText"/>
                  </w:rPr>
                  <w:t>&lt;Select Date&gt;</w:t>
                </w:r>
              </w:p>
            </w:tc>
          </w:sdtContent>
        </w:sdt>
      </w:tr>
      <w:tr w:rsidR="00E43DA5" w:rsidRPr="00E43DA5" w14:paraId="52A6B444" w14:textId="77777777" w:rsidTr="001C310B">
        <w:trPr>
          <w:trHeight w:val="576"/>
          <w:jc w:val="center"/>
        </w:trPr>
        <w:tc>
          <w:tcPr>
            <w:tcW w:w="557" w:type="pct"/>
            <w:tcBorders>
              <w:left w:val="single" w:sz="4" w:space="0" w:color="auto"/>
            </w:tcBorders>
            <w:vAlign w:val="center"/>
          </w:tcPr>
          <w:p w14:paraId="2FA1C613" w14:textId="77777777" w:rsidR="00E43DA5" w:rsidRPr="00F01982" w:rsidRDefault="00E43DA5" w:rsidP="00DA4990">
            <w:r w:rsidRPr="00F01982">
              <w:t>Title</w:t>
            </w:r>
          </w:p>
        </w:tc>
        <w:sdt>
          <w:sdtPr>
            <w:alias w:val="Title"/>
            <w:tag w:val="title"/>
            <w:id w:val="-1927178826"/>
            <w:placeholder>
              <w:docPart w:val="D7409FA1BF164D2DBD24EB82FE8CADE0"/>
            </w:placeholder>
            <w:showingPlcHdr/>
            <w:text/>
          </w:sdtPr>
          <w:sdtEndPr/>
          <w:sdtContent>
            <w:tc>
              <w:tcPr>
                <w:tcW w:w="4443" w:type="pct"/>
                <w:gridSpan w:val="4"/>
                <w:tcBorders>
                  <w:bottom w:val="single" w:sz="4" w:space="0" w:color="auto"/>
                  <w:right w:val="single" w:sz="4" w:space="0" w:color="auto"/>
                </w:tcBorders>
                <w:vAlign w:val="center"/>
              </w:tcPr>
              <w:p w14:paraId="6C389B32" w14:textId="77777777" w:rsidR="00E43DA5" w:rsidRPr="00E43DA5" w:rsidRDefault="0086304A" w:rsidP="00DA4990">
                <w:pPr>
                  <w:rPr>
                    <w:b/>
                  </w:rPr>
                </w:pPr>
                <w:r>
                  <w:rPr>
                    <w:rStyle w:val="PlaceholderText"/>
                    <w:rFonts w:eastAsiaTheme="majorEastAsia"/>
                  </w:rPr>
                  <w:t>&lt;Enter Title&gt;</w:t>
                </w:r>
              </w:p>
            </w:tc>
          </w:sdtContent>
        </w:sdt>
      </w:tr>
      <w:tr w:rsidR="00E43DA5" w:rsidRPr="00E43DA5" w14:paraId="1F7DBA83" w14:textId="77777777" w:rsidTr="001C310B">
        <w:trPr>
          <w:trHeight w:val="576"/>
          <w:jc w:val="center"/>
        </w:trPr>
        <w:tc>
          <w:tcPr>
            <w:tcW w:w="1679" w:type="pct"/>
            <w:gridSpan w:val="2"/>
            <w:tcBorders>
              <w:left w:val="single" w:sz="4" w:space="0" w:color="auto"/>
            </w:tcBorders>
            <w:vAlign w:val="center"/>
          </w:tcPr>
          <w:p w14:paraId="605E6C25" w14:textId="77777777" w:rsidR="00E43DA5" w:rsidRPr="00F01982" w:rsidRDefault="00E43DA5" w:rsidP="00DA4990">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14:paraId="2167A04F" w14:textId="2EF5AD60" w:rsidR="00E43DA5" w:rsidRPr="00E43DA5" w:rsidRDefault="00CB38BB" w:rsidP="00DA4990">
            <w:pPr>
              <w:rPr>
                <w:b/>
              </w:rPr>
            </w:pPr>
            <w:sdt>
              <w:sdtPr>
                <w:alias w:val="CSP Name"/>
                <w:tag w:val="cspname"/>
                <w:id w:val="-158547678"/>
                <w:placeholder>
                  <w:docPart w:val="026A59A576C349C88F80E2D137A61186"/>
                </w:placeholder>
                <w:dataBinding w:xpath="/root[1]/companyinfo[1]/cspname[1]" w:storeItemID="{44BEC3F7-CE87-4EB0-838F-88333877F166}"/>
                <w:text/>
              </w:sdtPr>
              <w:sdtEndPr/>
              <w:sdtContent>
                <w:r w:rsidR="00D81901">
                  <w:t>CSP Name</w:t>
                </w:r>
              </w:sdtContent>
            </w:sdt>
          </w:p>
        </w:tc>
      </w:tr>
      <w:tr w:rsidR="00785878" w:rsidRPr="00E43DA5" w14:paraId="4EA802AE" w14:textId="77777777" w:rsidTr="00785878">
        <w:trPr>
          <w:trHeight w:val="576"/>
          <w:jc w:val="center"/>
        </w:trPr>
        <w:tc>
          <w:tcPr>
            <w:tcW w:w="1679" w:type="pct"/>
            <w:gridSpan w:val="2"/>
            <w:tcBorders>
              <w:left w:val="single" w:sz="4" w:space="0" w:color="auto"/>
              <w:bottom w:val="single" w:sz="4" w:space="0" w:color="auto"/>
            </w:tcBorders>
            <w:vAlign w:val="center"/>
          </w:tcPr>
          <w:p w14:paraId="3568F5D4" w14:textId="77777777" w:rsidR="00785878" w:rsidRPr="00F01982" w:rsidRDefault="00785878" w:rsidP="00DA4990"/>
        </w:tc>
        <w:tc>
          <w:tcPr>
            <w:tcW w:w="3321" w:type="pct"/>
            <w:gridSpan w:val="3"/>
            <w:tcBorders>
              <w:top w:val="single" w:sz="4" w:space="0" w:color="auto"/>
              <w:bottom w:val="single" w:sz="4" w:space="0" w:color="auto"/>
              <w:right w:val="single" w:sz="4" w:space="0" w:color="auto"/>
            </w:tcBorders>
            <w:vAlign w:val="center"/>
          </w:tcPr>
          <w:p w14:paraId="16AB8F60" w14:textId="77777777" w:rsidR="00785878" w:rsidRDefault="00785878" w:rsidP="00DA4990"/>
        </w:tc>
      </w:tr>
    </w:tbl>
    <w:p w14:paraId="1E7BBEE1" w14:textId="77777777" w:rsidR="00EC7AED" w:rsidRDefault="00EC7AED" w:rsidP="00DA4990">
      <w:pPr>
        <w:sectPr w:rsidR="00EC7AED" w:rsidSect="00EC7AED">
          <w:footerReference w:type="first" r:id="rId36"/>
          <w:footnotePr>
            <w:pos w:val="beneathText"/>
          </w:footnotePr>
          <w:pgSz w:w="12240" w:h="15840"/>
          <w:pgMar w:top="1440" w:right="1440" w:bottom="1440" w:left="1440" w:header="720" w:footer="720" w:gutter="0"/>
          <w:pgNumType w:fmt="lowerRoman"/>
          <w:cols w:space="720"/>
          <w:docGrid w:linePitch="326"/>
        </w:sectPr>
      </w:pPr>
    </w:p>
    <w:p w14:paraId="0C568646" w14:textId="77777777" w:rsidR="000D1972" w:rsidRPr="009F7F08" w:rsidRDefault="00740759" w:rsidP="00DA4990">
      <w:pPr>
        <w:pStyle w:val="Heading1"/>
      </w:pPr>
      <w:bookmarkStart w:id="35" w:name="_Toc383433178"/>
      <w:bookmarkStart w:id="36" w:name="_Toc383444410"/>
      <w:bookmarkStart w:id="37" w:name="_Toc385594032"/>
      <w:bookmarkStart w:id="38" w:name="_Toc385594424"/>
      <w:bookmarkStart w:id="39" w:name="_Toc385594812"/>
      <w:bookmarkStart w:id="40" w:name="_Toc388620669"/>
      <w:bookmarkStart w:id="41" w:name="_Toc449543266"/>
      <w:bookmarkStart w:id="42" w:name="_Toc464803495"/>
      <w:r>
        <w:t>Information System Name</w:t>
      </w:r>
      <w:r w:rsidR="00E23245" w:rsidRPr="009F7F08">
        <w:t>/Title</w:t>
      </w:r>
      <w:bookmarkEnd w:id="35"/>
      <w:bookmarkEnd w:id="36"/>
      <w:bookmarkEnd w:id="37"/>
      <w:bookmarkEnd w:id="38"/>
      <w:bookmarkEnd w:id="39"/>
      <w:bookmarkEnd w:id="40"/>
      <w:bookmarkEnd w:id="41"/>
      <w:bookmarkEnd w:id="42"/>
    </w:p>
    <w:p w14:paraId="6E69D84F" w14:textId="3FD9E344" w:rsidR="0086260F" w:rsidRDefault="001804C8" w:rsidP="00DA4990">
      <w:r w:rsidRPr="00C44092">
        <w:t xml:space="preserve">This </w:t>
      </w:r>
      <w:r w:rsidR="00576060" w:rsidRPr="00C44092">
        <w:t xml:space="preserve">System </w:t>
      </w:r>
      <w:r w:rsidRPr="00C44092">
        <w:t>Security Plan</w:t>
      </w:r>
      <w:r w:rsidR="00906DA9" w:rsidRPr="00C44092">
        <w:t xml:space="preserve"> provides an overview of the security requirements for </w:t>
      </w:r>
      <w:r w:rsidR="00C1075E" w:rsidRPr="00C44092">
        <w:t xml:space="preserve">the </w:t>
      </w:r>
      <w:sdt>
        <w:sdtPr>
          <w:alias w:val="Information System Name"/>
          <w:tag w:val="informationsystemname"/>
          <w:id w:val="682089931"/>
          <w:placeholder>
            <w:docPart w:val="2F68DA90AFB54689AA8170FEE9950BCE"/>
          </w:placeholder>
          <w:dataBinding w:xpath="/root[1]/companyinfo[1]/informationsystemname[1]" w:storeItemID="{44BEC3F7-CE87-4EB0-838F-88333877F166}"/>
          <w:text/>
        </w:sdtPr>
        <w:sdtEndPr/>
        <w:sdtContent>
          <w:r w:rsidR="00CB38BB">
            <w:t>Information System Name</w:t>
          </w:r>
        </w:sdtContent>
      </w:sdt>
      <w:r w:rsidR="0024325D">
        <w:t xml:space="preserve"> </w:t>
      </w:r>
      <w:r w:rsidR="00D278A0">
        <w:t>(</w:t>
      </w:r>
      <w:sdt>
        <w:sdtPr>
          <w:alias w:val="Information System Abbreviation"/>
          <w:tag w:val="informationsystemabbreviation"/>
          <w:id w:val="368881147"/>
          <w:placeholder>
            <w:docPart w:val="B5AA844C72D049E9B6396C91E7250357"/>
          </w:placeholder>
          <w:dataBinding w:xpath="/root[1]/companyinfo[1]/informationsystemabbreviation[1]" w:storeItemID="{3C714739-2FB5-41FA-89D5-72FE7465BFF9}"/>
          <w:text/>
        </w:sdtPr>
        <w:sdtEndPr/>
        <w:sdtContent>
          <w:r w:rsidR="00D81901">
            <w:t>Information System Abbreviation</w:t>
          </w:r>
        </w:sdtContent>
      </w:sdt>
      <w:r w:rsidR="00D278A0">
        <w:t xml:space="preserve">) </w:t>
      </w:r>
      <w:r w:rsidR="00906DA9" w:rsidRPr="00C44092">
        <w:t xml:space="preserve">and describes the controls in place or planned for implementation to provide a level of security appropriate for the information </w:t>
      </w:r>
      <w:r w:rsidR="00BF796D" w:rsidRPr="00C44092">
        <w:t xml:space="preserve">to be transmitted, </w:t>
      </w:r>
      <w:r w:rsidR="00906DA9" w:rsidRPr="00C44092">
        <w:t>processed</w:t>
      </w:r>
      <w:r w:rsidR="00BF796D" w:rsidRPr="00C44092">
        <w:t xml:space="preserve"> or stored by the system</w:t>
      </w:r>
      <w:r w:rsidR="00AA2578" w:rsidRPr="00C44092">
        <w:t xml:space="preserve">.  </w:t>
      </w:r>
      <w:r w:rsidR="00906DA9" w:rsidRPr="00C44092">
        <w:t xml:space="preserve">Information security </w:t>
      </w:r>
      <w:r w:rsidR="00177A93" w:rsidRPr="00C44092">
        <w:t xml:space="preserve">is </w:t>
      </w:r>
      <w:r w:rsidR="00906DA9" w:rsidRPr="00C44092">
        <w:t xml:space="preserve">vital to </w:t>
      </w:r>
      <w:r w:rsidR="00BF796D" w:rsidRPr="00C44092">
        <w:t xml:space="preserve">our critical infrastructure and </w:t>
      </w:r>
      <w:r w:rsidR="008E1A81" w:rsidRPr="00C44092">
        <w:t>its</w:t>
      </w:r>
      <w:r w:rsidR="00177A93" w:rsidRPr="00C44092">
        <w:t xml:space="preserve"> effective</w:t>
      </w:r>
      <w:r w:rsidR="00906DA9" w:rsidRPr="00C44092">
        <w:t xml:space="preserve"> performance and protection </w:t>
      </w:r>
      <w:r w:rsidR="00BF796D" w:rsidRPr="00C44092">
        <w:t xml:space="preserve">is a key component </w:t>
      </w:r>
      <w:r w:rsidR="00906DA9" w:rsidRPr="00C44092">
        <w:t>of our national security</w:t>
      </w:r>
      <w:r w:rsidR="00BF796D" w:rsidRPr="00C44092">
        <w:t xml:space="preserve"> program</w:t>
      </w:r>
      <w:r w:rsidR="00AA2578" w:rsidRPr="00C44092">
        <w:t xml:space="preserve">.  </w:t>
      </w:r>
      <w:r w:rsidR="00906DA9" w:rsidRPr="00C44092">
        <w:t xml:space="preserve">Proper management </w:t>
      </w:r>
      <w:r w:rsidR="00E3786F" w:rsidRPr="00C44092">
        <w:t>of information</w:t>
      </w:r>
      <w:r w:rsidR="00906DA9" w:rsidRPr="00C44092">
        <w:t xml:space="preserve"> technology </w:t>
      </w:r>
      <w:r w:rsidR="00295AF2" w:rsidRPr="00C44092">
        <w:t>systems is</w:t>
      </w:r>
      <w:r w:rsidR="00906DA9" w:rsidRPr="00C44092">
        <w:t xml:space="preserve"> essential to ensure the confidentiality, integrity and availability of the</w:t>
      </w:r>
      <w:r w:rsidR="000E445A" w:rsidRPr="00C44092">
        <w:t xml:space="preserve"> </w:t>
      </w:r>
      <w:r w:rsidR="00295AF2" w:rsidRPr="00C44092">
        <w:t>data transmitted, processed or stored by the</w:t>
      </w:r>
      <w:r w:rsidR="00F3531F" w:rsidRPr="00C44092">
        <w:t xml:space="preserve"> </w:t>
      </w:r>
      <w:sdt>
        <w:sdtPr>
          <w:alias w:val="Information System Abbreviation"/>
          <w:tag w:val="informationsystemabbreviation"/>
          <w:id w:val="-310647295"/>
          <w:placeholder>
            <w:docPart w:val="E786250354184B1BA570E414DE087ED1"/>
          </w:placeholder>
          <w:dataBinding w:xpath="/root[1]/companyinfo[1]/informationsystemabbreviation[1]" w:storeItemID="{3C714739-2FB5-41FA-89D5-72FE7465BFF9}"/>
          <w:text/>
        </w:sdtPr>
        <w:sdtEndPr/>
        <w:sdtContent>
          <w:r w:rsidR="00D81901">
            <w:t>Information System Abbreviation</w:t>
          </w:r>
        </w:sdtContent>
      </w:sdt>
      <w:r w:rsidR="0024325D" w:rsidRPr="00C44092">
        <w:t xml:space="preserve"> </w:t>
      </w:r>
      <w:r w:rsidR="00906DA9" w:rsidRPr="00C44092">
        <w:t>information</w:t>
      </w:r>
      <w:r w:rsidR="000E445A" w:rsidRPr="00C44092">
        <w:t xml:space="preserve"> system</w:t>
      </w:r>
      <w:r w:rsidR="00AA2578" w:rsidRPr="00C44092">
        <w:t xml:space="preserve">.  </w:t>
      </w:r>
    </w:p>
    <w:p w14:paraId="6D9C4755" w14:textId="17283003" w:rsidR="0086260F" w:rsidRDefault="00906DA9" w:rsidP="00DA4990">
      <w:r w:rsidRPr="00DA4990">
        <w:t xml:space="preserve">The security safeguards </w:t>
      </w:r>
      <w:r w:rsidR="006D6C40" w:rsidRPr="00DA4990">
        <w:t xml:space="preserve">implemented </w:t>
      </w:r>
      <w:r w:rsidRPr="00DA4990">
        <w:t xml:space="preserve">for the </w:t>
      </w:r>
      <w:sdt>
        <w:sdtPr>
          <w:alias w:val="Information System Abbreviation"/>
          <w:tag w:val="informationsystemabbreviation"/>
          <w:id w:val="-316813323"/>
          <w:placeholder>
            <w:docPart w:val="FDF7966824A24F33AAC9FDE3BE4602FC"/>
          </w:placeholder>
          <w:dataBinding w:xpath="/root[1]/companyinfo[1]/informationsystemabbreviation[1]" w:storeItemID="{3C714739-2FB5-41FA-89D5-72FE7465BFF9}"/>
          <w:text/>
        </w:sdtPr>
        <w:sdtEndPr/>
        <w:sdtContent>
          <w:r w:rsidR="00D81901">
            <w:t>Information System Abbreviation</w:t>
          </w:r>
        </w:sdtContent>
      </w:sdt>
      <w:r w:rsidR="0024325D" w:rsidRPr="00DA4990">
        <w:t xml:space="preserve"> </w:t>
      </w:r>
      <w:r w:rsidR="002519DB" w:rsidRPr="00DA4990">
        <w:t>system</w:t>
      </w:r>
      <w:r w:rsidRPr="00DA4990">
        <w:t xml:space="preserve"> meet the policy</w:t>
      </w:r>
      <w:r w:rsidR="002519DB" w:rsidRPr="00DA4990">
        <w:t xml:space="preserve"> and control</w:t>
      </w:r>
      <w:r w:rsidRPr="00DA4990">
        <w:t xml:space="preserve"> requirements set forth in thi</w:t>
      </w:r>
      <w:r w:rsidR="00A234CA" w:rsidRPr="00DA4990">
        <w:t xml:space="preserve">s </w:t>
      </w:r>
      <w:r w:rsidR="00D97E1A" w:rsidRPr="00DA4990">
        <w:t xml:space="preserve">System </w:t>
      </w:r>
      <w:r w:rsidR="001804C8" w:rsidRPr="00DA4990">
        <w:t>Security Plan</w:t>
      </w:r>
      <w:r w:rsidR="00AA2578" w:rsidRPr="00DA4990">
        <w:t xml:space="preserve">.  </w:t>
      </w:r>
      <w:r w:rsidRPr="00DA4990">
        <w:t>All systems are subject to monitoring consistent with applicable laws, regulations, agency policies, procedures and practices</w:t>
      </w:r>
      <w:r w:rsidR="00AA2578" w:rsidRPr="00DA4990">
        <w:t xml:space="preserve">.  </w:t>
      </w:r>
    </w:p>
    <w:p w14:paraId="1F6972CE" w14:textId="77777777" w:rsidR="005972CC" w:rsidRDefault="005972CC" w:rsidP="005972CC">
      <w:pPr>
        <w:pStyle w:val="Caption"/>
      </w:pPr>
      <w:bookmarkStart w:id="43" w:name="_Toc437345237"/>
      <w:bookmarkStart w:id="44" w:name="_Toc462748484"/>
      <w:r>
        <w:t xml:space="preserve">Table </w:t>
      </w:r>
      <w:r w:rsidR="00CB38BB">
        <w:fldChar w:fldCharType="begin"/>
      </w:r>
      <w:r w:rsidR="00CB38BB">
        <w:instrText xml:space="preserve"> STYLEREF 1 \s </w:instrText>
      </w:r>
      <w:r w:rsidR="00CB38BB">
        <w:fldChar w:fldCharType="separate"/>
      </w:r>
      <w:r w:rsidR="007E7240">
        <w:rPr>
          <w:noProof/>
        </w:rPr>
        <w:t>1</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rsidR="00113349">
        <w:rPr>
          <w:noProof/>
        </w:rPr>
        <w:t xml:space="preserve"> </w:t>
      </w:r>
      <w:r w:rsidR="00273698">
        <w:rPr>
          <w:noProof/>
        </w:rPr>
        <w:t>Information System Name</w:t>
      </w:r>
      <w:r w:rsidR="00AA5D4A" w:rsidRPr="00D87243">
        <w:t xml:space="preserve"> </w:t>
      </w:r>
      <w:r w:rsidRPr="00D87243">
        <w:t>and Title</w:t>
      </w:r>
      <w:bookmarkEnd w:id="43"/>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EA79BD" w:rsidRPr="00C15D16" w14:paraId="693A3E40" w14:textId="77777777" w:rsidTr="001C310B">
        <w:trPr>
          <w:cantSplit/>
          <w:trHeight w:hRule="exact" w:val="374"/>
          <w:tblHeader/>
          <w:jc w:val="center"/>
        </w:trPr>
        <w:tc>
          <w:tcPr>
            <w:tcW w:w="3235" w:type="dxa"/>
            <w:shd w:val="clear" w:color="auto" w:fill="DBE5F1" w:themeFill="accent1" w:themeFillTint="33"/>
            <w:tcMar>
              <w:top w:w="0" w:type="dxa"/>
              <w:left w:w="101" w:type="dxa"/>
              <w:bottom w:w="115" w:type="dxa"/>
              <w:right w:w="101" w:type="dxa"/>
            </w:tcMar>
          </w:tcPr>
          <w:p w14:paraId="2B66041B" w14:textId="77777777" w:rsidR="00EA79BD" w:rsidRPr="00C15D16" w:rsidRDefault="00C46B0D" w:rsidP="00E03A24">
            <w:pPr>
              <w:pStyle w:val="GSATableHeading"/>
            </w:pPr>
            <w:r w:rsidRPr="00C15D16">
              <w:t>Unique</w:t>
            </w:r>
            <w:r w:rsidR="00EA79BD" w:rsidRPr="00C15D16">
              <w:t xml:space="preserve"> Identifier</w:t>
            </w:r>
          </w:p>
        </w:tc>
        <w:tc>
          <w:tcPr>
            <w:tcW w:w="2868" w:type="dxa"/>
            <w:shd w:val="clear" w:color="auto" w:fill="DBE5F1" w:themeFill="accent1" w:themeFillTint="33"/>
          </w:tcPr>
          <w:p w14:paraId="03B84D4A" w14:textId="77777777" w:rsidR="00EA79BD" w:rsidRPr="00C15D16" w:rsidRDefault="0073713E" w:rsidP="00E03A24">
            <w:pPr>
              <w:pStyle w:val="GSATableHeading"/>
            </w:pPr>
            <w:r>
              <w:t>Information System Name</w:t>
            </w:r>
          </w:p>
        </w:tc>
        <w:tc>
          <w:tcPr>
            <w:tcW w:w="3247" w:type="dxa"/>
            <w:shd w:val="clear" w:color="auto" w:fill="DBE5F1" w:themeFill="accent1" w:themeFillTint="33"/>
            <w:tcMar>
              <w:top w:w="0" w:type="dxa"/>
              <w:left w:w="101" w:type="dxa"/>
              <w:bottom w:w="115" w:type="dxa"/>
              <w:right w:w="101" w:type="dxa"/>
            </w:tcMar>
          </w:tcPr>
          <w:p w14:paraId="5079BC51" w14:textId="77777777" w:rsidR="00EA79BD" w:rsidRPr="00C15D16" w:rsidRDefault="00EA79BD" w:rsidP="00E03A24">
            <w:pPr>
              <w:pStyle w:val="GSATableHeading"/>
            </w:pPr>
            <w:r w:rsidRPr="00C15D16">
              <w:t>Information System Abbreviation</w:t>
            </w:r>
          </w:p>
        </w:tc>
      </w:tr>
      <w:tr w:rsidR="00EA79BD" w:rsidRPr="00295975" w14:paraId="588E8FB6" w14:textId="77777777" w:rsidTr="001C310B">
        <w:trPr>
          <w:cantSplit/>
          <w:trHeight w:hRule="exact" w:val="374"/>
          <w:jc w:val="center"/>
        </w:trPr>
        <w:sdt>
          <w:sdtPr>
            <w:alias w:val="FedRAMP Application Number"/>
            <w:tag w:val="applicationnumber"/>
            <w:id w:val="1072169050"/>
            <w:placeholder>
              <w:docPart w:val="A340002407E54F979D131DE7BE7547D9"/>
            </w:placeholder>
            <w:showingPlcHdr/>
            <w:text/>
          </w:sdtPr>
          <w:sdtEndPr/>
          <w:sdtContent>
            <w:tc>
              <w:tcPr>
                <w:tcW w:w="3235" w:type="dxa"/>
                <w:tcMar>
                  <w:top w:w="0" w:type="dxa"/>
                  <w:left w:w="101" w:type="dxa"/>
                  <w:bottom w:w="115" w:type="dxa"/>
                  <w:right w:w="101" w:type="dxa"/>
                </w:tcMar>
              </w:tcPr>
              <w:p w14:paraId="7A72FA62" w14:textId="77777777" w:rsidR="00EA79BD" w:rsidRPr="00295975" w:rsidRDefault="006028CD" w:rsidP="006A3C81">
                <w:pPr>
                  <w:pStyle w:val="GSATableText"/>
                </w:pPr>
                <w:r w:rsidRPr="001C310B">
                  <w:rPr>
                    <w:rStyle w:val="PlaceholderText"/>
                  </w:rPr>
                  <w:t>&lt;</w:t>
                </w:r>
                <w:r>
                  <w:rPr>
                    <w:rStyle w:val="PlaceholderText"/>
                  </w:rPr>
                  <w:t>En</w:t>
                </w:r>
                <w:r w:rsidR="00B726EE">
                  <w:rPr>
                    <w:rStyle w:val="PlaceholderText"/>
                  </w:rPr>
                  <w:t>ter FedRAMP Application Number</w:t>
                </w:r>
                <w:r w:rsidR="006A3C81">
                  <w:rPr>
                    <w:rStyle w:val="PlaceholderText"/>
                  </w:rPr>
                  <w:t>&gt;</w:t>
                </w:r>
              </w:p>
            </w:tc>
          </w:sdtContent>
        </w:sdt>
        <w:tc>
          <w:tcPr>
            <w:tcW w:w="2868" w:type="dxa"/>
          </w:tcPr>
          <w:p w14:paraId="27FC7957" w14:textId="393C27F4" w:rsidR="00EA79BD" w:rsidRPr="00295975" w:rsidRDefault="00CB38BB" w:rsidP="006A3C81">
            <w:pPr>
              <w:pStyle w:val="GSATableText"/>
            </w:pPr>
            <w:sdt>
              <w:sdtPr>
                <w:alias w:val="Information System Name"/>
                <w:tag w:val="informationsystemname"/>
                <w:id w:val="48886591"/>
                <w:placeholder>
                  <w:docPart w:val="E06904A3B9DD4FD48A88979E524C6E6D"/>
                </w:placeholder>
                <w:dataBinding w:xpath="/root[1]/companyinfo[1]/informationsystemname[1]" w:storeItemID="{44BEC3F7-CE87-4EB0-838F-88333877F166}"/>
                <w:text/>
              </w:sdtPr>
              <w:sdtEndPr/>
              <w:sdtContent>
                <w:r>
                  <w:t>Information System Name</w:t>
                </w:r>
              </w:sdtContent>
            </w:sdt>
          </w:p>
        </w:tc>
        <w:tc>
          <w:tcPr>
            <w:tcW w:w="3247" w:type="dxa"/>
            <w:tcMar>
              <w:top w:w="0" w:type="dxa"/>
              <w:left w:w="101" w:type="dxa"/>
              <w:bottom w:w="115" w:type="dxa"/>
              <w:right w:w="101" w:type="dxa"/>
            </w:tcMar>
          </w:tcPr>
          <w:p w14:paraId="1BC7BC46" w14:textId="7BC6A82C" w:rsidR="00EA79BD" w:rsidRPr="0073713E" w:rsidRDefault="00CB38BB" w:rsidP="0073713E">
            <w:pPr>
              <w:pStyle w:val="GSATableText"/>
            </w:pPr>
            <w:sdt>
              <w:sdtPr>
                <w:alias w:val="Information System Abbreviation"/>
                <w:tag w:val="informationsystemabbreviation"/>
                <w:id w:val="-1538889299"/>
                <w:placeholder>
                  <w:docPart w:val="69DBEC000C8E49B8A950FF6F3D20536F"/>
                </w:placeholder>
                <w:dataBinding w:xpath="/root[1]/companyinfo[1]/informationsystemabbreviation[1]" w:storeItemID="{3C714739-2FB5-41FA-89D5-72FE7465BFF9}"/>
                <w:text/>
              </w:sdtPr>
              <w:sdtEndPr/>
              <w:sdtContent>
                <w:r w:rsidR="00D81901">
                  <w:t>Information System Abbreviation</w:t>
                </w:r>
              </w:sdtContent>
            </w:sdt>
          </w:p>
        </w:tc>
      </w:tr>
    </w:tbl>
    <w:p w14:paraId="702C217D" w14:textId="77777777" w:rsidR="001E62F9" w:rsidRPr="002C3786" w:rsidRDefault="001E62F9" w:rsidP="00DA4990"/>
    <w:p w14:paraId="680DB996" w14:textId="77777777" w:rsidR="000D1972" w:rsidRPr="001425A7" w:rsidRDefault="00FE02C2" w:rsidP="00DA4990">
      <w:pPr>
        <w:pStyle w:val="Heading1"/>
      </w:pPr>
      <w:bookmarkStart w:id="45" w:name="_Toc383433179"/>
      <w:bookmarkStart w:id="46" w:name="_Toc383444411"/>
      <w:bookmarkStart w:id="47" w:name="_Toc385594033"/>
      <w:bookmarkStart w:id="48" w:name="_Toc385594425"/>
      <w:bookmarkStart w:id="49" w:name="_Toc385594813"/>
      <w:bookmarkStart w:id="50" w:name="_Toc388620670"/>
      <w:bookmarkStart w:id="51" w:name="_Toc449543267"/>
      <w:bookmarkStart w:id="52" w:name="_Toc464803496"/>
      <w:r w:rsidRPr="001425A7">
        <w:t>Information System Categorization</w:t>
      </w:r>
      <w:bookmarkEnd w:id="45"/>
      <w:bookmarkEnd w:id="46"/>
      <w:bookmarkEnd w:id="47"/>
      <w:bookmarkEnd w:id="48"/>
      <w:bookmarkEnd w:id="49"/>
      <w:bookmarkEnd w:id="50"/>
      <w:bookmarkEnd w:id="51"/>
      <w:bookmarkEnd w:id="52"/>
    </w:p>
    <w:p w14:paraId="46F39174" w14:textId="4BB0A3A8" w:rsidR="00AA5D85" w:rsidRPr="007C2DA4" w:rsidRDefault="00AA5D85" w:rsidP="007C2DA4">
      <w:r w:rsidRPr="002C3786">
        <w:t xml:space="preserve">The </w:t>
      </w:r>
      <w:r w:rsidR="0082162B" w:rsidRPr="002C3786">
        <w:t xml:space="preserve">overall </w:t>
      </w:r>
      <w:r w:rsidRPr="002C3786">
        <w:t xml:space="preserve">information system sensitivity </w:t>
      </w:r>
      <w:r w:rsidR="00A55450" w:rsidRPr="002C3786">
        <w:t xml:space="preserve">categorization is </w:t>
      </w:r>
      <w:r w:rsidR="001729AB">
        <w:t>recorded</w:t>
      </w:r>
      <w:r w:rsidR="00A55450" w:rsidRPr="002C3786">
        <w:t xml:space="preserve"> in </w:t>
      </w:r>
      <w:r w:rsidR="00806D07">
        <w:fldChar w:fldCharType="begin"/>
      </w:r>
      <w:r w:rsidR="00806D07">
        <w:instrText xml:space="preserve"> REF _Ref444952106 \h </w:instrText>
      </w:r>
      <w:r w:rsidR="00806D07">
        <w:fldChar w:fldCharType="separate"/>
      </w:r>
      <w:r w:rsidR="007E7240">
        <w:t xml:space="preserve">Table </w:t>
      </w:r>
      <w:r w:rsidR="007E7240">
        <w:rPr>
          <w:noProof/>
        </w:rPr>
        <w:t>2</w:t>
      </w:r>
      <w:r w:rsidR="007E7240">
        <w:noBreakHyphen/>
      </w:r>
      <w:r w:rsidR="007E7240">
        <w:rPr>
          <w:noProof/>
        </w:rPr>
        <w:t>1</w:t>
      </w:r>
      <w:r w:rsidR="007E7240">
        <w:t xml:space="preserve"> </w:t>
      </w:r>
      <w:r w:rsidR="007E7240" w:rsidRPr="00F455E3">
        <w:t>Security Categorization</w:t>
      </w:r>
      <w:r w:rsidR="00806D07">
        <w:fldChar w:fldCharType="end"/>
      </w:r>
      <w:r w:rsidR="00806D07">
        <w:t xml:space="preserve"> </w:t>
      </w:r>
      <w:r w:rsidR="00A55450" w:rsidRPr="002C3786">
        <w:t>that follows</w:t>
      </w:r>
      <w:r w:rsidR="00263591" w:rsidRPr="002C3786">
        <w:t>.</w:t>
      </w:r>
      <w:r w:rsidR="00263591">
        <w:t xml:space="preserve">  </w:t>
      </w:r>
      <w:r w:rsidR="00FD217C" w:rsidRPr="00FD217C">
        <w:t xml:space="preserve">Directions for attaching the </w:t>
      </w:r>
      <w:r w:rsidR="005614F7" w:rsidRPr="00744A36">
        <w:t xml:space="preserve">FIPS 199 </w:t>
      </w:r>
      <w:r w:rsidR="005614F7">
        <w:t xml:space="preserve">document </w:t>
      </w:r>
      <w:r w:rsidR="00FD217C" w:rsidRPr="00FD217C">
        <w:t xml:space="preserve">may be found in the following section: </w:t>
      </w:r>
      <w:r w:rsidR="00FD41DA">
        <w:fldChar w:fldCharType="begin"/>
      </w:r>
      <w:r w:rsidR="00FD41DA">
        <w:instrText xml:space="preserve"> REF _Ref437326350 \h </w:instrText>
      </w:r>
      <w:r w:rsidR="00FD41DA">
        <w:fldChar w:fldCharType="separate"/>
      </w:r>
      <w:r w:rsidR="007E7240" w:rsidRPr="00E0416A">
        <w:t xml:space="preserve">ATTACHMENT </w:t>
      </w:r>
      <w:r w:rsidR="007E7240">
        <w:t>10 - FIPS 199</w:t>
      </w:r>
      <w:r w:rsidR="00FD41DA">
        <w:fldChar w:fldCharType="end"/>
      </w:r>
      <w:r w:rsidR="007C2DA4">
        <w:rPr>
          <w:rStyle w:val="GSAItalicEmphasisChar"/>
        </w:rPr>
        <w:t>.</w:t>
      </w:r>
    </w:p>
    <w:p w14:paraId="091FE16A" w14:textId="77777777" w:rsidR="005972CC" w:rsidRPr="002C3786" w:rsidRDefault="005972CC" w:rsidP="005972CC">
      <w:pPr>
        <w:pStyle w:val="Caption"/>
      </w:pPr>
      <w:bookmarkStart w:id="53" w:name="_Toc437345238"/>
      <w:bookmarkStart w:id="54" w:name="_Ref444952106"/>
      <w:bookmarkStart w:id="55" w:name="_Toc462748485"/>
      <w:r>
        <w:t xml:space="preserve">Table </w:t>
      </w:r>
      <w:r w:rsidR="00CB38BB">
        <w:fldChar w:fldCharType="begin"/>
      </w:r>
      <w:r w:rsidR="00CB38BB">
        <w:instrText xml:space="preserve"> STYLEREF 1 \s </w:instrText>
      </w:r>
      <w:r w:rsidR="00CB38BB">
        <w:fldChar w:fldCharType="separate"/>
      </w:r>
      <w:r w:rsidR="007E7240">
        <w:rPr>
          <w:noProof/>
        </w:rPr>
        <w:t>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F455E3">
        <w:t>Security Categorization</w:t>
      </w:r>
      <w:bookmarkEnd w:id="53"/>
      <w:bookmarkEnd w:id="54"/>
      <w:bookmarkEnd w:id="55"/>
      <w:r w:rsidR="00F217A1" w:rsidRPr="00F217A1">
        <w:t xml:space="preserve"> </w:t>
      </w:r>
    </w:p>
    <w:tbl>
      <w:tblPr>
        <w:tblStyle w:val="TableGrid"/>
        <w:tblW w:w="5000" w:type="pct"/>
        <w:jc w:val="center"/>
        <w:tblLook w:val="04A0" w:firstRow="1" w:lastRow="0" w:firstColumn="1" w:lastColumn="0" w:noHBand="0" w:noVBand="1"/>
      </w:tblPr>
      <w:tblGrid>
        <w:gridCol w:w="3589"/>
        <w:gridCol w:w="5987"/>
      </w:tblGrid>
      <w:tr w:rsidR="003C3769" w14:paraId="6F963C05" w14:textId="77777777" w:rsidTr="001C310B">
        <w:trPr>
          <w:trHeight w:val="288"/>
          <w:jc w:val="center"/>
        </w:trPr>
        <w:tc>
          <w:tcPr>
            <w:tcW w:w="1874" w:type="pct"/>
            <w:shd w:val="clear" w:color="auto" w:fill="DBE5F1" w:themeFill="accent1" w:themeFillTint="33"/>
          </w:tcPr>
          <w:p w14:paraId="271763EB" w14:textId="77777777" w:rsidR="003C3769" w:rsidRPr="001950D4" w:rsidRDefault="003C3769" w:rsidP="001C310B">
            <w:pPr>
              <w:pStyle w:val="GSATableHeading"/>
            </w:pPr>
            <w:r>
              <w:t xml:space="preserve">System Sensitivity Level: </w:t>
            </w:r>
          </w:p>
        </w:tc>
        <w:sdt>
          <w:sdtPr>
            <w:alias w:val="Low Moderate High"/>
            <w:tag w:val="lowmoderatehigh"/>
            <w:id w:val="965007695"/>
            <w:placeholder>
              <w:docPart w:val="6F6FD5C9B138441CB2CD77F3206C97A7"/>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Pr>
              <w:p w14:paraId="476101FE" w14:textId="77777777" w:rsidR="003C3769" w:rsidRPr="00FD41DA" w:rsidRDefault="003C3769" w:rsidP="005D37F9">
                <w:pPr>
                  <w:pStyle w:val="GSATableText"/>
                </w:pPr>
                <w:r w:rsidRPr="005D37F9">
                  <w:t>Choose level.</w:t>
                </w:r>
              </w:p>
            </w:tc>
          </w:sdtContent>
        </w:sdt>
      </w:tr>
    </w:tbl>
    <w:p w14:paraId="71898858" w14:textId="77777777" w:rsidR="001950D4" w:rsidRPr="00C44092" w:rsidRDefault="001950D4" w:rsidP="00DA4990"/>
    <w:p w14:paraId="444093FA" w14:textId="77777777" w:rsidR="000D1972" w:rsidRPr="009F7F08" w:rsidRDefault="00E713D1" w:rsidP="00DA4990">
      <w:pPr>
        <w:pStyle w:val="Heading2"/>
      </w:pPr>
      <w:bookmarkStart w:id="56" w:name="_Toc385594034"/>
      <w:bookmarkStart w:id="57" w:name="_Toc385594426"/>
      <w:bookmarkStart w:id="58" w:name="_Toc385594814"/>
      <w:bookmarkStart w:id="59" w:name="_Toc388620671"/>
      <w:bookmarkStart w:id="60" w:name="_Toc449543268"/>
      <w:bookmarkStart w:id="61" w:name="_Toc464803497"/>
      <w:r w:rsidRPr="009F7F08">
        <w:t>Information Types</w:t>
      </w:r>
      <w:bookmarkEnd w:id="56"/>
      <w:bookmarkEnd w:id="57"/>
      <w:bookmarkEnd w:id="58"/>
      <w:bookmarkEnd w:id="59"/>
      <w:bookmarkEnd w:id="60"/>
      <w:bookmarkEnd w:id="61"/>
    </w:p>
    <w:p w14:paraId="7C79A8F8" w14:textId="77777777" w:rsidR="002519DB" w:rsidRPr="00C44092" w:rsidRDefault="002519DB" w:rsidP="00DA4990">
      <w:r w:rsidRPr="00C44092">
        <w:t xml:space="preserve">This section describes how the information types used by the information </w:t>
      </w:r>
      <w:r w:rsidR="00480EA2" w:rsidRPr="00C44092">
        <w:t>system are</w:t>
      </w:r>
      <w:r w:rsidRPr="00C44092">
        <w:t xml:space="preserve"> categorized for confidentiality, integrity and availability sensitivity levels</w:t>
      </w:r>
      <w:r w:rsidR="00AA2578" w:rsidRPr="00C44092">
        <w:t xml:space="preserve">.  </w:t>
      </w:r>
    </w:p>
    <w:p w14:paraId="6254396A" w14:textId="0F2E8BF6" w:rsidR="000D1972" w:rsidRDefault="00E713D1" w:rsidP="00DA4990">
      <w:r w:rsidRPr="002C3786">
        <w:t>The following tables identify the information types that are input, stored, processed and/or output from</w:t>
      </w:r>
      <w:r w:rsidR="0013565B">
        <w:t xml:space="preserve"> </w:t>
      </w:r>
      <w:sdt>
        <w:sdtPr>
          <w:alias w:val="Information System Abbreviation"/>
          <w:tag w:val="informationsystemabbreviation"/>
          <w:id w:val="1945190655"/>
          <w:placeholder>
            <w:docPart w:val="C489BC3E42F34F0993EC2E29D997875B"/>
          </w:placeholder>
          <w:dataBinding w:xpath="/root[1]/companyinfo[1]/informationsystemabbreviation[1]" w:storeItemID="{3C714739-2FB5-41FA-89D5-72FE7465BFF9}"/>
          <w:text/>
        </w:sdtPr>
        <w:sdtEndPr/>
        <w:sdtContent>
          <w:r w:rsidR="00D81901">
            <w:t>Information System Abbreviation</w:t>
          </w:r>
        </w:sdtContent>
      </w:sdt>
      <w:r w:rsidR="00AA2578" w:rsidRPr="002C3786">
        <w:t>.</w:t>
      </w:r>
      <w:r w:rsidR="00AA2578">
        <w:t xml:space="preserve">  </w:t>
      </w:r>
      <w:r w:rsidRPr="002C3786">
        <w:t xml:space="preserve">The selection of the information types is based on guidance provided by </w:t>
      </w:r>
      <w:r w:rsidR="00B2603F" w:rsidRPr="00B2603F">
        <w:t xml:space="preserve">Office of Management and Budget </w:t>
      </w:r>
      <w:r w:rsidR="00B2603F">
        <w:t>(</w:t>
      </w:r>
      <w:r w:rsidRPr="002C3786">
        <w:t>OMB</w:t>
      </w:r>
      <w:r w:rsidR="00B2603F">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w:t>
      </w:r>
      <w:r w:rsidR="00571C6C" w:rsidRPr="00571C6C">
        <w:t>Special Publication (</w:t>
      </w:r>
      <w:r w:rsidRPr="00571C6C">
        <w:t>SP</w:t>
      </w:r>
      <w:r w:rsidR="00571C6C" w:rsidRPr="00571C6C">
        <w:t>)</w:t>
      </w:r>
      <w:r w:rsidRPr="00571C6C">
        <w:t xml:space="preserve"> 800-60, Guide for Mapping Types of Information and Information Systems to Security Categories</w:t>
      </w:r>
      <w:r w:rsidR="00AA2578" w:rsidRPr="00571C6C">
        <w:t>.</w:t>
      </w:r>
      <w:r w:rsidR="00AA2578">
        <w:t xml:space="preserve">  </w:t>
      </w:r>
    </w:p>
    <w:p w14:paraId="542B7325" w14:textId="77777777" w:rsidR="00E713D1" w:rsidRPr="00C44092" w:rsidRDefault="00E713D1" w:rsidP="00DA4990">
      <w:r w:rsidRPr="00C44092">
        <w:t>The tables also identify the security impact levels for confidentiality, integrity and availability for each of the information types expressed as low, moderate, or high</w:t>
      </w:r>
      <w:r w:rsidR="00AA2578" w:rsidRPr="00C44092">
        <w:t xml:space="preserve">.  </w:t>
      </w:r>
      <w:r w:rsidRPr="00C44092">
        <w:t>The security impact levels are based on the potential impact definitions for each of the security objectives (i.e., confidentiality, integrity and availability) discussed in NIST SP 800-60 and FIPS Pub 199</w:t>
      </w:r>
      <w:r w:rsidR="00AA2578" w:rsidRPr="00C44092">
        <w:t xml:space="preserve">.  </w:t>
      </w:r>
    </w:p>
    <w:p w14:paraId="21ED31E7" w14:textId="77777777" w:rsidR="00E713D1" w:rsidRPr="00C44092" w:rsidRDefault="00E713D1" w:rsidP="0086304A">
      <w:pPr>
        <w:keepNext/>
        <w:widowControl/>
      </w:pPr>
      <w:r w:rsidRPr="00C44092">
        <w:t xml:space="preserve">The potential impact is low if— </w:t>
      </w:r>
    </w:p>
    <w:p w14:paraId="23A02E21" w14:textId="77777777" w:rsidR="00E713D1" w:rsidRPr="00E33D13" w:rsidRDefault="00E713D1" w:rsidP="00E33D13">
      <w:pPr>
        <w:pStyle w:val="GSAListParagraph"/>
      </w:pPr>
      <w:r w:rsidRPr="00E33D13">
        <w:t>The loss of confidentiality, integrity, or availability could be expected to have a limited adverse effect on organizational operations, organizational assets, or individuals</w:t>
      </w:r>
      <w:r w:rsidR="00AA2578" w:rsidRPr="00E33D13">
        <w:t xml:space="preserve">.  </w:t>
      </w:r>
    </w:p>
    <w:p w14:paraId="53167F34" w14:textId="77777777" w:rsidR="00E713D1" w:rsidRPr="006137FD" w:rsidRDefault="00E713D1" w:rsidP="00E33D13">
      <w:pPr>
        <w:pStyle w:val="GSAListParagraph"/>
      </w:pPr>
      <w:r w:rsidRPr="006137FD">
        <w:t>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r w:rsidR="00B6619B">
        <w:t xml:space="preserve">. </w:t>
      </w:r>
    </w:p>
    <w:p w14:paraId="211AD837" w14:textId="77777777" w:rsidR="00E713D1" w:rsidRPr="00C44092" w:rsidRDefault="00E713D1" w:rsidP="0086304A">
      <w:pPr>
        <w:keepNext/>
        <w:widowControl/>
      </w:pPr>
      <w:r w:rsidRPr="00C44092">
        <w:t xml:space="preserve">The potential impact is moderate if— </w:t>
      </w:r>
    </w:p>
    <w:p w14:paraId="1DE58628" w14:textId="77777777" w:rsidR="00E713D1" w:rsidRPr="006137FD" w:rsidRDefault="00E713D1" w:rsidP="00E33D13">
      <w:pPr>
        <w:pStyle w:val="GSAListParagraph"/>
      </w:pPr>
      <w:r w:rsidRPr="006137FD">
        <w:t>The loss of confidentiality, integrity, or availability could be expected to have a serious adverse effect on organizational operations, organizational assets, or individuals</w:t>
      </w:r>
      <w:r w:rsidR="00AA2578" w:rsidRPr="006137FD">
        <w:t xml:space="preserve">.  </w:t>
      </w:r>
    </w:p>
    <w:p w14:paraId="09586DA6" w14:textId="77777777" w:rsidR="00E713D1" w:rsidRPr="006137FD" w:rsidRDefault="00E713D1" w:rsidP="00E33D13">
      <w:pPr>
        <w:pStyle w:val="GSAListParagraph"/>
      </w:pPr>
      <w:r w:rsidRPr="006137F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r w:rsidR="00AA2578" w:rsidRPr="006137FD">
        <w:t>.</w:t>
      </w:r>
    </w:p>
    <w:p w14:paraId="207326DD" w14:textId="77777777" w:rsidR="00E713D1" w:rsidRPr="00C44092" w:rsidRDefault="00E713D1" w:rsidP="0086304A">
      <w:pPr>
        <w:keepNext/>
        <w:widowControl/>
      </w:pPr>
      <w:r w:rsidRPr="00C44092">
        <w:t xml:space="preserve">The potential impact is high if— </w:t>
      </w:r>
    </w:p>
    <w:p w14:paraId="7CA6B08B" w14:textId="77777777" w:rsidR="00E713D1" w:rsidRPr="006137FD" w:rsidRDefault="00E713D1" w:rsidP="00E33D13">
      <w:pPr>
        <w:pStyle w:val="GSAListParagraph"/>
      </w:pPr>
      <w:r w:rsidRPr="006137FD">
        <w:t>The loss of confidentiality, integrity, or availability could be expected to have a severe or catastrophic adverse effect on organizational operations, organizational assets, or individuals</w:t>
      </w:r>
      <w:r w:rsidR="00AA2578" w:rsidRPr="006137FD">
        <w:t xml:space="preserve">.  </w:t>
      </w:r>
    </w:p>
    <w:p w14:paraId="21CFB08B" w14:textId="77777777" w:rsidR="00A23341" w:rsidRDefault="00E713D1" w:rsidP="00E33D13">
      <w:pPr>
        <w:pStyle w:val="GSAListParagraph"/>
      </w:pPr>
      <w:r w:rsidRPr="006137FD">
        <w:t>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r w:rsidR="00AA2578" w:rsidRPr="006137FD">
        <w:t xml:space="preserve">.  </w:t>
      </w:r>
    </w:p>
    <w:p w14:paraId="37B49BA3" w14:textId="77777777" w:rsidR="00BA33D1" w:rsidRDefault="008D26F7" w:rsidP="00B6619B">
      <w:pPr>
        <w:pStyle w:val="GSAInstruction"/>
      </w:pPr>
      <w:r w:rsidRPr="008D26F7">
        <w:t>Instruction: Record your information types in the table</w:t>
      </w:r>
      <w:r w:rsidR="00A73EE8">
        <w:t>s</w:t>
      </w:r>
      <w:r w:rsidRPr="008D26F7">
        <w:t xml:space="preserve">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26C39F92" w14:textId="77777777" w:rsidR="00412FC1" w:rsidRPr="00B6619B" w:rsidRDefault="00412FC1" w:rsidP="00B6619B">
      <w:pPr>
        <w:pStyle w:val="GSAInstruction"/>
      </w:pPr>
      <w:r>
        <w:t>Delete this instruction from your final version of this document.</w:t>
      </w:r>
    </w:p>
    <w:p w14:paraId="39CD7856" w14:textId="77777777" w:rsidR="00217C28" w:rsidRPr="006137FD" w:rsidRDefault="00BA33D1" w:rsidP="005E23DB">
      <w:pPr>
        <w:keepNext/>
        <w:widowControl/>
      </w:pPr>
      <w:r>
        <w:t>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665"/>
        <w:gridCol w:w="2294"/>
        <w:gridCol w:w="1459"/>
        <w:gridCol w:w="927"/>
        <w:gridCol w:w="1188"/>
      </w:tblGrid>
      <w:tr w:rsidR="00CA1512" w:rsidRPr="00607BCD" w14:paraId="489BF38E" w14:textId="77777777" w:rsidTr="00CA1512">
        <w:trPr>
          <w:cantSplit/>
          <w:trHeight w:val="288"/>
          <w:tblHeader/>
          <w:jc w:val="center"/>
        </w:trPr>
        <w:tc>
          <w:tcPr>
            <w:tcW w:w="1922" w:type="pct"/>
            <w:shd w:val="clear" w:color="auto" w:fill="DBE5F1" w:themeFill="accent1" w:themeFillTint="33"/>
            <w:tcMar>
              <w:top w:w="43" w:type="dxa"/>
              <w:left w:w="101" w:type="dxa"/>
              <w:bottom w:w="72" w:type="dxa"/>
              <w:right w:w="101" w:type="dxa"/>
            </w:tcMar>
          </w:tcPr>
          <w:p w14:paraId="1A8E3BFC" w14:textId="77777777" w:rsidR="00DC0097" w:rsidRPr="00607BCD" w:rsidRDefault="00091A5B" w:rsidP="00E03A24">
            <w:pPr>
              <w:pStyle w:val="GSATableHeading"/>
            </w:pPr>
            <w:r w:rsidRPr="00607BCD">
              <w:t>Information Type</w:t>
            </w:r>
            <w:r w:rsidR="00DC0097" w:rsidRPr="00607BCD">
              <w:t xml:space="preserve"> </w:t>
            </w:r>
          </w:p>
          <w:p w14:paraId="5D9FE3A0" w14:textId="77777777" w:rsidR="00091A5B" w:rsidRPr="00607BCD" w:rsidRDefault="00DC0097" w:rsidP="00BA33D1">
            <w:pPr>
              <w:pStyle w:val="GSATableHeading"/>
            </w:pPr>
            <w:r w:rsidRPr="00607BCD">
              <w:t xml:space="preserve">(Use only information types from NIST SP 800-60, Volumes I and II as amended) </w:t>
            </w:r>
          </w:p>
        </w:tc>
        <w:tc>
          <w:tcPr>
            <w:tcW w:w="1203" w:type="pct"/>
            <w:shd w:val="clear" w:color="auto" w:fill="DBE5F1" w:themeFill="accent1" w:themeFillTint="33"/>
          </w:tcPr>
          <w:p w14:paraId="59EC49FD" w14:textId="77777777" w:rsidR="00091A5B" w:rsidRPr="00607BCD" w:rsidRDefault="00091A5B" w:rsidP="00E03A24">
            <w:pPr>
              <w:pStyle w:val="GSATableHeading"/>
            </w:pPr>
            <w:r w:rsidRPr="00607BCD">
              <w:t xml:space="preserve">NIST </w:t>
            </w:r>
            <w:r w:rsidR="00D94718" w:rsidRPr="00607BCD">
              <w:t>800-60 identifier</w:t>
            </w:r>
            <w:r w:rsidRPr="00607BCD">
              <w:t xml:space="preserve"> for Associated Information Type</w:t>
            </w:r>
          </w:p>
        </w:tc>
        <w:tc>
          <w:tcPr>
            <w:tcW w:w="765" w:type="pct"/>
            <w:shd w:val="clear" w:color="auto" w:fill="DBE5F1" w:themeFill="accent1" w:themeFillTint="33"/>
            <w:tcMar>
              <w:top w:w="43" w:type="dxa"/>
              <w:left w:w="101" w:type="dxa"/>
              <w:bottom w:w="72" w:type="dxa"/>
              <w:right w:w="101" w:type="dxa"/>
            </w:tcMar>
          </w:tcPr>
          <w:p w14:paraId="58DF5915" w14:textId="77777777" w:rsidR="00091A5B" w:rsidRPr="00607BCD" w:rsidRDefault="00091A5B" w:rsidP="00E03A24">
            <w:pPr>
              <w:pStyle w:val="GSATableHeading"/>
            </w:pPr>
            <w:r w:rsidRPr="00607BCD">
              <w:t>Confidentiality</w:t>
            </w:r>
          </w:p>
        </w:tc>
        <w:tc>
          <w:tcPr>
            <w:tcW w:w="486" w:type="pct"/>
            <w:shd w:val="clear" w:color="auto" w:fill="DBE5F1" w:themeFill="accent1" w:themeFillTint="33"/>
            <w:tcMar>
              <w:top w:w="43" w:type="dxa"/>
              <w:bottom w:w="72" w:type="dxa"/>
            </w:tcMar>
          </w:tcPr>
          <w:p w14:paraId="0B69633B" w14:textId="77777777" w:rsidR="00091A5B" w:rsidRPr="00607BCD" w:rsidRDefault="00091A5B" w:rsidP="00E03A24">
            <w:pPr>
              <w:pStyle w:val="GSATableHeading"/>
            </w:pPr>
            <w:r w:rsidRPr="00607BCD">
              <w:t>Integrity</w:t>
            </w:r>
          </w:p>
        </w:tc>
        <w:tc>
          <w:tcPr>
            <w:tcW w:w="623" w:type="pct"/>
            <w:shd w:val="clear" w:color="auto" w:fill="DBE5F1" w:themeFill="accent1" w:themeFillTint="33"/>
            <w:tcMar>
              <w:top w:w="43" w:type="dxa"/>
              <w:bottom w:w="72" w:type="dxa"/>
            </w:tcMar>
          </w:tcPr>
          <w:p w14:paraId="651097C9" w14:textId="77777777" w:rsidR="00091A5B" w:rsidRPr="00607BCD" w:rsidRDefault="00091A5B" w:rsidP="00E03A24">
            <w:pPr>
              <w:pStyle w:val="GSATableHeading"/>
            </w:pPr>
            <w:r w:rsidRPr="00607BCD">
              <w:t>Availability</w:t>
            </w:r>
          </w:p>
        </w:tc>
      </w:tr>
      <w:tr w:rsidR="00217C28" w:rsidRPr="00C15D16" w14:paraId="0E0963F6" w14:textId="77777777" w:rsidTr="001C310B">
        <w:trPr>
          <w:cantSplit/>
          <w:trHeight w:val="288"/>
          <w:tblHeader/>
          <w:jc w:val="center"/>
        </w:trPr>
        <w:tc>
          <w:tcPr>
            <w:tcW w:w="1922" w:type="pct"/>
            <w:tcMar>
              <w:top w:w="43" w:type="dxa"/>
              <w:left w:w="101" w:type="dxa"/>
              <w:bottom w:w="72" w:type="dxa"/>
              <w:right w:w="101" w:type="dxa"/>
            </w:tcMar>
          </w:tcPr>
          <w:p w14:paraId="21DB59E4" w14:textId="77777777" w:rsidR="00217C28" w:rsidRPr="00C15D16" w:rsidRDefault="00217C28" w:rsidP="00DA4990">
            <w:pPr>
              <w:pStyle w:val="GSATableText"/>
            </w:pPr>
            <w:r w:rsidRPr="00C15D16">
              <w:t xml:space="preserve">System Development </w:t>
            </w:r>
          </w:p>
        </w:tc>
        <w:tc>
          <w:tcPr>
            <w:tcW w:w="1203" w:type="pct"/>
          </w:tcPr>
          <w:p w14:paraId="7714485B" w14:textId="77777777" w:rsidR="00217C28" w:rsidRPr="00C15D16" w:rsidRDefault="00217C28" w:rsidP="00DA4990">
            <w:pPr>
              <w:pStyle w:val="GSATableText"/>
            </w:pPr>
            <w:r w:rsidRPr="00C15D16">
              <w:t>C.3.5.1</w:t>
            </w:r>
          </w:p>
        </w:tc>
        <w:tc>
          <w:tcPr>
            <w:tcW w:w="765" w:type="pct"/>
            <w:tcMar>
              <w:top w:w="43" w:type="dxa"/>
              <w:left w:w="101" w:type="dxa"/>
              <w:bottom w:w="72" w:type="dxa"/>
              <w:right w:w="101" w:type="dxa"/>
            </w:tcMar>
          </w:tcPr>
          <w:p w14:paraId="6028C4AA" w14:textId="77777777" w:rsidR="00217C28" w:rsidRPr="00C15D16" w:rsidRDefault="00217C28" w:rsidP="00DA4990">
            <w:pPr>
              <w:pStyle w:val="GSATableText"/>
            </w:pPr>
            <w:r w:rsidRPr="00C15D16">
              <w:t>Low</w:t>
            </w:r>
          </w:p>
        </w:tc>
        <w:tc>
          <w:tcPr>
            <w:tcW w:w="486" w:type="pct"/>
            <w:tcMar>
              <w:top w:w="43" w:type="dxa"/>
              <w:bottom w:w="72" w:type="dxa"/>
            </w:tcMar>
          </w:tcPr>
          <w:p w14:paraId="170DA678" w14:textId="77777777" w:rsidR="00217C28" w:rsidRPr="00C15D16" w:rsidRDefault="00217C28" w:rsidP="00DA4990">
            <w:pPr>
              <w:pStyle w:val="GSATableText"/>
            </w:pPr>
            <w:r w:rsidRPr="00C15D16">
              <w:t>Moderate</w:t>
            </w:r>
          </w:p>
        </w:tc>
        <w:tc>
          <w:tcPr>
            <w:tcW w:w="623" w:type="pct"/>
            <w:tcMar>
              <w:top w:w="43" w:type="dxa"/>
              <w:bottom w:w="72" w:type="dxa"/>
            </w:tcMar>
          </w:tcPr>
          <w:p w14:paraId="01B814FA" w14:textId="77777777" w:rsidR="00217C28" w:rsidRPr="00C15D16" w:rsidRDefault="00217C28" w:rsidP="00DA4990">
            <w:pPr>
              <w:pStyle w:val="GSATableText"/>
            </w:pPr>
            <w:r w:rsidRPr="00C15D16">
              <w:t>Low</w:t>
            </w:r>
          </w:p>
        </w:tc>
      </w:tr>
    </w:tbl>
    <w:p w14:paraId="194C7D22" w14:textId="77777777" w:rsidR="00217C28" w:rsidRDefault="00217C28" w:rsidP="00DA4990"/>
    <w:p w14:paraId="266944A4" w14:textId="77777777" w:rsidR="006C391F" w:rsidRDefault="006C391F" w:rsidP="006C391F">
      <w:pPr>
        <w:pStyle w:val="Caption"/>
      </w:pPr>
      <w:bookmarkStart w:id="62" w:name="_Ref437326815"/>
      <w:bookmarkStart w:id="63" w:name="_Toc437345239"/>
      <w:bookmarkStart w:id="64" w:name="_Toc462748486"/>
      <w:r>
        <w:t xml:space="preserve">Table </w:t>
      </w:r>
      <w:r w:rsidR="00CB38BB">
        <w:fldChar w:fldCharType="begin"/>
      </w:r>
      <w:r w:rsidR="00CB38BB">
        <w:instrText xml:space="preserve"> STYLEREF 1 \s </w:instrText>
      </w:r>
      <w:r w:rsidR="00CB38BB">
        <w:fldChar w:fldCharType="separate"/>
      </w:r>
      <w:r w:rsidR="007E7240">
        <w:rPr>
          <w:noProof/>
        </w:rPr>
        <w:t>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r w:rsidRPr="009F4981">
        <w:t>Sensitivity Categorization of Information Types</w:t>
      </w:r>
      <w:bookmarkEnd w:id="62"/>
      <w:bookmarkEnd w:id="63"/>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24"/>
        <w:gridCol w:w="2109"/>
        <w:gridCol w:w="1466"/>
        <w:gridCol w:w="1468"/>
        <w:gridCol w:w="1466"/>
      </w:tblGrid>
      <w:tr w:rsidR="00CA1512" w:rsidRPr="00607BCD" w14:paraId="7FA5E57F" w14:textId="77777777" w:rsidTr="00CA1512">
        <w:trPr>
          <w:cantSplit/>
          <w:trHeight w:val="403"/>
          <w:tblHeader/>
          <w:jc w:val="center"/>
        </w:trPr>
        <w:tc>
          <w:tcPr>
            <w:tcW w:w="1586" w:type="pct"/>
            <w:shd w:val="clear" w:color="auto" w:fill="DBE5F1" w:themeFill="accent1" w:themeFillTint="33"/>
            <w:tcMar>
              <w:top w:w="43" w:type="dxa"/>
              <w:left w:w="101" w:type="dxa"/>
              <w:bottom w:w="72" w:type="dxa"/>
              <w:right w:w="101" w:type="dxa"/>
            </w:tcMar>
          </w:tcPr>
          <w:p w14:paraId="2F7AFF67" w14:textId="77777777" w:rsidR="00217C28" w:rsidRPr="00607BCD" w:rsidRDefault="00217C28" w:rsidP="00E03A24">
            <w:pPr>
              <w:pStyle w:val="GSATableHeading"/>
            </w:pPr>
            <w:r w:rsidRPr="00607BCD">
              <w:t xml:space="preserve">Information Type </w:t>
            </w:r>
          </w:p>
          <w:p w14:paraId="1CA4D242" w14:textId="77777777" w:rsidR="0086304A" w:rsidRDefault="00217C28" w:rsidP="00E03A24">
            <w:pPr>
              <w:pStyle w:val="GSATableHeading"/>
            </w:pPr>
            <w:r w:rsidRPr="00607BCD">
              <w:t xml:space="preserve">(Use only information types from NIST SP 800-60, Volumes I and II </w:t>
            </w:r>
          </w:p>
          <w:p w14:paraId="7A22FE85" w14:textId="77777777" w:rsidR="00217C28" w:rsidRPr="00607BCD" w:rsidRDefault="00217C28" w:rsidP="00E03A24">
            <w:pPr>
              <w:pStyle w:val="GSATableHeading"/>
            </w:pPr>
            <w:r w:rsidRPr="00607BCD">
              <w:t xml:space="preserve">as amended) </w:t>
            </w:r>
          </w:p>
        </w:tc>
        <w:tc>
          <w:tcPr>
            <w:tcW w:w="1106" w:type="pct"/>
            <w:shd w:val="clear" w:color="auto" w:fill="DBE5F1" w:themeFill="accent1" w:themeFillTint="33"/>
          </w:tcPr>
          <w:p w14:paraId="2B8B3EA3" w14:textId="77777777" w:rsidR="00217C28" w:rsidRPr="00607BCD" w:rsidRDefault="00217C28" w:rsidP="00E03A24">
            <w:pPr>
              <w:pStyle w:val="GSATableHeading"/>
            </w:pPr>
            <w:r w:rsidRPr="00607BCD">
              <w:t>NIST 800-60 identifier for Associated Information Type</w:t>
            </w:r>
          </w:p>
        </w:tc>
        <w:tc>
          <w:tcPr>
            <w:tcW w:w="769" w:type="pct"/>
            <w:shd w:val="clear" w:color="auto" w:fill="DBE5F1" w:themeFill="accent1" w:themeFillTint="33"/>
            <w:tcMar>
              <w:top w:w="43" w:type="dxa"/>
              <w:left w:w="101" w:type="dxa"/>
              <w:bottom w:w="72" w:type="dxa"/>
              <w:right w:w="101" w:type="dxa"/>
            </w:tcMar>
          </w:tcPr>
          <w:p w14:paraId="17EEB2AF" w14:textId="77777777" w:rsidR="00217C28" w:rsidRPr="00607BCD" w:rsidRDefault="00217C28" w:rsidP="00E03A24">
            <w:pPr>
              <w:pStyle w:val="GSATableHeading"/>
            </w:pPr>
            <w:r w:rsidRPr="00607BCD">
              <w:t>Confidentiality</w:t>
            </w:r>
          </w:p>
        </w:tc>
        <w:tc>
          <w:tcPr>
            <w:tcW w:w="770" w:type="pct"/>
            <w:shd w:val="clear" w:color="auto" w:fill="DBE5F1" w:themeFill="accent1" w:themeFillTint="33"/>
            <w:tcMar>
              <w:top w:w="43" w:type="dxa"/>
              <w:bottom w:w="72" w:type="dxa"/>
            </w:tcMar>
          </w:tcPr>
          <w:p w14:paraId="3B499148" w14:textId="77777777" w:rsidR="00217C28" w:rsidRPr="00607BCD" w:rsidRDefault="00217C28" w:rsidP="00E03A24">
            <w:pPr>
              <w:pStyle w:val="GSATableHeading"/>
            </w:pPr>
            <w:r w:rsidRPr="00607BCD">
              <w:t>Integrity</w:t>
            </w:r>
          </w:p>
        </w:tc>
        <w:tc>
          <w:tcPr>
            <w:tcW w:w="769" w:type="pct"/>
            <w:shd w:val="clear" w:color="auto" w:fill="DBE5F1" w:themeFill="accent1" w:themeFillTint="33"/>
            <w:tcMar>
              <w:top w:w="43" w:type="dxa"/>
              <w:bottom w:w="72" w:type="dxa"/>
            </w:tcMar>
          </w:tcPr>
          <w:p w14:paraId="1057495B" w14:textId="77777777" w:rsidR="00217C28" w:rsidRPr="00607BCD" w:rsidRDefault="00217C28" w:rsidP="00E03A24">
            <w:pPr>
              <w:pStyle w:val="GSATableHeading"/>
            </w:pPr>
            <w:r w:rsidRPr="00607BCD">
              <w:t>Availability</w:t>
            </w:r>
          </w:p>
        </w:tc>
      </w:tr>
      <w:tr w:rsidR="00091A5B" w:rsidRPr="00C15D16" w14:paraId="17FD547C" w14:textId="77777777" w:rsidTr="001C310B">
        <w:trPr>
          <w:cantSplit/>
          <w:trHeight w:hRule="exact" w:val="288"/>
          <w:tblHeader/>
          <w:jc w:val="center"/>
        </w:trPr>
        <w:sdt>
          <w:sdtPr>
            <w:alias w:val="Information Type"/>
            <w:tag w:val="informationtype"/>
            <w:id w:val="525913750"/>
            <w:placeholder>
              <w:docPart w:val="17798E15C6A049CC92AA1E39E73BC123"/>
            </w:placeholder>
            <w:showingPlcHdr/>
          </w:sdtPr>
          <w:sdtEndPr/>
          <w:sdtContent>
            <w:tc>
              <w:tcPr>
                <w:tcW w:w="1586" w:type="pct"/>
                <w:tcMar>
                  <w:top w:w="43" w:type="dxa"/>
                  <w:left w:w="101" w:type="dxa"/>
                  <w:bottom w:w="72" w:type="dxa"/>
                  <w:right w:w="101" w:type="dxa"/>
                </w:tcMar>
              </w:tcPr>
              <w:p w14:paraId="1A62373E" w14:textId="77777777" w:rsidR="00091A5B" w:rsidRPr="00C15D16" w:rsidRDefault="00D02CE0" w:rsidP="00D02CE0">
                <w:pPr>
                  <w:pStyle w:val="GSATableText"/>
                </w:pPr>
                <w:r>
                  <w:rPr>
                    <w:rStyle w:val="PlaceholderText"/>
                  </w:rPr>
                  <w:t>&lt;Enter Information Type&gt;</w:t>
                </w:r>
              </w:p>
            </w:tc>
          </w:sdtContent>
        </w:sdt>
        <w:sdt>
          <w:sdtPr>
            <w:alias w:val="Information Type Identifier"/>
            <w:tag w:val="informationtypeidentifier"/>
            <w:id w:val="1507633695"/>
            <w:placeholder>
              <w:docPart w:val="CE5AAE05D19941CBB77C48B503CD8E13"/>
            </w:placeholder>
            <w:showingPlcHdr/>
          </w:sdtPr>
          <w:sdtEndPr/>
          <w:sdtContent>
            <w:tc>
              <w:tcPr>
                <w:tcW w:w="1106" w:type="pct"/>
              </w:tcPr>
              <w:p w14:paraId="44EE13F9" w14:textId="77777777" w:rsidR="00091A5B" w:rsidRPr="00C15D16" w:rsidRDefault="00D02CE0" w:rsidP="00D02CE0">
                <w:pPr>
                  <w:pStyle w:val="GSATableText"/>
                </w:pPr>
                <w:r>
                  <w:rPr>
                    <w:rStyle w:val="PlaceholderText"/>
                  </w:rPr>
                  <w:t>&lt;Enter NIST Identifier&gt;</w:t>
                </w:r>
              </w:p>
            </w:tc>
          </w:sdtContent>
        </w:sdt>
        <w:sdt>
          <w:sdtPr>
            <w:alias w:val="Low Moderate High"/>
            <w:tag w:val="lowmoderatehigh"/>
            <w:id w:val="144627598"/>
            <w:placeholder>
              <w:docPart w:val="1EE067AA543342DB87E2E3E32A6EE47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tcPr>
              <w:p w14:paraId="7C81181C" w14:textId="77777777" w:rsidR="00091A5B" w:rsidRPr="00C15D16" w:rsidRDefault="0086304A"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378362830"/>
            <w:placeholder>
              <w:docPart w:val="57B4B58F0AEE4C15B7B171815B187068"/>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F86F682" w14:textId="77777777" w:rsidR="00091A5B" w:rsidRPr="00C15D16" w:rsidRDefault="0086304A"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946920047"/>
            <w:placeholder>
              <w:docPart w:val="42993DE8E620488CB575E5F11E19635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77ABE1AB" w14:textId="77777777" w:rsidR="00091A5B" w:rsidRPr="00C15D16" w:rsidRDefault="0086304A"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F63EDE" w:rsidRPr="00C15D16" w14:paraId="0C5F05C7" w14:textId="77777777" w:rsidTr="001C310B">
        <w:trPr>
          <w:cantSplit/>
          <w:trHeight w:hRule="exact" w:val="288"/>
          <w:tblHeader/>
          <w:jc w:val="center"/>
        </w:trPr>
        <w:sdt>
          <w:sdtPr>
            <w:alias w:val="Information Type"/>
            <w:tag w:val="informationtype"/>
            <w:id w:val="346912663"/>
            <w:placeholder>
              <w:docPart w:val="90BAB29B3D8246DEB9F6512251945112"/>
            </w:placeholder>
            <w:showingPlcHdr/>
          </w:sdtPr>
          <w:sdtEndPr/>
          <w:sdtContent>
            <w:tc>
              <w:tcPr>
                <w:tcW w:w="1586" w:type="pct"/>
                <w:tcMar>
                  <w:top w:w="43" w:type="dxa"/>
                  <w:left w:w="101" w:type="dxa"/>
                  <w:bottom w:w="72" w:type="dxa"/>
                  <w:right w:w="101" w:type="dxa"/>
                </w:tcMar>
              </w:tcPr>
              <w:p w14:paraId="6C9EDA28" w14:textId="77777777" w:rsidR="00F63EDE" w:rsidRPr="00C15D16" w:rsidRDefault="00F63EDE" w:rsidP="00F63EDE">
                <w:pPr>
                  <w:pStyle w:val="GSATableText"/>
                </w:pPr>
                <w:r>
                  <w:rPr>
                    <w:rStyle w:val="PlaceholderText"/>
                  </w:rPr>
                  <w:t>&lt;Enter Information Type&gt;</w:t>
                </w:r>
              </w:p>
            </w:tc>
          </w:sdtContent>
        </w:sdt>
        <w:sdt>
          <w:sdtPr>
            <w:alias w:val="Information Type Identifier"/>
            <w:tag w:val="informationtypeidentifier"/>
            <w:id w:val="1236676683"/>
            <w:placeholder>
              <w:docPart w:val="40C1CE7586824E1F98A9CBEBD7B88A4E"/>
            </w:placeholder>
            <w:showingPlcHdr/>
          </w:sdtPr>
          <w:sdtEndPr/>
          <w:sdtContent>
            <w:tc>
              <w:tcPr>
                <w:tcW w:w="1106" w:type="pct"/>
              </w:tcPr>
              <w:p w14:paraId="25242AD1" w14:textId="77777777" w:rsidR="00F63EDE" w:rsidRPr="00C15D16" w:rsidRDefault="00F63EDE" w:rsidP="00F63EDE">
                <w:pPr>
                  <w:pStyle w:val="GSATableText"/>
                </w:pPr>
                <w:r>
                  <w:rPr>
                    <w:rStyle w:val="PlaceholderText"/>
                  </w:rPr>
                  <w:t>&lt;Enter NIST Identifier&gt;</w:t>
                </w:r>
              </w:p>
            </w:tc>
          </w:sdtContent>
        </w:sdt>
        <w:sdt>
          <w:sdtPr>
            <w:alias w:val="Low Moderate High"/>
            <w:tag w:val="lowmoderatehigh"/>
            <w:id w:val="-173964034"/>
            <w:placeholder>
              <w:docPart w:val="E9B3360774544606A3D8B3BD7ACFF296"/>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tcPr>
              <w:p w14:paraId="778B582F"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317222975"/>
            <w:placeholder>
              <w:docPart w:val="879058102C2646EFBBF894F6E14D12EF"/>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37C2EF1F"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448091785"/>
            <w:placeholder>
              <w:docPart w:val="51DDFFCA7925469FA4D333B8925E6AD5"/>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4C5C4F67"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F63EDE" w:rsidRPr="00C15D16" w14:paraId="43AA5E0C" w14:textId="77777777" w:rsidTr="001C310B">
        <w:trPr>
          <w:cantSplit/>
          <w:trHeight w:hRule="exact" w:val="288"/>
          <w:tblHeader/>
          <w:jc w:val="center"/>
        </w:trPr>
        <w:sdt>
          <w:sdtPr>
            <w:alias w:val="Information Type"/>
            <w:tag w:val="informationtype"/>
            <w:id w:val="1219011150"/>
            <w:placeholder>
              <w:docPart w:val="B1CCB17C4B1048B4BF8C21A87BB40567"/>
            </w:placeholder>
            <w:showingPlcHdr/>
          </w:sdtPr>
          <w:sdtEndPr/>
          <w:sdtContent>
            <w:tc>
              <w:tcPr>
                <w:tcW w:w="1586" w:type="pct"/>
                <w:tcMar>
                  <w:top w:w="43" w:type="dxa"/>
                  <w:left w:w="101" w:type="dxa"/>
                  <w:bottom w:w="72" w:type="dxa"/>
                  <w:right w:w="101" w:type="dxa"/>
                </w:tcMar>
              </w:tcPr>
              <w:p w14:paraId="346D513A" w14:textId="77777777" w:rsidR="00F63EDE" w:rsidRPr="00C15D16" w:rsidRDefault="00F63EDE" w:rsidP="00F63EDE">
                <w:pPr>
                  <w:pStyle w:val="GSATableText"/>
                </w:pPr>
                <w:r>
                  <w:rPr>
                    <w:rStyle w:val="PlaceholderText"/>
                  </w:rPr>
                  <w:t>&lt;Enter Information Type&gt;</w:t>
                </w:r>
              </w:p>
            </w:tc>
          </w:sdtContent>
        </w:sdt>
        <w:sdt>
          <w:sdtPr>
            <w:alias w:val="Information Type Identifier"/>
            <w:tag w:val="informationtypeidentifier"/>
            <w:id w:val="-244343864"/>
            <w:placeholder>
              <w:docPart w:val="27ADC71D0DA54642BBB405EDEE771C00"/>
            </w:placeholder>
            <w:showingPlcHdr/>
          </w:sdtPr>
          <w:sdtEndPr/>
          <w:sdtContent>
            <w:tc>
              <w:tcPr>
                <w:tcW w:w="1106" w:type="pct"/>
              </w:tcPr>
              <w:p w14:paraId="60D1DECF" w14:textId="77777777" w:rsidR="00F63EDE" w:rsidRPr="00C15D16" w:rsidRDefault="00F63EDE" w:rsidP="00F63EDE">
                <w:pPr>
                  <w:pStyle w:val="GSATableText"/>
                </w:pPr>
                <w:r>
                  <w:rPr>
                    <w:rStyle w:val="PlaceholderText"/>
                  </w:rPr>
                  <w:t>&lt;Enter NIST Identifier&gt;</w:t>
                </w:r>
              </w:p>
            </w:tc>
          </w:sdtContent>
        </w:sdt>
        <w:sdt>
          <w:sdtPr>
            <w:alias w:val="Low Moderate High"/>
            <w:tag w:val="lowmoderatehigh"/>
            <w:id w:val="-1624610136"/>
            <w:placeholder>
              <w:docPart w:val="BCF499D519A648B99B2C5A359CEA70A1"/>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tcPr>
              <w:p w14:paraId="6E5D82A3"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379974015"/>
            <w:placeholder>
              <w:docPart w:val="CDEEDF24B5BD44BE89829E0D27ECDF22"/>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1469A672"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90447435"/>
            <w:placeholder>
              <w:docPart w:val="0D454BFEEBF84E559D3DC4ABBA23C8F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34232760" w14:textId="77777777" w:rsidR="00F63EDE" w:rsidRPr="00C15D16" w:rsidRDefault="00F63EDE" w:rsidP="00F63EDE">
                <w:pPr>
                  <w:pStyle w:val="GSATableText"/>
                </w:pPr>
                <w:r w:rsidRPr="004D63DB">
                  <w:rPr>
                    <w:rStyle w:val="PlaceholderText"/>
                  </w:rPr>
                  <w:t xml:space="preserve">Choose </w:t>
                </w:r>
                <w:r>
                  <w:rPr>
                    <w:rStyle w:val="PlaceholderText"/>
                  </w:rPr>
                  <w:t>level</w:t>
                </w:r>
                <w:r w:rsidRPr="004D63DB">
                  <w:rPr>
                    <w:rStyle w:val="PlaceholderText"/>
                  </w:rPr>
                  <w:t>.</w:t>
                </w:r>
              </w:p>
            </w:tc>
          </w:sdtContent>
        </w:sdt>
      </w:tr>
    </w:tbl>
    <w:p w14:paraId="79E6D9D5" w14:textId="77777777" w:rsidR="000D1972" w:rsidRDefault="00E713D1" w:rsidP="00DA4990">
      <w:pPr>
        <w:pStyle w:val="Heading2"/>
      </w:pPr>
      <w:bookmarkStart w:id="65" w:name="_Toc388620672"/>
      <w:bookmarkStart w:id="66" w:name="_Toc385594815"/>
      <w:bookmarkStart w:id="67" w:name="_Toc385594427"/>
      <w:bookmarkStart w:id="68" w:name="_Toc385594035"/>
      <w:bookmarkStart w:id="69" w:name="_Toc449543269"/>
      <w:bookmarkStart w:id="70" w:name="_Toc464803498"/>
      <w:r w:rsidRPr="002C3786">
        <w:t>Security Objectives Categorization (FIPS 199)</w:t>
      </w:r>
      <w:bookmarkEnd w:id="65"/>
      <w:bookmarkEnd w:id="66"/>
      <w:bookmarkEnd w:id="67"/>
      <w:bookmarkEnd w:id="68"/>
      <w:bookmarkEnd w:id="69"/>
      <w:bookmarkEnd w:id="70"/>
    </w:p>
    <w:p w14:paraId="283FBAAA" w14:textId="07BC061B" w:rsidR="00E713D1" w:rsidRDefault="00E713D1" w:rsidP="00DA4990">
      <w:r w:rsidRPr="00C44092">
        <w:t>Based on the i</w:t>
      </w:r>
      <w:r w:rsidR="00D33BB7" w:rsidRPr="00C44092">
        <w:t xml:space="preserve">nformation provided in </w:t>
      </w:r>
      <w:r w:rsidR="00272075">
        <w:fldChar w:fldCharType="begin"/>
      </w:r>
      <w:r w:rsidR="00272075">
        <w:instrText xml:space="preserve"> REF _Ref437326815 \h </w:instrText>
      </w:r>
      <w:r w:rsidR="00272075">
        <w:fldChar w:fldCharType="separate"/>
      </w:r>
      <w:r w:rsidR="007E7240">
        <w:t xml:space="preserve">Table </w:t>
      </w:r>
      <w:r w:rsidR="007E7240">
        <w:rPr>
          <w:noProof/>
        </w:rPr>
        <w:t>2</w:t>
      </w:r>
      <w:r w:rsidR="007E7240">
        <w:noBreakHyphen/>
      </w:r>
      <w:r w:rsidR="007E7240">
        <w:rPr>
          <w:noProof/>
        </w:rPr>
        <w:t>2</w:t>
      </w:r>
      <w:r w:rsidR="007E7240">
        <w:t xml:space="preserve"> </w:t>
      </w:r>
      <w:r w:rsidR="007E7240" w:rsidRPr="009F4981">
        <w:t>Sensitivity Categorization of Information Types</w:t>
      </w:r>
      <w:r w:rsidR="00272075">
        <w:fldChar w:fldCharType="end"/>
      </w:r>
      <w:r w:rsidRPr="00C44092">
        <w:t>, for the</w:t>
      </w:r>
      <w:r w:rsidR="009942CD">
        <w:t xml:space="preserve"> </w:t>
      </w:r>
      <w:sdt>
        <w:sdtPr>
          <w:alias w:val="Information System Abbreviation"/>
          <w:tag w:val="informationsystemabbreviation"/>
          <w:id w:val="1921286568"/>
          <w:placeholder>
            <w:docPart w:val="A5B55F64A8F1447A8ABF9E9E0496D82A"/>
          </w:placeholder>
          <w:dataBinding w:xpath="/root[1]/companyinfo[1]/informationsystemabbreviation[1]" w:storeItemID="{3C714739-2FB5-41FA-89D5-72FE7465BFF9}"/>
          <w:text/>
        </w:sdtPr>
        <w:sdtEndPr/>
        <w:sdtContent>
          <w:r w:rsidR="00D81901">
            <w:t>Information System Abbreviation</w:t>
          </w:r>
        </w:sdtContent>
      </w:sdt>
      <w:r w:rsidR="00252E78">
        <w:t>,</w:t>
      </w:r>
      <w:r w:rsidR="00022EAA" w:rsidRPr="00C44092">
        <w:t xml:space="preserve"> </w:t>
      </w:r>
      <w:r w:rsidR="002519DB" w:rsidRPr="00C44092">
        <w:t xml:space="preserve">default to the high-water mark </w:t>
      </w:r>
      <w:r w:rsidR="009C7EB5" w:rsidRPr="00C44092">
        <w:t>for the Information Types</w:t>
      </w:r>
      <w:r w:rsidR="002519DB" w:rsidRPr="00C44092">
        <w:t xml:space="preserve"> as</w:t>
      </w:r>
      <w:r w:rsidRPr="00C44092">
        <w:t xml:space="preserve"> identified in </w:t>
      </w:r>
      <w:r w:rsidR="00272075">
        <w:fldChar w:fldCharType="begin"/>
      </w:r>
      <w:r w:rsidR="00272075">
        <w:instrText xml:space="preserve"> REF _Ref437326642 \h </w:instrText>
      </w:r>
      <w:r w:rsidR="00272075">
        <w:fldChar w:fldCharType="separate"/>
      </w:r>
      <w:r w:rsidR="007E7240">
        <w:t xml:space="preserve">Table </w:t>
      </w:r>
      <w:r w:rsidR="007E7240">
        <w:rPr>
          <w:noProof/>
        </w:rPr>
        <w:t>2</w:t>
      </w:r>
      <w:r w:rsidR="007E7240">
        <w:noBreakHyphen/>
      </w:r>
      <w:r w:rsidR="007E7240">
        <w:rPr>
          <w:noProof/>
        </w:rPr>
        <w:t>3</w:t>
      </w:r>
      <w:r w:rsidR="007E7240">
        <w:t xml:space="preserve"> </w:t>
      </w:r>
      <w:r w:rsidR="007E7240" w:rsidRPr="009F671F">
        <w:t>Security Impact Level</w:t>
      </w:r>
      <w:r w:rsidR="00272075">
        <w:fldChar w:fldCharType="end"/>
      </w:r>
      <w:r w:rsidR="00272075">
        <w:t xml:space="preserve"> </w:t>
      </w:r>
      <w:r w:rsidRPr="00C44092">
        <w:t>below</w:t>
      </w:r>
      <w:r w:rsidR="00AA2578" w:rsidRPr="00C44092">
        <w:t xml:space="preserve">.  </w:t>
      </w:r>
    </w:p>
    <w:p w14:paraId="2FE8D005" w14:textId="77777777" w:rsidR="00272075" w:rsidRPr="00C44092" w:rsidRDefault="00272075" w:rsidP="00272075">
      <w:pPr>
        <w:pStyle w:val="Caption"/>
      </w:pPr>
      <w:bookmarkStart w:id="71" w:name="_Ref437326642"/>
      <w:bookmarkStart w:id="72" w:name="_Toc437345240"/>
      <w:bookmarkStart w:id="73" w:name="_Toc462748487"/>
      <w:r>
        <w:t xml:space="preserve">Table </w:t>
      </w:r>
      <w:r w:rsidR="00CB38BB">
        <w:fldChar w:fldCharType="begin"/>
      </w:r>
      <w:r w:rsidR="00CB38BB">
        <w:instrText xml:space="preserve"> STYLEREF 1 \s </w:instrText>
      </w:r>
      <w:r w:rsidR="00CB38BB">
        <w:fldChar w:fldCharType="separate"/>
      </w:r>
      <w:r w:rsidR="007E7240">
        <w:rPr>
          <w:noProof/>
        </w:rPr>
        <w:t>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3</w:t>
      </w:r>
      <w:r w:rsidR="00CB38BB">
        <w:rPr>
          <w:noProof/>
        </w:rPr>
        <w:fldChar w:fldCharType="end"/>
      </w:r>
      <w:r>
        <w:t xml:space="preserve"> </w:t>
      </w:r>
      <w:r w:rsidRPr="009F671F">
        <w:t>Security Impact Level</w:t>
      </w:r>
      <w:bookmarkEnd w:id="71"/>
      <w:bookmarkEnd w:id="72"/>
      <w:bookmarkEnd w:id="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14"/>
        <w:gridCol w:w="6948"/>
      </w:tblGrid>
      <w:tr w:rsidR="00AB6891" w:rsidRPr="00E03A24" w14:paraId="6C5A0530" w14:textId="77777777" w:rsidTr="001C310B">
        <w:trPr>
          <w:cantSplit/>
          <w:trHeight w:val="20"/>
          <w:tblHeader/>
          <w:jc w:val="center"/>
        </w:trPr>
        <w:tc>
          <w:tcPr>
            <w:tcW w:w="1367" w:type="pct"/>
            <w:tcBorders>
              <w:bottom w:val="single" w:sz="4" w:space="0" w:color="auto"/>
            </w:tcBorders>
            <w:shd w:val="clear" w:color="auto" w:fill="DBE5F1" w:themeFill="accent1" w:themeFillTint="33"/>
            <w:tcMar>
              <w:top w:w="0" w:type="dxa"/>
              <w:left w:w="101" w:type="dxa"/>
              <w:bottom w:w="115" w:type="dxa"/>
              <w:right w:w="101" w:type="dxa"/>
            </w:tcMar>
            <w:vAlign w:val="center"/>
          </w:tcPr>
          <w:p w14:paraId="11811581" w14:textId="77777777" w:rsidR="00AB6891" w:rsidRPr="00E03A24" w:rsidRDefault="00AB6891" w:rsidP="00E03A24">
            <w:pPr>
              <w:pStyle w:val="GSATableHeading"/>
            </w:pPr>
            <w:r w:rsidRPr="00E03A24">
              <w:t>Security Objective</w:t>
            </w:r>
          </w:p>
        </w:tc>
        <w:tc>
          <w:tcPr>
            <w:tcW w:w="3633" w:type="pct"/>
            <w:shd w:val="clear" w:color="auto" w:fill="DBE5F1" w:themeFill="accent1" w:themeFillTint="33"/>
            <w:tcMar>
              <w:top w:w="0" w:type="dxa"/>
              <w:left w:w="101" w:type="dxa"/>
              <w:bottom w:w="115" w:type="dxa"/>
              <w:right w:w="101" w:type="dxa"/>
            </w:tcMar>
            <w:vAlign w:val="center"/>
          </w:tcPr>
          <w:p w14:paraId="2022A67E" w14:textId="77777777" w:rsidR="00AB6891" w:rsidRPr="00E03A24" w:rsidRDefault="00AB6891" w:rsidP="00E03A24">
            <w:pPr>
              <w:pStyle w:val="GSATableHeading"/>
            </w:pPr>
            <w:r w:rsidRPr="00E03A24">
              <w:t>Low, Moderate or High</w:t>
            </w:r>
          </w:p>
        </w:tc>
      </w:tr>
      <w:tr w:rsidR="00AB6891" w:rsidRPr="00607BCD" w14:paraId="51457793" w14:textId="77777777" w:rsidTr="001C310B">
        <w:trPr>
          <w:cantSplit/>
          <w:trHeight w:val="20"/>
          <w:tblHeader/>
          <w:jc w:val="center"/>
        </w:trPr>
        <w:tc>
          <w:tcPr>
            <w:tcW w:w="1367" w:type="pct"/>
            <w:shd w:val="clear" w:color="auto" w:fill="auto"/>
            <w:tcMar>
              <w:top w:w="0" w:type="dxa"/>
              <w:left w:w="101" w:type="dxa"/>
              <w:bottom w:w="115" w:type="dxa"/>
              <w:right w:w="101" w:type="dxa"/>
            </w:tcMar>
          </w:tcPr>
          <w:p w14:paraId="54860556" w14:textId="77777777" w:rsidR="00AB6891" w:rsidRPr="00607BCD" w:rsidRDefault="00AB6891" w:rsidP="00E03A24">
            <w:pPr>
              <w:pStyle w:val="GSATableHeading"/>
            </w:pPr>
            <w:r w:rsidRPr="00607BCD">
              <w:t>Confidentiality</w:t>
            </w:r>
          </w:p>
        </w:tc>
        <w:sdt>
          <w:sdtPr>
            <w:alias w:val="Low Moderate High"/>
            <w:tag w:val="lowmoderatehigh"/>
            <w:id w:val="-1240482717"/>
            <w:placeholder>
              <w:docPart w:val="28C11193173644F384F6AB02F9E7773D"/>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34879AAC" w14:textId="77777777" w:rsidR="00AB6891" w:rsidRPr="00607BCD" w:rsidRDefault="00EC4071"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AB6891" w:rsidRPr="00607BCD" w14:paraId="2BD716D6" w14:textId="77777777" w:rsidTr="001C310B">
        <w:trPr>
          <w:cantSplit/>
          <w:trHeight w:val="20"/>
          <w:tblHeader/>
          <w:jc w:val="center"/>
        </w:trPr>
        <w:tc>
          <w:tcPr>
            <w:tcW w:w="1367" w:type="pct"/>
            <w:shd w:val="clear" w:color="auto" w:fill="auto"/>
            <w:tcMar>
              <w:top w:w="0" w:type="dxa"/>
              <w:left w:w="101" w:type="dxa"/>
              <w:bottom w:w="115" w:type="dxa"/>
              <w:right w:w="101" w:type="dxa"/>
            </w:tcMar>
          </w:tcPr>
          <w:p w14:paraId="710919FE" w14:textId="77777777" w:rsidR="00AB6891" w:rsidRPr="00607BCD" w:rsidRDefault="00AB6891" w:rsidP="00E03A24">
            <w:pPr>
              <w:pStyle w:val="GSATableHeading"/>
            </w:pPr>
            <w:r w:rsidRPr="00607BCD">
              <w:t>Integrity</w:t>
            </w:r>
          </w:p>
        </w:tc>
        <w:sdt>
          <w:sdtPr>
            <w:alias w:val="Low Moderate High"/>
            <w:tag w:val="lowmoderatehigh"/>
            <w:id w:val="-577524295"/>
            <w:placeholder>
              <w:docPart w:val="7CABCA8D63C14EE48906BC875099BDF1"/>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5370C14" w14:textId="77777777" w:rsidR="00AB6891" w:rsidRPr="00607BCD" w:rsidRDefault="00EC4071"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AB6891" w:rsidRPr="00607BCD" w14:paraId="27B0CB49" w14:textId="77777777" w:rsidTr="001C310B">
        <w:trPr>
          <w:cantSplit/>
          <w:trHeight w:val="20"/>
          <w:tblHeader/>
          <w:jc w:val="center"/>
        </w:trPr>
        <w:tc>
          <w:tcPr>
            <w:tcW w:w="1367" w:type="pct"/>
            <w:shd w:val="clear" w:color="auto" w:fill="auto"/>
            <w:tcMar>
              <w:top w:w="0" w:type="dxa"/>
              <w:left w:w="101" w:type="dxa"/>
              <w:bottom w:w="115" w:type="dxa"/>
              <w:right w:w="101" w:type="dxa"/>
            </w:tcMar>
          </w:tcPr>
          <w:p w14:paraId="7593D2BA" w14:textId="77777777" w:rsidR="00AB6891" w:rsidRPr="00607BCD" w:rsidRDefault="00AB6891" w:rsidP="00E03A24">
            <w:pPr>
              <w:pStyle w:val="GSATableHeading"/>
            </w:pPr>
            <w:r w:rsidRPr="00607BCD">
              <w:t>Availability</w:t>
            </w:r>
          </w:p>
        </w:tc>
        <w:sdt>
          <w:sdtPr>
            <w:alias w:val="Low Moderate High"/>
            <w:tag w:val="lowmoderatehigh"/>
            <w:id w:val="829017778"/>
            <w:placeholder>
              <w:docPart w:val="11879A1E9373436C8DE8B050BC50F3F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4308123F" w14:textId="77777777" w:rsidR="00AB6891" w:rsidRPr="00607BCD" w:rsidRDefault="00EC4071" w:rsidP="00DA4990">
                <w:pPr>
                  <w:pStyle w:val="GSATableText"/>
                </w:pPr>
                <w:r w:rsidRPr="004D63DB">
                  <w:rPr>
                    <w:rStyle w:val="PlaceholderText"/>
                  </w:rPr>
                  <w:t xml:space="preserve">Choose </w:t>
                </w:r>
                <w:r>
                  <w:rPr>
                    <w:rStyle w:val="PlaceholderText"/>
                  </w:rPr>
                  <w:t>level</w:t>
                </w:r>
                <w:r w:rsidRPr="004D63DB">
                  <w:rPr>
                    <w:rStyle w:val="PlaceholderText"/>
                  </w:rPr>
                  <w:t>.</w:t>
                </w:r>
              </w:p>
            </w:tc>
          </w:sdtContent>
        </w:sdt>
      </w:tr>
    </w:tbl>
    <w:p w14:paraId="4473858A" w14:textId="77777777" w:rsidR="00634CAC" w:rsidRPr="00725B4E" w:rsidRDefault="00634CAC" w:rsidP="00DA4990"/>
    <w:p w14:paraId="1ED6C6B1" w14:textId="5342F3F4" w:rsidR="00C91C91" w:rsidRPr="00316737" w:rsidRDefault="00E713D1" w:rsidP="00316737">
      <w:r w:rsidRPr="00316737">
        <w:t xml:space="preserve">Through review and analysis it has been determined that the baseline security categorization for the </w:t>
      </w:r>
      <w:sdt>
        <w:sdtPr>
          <w:alias w:val="Information System Abbreviation"/>
          <w:tag w:val="informationsystemabbreviation"/>
          <w:id w:val="165905268"/>
          <w:placeholder>
            <w:docPart w:val="4CD264863F34419E92E203357E677D25"/>
          </w:placeholder>
          <w:dataBinding w:xpath="/root[1]/companyinfo[1]/informationsystemabbreviation[1]" w:storeItemID="{3C714739-2FB5-41FA-89D5-72FE7465BFF9}"/>
          <w:text/>
        </w:sdtPr>
        <w:sdtEndPr/>
        <w:sdtContent>
          <w:r w:rsidR="00D81901">
            <w:t>Information System Abbreviation</w:t>
          </w:r>
        </w:sdtContent>
      </w:sdt>
      <w:r w:rsidR="00022EAA" w:rsidRPr="00316737">
        <w:t xml:space="preserve"> </w:t>
      </w:r>
      <w:r w:rsidR="006E6897" w:rsidRPr="00316737">
        <w:t>system</w:t>
      </w:r>
      <w:r w:rsidRPr="00316737">
        <w:t xml:space="preserve"> is listed</w:t>
      </w:r>
      <w:r w:rsidR="00C91C91" w:rsidRPr="00316737">
        <w:t xml:space="preserve"> in the </w:t>
      </w:r>
      <w:r w:rsidR="00272075" w:rsidRPr="00316737">
        <w:fldChar w:fldCharType="begin"/>
      </w:r>
      <w:r w:rsidR="00272075" w:rsidRPr="00316737">
        <w:instrText xml:space="preserve"> REF _Ref437326739 \h </w:instrText>
      </w:r>
      <w:r w:rsidR="004E68A3" w:rsidRPr="00316737">
        <w:instrText xml:space="preserve"> \* MERGEFORMAT </w:instrText>
      </w:r>
      <w:r w:rsidR="00272075" w:rsidRPr="00316737">
        <w:fldChar w:fldCharType="separate"/>
      </w:r>
      <w:r w:rsidR="007E7240">
        <w:t>Table 2</w:t>
      </w:r>
      <w:r w:rsidR="007E7240">
        <w:noBreakHyphen/>
        <w:t xml:space="preserve">4 </w:t>
      </w:r>
      <w:r w:rsidR="007E7240" w:rsidRPr="00EE07F3">
        <w:t>Baseline Security Configuration</w:t>
      </w:r>
      <w:r w:rsidR="00272075" w:rsidRPr="00316737">
        <w:fldChar w:fldCharType="end"/>
      </w:r>
      <w:r w:rsidR="00C91C91" w:rsidRPr="00316737">
        <w:t xml:space="preserve"> that follows</w:t>
      </w:r>
      <w:r w:rsidR="00AA2578" w:rsidRPr="00316737">
        <w:t xml:space="preserve">. </w:t>
      </w:r>
    </w:p>
    <w:p w14:paraId="309139B0" w14:textId="77777777" w:rsidR="00272075" w:rsidRPr="00C44092" w:rsidRDefault="00272075" w:rsidP="00272075">
      <w:pPr>
        <w:pStyle w:val="Caption"/>
      </w:pPr>
      <w:bookmarkStart w:id="74" w:name="_Ref437326739"/>
      <w:bookmarkStart w:id="75" w:name="_Toc437345241"/>
      <w:bookmarkStart w:id="76" w:name="_Toc462748488"/>
      <w:r>
        <w:t xml:space="preserve">Table </w:t>
      </w:r>
      <w:r w:rsidR="00CB38BB">
        <w:fldChar w:fldCharType="begin"/>
      </w:r>
      <w:r w:rsidR="00CB38BB">
        <w:instrText xml:space="preserve"> STYLEREF 1 \s </w:instrText>
      </w:r>
      <w:r w:rsidR="00CB38BB">
        <w:fldChar w:fldCharType="separate"/>
      </w:r>
      <w:r w:rsidR="007E7240">
        <w:rPr>
          <w:noProof/>
        </w:rPr>
        <w:t>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4</w:t>
      </w:r>
      <w:r w:rsidR="00CB38BB">
        <w:rPr>
          <w:noProof/>
        </w:rPr>
        <w:fldChar w:fldCharType="end"/>
      </w:r>
      <w:r>
        <w:t xml:space="preserve"> </w:t>
      </w:r>
      <w:r w:rsidRPr="00EE07F3">
        <w:t>Baseline Security Configuration</w:t>
      </w:r>
      <w:bookmarkEnd w:id="74"/>
      <w:bookmarkEnd w:id="75"/>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CellMar>
          <w:top w:w="72" w:type="dxa"/>
          <w:left w:w="72" w:type="dxa"/>
          <w:bottom w:w="72" w:type="dxa"/>
          <w:right w:w="72" w:type="dxa"/>
        </w:tblCellMar>
        <w:tblLook w:val="0000" w:firstRow="0" w:lastRow="0" w:firstColumn="0" w:lastColumn="0" w:noHBand="0" w:noVBand="0"/>
      </w:tblPr>
      <w:tblGrid>
        <w:gridCol w:w="6072"/>
        <w:gridCol w:w="3490"/>
      </w:tblGrid>
      <w:tr w:rsidR="00ED27CF" w:rsidRPr="00607BCD" w14:paraId="615A5AF2" w14:textId="77777777" w:rsidTr="001C310B">
        <w:trPr>
          <w:cantSplit/>
          <w:trHeight w:hRule="exact" w:val="288"/>
          <w:jc w:val="center"/>
        </w:trPr>
        <w:tc>
          <w:tcPr>
            <w:tcW w:w="3175" w:type="pct"/>
            <w:shd w:val="clear" w:color="auto" w:fill="DBE5F1" w:themeFill="accent1" w:themeFillTint="33"/>
            <w:tcMar>
              <w:top w:w="0" w:type="dxa"/>
              <w:left w:w="101" w:type="dxa"/>
              <w:bottom w:w="115" w:type="dxa"/>
              <w:right w:w="101" w:type="dxa"/>
            </w:tcMar>
            <w:vAlign w:val="center"/>
          </w:tcPr>
          <w:p w14:paraId="4E5ED00E" w14:textId="6B819075" w:rsidR="00ED27CF" w:rsidRPr="00607BCD" w:rsidRDefault="00CB38BB" w:rsidP="00E03A24">
            <w:pPr>
              <w:pStyle w:val="GSATableHeading"/>
            </w:pPr>
            <w:sdt>
              <w:sdtPr>
                <w:alias w:val="Information System Abbreviation"/>
                <w:tag w:val="informationsystemabbreviation"/>
                <w:id w:val="433321308"/>
                <w:placeholder>
                  <w:docPart w:val="1E9D8053FE344F9FB360BB6BB2951872"/>
                </w:placeholder>
                <w:dataBinding w:xpath="/root[1]/companyinfo[1]/informationsystemabbreviation[1]" w:storeItemID="{3C714739-2FB5-41FA-89D5-72FE7465BFF9}"/>
                <w:text/>
              </w:sdtPr>
              <w:sdtEndPr/>
              <w:sdtContent>
                <w:r w:rsidR="00D81901">
                  <w:t>Information System Abbreviation</w:t>
                </w:r>
              </w:sdtContent>
            </w:sdt>
            <w:r w:rsidR="00930815">
              <w:t xml:space="preserve"> </w:t>
            </w:r>
            <w:r w:rsidR="00ED27CF" w:rsidRPr="00607BCD">
              <w:t>Security Categorization</w:t>
            </w:r>
          </w:p>
        </w:tc>
        <w:sdt>
          <w:sdtPr>
            <w:alias w:val="Low Moderate or High"/>
            <w:tag w:val="lowmodhigh"/>
            <w:id w:val="1782301604"/>
            <w:placeholder>
              <w:docPart w:val="1D2DF547F5A84B89B1AE5F33EA143506"/>
            </w:placeholder>
            <w:showingPlcHdr/>
            <w:dropDownList>
              <w:listItem w:value="Choose an item."/>
              <w:listItem w:displayText="Low (M)" w:value="Low (M)"/>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26608EFE" w14:textId="77777777" w:rsidR="00ED27CF" w:rsidRPr="00607BCD" w:rsidRDefault="00D76EF4" w:rsidP="00F63EDE">
                <w:pPr>
                  <w:pStyle w:val="GSATableText"/>
                </w:pPr>
                <w:r w:rsidRPr="005778DC">
                  <w:rPr>
                    <w:rStyle w:val="PlaceholderText"/>
                  </w:rPr>
                  <w:t xml:space="preserve">Choose </w:t>
                </w:r>
                <w:r w:rsidR="00F63EDE">
                  <w:rPr>
                    <w:rStyle w:val="PlaceholderText"/>
                  </w:rPr>
                  <w:t>level</w:t>
                </w:r>
              </w:p>
            </w:tc>
          </w:sdtContent>
        </w:sdt>
      </w:tr>
    </w:tbl>
    <w:p w14:paraId="625FEA5A" w14:textId="77777777" w:rsidR="002C3A5E" w:rsidRDefault="002C3A5E" w:rsidP="00DA4990"/>
    <w:p w14:paraId="14AE62E1" w14:textId="77777777" w:rsidR="00E713D1" w:rsidRPr="00C44092" w:rsidRDefault="00E713D1" w:rsidP="00DA4990">
      <w:r w:rsidRPr="00C44092">
        <w:t>Using this categorization, in conjunction with the risk assessment and any unique security requirements, we have established the security controls for thi</w:t>
      </w:r>
      <w:r w:rsidR="002415F2" w:rsidRPr="00C44092">
        <w:t>s system, as detailed in this S</w:t>
      </w:r>
      <w:r w:rsidR="000A503F" w:rsidRPr="00C44092">
        <w:t>S</w:t>
      </w:r>
      <w:r w:rsidRPr="00C44092">
        <w:t>P</w:t>
      </w:r>
      <w:r w:rsidR="00AA2578" w:rsidRPr="00C44092">
        <w:t xml:space="preserve">.  </w:t>
      </w:r>
    </w:p>
    <w:p w14:paraId="0113FF99" w14:textId="77777777" w:rsidR="00410A48" w:rsidRPr="00C44092" w:rsidRDefault="00410A48" w:rsidP="00DA4990"/>
    <w:p w14:paraId="77414A59" w14:textId="77777777" w:rsidR="000D1972" w:rsidRDefault="00E713D1" w:rsidP="00DA4990">
      <w:pPr>
        <w:pStyle w:val="Heading2"/>
      </w:pPr>
      <w:bookmarkStart w:id="77" w:name="_Toc449543270"/>
      <w:bookmarkStart w:id="78" w:name="_Toc464803499"/>
      <w:bookmarkStart w:id="79" w:name="_Toc385594036"/>
      <w:bookmarkStart w:id="80" w:name="_Toc385594428"/>
      <w:bookmarkStart w:id="81" w:name="_Toc385594816"/>
      <w:bookmarkStart w:id="82" w:name="_Toc388620673"/>
      <w:r w:rsidRPr="002C3786">
        <w:t>E-Authentication Determination</w:t>
      </w:r>
      <w:bookmarkEnd w:id="77"/>
      <w:bookmarkEnd w:id="78"/>
      <w:r w:rsidRPr="002C3786">
        <w:t xml:space="preserve"> </w:t>
      </w:r>
      <w:bookmarkEnd w:id="79"/>
      <w:bookmarkEnd w:id="80"/>
      <w:bookmarkEnd w:id="81"/>
      <w:bookmarkEnd w:id="82"/>
    </w:p>
    <w:p w14:paraId="1ECE3A43" w14:textId="77777777" w:rsidR="007D1661" w:rsidRDefault="00C93713" w:rsidP="00DA4990">
      <w:r>
        <w:t>T</w:t>
      </w:r>
      <w:r w:rsidR="00FD217C" w:rsidRPr="00FD217C">
        <w:t xml:space="preserve">he e-Authentication </w:t>
      </w:r>
      <w:r w:rsidR="00E07846">
        <w:t>information</w:t>
      </w:r>
      <w:r w:rsidR="00FD217C" w:rsidRPr="00FD217C">
        <w:t xml:space="preserve"> may be found in section:</w:t>
      </w:r>
      <w:r w:rsidR="00091A5B">
        <w:t xml:space="preserve"> </w:t>
      </w:r>
      <w:r w:rsidR="000434D9">
        <w:fldChar w:fldCharType="begin"/>
      </w:r>
      <w:r w:rsidR="000434D9">
        <w:instrText xml:space="preserve"> REF _Ref437328181 \h </w:instrText>
      </w:r>
      <w:r w:rsidR="000434D9">
        <w:fldChar w:fldCharType="separate"/>
      </w:r>
      <w:r w:rsidR="00E07846" w:rsidRPr="00E07846">
        <w:t xml:space="preserve"> </w:t>
      </w:r>
      <w:r w:rsidR="00E07846">
        <w:t xml:space="preserve">Section </w:t>
      </w:r>
      <w:r w:rsidR="00E07846">
        <w:fldChar w:fldCharType="begin"/>
      </w:r>
      <w:r w:rsidR="00E07846">
        <w:instrText xml:space="preserve"> REF _Ref462656381 \r \h </w:instrText>
      </w:r>
      <w:r w:rsidR="00E07846">
        <w:fldChar w:fldCharType="separate"/>
      </w:r>
      <w:r w:rsidR="00E07846">
        <w:t>15</w:t>
      </w:r>
      <w:r w:rsidR="00E07846">
        <w:fldChar w:fldCharType="end"/>
      </w:r>
      <w:r w:rsidR="00E07846">
        <w:t xml:space="preserve"> </w:t>
      </w:r>
      <w:r w:rsidR="00E07846">
        <w:fldChar w:fldCharType="begin"/>
      </w:r>
      <w:r w:rsidR="00E07846">
        <w:instrText xml:space="preserve"> REF _Ref462656367 \h </w:instrText>
      </w:r>
      <w:r w:rsidR="00E07846">
        <w:fldChar w:fldCharType="separate"/>
      </w:r>
      <w:r w:rsidR="00E07846" w:rsidRPr="005972CC">
        <w:t>Attachments</w:t>
      </w:r>
      <w:r w:rsidR="00E07846">
        <w:fldChar w:fldCharType="end"/>
      </w:r>
      <w:r w:rsidR="00E07846">
        <w:t xml:space="preserve"> </w:t>
      </w:r>
      <w:r w:rsidR="00E07846">
        <w:fldChar w:fldCharType="begin"/>
      </w:r>
      <w:r w:rsidR="00E07846">
        <w:instrText xml:space="preserve"> REF _Ref462656327 \h </w:instrText>
      </w:r>
      <w:r w:rsidR="00E07846">
        <w:fldChar w:fldCharType="separate"/>
      </w:r>
      <w:r w:rsidR="00E07846" w:rsidRPr="00372FA8">
        <w:t>E-Authentication Level Selection</w:t>
      </w:r>
      <w:r w:rsidR="00E07846">
        <w:fldChar w:fldCharType="end"/>
      </w:r>
      <w:r w:rsidR="00E07846" w:rsidRPr="00E07846">
        <w:t>.</w:t>
      </w:r>
      <w:r w:rsidR="00E07846">
        <w:t xml:space="preserve"> </w:t>
      </w:r>
      <w:r w:rsidR="000434D9">
        <w:fldChar w:fldCharType="end"/>
      </w:r>
      <w:r w:rsidR="00263591">
        <w:t xml:space="preserve">  </w:t>
      </w:r>
    </w:p>
    <w:p w14:paraId="689DDA01" w14:textId="77777777" w:rsidR="00277F01" w:rsidRDefault="00277F01" w:rsidP="001C310B">
      <w:pPr>
        <w:pStyle w:val="GSANote"/>
      </w:pPr>
      <w:r w:rsidRPr="001729AB">
        <w:t xml:space="preserve">Note: Refer to OMB Memo M-04-04 E-Authentication Guidance for Federal Agencies for more information on e-Authentication.  </w:t>
      </w:r>
    </w:p>
    <w:p w14:paraId="0AC14503" w14:textId="77777777" w:rsidR="001F1D20" w:rsidRDefault="007D1661" w:rsidP="00DA4990">
      <w:r w:rsidRPr="002C3786">
        <w:t xml:space="preserve">The </w:t>
      </w:r>
      <w:r w:rsidR="000434D9">
        <w:t>e</w:t>
      </w:r>
      <w:r w:rsidR="00ED27CF" w:rsidRPr="002C3786">
        <w:t>-</w:t>
      </w:r>
      <w:r w:rsidR="000434D9">
        <w:t>a</w:t>
      </w:r>
      <w:r w:rsidR="00ED27CF" w:rsidRPr="002C3786">
        <w:t xml:space="preserve">uthentication </w:t>
      </w:r>
      <w:r w:rsidR="000434D9">
        <w:t>l</w:t>
      </w:r>
      <w:r w:rsidR="00ED27CF" w:rsidRPr="002C3786">
        <w:t>evel</w:t>
      </w:r>
      <w:r w:rsidRPr="002C3786">
        <w:t xml:space="preserve"> is </w:t>
      </w:r>
      <w:sdt>
        <w:sdtPr>
          <w:alias w:val="e-Authentication Level"/>
          <w:tag w:val="eauthenticationlevel"/>
          <w:id w:val="-1515680357"/>
          <w:placeholder>
            <w:docPart w:val="DefaultPlaceholder_1082065159"/>
          </w:placeholder>
          <w:showingPlcHdr/>
          <w:dropDownList>
            <w:listItem w:value="Choose an item."/>
            <w:listItem w:displayText="Level 1:  Little or no confidence in the asserted identity’s validity" w:value="Level 1:  Little or no confidence in the asserted identity’s validity"/>
            <w:listItem w:displayText="Level 2:  Some confidence in the asserted identity’s validity" w:value="Level 2:  Some confidence in the asserted identity’s validity"/>
            <w:listItem w:displayText="Level 3:  High confidence in the asserted identity’s validity" w:value="Level 3:  High confidence in the asserted identity’s validity"/>
            <w:listItem w:displayText="Level 4:  Very high confidence in the asserted identity’s validity." w:value="Level 4:  Very high confidence in the asserted identity’s validity."/>
          </w:dropDownList>
        </w:sdtPr>
        <w:sdtEndPr/>
        <w:sdtContent>
          <w:r w:rsidR="003A2499" w:rsidRPr="00981B84">
            <w:rPr>
              <w:rStyle w:val="PlaceholderText"/>
            </w:rPr>
            <w:t>Choose an item.</w:t>
          </w:r>
        </w:sdtContent>
      </w:sdt>
    </w:p>
    <w:p w14:paraId="3381461A" w14:textId="77777777" w:rsidR="002C3A5E" w:rsidRPr="001F1D20" w:rsidRDefault="00E07846" w:rsidP="00DA4990">
      <w:r w:rsidRPr="00E07846">
        <w:t>Additional e-Authentication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Attachments</w:t>
      </w:r>
      <w:r>
        <w:fldChar w:fldCharType="end"/>
      </w:r>
      <w:r>
        <w:t xml:space="preserve"> </w:t>
      </w:r>
      <w:r>
        <w:fldChar w:fldCharType="begin"/>
      </w:r>
      <w:r>
        <w:instrText xml:space="preserve"> REF _Ref462656327 \h </w:instrText>
      </w:r>
      <w:r>
        <w:fldChar w:fldCharType="separate"/>
      </w:r>
      <w:r w:rsidRPr="00372FA8">
        <w:t>E-Authentication Level Selection</w:t>
      </w:r>
      <w:r>
        <w:fldChar w:fldCharType="end"/>
      </w:r>
      <w:r w:rsidRPr="00E07846">
        <w:t>.</w:t>
      </w:r>
    </w:p>
    <w:p w14:paraId="016B2E43" w14:textId="77777777" w:rsidR="000D1972" w:rsidRPr="00E0416A" w:rsidRDefault="00906DA9" w:rsidP="00DA4990">
      <w:pPr>
        <w:pStyle w:val="Heading1"/>
      </w:pPr>
      <w:bookmarkStart w:id="83" w:name="_Toc383433180"/>
      <w:bookmarkStart w:id="84" w:name="_Toc383444412"/>
      <w:bookmarkStart w:id="85" w:name="_Toc385594037"/>
      <w:bookmarkStart w:id="86" w:name="_Toc385594429"/>
      <w:bookmarkStart w:id="87" w:name="_Toc385594817"/>
      <w:bookmarkStart w:id="88" w:name="_Toc388620674"/>
      <w:bookmarkStart w:id="89" w:name="_Toc449543271"/>
      <w:bookmarkStart w:id="90" w:name="_Toc464803500"/>
      <w:r w:rsidRPr="00E0416A">
        <w:t xml:space="preserve">Information </w:t>
      </w:r>
      <w:r w:rsidR="003B7C18" w:rsidRPr="00E0416A">
        <w:t>System Owner</w:t>
      </w:r>
      <w:bookmarkEnd w:id="83"/>
      <w:bookmarkEnd w:id="84"/>
      <w:bookmarkEnd w:id="85"/>
      <w:bookmarkEnd w:id="86"/>
      <w:bookmarkEnd w:id="87"/>
      <w:bookmarkEnd w:id="88"/>
      <w:bookmarkEnd w:id="89"/>
      <w:bookmarkEnd w:id="90"/>
      <w:r w:rsidR="00457CF8" w:rsidRPr="00E0416A">
        <w:t xml:space="preserve"> </w:t>
      </w:r>
      <w:r w:rsidRPr="00E0416A">
        <w:t xml:space="preserve"> </w:t>
      </w:r>
    </w:p>
    <w:p w14:paraId="07DA7984" w14:textId="77777777" w:rsidR="0086260F" w:rsidRDefault="00906DA9" w:rsidP="00DA4990">
      <w:r w:rsidRPr="002C3786">
        <w:t>The following individual is identified as the system owner or functional proponent/advocate for this system</w:t>
      </w:r>
      <w:r w:rsidR="00AA2578" w:rsidRPr="002C3786">
        <w:t>.</w:t>
      </w:r>
      <w:r w:rsidR="00AA2578">
        <w:t xml:space="preserve">  </w:t>
      </w:r>
    </w:p>
    <w:p w14:paraId="637460C5" w14:textId="77777777" w:rsidR="0038450F" w:rsidRPr="002C3786" w:rsidRDefault="0038450F" w:rsidP="0038450F">
      <w:pPr>
        <w:pStyle w:val="Caption"/>
      </w:pPr>
      <w:bookmarkStart w:id="91" w:name="_Toc437345244"/>
      <w:bookmarkStart w:id="92" w:name="_Toc462748489"/>
      <w:r>
        <w:t xml:space="preserve">Table </w:t>
      </w:r>
      <w:r w:rsidR="00CB38BB">
        <w:fldChar w:fldCharType="begin"/>
      </w:r>
      <w:r w:rsidR="00CB38BB">
        <w:instrText xml:space="preserve"> STYLEREF 1 \s </w:instrText>
      </w:r>
      <w:r w:rsidR="00CB38BB">
        <w:fldChar w:fldCharType="separate"/>
      </w:r>
      <w:r w:rsidR="007E7240">
        <w:rPr>
          <w:noProof/>
        </w:rPr>
        <w:t>3</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4203EB">
        <w:t>Information System Owner</w:t>
      </w:r>
      <w:bookmarkEnd w:id="91"/>
      <w:bookmarkEnd w:id="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C15D16" w14:paraId="6590D247" w14:textId="77777777" w:rsidTr="001C310B">
        <w:trPr>
          <w:cantSplit/>
          <w:trHeight w:hRule="exact" w:val="288"/>
          <w:tblHeader/>
          <w:jc w:val="center"/>
        </w:trPr>
        <w:tc>
          <w:tcPr>
            <w:tcW w:w="5000" w:type="pct"/>
            <w:gridSpan w:val="2"/>
            <w:shd w:val="clear" w:color="auto" w:fill="DBE5F1" w:themeFill="accent1" w:themeFillTint="33"/>
            <w:tcMar>
              <w:top w:w="0" w:type="dxa"/>
              <w:left w:w="101" w:type="dxa"/>
              <w:bottom w:w="115" w:type="dxa"/>
              <w:right w:w="101" w:type="dxa"/>
            </w:tcMar>
          </w:tcPr>
          <w:p w14:paraId="02B1442B" w14:textId="77777777" w:rsidR="002331F9" w:rsidRDefault="002331F9" w:rsidP="002331F9">
            <w:pPr>
              <w:pStyle w:val="GSATableHeading"/>
            </w:pPr>
            <w:r>
              <w:t>Information System Owner Information</w:t>
            </w:r>
          </w:p>
        </w:tc>
      </w:tr>
      <w:tr w:rsidR="002331F9" w:rsidRPr="00C15D16" w14:paraId="6E89F702"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7FDFD185" w14:textId="77777777" w:rsidR="002331F9" w:rsidRPr="00790325" w:rsidRDefault="002331F9" w:rsidP="00157884">
            <w:pPr>
              <w:pStyle w:val="GSATableHeadingLeftJustified"/>
            </w:pPr>
            <w:r w:rsidRPr="00790325">
              <w:t>Name</w:t>
            </w:r>
          </w:p>
        </w:tc>
        <w:sdt>
          <w:sdtPr>
            <w:alias w:val="Name"/>
            <w:tag w:val="name"/>
            <w:id w:val="-193772886"/>
            <w:placeholder>
              <w:docPart w:val="9A7AC1922FEF42B8B912F9B7E550ACFF"/>
            </w:placeholder>
            <w:showingPlcHdr/>
            <w:text w:multiLine="1"/>
          </w:sdtPr>
          <w:sdtEndPr/>
          <w:sdtContent>
            <w:tc>
              <w:tcPr>
                <w:tcW w:w="3593" w:type="pct"/>
                <w:shd w:val="clear" w:color="auto" w:fill="auto"/>
                <w:tcMar>
                  <w:top w:w="0" w:type="dxa"/>
                  <w:left w:w="101" w:type="dxa"/>
                  <w:bottom w:w="115" w:type="dxa"/>
                  <w:right w:w="101" w:type="dxa"/>
                </w:tcMar>
              </w:tcPr>
              <w:p w14:paraId="4875E975" w14:textId="77777777" w:rsidR="002331F9" w:rsidRPr="00C15D16" w:rsidRDefault="00412FC1" w:rsidP="00412FC1">
                <w:pPr>
                  <w:pStyle w:val="GSATableText"/>
                </w:pPr>
                <w:r>
                  <w:rPr>
                    <w:rStyle w:val="PlaceholderText"/>
                    <w:rFonts w:eastAsiaTheme="majorEastAsia"/>
                  </w:rPr>
                  <w:t>&lt;Enter Name&gt;</w:t>
                </w:r>
              </w:p>
            </w:tc>
          </w:sdtContent>
        </w:sdt>
      </w:tr>
      <w:tr w:rsidR="00AB6891" w:rsidRPr="00C15D16" w14:paraId="3327D41E"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3DD5E8D6" w14:textId="77777777" w:rsidR="00AB6891" w:rsidRPr="00790325" w:rsidRDefault="00AB6891" w:rsidP="00E03A24">
            <w:pPr>
              <w:pStyle w:val="GSATableHeadingLeftJustified"/>
            </w:pPr>
            <w:r w:rsidRPr="00790325">
              <w:t>Title</w:t>
            </w:r>
          </w:p>
        </w:tc>
        <w:sdt>
          <w:sdtPr>
            <w:alias w:val="Title"/>
            <w:tag w:val="title"/>
            <w:id w:val="1103843450"/>
            <w:placeholder>
              <w:docPart w:val="C66693095F0C4DEDBE148484A9113913"/>
            </w:placeholder>
            <w:showingPlcHdr/>
            <w:text/>
          </w:sdtPr>
          <w:sdtEndPr/>
          <w:sdtContent>
            <w:tc>
              <w:tcPr>
                <w:tcW w:w="3593" w:type="pct"/>
                <w:tcMar>
                  <w:top w:w="0" w:type="dxa"/>
                  <w:left w:w="101" w:type="dxa"/>
                  <w:bottom w:w="115" w:type="dxa"/>
                  <w:right w:w="101" w:type="dxa"/>
                </w:tcMar>
              </w:tcPr>
              <w:p w14:paraId="52521CCD" w14:textId="77777777" w:rsidR="00AB6891" w:rsidRPr="00C15D16" w:rsidRDefault="00412FC1" w:rsidP="00412FC1">
                <w:pPr>
                  <w:pStyle w:val="GSATableText"/>
                </w:pPr>
                <w:r>
                  <w:rPr>
                    <w:rStyle w:val="PlaceholderText"/>
                    <w:rFonts w:eastAsiaTheme="majorEastAsia"/>
                  </w:rPr>
                  <w:t>&lt;Enter Title&gt;</w:t>
                </w:r>
              </w:p>
            </w:tc>
          </w:sdtContent>
        </w:sdt>
      </w:tr>
      <w:tr w:rsidR="00AB6891" w:rsidRPr="00C15D16" w14:paraId="3E519E2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1A014F1A" w14:textId="77777777" w:rsidR="00AB6891" w:rsidRPr="00790325" w:rsidRDefault="00AB6891" w:rsidP="00E03A24">
            <w:pPr>
              <w:pStyle w:val="GSATableHeadingLeftJustified"/>
            </w:pPr>
            <w:r w:rsidRPr="00790325">
              <w:t>Company / Organization</w:t>
            </w:r>
          </w:p>
        </w:tc>
        <w:sdt>
          <w:sdtPr>
            <w:alias w:val="Company/Organization"/>
            <w:tag w:val="company"/>
            <w:id w:val="-1889324861"/>
            <w:placeholder>
              <w:docPart w:val="6B4B03F972254A1C84049EDF4F83BFD4"/>
            </w:placeholder>
            <w:showingPlcHdr/>
            <w:text w:multiLine="1"/>
          </w:sdtPr>
          <w:sdtEndPr/>
          <w:sdtContent>
            <w:tc>
              <w:tcPr>
                <w:tcW w:w="3593" w:type="pct"/>
                <w:tcMar>
                  <w:top w:w="0" w:type="dxa"/>
                  <w:left w:w="101" w:type="dxa"/>
                  <w:bottom w:w="115" w:type="dxa"/>
                  <w:right w:w="101" w:type="dxa"/>
                </w:tcMar>
              </w:tcPr>
              <w:p w14:paraId="3F4467DF" w14:textId="77777777" w:rsidR="00AB6891" w:rsidRPr="00C15D16" w:rsidRDefault="00412FC1" w:rsidP="008831CC">
                <w:pPr>
                  <w:pStyle w:val="GSATableText"/>
                </w:pPr>
                <w:r>
                  <w:rPr>
                    <w:rStyle w:val="PlaceholderText"/>
                    <w:rFonts w:eastAsiaTheme="majorEastAsia"/>
                  </w:rPr>
                  <w:t>&lt;Enter Company/Organization&gt;</w:t>
                </w:r>
                <w:r w:rsidR="001F1D20" w:rsidRPr="002D7D9B">
                  <w:rPr>
                    <w:rStyle w:val="PlaceholderText"/>
                    <w:rFonts w:eastAsiaTheme="majorEastAsia"/>
                  </w:rPr>
                  <w:t>.</w:t>
                </w:r>
              </w:p>
            </w:tc>
          </w:sdtContent>
        </w:sdt>
      </w:tr>
      <w:tr w:rsidR="00AB6891" w:rsidRPr="00C15D16" w14:paraId="7D7C0B00"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5C2DAE63" w14:textId="77777777" w:rsidR="00AB6891" w:rsidRPr="00790325" w:rsidRDefault="00AB6891" w:rsidP="00E03A24">
            <w:pPr>
              <w:pStyle w:val="GSATableHeadingLeftJustified"/>
            </w:pPr>
            <w:r w:rsidRPr="00790325">
              <w:t>Address</w:t>
            </w:r>
          </w:p>
        </w:tc>
        <w:sdt>
          <w:sdtPr>
            <w:alias w:val="Address"/>
            <w:tag w:val="address"/>
            <w:id w:val="1352063152"/>
            <w:placeholder>
              <w:docPart w:val="BBB22034FE37439386159A6EE731BB95"/>
            </w:placeholder>
            <w:showingPlcHdr/>
            <w:text/>
          </w:sdtPr>
          <w:sdtEndPr/>
          <w:sdtContent>
            <w:tc>
              <w:tcPr>
                <w:tcW w:w="3593" w:type="pct"/>
                <w:tcMar>
                  <w:top w:w="0" w:type="dxa"/>
                  <w:left w:w="101" w:type="dxa"/>
                  <w:bottom w:w="115" w:type="dxa"/>
                  <w:right w:w="101" w:type="dxa"/>
                </w:tcMar>
              </w:tcPr>
              <w:p w14:paraId="5F87F2D7" w14:textId="77777777" w:rsidR="00AB6891" w:rsidRPr="00C15D16" w:rsidRDefault="00FB520A" w:rsidP="00FB520A">
                <w:pPr>
                  <w:pStyle w:val="GSATableText"/>
                </w:pPr>
                <w:r>
                  <w:rPr>
                    <w:rStyle w:val="PlaceholderText"/>
                    <w:rFonts w:eastAsiaTheme="majorEastAsia"/>
                  </w:rPr>
                  <w:t>&lt;Enter Address, City, State and Zip&gt;</w:t>
                </w:r>
              </w:p>
            </w:tc>
          </w:sdtContent>
        </w:sdt>
      </w:tr>
      <w:tr w:rsidR="00AB6891" w:rsidRPr="00C15D16" w14:paraId="3DD20FF4"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1ABF0A98" w14:textId="77777777" w:rsidR="00AB6891" w:rsidRPr="00790325" w:rsidRDefault="00AB6891" w:rsidP="00E03A24">
            <w:pPr>
              <w:pStyle w:val="GSATableHeadingLeftJustified"/>
            </w:pPr>
            <w:r w:rsidRPr="00790325">
              <w:t>Phone Number</w:t>
            </w:r>
          </w:p>
        </w:tc>
        <w:sdt>
          <w:sdtPr>
            <w:alias w:val="Phone Number"/>
            <w:tag w:val="phonenumber"/>
            <w:id w:val="-1158920921"/>
            <w:placeholder>
              <w:docPart w:val="22CAEA644205423E974C8569130E75A3"/>
            </w:placeholder>
            <w:showingPlcHdr/>
            <w:text/>
          </w:sdtPr>
          <w:sdtEndPr/>
          <w:sdtContent>
            <w:tc>
              <w:tcPr>
                <w:tcW w:w="3593" w:type="pct"/>
                <w:tcMar>
                  <w:top w:w="0" w:type="dxa"/>
                  <w:left w:w="101" w:type="dxa"/>
                  <w:bottom w:w="115" w:type="dxa"/>
                  <w:right w:w="101" w:type="dxa"/>
                </w:tcMar>
              </w:tcPr>
              <w:p w14:paraId="2E062BFB" w14:textId="77777777" w:rsidR="00AB6891" w:rsidRPr="00C15D16" w:rsidRDefault="008831CC" w:rsidP="008831CC">
                <w:pPr>
                  <w:pStyle w:val="GSATableText"/>
                </w:pPr>
                <w:r>
                  <w:rPr>
                    <w:rStyle w:val="PlaceholderText"/>
                    <w:rFonts w:eastAsiaTheme="majorEastAsia"/>
                  </w:rPr>
                  <w:t>&lt;555-555-5555&gt;</w:t>
                </w:r>
              </w:p>
            </w:tc>
          </w:sdtContent>
        </w:sdt>
      </w:tr>
      <w:tr w:rsidR="00AB6891" w:rsidRPr="00C15D16" w14:paraId="1048F94C"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3EBAE054" w14:textId="77777777" w:rsidR="00AB6891" w:rsidRPr="00790325" w:rsidRDefault="00AB6891" w:rsidP="00E03A24">
            <w:pPr>
              <w:pStyle w:val="GSATableHeadingLeftJustified"/>
            </w:pPr>
            <w:r w:rsidRPr="00790325">
              <w:t>Email Address</w:t>
            </w:r>
          </w:p>
        </w:tc>
        <w:sdt>
          <w:sdtPr>
            <w:alias w:val="E-Mail Address"/>
            <w:tag w:val="email"/>
            <w:id w:val="-475687190"/>
            <w:placeholder>
              <w:docPart w:val="03D01E758B3F4876BAFE3934332A71DA"/>
            </w:placeholder>
            <w:showingPlcHdr/>
            <w:text/>
          </w:sdtPr>
          <w:sdtEndPr/>
          <w:sdtContent>
            <w:tc>
              <w:tcPr>
                <w:tcW w:w="3593" w:type="pct"/>
                <w:tcMar>
                  <w:top w:w="0" w:type="dxa"/>
                  <w:left w:w="101" w:type="dxa"/>
                  <w:bottom w:w="115" w:type="dxa"/>
                  <w:right w:w="101" w:type="dxa"/>
                </w:tcMar>
              </w:tcPr>
              <w:p w14:paraId="223CC471" w14:textId="77777777" w:rsidR="00AB6891" w:rsidRPr="00C15D16" w:rsidRDefault="008831CC" w:rsidP="008831CC">
                <w:pPr>
                  <w:pStyle w:val="GSATableText"/>
                </w:pPr>
                <w:r>
                  <w:rPr>
                    <w:rStyle w:val="PlaceholderText"/>
                    <w:rFonts w:eastAsiaTheme="majorEastAsia"/>
                  </w:rPr>
                  <w:t>&lt;Enter email address&gt;</w:t>
                </w:r>
              </w:p>
            </w:tc>
          </w:sdtContent>
        </w:sdt>
      </w:tr>
    </w:tbl>
    <w:p w14:paraId="5A908EB5" w14:textId="77777777" w:rsidR="001F1D20" w:rsidRPr="001F1D20" w:rsidRDefault="001F1D20" w:rsidP="00DA4990"/>
    <w:p w14:paraId="76BF9522" w14:textId="77777777" w:rsidR="000D1972" w:rsidRDefault="00A84346" w:rsidP="00DA4990">
      <w:pPr>
        <w:pStyle w:val="Heading1"/>
      </w:pPr>
      <w:bookmarkStart w:id="93" w:name="_Toc383430715"/>
      <w:bookmarkStart w:id="94" w:name="_Toc383429986"/>
      <w:bookmarkStart w:id="95" w:name="_Toc383430198"/>
      <w:bookmarkStart w:id="96" w:name="_Toc383430419"/>
      <w:bookmarkStart w:id="97" w:name="_Toc383430480"/>
      <w:bookmarkStart w:id="98" w:name="_Toc383430555"/>
      <w:bookmarkStart w:id="99" w:name="_Toc383431316"/>
      <w:bookmarkStart w:id="100" w:name="_Toc383431376"/>
      <w:bookmarkStart w:id="101" w:name="_Toc383431873"/>
      <w:bookmarkStart w:id="102" w:name="_Toc383432454"/>
      <w:bookmarkStart w:id="103" w:name="_Toc383432570"/>
      <w:bookmarkStart w:id="104" w:name="_Toc383432686"/>
      <w:bookmarkStart w:id="105" w:name="_Toc383432799"/>
      <w:bookmarkStart w:id="106" w:name="_Toc383432898"/>
      <w:bookmarkStart w:id="107" w:name="_Toc383433181"/>
      <w:bookmarkStart w:id="108" w:name="_Toc383434411"/>
      <w:bookmarkStart w:id="109" w:name="_Toc383437709"/>
      <w:bookmarkStart w:id="110" w:name="_Toc383438313"/>
      <w:bookmarkStart w:id="111" w:name="_Toc383439250"/>
      <w:bookmarkStart w:id="112" w:name="_Toc383439487"/>
      <w:bookmarkStart w:id="113" w:name="_Toc383440198"/>
      <w:bookmarkStart w:id="114" w:name="_Toc383440796"/>
      <w:bookmarkStart w:id="115" w:name="_Toc383441137"/>
      <w:bookmarkStart w:id="116" w:name="_Toc383441480"/>
      <w:bookmarkStart w:id="117" w:name="_Toc383442500"/>
      <w:bookmarkStart w:id="118" w:name="_Toc383443721"/>
      <w:bookmarkStart w:id="119" w:name="_Toc383444413"/>
      <w:bookmarkStart w:id="120" w:name="_Toc383445250"/>
      <w:bookmarkStart w:id="121" w:name="_Toc383465151"/>
      <w:bookmarkStart w:id="122" w:name="_Toc385592872"/>
      <w:bookmarkStart w:id="123" w:name="_Toc385593251"/>
      <w:bookmarkStart w:id="124" w:name="_Toc385593644"/>
      <w:bookmarkStart w:id="125" w:name="_Toc385594038"/>
      <w:bookmarkStart w:id="126" w:name="_Toc385594430"/>
      <w:bookmarkStart w:id="127" w:name="_Toc385594818"/>
      <w:bookmarkStart w:id="128" w:name="_Toc385595224"/>
      <w:bookmarkStart w:id="129" w:name="_Toc385595616"/>
      <w:bookmarkStart w:id="130" w:name="_Toc385762180"/>
      <w:bookmarkStart w:id="131" w:name="_Toc383433182"/>
      <w:bookmarkStart w:id="132" w:name="_Toc383444414"/>
      <w:bookmarkStart w:id="133" w:name="_Toc385594039"/>
      <w:bookmarkStart w:id="134" w:name="_Toc385594431"/>
      <w:bookmarkStart w:id="135" w:name="_Toc385594819"/>
      <w:bookmarkStart w:id="136" w:name="_Toc388620675"/>
      <w:bookmarkStart w:id="137" w:name="_Toc449543272"/>
      <w:bookmarkStart w:id="138" w:name="_Toc464803501"/>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E0416A">
        <w:t>Authorizing Official</w:t>
      </w:r>
      <w:bookmarkEnd w:id="131"/>
      <w:bookmarkEnd w:id="132"/>
      <w:bookmarkEnd w:id="133"/>
      <w:bookmarkEnd w:id="134"/>
      <w:bookmarkEnd w:id="135"/>
      <w:bookmarkEnd w:id="136"/>
      <w:bookmarkEnd w:id="137"/>
      <w:bookmarkEnd w:id="138"/>
    </w:p>
    <w:p w14:paraId="2EC94252" w14:textId="77777777" w:rsidR="00A25914" w:rsidRPr="00BB6184" w:rsidRDefault="00A25914" w:rsidP="00BB6184">
      <w:pPr>
        <w:pStyle w:val="GSAInstruction"/>
      </w:pPr>
      <w:r w:rsidRPr="00BB6184">
        <w:t>Instruction: The Authorizing Official is determined by the path that the CSP is using to obtain an authorization.</w:t>
      </w:r>
    </w:p>
    <w:p w14:paraId="7A021F20" w14:textId="77777777" w:rsidR="00A25914" w:rsidRPr="00BB6184" w:rsidRDefault="00A25914" w:rsidP="00BB6184">
      <w:pPr>
        <w:pStyle w:val="GSAInstruction"/>
      </w:pPr>
      <w:r w:rsidRPr="00BB6184">
        <w:t xml:space="preserve">JAB P-ATO: </w:t>
      </w:r>
      <w:r w:rsidR="00895AF9">
        <w:t>FedRAMP</w:t>
      </w:r>
      <w:r w:rsidRPr="00BB6184">
        <w:t>, JAB</w:t>
      </w:r>
      <w:r w:rsidR="00F2579B">
        <w:t>,</w:t>
      </w:r>
      <w:r w:rsidRPr="00BB6184">
        <w:t xml:space="preserve"> as comprised of member representatives from the General Services Administration (GSA), Department of Defense (</w:t>
      </w:r>
      <w:r w:rsidR="002350CE">
        <w:t>DoD</w:t>
      </w:r>
      <w:r w:rsidRPr="00BB6184">
        <w:t>) and Department of Homeland Security (DHS)</w:t>
      </w:r>
    </w:p>
    <w:p w14:paraId="3E70F893" w14:textId="77777777" w:rsidR="00A25914" w:rsidRPr="00BB6184" w:rsidRDefault="00A25914" w:rsidP="00BB6184">
      <w:pPr>
        <w:pStyle w:val="GSAInstruction"/>
      </w:pPr>
      <w:r w:rsidRPr="00BB6184">
        <w:t xml:space="preserve">Agency </w:t>
      </w:r>
      <w:r w:rsidR="00CA2C7D">
        <w:t>Authority to Operate (</w:t>
      </w:r>
      <w:r w:rsidRPr="00BB6184">
        <w:t>ATO</w:t>
      </w:r>
      <w:r w:rsidR="00CA2C7D">
        <w:t>)</w:t>
      </w:r>
      <w:r w:rsidRPr="00BB6184">
        <w:t xml:space="preserve">: Agency Authorizing Official </w:t>
      </w:r>
      <w:r w:rsidR="00F2579B">
        <w:t>n</w:t>
      </w:r>
      <w:r w:rsidRPr="00BB6184">
        <w:t xml:space="preserve">ame, </w:t>
      </w:r>
      <w:r w:rsidR="00F2579B">
        <w:t>title and contact information</w:t>
      </w:r>
    </w:p>
    <w:p w14:paraId="0EFCF340" w14:textId="77777777" w:rsidR="00412FC1" w:rsidRPr="00BB6184" w:rsidRDefault="00412FC1" w:rsidP="00BB6184">
      <w:pPr>
        <w:pStyle w:val="GSAInstruction"/>
      </w:pPr>
      <w:r>
        <w:t>Delete this and all other instructions from your final version of this document.</w:t>
      </w:r>
    </w:p>
    <w:p w14:paraId="190C9B8B" w14:textId="77777777" w:rsidR="00DA794A" w:rsidRDefault="00DA794A" w:rsidP="00DA4990"/>
    <w:p w14:paraId="13B7ED4E" w14:textId="77777777" w:rsidR="00E23245" w:rsidRDefault="00DA121E" w:rsidP="00DA4990">
      <w:r w:rsidRPr="002C3786">
        <w:t>The</w:t>
      </w:r>
      <w:r w:rsidR="00A84346" w:rsidRPr="002C3786">
        <w:t xml:space="preserve"> Authorizing Official (AO) or Designated Approving Authority (DAA) for this information system is the</w:t>
      </w:r>
      <w:r w:rsidR="002C3A5E">
        <w:t xml:space="preserve"> </w:t>
      </w:r>
      <w:sdt>
        <w:sdtPr>
          <w:id w:val="1467468288"/>
          <w:placeholder>
            <w:docPart w:val="4DA65CE0B947410A96FE0DA71D3A065D"/>
          </w:placeholder>
        </w:sdtPr>
        <w:sdtEndPr>
          <w:rPr>
            <w:rStyle w:val="GSAItalicEmphasisChar"/>
            <w:rFonts w:cstheme="minorBidi"/>
            <w:i/>
            <w:lang w:eastAsia="zh-TW"/>
          </w:rPr>
        </w:sdtEndPr>
        <w:sdtContent>
          <w:r w:rsidR="003B7418" w:rsidRPr="00CA26F8">
            <w:rPr>
              <w:rStyle w:val="GSAItalicEmphasisChar"/>
            </w:rPr>
            <w:t>Insert AO information as instructed above</w:t>
          </w:r>
        </w:sdtContent>
      </w:sdt>
      <w:r w:rsidR="003B7418">
        <w:t>.</w:t>
      </w:r>
    </w:p>
    <w:p w14:paraId="12177998" w14:textId="77777777" w:rsidR="002C3A5E" w:rsidRPr="002C3786" w:rsidRDefault="002C3A5E" w:rsidP="00DA4990"/>
    <w:p w14:paraId="29A06ECC" w14:textId="77777777" w:rsidR="000D1972" w:rsidRDefault="00E23245" w:rsidP="00DA4990">
      <w:pPr>
        <w:pStyle w:val="Heading1"/>
      </w:pPr>
      <w:bookmarkStart w:id="139" w:name="_Toc383433183"/>
      <w:bookmarkStart w:id="140" w:name="_Toc383444415"/>
      <w:bookmarkStart w:id="141" w:name="_Toc385594040"/>
      <w:bookmarkStart w:id="142" w:name="_Toc385594432"/>
      <w:bookmarkStart w:id="143" w:name="_Toc385594820"/>
      <w:bookmarkStart w:id="144" w:name="_Toc388620676"/>
      <w:bookmarkStart w:id="145" w:name="_Toc449543273"/>
      <w:bookmarkStart w:id="146" w:name="_Toc464803502"/>
      <w:r w:rsidRPr="002C3786">
        <w:t>Other Designated Contacts</w:t>
      </w:r>
      <w:bookmarkEnd w:id="139"/>
      <w:bookmarkEnd w:id="140"/>
      <w:bookmarkEnd w:id="141"/>
      <w:bookmarkEnd w:id="142"/>
      <w:bookmarkEnd w:id="143"/>
      <w:bookmarkEnd w:id="144"/>
      <w:bookmarkEnd w:id="145"/>
      <w:bookmarkEnd w:id="146"/>
    </w:p>
    <w:p w14:paraId="0AC752E4" w14:textId="77777777" w:rsidR="00A25914" w:rsidRDefault="00A25914" w:rsidP="00772544">
      <w:pPr>
        <w:pStyle w:val="GSAInstruction"/>
        <w:keepLines/>
      </w:pPr>
      <w:r w:rsidRPr="00BB6184">
        <w:t xml:space="preserve">Instruction: </w:t>
      </w:r>
      <w:r w:rsidR="00DA633E">
        <w:t>AO</w:t>
      </w:r>
      <w:r w:rsidRPr="00BB6184">
        <w:t xml:space="preserve">s should use the following section to identify points of contact that understand the technical implementations of the identified cloud system.  </w:t>
      </w:r>
      <w:r w:rsidR="00DA633E">
        <w:t>AO</w:t>
      </w:r>
      <w:r w:rsidRPr="00BB6184">
        <w:t xml:space="preserve">s should edit, add, </w:t>
      </w:r>
      <w:r w:rsidR="00F2579B">
        <w:t xml:space="preserve">or </w:t>
      </w:r>
      <w:r w:rsidRPr="00BB6184">
        <w:t xml:space="preserve">modify the contacts in this section as they see fit. </w:t>
      </w:r>
    </w:p>
    <w:p w14:paraId="1BC3B2F2" w14:textId="77777777" w:rsidR="00412FC1" w:rsidRPr="00BB6184" w:rsidRDefault="00412FC1" w:rsidP="00412FC1">
      <w:pPr>
        <w:pStyle w:val="GSAInstruction"/>
      </w:pPr>
      <w:r>
        <w:t>Delete this and all other instructions from your final version of this document.</w:t>
      </w:r>
    </w:p>
    <w:p w14:paraId="3DB4B7A5" w14:textId="77777777" w:rsidR="002C3A5E" w:rsidRPr="002C3A5E" w:rsidRDefault="002C3A5E" w:rsidP="00DA4990"/>
    <w:p w14:paraId="58F60497" w14:textId="77777777" w:rsidR="000D1972" w:rsidRDefault="00E23245" w:rsidP="00DA4990">
      <w:r w:rsidRPr="00C44092">
        <w:t>The following individual(s) identified below possess in-depth knowledge of this system and/or its functions and operation</w:t>
      </w:r>
      <w:r w:rsidR="00AA2578" w:rsidRPr="00C44092">
        <w:t xml:space="preserve">.  </w:t>
      </w:r>
    </w:p>
    <w:p w14:paraId="711AF1EA" w14:textId="77777777" w:rsidR="009A3BA2" w:rsidRPr="00C44092" w:rsidRDefault="009A3BA2" w:rsidP="009A3BA2">
      <w:pPr>
        <w:pStyle w:val="Caption"/>
      </w:pPr>
      <w:bookmarkStart w:id="147" w:name="_Toc437345245"/>
      <w:bookmarkStart w:id="148" w:name="_Toc462748490"/>
      <w:r>
        <w:t xml:space="preserve">Table </w:t>
      </w:r>
      <w:r w:rsidR="00CB38BB">
        <w:fldChar w:fldCharType="begin"/>
      </w:r>
      <w:r w:rsidR="00CB38BB">
        <w:instrText xml:space="preserve"> STYLEREF 1 \s </w:instrText>
      </w:r>
      <w:r w:rsidR="00CB38BB">
        <w:fldChar w:fldCharType="separate"/>
      </w:r>
      <w:r w:rsidR="007E7240">
        <w:rPr>
          <w:noProof/>
        </w:rPr>
        <w:t>5</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B26243">
        <w:t>Information System Management Point of Contact</w:t>
      </w:r>
      <w:bookmarkEnd w:id="147"/>
      <w:bookmarkEnd w:id="1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2C3786" w14:paraId="1CD52A02" w14:textId="77777777" w:rsidTr="001C310B">
        <w:trPr>
          <w:cantSplit/>
          <w:trHeight w:hRule="exact" w:val="288"/>
          <w:tblHeader/>
          <w:jc w:val="center"/>
        </w:trPr>
        <w:tc>
          <w:tcPr>
            <w:tcW w:w="5000" w:type="pct"/>
            <w:gridSpan w:val="2"/>
            <w:shd w:val="clear" w:color="auto" w:fill="DBE5F1" w:themeFill="accent1" w:themeFillTint="33"/>
            <w:tcMar>
              <w:top w:w="0" w:type="dxa"/>
              <w:left w:w="101" w:type="dxa"/>
              <w:bottom w:w="115" w:type="dxa"/>
              <w:right w:w="101" w:type="dxa"/>
            </w:tcMar>
          </w:tcPr>
          <w:p w14:paraId="31BF8EC7" w14:textId="77777777" w:rsidR="002331F9" w:rsidRDefault="002331F9" w:rsidP="002331F9">
            <w:pPr>
              <w:pStyle w:val="GSATableHeading"/>
            </w:pPr>
            <w:r w:rsidRPr="002331F9">
              <w:t>Information System Management Point of Contact</w:t>
            </w:r>
          </w:p>
        </w:tc>
      </w:tr>
      <w:tr w:rsidR="008831CC" w:rsidRPr="002C3786" w14:paraId="760B34F8"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38B94DAB" w14:textId="77777777" w:rsidR="008831CC" w:rsidRPr="00790325" w:rsidRDefault="008831CC" w:rsidP="008831CC">
            <w:pPr>
              <w:pStyle w:val="GSATableHeadingLeftJustified"/>
            </w:pPr>
            <w:r w:rsidRPr="00790325">
              <w:t>Name</w:t>
            </w:r>
          </w:p>
        </w:tc>
        <w:sdt>
          <w:sdtPr>
            <w:alias w:val="Name"/>
            <w:tag w:val="name"/>
            <w:id w:val="-1839063159"/>
            <w:placeholder>
              <w:docPart w:val="D038E971DE0648738D5938BBFFEB90A1"/>
            </w:placeholder>
            <w:showingPlcHdr/>
            <w:text w:multiLine="1"/>
          </w:sdtPr>
          <w:sdtEndPr/>
          <w:sdtContent>
            <w:tc>
              <w:tcPr>
                <w:tcW w:w="3593" w:type="pct"/>
                <w:shd w:val="clear" w:color="auto" w:fill="auto"/>
                <w:tcMar>
                  <w:top w:w="0" w:type="dxa"/>
                  <w:left w:w="101" w:type="dxa"/>
                  <w:bottom w:w="115" w:type="dxa"/>
                  <w:right w:w="101" w:type="dxa"/>
                </w:tcMar>
              </w:tcPr>
              <w:p w14:paraId="37E562C7" w14:textId="77777777" w:rsidR="008831CC" w:rsidRPr="002C3786" w:rsidRDefault="008831CC" w:rsidP="008831CC">
                <w:pPr>
                  <w:pStyle w:val="GSATableText"/>
                </w:pPr>
                <w:r>
                  <w:rPr>
                    <w:rStyle w:val="PlaceholderText"/>
                    <w:rFonts w:eastAsiaTheme="majorEastAsia"/>
                  </w:rPr>
                  <w:t>&lt;Enter Name&gt;</w:t>
                </w:r>
              </w:p>
            </w:tc>
          </w:sdtContent>
        </w:sdt>
      </w:tr>
      <w:tr w:rsidR="008831CC" w:rsidRPr="002C3786" w14:paraId="65F54BB3"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26FC15A4" w14:textId="77777777" w:rsidR="008831CC" w:rsidRPr="00790325" w:rsidRDefault="008831CC" w:rsidP="008831CC">
            <w:pPr>
              <w:pStyle w:val="GSATableHeadingLeftJustified"/>
            </w:pPr>
            <w:r w:rsidRPr="00790325">
              <w:t>Title</w:t>
            </w:r>
          </w:p>
        </w:tc>
        <w:sdt>
          <w:sdtPr>
            <w:alias w:val="Title"/>
            <w:tag w:val="title"/>
            <w:id w:val="702598108"/>
            <w:showingPlcHdr/>
            <w:text/>
          </w:sdtPr>
          <w:sdtEndPr/>
          <w:sdtContent>
            <w:tc>
              <w:tcPr>
                <w:tcW w:w="3593" w:type="pct"/>
                <w:tcMar>
                  <w:top w:w="0" w:type="dxa"/>
                  <w:left w:w="101" w:type="dxa"/>
                  <w:bottom w:w="115" w:type="dxa"/>
                  <w:right w:w="101" w:type="dxa"/>
                </w:tcMar>
              </w:tcPr>
              <w:p w14:paraId="2FD6FEAF" w14:textId="77777777" w:rsidR="008831CC" w:rsidRPr="002C3786" w:rsidRDefault="008831CC" w:rsidP="008831CC">
                <w:pPr>
                  <w:pStyle w:val="GSATableText"/>
                </w:pPr>
                <w:r>
                  <w:rPr>
                    <w:rStyle w:val="PlaceholderText"/>
                    <w:rFonts w:eastAsiaTheme="majorEastAsia"/>
                  </w:rPr>
                  <w:t>&lt;Enter Title&gt;</w:t>
                </w:r>
              </w:p>
            </w:tc>
          </w:sdtContent>
        </w:sdt>
      </w:tr>
      <w:tr w:rsidR="008831CC" w:rsidRPr="002C3786" w14:paraId="50A37590"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0E6600DA" w14:textId="77777777" w:rsidR="008831CC" w:rsidRPr="00790325" w:rsidRDefault="008831CC" w:rsidP="008831CC">
            <w:pPr>
              <w:pStyle w:val="GSATableHeadingLeftJustified"/>
            </w:pPr>
            <w:r w:rsidRPr="00790325">
              <w:t>Company / Organization</w:t>
            </w:r>
          </w:p>
        </w:tc>
        <w:sdt>
          <w:sdtPr>
            <w:alias w:val="Company/Organization"/>
            <w:tag w:val="company"/>
            <w:id w:val="673302987"/>
            <w:showingPlcHdr/>
            <w:text w:multiLine="1"/>
          </w:sdtPr>
          <w:sdtEndPr/>
          <w:sdtContent>
            <w:tc>
              <w:tcPr>
                <w:tcW w:w="3593" w:type="pct"/>
                <w:tcMar>
                  <w:top w:w="0" w:type="dxa"/>
                  <w:left w:w="101" w:type="dxa"/>
                  <w:bottom w:w="115" w:type="dxa"/>
                  <w:right w:w="101" w:type="dxa"/>
                </w:tcMar>
              </w:tcPr>
              <w:p w14:paraId="7A3B511B" w14:textId="77777777" w:rsidR="008831CC" w:rsidRPr="002C3786" w:rsidRDefault="008831CC" w:rsidP="008831C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831CC" w:rsidRPr="002C3786" w14:paraId="57F1F139"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29E1FFCA" w14:textId="77777777" w:rsidR="008831CC" w:rsidRPr="00790325" w:rsidRDefault="008831CC" w:rsidP="008831CC">
            <w:pPr>
              <w:pStyle w:val="GSATableHeadingLeftJustified"/>
            </w:pPr>
            <w:r w:rsidRPr="00790325">
              <w:t>Address</w:t>
            </w:r>
          </w:p>
        </w:tc>
        <w:sdt>
          <w:sdtPr>
            <w:alias w:val="Address"/>
            <w:tag w:val="address"/>
            <w:id w:val="-636797011"/>
            <w:showingPlcHdr/>
            <w:text/>
          </w:sdtPr>
          <w:sdtEndPr/>
          <w:sdtContent>
            <w:tc>
              <w:tcPr>
                <w:tcW w:w="3593" w:type="pct"/>
                <w:tcMar>
                  <w:top w:w="0" w:type="dxa"/>
                  <w:left w:w="101" w:type="dxa"/>
                  <w:bottom w:w="115" w:type="dxa"/>
                  <w:right w:w="101" w:type="dxa"/>
                </w:tcMar>
              </w:tcPr>
              <w:p w14:paraId="5E1EA021" w14:textId="77777777" w:rsidR="008831CC" w:rsidRPr="002C3786" w:rsidRDefault="005F4113" w:rsidP="008831CC">
                <w:pPr>
                  <w:pStyle w:val="GSATableText"/>
                </w:pPr>
                <w:r>
                  <w:rPr>
                    <w:rStyle w:val="PlaceholderText"/>
                    <w:rFonts w:eastAsiaTheme="majorEastAsia"/>
                  </w:rPr>
                  <w:t>&lt;Enter Address, City, State and Zip&gt;</w:t>
                </w:r>
              </w:p>
            </w:tc>
          </w:sdtContent>
        </w:sdt>
      </w:tr>
      <w:tr w:rsidR="008831CC" w:rsidRPr="002C3786" w14:paraId="4B57056A"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77BFEC5F" w14:textId="77777777" w:rsidR="008831CC" w:rsidRPr="00790325" w:rsidRDefault="008831CC" w:rsidP="008831CC">
            <w:pPr>
              <w:pStyle w:val="GSATableHeadingLeftJustified"/>
            </w:pPr>
            <w:r w:rsidRPr="00790325">
              <w:t>Phone Number</w:t>
            </w:r>
          </w:p>
        </w:tc>
        <w:sdt>
          <w:sdtPr>
            <w:alias w:val="Phone Number"/>
            <w:tag w:val="phonenumber"/>
            <w:id w:val="-467281323"/>
            <w:showingPlcHdr/>
            <w:text/>
          </w:sdtPr>
          <w:sdtEndPr/>
          <w:sdtContent>
            <w:tc>
              <w:tcPr>
                <w:tcW w:w="3593" w:type="pct"/>
                <w:tcMar>
                  <w:top w:w="0" w:type="dxa"/>
                  <w:left w:w="101" w:type="dxa"/>
                  <w:bottom w:w="115" w:type="dxa"/>
                  <w:right w:w="101" w:type="dxa"/>
                </w:tcMar>
              </w:tcPr>
              <w:p w14:paraId="18DC0275" w14:textId="77777777" w:rsidR="008831CC" w:rsidRPr="002C3786" w:rsidRDefault="008831CC" w:rsidP="008831CC">
                <w:pPr>
                  <w:pStyle w:val="GSATableText"/>
                </w:pPr>
                <w:r>
                  <w:rPr>
                    <w:rStyle w:val="PlaceholderText"/>
                    <w:rFonts w:eastAsiaTheme="majorEastAsia"/>
                  </w:rPr>
                  <w:t>&lt;555-555-5555&gt;</w:t>
                </w:r>
              </w:p>
            </w:tc>
          </w:sdtContent>
        </w:sdt>
      </w:tr>
      <w:tr w:rsidR="008831CC" w:rsidRPr="002C3786" w14:paraId="6855AB45"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64779536" w14:textId="77777777" w:rsidR="008831CC" w:rsidRPr="00790325" w:rsidRDefault="008831CC" w:rsidP="008831CC">
            <w:pPr>
              <w:pStyle w:val="GSATableHeadingLeftJustified"/>
            </w:pPr>
            <w:r w:rsidRPr="00790325">
              <w:t>Email Address</w:t>
            </w:r>
          </w:p>
        </w:tc>
        <w:sdt>
          <w:sdtPr>
            <w:alias w:val="E-Mail Address"/>
            <w:tag w:val="email"/>
            <w:id w:val="1622807258"/>
            <w:showingPlcHdr/>
            <w:text/>
          </w:sdtPr>
          <w:sdtEndPr/>
          <w:sdtContent>
            <w:tc>
              <w:tcPr>
                <w:tcW w:w="3593" w:type="pct"/>
                <w:tcMar>
                  <w:top w:w="0" w:type="dxa"/>
                  <w:left w:w="101" w:type="dxa"/>
                  <w:bottom w:w="115" w:type="dxa"/>
                  <w:right w:w="101" w:type="dxa"/>
                </w:tcMar>
              </w:tcPr>
              <w:p w14:paraId="5AA4336C" w14:textId="77777777" w:rsidR="008831CC" w:rsidRPr="002C3786" w:rsidRDefault="008831CC" w:rsidP="008831CC">
                <w:pPr>
                  <w:pStyle w:val="GSATableText"/>
                </w:pPr>
                <w:r>
                  <w:rPr>
                    <w:rStyle w:val="PlaceholderText"/>
                    <w:rFonts w:eastAsiaTheme="majorEastAsia"/>
                  </w:rPr>
                  <w:t>&lt;Enter email address&gt;</w:t>
                </w:r>
              </w:p>
            </w:tc>
          </w:sdtContent>
        </w:sdt>
      </w:tr>
    </w:tbl>
    <w:p w14:paraId="39986BA1" w14:textId="77777777" w:rsidR="00F01982" w:rsidRDefault="00F01982" w:rsidP="00DA4990">
      <w:bookmarkStart w:id="149" w:name="_Toc388620646"/>
      <w:bookmarkStart w:id="150" w:name="_Toc383444387"/>
    </w:p>
    <w:p w14:paraId="2765D91B" w14:textId="77777777" w:rsidR="00FC2B69" w:rsidRDefault="00FC2B69" w:rsidP="00FC2B69">
      <w:pPr>
        <w:pStyle w:val="Caption"/>
      </w:pPr>
      <w:bookmarkStart w:id="151" w:name="_Toc437345246"/>
      <w:bookmarkStart w:id="152" w:name="_Toc462748491"/>
      <w:r>
        <w:t xml:space="preserve">Table </w:t>
      </w:r>
      <w:r w:rsidR="00CB38BB">
        <w:fldChar w:fldCharType="begin"/>
      </w:r>
      <w:r w:rsidR="00CB38BB">
        <w:instrText xml:space="preserve"> STYLEREF 1 \s </w:instrText>
      </w:r>
      <w:r w:rsidR="00CB38BB">
        <w:fldChar w:fldCharType="separate"/>
      </w:r>
      <w:r w:rsidR="007E7240">
        <w:rPr>
          <w:noProof/>
        </w:rPr>
        <w:t>5</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r w:rsidRPr="00444B7D">
        <w:t>Information System Technical Point of Contact</w:t>
      </w:r>
      <w:bookmarkEnd w:id="151"/>
      <w:bookmarkEnd w:id="1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2C3786" w14:paraId="7517F627" w14:textId="77777777" w:rsidTr="001C310B">
        <w:trPr>
          <w:cantSplit/>
          <w:trHeight w:hRule="exact" w:val="288"/>
          <w:tblHeader/>
          <w:jc w:val="center"/>
        </w:trPr>
        <w:tc>
          <w:tcPr>
            <w:tcW w:w="5000" w:type="pct"/>
            <w:gridSpan w:val="2"/>
            <w:shd w:val="clear" w:color="auto" w:fill="DBE5F1" w:themeFill="accent1" w:themeFillTint="33"/>
            <w:tcMar>
              <w:top w:w="0" w:type="dxa"/>
              <w:left w:w="101" w:type="dxa"/>
              <w:bottom w:w="115" w:type="dxa"/>
              <w:right w:w="101" w:type="dxa"/>
            </w:tcMar>
          </w:tcPr>
          <w:p w14:paraId="09469D94" w14:textId="77777777" w:rsidR="002331F9" w:rsidRDefault="002331F9" w:rsidP="002331F9">
            <w:pPr>
              <w:pStyle w:val="GSATableHeading"/>
            </w:pPr>
            <w:r w:rsidRPr="002331F9">
              <w:t>Information System Technical Point of Contact</w:t>
            </w:r>
          </w:p>
        </w:tc>
      </w:tr>
      <w:tr w:rsidR="008831CC" w:rsidRPr="002C3786" w14:paraId="5427EEEC"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334B29A2" w14:textId="77777777" w:rsidR="008831CC" w:rsidRPr="00790325" w:rsidRDefault="008831CC" w:rsidP="008831CC">
            <w:pPr>
              <w:pStyle w:val="GSATableHeadingLeftJustified"/>
            </w:pPr>
            <w:r w:rsidRPr="00790325">
              <w:t>Name</w:t>
            </w:r>
          </w:p>
        </w:tc>
        <w:sdt>
          <w:sdtPr>
            <w:alias w:val="Name"/>
            <w:tag w:val="name"/>
            <w:id w:val="-1040433324"/>
            <w:showingPlcHdr/>
            <w:text w:multiLine="1"/>
          </w:sdtPr>
          <w:sdtEndPr/>
          <w:sdtContent>
            <w:tc>
              <w:tcPr>
                <w:tcW w:w="3593" w:type="pct"/>
                <w:shd w:val="clear" w:color="auto" w:fill="auto"/>
                <w:tcMar>
                  <w:top w:w="0" w:type="dxa"/>
                  <w:left w:w="101" w:type="dxa"/>
                  <w:bottom w:w="115" w:type="dxa"/>
                  <w:right w:w="101" w:type="dxa"/>
                </w:tcMar>
              </w:tcPr>
              <w:p w14:paraId="6589023E" w14:textId="77777777" w:rsidR="008831CC" w:rsidRPr="002C3786" w:rsidRDefault="008831CC" w:rsidP="008831CC">
                <w:pPr>
                  <w:pStyle w:val="GSATableText"/>
                </w:pPr>
                <w:r>
                  <w:rPr>
                    <w:rStyle w:val="PlaceholderText"/>
                    <w:rFonts w:eastAsiaTheme="majorEastAsia"/>
                  </w:rPr>
                  <w:t>&lt;Enter Name&gt;</w:t>
                </w:r>
              </w:p>
            </w:tc>
          </w:sdtContent>
        </w:sdt>
      </w:tr>
      <w:tr w:rsidR="008831CC" w:rsidRPr="002C3786" w14:paraId="1C35783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1B05AAE1" w14:textId="77777777" w:rsidR="008831CC" w:rsidRPr="00790325" w:rsidRDefault="008831CC" w:rsidP="008831CC">
            <w:pPr>
              <w:pStyle w:val="GSATableHeadingLeftJustified"/>
            </w:pPr>
            <w:r w:rsidRPr="00790325">
              <w:t>Title</w:t>
            </w:r>
          </w:p>
        </w:tc>
        <w:sdt>
          <w:sdtPr>
            <w:alias w:val="Title"/>
            <w:tag w:val="title"/>
            <w:id w:val="-1083528309"/>
            <w:showingPlcHdr/>
            <w:text/>
          </w:sdtPr>
          <w:sdtEndPr/>
          <w:sdtContent>
            <w:tc>
              <w:tcPr>
                <w:tcW w:w="3593" w:type="pct"/>
                <w:tcMar>
                  <w:top w:w="0" w:type="dxa"/>
                  <w:left w:w="101" w:type="dxa"/>
                  <w:bottom w:w="115" w:type="dxa"/>
                  <w:right w:w="101" w:type="dxa"/>
                </w:tcMar>
              </w:tcPr>
              <w:p w14:paraId="437936BB" w14:textId="77777777" w:rsidR="008831CC" w:rsidRPr="002C3786" w:rsidRDefault="008831CC" w:rsidP="008831CC">
                <w:pPr>
                  <w:pStyle w:val="GSATableText"/>
                </w:pPr>
                <w:r>
                  <w:rPr>
                    <w:rStyle w:val="PlaceholderText"/>
                    <w:rFonts w:eastAsiaTheme="majorEastAsia"/>
                  </w:rPr>
                  <w:t>&lt;Enter Title&gt;</w:t>
                </w:r>
              </w:p>
            </w:tc>
          </w:sdtContent>
        </w:sdt>
      </w:tr>
      <w:tr w:rsidR="008831CC" w:rsidRPr="002C3786" w14:paraId="2B9E3177"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4A52302C" w14:textId="77777777" w:rsidR="008831CC" w:rsidRPr="00790325" w:rsidRDefault="008831CC" w:rsidP="008831CC">
            <w:pPr>
              <w:pStyle w:val="GSATableHeadingLeftJustified"/>
            </w:pPr>
            <w:r w:rsidRPr="00790325">
              <w:t>Company / Organization</w:t>
            </w:r>
          </w:p>
        </w:tc>
        <w:sdt>
          <w:sdtPr>
            <w:alias w:val="Company/Organization"/>
            <w:tag w:val="company"/>
            <w:id w:val="1755931329"/>
            <w:showingPlcHdr/>
            <w:text w:multiLine="1"/>
          </w:sdtPr>
          <w:sdtEndPr/>
          <w:sdtContent>
            <w:tc>
              <w:tcPr>
                <w:tcW w:w="3593" w:type="pct"/>
                <w:tcMar>
                  <w:top w:w="0" w:type="dxa"/>
                  <w:left w:w="101" w:type="dxa"/>
                  <w:bottom w:w="115" w:type="dxa"/>
                  <w:right w:w="101" w:type="dxa"/>
                </w:tcMar>
              </w:tcPr>
              <w:p w14:paraId="4E0EDF6D" w14:textId="77777777" w:rsidR="008831CC" w:rsidRPr="002C3786" w:rsidRDefault="008831CC" w:rsidP="008831C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831CC" w:rsidRPr="002C3786" w14:paraId="6F1BA526"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6EDC660A" w14:textId="77777777" w:rsidR="008831CC" w:rsidRPr="00790325" w:rsidRDefault="008831CC" w:rsidP="008831CC">
            <w:pPr>
              <w:pStyle w:val="GSATableHeadingLeftJustified"/>
            </w:pPr>
            <w:r w:rsidRPr="00790325">
              <w:t>Address</w:t>
            </w:r>
          </w:p>
        </w:tc>
        <w:sdt>
          <w:sdtPr>
            <w:alias w:val="Address"/>
            <w:tag w:val="address"/>
            <w:id w:val="-2062467876"/>
            <w:showingPlcHdr/>
            <w:text/>
          </w:sdtPr>
          <w:sdtEndPr/>
          <w:sdtContent>
            <w:tc>
              <w:tcPr>
                <w:tcW w:w="3593" w:type="pct"/>
                <w:tcMar>
                  <w:top w:w="0" w:type="dxa"/>
                  <w:left w:w="101" w:type="dxa"/>
                  <w:bottom w:w="115" w:type="dxa"/>
                  <w:right w:w="101" w:type="dxa"/>
                </w:tcMar>
              </w:tcPr>
              <w:p w14:paraId="1843763C" w14:textId="77777777" w:rsidR="008831CC" w:rsidRPr="002C3786" w:rsidRDefault="005F4113" w:rsidP="008831CC">
                <w:pPr>
                  <w:pStyle w:val="GSATableText"/>
                </w:pPr>
                <w:r>
                  <w:rPr>
                    <w:rStyle w:val="PlaceholderText"/>
                    <w:rFonts w:eastAsiaTheme="majorEastAsia"/>
                  </w:rPr>
                  <w:t>&lt;Enter Address, City, State and Zip&gt;</w:t>
                </w:r>
              </w:p>
            </w:tc>
          </w:sdtContent>
        </w:sdt>
      </w:tr>
      <w:tr w:rsidR="008831CC" w:rsidRPr="002C3786" w14:paraId="2B68F2E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129B9C57" w14:textId="77777777" w:rsidR="008831CC" w:rsidRPr="00790325" w:rsidRDefault="008831CC" w:rsidP="008831CC">
            <w:pPr>
              <w:pStyle w:val="GSATableHeadingLeftJustified"/>
            </w:pPr>
            <w:r w:rsidRPr="00790325">
              <w:t>Phone Number</w:t>
            </w:r>
          </w:p>
        </w:tc>
        <w:sdt>
          <w:sdtPr>
            <w:alias w:val="Phone Number"/>
            <w:tag w:val="phonenumber"/>
            <w:id w:val="-1048217092"/>
            <w:showingPlcHdr/>
            <w:text/>
          </w:sdtPr>
          <w:sdtEndPr/>
          <w:sdtContent>
            <w:tc>
              <w:tcPr>
                <w:tcW w:w="3593" w:type="pct"/>
                <w:tcMar>
                  <w:top w:w="0" w:type="dxa"/>
                  <w:left w:w="101" w:type="dxa"/>
                  <w:bottom w:w="115" w:type="dxa"/>
                  <w:right w:w="101" w:type="dxa"/>
                </w:tcMar>
              </w:tcPr>
              <w:p w14:paraId="76C9810E" w14:textId="77777777" w:rsidR="008831CC" w:rsidRPr="002C3786" w:rsidRDefault="008831CC" w:rsidP="008831CC">
                <w:pPr>
                  <w:pStyle w:val="GSATableText"/>
                </w:pPr>
                <w:r>
                  <w:rPr>
                    <w:rStyle w:val="PlaceholderText"/>
                    <w:rFonts w:eastAsiaTheme="majorEastAsia"/>
                  </w:rPr>
                  <w:t>&lt;555-555-5555&gt;</w:t>
                </w:r>
              </w:p>
            </w:tc>
          </w:sdtContent>
        </w:sdt>
      </w:tr>
      <w:tr w:rsidR="008831CC" w:rsidRPr="002C3786" w14:paraId="6EC495DA"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743BEC85" w14:textId="77777777" w:rsidR="008831CC" w:rsidRPr="00790325" w:rsidRDefault="008831CC" w:rsidP="008831CC">
            <w:pPr>
              <w:pStyle w:val="GSATableHeadingLeftJustified"/>
            </w:pPr>
            <w:r w:rsidRPr="00790325">
              <w:t>Email Address</w:t>
            </w:r>
          </w:p>
        </w:tc>
        <w:sdt>
          <w:sdtPr>
            <w:alias w:val="E-Mail Address"/>
            <w:tag w:val="email"/>
            <w:id w:val="299199340"/>
            <w:showingPlcHdr/>
            <w:text/>
          </w:sdtPr>
          <w:sdtEndPr/>
          <w:sdtContent>
            <w:tc>
              <w:tcPr>
                <w:tcW w:w="3593" w:type="pct"/>
                <w:tcMar>
                  <w:top w:w="0" w:type="dxa"/>
                  <w:left w:w="101" w:type="dxa"/>
                  <w:bottom w:w="115" w:type="dxa"/>
                  <w:right w:w="101" w:type="dxa"/>
                </w:tcMar>
              </w:tcPr>
              <w:p w14:paraId="39EDB1A3" w14:textId="77777777" w:rsidR="008831CC" w:rsidRPr="002C3786" w:rsidRDefault="008831CC" w:rsidP="008831CC">
                <w:pPr>
                  <w:pStyle w:val="GSATableText"/>
                </w:pPr>
                <w:r>
                  <w:rPr>
                    <w:rStyle w:val="PlaceholderText"/>
                    <w:rFonts w:eastAsiaTheme="majorEastAsia"/>
                  </w:rPr>
                  <w:t>&lt;Enter email address&gt;</w:t>
                </w:r>
              </w:p>
            </w:tc>
          </w:sdtContent>
        </w:sdt>
      </w:tr>
    </w:tbl>
    <w:p w14:paraId="06B5ABA8" w14:textId="77777777" w:rsidR="001F1D20" w:rsidRDefault="001F1D20" w:rsidP="00DA4990"/>
    <w:p w14:paraId="02870F65" w14:textId="77777777" w:rsidR="00300DB2" w:rsidRDefault="00300DB2" w:rsidP="00300DB2">
      <w:pPr>
        <w:pStyle w:val="GSAInstruction"/>
      </w:pPr>
      <w:r>
        <w:t>Instruction: Add more tables as needed.</w:t>
      </w:r>
    </w:p>
    <w:p w14:paraId="1266547C" w14:textId="77777777" w:rsidR="00412FC1" w:rsidRPr="001F1D20" w:rsidRDefault="00412FC1" w:rsidP="00300DB2">
      <w:pPr>
        <w:pStyle w:val="GSAInstruction"/>
      </w:pPr>
      <w:r>
        <w:t>Delete this and all other instructions from your final version of this document.</w:t>
      </w:r>
    </w:p>
    <w:p w14:paraId="7AC3D4C4" w14:textId="77777777" w:rsidR="001F1D20" w:rsidRPr="002C3786" w:rsidRDefault="001F1D20" w:rsidP="00DA499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2C3786" w14:paraId="633D086E" w14:textId="77777777" w:rsidTr="001C310B">
        <w:trPr>
          <w:cantSplit/>
          <w:trHeight w:hRule="exact" w:val="288"/>
          <w:tblHeader/>
          <w:jc w:val="center"/>
        </w:trPr>
        <w:tc>
          <w:tcPr>
            <w:tcW w:w="5000" w:type="pct"/>
            <w:gridSpan w:val="2"/>
            <w:shd w:val="clear" w:color="auto" w:fill="DBE5F1" w:themeFill="accent1" w:themeFillTint="33"/>
            <w:tcMar>
              <w:top w:w="0" w:type="dxa"/>
              <w:left w:w="101" w:type="dxa"/>
              <w:bottom w:w="115" w:type="dxa"/>
              <w:right w:w="101" w:type="dxa"/>
            </w:tcMar>
          </w:tcPr>
          <w:bookmarkEnd w:id="149"/>
          <w:bookmarkEnd w:id="150"/>
          <w:p w14:paraId="45C64B21" w14:textId="77777777" w:rsidR="002331F9" w:rsidRDefault="002331F9" w:rsidP="00157884">
            <w:pPr>
              <w:pStyle w:val="GSATableHeading"/>
            </w:pPr>
            <w:r w:rsidRPr="002331F9">
              <w:t>Point of Contact</w:t>
            </w:r>
          </w:p>
        </w:tc>
      </w:tr>
      <w:tr w:rsidR="008831CC" w:rsidRPr="002C3786" w14:paraId="6A060B40"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37793CD4" w14:textId="77777777" w:rsidR="008831CC" w:rsidRPr="00790325" w:rsidRDefault="008831CC" w:rsidP="008831CC">
            <w:pPr>
              <w:pStyle w:val="GSATableHeadingLeftJustified"/>
            </w:pPr>
            <w:r w:rsidRPr="00790325">
              <w:t>Name</w:t>
            </w:r>
          </w:p>
        </w:tc>
        <w:sdt>
          <w:sdtPr>
            <w:alias w:val="Name"/>
            <w:tag w:val="name"/>
            <w:id w:val="-452016830"/>
            <w:showingPlcHdr/>
            <w:text w:multiLine="1"/>
          </w:sdtPr>
          <w:sdtEndPr/>
          <w:sdtContent>
            <w:tc>
              <w:tcPr>
                <w:tcW w:w="3593" w:type="pct"/>
                <w:shd w:val="clear" w:color="auto" w:fill="auto"/>
                <w:tcMar>
                  <w:top w:w="0" w:type="dxa"/>
                  <w:left w:w="101" w:type="dxa"/>
                  <w:bottom w:w="115" w:type="dxa"/>
                  <w:right w:w="101" w:type="dxa"/>
                </w:tcMar>
              </w:tcPr>
              <w:p w14:paraId="411F54D3" w14:textId="77777777" w:rsidR="008831CC" w:rsidRPr="002C3786" w:rsidRDefault="008831CC" w:rsidP="008831CC">
                <w:pPr>
                  <w:pStyle w:val="GSATableText"/>
                </w:pPr>
                <w:r>
                  <w:rPr>
                    <w:rStyle w:val="PlaceholderText"/>
                    <w:rFonts w:eastAsiaTheme="majorEastAsia"/>
                  </w:rPr>
                  <w:t>&lt;Enter Name&gt;</w:t>
                </w:r>
              </w:p>
            </w:tc>
          </w:sdtContent>
        </w:sdt>
      </w:tr>
      <w:tr w:rsidR="008831CC" w:rsidRPr="002C3786" w14:paraId="23215202"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04EA85F9" w14:textId="77777777" w:rsidR="008831CC" w:rsidRPr="00790325" w:rsidRDefault="008831CC" w:rsidP="008831CC">
            <w:pPr>
              <w:pStyle w:val="GSATableHeadingLeftJustified"/>
            </w:pPr>
            <w:r w:rsidRPr="00790325">
              <w:t>Title</w:t>
            </w:r>
          </w:p>
        </w:tc>
        <w:sdt>
          <w:sdtPr>
            <w:alias w:val="Title"/>
            <w:tag w:val="title"/>
            <w:id w:val="-517546444"/>
            <w:showingPlcHdr/>
            <w:text/>
          </w:sdtPr>
          <w:sdtEndPr/>
          <w:sdtContent>
            <w:tc>
              <w:tcPr>
                <w:tcW w:w="3593" w:type="pct"/>
                <w:tcMar>
                  <w:top w:w="0" w:type="dxa"/>
                  <w:left w:w="101" w:type="dxa"/>
                  <w:bottom w:w="115" w:type="dxa"/>
                  <w:right w:w="101" w:type="dxa"/>
                </w:tcMar>
              </w:tcPr>
              <w:p w14:paraId="34224E44" w14:textId="77777777" w:rsidR="008831CC" w:rsidRPr="002C3786" w:rsidRDefault="008831CC" w:rsidP="008831CC">
                <w:pPr>
                  <w:pStyle w:val="GSATableText"/>
                </w:pPr>
                <w:r>
                  <w:rPr>
                    <w:rStyle w:val="PlaceholderText"/>
                    <w:rFonts w:eastAsiaTheme="majorEastAsia"/>
                  </w:rPr>
                  <w:t>&lt;Enter Title&gt;</w:t>
                </w:r>
              </w:p>
            </w:tc>
          </w:sdtContent>
        </w:sdt>
      </w:tr>
      <w:tr w:rsidR="008831CC" w:rsidRPr="002C3786" w14:paraId="2FFCEEF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5053DF42" w14:textId="77777777" w:rsidR="008831CC" w:rsidRPr="00790325" w:rsidRDefault="008831CC" w:rsidP="008831CC">
            <w:pPr>
              <w:pStyle w:val="GSATableHeadingLeftJustified"/>
            </w:pPr>
            <w:r w:rsidRPr="00790325">
              <w:t>Company / Organization</w:t>
            </w:r>
          </w:p>
        </w:tc>
        <w:sdt>
          <w:sdtPr>
            <w:alias w:val="Company/Organization"/>
            <w:tag w:val="company"/>
            <w:id w:val="-579059882"/>
            <w:showingPlcHdr/>
            <w:text w:multiLine="1"/>
          </w:sdtPr>
          <w:sdtEndPr/>
          <w:sdtContent>
            <w:tc>
              <w:tcPr>
                <w:tcW w:w="3593" w:type="pct"/>
                <w:tcMar>
                  <w:top w:w="0" w:type="dxa"/>
                  <w:left w:w="101" w:type="dxa"/>
                  <w:bottom w:w="115" w:type="dxa"/>
                  <w:right w:w="101" w:type="dxa"/>
                </w:tcMar>
              </w:tcPr>
              <w:p w14:paraId="3CA8BA39" w14:textId="77777777" w:rsidR="008831CC" w:rsidRPr="002C3786" w:rsidRDefault="008831CC" w:rsidP="008831C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831CC" w:rsidRPr="002C3786" w14:paraId="5F03C7D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1568D799" w14:textId="77777777" w:rsidR="008831CC" w:rsidRPr="00790325" w:rsidRDefault="008831CC" w:rsidP="008831CC">
            <w:pPr>
              <w:pStyle w:val="GSATableHeadingLeftJustified"/>
            </w:pPr>
            <w:r w:rsidRPr="00790325">
              <w:t>Address</w:t>
            </w:r>
          </w:p>
        </w:tc>
        <w:sdt>
          <w:sdtPr>
            <w:alias w:val="Address"/>
            <w:tag w:val="address"/>
            <w:id w:val="1022902255"/>
            <w:showingPlcHdr/>
            <w:text/>
          </w:sdtPr>
          <w:sdtEndPr/>
          <w:sdtContent>
            <w:tc>
              <w:tcPr>
                <w:tcW w:w="3593" w:type="pct"/>
                <w:tcMar>
                  <w:top w:w="0" w:type="dxa"/>
                  <w:left w:w="101" w:type="dxa"/>
                  <w:bottom w:w="115" w:type="dxa"/>
                  <w:right w:w="101" w:type="dxa"/>
                </w:tcMar>
              </w:tcPr>
              <w:p w14:paraId="7223B5D6" w14:textId="77777777" w:rsidR="008831CC" w:rsidRPr="002C3786" w:rsidRDefault="005F4113" w:rsidP="008831CC">
                <w:pPr>
                  <w:pStyle w:val="GSATableText"/>
                </w:pPr>
                <w:r>
                  <w:rPr>
                    <w:rStyle w:val="PlaceholderText"/>
                    <w:rFonts w:eastAsiaTheme="majorEastAsia"/>
                  </w:rPr>
                  <w:t>&lt;Enter Address, City, State and Zip&gt;</w:t>
                </w:r>
              </w:p>
            </w:tc>
          </w:sdtContent>
        </w:sdt>
      </w:tr>
      <w:tr w:rsidR="008831CC" w:rsidRPr="002C3786" w14:paraId="69AB7635"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2F16F2CD" w14:textId="77777777" w:rsidR="008831CC" w:rsidRPr="00790325" w:rsidRDefault="008831CC" w:rsidP="008831CC">
            <w:pPr>
              <w:pStyle w:val="GSATableHeadingLeftJustified"/>
            </w:pPr>
            <w:r w:rsidRPr="00790325">
              <w:t>Phone Number</w:t>
            </w:r>
          </w:p>
        </w:tc>
        <w:sdt>
          <w:sdtPr>
            <w:alias w:val="Phone Number"/>
            <w:tag w:val="phonenumber"/>
            <w:id w:val="1656962573"/>
            <w:showingPlcHdr/>
            <w:text/>
          </w:sdtPr>
          <w:sdtEndPr/>
          <w:sdtContent>
            <w:tc>
              <w:tcPr>
                <w:tcW w:w="3593" w:type="pct"/>
                <w:tcMar>
                  <w:top w:w="0" w:type="dxa"/>
                  <w:left w:w="101" w:type="dxa"/>
                  <w:bottom w:w="115" w:type="dxa"/>
                  <w:right w:w="101" w:type="dxa"/>
                </w:tcMar>
              </w:tcPr>
              <w:p w14:paraId="1E6D7EF0" w14:textId="77777777" w:rsidR="008831CC" w:rsidRPr="002C3786" w:rsidRDefault="008831CC" w:rsidP="008831CC">
                <w:pPr>
                  <w:pStyle w:val="GSATableText"/>
                </w:pPr>
                <w:r>
                  <w:rPr>
                    <w:rStyle w:val="PlaceholderText"/>
                    <w:rFonts w:eastAsiaTheme="majorEastAsia"/>
                  </w:rPr>
                  <w:t>&lt;555-555-5555&gt;</w:t>
                </w:r>
              </w:p>
            </w:tc>
          </w:sdtContent>
        </w:sdt>
      </w:tr>
      <w:tr w:rsidR="008831CC" w:rsidRPr="002C3786" w14:paraId="1EB86E01"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tcPr>
          <w:p w14:paraId="71E2B1DB" w14:textId="77777777" w:rsidR="008831CC" w:rsidRPr="00790325" w:rsidRDefault="008831CC" w:rsidP="008831CC">
            <w:pPr>
              <w:pStyle w:val="GSATableHeadingLeftJustified"/>
            </w:pPr>
            <w:r w:rsidRPr="00790325">
              <w:t>Email Address</w:t>
            </w:r>
          </w:p>
        </w:tc>
        <w:sdt>
          <w:sdtPr>
            <w:alias w:val="E-Mail Address"/>
            <w:tag w:val="email"/>
            <w:id w:val="-728068840"/>
            <w:showingPlcHdr/>
            <w:text/>
          </w:sdtPr>
          <w:sdtEndPr/>
          <w:sdtContent>
            <w:tc>
              <w:tcPr>
                <w:tcW w:w="3593" w:type="pct"/>
                <w:tcMar>
                  <w:top w:w="0" w:type="dxa"/>
                  <w:left w:w="101" w:type="dxa"/>
                  <w:bottom w:w="115" w:type="dxa"/>
                  <w:right w:w="101" w:type="dxa"/>
                </w:tcMar>
              </w:tcPr>
              <w:p w14:paraId="20CE2043" w14:textId="77777777" w:rsidR="008831CC" w:rsidRPr="002C3786" w:rsidRDefault="008831CC" w:rsidP="008831CC">
                <w:pPr>
                  <w:pStyle w:val="GSATableText"/>
                </w:pPr>
                <w:r>
                  <w:rPr>
                    <w:rStyle w:val="PlaceholderText"/>
                    <w:rFonts w:eastAsiaTheme="majorEastAsia"/>
                  </w:rPr>
                  <w:t>&lt;Enter email address&gt;</w:t>
                </w:r>
              </w:p>
            </w:tc>
          </w:sdtContent>
        </w:sdt>
      </w:tr>
    </w:tbl>
    <w:p w14:paraId="2460D0AA" w14:textId="77777777" w:rsidR="00300DB2" w:rsidRPr="001F1D20" w:rsidRDefault="00300DB2" w:rsidP="00DA4990"/>
    <w:p w14:paraId="3131DB5B" w14:textId="77777777" w:rsidR="000D1972" w:rsidRPr="00E0416A" w:rsidRDefault="00E23245" w:rsidP="00DA4990">
      <w:pPr>
        <w:pStyle w:val="Heading1"/>
      </w:pPr>
      <w:bookmarkStart w:id="153" w:name="_Toc383433184"/>
      <w:bookmarkStart w:id="154" w:name="_Toc383444416"/>
      <w:bookmarkStart w:id="155" w:name="_Toc385594041"/>
      <w:bookmarkStart w:id="156" w:name="_Toc385594433"/>
      <w:bookmarkStart w:id="157" w:name="_Toc385594821"/>
      <w:bookmarkStart w:id="158" w:name="_Toc388620677"/>
      <w:bookmarkStart w:id="159" w:name="_Toc449543274"/>
      <w:bookmarkStart w:id="160" w:name="_Toc464803503"/>
      <w:r w:rsidRPr="00E0416A">
        <w:t>Assignment of Security Responsibility</w:t>
      </w:r>
      <w:bookmarkEnd w:id="153"/>
      <w:bookmarkEnd w:id="154"/>
      <w:bookmarkEnd w:id="155"/>
      <w:bookmarkEnd w:id="156"/>
      <w:bookmarkEnd w:id="157"/>
      <w:bookmarkEnd w:id="158"/>
      <w:bookmarkEnd w:id="159"/>
      <w:bookmarkEnd w:id="160"/>
    </w:p>
    <w:p w14:paraId="60B9047A" w14:textId="77777777" w:rsidR="000D1972" w:rsidRDefault="006418E3" w:rsidP="00DA4990">
      <w:r w:rsidRPr="002C3786">
        <w:t>The Information System Security Officers (ISSO), or their equivalent,</w:t>
      </w:r>
      <w:r w:rsidR="00E23245" w:rsidRPr="002C3786">
        <w:t xml:space="preserve"> identified below</w:t>
      </w:r>
      <w:r w:rsidRPr="002C3786">
        <w:t>,</w:t>
      </w:r>
      <w:r w:rsidR="00E23245" w:rsidRPr="002C3786">
        <w:t xml:space="preserve"> have been appointed in writing and are deemed to have significant cyber and operational role re</w:t>
      </w:r>
      <w:r w:rsidRPr="002C3786">
        <w:t>sponsibilities</w:t>
      </w:r>
      <w:r w:rsidR="00AA2578" w:rsidRPr="002C3786">
        <w:t>.</w:t>
      </w:r>
      <w:r w:rsidR="00AA2578">
        <w:t xml:space="preserve">  </w:t>
      </w:r>
    </w:p>
    <w:p w14:paraId="34EDB508" w14:textId="77777777" w:rsidR="00FC2B69" w:rsidRDefault="00FC2B69" w:rsidP="00FC2B69">
      <w:pPr>
        <w:pStyle w:val="Caption"/>
      </w:pPr>
      <w:bookmarkStart w:id="161" w:name="_Toc437345247"/>
      <w:bookmarkStart w:id="162" w:name="_Toc462748492"/>
      <w:r>
        <w:t xml:space="preserve">Table </w:t>
      </w:r>
      <w:r w:rsidR="00CB38BB">
        <w:fldChar w:fldCharType="begin"/>
      </w:r>
      <w:r w:rsidR="00CB38BB">
        <w:instrText xml:space="preserve"> STYLEREF 1 \s </w:instrText>
      </w:r>
      <w:r w:rsidR="00CB38BB">
        <w:fldChar w:fldCharType="separate"/>
      </w:r>
      <w:r w:rsidR="007E7240">
        <w:rPr>
          <w:noProof/>
        </w:rPr>
        <w:t>6</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00B6366C">
        <w:t>CSP Name</w:t>
      </w:r>
      <w:r w:rsidR="00E57D49" w:rsidRPr="00EE5BC7">
        <w:t xml:space="preserve"> </w:t>
      </w:r>
      <w:r w:rsidRPr="00EE5BC7">
        <w:t>Internal ISSO (or Equivalent)</w:t>
      </w:r>
      <w:bookmarkEnd w:id="161"/>
      <w:r w:rsidR="002331F9">
        <w:t xml:space="preserve"> </w:t>
      </w:r>
      <w:r w:rsidR="002331F9" w:rsidRPr="002331F9">
        <w:t>Point of Contact</w:t>
      </w:r>
      <w:bookmarkEnd w:id="1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2C3786" w14:paraId="1B252305" w14:textId="77777777" w:rsidTr="001C310B">
        <w:trPr>
          <w:cantSplit/>
          <w:trHeight w:hRule="exact" w:val="288"/>
          <w:tblHeader/>
          <w:jc w:val="center"/>
        </w:trPr>
        <w:tc>
          <w:tcPr>
            <w:tcW w:w="5000" w:type="pct"/>
            <w:gridSpan w:val="2"/>
            <w:shd w:val="clear" w:color="auto" w:fill="DBE5F1" w:themeFill="accent1" w:themeFillTint="33"/>
            <w:tcMar>
              <w:top w:w="0" w:type="dxa"/>
              <w:left w:w="101" w:type="dxa"/>
              <w:bottom w:w="115" w:type="dxa"/>
              <w:right w:w="101" w:type="dxa"/>
            </w:tcMar>
            <w:vAlign w:val="center"/>
          </w:tcPr>
          <w:p w14:paraId="1E46BF49" w14:textId="77777777" w:rsidR="002331F9" w:rsidRDefault="00B6366C" w:rsidP="002331F9">
            <w:pPr>
              <w:pStyle w:val="GSATableHeading"/>
            </w:pPr>
            <w:r>
              <w:t xml:space="preserve">CSP Name </w:t>
            </w:r>
            <w:r w:rsidR="002331F9" w:rsidRPr="002331F9">
              <w:t>Internal ISSO (or Equivalent)</w:t>
            </w:r>
            <w:r w:rsidR="002331F9">
              <w:t xml:space="preserve"> Point of Contact </w:t>
            </w:r>
          </w:p>
        </w:tc>
      </w:tr>
      <w:tr w:rsidR="008831CC" w:rsidRPr="002C3786" w14:paraId="5507C27D"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7ABD45F0" w14:textId="77777777" w:rsidR="008831CC" w:rsidRPr="00F01982" w:rsidRDefault="008831CC" w:rsidP="008831CC">
            <w:pPr>
              <w:pStyle w:val="GSATableHeadingLeftJustified"/>
            </w:pPr>
            <w:r w:rsidRPr="00F01982">
              <w:t>Name</w:t>
            </w:r>
          </w:p>
        </w:tc>
        <w:sdt>
          <w:sdtPr>
            <w:alias w:val="Name"/>
            <w:tag w:val="name"/>
            <w:id w:val="1901632133"/>
            <w:showingPlcHdr/>
            <w:text w:multiLine="1"/>
          </w:sdtPr>
          <w:sdtEndPr/>
          <w:sdtContent>
            <w:tc>
              <w:tcPr>
                <w:tcW w:w="3593" w:type="pct"/>
                <w:shd w:val="clear" w:color="auto" w:fill="auto"/>
                <w:tcMar>
                  <w:top w:w="0" w:type="dxa"/>
                  <w:left w:w="101" w:type="dxa"/>
                  <w:bottom w:w="115" w:type="dxa"/>
                  <w:right w:w="101" w:type="dxa"/>
                </w:tcMar>
              </w:tcPr>
              <w:p w14:paraId="4A310132" w14:textId="77777777" w:rsidR="008831CC" w:rsidRPr="002C3786" w:rsidRDefault="008831CC" w:rsidP="008831CC">
                <w:pPr>
                  <w:pStyle w:val="GSATableText"/>
                </w:pPr>
                <w:r>
                  <w:rPr>
                    <w:rStyle w:val="PlaceholderText"/>
                    <w:rFonts w:eastAsiaTheme="majorEastAsia"/>
                  </w:rPr>
                  <w:t>&lt;Enter Name&gt;</w:t>
                </w:r>
              </w:p>
            </w:tc>
          </w:sdtContent>
        </w:sdt>
      </w:tr>
      <w:tr w:rsidR="008831CC" w:rsidRPr="002C3786" w14:paraId="1237F11F"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25BD21C2" w14:textId="77777777" w:rsidR="008831CC" w:rsidRPr="00F01982" w:rsidRDefault="008831CC" w:rsidP="008831CC">
            <w:pPr>
              <w:pStyle w:val="GSATableHeadingLeftJustified"/>
            </w:pPr>
            <w:r w:rsidRPr="00F01982">
              <w:t>Title</w:t>
            </w:r>
          </w:p>
        </w:tc>
        <w:sdt>
          <w:sdtPr>
            <w:alias w:val="Title"/>
            <w:tag w:val="title"/>
            <w:id w:val="1017044166"/>
            <w:showingPlcHdr/>
            <w:text/>
          </w:sdtPr>
          <w:sdtEndPr/>
          <w:sdtContent>
            <w:tc>
              <w:tcPr>
                <w:tcW w:w="3593" w:type="pct"/>
                <w:tcMar>
                  <w:top w:w="0" w:type="dxa"/>
                  <w:left w:w="101" w:type="dxa"/>
                  <w:bottom w:w="115" w:type="dxa"/>
                  <w:right w:w="101" w:type="dxa"/>
                </w:tcMar>
              </w:tcPr>
              <w:p w14:paraId="63C4DBFA" w14:textId="77777777" w:rsidR="008831CC" w:rsidRPr="002C3786" w:rsidRDefault="008831CC" w:rsidP="008831CC">
                <w:pPr>
                  <w:pStyle w:val="GSATableText"/>
                </w:pPr>
                <w:r>
                  <w:rPr>
                    <w:rStyle w:val="PlaceholderText"/>
                    <w:rFonts w:eastAsiaTheme="majorEastAsia"/>
                  </w:rPr>
                  <w:t>&lt;Enter Title&gt;</w:t>
                </w:r>
              </w:p>
            </w:tc>
          </w:sdtContent>
        </w:sdt>
      </w:tr>
      <w:tr w:rsidR="008831CC" w:rsidRPr="002C3786" w14:paraId="1CC0A126"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0729E9F0" w14:textId="77777777" w:rsidR="008831CC" w:rsidRPr="00F01982" w:rsidRDefault="008831CC" w:rsidP="008831CC">
            <w:pPr>
              <w:pStyle w:val="GSATableHeadingLeftJustified"/>
            </w:pPr>
            <w:r w:rsidRPr="00F01982">
              <w:t>Company / Organization</w:t>
            </w:r>
          </w:p>
        </w:tc>
        <w:sdt>
          <w:sdtPr>
            <w:alias w:val="Company/Organization"/>
            <w:tag w:val="company"/>
            <w:id w:val="82346100"/>
            <w:showingPlcHdr/>
            <w:text w:multiLine="1"/>
          </w:sdtPr>
          <w:sdtEndPr/>
          <w:sdtContent>
            <w:tc>
              <w:tcPr>
                <w:tcW w:w="3593" w:type="pct"/>
                <w:tcMar>
                  <w:top w:w="0" w:type="dxa"/>
                  <w:left w:w="101" w:type="dxa"/>
                  <w:bottom w:w="115" w:type="dxa"/>
                  <w:right w:w="101" w:type="dxa"/>
                </w:tcMar>
              </w:tcPr>
              <w:p w14:paraId="6E004E16" w14:textId="77777777" w:rsidR="008831CC" w:rsidRPr="002C3786" w:rsidRDefault="008831CC" w:rsidP="008831C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831CC" w:rsidRPr="002C3786" w14:paraId="2BF77DA1"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24F2EBB9" w14:textId="77777777" w:rsidR="008831CC" w:rsidRPr="00F01982" w:rsidRDefault="008831CC" w:rsidP="008831CC">
            <w:pPr>
              <w:pStyle w:val="GSATableHeadingLeftJustified"/>
            </w:pPr>
            <w:r w:rsidRPr="00F01982">
              <w:t>Address</w:t>
            </w:r>
          </w:p>
        </w:tc>
        <w:sdt>
          <w:sdtPr>
            <w:alias w:val="Address"/>
            <w:tag w:val="address"/>
            <w:id w:val="-1193143642"/>
            <w:showingPlcHdr/>
            <w:text/>
          </w:sdtPr>
          <w:sdtEndPr/>
          <w:sdtContent>
            <w:tc>
              <w:tcPr>
                <w:tcW w:w="3593" w:type="pct"/>
                <w:tcMar>
                  <w:top w:w="0" w:type="dxa"/>
                  <w:left w:w="101" w:type="dxa"/>
                  <w:bottom w:w="115" w:type="dxa"/>
                  <w:right w:w="101" w:type="dxa"/>
                </w:tcMar>
              </w:tcPr>
              <w:p w14:paraId="1649E589" w14:textId="77777777" w:rsidR="008831CC" w:rsidRPr="002C3786" w:rsidRDefault="005F4113" w:rsidP="008831CC">
                <w:pPr>
                  <w:pStyle w:val="GSATableText"/>
                </w:pPr>
                <w:r>
                  <w:rPr>
                    <w:rStyle w:val="PlaceholderText"/>
                    <w:rFonts w:eastAsiaTheme="majorEastAsia"/>
                  </w:rPr>
                  <w:t>&lt;Enter Address, City, State and Zip&gt;</w:t>
                </w:r>
              </w:p>
            </w:tc>
          </w:sdtContent>
        </w:sdt>
      </w:tr>
      <w:tr w:rsidR="008831CC" w:rsidRPr="002C3786" w14:paraId="27A93FE0"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509B608E" w14:textId="77777777" w:rsidR="008831CC" w:rsidRPr="00F01982" w:rsidRDefault="008831CC" w:rsidP="008831CC">
            <w:pPr>
              <w:pStyle w:val="GSATableHeadingLeftJustified"/>
            </w:pPr>
            <w:r w:rsidRPr="00F01982">
              <w:t>Phone Number</w:t>
            </w:r>
          </w:p>
        </w:tc>
        <w:sdt>
          <w:sdtPr>
            <w:alias w:val="Phone Number"/>
            <w:tag w:val="phonenumber"/>
            <w:id w:val="-828824134"/>
            <w:showingPlcHdr/>
            <w:text/>
          </w:sdtPr>
          <w:sdtEndPr/>
          <w:sdtContent>
            <w:tc>
              <w:tcPr>
                <w:tcW w:w="3593" w:type="pct"/>
                <w:tcMar>
                  <w:top w:w="0" w:type="dxa"/>
                  <w:left w:w="101" w:type="dxa"/>
                  <w:bottom w:w="115" w:type="dxa"/>
                  <w:right w:w="101" w:type="dxa"/>
                </w:tcMar>
              </w:tcPr>
              <w:p w14:paraId="73D403F8" w14:textId="77777777" w:rsidR="008831CC" w:rsidRPr="002C3786" w:rsidRDefault="008831CC" w:rsidP="008831CC">
                <w:pPr>
                  <w:pStyle w:val="GSATableText"/>
                </w:pPr>
                <w:r>
                  <w:rPr>
                    <w:rStyle w:val="PlaceholderText"/>
                    <w:rFonts w:eastAsiaTheme="majorEastAsia"/>
                  </w:rPr>
                  <w:t>&lt;555-555-5555&gt;</w:t>
                </w:r>
              </w:p>
            </w:tc>
          </w:sdtContent>
        </w:sdt>
      </w:tr>
      <w:tr w:rsidR="008831CC" w:rsidRPr="002C3786" w14:paraId="7A78EE3B" w14:textId="77777777" w:rsidTr="001C310B">
        <w:trPr>
          <w:cantSplit/>
          <w:trHeight w:hRule="exact" w:val="288"/>
          <w:tblHeader/>
          <w:jc w:val="center"/>
        </w:trPr>
        <w:tc>
          <w:tcPr>
            <w:tcW w:w="1407" w:type="pct"/>
            <w:shd w:val="clear" w:color="auto" w:fill="DBE5F1" w:themeFill="accent1" w:themeFillTint="33"/>
            <w:tcMar>
              <w:top w:w="0" w:type="dxa"/>
              <w:left w:w="101" w:type="dxa"/>
              <w:bottom w:w="115" w:type="dxa"/>
              <w:right w:w="101" w:type="dxa"/>
            </w:tcMar>
            <w:vAlign w:val="center"/>
          </w:tcPr>
          <w:p w14:paraId="230434BE" w14:textId="77777777" w:rsidR="008831CC" w:rsidRPr="00F01982" w:rsidRDefault="008831CC" w:rsidP="008831CC">
            <w:pPr>
              <w:pStyle w:val="GSATableHeadingLeftJustified"/>
            </w:pPr>
            <w:r w:rsidRPr="00F01982">
              <w:t>Email Address</w:t>
            </w:r>
          </w:p>
        </w:tc>
        <w:sdt>
          <w:sdtPr>
            <w:alias w:val="E-Mail Address"/>
            <w:tag w:val="email"/>
            <w:id w:val="-1712641712"/>
            <w:showingPlcHdr/>
            <w:text/>
          </w:sdtPr>
          <w:sdtEndPr/>
          <w:sdtContent>
            <w:tc>
              <w:tcPr>
                <w:tcW w:w="3593" w:type="pct"/>
                <w:tcMar>
                  <w:top w:w="0" w:type="dxa"/>
                  <w:left w:w="101" w:type="dxa"/>
                  <w:bottom w:w="115" w:type="dxa"/>
                  <w:right w:w="101" w:type="dxa"/>
                </w:tcMar>
              </w:tcPr>
              <w:p w14:paraId="7368119F" w14:textId="77777777" w:rsidR="008831CC" w:rsidRPr="002C3786" w:rsidRDefault="008831CC" w:rsidP="008831CC">
                <w:pPr>
                  <w:pStyle w:val="GSATableText"/>
                </w:pPr>
                <w:r>
                  <w:rPr>
                    <w:rStyle w:val="PlaceholderText"/>
                    <w:rFonts w:eastAsiaTheme="majorEastAsia"/>
                  </w:rPr>
                  <w:t>&lt;Enter email address&gt;</w:t>
                </w:r>
              </w:p>
            </w:tc>
          </w:sdtContent>
        </w:sdt>
      </w:tr>
    </w:tbl>
    <w:p w14:paraId="0C5835D0" w14:textId="77777777" w:rsidR="00E23245" w:rsidRDefault="00E23245" w:rsidP="00DA4990"/>
    <w:p w14:paraId="2F152117" w14:textId="77777777" w:rsidR="00FC2B69" w:rsidRDefault="00FC2B69" w:rsidP="00FC2B69">
      <w:pPr>
        <w:pStyle w:val="Caption"/>
      </w:pPr>
      <w:bookmarkStart w:id="163" w:name="_Toc437345248"/>
      <w:bookmarkStart w:id="164" w:name="_Toc462748493"/>
      <w:r>
        <w:t xml:space="preserve">Table </w:t>
      </w:r>
      <w:r w:rsidR="00CB38BB">
        <w:fldChar w:fldCharType="begin"/>
      </w:r>
      <w:r w:rsidR="00CB38BB">
        <w:instrText xml:space="preserve"> STYLEREF 1 \s </w:instrText>
      </w:r>
      <w:r w:rsidR="00CB38BB">
        <w:fldChar w:fldCharType="separate"/>
      </w:r>
      <w:r w:rsidR="007E7240">
        <w:rPr>
          <w:noProof/>
        </w:rPr>
        <w:t>6</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r w:rsidRPr="00E5031E">
        <w:t>AO ISSO</w:t>
      </w:r>
      <w:bookmarkEnd w:id="163"/>
      <w:r w:rsidR="002331F9">
        <w:t xml:space="preserve"> </w:t>
      </w:r>
      <w:r w:rsidR="002331F9" w:rsidRPr="002331F9">
        <w:t>Point of Contact</w:t>
      </w:r>
      <w:bookmarkEnd w:id="1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91"/>
        <w:gridCol w:w="6871"/>
      </w:tblGrid>
      <w:tr w:rsidR="002331F9" w:rsidRPr="00F01982" w14:paraId="0761E133" w14:textId="77777777" w:rsidTr="001C310B">
        <w:trPr>
          <w:cantSplit/>
          <w:trHeight w:val="288"/>
          <w:jc w:val="center"/>
        </w:trPr>
        <w:tc>
          <w:tcPr>
            <w:tcW w:w="5000" w:type="pct"/>
            <w:gridSpan w:val="2"/>
            <w:shd w:val="clear" w:color="auto" w:fill="DBE5F1" w:themeFill="accent1" w:themeFillTint="33"/>
            <w:tcMar>
              <w:top w:w="0" w:type="dxa"/>
              <w:left w:w="101" w:type="dxa"/>
              <w:bottom w:w="115" w:type="dxa"/>
              <w:right w:w="101" w:type="dxa"/>
            </w:tcMar>
            <w:vAlign w:val="center"/>
          </w:tcPr>
          <w:p w14:paraId="58A32F7E" w14:textId="77777777" w:rsidR="002331F9" w:rsidRDefault="002331F9" w:rsidP="002331F9">
            <w:pPr>
              <w:pStyle w:val="GSATableHeading"/>
            </w:pPr>
            <w:r w:rsidRPr="002331F9">
              <w:t>AO ISSO</w:t>
            </w:r>
            <w:r>
              <w:t xml:space="preserve"> Point of Contact</w:t>
            </w:r>
          </w:p>
        </w:tc>
      </w:tr>
      <w:tr w:rsidR="00C20EC3" w:rsidRPr="00F01982" w14:paraId="3DD59EF4"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51090EA2" w14:textId="77777777" w:rsidR="00C20EC3" w:rsidRPr="00F01982" w:rsidRDefault="00C20EC3" w:rsidP="00E03A24">
            <w:pPr>
              <w:pStyle w:val="GSATableHeadingLeftJustified"/>
            </w:pPr>
            <w:r w:rsidRPr="00F01982">
              <w:t>Name</w:t>
            </w:r>
          </w:p>
        </w:tc>
        <w:sdt>
          <w:sdtPr>
            <w:alias w:val="Name"/>
            <w:tag w:val="name"/>
            <w:id w:val="-92861949"/>
            <w:showingPlcHdr/>
            <w:text w:multiLine="1"/>
          </w:sdtPr>
          <w:sdtEndPr/>
          <w:sdtContent>
            <w:tc>
              <w:tcPr>
                <w:tcW w:w="3593" w:type="pct"/>
                <w:shd w:val="clear" w:color="auto" w:fill="auto"/>
                <w:tcMar>
                  <w:top w:w="0" w:type="dxa"/>
                  <w:left w:w="101" w:type="dxa"/>
                  <w:bottom w:w="115" w:type="dxa"/>
                  <w:right w:w="101" w:type="dxa"/>
                </w:tcMar>
                <w:vAlign w:val="center"/>
              </w:tcPr>
              <w:p w14:paraId="63834407" w14:textId="77777777" w:rsidR="00C20EC3" w:rsidRPr="00F01982" w:rsidRDefault="0026494E" w:rsidP="00DA4990">
                <w:pPr>
                  <w:pStyle w:val="GSATableText"/>
                </w:pPr>
                <w:r>
                  <w:rPr>
                    <w:rStyle w:val="PlaceholderText"/>
                    <w:rFonts w:eastAsiaTheme="majorEastAsia"/>
                  </w:rPr>
                  <w:t>&lt;Enter Name&gt;</w:t>
                </w:r>
              </w:p>
            </w:tc>
          </w:sdtContent>
        </w:sdt>
      </w:tr>
      <w:tr w:rsidR="00C20EC3" w:rsidRPr="00F01982" w14:paraId="0BEAEBE3"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473FCB62" w14:textId="77777777" w:rsidR="00C20EC3" w:rsidRPr="00F01982" w:rsidRDefault="00C20EC3" w:rsidP="00E03A24">
            <w:pPr>
              <w:pStyle w:val="GSATableHeadingLeftJustified"/>
            </w:pPr>
            <w:r w:rsidRPr="00F01982">
              <w:t>Title</w:t>
            </w:r>
          </w:p>
        </w:tc>
        <w:tc>
          <w:tcPr>
            <w:tcW w:w="3593" w:type="pct"/>
            <w:tcMar>
              <w:top w:w="0" w:type="dxa"/>
              <w:left w:w="101" w:type="dxa"/>
              <w:bottom w:w="115" w:type="dxa"/>
              <w:right w:w="101" w:type="dxa"/>
            </w:tcMar>
            <w:vAlign w:val="center"/>
          </w:tcPr>
          <w:sdt>
            <w:sdtPr>
              <w:id w:val="-959261321"/>
              <w:placeholder>
                <w:docPart w:val="4DA65CE0B947410A96FE0DA71D3A065D"/>
              </w:placeholder>
              <w:text/>
            </w:sdtPr>
            <w:sdtEndPr/>
            <w:sdtContent>
              <w:p w14:paraId="756A5926" w14:textId="68F78572" w:rsidR="00C20EC3" w:rsidRPr="00F01982" w:rsidRDefault="00CA1512" w:rsidP="00DA4990">
                <w:pPr>
                  <w:pStyle w:val="GSATableText"/>
                </w:pPr>
                <w:r w:rsidDel="00D81901">
                  <w:t>ISSO</w:t>
                </w:r>
                <w:r w:rsidR="00D81901">
                  <w:t>ISSO</w:t>
                </w:r>
              </w:p>
            </w:sdtContent>
          </w:sdt>
        </w:tc>
      </w:tr>
      <w:tr w:rsidR="008831CC" w:rsidRPr="00F01982" w14:paraId="5240EF21"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4E68184A" w14:textId="77777777" w:rsidR="008831CC" w:rsidRPr="00F01982" w:rsidRDefault="008831CC" w:rsidP="008831CC">
            <w:pPr>
              <w:pStyle w:val="GSATableHeadingLeftJustified"/>
            </w:pPr>
            <w:r w:rsidRPr="00F01982">
              <w:t>Organization</w:t>
            </w:r>
          </w:p>
        </w:tc>
        <w:sdt>
          <w:sdtPr>
            <w:alias w:val="Company/Organization"/>
            <w:tag w:val="company"/>
            <w:id w:val="1459528524"/>
            <w:showingPlcHdr/>
            <w:text w:multiLine="1"/>
          </w:sdtPr>
          <w:sdtEndPr/>
          <w:sdtContent>
            <w:tc>
              <w:tcPr>
                <w:tcW w:w="3593" w:type="pct"/>
                <w:tcMar>
                  <w:top w:w="0" w:type="dxa"/>
                  <w:left w:w="101" w:type="dxa"/>
                  <w:bottom w:w="115" w:type="dxa"/>
                  <w:right w:w="101" w:type="dxa"/>
                </w:tcMar>
              </w:tcPr>
              <w:p w14:paraId="0A78AAE6" w14:textId="77777777" w:rsidR="008831CC" w:rsidRPr="00F01982" w:rsidRDefault="008831CC" w:rsidP="008831C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831CC" w:rsidRPr="00F01982" w14:paraId="4490E26F"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202299F6" w14:textId="77777777" w:rsidR="008831CC" w:rsidRPr="00F01982" w:rsidRDefault="008831CC" w:rsidP="008831CC">
            <w:pPr>
              <w:pStyle w:val="GSATableHeadingLeftJustified"/>
            </w:pPr>
            <w:r w:rsidRPr="00F01982">
              <w:t>Address</w:t>
            </w:r>
          </w:p>
        </w:tc>
        <w:sdt>
          <w:sdtPr>
            <w:alias w:val="Address"/>
            <w:tag w:val="address"/>
            <w:id w:val="-1820949825"/>
            <w:showingPlcHdr/>
            <w:text/>
          </w:sdtPr>
          <w:sdtEndPr/>
          <w:sdtContent>
            <w:tc>
              <w:tcPr>
                <w:tcW w:w="3593" w:type="pct"/>
                <w:tcMar>
                  <w:top w:w="0" w:type="dxa"/>
                  <w:left w:w="101" w:type="dxa"/>
                  <w:bottom w:w="115" w:type="dxa"/>
                  <w:right w:w="101" w:type="dxa"/>
                </w:tcMar>
              </w:tcPr>
              <w:p w14:paraId="6A792517" w14:textId="77777777" w:rsidR="008831CC" w:rsidRPr="00F01982" w:rsidRDefault="005F4113" w:rsidP="008831CC">
                <w:pPr>
                  <w:pStyle w:val="GSATableText"/>
                </w:pPr>
                <w:r>
                  <w:rPr>
                    <w:rStyle w:val="PlaceholderText"/>
                    <w:rFonts w:eastAsiaTheme="majorEastAsia"/>
                  </w:rPr>
                  <w:t>&lt;Enter Address, City, State and Zip&gt;</w:t>
                </w:r>
              </w:p>
            </w:tc>
          </w:sdtContent>
        </w:sdt>
      </w:tr>
      <w:tr w:rsidR="008831CC" w:rsidRPr="00F01982" w14:paraId="702DB259"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054B9891" w14:textId="77777777" w:rsidR="008831CC" w:rsidRPr="00F01982" w:rsidRDefault="008831CC" w:rsidP="008831CC">
            <w:pPr>
              <w:pStyle w:val="GSATableHeadingLeftJustified"/>
            </w:pPr>
            <w:r w:rsidRPr="00F01982">
              <w:t>Phone Number</w:t>
            </w:r>
          </w:p>
        </w:tc>
        <w:sdt>
          <w:sdtPr>
            <w:alias w:val="Phone Number"/>
            <w:tag w:val="phonenumber"/>
            <w:id w:val="-496029001"/>
            <w:showingPlcHdr/>
            <w:text/>
          </w:sdtPr>
          <w:sdtEndPr/>
          <w:sdtContent>
            <w:tc>
              <w:tcPr>
                <w:tcW w:w="3593" w:type="pct"/>
                <w:tcMar>
                  <w:top w:w="0" w:type="dxa"/>
                  <w:left w:w="101" w:type="dxa"/>
                  <w:bottom w:w="115" w:type="dxa"/>
                  <w:right w:w="101" w:type="dxa"/>
                </w:tcMar>
              </w:tcPr>
              <w:p w14:paraId="402896CB" w14:textId="77777777" w:rsidR="008831CC" w:rsidRPr="00F01982" w:rsidRDefault="008831CC" w:rsidP="008831CC">
                <w:pPr>
                  <w:pStyle w:val="GSATableText"/>
                </w:pPr>
                <w:r>
                  <w:rPr>
                    <w:rStyle w:val="PlaceholderText"/>
                    <w:rFonts w:eastAsiaTheme="majorEastAsia"/>
                  </w:rPr>
                  <w:t>&lt;555-555-5555&gt;</w:t>
                </w:r>
              </w:p>
            </w:tc>
          </w:sdtContent>
        </w:sdt>
      </w:tr>
      <w:tr w:rsidR="008831CC" w:rsidRPr="00F01982" w14:paraId="0DF12EE6" w14:textId="77777777" w:rsidTr="001C310B">
        <w:trPr>
          <w:cantSplit/>
          <w:trHeight w:val="288"/>
          <w:jc w:val="center"/>
        </w:trPr>
        <w:tc>
          <w:tcPr>
            <w:tcW w:w="1407" w:type="pct"/>
            <w:shd w:val="clear" w:color="auto" w:fill="DBE5F1" w:themeFill="accent1" w:themeFillTint="33"/>
            <w:tcMar>
              <w:top w:w="0" w:type="dxa"/>
              <w:left w:w="101" w:type="dxa"/>
              <w:bottom w:w="115" w:type="dxa"/>
              <w:right w:w="101" w:type="dxa"/>
            </w:tcMar>
            <w:vAlign w:val="center"/>
          </w:tcPr>
          <w:p w14:paraId="242000E9" w14:textId="77777777" w:rsidR="008831CC" w:rsidRPr="00F01982" w:rsidRDefault="008831CC" w:rsidP="008831CC">
            <w:pPr>
              <w:pStyle w:val="GSATableHeadingLeftJustified"/>
            </w:pPr>
            <w:r w:rsidRPr="00F01982">
              <w:t>Email Address</w:t>
            </w:r>
          </w:p>
        </w:tc>
        <w:sdt>
          <w:sdtPr>
            <w:alias w:val="E-Mail Address"/>
            <w:tag w:val="email"/>
            <w:id w:val="-681352474"/>
            <w:showingPlcHdr/>
            <w:text/>
          </w:sdtPr>
          <w:sdtEndPr/>
          <w:sdtContent>
            <w:tc>
              <w:tcPr>
                <w:tcW w:w="3593" w:type="pct"/>
                <w:tcMar>
                  <w:top w:w="0" w:type="dxa"/>
                  <w:left w:w="101" w:type="dxa"/>
                  <w:bottom w:w="115" w:type="dxa"/>
                  <w:right w:w="101" w:type="dxa"/>
                </w:tcMar>
              </w:tcPr>
              <w:p w14:paraId="7ACFB8CB" w14:textId="77777777" w:rsidR="008831CC" w:rsidRPr="00F01982" w:rsidRDefault="008831CC" w:rsidP="008831CC">
                <w:pPr>
                  <w:pStyle w:val="GSATableText"/>
                </w:pPr>
                <w:r>
                  <w:rPr>
                    <w:rStyle w:val="PlaceholderText"/>
                    <w:rFonts w:eastAsiaTheme="majorEastAsia"/>
                  </w:rPr>
                  <w:t>&lt;Enter email address&gt;</w:t>
                </w:r>
              </w:p>
            </w:tc>
          </w:sdtContent>
        </w:sdt>
      </w:tr>
    </w:tbl>
    <w:p w14:paraId="78A0D770" w14:textId="77777777" w:rsidR="000A7863" w:rsidRPr="00D80821" w:rsidRDefault="000A7863" w:rsidP="00DA4990"/>
    <w:p w14:paraId="4D75D222" w14:textId="77777777" w:rsidR="000D1972" w:rsidRPr="00E0416A" w:rsidRDefault="00E23245" w:rsidP="00DA4990">
      <w:pPr>
        <w:pStyle w:val="Heading1"/>
      </w:pPr>
      <w:bookmarkStart w:id="165" w:name="_Toc383433185"/>
      <w:bookmarkStart w:id="166" w:name="_Toc383444417"/>
      <w:bookmarkStart w:id="167" w:name="_Toc385594042"/>
      <w:bookmarkStart w:id="168" w:name="_Toc385594434"/>
      <w:bookmarkStart w:id="169" w:name="_Toc385594822"/>
      <w:bookmarkStart w:id="170" w:name="_Toc388620678"/>
      <w:bookmarkStart w:id="171" w:name="_Toc449543275"/>
      <w:bookmarkStart w:id="172" w:name="_Toc464803504"/>
      <w:r w:rsidRPr="00E0416A">
        <w:t xml:space="preserve">Information </w:t>
      </w:r>
      <w:r w:rsidR="00906DA9" w:rsidRPr="00E0416A">
        <w:t>System Operational Status</w:t>
      </w:r>
      <w:bookmarkEnd w:id="165"/>
      <w:bookmarkEnd w:id="166"/>
      <w:bookmarkEnd w:id="167"/>
      <w:bookmarkEnd w:id="168"/>
      <w:bookmarkEnd w:id="169"/>
      <w:bookmarkEnd w:id="170"/>
      <w:bookmarkEnd w:id="171"/>
      <w:bookmarkEnd w:id="172"/>
    </w:p>
    <w:p w14:paraId="3C0B324D" w14:textId="77777777" w:rsidR="000A7863" w:rsidRDefault="00906DA9" w:rsidP="00DA4990">
      <w:r w:rsidRPr="002C3786">
        <w:t>The system is</w:t>
      </w:r>
      <w:r w:rsidR="00C11925" w:rsidRPr="002C3786">
        <w:t xml:space="preserve"> currently</w:t>
      </w:r>
      <w:r w:rsidRPr="002C3786">
        <w:t xml:space="preserve"> in t</w:t>
      </w:r>
      <w:r w:rsidR="00C11925" w:rsidRPr="002C3786">
        <w:t xml:space="preserve">he life-cycle phase </w:t>
      </w:r>
      <w:r w:rsidR="001729AB">
        <w:t>shown</w:t>
      </w:r>
      <w:r w:rsidR="00C11925" w:rsidRPr="002C3786">
        <w:t xml:space="preserve"> in </w:t>
      </w:r>
      <w:r w:rsidR="00FC2B69">
        <w:fldChar w:fldCharType="begin"/>
      </w:r>
      <w:r w:rsidR="00FC2B69">
        <w:instrText xml:space="preserve"> REF _Ref437329600 \h </w:instrText>
      </w:r>
      <w:r w:rsidR="00FC2B69">
        <w:fldChar w:fldCharType="separate"/>
      </w:r>
      <w:r w:rsidR="007E7240">
        <w:t xml:space="preserve">Table </w:t>
      </w:r>
      <w:r w:rsidR="007E7240">
        <w:rPr>
          <w:noProof/>
        </w:rPr>
        <w:t>7</w:t>
      </w:r>
      <w:r w:rsidR="007E7240">
        <w:noBreakHyphen/>
      </w:r>
      <w:r w:rsidR="007E7240">
        <w:rPr>
          <w:noProof/>
        </w:rPr>
        <w:t>1</w:t>
      </w:r>
      <w:r w:rsidR="007E7240">
        <w:t xml:space="preserve"> </w:t>
      </w:r>
      <w:r w:rsidR="007E7240" w:rsidRPr="00910509">
        <w:t>System Status</w:t>
      </w:r>
      <w:r w:rsidR="00FC2B69">
        <w:fldChar w:fldCharType="end"/>
      </w:r>
      <w:r w:rsidR="00FC2B69">
        <w:t xml:space="preserve"> </w:t>
      </w:r>
      <w:r w:rsidR="00C11925" w:rsidRPr="002C3786">
        <w:t>that follows</w:t>
      </w:r>
      <w:r w:rsidR="00263591" w:rsidRPr="002C3786">
        <w:t>.</w:t>
      </w:r>
      <w:r w:rsidR="00263591">
        <w:t xml:space="preserve">  </w:t>
      </w:r>
      <w:r w:rsidR="00C20EC3">
        <w:t xml:space="preserve">(Only operational systems can be granted </w:t>
      </w:r>
      <w:r w:rsidR="00263591">
        <w:t>an</w:t>
      </w:r>
      <w:r w:rsidR="00C20EC3">
        <w:t xml:space="preserve"> ATO)</w:t>
      </w:r>
      <w:r w:rsidR="00D80821">
        <w:t>.</w:t>
      </w:r>
    </w:p>
    <w:p w14:paraId="1495868C" w14:textId="77777777" w:rsidR="00FC2B69" w:rsidRPr="002C3786" w:rsidRDefault="00FC2B69" w:rsidP="00FC2B69">
      <w:pPr>
        <w:pStyle w:val="Caption"/>
      </w:pPr>
      <w:bookmarkStart w:id="173" w:name="_Ref437329600"/>
      <w:bookmarkStart w:id="174" w:name="_Toc437345249"/>
      <w:bookmarkStart w:id="175" w:name="_Toc462748494"/>
      <w:r>
        <w:t xml:space="preserve">Table </w:t>
      </w:r>
      <w:r w:rsidR="00CB38BB">
        <w:fldChar w:fldCharType="begin"/>
      </w:r>
      <w:r w:rsidR="00CB38BB">
        <w:instrText xml:space="preserve"> STYLEREF 1 \s </w:instrText>
      </w:r>
      <w:r w:rsidR="00CB38BB">
        <w:fldChar w:fldCharType="separate"/>
      </w:r>
      <w:r w:rsidR="007E7240">
        <w:rPr>
          <w:noProof/>
        </w:rPr>
        <w:t>7</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910509">
        <w:t>System Status</w:t>
      </w:r>
      <w:bookmarkEnd w:id="173"/>
      <w:bookmarkEnd w:id="174"/>
      <w:bookmarkEnd w:id="1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897"/>
        <w:gridCol w:w="2188"/>
        <w:gridCol w:w="6419"/>
      </w:tblGrid>
      <w:tr w:rsidR="000A7863" w:rsidRPr="002C3786" w14:paraId="7E7555CA" w14:textId="77777777" w:rsidTr="001C310B">
        <w:trPr>
          <w:cantSplit/>
          <w:trHeight w:hRule="exact" w:val="288"/>
          <w:tblHeader/>
          <w:jc w:val="center"/>
        </w:trPr>
        <w:tc>
          <w:tcPr>
            <w:tcW w:w="5000" w:type="pct"/>
            <w:gridSpan w:val="3"/>
            <w:shd w:val="clear" w:color="auto" w:fill="DBE5F1" w:themeFill="accent1" w:themeFillTint="33"/>
            <w:tcMar>
              <w:top w:w="0" w:type="dxa"/>
              <w:bottom w:w="115" w:type="dxa"/>
            </w:tcMar>
          </w:tcPr>
          <w:p w14:paraId="475762C7" w14:textId="77777777" w:rsidR="000A7863" w:rsidRPr="002C3786" w:rsidRDefault="000A7863" w:rsidP="00E03A24">
            <w:pPr>
              <w:pStyle w:val="GSATableHeading"/>
            </w:pPr>
            <w:r w:rsidRPr="002C3786">
              <w:t>System Status</w:t>
            </w:r>
          </w:p>
        </w:tc>
      </w:tr>
      <w:tr w:rsidR="005932D2" w:rsidRPr="00A63421" w14:paraId="6A235C56" w14:textId="77777777" w:rsidTr="001C310B">
        <w:trPr>
          <w:cantSplit/>
          <w:trHeight w:hRule="exact" w:val="288"/>
          <w:tblHeader/>
          <w:jc w:val="center"/>
        </w:trPr>
        <w:tc>
          <w:tcPr>
            <w:tcW w:w="472" w:type="pct"/>
            <w:tcMar>
              <w:top w:w="0" w:type="dxa"/>
              <w:bottom w:w="115" w:type="dxa"/>
            </w:tcMar>
            <w:vAlign w:val="center"/>
          </w:tcPr>
          <w:p w14:paraId="76691CFE" w14:textId="77777777" w:rsidR="005932D2" w:rsidRPr="00A63421" w:rsidRDefault="00CB38BB" w:rsidP="00A63421">
            <w:pPr>
              <w:pStyle w:val="GSATableText"/>
            </w:pPr>
            <w:sdt>
              <w:sdtPr>
                <w:id w:val="-1540893265"/>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14:paraId="398A2ACB" w14:textId="77777777" w:rsidR="005932D2" w:rsidRPr="00A63421" w:rsidRDefault="000A7863" w:rsidP="00A63421">
            <w:pPr>
              <w:pStyle w:val="GSATableText"/>
            </w:pPr>
            <w:r w:rsidRPr="00A63421">
              <w:t>Operational</w:t>
            </w:r>
          </w:p>
        </w:tc>
        <w:tc>
          <w:tcPr>
            <w:tcW w:w="3377" w:type="pct"/>
            <w:shd w:val="clear" w:color="auto" w:fill="auto"/>
            <w:tcMar>
              <w:top w:w="0" w:type="dxa"/>
              <w:left w:w="101" w:type="dxa"/>
              <w:bottom w:w="115" w:type="dxa"/>
              <w:right w:w="101" w:type="dxa"/>
            </w:tcMar>
            <w:vAlign w:val="center"/>
          </w:tcPr>
          <w:p w14:paraId="04988498" w14:textId="77777777" w:rsidR="005932D2" w:rsidRPr="00A63421" w:rsidRDefault="000A7863" w:rsidP="00A63421">
            <w:pPr>
              <w:pStyle w:val="GSATableText"/>
            </w:pPr>
            <w:r w:rsidRPr="00A63421">
              <w:t>The system is operating and in production.</w:t>
            </w:r>
          </w:p>
        </w:tc>
      </w:tr>
      <w:tr w:rsidR="005932D2" w:rsidRPr="00A63421" w14:paraId="101D2E9E" w14:textId="77777777" w:rsidTr="001C310B">
        <w:trPr>
          <w:cantSplit/>
          <w:trHeight w:hRule="exact" w:val="288"/>
          <w:tblHeader/>
          <w:jc w:val="center"/>
        </w:trPr>
        <w:tc>
          <w:tcPr>
            <w:tcW w:w="472" w:type="pct"/>
            <w:tcMar>
              <w:top w:w="0" w:type="dxa"/>
              <w:bottom w:w="115" w:type="dxa"/>
            </w:tcMar>
            <w:vAlign w:val="center"/>
          </w:tcPr>
          <w:p w14:paraId="699A3405" w14:textId="77777777" w:rsidR="005932D2" w:rsidRPr="00A63421" w:rsidRDefault="00CB38BB" w:rsidP="00A63421">
            <w:pPr>
              <w:pStyle w:val="GSATableText"/>
            </w:pPr>
            <w:sdt>
              <w:sdtPr>
                <w:id w:val="646626259"/>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14:paraId="5BCA896B" w14:textId="77777777" w:rsidR="005932D2" w:rsidRPr="00A63421" w:rsidRDefault="000A7863" w:rsidP="00A63421">
            <w:pPr>
              <w:pStyle w:val="GSATableText"/>
            </w:pPr>
            <w:r w:rsidRPr="00A63421">
              <w:t>Under Development</w:t>
            </w:r>
          </w:p>
        </w:tc>
        <w:tc>
          <w:tcPr>
            <w:tcW w:w="3377" w:type="pct"/>
            <w:shd w:val="clear" w:color="auto" w:fill="auto"/>
            <w:tcMar>
              <w:top w:w="0" w:type="dxa"/>
              <w:left w:w="101" w:type="dxa"/>
              <w:bottom w:w="115" w:type="dxa"/>
              <w:right w:w="101" w:type="dxa"/>
            </w:tcMar>
            <w:vAlign w:val="center"/>
          </w:tcPr>
          <w:p w14:paraId="0406B367" w14:textId="77777777" w:rsidR="005932D2" w:rsidRPr="00A63421" w:rsidRDefault="000A7863" w:rsidP="00A63421">
            <w:pPr>
              <w:pStyle w:val="GSATableText"/>
            </w:pPr>
            <w:r w:rsidRPr="00A63421">
              <w:t>The system is being designed, developed, or implemented</w:t>
            </w:r>
          </w:p>
        </w:tc>
      </w:tr>
      <w:tr w:rsidR="005932D2" w:rsidRPr="00A63421" w14:paraId="4CB3A5E7" w14:textId="77777777" w:rsidTr="001C310B">
        <w:trPr>
          <w:cantSplit/>
          <w:trHeight w:hRule="exact" w:val="288"/>
          <w:tblHeader/>
          <w:jc w:val="center"/>
        </w:trPr>
        <w:tc>
          <w:tcPr>
            <w:tcW w:w="472" w:type="pct"/>
            <w:tcMar>
              <w:top w:w="0" w:type="dxa"/>
              <w:bottom w:w="115" w:type="dxa"/>
            </w:tcMar>
            <w:vAlign w:val="center"/>
          </w:tcPr>
          <w:p w14:paraId="4A921FB7" w14:textId="77777777" w:rsidR="005932D2" w:rsidRPr="00A63421" w:rsidRDefault="00CB38BB" w:rsidP="00A63421">
            <w:pPr>
              <w:pStyle w:val="GSATableText"/>
            </w:pPr>
            <w:sdt>
              <w:sdtPr>
                <w:id w:val="-622999459"/>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14:paraId="62D791C9" w14:textId="77777777" w:rsidR="005932D2" w:rsidRPr="00A63421" w:rsidRDefault="000A7863" w:rsidP="00A63421">
            <w:pPr>
              <w:pStyle w:val="GSATableText"/>
            </w:pPr>
            <w:r w:rsidRPr="00A63421">
              <w:t>Major Modification</w:t>
            </w:r>
          </w:p>
        </w:tc>
        <w:tc>
          <w:tcPr>
            <w:tcW w:w="3377" w:type="pct"/>
            <w:shd w:val="clear" w:color="auto" w:fill="auto"/>
            <w:tcMar>
              <w:top w:w="0" w:type="dxa"/>
              <w:left w:w="101" w:type="dxa"/>
              <w:bottom w:w="115" w:type="dxa"/>
              <w:right w:w="101" w:type="dxa"/>
            </w:tcMar>
            <w:vAlign w:val="center"/>
          </w:tcPr>
          <w:p w14:paraId="0300B1DA" w14:textId="77777777" w:rsidR="005932D2" w:rsidRPr="00A63421" w:rsidRDefault="000A7863" w:rsidP="00A63421">
            <w:pPr>
              <w:pStyle w:val="GSATableText"/>
            </w:pPr>
            <w:r w:rsidRPr="00A63421">
              <w:t>The system is undergoing a major change, development, or transition.</w:t>
            </w:r>
          </w:p>
        </w:tc>
      </w:tr>
      <w:tr w:rsidR="005932D2" w:rsidRPr="00A63421" w14:paraId="34A5DF4B" w14:textId="77777777" w:rsidTr="001C310B">
        <w:trPr>
          <w:cantSplit/>
          <w:trHeight w:hRule="exact" w:val="288"/>
          <w:tblHeader/>
          <w:jc w:val="center"/>
        </w:trPr>
        <w:tc>
          <w:tcPr>
            <w:tcW w:w="472" w:type="pct"/>
            <w:tcMar>
              <w:top w:w="0" w:type="dxa"/>
              <w:bottom w:w="115" w:type="dxa"/>
            </w:tcMar>
            <w:vAlign w:val="center"/>
          </w:tcPr>
          <w:p w14:paraId="22F0611E" w14:textId="77777777" w:rsidR="005932D2" w:rsidRPr="00A63421" w:rsidRDefault="00CB38BB" w:rsidP="00A63421">
            <w:pPr>
              <w:pStyle w:val="GSATableText"/>
            </w:pPr>
            <w:sdt>
              <w:sdtPr>
                <w:id w:val="701517199"/>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14:paraId="7ACA9057" w14:textId="77777777" w:rsidR="005932D2" w:rsidRPr="00A63421" w:rsidRDefault="000A7863" w:rsidP="00A63421">
            <w:pPr>
              <w:pStyle w:val="GSATableText"/>
            </w:pPr>
            <w:r w:rsidRPr="00A63421">
              <w:t>Other</w:t>
            </w:r>
          </w:p>
        </w:tc>
        <w:tc>
          <w:tcPr>
            <w:tcW w:w="3377" w:type="pct"/>
            <w:shd w:val="clear" w:color="auto" w:fill="auto"/>
            <w:tcMar>
              <w:top w:w="0" w:type="dxa"/>
              <w:left w:w="101" w:type="dxa"/>
              <w:bottom w:w="115" w:type="dxa"/>
              <w:right w:w="101" w:type="dxa"/>
            </w:tcMar>
            <w:vAlign w:val="center"/>
          </w:tcPr>
          <w:p w14:paraId="48104EA5" w14:textId="77777777" w:rsidR="005932D2" w:rsidRPr="00A63421" w:rsidRDefault="000A7863" w:rsidP="00A63421">
            <w:pPr>
              <w:pStyle w:val="GSATableText"/>
            </w:pPr>
            <w:r w:rsidRPr="00A63421">
              <w:t>Explain:</w:t>
            </w:r>
            <w:r w:rsidR="00C95514" w:rsidRPr="00A63421">
              <w:t xml:space="preserve"> </w:t>
            </w:r>
            <w:sdt>
              <w:sdtPr>
                <w:id w:val="372974990"/>
                <w:showingPlcHdr/>
                <w:text w:multiLine="1"/>
              </w:sdtPr>
              <w:sdtEndPr/>
              <w:sdtContent>
                <w:r w:rsidR="00C95514" w:rsidRPr="00902D51">
                  <w:t>Click here to enter text.</w:t>
                </w:r>
              </w:sdtContent>
            </w:sdt>
          </w:p>
        </w:tc>
      </w:tr>
    </w:tbl>
    <w:p w14:paraId="5A74016F" w14:textId="77777777" w:rsidR="009C2B63" w:rsidRDefault="009C2B63" w:rsidP="00DA4990"/>
    <w:p w14:paraId="2F67DA37" w14:textId="77777777" w:rsidR="00300DB2" w:rsidRDefault="00300DB2" w:rsidP="00300DB2">
      <w:pPr>
        <w:pStyle w:val="GSAInstruction"/>
      </w:pPr>
      <w:r>
        <w:t xml:space="preserve">Instruction: Select as many status indicators </w:t>
      </w:r>
      <w:r w:rsidR="005E739C">
        <w:t>as</w:t>
      </w:r>
      <w:r>
        <w:t xml:space="preserve"> apply.  </w:t>
      </w:r>
      <w:r w:rsidRPr="00E508F7">
        <w:t>If more than one sta</w:t>
      </w:r>
      <w:r>
        <w:t>tus is selected, list which components of the system are</w:t>
      </w:r>
      <w:r w:rsidRPr="00E508F7">
        <w:t xml:space="preserve"> covered under each status</w:t>
      </w:r>
      <w:r>
        <w:t xml:space="preserve"> indicator.</w:t>
      </w:r>
    </w:p>
    <w:p w14:paraId="3E2B301F" w14:textId="77777777" w:rsidR="002B70D8" w:rsidRPr="009C2B63" w:rsidRDefault="002B70D8" w:rsidP="00300DB2">
      <w:pPr>
        <w:pStyle w:val="GSAInstruction"/>
        <w:rPr>
          <w:lang w:eastAsia="en-US"/>
        </w:rPr>
      </w:pPr>
      <w:r>
        <w:t>Delete this and all other instructions from your final version of this document.</w:t>
      </w:r>
    </w:p>
    <w:p w14:paraId="19E1DB53" w14:textId="77777777" w:rsidR="009C2B63" w:rsidRPr="009C2B63" w:rsidRDefault="009C2B63" w:rsidP="00DA4990"/>
    <w:p w14:paraId="08A7AC43" w14:textId="77777777" w:rsidR="000D1972" w:rsidRPr="00E0416A" w:rsidRDefault="00E23245" w:rsidP="00DA4990">
      <w:pPr>
        <w:pStyle w:val="Heading1"/>
      </w:pPr>
      <w:bookmarkStart w:id="176" w:name="_Toc383433186"/>
      <w:bookmarkStart w:id="177" w:name="_Toc383444418"/>
      <w:bookmarkStart w:id="178" w:name="_Toc385594043"/>
      <w:bookmarkStart w:id="179" w:name="_Toc385594435"/>
      <w:bookmarkStart w:id="180" w:name="_Toc385594823"/>
      <w:bookmarkStart w:id="181" w:name="_Toc388620679"/>
      <w:bookmarkStart w:id="182" w:name="_Toc449543276"/>
      <w:bookmarkStart w:id="183" w:name="_Toc464803505"/>
      <w:r w:rsidRPr="00E0416A">
        <w:t>Information System Type</w:t>
      </w:r>
      <w:bookmarkEnd w:id="176"/>
      <w:bookmarkEnd w:id="177"/>
      <w:bookmarkEnd w:id="178"/>
      <w:bookmarkEnd w:id="179"/>
      <w:bookmarkEnd w:id="180"/>
      <w:bookmarkEnd w:id="181"/>
      <w:bookmarkEnd w:id="182"/>
      <w:bookmarkEnd w:id="183"/>
    </w:p>
    <w:p w14:paraId="23884728" w14:textId="648FC812" w:rsidR="00AA2265" w:rsidRPr="002C3786" w:rsidRDefault="00E23245" w:rsidP="00DA4990">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rsidR="00D81901">
            <w:t>Information System Abbreviation</w:t>
          </w:r>
        </w:sdtContent>
      </w:sdt>
      <w:r w:rsidR="00022EAA" w:rsidRPr="002C3786">
        <w:t xml:space="preserve"> </w:t>
      </w:r>
      <w:r w:rsidRPr="002C3786">
        <w:t>makes use of unique managed service provider architecture layer(s)</w:t>
      </w:r>
      <w:r w:rsidR="00AA2578" w:rsidRPr="002C3786">
        <w:t>.</w:t>
      </w:r>
      <w:r w:rsidR="00AA2578">
        <w:t xml:space="preserve">  </w:t>
      </w:r>
    </w:p>
    <w:p w14:paraId="3E1E8194" w14:textId="77777777" w:rsidR="000D1972" w:rsidRDefault="00024B11" w:rsidP="00DA4990">
      <w:pPr>
        <w:pStyle w:val="Heading2"/>
      </w:pPr>
      <w:bookmarkStart w:id="184" w:name="_Toc385594044"/>
      <w:bookmarkStart w:id="185" w:name="_Toc385594436"/>
      <w:bookmarkStart w:id="186" w:name="_Toc385594824"/>
      <w:bookmarkStart w:id="187" w:name="_Toc388620680"/>
      <w:bookmarkStart w:id="188" w:name="_Toc449543277"/>
      <w:bookmarkStart w:id="189" w:name="_Toc464803506"/>
      <w:r w:rsidRPr="002C3786">
        <w:t>Cloud Service Model</w:t>
      </w:r>
      <w:r w:rsidR="002A32BF">
        <w:t>s</w:t>
      </w:r>
      <w:bookmarkEnd w:id="184"/>
      <w:bookmarkEnd w:id="185"/>
      <w:bookmarkEnd w:id="186"/>
      <w:bookmarkEnd w:id="187"/>
      <w:bookmarkEnd w:id="188"/>
      <w:bookmarkEnd w:id="189"/>
    </w:p>
    <w:p w14:paraId="335DDF83" w14:textId="77777777" w:rsidR="0026541D" w:rsidRDefault="00E32716" w:rsidP="00DA4990">
      <w:r w:rsidRPr="002C3786">
        <w:t>Information systems, particularly those based on cloud architecture models, are made up of different service layers</w:t>
      </w:r>
      <w:r w:rsidR="00AA2578" w:rsidRPr="002C3786">
        <w:t>.</w:t>
      </w:r>
      <w:r w:rsidR="00AA2578">
        <w:t xml:space="preserve">  </w:t>
      </w:r>
      <w:r w:rsidR="0026541D">
        <w:t>Below are</w:t>
      </w:r>
      <w:r w:rsidR="0026541D" w:rsidRPr="0026541D">
        <w:t xml:space="preserve"> </w:t>
      </w:r>
      <w:r w:rsidR="0026541D">
        <w:t xml:space="preserve">some questions </w:t>
      </w:r>
      <w:r w:rsidR="0026541D" w:rsidRPr="0026541D">
        <w:t>that help the system owner determine if their system is a cloud followed by specific questions to help the system owner determine the type of cloud</w:t>
      </w:r>
      <w:r w:rsidR="0026541D">
        <w:t>.</w:t>
      </w:r>
    </w:p>
    <w:tbl>
      <w:tblPr>
        <w:tblW w:w="0" w:type="auto"/>
        <w:tblCellMar>
          <w:left w:w="0" w:type="dxa"/>
          <w:right w:w="0" w:type="dxa"/>
        </w:tblCellMar>
        <w:tblLook w:val="04A0" w:firstRow="1" w:lastRow="0" w:firstColumn="1" w:lastColumn="0" w:noHBand="0" w:noVBand="1"/>
      </w:tblPr>
      <w:tblGrid>
        <w:gridCol w:w="4045"/>
        <w:gridCol w:w="5305"/>
      </w:tblGrid>
      <w:tr w:rsidR="0026541D" w:rsidRPr="0026541D" w14:paraId="01177CD8" w14:textId="77777777" w:rsidTr="006A1075">
        <w:tc>
          <w:tcPr>
            <w:tcW w:w="4045" w:type="dxa"/>
            <w:shd w:val="clear" w:color="auto" w:fill="auto"/>
            <w:tcMar>
              <w:top w:w="0" w:type="dxa"/>
              <w:left w:w="108" w:type="dxa"/>
              <w:bottom w:w="0" w:type="dxa"/>
              <w:right w:w="108" w:type="dxa"/>
            </w:tcMar>
            <w:hideMark/>
          </w:tcPr>
          <w:p w14:paraId="335468C7" w14:textId="77777777" w:rsidR="0026541D" w:rsidRPr="0026541D" w:rsidRDefault="0026541D" w:rsidP="0026541D">
            <w:pPr>
              <w:pStyle w:val="GSATableHeading"/>
            </w:pPr>
            <w:r w:rsidRPr="0026541D">
              <w:t>Question (Yes/No)</w:t>
            </w:r>
          </w:p>
        </w:tc>
        <w:tc>
          <w:tcPr>
            <w:tcW w:w="5305" w:type="dxa"/>
            <w:shd w:val="clear" w:color="auto" w:fill="auto"/>
            <w:tcMar>
              <w:top w:w="0" w:type="dxa"/>
              <w:left w:w="108" w:type="dxa"/>
              <w:bottom w:w="0" w:type="dxa"/>
              <w:right w:w="108" w:type="dxa"/>
            </w:tcMar>
            <w:hideMark/>
          </w:tcPr>
          <w:p w14:paraId="48445902" w14:textId="77777777" w:rsidR="0026541D" w:rsidRDefault="0026541D" w:rsidP="0026541D">
            <w:pPr>
              <w:pStyle w:val="GSATableHeading"/>
            </w:pPr>
            <w:r w:rsidRPr="0026541D">
              <w:t>Conclusion</w:t>
            </w:r>
          </w:p>
        </w:tc>
      </w:tr>
      <w:tr w:rsidR="0026541D" w14:paraId="10C04C6C" w14:textId="77777777" w:rsidTr="006A1075">
        <w:tc>
          <w:tcPr>
            <w:tcW w:w="4045" w:type="dxa"/>
            <w:tcMar>
              <w:top w:w="0" w:type="dxa"/>
              <w:left w:w="108" w:type="dxa"/>
              <w:bottom w:w="0" w:type="dxa"/>
              <w:right w:w="108" w:type="dxa"/>
            </w:tcMar>
            <w:hideMark/>
          </w:tcPr>
          <w:p w14:paraId="7D1D1925" w14:textId="77777777" w:rsidR="0026541D" w:rsidRDefault="0026541D" w:rsidP="0026541D">
            <w:pPr>
              <w:pStyle w:val="GSATableText"/>
            </w:pPr>
            <w:r>
              <w:t>Does the system use virtual machines?</w:t>
            </w:r>
          </w:p>
        </w:tc>
        <w:tc>
          <w:tcPr>
            <w:tcW w:w="5305" w:type="dxa"/>
            <w:tcMar>
              <w:top w:w="0" w:type="dxa"/>
              <w:left w:w="108" w:type="dxa"/>
              <w:bottom w:w="0" w:type="dxa"/>
              <w:right w:w="108" w:type="dxa"/>
            </w:tcMar>
            <w:hideMark/>
          </w:tcPr>
          <w:p w14:paraId="605AA6DD" w14:textId="77777777" w:rsidR="0026541D" w:rsidRDefault="0026541D" w:rsidP="0026541D">
            <w:pPr>
              <w:pStyle w:val="GSATableText"/>
            </w:pPr>
            <w:r>
              <w:t xml:space="preserve">A no response means that system is most likely not a cloud. </w:t>
            </w:r>
          </w:p>
        </w:tc>
      </w:tr>
      <w:tr w:rsidR="0026541D" w14:paraId="4221EB42" w14:textId="77777777" w:rsidTr="006A1075">
        <w:tc>
          <w:tcPr>
            <w:tcW w:w="4045" w:type="dxa"/>
            <w:tcMar>
              <w:top w:w="0" w:type="dxa"/>
              <w:left w:w="108" w:type="dxa"/>
              <w:bottom w:w="0" w:type="dxa"/>
              <w:right w:w="108" w:type="dxa"/>
            </w:tcMar>
            <w:hideMark/>
          </w:tcPr>
          <w:p w14:paraId="3C40806F" w14:textId="77777777" w:rsidR="0026541D" w:rsidRDefault="0026541D" w:rsidP="0026541D">
            <w:pPr>
              <w:pStyle w:val="GSATableText"/>
            </w:pPr>
            <w:r>
              <w:t>Does the system have the ability to expand its capacity to meet customer demand?</w:t>
            </w:r>
          </w:p>
        </w:tc>
        <w:tc>
          <w:tcPr>
            <w:tcW w:w="5305" w:type="dxa"/>
            <w:tcMar>
              <w:top w:w="0" w:type="dxa"/>
              <w:left w:w="108" w:type="dxa"/>
              <w:bottom w:w="0" w:type="dxa"/>
              <w:right w:w="108" w:type="dxa"/>
            </w:tcMar>
            <w:hideMark/>
          </w:tcPr>
          <w:p w14:paraId="118BFAD1" w14:textId="77777777" w:rsidR="0026541D" w:rsidRDefault="0026541D" w:rsidP="0026541D">
            <w:pPr>
              <w:pStyle w:val="GSATableText"/>
            </w:pPr>
            <w:r>
              <w:t xml:space="preserve">A no response means that the system is most likely not a cloud. </w:t>
            </w:r>
          </w:p>
        </w:tc>
      </w:tr>
      <w:tr w:rsidR="0026541D" w14:paraId="5902EE58" w14:textId="77777777" w:rsidTr="006A1075">
        <w:tc>
          <w:tcPr>
            <w:tcW w:w="4045" w:type="dxa"/>
            <w:tcMar>
              <w:top w:w="0" w:type="dxa"/>
              <w:left w:w="108" w:type="dxa"/>
              <w:bottom w:w="0" w:type="dxa"/>
              <w:right w:w="108" w:type="dxa"/>
            </w:tcMar>
            <w:hideMark/>
          </w:tcPr>
          <w:p w14:paraId="2A4B19D2" w14:textId="77777777" w:rsidR="0026541D" w:rsidRDefault="0026541D" w:rsidP="0026541D">
            <w:pPr>
              <w:pStyle w:val="GSATableText"/>
            </w:pPr>
            <w:r>
              <w:t>Does the system allow the consumer to build anything other than servers?</w:t>
            </w:r>
          </w:p>
        </w:tc>
        <w:tc>
          <w:tcPr>
            <w:tcW w:w="5305" w:type="dxa"/>
            <w:tcMar>
              <w:top w:w="0" w:type="dxa"/>
              <w:left w:w="108" w:type="dxa"/>
              <w:bottom w:w="0" w:type="dxa"/>
              <w:right w:w="108" w:type="dxa"/>
            </w:tcMar>
            <w:hideMark/>
          </w:tcPr>
          <w:p w14:paraId="1E2A54C6" w14:textId="77777777" w:rsidR="0026541D" w:rsidRDefault="0026541D" w:rsidP="0026541D">
            <w:pPr>
              <w:pStyle w:val="GSATableText"/>
            </w:pPr>
            <w:r>
              <w:t>A no response, means that the system is an IaaS. A yes response means that the system is either a PaaS or a</w:t>
            </w:r>
            <w:r w:rsidR="005E739C">
              <w:t>n</w:t>
            </w:r>
            <w:r>
              <w:t xml:space="preserve"> SaaS. </w:t>
            </w:r>
          </w:p>
        </w:tc>
      </w:tr>
      <w:tr w:rsidR="0026541D" w14:paraId="0522AA3D" w14:textId="77777777" w:rsidTr="006A1075">
        <w:tc>
          <w:tcPr>
            <w:tcW w:w="4045" w:type="dxa"/>
            <w:tcMar>
              <w:top w:w="0" w:type="dxa"/>
              <w:left w:w="108" w:type="dxa"/>
              <w:bottom w:w="0" w:type="dxa"/>
              <w:right w:w="108" w:type="dxa"/>
            </w:tcMar>
            <w:hideMark/>
          </w:tcPr>
          <w:p w14:paraId="607E8B92" w14:textId="77777777" w:rsidR="0026541D" w:rsidRDefault="0026541D" w:rsidP="0026541D">
            <w:pPr>
              <w:pStyle w:val="GSATableText"/>
            </w:pPr>
            <w:r>
              <w:t>Does the system offer the ability to create databases?</w:t>
            </w:r>
          </w:p>
        </w:tc>
        <w:tc>
          <w:tcPr>
            <w:tcW w:w="5305" w:type="dxa"/>
            <w:tcMar>
              <w:top w:w="0" w:type="dxa"/>
              <w:left w:w="108" w:type="dxa"/>
              <w:bottom w:w="0" w:type="dxa"/>
              <w:right w:w="108" w:type="dxa"/>
            </w:tcMar>
            <w:hideMark/>
          </w:tcPr>
          <w:p w14:paraId="71BD4590" w14:textId="77777777" w:rsidR="0026541D" w:rsidRDefault="0026541D" w:rsidP="0026541D">
            <w:pPr>
              <w:pStyle w:val="GSATableText"/>
            </w:pPr>
            <w:r>
              <w:t xml:space="preserve">A yes response means that the system is a PaaS. </w:t>
            </w:r>
          </w:p>
        </w:tc>
      </w:tr>
      <w:tr w:rsidR="0026541D" w14:paraId="494A27BC" w14:textId="77777777" w:rsidTr="006A1075">
        <w:tc>
          <w:tcPr>
            <w:tcW w:w="4045" w:type="dxa"/>
            <w:tcMar>
              <w:top w:w="0" w:type="dxa"/>
              <w:left w:w="108" w:type="dxa"/>
              <w:bottom w:w="0" w:type="dxa"/>
              <w:right w:w="108" w:type="dxa"/>
            </w:tcMar>
            <w:hideMark/>
          </w:tcPr>
          <w:p w14:paraId="1DE9A2A1" w14:textId="77777777" w:rsidR="0026541D" w:rsidRDefault="0026541D" w:rsidP="0026541D">
            <w:pPr>
              <w:pStyle w:val="GSATableText"/>
            </w:pPr>
            <w:r>
              <w:t xml:space="preserve">Does the system offer various developer toolkits and APIs? </w:t>
            </w:r>
          </w:p>
        </w:tc>
        <w:tc>
          <w:tcPr>
            <w:tcW w:w="5305" w:type="dxa"/>
            <w:tcMar>
              <w:top w:w="0" w:type="dxa"/>
              <w:left w:w="108" w:type="dxa"/>
              <w:bottom w:w="0" w:type="dxa"/>
              <w:right w:w="108" w:type="dxa"/>
            </w:tcMar>
            <w:hideMark/>
          </w:tcPr>
          <w:p w14:paraId="2710C45F" w14:textId="77777777" w:rsidR="0026541D" w:rsidRDefault="0026541D" w:rsidP="0026541D">
            <w:pPr>
              <w:pStyle w:val="GSATableText"/>
            </w:pPr>
            <w:r>
              <w:t xml:space="preserve">A yes response means that the system is a PaaS. </w:t>
            </w:r>
          </w:p>
        </w:tc>
      </w:tr>
      <w:tr w:rsidR="0026541D" w14:paraId="5B2C41AE" w14:textId="77777777" w:rsidTr="006A1075">
        <w:tc>
          <w:tcPr>
            <w:tcW w:w="4045" w:type="dxa"/>
            <w:tcMar>
              <w:top w:w="0" w:type="dxa"/>
              <w:left w:w="108" w:type="dxa"/>
              <w:bottom w:w="0" w:type="dxa"/>
              <w:right w:w="108" w:type="dxa"/>
            </w:tcMar>
            <w:hideMark/>
          </w:tcPr>
          <w:p w14:paraId="3CE32C1E" w14:textId="77777777" w:rsidR="0026541D" w:rsidRDefault="0026541D" w:rsidP="0026541D">
            <w:pPr>
              <w:pStyle w:val="GSATableText"/>
            </w:pPr>
            <w:r>
              <w:t>Does the system offer only applications that are available by obtaining a login?</w:t>
            </w:r>
          </w:p>
        </w:tc>
        <w:tc>
          <w:tcPr>
            <w:tcW w:w="5305" w:type="dxa"/>
            <w:tcMar>
              <w:top w:w="0" w:type="dxa"/>
              <w:left w:w="108" w:type="dxa"/>
              <w:bottom w:w="0" w:type="dxa"/>
              <w:right w:w="108" w:type="dxa"/>
            </w:tcMar>
            <w:hideMark/>
          </w:tcPr>
          <w:p w14:paraId="7220460C" w14:textId="77777777" w:rsidR="0026541D" w:rsidRDefault="0026541D" w:rsidP="0026541D">
            <w:pPr>
              <w:pStyle w:val="GSATableText"/>
            </w:pPr>
            <w:r>
              <w:t>A yes response means that system is a</w:t>
            </w:r>
            <w:r w:rsidR="005E739C">
              <w:t>n</w:t>
            </w:r>
            <w:r>
              <w:t xml:space="preserve"> SaaS. A no response means that the system is either a PaaS or an IaaS. </w:t>
            </w:r>
          </w:p>
        </w:tc>
      </w:tr>
    </w:tbl>
    <w:p w14:paraId="4BE08BD9" w14:textId="77777777" w:rsidR="00E70E53" w:rsidRDefault="00E70E53" w:rsidP="00DA4990"/>
    <w:p w14:paraId="0061E34B" w14:textId="7AFB4635" w:rsidR="00E23245" w:rsidRPr="002C3786" w:rsidRDefault="00E23245" w:rsidP="00DA4990">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rsidR="00D81901">
            <w:t>Information System Abbreviation</w:t>
          </w:r>
        </w:sdtContent>
      </w:sdt>
      <w:r w:rsidR="00E828A9">
        <w:t xml:space="preserve"> </w:t>
      </w:r>
      <w:r w:rsidR="00263591" w:rsidRPr="002C3786">
        <w:t>defined</w:t>
      </w:r>
      <w:r w:rsidR="00204E1C" w:rsidRPr="002C3786">
        <w:t xml:space="preserve"> in this SSP</w:t>
      </w:r>
      <w:r w:rsidR="003F6028">
        <w:t xml:space="preserve"> </w:t>
      </w:r>
      <w:r w:rsidRPr="002C3786">
        <w:t xml:space="preserve">are indicated in </w:t>
      </w:r>
      <w:r w:rsidR="005A7B41">
        <w:fldChar w:fldCharType="begin"/>
      </w:r>
      <w:r w:rsidR="005A7B41">
        <w:instrText xml:space="preserve"> REF _Ref437332823 \h </w:instrText>
      </w:r>
      <w:r w:rsidR="005A7B41">
        <w:fldChar w:fldCharType="separate"/>
      </w:r>
      <w:r w:rsidR="007E7240">
        <w:t xml:space="preserve">Table </w:t>
      </w:r>
      <w:r w:rsidR="007E7240">
        <w:rPr>
          <w:noProof/>
        </w:rPr>
        <w:t>8</w:t>
      </w:r>
      <w:r w:rsidR="007E7240">
        <w:noBreakHyphen/>
      </w:r>
      <w:r w:rsidR="007E7240">
        <w:rPr>
          <w:noProof/>
        </w:rPr>
        <w:t>1</w:t>
      </w:r>
      <w:r w:rsidR="007E7240">
        <w:t xml:space="preserve"> </w:t>
      </w:r>
      <w:r w:rsidR="007E7240" w:rsidRPr="00B62E87">
        <w:t>Service Layers Represented in this SSP</w:t>
      </w:r>
      <w:r w:rsidR="005A7B41">
        <w:fldChar w:fldCharType="end"/>
      </w:r>
      <w:r w:rsidR="005A7B41">
        <w:t xml:space="preserve"> </w:t>
      </w:r>
      <w:r w:rsidRPr="002C3786">
        <w:t>that follows</w:t>
      </w:r>
      <w:r w:rsidR="00AA2578" w:rsidRPr="002C3786">
        <w:t>.</w:t>
      </w:r>
      <w:r w:rsidR="00AA2578">
        <w:t xml:space="preserve">  </w:t>
      </w:r>
    </w:p>
    <w:p w14:paraId="46597775" w14:textId="77777777" w:rsidR="00300DB2" w:rsidRDefault="00300DB2" w:rsidP="00BB6184">
      <w:pPr>
        <w:pStyle w:val="GSAInstruction"/>
      </w:pPr>
      <w:bookmarkStart w:id="190" w:name="_Toc383444391"/>
      <w:bookmarkStart w:id="191" w:name="_Toc388620650"/>
      <w:r w:rsidRPr="00BB6184">
        <w:t>Instruction: Check all layers that apply.</w:t>
      </w:r>
    </w:p>
    <w:p w14:paraId="71489AB8" w14:textId="77777777" w:rsidR="002B70D8" w:rsidRDefault="002B70D8" w:rsidP="00BB6184">
      <w:pPr>
        <w:pStyle w:val="GSAInstruction"/>
      </w:pPr>
      <w:r>
        <w:t>Delete this and all other instructions from your final version of this document.</w:t>
      </w:r>
    </w:p>
    <w:p w14:paraId="09647D8F" w14:textId="77777777" w:rsidR="00300DB2" w:rsidRDefault="00300DB2" w:rsidP="00300DB2"/>
    <w:p w14:paraId="6F317C09" w14:textId="77777777" w:rsidR="00BC2FD0" w:rsidRPr="00BB6184" w:rsidRDefault="00BC2FD0" w:rsidP="00BC2FD0">
      <w:pPr>
        <w:pStyle w:val="Caption"/>
      </w:pPr>
      <w:bookmarkStart w:id="192" w:name="_Ref437332823"/>
      <w:bookmarkStart w:id="193" w:name="_Toc437345250"/>
      <w:bookmarkStart w:id="194" w:name="_Toc462748495"/>
      <w:r>
        <w:t xml:space="preserve">Table </w:t>
      </w:r>
      <w:r w:rsidR="00CB38BB">
        <w:fldChar w:fldCharType="begin"/>
      </w:r>
      <w:r w:rsidR="00CB38BB">
        <w:instrText xml:space="preserve"> STYLEREF 1 \s </w:instrText>
      </w:r>
      <w:r w:rsidR="00CB38BB">
        <w:fldChar w:fldCharType="separate"/>
      </w:r>
      <w:r w:rsidR="007E7240">
        <w:rPr>
          <w:noProof/>
        </w:rPr>
        <w:t>8</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B62E87">
        <w:t>Service Layers Represented in this SSP</w:t>
      </w:r>
      <w:bookmarkEnd w:id="192"/>
      <w:bookmarkEnd w:id="193"/>
      <w:bookmarkEnd w:id="1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882"/>
        <w:gridCol w:w="3815"/>
        <w:gridCol w:w="4807"/>
      </w:tblGrid>
      <w:tr w:rsidR="00AA2265" w:rsidRPr="00A9086F" w14:paraId="6A704A99" w14:textId="77777777" w:rsidTr="001C310B">
        <w:trPr>
          <w:cantSplit/>
          <w:trHeight w:hRule="exact" w:val="288"/>
          <w:tblHeader/>
          <w:jc w:val="center"/>
        </w:trPr>
        <w:tc>
          <w:tcPr>
            <w:tcW w:w="5000" w:type="pct"/>
            <w:gridSpan w:val="3"/>
            <w:shd w:val="clear" w:color="auto" w:fill="DBE5F1" w:themeFill="accent1" w:themeFillTint="33"/>
            <w:tcMar>
              <w:top w:w="0" w:type="dxa"/>
              <w:bottom w:w="115" w:type="dxa"/>
            </w:tcMar>
          </w:tcPr>
          <w:bookmarkEnd w:id="190"/>
          <w:bookmarkEnd w:id="191"/>
          <w:p w14:paraId="58706219" w14:textId="77777777" w:rsidR="00AA2265" w:rsidRPr="00A9086F" w:rsidRDefault="00AA2265" w:rsidP="00E03A24">
            <w:pPr>
              <w:pStyle w:val="GSATableHeading"/>
            </w:pPr>
            <w:r w:rsidRPr="00A9086F">
              <w:t>Service Provider Architecture Layers</w:t>
            </w:r>
          </w:p>
        </w:tc>
      </w:tr>
      <w:tr w:rsidR="00AA2265" w:rsidRPr="00A63421" w14:paraId="4C778DEB" w14:textId="77777777" w:rsidTr="001C310B">
        <w:trPr>
          <w:cantSplit/>
          <w:trHeight w:hRule="exact" w:val="288"/>
          <w:tblHeader/>
          <w:jc w:val="center"/>
        </w:trPr>
        <w:tc>
          <w:tcPr>
            <w:tcW w:w="464" w:type="pct"/>
            <w:tcMar>
              <w:top w:w="0" w:type="dxa"/>
              <w:bottom w:w="115" w:type="dxa"/>
            </w:tcMar>
            <w:vAlign w:val="center"/>
          </w:tcPr>
          <w:p w14:paraId="70EAB089" w14:textId="77777777" w:rsidR="00AA2265" w:rsidRPr="00A63421" w:rsidRDefault="00CB38BB" w:rsidP="00A63421">
            <w:pPr>
              <w:pStyle w:val="GSATableText"/>
            </w:pPr>
            <w:sdt>
              <w:sdtPr>
                <w:id w:val="-2139089418"/>
                <w14:checkbox>
                  <w14:checked w14:val="0"/>
                  <w14:checkedState w14:val="2612" w14:font="ＭＳ ゴシック"/>
                  <w14:uncheckedState w14:val="2610" w14:font="ＭＳ ゴシック"/>
                </w14:checkbox>
              </w:sdtPr>
              <w:sdtEndPr/>
              <w:sdtContent>
                <w:r w:rsidR="009D1433"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14:paraId="7683799E" w14:textId="77777777" w:rsidR="00AA2265" w:rsidRPr="00A63421" w:rsidRDefault="00AA2265" w:rsidP="00A63421">
            <w:pPr>
              <w:pStyle w:val="GSATableText"/>
            </w:pPr>
            <w:r w:rsidRPr="00A63421">
              <w:t>Software as a Service (SaaS)</w:t>
            </w:r>
          </w:p>
        </w:tc>
        <w:tc>
          <w:tcPr>
            <w:tcW w:w="2529" w:type="pct"/>
            <w:shd w:val="clear" w:color="auto" w:fill="auto"/>
            <w:tcMar>
              <w:top w:w="0" w:type="dxa"/>
              <w:left w:w="101" w:type="dxa"/>
              <w:bottom w:w="115" w:type="dxa"/>
              <w:right w:w="101" w:type="dxa"/>
            </w:tcMar>
            <w:vAlign w:val="center"/>
          </w:tcPr>
          <w:p w14:paraId="2CDD9A5C" w14:textId="77777777" w:rsidR="00AA2265" w:rsidRPr="00A63421" w:rsidRDefault="00AA2265" w:rsidP="00A63421">
            <w:pPr>
              <w:pStyle w:val="GSATableText"/>
            </w:pPr>
            <w:r w:rsidRPr="00A63421">
              <w:t>Major Application</w:t>
            </w:r>
          </w:p>
        </w:tc>
      </w:tr>
      <w:tr w:rsidR="00AA2265" w:rsidRPr="0054793C" w14:paraId="3350AD3D" w14:textId="77777777" w:rsidTr="001C310B">
        <w:trPr>
          <w:cantSplit/>
          <w:trHeight w:hRule="exact" w:val="288"/>
          <w:tblHeader/>
          <w:jc w:val="center"/>
        </w:trPr>
        <w:tc>
          <w:tcPr>
            <w:tcW w:w="464" w:type="pct"/>
            <w:tcMar>
              <w:top w:w="0" w:type="dxa"/>
              <w:bottom w:w="115" w:type="dxa"/>
            </w:tcMar>
            <w:vAlign w:val="center"/>
          </w:tcPr>
          <w:p w14:paraId="218C49B0" w14:textId="77777777" w:rsidR="00AA2265" w:rsidRPr="00685B93" w:rsidRDefault="00CB38BB" w:rsidP="00685B93">
            <w:pPr>
              <w:pStyle w:val="GSATableText"/>
            </w:pPr>
            <w:sdt>
              <w:sdtPr>
                <w:id w:val="-1817261537"/>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14:paraId="1DF3AC32" w14:textId="77777777" w:rsidR="00AA2265" w:rsidRPr="0054793C" w:rsidRDefault="00AA2265" w:rsidP="00DA4990">
            <w:pPr>
              <w:pStyle w:val="GSATableText"/>
            </w:pPr>
            <w:r w:rsidRPr="0054793C">
              <w:t>Platform as a Service (PaaS)</w:t>
            </w:r>
          </w:p>
        </w:tc>
        <w:tc>
          <w:tcPr>
            <w:tcW w:w="2529" w:type="pct"/>
            <w:shd w:val="clear" w:color="auto" w:fill="auto"/>
            <w:tcMar>
              <w:top w:w="0" w:type="dxa"/>
              <w:left w:w="101" w:type="dxa"/>
              <w:bottom w:w="115" w:type="dxa"/>
              <w:right w:w="101" w:type="dxa"/>
            </w:tcMar>
            <w:vAlign w:val="center"/>
          </w:tcPr>
          <w:p w14:paraId="2821CA0A" w14:textId="77777777" w:rsidR="00AA2265" w:rsidRPr="0054793C" w:rsidRDefault="00AA2265" w:rsidP="00DA4990">
            <w:pPr>
              <w:pStyle w:val="GSATableText"/>
            </w:pPr>
            <w:r w:rsidRPr="0054793C">
              <w:t>Major Application</w:t>
            </w:r>
            <w:r w:rsidR="00182F2F" w:rsidRPr="0054793C">
              <w:t xml:space="preserve"> </w:t>
            </w:r>
          </w:p>
        </w:tc>
      </w:tr>
      <w:tr w:rsidR="00AA2265" w:rsidRPr="0054793C" w14:paraId="18EB3360" w14:textId="77777777" w:rsidTr="001C310B">
        <w:trPr>
          <w:cantSplit/>
          <w:trHeight w:hRule="exact" w:val="288"/>
          <w:tblHeader/>
          <w:jc w:val="center"/>
        </w:trPr>
        <w:tc>
          <w:tcPr>
            <w:tcW w:w="464" w:type="pct"/>
            <w:tcMar>
              <w:top w:w="0" w:type="dxa"/>
              <w:bottom w:w="115" w:type="dxa"/>
            </w:tcMar>
            <w:vAlign w:val="center"/>
          </w:tcPr>
          <w:p w14:paraId="3912BB34" w14:textId="77777777" w:rsidR="00AA2265" w:rsidRPr="00685B93" w:rsidRDefault="00CB38BB" w:rsidP="00685B93">
            <w:pPr>
              <w:pStyle w:val="GSATableText"/>
            </w:pPr>
            <w:sdt>
              <w:sdtPr>
                <w:id w:val="79187840"/>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14:paraId="1EA47CA7" w14:textId="77777777" w:rsidR="00AA2265" w:rsidRPr="0054793C" w:rsidRDefault="00AA2265" w:rsidP="00DA4990">
            <w:pPr>
              <w:pStyle w:val="GSATableText"/>
            </w:pPr>
            <w:r w:rsidRPr="0054793C">
              <w:t>Infrastructure as a Service (IaaS)</w:t>
            </w:r>
          </w:p>
        </w:tc>
        <w:tc>
          <w:tcPr>
            <w:tcW w:w="2529" w:type="pct"/>
            <w:shd w:val="clear" w:color="auto" w:fill="auto"/>
            <w:tcMar>
              <w:top w:w="0" w:type="dxa"/>
              <w:left w:w="101" w:type="dxa"/>
              <w:bottom w:w="115" w:type="dxa"/>
              <w:right w:w="101" w:type="dxa"/>
            </w:tcMar>
            <w:vAlign w:val="center"/>
          </w:tcPr>
          <w:p w14:paraId="274EE671" w14:textId="77777777" w:rsidR="00AA2265" w:rsidRPr="0054793C" w:rsidRDefault="00AA2265" w:rsidP="00DA4990">
            <w:pPr>
              <w:pStyle w:val="GSATableText"/>
            </w:pPr>
            <w:r w:rsidRPr="0054793C">
              <w:t>General Support System</w:t>
            </w:r>
          </w:p>
        </w:tc>
      </w:tr>
      <w:tr w:rsidR="00AA2265" w:rsidRPr="0054793C" w14:paraId="111D35F0" w14:textId="77777777" w:rsidTr="001C310B">
        <w:trPr>
          <w:cantSplit/>
          <w:trHeight w:hRule="exact" w:val="288"/>
          <w:tblHeader/>
          <w:jc w:val="center"/>
        </w:trPr>
        <w:tc>
          <w:tcPr>
            <w:tcW w:w="464" w:type="pct"/>
            <w:tcMar>
              <w:top w:w="0" w:type="dxa"/>
              <w:bottom w:w="115" w:type="dxa"/>
            </w:tcMar>
            <w:vAlign w:val="center"/>
          </w:tcPr>
          <w:p w14:paraId="121EB7CE" w14:textId="77777777" w:rsidR="00AA2265" w:rsidRPr="00685B93" w:rsidRDefault="00CB38BB" w:rsidP="00685B93">
            <w:pPr>
              <w:pStyle w:val="GSATableText"/>
            </w:pPr>
            <w:sdt>
              <w:sdtPr>
                <w:id w:val="-165323501"/>
                <w14:checkbox>
                  <w14:checked w14:val="0"/>
                  <w14:checkedState w14:val="2612" w14:font="ＭＳ ゴシック"/>
                  <w14:uncheckedState w14:val="2610" w14:font="ＭＳ ゴシック"/>
                </w14:checkbox>
              </w:sdtPr>
              <w:sdtEndPr/>
              <w:sdtContent>
                <w:r w:rsidR="00A6342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14:paraId="3F7E09B7" w14:textId="77777777" w:rsidR="00AA2265" w:rsidRPr="0054793C" w:rsidRDefault="00AA2265" w:rsidP="00DA4990">
            <w:pPr>
              <w:pStyle w:val="GSATableText"/>
            </w:pPr>
            <w:r w:rsidRPr="0054793C">
              <w:t>Other</w:t>
            </w:r>
          </w:p>
        </w:tc>
        <w:tc>
          <w:tcPr>
            <w:tcW w:w="2529" w:type="pct"/>
            <w:shd w:val="clear" w:color="auto" w:fill="auto"/>
            <w:tcMar>
              <w:top w:w="0" w:type="dxa"/>
              <w:left w:w="101" w:type="dxa"/>
              <w:bottom w:w="115" w:type="dxa"/>
              <w:right w:w="101" w:type="dxa"/>
            </w:tcMar>
            <w:vAlign w:val="center"/>
          </w:tcPr>
          <w:p w14:paraId="61478DF1" w14:textId="77777777" w:rsidR="00AA2265" w:rsidRPr="0054793C" w:rsidRDefault="00AA2265" w:rsidP="00DA4990">
            <w:pPr>
              <w:pStyle w:val="GSATableText"/>
            </w:pPr>
            <w:r w:rsidRPr="0054793C">
              <w:t>Explain:</w:t>
            </w:r>
            <w:r w:rsidR="000D7D17">
              <w:t xml:space="preserve"> </w:t>
            </w:r>
            <w:sdt>
              <w:sdtPr>
                <w:id w:val="1350528181"/>
                <w:showingPlcHdr/>
                <w:text w:multiLine="1"/>
              </w:sdtPr>
              <w:sdtEndPr/>
              <w:sdtContent>
                <w:r w:rsidR="000D7D17" w:rsidRPr="002D7D9B">
                  <w:rPr>
                    <w:rStyle w:val="PlaceholderText"/>
                    <w:rFonts w:eastAsiaTheme="majorEastAsia"/>
                  </w:rPr>
                  <w:t>Click here to enter text.</w:t>
                </w:r>
              </w:sdtContent>
            </w:sdt>
          </w:p>
        </w:tc>
      </w:tr>
    </w:tbl>
    <w:p w14:paraId="28AAF46E" w14:textId="77777777" w:rsidR="009C2B63" w:rsidRPr="00601F55" w:rsidRDefault="009C2B63" w:rsidP="00601F55"/>
    <w:p w14:paraId="416FFB4C" w14:textId="77777777" w:rsidR="00300DB2" w:rsidRPr="001729AB" w:rsidRDefault="00300DB2" w:rsidP="001C310B">
      <w:pPr>
        <w:pStyle w:val="GSANote"/>
      </w:pPr>
      <w:r w:rsidRPr="001729AB">
        <w:t xml:space="preserve">Note: Refer to NIST SP 800-145 for information on cloud computing architecture models.  </w:t>
      </w:r>
    </w:p>
    <w:p w14:paraId="00087C90" w14:textId="77777777" w:rsidR="009C2B63" w:rsidRPr="00601F55" w:rsidRDefault="009C2B63" w:rsidP="00601F55"/>
    <w:p w14:paraId="609F4DA4" w14:textId="77777777" w:rsidR="000D1972" w:rsidRDefault="00C74C2D" w:rsidP="00DA4990">
      <w:pPr>
        <w:pStyle w:val="Heading2"/>
      </w:pPr>
      <w:bookmarkStart w:id="195" w:name="_Toc385594045"/>
      <w:bookmarkStart w:id="196" w:name="_Toc385594437"/>
      <w:bookmarkStart w:id="197" w:name="_Toc385594825"/>
      <w:bookmarkStart w:id="198" w:name="_Toc388620681"/>
      <w:bookmarkStart w:id="199" w:name="_Toc449543278"/>
      <w:bookmarkStart w:id="200" w:name="_Toc464803507"/>
      <w:r>
        <w:t>Cloud Deployment Models</w:t>
      </w:r>
      <w:bookmarkEnd w:id="195"/>
      <w:bookmarkEnd w:id="196"/>
      <w:bookmarkEnd w:id="197"/>
      <w:bookmarkEnd w:id="198"/>
      <w:bookmarkEnd w:id="199"/>
      <w:bookmarkEnd w:id="200"/>
    </w:p>
    <w:p w14:paraId="5A7288A9" w14:textId="14C16022" w:rsidR="00D26FBC" w:rsidRPr="00041DB2" w:rsidRDefault="00090E1C" w:rsidP="00DA4990">
      <w:r w:rsidRPr="00955B59">
        <w:t>Information systems</w:t>
      </w:r>
      <w:r w:rsidR="007F70BD">
        <w:t xml:space="preserve"> </w:t>
      </w:r>
      <w:r w:rsidRPr="00955B59">
        <w:t>are made up of different deployment models.</w:t>
      </w:r>
      <w:r w:rsidR="005A0AE3" w:rsidRPr="00955B59">
        <w:t xml:space="preserve">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rsidR="00D81901">
            <w:t>Information System Abbreviation</w:t>
          </w:r>
        </w:sdtContent>
      </w:sdt>
      <w:r w:rsidR="00022EAA" w:rsidRPr="00041DB2">
        <w:t xml:space="preserve"> </w:t>
      </w:r>
      <w:r w:rsidR="00F2579B">
        <w:t>that are defined in this SSP</w:t>
      </w:r>
      <w:r w:rsidRPr="00041DB2">
        <w:t xml:space="preserve"> and are not leveraged by any other </w:t>
      </w:r>
      <w:r w:rsidR="006D4694">
        <w:t>FedRAMP</w:t>
      </w:r>
      <w:r w:rsidRPr="00041DB2">
        <w:t xml:space="preserve"> Authorizations, are indicated in </w:t>
      </w:r>
      <w:r w:rsidR="00C77341">
        <w:fldChar w:fldCharType="begin"/>
      </w:r>
      <w:r w:rsidR="00C77341">
        <w:instrText xml:space="preserve"> REF _Ref437333152 \h </w:instrText>
      </w:r>
      <w:r w:rsidR="00C77341">
        <w:fldChar w:fldCharType="separate"/>
      </w:r>
      <w:r w:rsidR="007E7240">
        <w:t xml:space="preserve">Table </w:t>
      </w:r>
      <w:r w:rsidR="007E7240">
        <w:rPr>
          <w:noProof/>
        </w:rPr>
        <w:t>8</w:t>
      </w:r>
      <w:r w:rsidR="007E7240">
        <w:noBreakHyphen/>
      </w:r>
      <w:r w:rsidR="007E7240">
        <w:rPr>
          <w:noProof/>
        </w:rPr>
        <w:t>2</w:t>
      </w:r>
      <w:r w:rsidR="007E7240">
        <w:t xml:space="preserve"> </w:t>
      </w:r>
      <w:r w:rsidR="007E7240" w:rsidRPr="0036752D">
        <w:t>Cloud Deployment Model Represented in this SSP</w:t>
      </w:r>
      <w:r w:rsidR="00C77341">
        <w:fldChar w:fldCharType="end"/>
      </w:r>
      <w:r w:rsidRPr="00041DB2">
        <w:t xml:space="preserve"> that follows.</w:t>
      </w:r>
    </w:p>
    <w:p w14:paraId="76F19B13" w14:textId="77777777" w:rsidR="00300DB2" w:rsidRDefault="00300DB2" w:rsidP="001729AB">
      <w:pPr>
        <w:pStyle w:val="GSAInstruction"/>
      </w:pPr>
      <w:r w:rsidRPr="00C77341">
        <w:t>Instruction: Check deployment model that applies.</w:t>
      </w:r>
    </w:p>
    <w:p w14:paraId="2DD72662" w14:textId="77777777" w:rsidR="002B70D8" w:rsidRPr="00C77341" w:rsidRDefault="002B70D8" w:rsidP="001729AB">
      <w:pPr>
        <w:pStyle w:val="GSAInstruction"/>
      </w:pPr>
      <w:r>
        <w:t>Delete this and all other instructions from your final version of this document.</w:t>
      </w:r>
    </w:p>
    <w:p w14:paraId="31E84875" w14:textId="77777777" w:rsidR="00300DB2" w:rsidRPr="00C77341" w:rsidRDefault="00C77341" w:rsidP="00C77341">
      <w:pPr>
        <w:pStyle w:val="Caption"/>
      </w:pPr>
      <w:bookmarkStart w:id="201" w:name="_Ref437333152"/>
      <w:bookmarkStart w:id="202" w:name="_Toc437345251"/>
      <w:bookmarkStart w:id="203" w:name="_Toc462748496"/>
      <w:r>
        <w:t xml:space="preserve">Table </w:t>
      </w:r>
      <w:r w:rsidR="00CB38BB">
        <w:fldChar w:fldCharType="begin"/>
      </w:r>
      <w:r w:rsidR="00CB38BB">
        <w:instrText xml:space="preserve"> STYLEREF 1 \s </w:instrText>
      </w:r>
      <w:r w:rsidR="00CB38BB">
        <w:fldChar w:fldCharType="separate"/>
      </w:r>
      <w:r w:rsidR="007E7240">
        <w:rPr>
          <w:noProof/>
        </w:rPr>
        <w:t>8</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r w:rsidRPr="0036752D">
        <w:t>Cloud Deployment Model Represented in this SSP</w:t>
      </w:r>
      <w:bookmarkEnd w:id="201"/>
      <w:bookmarkEnd w:id="202"/>
      <w:bookmarkEnd w:id="2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20"/>
        <w:gridCol w:w="1905"/>
        <w:gridCol w:w="6579"/>
      </w:tblGrid>
      <w:tr w:rsidR="00C829D2" w:rsidRPr="002C3786" w14:paraId="591BE776" w14:textId="77777777" w:rsidTr="001C310B">
        <w:trPr>
          <w:cantSplit/>
          <w:trHeight w:val="288"/>
          <w:tblHeader/>
          <w:jc w:val="center"/>
        </w:trPr>
        <w:tc>
          <w:tcPr>
            <w:tcW w:w="5000" w:type="pct"/>
            <w:gridSpan w:val="3"/>
            <w:shd w:val="clear" w:color="auto" w:fill="DBE5F1" w:themeFill="accent1" w:themeFillTint="33"/>
            <w:tcMar>
              <w:top w:w="0" w:type="dxa"/>
              <w:bottom w:w="115" w:type="dxa"/>
            </w:tcMar>
          </w:tcPr>
          <w:p w14:paraId="37307597" w14:textId="77777777" w:rsidR="00C829D2" w:rsidRPr="0042726A" w:rsidRDefault="00C829D2" w:rsidP="00E03A24">
            <w:pPr>
              <w:pStyle w:val="GSATableHeading"/>
            </w:pPr>
            <w:r w:rsidRPr="0042726A">
              <w:t>Service Provider Cloud Deployment Model</w:t>
            </w:r>
          </w:p>
        </w:tc>
      </w:tr>
      <w:tr w:rsidR="00C829D2" w:rsidRPr="002C3786" w14:paraId="240E438B" w14:textId="77777777" w:rsidTr="001C310B">
        <w:trPr>
          <w:cantSplit/>
          <w:trHeight w:val="288"/>
          <w:tblHeader/>
          <w:jc w:val="center"/>
        </w:trPr>
        <w:tc>
          <w:tcPr>
            <w:tcW w:w="537" w:type="pct"/>
            <w:tcMar>
              <w:top w:w="0" w:type="dxa"/>
              <w:bottom w:w="115" w:type="dxa"/>
            </w:tcMar>
          </w:tcPr>
          <w:p w14:paraId="1E8B9042" w14:textId="77777777" w:rsidR="00C829D2" w:rsidRPr="00685B93" w:rsidRDefault="00CB38BB" w:rsidP="000E29E5">
            <w:pPr>
              <w:pStyle w:val="GSATableText"/>
            </w:pPr>
            <w:sdt>
              <w:sdtPr>
                <w:id w:val="1174768978"/>
                <w14:checkbox>
                  <w14:checked w14:val="0"/>
                  <w14:checkedState w14:val="2612" w14:font="ＭＳ ゴシック"/>
                  <w14:uncheckedState w14:val="2610" w14:font="ＭＳ ゴシック"/>
                </w14:checkbox>
              </w:sdtPr>
              <w:sdtEndPr/>
              <w:sdtContent>
                <w:r w:rsidR="000E29E5"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6B29E726" w14:textId="77777777" w:rsidR="00C829D2" w:rsidRPr="0042726A" w:rsidRDefault="00C829D2" w:rsidP="000E29E5">
            <w:pPr>
              <w:pStyle w:val="GSATableText"/>
            </w:pPr>
            <w:r w:rsidRPr="0042726A">
              <w:t>Public</w:t>
            </w:r>
          </w:p>
        </w:tc>
        <w:tc>
          <w:tcPr>
            <w:tcW w:w="3461" w:type="pct"/>
          </w:tcPr>
          <w:p w14:paraId="41959F54" w14:textId="77777777" w:rsidR="00C829D2" w:rsidRPr="0042726A" w:rsidRDefault="00C829D2" w:rsidP="000E29E5">
            <w:pPr>
              <w:pStyle w:val="GSATableText"/>
            </w:pPr>
            <w:r w:rsidRPr="0042726A">
              <w:t>Cloud services and infrastructure supporting multiple organizations and agency</w:t>
            </w:r>
            <w:r w:rsidR="001E23D6" w:rsidRPr="0042726A">
              <w:t xml:space="preserve"> </w:t>
            </w:r>
            <w:r w:rsidRPr="0042726A">
              <w:t>clients</w:t>
            </w:r>
          </w:p>
        </w:tc>
      </w:tr>
      <w:tr w:rsidR="00C829D2" w:rsidRPr="002C3786" w14:paraId="7F2B90B1" w14:textId="77777777" w:rsidTr="001C310B">
        <w:trPr>
          <w:cantSplit/>
          <w:trHeight w:val="288"/>
          <w:tblHeader/>
          <w:jc w:val="center"/>
        </w:trPr>
        <w:tc>
          <w:tcPr>
            <w:tcW w:w="537" w:type="pct"/>
            <w:tcMar>
              <w:top w:w="0" w:type="dxa"/>
              <w:bottom w:w="115" w:type="dxa"/>
            </w:tcMar>
          </w:tcPr>
          <w:p w14:paraId="5241DFCC" w14:textId="77777777" w:rsidR="00C829D2" w:rsidRPr="00685B93" w:rsidRDefault="00CB38BB" w:rsidP="000E29E5">
            <w:pPr>
              <w:pStyle w:val="GSATableText"/>
            </w:pPr>
            <w:sdt>
              <w:sdtPr>
                <w:id w:val="-657921376"/>
                <w14:checkbox>
                  <w14:checked w14:val="0"/>
                  <w14:checkedState w14:val="2612" w14:font="ＭＳ ゴシック"/>
                  <w14:uncheckedState w14:val="2610" w14:font="ＭＳ ゴシック"/>
                </w14:checkbox>
              </w:sdtPr>
              <w:sdtEndPr/>
              <w:sdtContent>
                <w:r w:rsidR="000E29E5"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443366B5" w14:textId="77777777" w:rsidR="00C829D2" w:rsidRPr="0042726A" w:rsidRDefault="00C829D2" w:rsidP="000E29E5">
            <w:pPr>
              <w:pStyle w:val="GSATableText"/>
            </w:pPr>
            <w:r w:rsidRPr="0042726A">
              <w:t>Private</w:t>
            </w:r>
          </w:p>
        </w:tc>
        <w:tc>
          <w:tcPr>
            <w:tcW w:w="3461" w:type="pct"/>
          </w:tcPr>
          <w:p w14:paraId="02F8002E" w14:textId="77777777" w:rsidR="00C829D2" w:rsidRPr="0042726A" w:rsidRDefault="00676A7D" w:rsidP="000E29E5">
            <w:pPr>
              <w:pStyle w:val="GSATableText"/>
            </w:pPr>
            <w:r w:rsidRPr="0042726A">
              <w:t>Cloud services and infrastructure dedicated to a specific organization/agency and no other clients</w:t>
            </w:r>
          </w:p>
        </w:tc>
      </w:tr>
      <w:tr w:rsidR="00C829D2" w:rsidRPr="002C3786" w14:paraId="310A2350" w14:textId="77777777" w:rsidTr="001C310B">
        <w:trPr>
          <w:cantSplit/>
          <w:trHeight w:val="288"/>
          <w:tblHeader/>
          <w:jc w:val="center"/>
        </w:trPr>
        <w:tc>
          <w:tcPr>
            <w:tcW w:w="537" w:type="pct"/>
            <w:tcMar>
              <w:top w:w="0" w:type="dxa"/>
              <w:bottom w:w="115" w:type="dxa"/>
            </w:tcMar>
          </w:tcPr>
          <w:p w14:paraId="455AC80B" w14:textId="77777777" w:rsidR="00C829D2" w:rsidRPr="00685B93" w:rsidRDefault="00CB38BB" w:rsidP="000E29E5">
            <w:pPr>
              <w:pStyle w:val="GSATableText"/>
            </w:pPr>
            <w:sdt>
              <w:sdtPr>
                <w:id w:val="-147366856"/>
                <w14:checkbox>
                  <w14:checked w14:val="0"/>
                  <w14:checkedState w14:val="2612" w14:font="ＭＳ ゴシック"/>
                  <w14:uncheckedState w14:val="2610" w14:font="ＭＳ ゴシック"/>
                </w14:checkbox>
              </w:sdtPr>
              <w:sdtEndPr/>
              <w:sdtContent>
                <w:r w:rsidR="000E29E5"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46B93493" w14:textId="77777777" w:rsidR="00C829D2" w:rsidRPr="0042726A" w:rsidRDefault="00AF395A" w:rsidP="000E29E5">
            <w:pPr>
              <w:pStyle w:val="GSATableText"/>
            </w:pPr>
            <w:r w:rsidRPr="00AF395A">
              <w:t xml:space="preserve">Government Only </w:t>
            </w:r>
            <w:r w:rsidR="00C829D2" w:rsidRPr="0042726A">
              <w:t>Community</w:t>
            </w:r>
          </w:p>
        </w:tc>
        <w:tc>
          <w:tcPr>
            <w:tcW w:w="3461" w:type="pct"/>
          </w:tcPr>
          <w:p w14:paraId="4A22B86E" w14:textId="77777777" w:rsidR="00C829D2" w:rsidRPr="0042726A" w:rsidRDefault="00676A7D" w:rsidP="000E29E5">
            <w:pPr>
              <w:pStyle w:val="GSATableText"/>
            </w:pPr>
            <w:r w:rsidRPr="0042726A">
              <w:t>Cloud services and infrastructure shared by several organizations/agencies with same policy and compliance considerations</w:t>
            </w:r>
          </w:p>
        </w:tc>
      </w:tr>
      <w:tr w:rsidR="00C829D2" w:rsidRPr="002C3786" w14:paraId="421ABAC7" w14:textId="77777777" w:rsidTr="001C310B">
        <w:trPr>
          <w:cantSplit/>
          <w:trHeight w:val="288"/>
          <w:tblHeader/>
          <w:jc w:val="center"/>
        </w:trPr>
        <w:tc>
          <w:tcPr>
            <w:tcW w:w="537" w:type="pct"/>
            <w:tcMar>
              <w:top w:w="0" w:type="dxa"/>
              <w:bottom w:w="115" w:type="dxa"/>
            </w:tcMar>
          </w:tcPr>
          <w:p w14:paraId="6CF9753F" w14:textId="77777777" w:rsidR="00C829D2" w:rsidRPr="00685B93" w:rsidRDefault="00CB38BB" w:rsidP="000E29E5">
            <w:pPr>
              <w:pStyle w:val="GSATableText"/>
            </w:pPr>
            <w:sdt>
              <w:sdtPr>
                <w:id w:val="-114522876"/>
                <w14:checkbox>
                  <w14:checked w14:val="0"/>
                  <w14:checkedState w14:val="2612" w14:font="ＭＳ ゴシック"/>
                  <w14:uncheckedState w14:val="2610" w14:font="ＭＳ ゴシック"/>
                </w14:checkbox>
              </w:sdtPr>
              <w:sdtEndPr/>
              <w:sdtContent>
                <w:r w:rsidR="000E29E5"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3913F324" w14:textId="77777777" w:rsidR="00C829D2" w:rsidRPr="0042726A" w:rsidRDefault="00C829D2" w:rsidP="000E29E5">
            <w:pPr>
              <w:pStyle w:val="GSATableText"/>
            </w:pPr>
            <w:r w:rsidRPr="0042726A">
              <w:t>Hybrid</w:t>
            </w:r>
          </w:p>
        </w:tc>
        <w:tc>
          <w:tcPr>
            <w:tcW w:w="3461" w:type="pct"/>
          </w:tcPr>
          <w:p w14:paraId="4D636C4B" w14:textId="77777777" w:rsidR="005C2340" w:rsidRPr="0042726A" w:rsidRDefault="00B13F7B" w:rsidP="000E29E5">
            <w:pPr>
              <w:pStyle w:val="GSATableText"/>
            </w:pPr>
            <w:r w:rsidRPr="0042726A">
              <w:t>Explain: (e.g., cloud services and infrastructure that provides private cloud for secured applications and data where required and public cloud for other applications and data)</w:t>
            </w:r>
          </w:p>
          <w:sdt>
            <w:sdtPr>
              <w:id w:val="-987010871"/>
              <w:showingPlcHdr/>
            </w:sdtPr>
            <w:sdtEndPr/>
            <w:sdtContent>
              <w:p w14:paraId="7A3E4645" w14:textId="77777777" w:rsidR="004F1C7E" w:rsidRPr="0042726A" w:rsidRDefault="00EA4BAB" w:rsidP="000E29E5">
                <w:pPr>
                  <w:pStyle w:val="GSATableText"/>
                </w:pPr>
                <w:r w:rsidRPr="002D7D9B">
                  <w:rPr>
                    <w:rStyle w:val="PlaceholderText"/>
                  </w:rPr>
                  <w:t>Click here to enter text.</w:t>
                </w:r>
              </w:p>
            </w:sdtContent>
          </w:sdt>
        </w:tc>
      </w:tr>
    </w:tbl>
    <w:p w14:paraId="167C4BEC" w14:textId="77777777" w:rsidR="000D1972" w:rsidRDefault="00AA2265" w:rsidP="00DA4990">
      <w:pPr>
        <w:pStyle w:val="Heading2"/>
      </w:pPr>
      <w:bookmarkStart w:id="204" w:name="_Toc385594046"/>
      <w:bookmarkStart w:id="205" w:name="_Toc385594438"/>
      <w:bookmarkStart w:id="206" w:name="_Toc385594826"/>
      <w:bookmarkStart w:id="207" w:name="_Toc388620682"/>
      <w:bookmarkStart w:id="208" w:name="_Toc449543279"/>
      <w:bookmarkStart w:id="209" w:name="_Toc464803508"/>
      <w:r w:rsidRPr="001600E2">
        <w:rPr>
          <w:rFonts w:eastAsia="Times New Roman"/>
        </w:rPr>
        <w:t>Leve</w:t>
      </w:r>
      <w:r w:rsidR="00204E1C" w:rsidRPr="006F3117">
        <w:rPr>
          <w:rFonts w:eastAsia="Times New Roman"/>
        </w:rPr>
        <w:t>raged Authorizations</w:t>
      </w:r>
      <w:bookmarkEnd w:id="204"/>
      <w:bookmarkEnd w:id="205"/>
      <w:bookmarkEnd w:id="206"/>
      <w:bookmarkEnd w:id="207"/>
      <w:bookmarkEnd w:id="208"/>
      <w:bookmarkEnd w:id="209"/>
    </w:p>
    <w:p w14:paraId="3979583A" w14:textId="77777777" w:rsidR="004506C5" w:rsidRDefault="008D26F7" w:rsidP="00632430">
      <w:pPr>
        <w:pStyle w:val="GSAInstruction"/>
        <w:keepNext/>
        <w:keepLines/>
      </w:pPr>
      <w:r w:rsidRPr="008D26F7">
        <w:t>Instruction: The FedRAMP program qualifies different service layers for Authorizations.  One or multiple service layers can be qualified in one System Security Plan. See the section on Use Cases in Guide to Understanding FedRAMP for more information.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7F3A8B73" w14:textId="77777777" w:rsidR="002B70D8" w:rsidRPr="00BB6184" w:rsidRDefault="002B70D8" w:rsidP="00632430">
      <w:pPr>
        <w:pStyle w:val="GSAInstruction"/>
        <w:keepNext/>
        <w:keepLines/>
      </w:pPr>
      <w:r>
        <w:t>Delete this and all other instructions from your final version of this document.</w:t>
      </w:r>
    </w:p>
    <w:p w14:paraId="0404A794" w14:textId="46E699C1" w:rsidR="00204E1C" w:rsidRDefault="00204E1C" w:rsidP="00DA4990">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rsidR="00D81901">
            <w:t>Information System Abbreviation</w:t>
          </w:r>
        </w:sdtContent>
      </w:sdt>
      <w:r w:rsidR="00022EAA"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rPr>
            <w:rFonts w:eastAsiaTheme="minorEastAsia"/>
          </w:rPr>
        </w:sdtEndPr>
        <w:sdtContent>
          <w:r w:rsidR="005D6E75" w:rsidRPr="00B97E37">
            <w:rPr>
              <w:rStyle w:val="PlaceholderText"/>
              <w:rFonts w:eastAsiaTheme="majorEastAsia"/>
            </w:rPr>
            <w:t>Choose an item</w:t>
          </w:r>
        </w:sdtContent>
      </w:sdt>
      <w:r w:rsidRPr="00C44092">
        <w:t xml:space="preserve"> leverage</w:t>
      </w:r>
      <w:r w:rsidR="00C92539">
        <w:t>s</w:t>
      </w:r>
      <w:r w:rsidRPr="00C44092">
        <w:t xml:space="preserve"> a pre-existing </w:t>
      </w:r>
      <w:r w:rsidR="002350CE">
        <w:t>FedRAMP Authorization</w:t>
      </w:r>
      <w:r w:rsidR="00AA2578" w:rsidRPr="00C44092">
        <w:t xml:space="preserve">.  </w:t>
      </w:r>
      <w:r w:rsidR="002350CE">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rsidR="00D81901">
            <w:t>Information System Abbreviation</w:t>
          </w:r>
        </w:sdtContent>
      </w:sdt>
      <w:r w:rsidR="00022EAA" w:rsidRPr="00C44092">
        <w:t xml:space="preserve"> </w:t>
      </w:r>
      <w:r w:rsidRPr="00C44092">
        <w:t xml:space="preserve">are </w:t>
      </w:r>
      <w:r w:rsidR="00E549C1">
        <w:t>listed</w:t>
      </w:r>
      <w:r w:rsidRPr="00C44092">
        <w:t xml:space="preserve"> in </w:t>
      </w:r>
      <w:r w:rsidR="000B2F12">
        <w:fldChar w:fldCharType="begin"/>
      </w:r>
      <w:r w:rsidR="000B2F12">
        <w:instrText xml:space="preserve"> REF _Ref437333287 \h </w:instrText>
      </w:r>
      <w:r w:rsidR="000B2F12">
        <w:fldChar w:fldCharType="separate"/>
      </w:r>
      <w:r w:rsidR="007E7240">
        <w:t xml:space="preserve">Table </w:t>
      </w:r>
      <w:r w:rsidR="007E7240">
        <w:rPr>
          <w:noProof/>
        </w:rPr>
        <w:t>8</w:t>
      </w:r>
      <w:r w:rsidR="007E7240">
        <w:noBreakHyphen/>
      </w:r>
      <w:r w:rsidR="007E7240">
        <w:rPr>
          <w:noProof/>
        </w:rPr>
        <w:t>3</w:t>
      </w:r>
      <w:r w:rsidR="007E7240">
        <w:t xml:space="preserve"> </w:t>
      </w:r>
      <w:r w:rsidR="007E7240" w:rsidRPr="00C2540F">
        <w:t>Leveraged Authorizations</w:t>
      </w:r>
      <w:r w:rsidR="000B2F12">
        <w:fldChar w:fldCharType="end"/>
      </w:r>
      <w:r w:rsidR="000B2F12">
        <w:t xml:space="preserve"> </w:t>
      </w:r>
      <w:r w:rsidRPr="00C44092">
        <w:t>that follows</w:t>
      </w:r>
      <w:r w:rsidR="000B2F12">
        <w:t>.</w:t>
      </w:r>
    </w:p>
    <w:p w14:paraId="419D825A" w14:textId="77777777" w:rsidR="002C4E76" w:rsidRPr="001950D4" w:rsidRDefault="000B2F12" w:rsidP="000B2F12">
      <w:pPr>
        <w:pStyle w:val="Caption"/>
      </w:pPr>
      <w:bookmarkStart w:id="210" w:name="_Ref437333287"/>
      <w:bookmarkStart w:id="211" w:name="_Toc437345252"/>
      <w:bookmarkStart w:id="212" w:name="_Toc462748497"/>
      <w:r>
        <w:t xml:space="preserve">Table </w:t>
      </w:r>
      <w:r w:rsidR="00CB38BB">
        <w:fldChar w:fldCharType="begin"/>
      </w:r>
      <w:r w:rsidR="00CB38BB">
        <w:instrText xml:space="preserve"> STYLEREF 1 \s </w:instrText>
      </w:r>
      <w:r w:rsidR="00CB38BB">
        <w:fldChar w:fldCharType="separate"/>
      </w:r>
      <w:r w:rsidR="007E7240">
        <w:rPr>
          <w:noProof/>
        </w:rPr>
        <w:t>8</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3</w:t>
      </w:r>
      <w:r w:rsidR="00CB38BB">
        <w:rPr>
          <w:noProof/>
        </w:rPr>
        <w:fldChar w:fldCharType="end"/>
      </w:r>
      <w:r>
        <w:t xml:space="preserve"> </w:t>
      </w:r>
      <w:r w:rsidRPr="00C2540F">
        <w:t>Leveraged Authorizations</w:t>
      </w:r>
      <w:bookmarkEnd w:id="210"/>
      <w:bookmarkEnd w:id="211"/>
      <w:bookmarkEnd w:id="2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791"/>
        <w:gridCol w:w="4247"/>
        <w:gridCol w:w="1350"/>
      </w:tblGrid>
      <w:tr w:rsidR="00204E1C" w:rsidRPr="002C3786" w14:paraId="2131B29C" w14:textId="77777777" w:rsidTr="001C310B">
        <w:trPr>
          <w:cantSplit/>
          <w:trHeight w:val="288"/>
          <w:tblHeader/>
          <w:jc w:val="center"/>
        </w:trPr>
        <w:tc>
          <w:tcPr>
            <w:tcW w:w="2019" w:type="pct"/>
            <w:shd w:val="clear" w:color="auto" w:fill="DBE5F1" w:themeFill="accent1" w:themeFillTint="33"/>
            <w:tcMar>
              <w:top w:w="14" w:type="dxa"/>
              <w:left w:w="14" w:type="dxa"/>
              <w:bottom w:w="58" w:type="dxa"/>
              <w:right w:w="14" w:type="dxa"/>
            </w:tcMar>
          </w:tcPr>
          <w:p w14:paraId="529E8944" w14:textId="77777777" w:rsidR="00204E1C" w:rsidRPr="002C3786" w:rsidRDefault="00FE7950" w:rsidP="00E03A24">
            <w:pPr>
              <w:pStyle w:val="GSATableHeading"/>
            </w:pPr>
            <w:r>
              <w:t xml:space="preserve">Leveraged </w:t>
            </w:r>
            <w:r w:rsidR="008D0276" w:rsidRPr="002D2F26">
              <w:t>Information System Name</w:t>
            </w:r>
          </w:p>
        </w:tc>
        <w:tc>
          <w:tcPr>
            <w:tcW w:w="2262" w:type="pct"/>
            <w:shd w:val="clear" w:color="auto" w:fill="DBE5F1" w:themeFill="accent1" w:themeFillTint="33"/>
            <w:tcMar>
              <w:top w:w="14" w:type="dxa"/>
              <w:left w:w="14" w:type="dxa"/>
              <w:bottom w:w="58" w:type="dxa"/>
              <w:right w:w="14" w:type="dxa"/>
            </w:tcMar>
          </w:tcPr>
          <w:p w14:paraId="2704D5FD" w14:textId="77777777" w:rsidR="00204E1C" w:rsidRPr="002C3786" w:rsidRDefault="00FE7950" w:rsidP="00E03A24">
            <w:pPr>
              <w:pStyle w:val="GSATableHeading"/>
            </w:pPr>
            <w:r>
              <w:t xml:space="preserve">Leveraged </w:t>
            </w:r>
            <w:r w:rsidR="00204E1C" w:rsidRPr="002C3786">
              <w:t xml:space="preserve">Service Provider Owner </w:t>
            </w:r>
          </w:p>
        </w:tc>
        <w:tc>
          <w:tcPr>
            <w:tcW w:w="719" w:type="pct"/>
            <w:shd w:val="clear" w:color="auto" w:fill="DBE5F1" w:themeFill="accent1" w:themeFillTint="33"/>
            <w:tcMar>
              <w:top w:w="14" w:type="dxa"/>
              <w:left w:w="14" w:type="dxa"/>
              <w:bottom w:w="58" w:type="dxa"/>
              <w:right w:w="14" w:type="dxa"/>
            </w:tcMar>
          </w:tcPr>
          <w:p w14:paraId="7F920E0B" w14:textId="77777777" w:rsidR="00204E1C" w:rsidRPr="002C3786" w:rsidRDefault="00204E1C" w:rsidP="00E03A24">
            <w:pPr>
              <w:pStyle w:val="GSATableHeading"/>
            </w:pPr>
            <w:r w:rsidRPr="002C3786">
              <w:t>Date Granted</w:t>
            </w:r>
          </w:p>
        </w:tc>
      </w:tr>
      <w:tr w:rsidR="00204E1C" w:rsidRPr="000320F0" w14:paraId="57681A4E" w14:textId="77777777" w:rsidTr="001C310B">
        <w:trPr>
          <w:cantSplit/>
          <w:trHeight w:val="288"/>
          <w:tblHeader/>
          <w:jc w:val="center"/>
        </w:trPr>
        <w:sdt>
          <w:sdtPr>
            <w:alias w:val="Leveraged Information System Name"/>
            <w:tag w:val="leveragedinformationsystemname"/>
            <w:id w:val="-1640487805"/>
            <w:showingPlcHdr/>
          </w:sdtPr>
          <w:sdtEndPr/>
          <w:sdtContent>
            <w:tc>
              <w:tcPr>
                <w:tcW w:w="2019" w:type="pct"/>
                <w:tcMar>
                  <w:top w:w="14" w:type="dxa"/>
                  <w:left w:w="14" w:type="dxa"/>
                  <w:bottom w:w="58" w:type="dxa"/>
                  <w:right w:w="14" w:type="dxa"/>
                </w:tcMar>
              </w:tcPr>
              <w:p w14:paraId="0A9DD2D5" w14:textId="77777777" w:rsidR="00204E1C" w:rsidRPr="000320F0" w:rsidRDefault="00930815" w:rsidP="004C4F5D">
                <w:pPr>
                  <w:pStyle w:val="GSATableText"/>
                </w:pPr>
                <w:r>
                  <w:rPr>
                    <w:rStyle w:val="PlaceholderText"/>
                  </w:rPr>
                  <w:t>&lt;Enter Leveraged information system name1&gt;</w:t>
                </w:r>
              </w:p>
            </w:tc>
          </w:sdtContent>
        </w:sdt>
        <w:sdt>
          <w:sdtPr>
            <w:alias w:val="Service Provider Owner"/>
            <w:tag w:val="serviceproviderowner"/>
            <w:id w:val="-1847551394"/>
            <w:showingPlcHdr/>
          </w:sdtPr>
          <w:sdtEndPr/>
          <w:sdtContent>
            <w:tc>
              <w:tcPr>
                <w:tcW w:w="2262" w:type="pct"/>
                <w:tcMar>
                  <w:top w:w="14" w:type="dxa"/>
                  <w:left w:w="14" w:type="dxa"/>
                  <w:bottom w:w="58" w:type="dxa"/>
                  <w:right w:w="14" w:type="dxa"/>
                </w:tcMar>
              </w:tcPr>
              <w:p w14:paraId="63ADE5C8" w14:textId="77777777" w:rsidR="00204E1C" w:rsidRPr="000320F0" w:rsidRDefault="004C4F5D" w:rsidP="004C4F5D">
                <w:pPr>
                  <w:pStyle w:val="GSATableText"/>
                </w:pPr>
                <w:r>
                  <w:rPr>
                    <w:rStyle w:val="PlaceholderText"/>
                  </w:rPr>
                  <w:t>&lt;Enter service provider owner1&gt;</w:t>
                </w:r>
              </w:p>
            </w:tc>
          </w:sdtContent>
        </w:sdt>
        <w:sdt>
          <w:sdt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21551089" w14:textId="77777777" w:rsidR="00204E1C" w:rsidRPr="000320F0" w:rsidRDefault="004C0603" w:rsidP="004C0603">
                <w:pPr>
                  <w:pStyle w:val="GSATableText"/>
                </w:pPr>
                <w:r>
                  <w:rPr>
                    <w:rStyle w:val="PlaceholderText"/>
                  </w:rPr>
                  <w:t>&lt;Date&gt;</w:t>
                </w:r>
              </w:p>
            </w:tc>
          </w:sdtContent>
        </w:sdt>
      </w:tr>
      <w:tr w:rsidR="00444877" w:rsidRPr="000320F0" w14:paraId="7C74EF5F" w14:textId="77777777" w:rsidTr="001C310B">
        <w:trPr>
          <w:cantSplit/>
          <w:trHeight w:val="288"/>
          <w:tblHeader/>
          <w:jc w:val="center"/>
        </w:trPr>
        <w:sdt>
          <w:sdtPr>
            <w:alias w:val="Leveraged Information System Name"/>
            <w:tag w:val="leveragedinformationsystemname"/>
            <w:id w:val="485136808"/>
            <w:showingPlcHdr/>
          </w:sdtPr>
          <w:sdtEndPr/>
          <w:sdtContent>
            <w:tc>
              <w:tcPr>
                <w:tcW w:w="2019" w:type="pct"/>
                <w:tcMar>
                  <w:top w:w="14" w:type="dxa"/>
                  <w:left w:w="14" w:type="dxa"/>
                  <w:bottom w:w="58" w:type="dxa"/>
                  <w:right w:w="14" w:type="dxa"/>
                </w:tcMar>
              </w:tcPr>
              <w:p w14:paraId="4FC60790" w14:textId="77777777" w:rsidR="00444877" w:rsidRPr="000320F0" w:rsidRDefault="004C4F5D" w:rsidP="004C4F5D">
                <w:pPr>
                  <w:pStyle w:val="GSATableText"/>
                </w:pPr>
                <w:r>
                  <w:rPr>
                    <w:rStyle w:val="PlaceholderText"/>
                  </w:rPr>
                  <w:t>&lt;Enter Leveraged information system name2&gt;</w:t>
                </w:r>
              </w:p>
            </w:tc>
          </w:sdtContent>
        </w:sdt>
        <w:sdt>
          <w:sdtPr>
            <w:alias w:val="Service Provider Owner"/>
            <w:tag w:val="serviceproviderowner"/>
            <w:id w:val="1338501773"/>
            <w:showingPlcHdr/>
          </w:sdtPr>
          <w:sdtEndPr/>
          <w:sdtContent>
            <w:tc>
              <w:tcPr>
                <w:tcW w:w="2262" w:type="pct"/>
                <w:tcMar>
                  <w:top w:w="14" w:type="dxa"/>
                  <w:left w:w="14" w:type="dxa"/>
                  <w:bottom w:w="58" w:type="dxa"/>
                  <w:right w:w="14" w:type="dxa"/>
                </w:tcMar>
              </w:tcPr>
              <w:p w14:paraId="7B1D085C" w14:textId="77777777" w:rsidR="00444877" w:rsidRPr="000320F0" w:rsidRDefault="002A3A36" w:rsidP="002A3A36">
                <w:pPr>
                  <w:pStyle w:val="GSATableText"/>
                </w:pPr>
                <w:r>
                  <w:rPr>
                    <w:rStyle w:val="PlaceholderText"/>
                  </w:rPr>
                  <w:t>&lt;Enter service provider owner2&gt;</w:t>
                </w:r>
              </w:p>
            </w:tc>
          </w:sdtContent>
        </w:sdt>
        <w:sdt>
          <w:sdt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23D6A497" w14:textId="77777777" w:rsidR="00444877" w:rsidRPr="000320F0" w:rsidRDefault="002A3A36" w:rsidP="00854D66">
                <w:pPr>
                  <w:pStyle w:val="GSATableText"/>
                </w:pPr>
                <w:r>
                  <w:rPr>
                    <w:rStyle w:val="PlaceholderText"/>
                  </w:rPr>
                  <w:t>&lt;Date&gt;</w:t>
                </w:r>
              </w:p>
            </w:tc>
          </w:sdtContent>
        </w:sdt>
      </w:tr>
      <w:tr w:rsidR="00444877" w:rsidRPr="000320F0" w14:paraId="616F43C7" w14:textId="77777777" w:rsidTr="001C310B">
        <w:trPr>
          <w:cantSplit/>
          <w:trHeight w:val="288"/>
          <w:tblHeader/>
          <w:jc w:val="center"/>
        </w:trPr>
        <w:sdt>
          <w:sdtPr>
            <w:alias w:val="Leveraged Information System Name"/>
            <w:tag w:val="leveragedinformationsystemname"/>
            <w:id w:val="1564061435"/>
            <w:showingPlcHdr/>
          </w:sdtPr>
          <w:sdtEndPr/>
          <w:sdtContent>
            <w:tc>
              <w:tcPr>
                <w:tcW w:w="2019" w:type="pct"/>
                <w:tcMar>
                  <w:top w:w="14" w:type="dxa"/>
                  <w:left w:w="14" w:type="dxa"/>
                  <w:bottom w:w="58" w:type="dxa"/>
                  <w:right w:w="14" w:type="dxa"/>
                </w:tcMar>
              </w:tcPr>
              <w:p w14:paraId="2D100A65" w14:textId="77777777" w:rsidR="00444877" w:rsidRPr="000320F0" w:rsidRDefault="004C4F5D" w:rsidP="004C4F5D">
                <w:pPr>
                  <w:pStyle w:val="GSATableText"/>
                </w:pPr>
                <w:r>
                  <w:rPr>
                    <w:rStyle w:val="PlaceholderText"/>
                  </w:rPr>
                  <w:t>&lt;Enter Leveraged information system name3&gt;</w:t>
                </w:r>
              </w:p>
            </w:tc>
          </w:sdtContent>
        </w:sdt>
        <w:sdt>
          <w:sdtPr>
            <w:alias w:val="Service Provider Owner"/>
            <w:tag w:val="serviceproviderowner"/>
            <w:id w:val="241218227"/>
            <w:showingPlcHdr/>
          </w:sdtPr>
          <w:sdtEndPr/>
          <w:sdtContent>
            <w:tc>
              <w:tcPr>
                <w:tcW w:w="2262" w:type="pct"/>
                <w:tcMar>
                  <w:top w:w="14" w:type="dxa"/>
                  <w:left w:w="14" w:type="dxa"/>
                  <w:bottom w:w="58" w:type="dxa"/>
                  <w:right w:w="14" w:type="dxa"/>
                </w:tcMar>
              </w:tcPr>
              <w:p w14:paraId="5B6B9A55" w14:textId="77777777" w:rsidR="00444877" w:rsidRPr="000320F0" w:rsidRDefault="002A3A36" w:rsidP="002A3A36">
                <w:pPr>
                  <w:pStyle w:val="GSATableText"/>
                </w:pPr>
                <w:r>
                  <w:rPr>
                    <w:rStyle w:val="PlaceholderText"/>
                  </w:rPr>
                  <w:t>&lt;Enter service provider owner3&gt;</w:t>
                </w:r>
              </w:p>
            </w:tc>
          </w:sdtContent>
        </w:sdt>
        <w:sdt>
          <w:sdt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A0CA052" w14:textId="77777777" w:rsidR="00444877" w:rsidRPr="000320F0" w:rsidRDefault="002A3A36" w:rsidP="00854D66">
                <w:pPr>
                  <w:pStyle w:val="GSATableText"/>
                </w:pPr>
                <w:r>
                  <w:rPr>
                    <w:rStyle w:val="PlaceholderText"/>
                  </w:rPr>
                  <w:t>&lt;Date&gt;</w:t>
                </w:r>
              </w:p>
            </w:tc>
          </w:sdtContent>
        </w:sdt>
      </w:tr>
    </w:tbl>
    <w:p w14:paraId="048808E8" w14:textId="77777777" w:rsidR="000D1972" w:rsidRPr="00E0416A" w:rsidRDefault="00E23245" w:rsidP="00DA4990">
      <w:pPr>
        <w:pStyle w:val="Heading1"/>
      </w:pPr>
      <w:bookmarkStart w:id="213" w:name="_Toc388620683"/>
      <w:bookmarkStart w:id="214" w:name="_Toc385594827"/>
      <w:bookmarkStart w:id="215" w:name="_Toc385594439"/>
      <w:bookmarkStart w:id="216" w:name="_Toc385594047"/>
      <w:bookmarkStart w:id="217" w:name="_Toc383444419"/>
      <w:bookmarkStart w:id="218" w:name="_Toc383433187"/>
      <w:bookmarkStart w:id="219" w:name="_Toc449543280"/>
      <w:bookmarkStart w:id="220" w:name="_Toc464803509"/>
      <w:r w:rsidRPr="00E0416A">
        <w:t>General System Description</w:t>
      </w:r>
      <w:bookmarkEnd w:id="213"/>
      <w:bookmarkEnd w:id="214"/>
      <w:bookmarkEnd w:id="215"/>
      <w:bookmarkEnd w:id="216"/>
      <w:bookmarkEnd w:id="217"/>
      <w:bookmarkEnd w:id="218"/>
      <w:bookmarkEnd w:id="219"/>
      <w:bookmarkEnd w:id="220"/>
    </w:p>
    <w:p w14:paraId="71CA5710" w14:textId="17A552B7" w:rsidR="00802C39" w:rsidRPr="00C44092" w:rsidRDefault="0030291D" w:rsidP="00DA4990">
      <w:r w:rsidRPr="00C44092">
        <w:t>This section includes a general description of the</w:t>
      </w:r>
      <w:r w:rsidR="00A63215">
        <w:t xml:space="preserve"> </w:t>
      </w:r>
      <w:sdt>
        <w:sdtPr>
          <w:alias w:val="Information System Abbreviation"/>
          <w:tag w:val="informationsystemabbreviation"/>
          <w:id w:val="1807972634"/>
          <w:dataBinding w:xpath="/root[1]/companyinfo[1]/informationsystemabbreviation[1]" w:storeItemID="{3C714739-2FB5-41FA-89D5-72FE7465BFF9}"/>
          <w:text/>
        </w:sdtPr>
        <w:sdtEndPr/>
        <w:sdtContent>
          <w:r w:rsidR="00D81901">
            <w:t>Information System Abbreviation</w:t>
          </w:r>
        </w:sdtContent>
      </w:sdt>
      <w:r w:rsidR="00AA2578" w:rsidRPr="00C44092">
        <w:t xml:space="preserve">.  </w:t>
      </w:r>
    </w:p>
    <w:p w14:paraId="7A7AF626" w14:textId="77777777" w:rsidR="000C459C" w:rsidRPr="00C44092" w:rsidRDefault="000C459C" w:rsidP="00DA4990"/>
    <w:p w14:paraId="5A41FB07" w14:textId="77777777" w:rsidR="000D1972" w:rsidRDefault="00EA79BD" w:rsidP="00DA4990">
      <w:pPr>
        <w:pStyle w:val="Heading2"/>
      </w:pPr>
      <w:bookmarkStart w:id="221" w:name="_Toc385594048"/>
      <w:bookmarkStart w:id="222" w:name="_Toc385594440"/>
      <w:bookmarkStart w:id="223" w:name="_Toc385594828"/>
      <w:bookmarkStart w:id="224" w:name="_Toc388620684"/>
      <w:bookmarkStart w:id="225" w:name="_Toc449543281"/>
      <w:bookmarkStart w:id="226" w:name="_Toc464803510"/>
      <w:r w:rsidRPr="001600E2">
        <w:rPr>
          <w:rFonts w:eastAsia="Times New Roman"/>
        </w:rPr>
        <w:t>System Function or Purpose</w:t>
      </w:r>
      <w:bookmarkEnd w:id="221"/>
      <w:bookmarkEnd w:id="222"/>
      <w:bookmarkEnd w:id="223"/>
      <w:bookmarkEnd w:id="224"/>
      <w:bookmarkEnd w:id="225"/>
      <w:bookmarkEnd w:id="226"/>
    </w:p>
    <w:p w14:paraId="304812B0" w14:textId="77777777" w:rsidR="00AB0443" w:rsidRDefault="00AB0443" w:rsidP="00BB6184">
      <w:pPr>
        <w:pStyle w:val="GSAInstruction"/>
      </w:pPr>
      <w:bookmarkStart w:id="227" w:name="_Toc383429257"/>
      <w:bookmarkEnd w:id="227"/>
      <w:r w:rsidRPr="00BB6184">
        <w:t>Instruction: In the space that follows, describe the purpose and functions of this system.</w:t>
      </w:r>
    </w:p>
    <w:p w14:paraId="5801A6EE" w14:textId="77777777" w:rsidR="002B70D8" w:rsidRPr="00BB6184" w:rsidRDefault="002B70D8" w:rsidP="00BB6184">
      <w:pPr>
        <w:pStyle w:val="GSAInstruction"/>
      </w:pPr>
      <w:r>
        <w:t>Delete this and all other instructions from your final version of this document.</w:t>
      </w:r>
    </w:p>
    <w:p w14:paraId="526DCCC1" w14:textId="77777777" w:rsidR="00924A49" w:rsidRDefault="00924A49" w:rsidP="00DA4990"/>
    <w:p w14:paraId="5954EF37" w14:textId="77777777" w:rsidR="000D1972" w:rsidRDefault="000A15F5" w:rsidP="00DA4990">
      <w:pPr>
        <w:pStyle w:val="Heading2"/>
        <w:rPr>
          <w:rFonts w:eastAsia="Times New Roman"/>
        </w:rPr>
      </w:pPr>
      <w:bookmarkStart w:id="228" w:name="_Toc385594049"/>
      <w:bookmarkStart w:id="229" w:name="_Toc385594441"/>
      <w:bookmarkStart w:id="230" w:name="_Toc385594829"/>
      <w:bookmarkStart w:id="231" w:name="_Toc388620685"/>
      <w:bookmarkStart w:id="232" w:name="_Toc449543282"/>
      <w:bookmarkStart w:id="233" w:name="_Toc464803511"/>
      <w:r w:rsidRPr="001600E2">
        <w:rPr>
          <w:rFonts w:eastAsia="Times New Roman"/>
        </w:rPr>
        <w:t xml:space="preserve">Information System </w:t>
      </w:r>
      <w:r w:rsidR="00F90616" w:rsidRPr="006F3117">
        <w:rPr>
          <w:rFonts w:eastAsia="Times New Roman"/>
        </w:rPr>
        <w:t>Components and</w:t>
      </w:r>
      <w:r w:rsidR="002A32BF">
        <w:rPr>
          <w:rFonts w:eastAsia="Times New Roman"/>
        </w:rPr>
        <w:t xml:space="preserve"> </w:t>
      </w:r>
      <w:r w:rsidR="00906DA9" w:rsidRPr="006F3117">
        <w:rPr>
          <w:rFonts w:eastAsia="Times New Roman"/>
        </w:rPr>
        <w:t>Boundar</w:t>
      </w:r>
      <w:r w:rsidR="00F90616" w:rsidRPr="006F3117">
        <w:rPr>
          <w:rFonts w:eastAsia="Times New Roman"/>
        </w:rPr>
        <w:t>ies</w:t>
      </w:r>
      <w:bookmarkEnd w:id="228"/>
      <w:bookmarkEnd w:id="229"/>
      <w:bookmarkEnd w:id="230"/>
      <w:bookmarkEnd w:id="231"/>
      <w:bookmarkEnd w:id="232"/>
      <w:bookmarkEnd w:id="233"/>
    </w:p>
    <w:p w14:paraId="2A69E86C" w14:textId="77777777" w:rsidR="00934714" w:rsidRDefault="00934714" w:rsidP="00934714">
      <w:pPr>
        <w:pStyle w:val="GSAInstruction"/>
      </w:pPr>
      <w: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3C06501A" w14:textId="77777777" w:rsidR="00934714" w:rsidRDefault="00934714" w:rsidP="00934714">
      <w:pPr>
        <w:pStyle w:val="GSAInstruction"/>
      </w:pPr>
      <w:r>
        <w:t>Address all components and managed interfaces of the information system authorized for opera</w:t>
      </w:r>
      <w:r w:rsidR="006E73A2">
        <w:t>tion (e.g., routers, firewalls)</w:t>
      </w:r>
      <w:r>
        <w:t xml:space="preserve">.  </w:t>
      </w:r>
    </w:p>
    <w:p w14:paraId="593BB941" w14:textId="77777777" w:rsidR="00934714" w:rsidRDefault="00934714" w:rsidP="00DB193D">
      <w:pPr>
        <w:pStyle w:val="GSAInstruction"/>
        <w:keepLines/>
      </w:pPr>
      <w: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w:t>
      </w:r>
      <w:r w:rsidR="005E739C">
        <w:t xml:space="preserve"> appropriate Security Controls [</w:t>
      </w:r>
      <w:r>
        <w:t>AC-20, CA-3(1)</w:t>
      </w:r>
      <w:r w:rsidR="005E739C">
        <w:t>]</w:t>
      </w:r>
      <w:r>
        <w:t xml:space="preserve">.  See the Guide to Understanding </w:t>
      </w:r>
      <w:r w:rsidR="00895AF9">
        <w:t>FedRAMP</w:t>
      </w:r>
      <w:r>
        <w:t xml:space="preserve"> for more information.</w:t>
      </w:r>
    </w:p>
    <w:p w14:paraId="633EDB36" w14:textId="77777777" w:rsidR="002B70D8" w:rsidRDefault="002B70D8" w:rsidP="00DB193D">
      <w:pPr>
        <w:pStyle w:val="GSAInstruction"/>
        <w:keepLines/>
      </w:pPr>
      <w:r>
        <w:t>Delete this and all other instructions from your final version of this document.</w:t>
      </w:r>
    </w:p>
    <w:p w14:paraId="7D6C9655" w14:textId="77777777" w:rsidR="00DB193D" w:rsidRDefault="00DB193D" w:rsidP="00DB193D">
      <w:r>
        <w:t xml:space="preserve">A detailed and explicit definition of the system authorization boundary diagram is represented in </w:t>
      </w:r>
      <w:r>
        <w:fldChar w:fldCharType="begin"/>
      </w:r>
      <w:r>
        <w:instrText xml:space="preserve"> REF _Ref437333565 \h </w:instrText>
      </w:r>
      <w:r>
        <w:fldChar w:fldCharType="separate"/>
      </w:r>
      <w:r w:rsidR="007E7240">
        <w:t xml:space="preserve">Figure </w:t>
      </w:r>
      <w:r w:rsidR="007E7240">
        <w:rPr>
          <w:noProof/>
        </w:rPr>
        <w:t>9</w:t>
      </w:r>
      <w:r w:rsidR="007E7240">
        <w:noBreakHyphen/>
      </w:r>
      <w:r w:rsidR="007E7240">
        <w:rPr>
          <w:noProof/>
        </w:rPr>
        <w:t>1</w:t>
      </w:r>
      <w:r w:rsidR="007E7240">
        <w:t xml:space="preserve"> </w:t>
      </w:r>
      <w:r w:rsidR="007E7240"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D6773B" w14:paraId="537791F6" w14:textId="77777777" w:rsidTr="001C310B">
        <w:trPr>
          <w:jc w:val="center"/>
        </w:trPr>
        <w:sdt>
          <w:sdtPr>
            <w:id w:val="1548567232"/>
            <w:temporary/>
            <w:showingPlcHdr/>
            <w:picture/>
          </w:sdtPr>
          <w:sdtEndPr/>
          <w:sdtContent>
            <w:tc>
              <w:tcPr>
                <w:tcW w:w="9350" w:type="dxa"/>
              </w:tcPr>
              <w:p w14:paraId="49D0346A" w14:textId="77777777" w:rsidR="00D6773B" w:rsidRPr="00E71A1A" w:rsidRDefault="00D6773B" w:rsidP="00E71A1A">
                <w:pPr>
                  <w:pStyle w:val="GSATableText"/>
                </w:pPr>
                <w:r w:rsidRPr="00E71A1A">
                  <w:rPr>
                    <w:noProof/>
                  </w:rPr>
                  <w:drawing>
                    <wp:inline distT="0" distB="0" distL="0" distR="0" wp14:anchorId="5622C5AE" wp14:editId="0F06779C">
                      <wp:extent cx="1905635" cy="190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1905635" cy="1905635"/>
                              </a:xfrm>
                              <a:prstGeom prst="rect">
                                <a:avLst/>
                              </a:prstGeom>
                              <a:noFill/>
                              <a:ln>
                                <a:noFill/>
                              </a:ln>
                            </pic:spPr>
                          </pic:pic>
                        </a:graphicData>
                      </a:graphic>
                    </wp:inline>
                  </w:drawing>
                </w:r>
              </w:p>
            </w:tc>
          </w:sdtContent>
        </w:sdt>
      </w:tr>
    </w:tbl>
    <w:p w14:paraId="2D2760D6" w14:textId="77777777" w:rsidR="00822B05" w:rsidRPr="002C3786" w:rsidRDefault="00DB193D" w:rsidP="00DB193D">
      <w:pPr>
        <w:pStyle w:val="Caption"/>
      </w:pPr>
      <w:bookmarkStart w:id="234" w:name="_Ref437333565"/>
      <w:bookmarkStart w:id="235" w:name="_Toc462748472"/>
      <w:r>
        <w:t xml:space="preserve">Figure </w:t>
      </w:r>
      <w:r w:rsidR="00CB38BB">
        <w:fldChar w:fldCharType="begin"/>
      </w:r>
      <w:r w:rsidR="00CB38BB">
        <w:instrText xml:space="preserve"> STYLEREF 1 \s </w:instrText>
      </w:r>
      <w:r w:rsidR="00CB38BB">
        <w:fldChar w:fldCharType="separate"/>
      </w:r>
      <w:r w:rsidR="007E7240">
        <w:rPr>
          <w:noProof/>
        </w:rPr>
        <w:t>9</w:t>
      </w:r>
      <w:r w:rsidR="00CB38BB">
        <w:rPr>
          <w:noProof/>
        </w:rPr>
        <w:fldChar w:fldCharType="end"/>
      </w:r>
      <w:r w:rsidR="00A359BA">
        <w:noBreakHyphen/>
      </w:r>
      <w:r w:rsidR="00CB38BB">
        <w:fldChar w:fldCharType="begin"/>
      </w:r>
      <w:r w:rsidR="00CB38BB">
        <w:instrText xml:space="preserve"> SEQ Figure \* ARABIC \s 1 </w:instrText>
      </w:r>
      <w:r w:rsidR="00CB38BB">
        <w:fldChar w:fldCharType="separate"/>
      </w:r>
      <w:r w:rsidR="007E7240">
        <w:rPr>
          <w:noProof/>
        </w:rPr>
        <w:t>1</w:t>
      </w:r>
      <w:r w:rsidR="00CB38BB">
        <w:rPr>
          <w:noProof/>
        </w:rPr>
        <w:fldChar w:fldCharType="end"/>
      </w:r>
      <w:r>
        <w:t xml:space="preserve"> </w:t>
      </w:r>
      <w:r w:rsidRPr="008D0B34">
        <w:t>Authorization Boundary Diagram</w:t>
      </w:r>
      <w:bookmarkEnd w:id="234"/>
      <w:bookmarkEnd w:id="235"/>
    </w:p>
    <w:p w14:paraId="5ABABCBE" w14:textId="77777777" w:rsidR="000D1972" w:rsidRDefault="00EA79BD" w:rsidP="00DA4990">
      <w:pPr>
        <w:pStyle w:val="Heading2"/>
      </w:pPr>
      <w:bookmarkStart w:id="236" w:name="_Toc385594050"/>
      <w:bookmarkStart w:id="237" w:name="_Toc385594442"/>
      <w:bookmarkStart w:id="238" w:name="_Toc385594830"/>
      <w:bookmarkStart w:id="239" w:name="_Toc388620686"/>
      <w:bookmarkStart w:id="240" w:name="_Toc449543283"/>
      <w:bookmarkStart w:id="241" w:name="_Toc464803512"/>
      <w:r w:rsidRPr="002C3786">
        <w:t>Types of Users</w:t>
      </w:r>
      <w:bookmarkEnd w:id="236"/>
      <w:bookmarkEnd w:id="237"/>
      <w:bookmarkEnd w:id="238"/>
      <w:bookmarkEnd w:id="239"/>
      <w:bookmarkEnd w:id="240"/>
      <w:bookmarkEnd w:id="241"/>
    </w:p>
    <w:p w14:paraId="48E7BE68" w14:textId="77777777" w:rsidR="00E64012" w:rsidRDefault="00E64012" w:rsidP="00E64012">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rsidR="002B0E63">
        <w:fldChar w:fldCharType="begin"/>
      </w:r>
      <w:r w:rsidR="002B0E63">
        <w:instrText xml:space="preserve"> REF _Ref437334635 \h </w:instrText>
      </w:r>
      <w:r w:rsidR="002B0E63">
        <w:fldChar w:fldCharType="separate"/>
      </w:r>
      <w:r w:rsidR="007E7240">
        <w:t xml:space="preserve">Table </w:t>
      </w:r>
      <w:r w:rsidR="007E7240">
        <w:rPr>
          <w:noProof/>
        </w:rPr>
        <w:t>9</w:t>
      </w:r>
      <w:r w:rsidR="007E7240">
        <w:noBreakHyphen/>
      </w:r>
      <w:r w:rsidR="007E7240">
        <w:rPr>
          <w:noProof/>
        </w:rPr>
        <w:t>1</w:t>
      </w:r>
      <w:r w:rsidR="007E7240">
        <w:t xml:space="preserve"> </w:t>
      </w:r>
      <w:r w:rsidR="007E7240" w:rsidRPr="0033321C">
        <w:t>Personnel Roles and Privileges</w:t>
      </w:r>
      <w:r w:rsidR="002B0E63">
        <w:fldChar w:fldCharType="end"/>
      </w:r>
      <w:r w:rsidRPr="000C1B1E">
        <w:t xml:space="preserve"> that follows.</w:t>
      </w:r>
    </w:p>
    <w:p w14:paraId="7D807F82" w14:textId="77777777" w:rsidR="008D26F7" w:rsidRDefault="008D26F7" w:rsidP="008D26F7">
      <w:pPr>
        <w:pStyle w:val="GSAInstruction"/>
      </w:pPr>
      <w: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45A8955D" w14:textId="77777777" w:rsidR="008D26F7" w:rsidRDefault="008D26F7" w:rsidP="001C310B">
      <w:pPr>
        <w:pStyle w:val="GSAInstruction"/>
        <w:keepLines/>
      </w:pPr>
      <w:r>
        <w:t>This table must also include whether these roles are fulfilled by foreign nationals or systems outside the United States.</w:t>
      </w:r>
    </w:p>
    <w:p w14:paraId="6F76E36E" w14:textId="77777777" w:rsidR="002B70D8" w:rsidRDefault="002B70D8" w:rsidP="008D26F7">
      <w:pPr>
        <w:pStyle w:val="GSAInstruction"/>
        <w:keepLines/>
      </w:pPr>
      <w:r>
        <w:t>Delete this and all other instructions from your final version of this document.</w:t>
      </w:r>
    </w:p>
    <w:p w14:paraId="3EFFDA36" w14:textId="77777777" w:rsidR="002B0E63" w:rsidRPr="002B0E63" w:rsidRDefault="002B0E63" w:rsidP="002B0E63"/>
    <w:p w14:paraId="78632F24" w14:textId="77777777" w:rsidR="00E64012" w:rsidRDefault="002B0E63" w:rsidP="002B0E63">
      <w:pPr>
        <w:pStyle w:val="Caption"/>
      </w:pPr>
      <w:bookmarkStart w:id="242" w:name="_Ref437334635"/>
      <w:bookmarkStart w:id="243" w:name="_Toc437345253"/>
      <w:bookmarkStart w:id="244" w:name="_Toc462748498"/>
      <w:r>
        <w:t xml:space="preserve">Table </w:t>
      </w:r>
      <w:r w:rsidR="00CB38BB">
        <w:fldChar w:fldCharType="begin"/>
      </w:r>
      <w:r w:rsidR="00CB38BB">
        <w:instrText xml:space="preserve"> STYLEREF 1 \s </w:instrText>
      </w:r>
      <w:r w:rsidR="00CB38BB">
        <w:fldChar w:fldCharType="separate"/>
      </w:r>
      <w:r w:rsidR="007E7240">
        <w:rPr>
          <w:noProof/>
        </w:rPr>
        <w:t>9</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33321C">
        <w:t>Personnel Roles and Privileges</w:t>
      </w:r>
      <w:bookmarkEnd w:id="242"/>
      <w:bookmarkEnd w:id="243"/>
      <w:bookmarkEnd w:id="2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349"/>
        <w:gridCol w:w="1644"/>
        <w:gridCol w:w="1493"/>
        <w:gridCol w:w="1527"/>
        <w:gridCol w:w="1266"/>
        <w:gridCol w:w="2254"/>
      </w:tblGrid>
      <w:tr w:rsidR="00CA1512" w:rsidRPr="003426D4" w14:paraId="1E75B73A" w14:textId="77777777" w:rsidTr="00CA1512">
        <w:trPr>
          <w:cantSplit/>
          <w:trHeight w:val="288"/>
          <w:tblHeader/>
          <w:jc w:val="center"/>
        </w:trPr>
        <w:tc>
          <w:tcPr>
            <w:tcW w:w="0" w:type="auto"/>
            <w:shd w:val="clear" w:color="auto" w:fill="DBE5F1" w:themeFill="accent1" w:themeFillTint="33"/>
            <w:tcMar>
              <w:top w:w="0" w:type="dxa"/>
              <w:bottom w:w="115" w:type="dxa"/>
            </w:tcMar>
          </w:tcPr>
          <w:p w14:paraId="10147D01" w14:textId="77777777" w:rsidR="003426D4" w:rsidRPr="005C5252" w:rsidRDefault="003426D4" w:rsidP="00E03A24">
            <w:pPr>
              <w:pStyle w:val="GSATableHeading"/>
            </w:pPr>
            <w:r w:rsidRPr="005C5252">
              <w:t>Role</w:t>
            </w:r>
          </w:p>
        </w:tc>
        <w:tc>
          <w:tcPr>
            <w:tcW w:w="1644" w:type="dxa"/>
            <w:shd w:val="clear" w:color="auto" w:fill="DBE5F1" w:themeFill="accent1" w:themeFillTint="33"/>
          </w:tcPr>
          <w:p w14:paraId="7D0C4BD4" w14:textId="77777777" w:rsidR="003426D4" w:rsidRPr="005C5252" w:rsidRDefault="003426D4" w:rsidP="00E03A24">
            <w:pPr>
              <w:pStyle w:val="GSATableHeading"/>
            </w:pPr>
            <w:r w:rsidRPr="005C5252">
              <w:t>Internal or External</w:t>
            </w:r>
          </w:p>
        </w:tc>
        <w:tc>
          <w:tcPr>
            <w:tcW w:w="1493" w:type="dxa"/>
            <w:shd w:val="clear" w:color="auto" w:fill="DBE5F1" w:themeFill="accent1" w:themeFillTint="33"/>
            <w:tcMar>
              <w:top w:w="0" w:type="dxa"/>
              <w:left w:w="101" w:type="dxa"/>
              <w:bottom w:w="115" w:type="dxa"/>
              <w:right w:w="101" w:type="dxa"/>
            </w:tcMar>
          </w:tcPr>
          <w:p w14:paraId="5BC5F442" w14:textId="77777777" w:rsidR="003426D4" w:rsidRPr="005C5252" w:rsidRDefault="003426D4" w:rsidP="00E03A24">
            <w:pPr>
              <w:pStyle w:val="GSATableHeading"/>
            </w:pPr>
            <w:r w:rsidRPr="005C5252">
              <w:t>Privileged (P), Non-Privileged (NP), or No Logical Access (NLA)</w:t>
            </w:r>
          </w:p>
        </w:tc>
        <w:tc>
          <w:tcPr>
            <w:tcW w:w="1527" w:type="dxa"/>
            <w:shd w:val="clear" w:color="auto" w:fill="DBE5F1" w:themeFill="accent1" w:themeFillTint="33"/>
          </w:tcPr>
          <w:p w14:paraId="543865B6" w14:textId="77777777" w:rsidR="003426D4" w:rsidRPr="005C5252" w:rsidRDefault="003426D4" w:rsidP="003879F7">
            <w:pPr>
              <w:pStyle w:val="GSATableHeading"/>
            </w:pPr>
            <w:r w:rsidRPr="005C5252">
              <w:t>Sensitivity Level</w:t>
            </w:r>
            <w:r w:rsidR="002B0E63">
              <w:t xml:space="preserve"> </w:t>
            </w:r>
          </w:p>
        </w:tc>
        <w:tc>
          <w:tcPr>
            <w:tcW w:w="1258" w:type="dxa"/>
            <w:shd w:val="clear" w:color="auto" w:fill="DBE5F1" w:themeFill="accent1" w:themeFillTint="33"/>
          </w:tcPr>
          <w:p w14:paraId="12A2D9E0" w14:textId="77777777" w:rsidR="003426D4" w:rsidRPr="005C5252" w:rsidRDefault="003426D4" w:rsidP="00E03A24">
            <w:pPr>
              <w:pStyle w:val="GSATableHeading"/>
            </w:pPr>
            <w:r w:rsidRPr="005C5252">
              <w:t>Authorized Privileges</w:t>
            </w:r>
          </w:p>
        </w:tc>
        <w:tc>
          <w:tcPr>
            <w:tcW w:w="0" w:type="auto"/>
            <w:shd w:val="clear" w:color="auto" w:fill="DBE5F1" w:themeFill="accent1" w:themeFillTint="33"/>
            <w:tcMar>
              <w:top w:w="0" w:type="dxa"/>
              <w:left w:w="101" w:type="dxa"/>
              <w:bottom w:w="115" w:type="dxa"/>
              <w:right w:w="101" w:type="dxa"/>
            </w:tcMar>
          </w:tcPr>
          <w:p w14:paraId="0C8D294A" w14:textId="77777777" w:rsidR="003426D4" w:rsidRPr="005C5252" w:rsidRDefault="003426D4" w:rsidP="00E03A24">
            <w:pPr>
              <w:pStyle w:val="GSATableHeading"/>
            </w:pPr>
            <w:r w:rsidRPr="005C5252">
              <w:t>Functions Performed</w:t>
            </w:r>
          </w:p>
        </w:tc>
      </w:tr>
      <w:tr w:rsidR="003426D4" w:rsidRPr="003426D4" w14:paraId="616F3114" w14:textId="77777777" w:rsidTr="001C310B">
        <w:trPr>
          <w:cantSplit/>
          <w:trHeight w:val="288"/>
          <w:jc w:val="center"/>
        </w:trPr>
        <w:tc>
          <w:tcPr>
            <w:tcW w:w="0" w:type="auto"/>
            <w:tcMar>
              <w:top w:w="0" w:type="dxa"/>
              <w:bottom w:w="115" w:type="dxa"/>
            </w:tcMar>
          </w:tcPr>
          <w:p w14:paraId="25030084" w14:textId="77777777" w:rsidR="003426D4" w:rsidRPr="003426D4" w:rsidRDefault="003426D4" w:rsidP="005C5252">
            <w:pPr>
              <w:pStyle w:val="GSATableText"/>
            </w:pPr>
            <w:r w:rsidRPr="003426D4">
              <w:t>UNIX System Administrator</w:t>
            </w:r>
          </w:p>
        </w:tc>
        <w:sdt>
          <w:sdtPr>
            <w:alias w:val="Internal or External"/>
            <w:tag w:val="InternalExternal"/>
            <w:id w:val="1509567202"/>
            <w:comboBox>
              <w:listItem w:value="Choose an item."/>
              <w:listItem w:displayText="Internal" w:value="Internal"/>
              <w:listItem w:displayText="External" w:value="External"/>
            </w:comboBox>
          </w:sdtPr>
          <w:sdtEndPr/>
          <w:sdtContent>
            <w:tc>
              <w:tcPr>
                <w:tcW w:w="1644" w:type="dxa"/>
              </w:tcPr>
              <w:p w14:paraId="7F3796A0" w14:textId="259DB145" w:rsidR="003426D4" w:rsidRPr="003426D4" w:rsidRDefault="00CA1512" w:rsidP="005C5252">
                <w:pPr>
                  <w:pStyle w:val="GSATableText"/>
                </w:pPr>
                <w:r w:rsidDel="00D81901">
                  <w:t>Internal</w:t>
                </w:r>
                <w:r w:rsidR="00D81901">
                  <w:t>Internal</w:t>
                </w:r>
              </w:p>
            </w:tc>
          </w:sdtContent>
        </w:sdt>
        <w:sdt>
          <w:sdtPr>
            <w:alias w:val="Privilege Level"/>
            <w:tag w:val="PrivilegeLevel"/>
            <w:id w:val="1850907374"/>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14:paraId="129A6DB1" w14:textId="2136F2A1" w:rsidR="003426D4" w:rsidRPr="003426D4" w:rsidRDefault="00CA1512" w:rsidP="005C5252">
                <w:pPr>
                  <w:pStyle w:val="GSATableText"/>
                </w:pPr>
                <w:r w:rsidDel="00D81901">
                  <w:t>P</w:t>
                </w:r>
                <w:r w:rsidR="00D81901">
                  <w:t>P</w:t>
                </w:r>
              </w:p>
            </w:tc>
          </w:sdtContent>
        </w:sdt>
        <w:sdt>
          <w:sdt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14:paraId="496ED2A0" w14:textId="70CD9886" w:rsidR="003426D4" w:rsidRPr="003426D4" w:rsidRDefault="00CA1512" w:rsidP="005C5252">
                <w:pPr>
                  <w:pStyle w:val="GSATableText"/>
                </w:pPr>
                <w:r w:rsidDel="00D81901">
                  <w:t xml:space="preserve">Moderate </w:t>
                </w:r>
                <w:r w:rsidR="00D81901">
                  <w:t xml:space="preserve">Moderate </w:t>
                </w:r>
              </w:p>
            </w:tc>
          </w:sdtContent>
        </w:sdt>
        <w:tc>
          <w:tcPr>
            <w:tcW w:w="1258" w:type="dxa"/>
          </w:tcPr>
          <w:p w14:paraId="3B932E39" w14:textId="77777777" w:rsidR="003426D4" w:rsidRPr="003426D4" w:rsidRDefault="003426D4" w:rsidP="005C5252">
            <w:pPr>
              <w:pStyle w:val="GSATableText"/>
            </w:pPr>
            <w:r w:rsidRPr="003426D4">
              <w:t>Full administrative access (root)</w:t>
            </w:r>
          </w:p>
        </w:tc>
        <w:tc>
          <w:tcPr>
            <w:tcW w:w="0" w:type="auto"/>
            <w:shd w:val="clear" w:color="auto" w:fill="auto"/>
            <w:tcMar>
              <w:top w:w="0" w:type="dxa"/>
              <w:left w:w="101" w:type="dxa"/>
              <w:bottom w:w="115" w:type="dxa"/>
              <w:right w:w="101" w:type="dxa"/>
            </w:tcMar>
          </w:tcPr>
          <w:p w14:paraId="18612257" w14:textId="77777777" w:rsidR="003426D4" w:rsidRPr="003426D4" w:rsidRDefault="003426D4" w:rsidP="005C5252">
            <w:pPr>
              <w:pStyle w:val="GSATableText"/>
            </w:pPr>
            <w:r w:rsidRPr="003426D4">
              <w:t>Add/remove users and hardware, install  and configure software, OS updates, patches and hotfixes, perform backups</w:t>
            </w:r>
          </w:p>
        </w:tc>
      </w:tr>
      <w:tr w:rsidR="003426D4" w:rsidRPr="003426D4" w14:paraId="3DE297FE" w14:textId="77777777" w:rsidTr="001C310B">
        <w:trPr>
          <w:cantSplit/>
          <w:trHeight w:val="288"/>
          <w:jc w:val="center"/>
        </w:trPr>
        <w:tc>
          <w:tcPr>
            <w:tcW w:w="0" w:type="auto"/>
            <w:tcBorders>
              <w:top w:val="single" w:sz="4" w:space="0" w:color="auto"/>
              <w:left w:val="single" w:sz="4" w:space="0" w:color="auto"/>
              <w:bottom w:val="single" w:sz="4" w:space="0" w:color="auto"/>
              <w:right w:val="single" w:sz="4" w:space="0" w:color="auto"/>
            </w:tcBorders>
            <w:tcMar>
              <w:top w:w="0" w:type="dxa"/>
              <w:bottom w:w="115" w:type="dxa"/>
            </w:tcMar>
          </w:tcPr>
          <w:p w14:paraId="01BAC56E" w14:textId="77777777" w:rsidR="003426D4" w:rsidRPr="003426D4" w:rsidRDefault="003426D4" w:rsidP="005C5252">
            <w:pPr>
              <w:pStyle w:val="GSATableText"/>
            </w:pPr>
            <w:r w:rsidRPr="003426D4">
              <w:t>Client Administrator</w:t>
            </w:r>
          </w:p>
        </w:tc>
        <w:sdt>
          <w:sdtPr>
            <w:alias w:val="Internal or External"/>
            <w:tag w:val="InternalExternal"/>
            <w:id w:val="662052455"/>
            <w:comboBox>
              <w:listItem w:value="Choose an item."/>
              <w:listItem w:displayText="Internal" w:value="Internal"/>
              <w:listItem w:displayText="External" w:value="External"/>
            </w:comboBox>
          </w:sdtPr>
          <w:sdtEndPr/>
          <w:sdtContent>
            <w:tc>
              <w:tcPr>
                <w:tcW w:w="1644" w:type="dxa"/>
                <w:tcBorders>
                  <w:top w:val="single" w:sz="4" w:space="0" w:color="auto"/>
                  <w:left w:val="single" w:sz="4" w:space="0" w:color="auto"/>
                  <w:bottom w:val="single" w:sz="4" w:space="0" w:color="auto"/>
                  <w:right w:val="single" w:sz="4" w:space="0" w:color="auto"/>
                </w:tcBorders>
              </w:tcPr>
              <w:p w14:paraId="7534B56B" w14:textId="0E14D30C" w:rsidR="003426D4" w:rsidRPr="003426D4" w:rsidRDefault="00CA1512" w:rsidP="005C5252">
                <w:pPr>
                  <w:pStyle w:val="GSATableText"/>
                </w:pPr>
                <w:r w:rsidDel="00D81901">
                  <w:t>External</w:t>
                </w:r>
                <w:r w:rsidR="00D81901">
                  <w:t>External</w:t>
                </w:r>
              </w:p>
            </w:tc>
          </w:sdtContent>
        </w:sdt>
        <w:sdt>
          <w:sdtPr>
            <w:alias w:val="Privilege Level"/>
            <w:tag w:val="PrivilegeLevel"/>
            <w:id w:val="143707929"/>
            <w:comboBox>
              <w:listItem w:value="Choose an item."/>
              <w:listItem w:displayText="P" w:value="P"/>
              <w:listItem w:displayText="NP" w:value="NP"/>
              <w:listItem w:displayText="NLA" w:value="NLA"/>
            </w:comboBox>
          </w:sdtPr>
          <w:sdtEndPr/>
          <w:sdtContent>
            <w:tc>
              <w:tcPr>
                <w:tcW w:w="1493" w:type="dxa"/>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14:paraId="0220CD60" w14:textId="6B521082" w:rsidR="003426D4" w:rsidRPr="003426D4" w:rsidRDefault="00CA1512" w:rsidP="005C5252">
                <w:pPr>
                  <w:pStyle w:val="GSATableText"/>
                </w:pPr>
                <w:r w:rsidDel="00D81901">
                  <w:t>NP</w:t>
                </w:r>
                <w:r w:rsidR="00D81901">
                  <w:t>NP</w:t>
                </w:r>
              </w:p>
            </w:tc>
          </w:sdtContent>
        </w:sdt>
        <w:sdt>
          <w:sdt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auto"/>
                  <w:left w:val="single" w:sz="4" w:space="0" w:color="auto"/>
                  <w:bottom w:val="single" w:sz="4" w:space="0" w:color="auto"/>
                  <w:right w:val="single" w:sz="4" w:space="0" w:color="auto"/>
                </w:tcBorders>
                <w:shd w:val="clear" w:color="auto" w:fill="auto"/>
              </w:tcPr>
              <w:p w14:paraId="3F739DE3" w14:textId="6A030475" w:rsidR="003426D4" w:rsidRPr="003426D4" w:rsidRDefault="00CA1512" w:rsidP="005C5252">
                <w:pPr>
                  <w:pStyle w:val="GSATableText"/>
                </w:pPr>
                <w:r w:rsidDel="00D81901">
                  <w:t>N/A</w:t>
                </w:r>
                <w:r w:rsidR="00D81901">
                  <w:t>N/A</w:t>
                </w:r>
              </w:p>
            </w:tc>
          </w:sdtContent>
        </w:sdt>
        <w:tc>
          <w:tcPr>
            <w:tcW w:w="1258" w:type="dxa"/>
            <w:tcBorders>
              <w:top w:val="single" w:sz="4" w:space="0" w:color="auto"/>
              <w:left w:val="single" w:sz="4" w:space="0" w:color="auto"/>
              <w:bottom w:val="single" w:sz="4" w:space="0" w:color="auto"/>
              <w:right w:val="single" w:sz="4" w:space="0" w:color="auto"/>
            </w:tcBorders>
            <w:shd w:val="clear" w:color="auto" w:fill="auto"/>
          </w:tcPr>
          <w:p w14:paraId="517CE848" w14:textId="77777777" w:rsidR="003426D4" w:rsidRPr="003426D4" w:rsidRDefault="003426D4" w:rsidP="005C5252">
            <w:pPr>
              <w:pStyle w:val="GSATableText"/>
            </w:pPr>
            <w:r w:rsidRPr="003426D4">
              <w:t>Portal administration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14:paraId="3FE7E254" w14:textId="77777777" w:rsidR="003426D4" w:rsidRPr="003426D4" w:rsidRDefault="003426D4" w:rsidP="00CA07FA">
            <w:pPr>
              <w:pStyle w:val="GSATableText"/>
            </w:pPr>
            <w:r w:rsidRPr="003426D4">
              <w:t>Add/remote client users.  Create, modify and delete client applications</w:t>
            </w:r>
          </w:p>
        </w:tc>
      </w:tr>
      <w:tr w:rsidR="003426D4" w:rsidRPr="003426D4" w14:paraId="73DCA2E0" w14:textId="77777777" w:rsidTr="001C310B">
        <w:trPr>
          <w:cantSplit/>
          <w:trHeight w:val="288"/>
          <w:jc w:val="center"/>
        </w:trPr>
        <w:tc>
          <w:tcPr>
            <w:tcW w:w="0" w:type="auto"/>
            <w:tcBorders>
              <w:top w:val="single" w:sz="4" w:space="0" w:color="auto"/>
              <w:left w:val="single" w:sz="4" w:space="0" w:color="auto"/>
              <w:bottom w:val="single" w:sz="4" w:space="0" w:color="auto"/>
              <w:right w:val="single" w:sz="4" w:space="0" w:color="auto"/>
            </w:tcBorders>
            <w:tcMar>
              <w:top w:w="0" w:type="dxa"/>
              <w:bottom w:w="115" w:type="dxa"/>
            </w:tcMar>
          </w:tcPr>
          <w:p w14:paraId="38EDBF32" w14:textId="77777777" w:rsidR="003426D4" w:rsidRPr="003426D4" w:rsidRDefault="003426D4" w:rsidP="005C5252">
            <w:pPr>
              <w:pStyle w:val="GSATableText"/>
            </w:pPr>
            <w:r w:rsidRPr="003426D4">
              <w:t>Program Director</w:t>
            </w:r>
          </w:p>
        </w:tc>
        <w:sdt>
          <w:sdtPr>
            <w:alias w:val="Internal or External"/>
            <w:tag w:val="InternalExternal"/>
            <w:id w:val="-1197697842"/>
            <w:comboBox>
              <w:listItem w:value="Choose an item."/>
              <w:listItem w:displayText="Internal" w:value="Internal"/>
              <w:listItem w:displayText="External" w:value="External"/>
            </w:comboBox>
          </w:sdtPr>
          <w:sdtEndPr/>
          <w:sdtContent>
            <w:tc>
              <w:tcPr>
                <w:tcW w:w="1644" w:type="dxa"/>
                <w:tcBorders>
                  <w:top w:val="single" w:sz="4" w:space="0" w:color="auto"/>
                  <w:left w:val="single" w:sz="4" w:space="0" w:color="auto"/>
                  <w:bottom w:val="single" w:sz="4" w:space="0" w:color="auto"/>
                  <w:right w:val="single" w:sz="4" w:space="0" w:color="auto"/>
                </w:tcBorders>
              </w:tcPr>
              <w:p w14:paraId="13CCA56D" w14:textId="421C2F0D" w:rsidR="003426D4" w:rsidRPr="003426D4" w:rsidRDefault="00CA1512" w:rsidP="005C5252">
                <w:pPr>
                  <w:pStyle w:val="GSATableText"/>
                </w:pPr>
                <w:r w:rsidDel="00D81901">
                  <w:t>Internal</w:t>
                </w:r>
                <w:r w:rsidR="00D81901">
                  <w:t>Internal</w:t>
                </w:r>
              </w:p>
            </w:tc>
          </w:sdtContent>
        </w:sdt>
        <w:sdt>
          <w:sdtPr>
            <w:alias w:val="Privilege Level"/>
            <w:tag w:val="PrivilegeLevel"/>
            <w:id w:val="406496953"/>
            <w:comboBox>
              <w:listItem w:value="Choose an item."/>
              <w:listItem w:displayText="P" w:value="P"/>
              <w:listItem w:displayText="NP" w:value="NP"/>
              <w:listItem w:displayText="NLA" w:value="NLA"/>
            </w:comboBox>
          </w:sdtPr>
          <w:sdtEndPr/>
          <w:sdtContent>
            <w:tc>
              <w:tcPr>
                <w:tcW w:w="1493" w:type="dxa"/>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14:paraId="2CF30C48" w14:textId="44D22106" w:rsidR="003426D4" w:rsidRPr="003426D4" w:rsidRDefault="00CA1512" w:rsidP="005C5252">
                <w:pPr>
                  <w:pStyle w:val="GSATableText"/>
                </w:pPr>
                <w:r w:rsidDel="00D81901">
                  <w:t>NLA</w:t>
                </w:r>
                <w:r w:rsidR="00D81901">
                  <w:t>NLA</w:t>
                </w:r>
              </w:p>
            </w:tc>
          </w:sdtContent>
        </w:sdt>
        <w:sdt>
          <w:sdt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auto"/>
                  <w:left w:val="single" w:sz="4" w:space="0" w:color="auto"/>
                  <w:bottom w:val="single" w:sz="4" w:space="0" w:color="auto"/>
                  <w:right w:val="single" w:sz="4" w:space="0" w:color="auto"/>
                </w:tcBorders>
                <w:shd w:val="clear" w:color="auto" w:fill="auto"/>
              </w:tcPr>
              <w:p w14:paraId="032AFD27" w14:textId="6EBBD81C" w:rsidR="003426D4" w:rsidRPr="003426D4" w:rsidRDefault="00CA1512" w:rsidP="005C5252">
                <w:pPr>
                  <w:pStyle w:val="GSATableText"/>
                </w:pPr>
                <w:r w:rsidDel="00D81901">
                  <w:t>Limited</w:t>
                </w:r>
                <w:r w:rsidR="00D81901">
                  <w:t>Limited</w:t>
                </w:r>
              </w:p>
            </w:tc>
          </w:sdtContent>
        </w:sdt>
        <w:tc>
          <w:tcPr>
            <w:tcW w:w="1258" w:type="dxa"/>
            <w:tcBorders>
              <w:top w:val="single" w:sz="4" w:space="0" w:color="auto"/>
              <w:left w:val="single" w:sz="4" w:space="0" w:color="auto"/>
              <w:bottom w:val="single" w:sz="4" w:space="0" w:color="auto"/>
              <w:right w:val="single" w:sz="4" w:space="0" w:color="auto"/>
            </w:tcBorders>
            <w:shd w:val="clear" w:color="auto" w:fill="auto"/>
          </w:tcPr>
          <w:p w14:paraId="233E703A" w14:textId="77777777" w:rsidR="003426D4" w:rsidRPr="003426D4" w:rsidRDefault="003426D4" w:rsidP="005C5252">
            <w:pPr>
              <w:pStyle w:val="GSATableText"/>
            </w:pPr>
            <w:r w:rsidRPr="003426D4">
              <w:t>N/A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14:paraId="2D64173F" w14:textId="77777777" w:rsidR="003426D4" w:rsidRPr="003426D4" w:rsidRDefault="003426D4" w:rsidP="005C5252">
            <w:pPr>
              <w:pStyle w:val="GSATableText"/>
            </w:pPr>
            <w:r w:rsidRPr="003426D4">
              <w:t>Reviews, approves and enforces policy</w:t>
            </w:r>
          </w:p>
        </w:tc>
      </w:tr>
      <w:tr w:rsidR="003426D4" w:rsidRPr="005C5252" w14:paraId="7B7B57F4" w14:textId="77777777" w:rsidTr="001C310B">
        <w:trPr>
          <w:cantSplit/>
          <w:trHeight w:val="288"/>
          <w:jc w:val="center"/>
        </w:trPr>
        <w:tc>
          <w:tcPr>
            <w:tcW w:w="0" w:type="auto"/>
            <w:tcMar>
              <w:top w:w="0" w:type="dxa"/>
              <w:bottom w:w="115" w:type="dxa"/>
            </w:tcMar>
          </w:tcPr>
          <w:p w14:paraId="72616727" w14:textId="77777777" w:rsidR="003426D4" w:rsidRPr="005C5252" w:rsidRDefault="003426D4" w:rsidP="005C5252">
            <w:pPr>
              <w:pStyle w:val="GSATableText"/>
            </w:pPr>
          </w:p>
        </w:tc>
        <w:sdt>
          <w:sdt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644" w:type="dxa"/>
              </w:tcPr>
              <w:p w14:paraId="1DBF4612" w14:textId="77777777" w:rsidR="003426D4" w:rsidRPr="005C5252" w:rsidRDefault="003426D4" w:rsidP="005C5252">
                <w:pPr>
                  <w:pStyle w:val="GSATableText"/>
                </w:pPr>
                <w:r w:rsidRPr="005C5252">
                  <w:t>Choose an item.</w:t>
                </w:r>
              </w:p>
            </w:tc>
          </w:sdtContent>
        </w:sdt>
        <w:sdt>
          <w:sdt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14:paraId="4DEFE09A" w14:textId="77777777" w:rsidR="003426D4" w:rsidRPr="005C5252" w:rsidRDefault="003A7392" w:rsidP="005C5252">
                <w:pPr>
                  <w:pStyle w:val="GSATableText"/>
                </w:pPr>
                <w:r w:rsidRPr="005C5252">
                  <w:t>Choose an item.</w:t>
                </w:r>
              </w:p>
            </w:tc>
          </w:sdtContent>
        </w:sdt>
        <w:sdt>
          <w:sdt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14:paraId="06885967" w14:textId="77777777" w:rsidR="003426D4" w:rsidRPr="005C5252" w:rsidRDefault="003A7392" w:rsidP="005C5252">
                <w:pPr>
                  <w:pStyle w:val="GSATableText"/>
                </w:pPr>
                <w:r w:rsidRPr="005C5252">
                  <w:t>Choose an item.</w:t>
                </w:r>
              </w:p>
            </w:tc>
          </w:sdtContent>
        </w:sdt>
        <w:tc>
          <w:tcPr>
            <w:tcW w:w="1258" w:type="dxa"/>
          </w:tcPr>
          <w:p w14:paraId="37DA75A6" w14:textId="77777777" w:rsidR="003426D4" w:rsidRPr="005C5252" w:rsidRDefault="003426D4" w:rsidP="005C5252">
            <w:pPr>
              <w:pStyle w:val="GSATableText"/>
            </w:pPr>
          </w:p>
        </w:tc>
        <w:tc>
          <w:tcPr>
            <w:tcW w:w="0" w:type="auto"/>
            <w:shd w:val="clear" w:color="auto" w:fill="auto"/>
            <w:tcMar>
              <w:top w:w="0" w:type="dxa"/>
              <w:left w:w="101" w:type="dxa"/>
              <w:bottom w:w="115" w:type="dxa"/>
              <w:right w:w="101" w:type="dxa"/>
            </w:tcMar>
          </w:tcPr>
          <w:p w14:paraId="52E021BE" w14:textId="77777777" w:rsidR="003426D4" w:rsidRPr="005C5252" w:rsidRDefault="003426D4" w:rsidP="005C5252">
            <w:pPr>
              <w:pStyle w:val="GSATableText"/>
            </w:pPr>
          </w:p>
        </w:tc>
      </w:tr>
      <w:tr w:rsidR="003426D4" w:rsidRPr="005C5252" w14:paraId="179C670C" w14:textId="77777777" w:rsidTr="001C310B">
        <w:trPr>
          <w:cantSplit/>
          <w:trHeight w:val="288"/>
          <w:jc w:val="center"/>
        </w:trPr>
        <w:tc>
          <w:tcPr>
            <w:tcW w:w="0" w:type="auto"/>
            <w:tcMar>
              <w:top w:w="0" w:type="dxa"/>
              <w:bottom w:w="115" w:type="dxa"/>
            </w:tcMar>
          </w:tcPr>
          <w:p w14:paraId="45EA14FD" w14:textId="77777777" w:rsidR="003426D4" w:rsidRPr="005C5252" w:rsidRDefault="003426D4" w:rsidP="005C5252">
            <w:pPr>
              <w:pStyle w:val="GSATableText"/>
            </w:pPr>
          </w:p>
        </w:tc>
        <w:sdt>
          <w:sdt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644" w:type="dxa"/>
              </w:tcPr>
              <w:p w14:paraId="403416BC" w14:textId="77777777" w:rsidR="003426D4" w:rsidRPr="005C5252" w:rsidRDefault="003426D4" w:rsidP="005C5252">
                <w:pPr>
                  <w:pStyle w:val="GSATableText"/>
                </w:pPr>
                <w:r w:rsidRPr="005C5252">
                  <w:t>Choose an item.</w:t>
                </w:r>
              </w:p>
            </w:tc>
          </w:sdtContent>
        </w:sdt>
        <w:sdt>
          <w:sdt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14:paraId="2959088F" w14:textId="77777777" w:rsidR="003426D4" w:rsidRPr="005C5252" w:rsidRDefault="003426D4" w:rsidP="005C5252">
                <w:pPr>
                  <w:pStyle w:val="GSATableText"/>
                </w:pPr>
                <w:r w:rsidRPr="005C5252">
                  <w:t>Choose an item.</w:t>
                </w:r>
              </w:p>
            </w:tc>
          </w:sdtContent>
        </w:sdt>
        <w:sdt>
          <w:sdt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14:paraId="57AA1CC1" w14:textId="77777777" w:rsidR="003426D4" w:rsidRPr="005C5252" w:rsidRDefault="003426D4" w:rsidP="005C5252">
                <w:pPr>
                  <w:pStyle w:val="GSATableText"/>
                </w:pPr>
                <w:r w:rsidRPr="005C5252">
                  <w:t>Choose an item.</w:t>
                </w:r>
              </w:p>
            </w:tc>
          </w:sdtContent>
        </w:sdt>
        <w:tc>
          <w:tcPr>
            <w:tcW w:w="1258" w:type="dxa"/>
          </w:tcPr>
          <w:p w14:paraId="341E0AE8" w14:textId="77777777" w:rsidR="003426D4" w:rsidRPr="005C5252" w:rsidRDefault="003426D4" w:rsidP="005C5252">
            <w:pPr>
              <w:pStyle w:val="GSATableText"/>
            </w:pPr>
          </w:p>
        </w:tc>
        <w:tc>
          <w:tcPr>
            <w:tcW w:w="0" w:type="auto"/>
            <w:shd w:val="clear" w:color="auto" w:fill="auto"/>
            <w:tcMar>
              <w:top w:w="0" w:type="dxa"/>
              <w:left w:w="101" w:type="dxa"/>
              <w:bottom w:w="115" w:type="dxa"/>
              <w:right w:w="101" w:type="dxa"/>
            </w:tcMar>
          </w:tcPr>
          <w:p w14:paraId="7F95243E" w14:textId="77777777" w:rsidR="003426D4" w:rsidRPr="005C5252" w:rsidRDefault="003426D4" w:rsidP="005C5252">
            <w:pPr>
              <w:pStyle w:val="GSATableText"/>
            </w:pPr>
          </w:p>
        </w:tc>
      </w:tr>
      <w:tr w:rsidR="003426D4" w:rsidRPr="005C5252" w14:paraId="374123A4" w14:textId="77777777" w:rsidTr="001C310B">
        <w:trPr>
          <w:cantSplit/>
          <w:trHeight w:val="288"/>
          <w:jc w:val="center"/>
        </w:trPr>
        <w:tc>
          <w:tcPr>
            <w:tcW w:w="0" w:type="auto"/>
            <w:tcMar>
              <w:top w:w="0" w:type="dxa"/>
              <w:bottom w:w="115" w:type="dxa"/>
            </w:tcMar>
          </w:tcPr>
          <w:p w14:paraId="6629E909" w14:textId="77777777" w:rsidR="003426D4" w:rsidRPr="005C5252" w:rsidRDefault="003426D4" w:rsidP="005C5252">
            <w:pPr>
              <w:pStyle w:val="GSATableText"/>
            </w:pPr>
          </w:p>
        </w:tc>
        <w:sdt>
          <w:sdt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644" w:type="dxa"/>
              </w:tcPr>
              <w:p w14:paraId="70DDE884" w14:textId="77777777" w:rsidR="003426D4" w:rsidRPr="005C5252" w:rsidRDefault="003426D4" w:rsidP="005C5252">
                <w:pPr>
                  <w:pStyle w:val="GSATableText"/>
                </w:pPr>
                <w:r w:rsidRPr="005C5252">
                  <w:t>Choose an item.</w:t>
                </w:r>
              </w:p>
            </w:tc>
          </w:sdtContent>
        </w:sdt>
        <w:sdt>
          <w:sdt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14:paraId="0C2DFF86" w14:textId="77777777" w:rsidR="003426D4" w:rsidRPr="005C5252" w:rsidRDefault="003426D4" w:rsidP="005C5252">
                <w:pPr>
                  <w:pStyle w:val="GSATableText"/>
                </w:pPr>
                <w:r w:rsidRPr="005C5252">
                  <w:t>Choose an item.</w:t>
                </w:r>
              </w:p>
            </w:tc>
          </w:sdtContent>
        </w:sdt>
        <w:sdt>
          <w:sdt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14:paraId="5BB07CFD" w14:textId="77777777" w:rsidR="003426D4" w:rsidRPr="005C5252" w:rsidRDefault="003426D4" w:rsidP="005C5252">
                <w:pPr>
                  <w:pStyle w:val="GSATableText"/>
                </w:pPr>
                <w:r w:rsidRPr="005C5252">
                  <w:t>Choose an item.</w:t>
                </w:r>
              </w:p>
            </w:tc>
          </w:sdtContent>
        </w:sdt>
        <w:tc>
          <w:tcPr>
            <w:tcW w:w="1258" w:type="dxa"/>
          </w:tcPr>
          <w:p w14:paraId="1CB7D06D" w14:textId="77777777" w:rsidR="003426D4" w:rsidRPr="005C5252" w:rsidRDefault="003426D4" w:rsidP="005C5252">
            <w:pPr>
              <w:pStyle w:val="GSATableText"/>
            </w:pPr>
          </w:p>
        </w:tc>
        <w:tc>
          <w:tcPr>
            <w:tcW w:w="0" w:type="auto"/>
            <w:shd w:val="clear" w:color="auto" w:fill="auto"/>
            <w:tcMar>
              <w:top w:w="0" w:type="dxa"/>
              <w:left w:w="101" w:type="dxa"/>
              <w:bottom w:w="115" w:type="dxa"/>
              <w:right w:w="101" w:type="dxa"/>
            </w:tcMar>
          </w:tcPr>
          <w:p w14:paraId="52C3A942" w14:textId="77777777" w:rsidR="003426D4" w:rsidRPr="005C5252" w:rsidRDefault="003426D4" w:rsidP="005C5252">
            <w:pPr>
              <w:pStyle w:val="GSATableText"/>
            </w:pPr>
          </w:p>
        </w:tc>
      </w:tr>
      <w:tr w:rsidR="003426D4" w:rsidRPr="005C5252" w14:paraId="73BFC97C" w14:textId="77777777" w:rsidTr="001C310B">
        <w:trPr>
          <w:cantSplit/>
          <w:trHeight w:val="288"/>
          <w:jc w:val="center"/>
        </w:trPr>
        <w:tc>
          <w:tcPr>
            <w:tcW w:w="0" w:type="auto"/>
            <w:tcMar>
              <w:top w:w="0" w:type="dxa"/>
              <w:bottom w:w="115" w:type="dxa"/>
            </w:tcMar>
          </w:tcPr>
          <w:p w14:paraId="59011C2D" w14:textId="77777777" w:rsidR="003426D4" w:rsidRPr="005C5252" w:rsidRDefault="003426D4" w:rsidP="005C5252">
            <w:pPr>
              <w:pStyle w:val="GSATableText"/>
            </w:pPr>
          </w:p>
        </w:tc>
        <w:sdt>
          <w:sdt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644" w:type="dxa"/>
              </w:tcPr>
              <w:p w14:paraId="1AA2BCC5" w14:textId="77777777" w:rsidR="003426D4" w:rsidRPr="005C5252" w:rsidRDefault="003426D4" w:rsidP="005C5252">
                <w:pPr>
                  <w:pStyle w:val="GSATableText"/>
                </w:pPr>
                <w:r w:rsidRPr="005C5252">
                  <w:t>Choose an item.</w:t>
                </w:r>
              </w:p>
            </w:tc>
          </w:sdtContent>
        </w:sdt>
        <w:sdt>
          <w:sdt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14:paraId="7030A3E9" w14:textId="77777777" w:rsidR="003426D4" w:rsidRPr="005C5252" w:rsidRDefault="003426D4" w:rsidP="005C5252">
                <w:pPr>
                  <w:pStyle w:val="GSATableText"/>
                </w:pPr>
                <w:r w:rsidRPr="005C5252">
                  <w:t>Choose an item.</w:t>
                </w:r>
              </w:p>
            </w:tc>
          </w:sdtContent>
        </w:sdt>
        <w:sdt>
          <w:sdt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14:paraId="150D1363" w14:textId="77777777" w:rsidR="003426D4" w:rsidRPr="005C5252" w:rsidRDefault="003426D4" w:rsidP="005C5252">
                <w:pPr>
                  <w:pStyle w:val="GSATableText"/>
                </w:pPr>
                <w:r w:rsidRPr="005C5252">
                  <w:t>Choose an item.</w:t>
                </w:r>
              </w:p>
            </w:tc>
          </w:sdtContent>
        </w:sdt>
        <w:tc>
          <w:tcPr>
            <w:tcW w:w="1258" w:type="dxa"/>
          </w:tcPr>
          <w:p w14:paraId="31AD8C9D" w14:textId="77777777" w:rsidR="003426D4" w:rsidRPr="005C5252" w:rsidRDefault="003426D4" w:rsidP="005C5252">
            <w:pPr>
              <w:pStyle w:val="GSATableText"/>
            </w:pPr>
          </w:p>
        </w:tc>
        <w:tc>
          <w:tcPr>
            <w:tcW w:w="0" w:type="auto"/>
            <w:shd w:val="clear" w:color="auto" w:fill="auto"/>
            <w:tcMar>
              <w:top w:w="0" w:type="dxa"/>
              <w:left w:w="101" w:type="dxa"/>
              <w:bottom w:w="115" w:type="dxa"/>
              <w:right w:w="101" w:type="dxa"/>
            </w:tcMar>
          </w:tcPr>
          <w:p w14:paraId="69F84018" w14:textId="77777777" w:rsidR="003426D4" w:rsidRPr="005C5252" w:rsidRDefault="003426D4" w:rsidP="005C5252">
            <w:pPr>
              <w:pStyle w:val="GSATableText"/>
            </w:pPr>
          </w:p>
        </w:tc>
      </w:tr>
    </w:tbl>
    <w:p w14:paraId="1FA1820D" w14:textId="77777777" w:rsidR="00E64012" w:rsidRDefault="00E64012" w:rsidP="00E64012"/>
    <w:p w14:paraId="1206E4B2" w14:textId="77777777" w:rsidR="00E64012" w:rsidRPr="00C44092" w:rsidRDefault="00E64012" w:rsidP="00E64012">
      <w:r w:rsidRPr="00C44092">
        <w:t>There are currently</w:t>
      </w:r>
      <w:r w:rsidR="0016197B">
        <w:t xml:space="preserve"> </w:t>
      </w:r>
      <w:sdt>
        <w:sdtPr>
          <w:alias w:val="Enter Number"/>
          <w:tag w:val="number"/>
          <w:id w:val="561831863"/>
          <w:showingPlcHdr/>
        </w:sdtPr>
        <w:sdtEndPr/>
        <w:sdtContent>
          <w:r w:rsidR="0016197B">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sidR="001804F1">
            <w:rPr>
              <w:rStyle w:val="PlaceholderText"/>
            </w:rPr>
            <w:t>&lt;number&gt;</w:t>
          </w:r>
        </w:sdtContent>
      </w:sdt>
      <w:r w:rsidRPr="00C44092">
        <w:t xml:space="preserve"> external </w:t>
      </w:r>
      <w:r>
        <w:t>personnel</w:t>
      </w:r>
      <w:r w:rsidRPr="00C44092">
        <w:t>.  Within one year, it is anticipated that there will be</w:t>
      </w:r>
      <w:r w:rsidR="001804F1">
        <w:t xml:space="preserve"> </w:t>
      </w:r>
      <w:sdt>
        <w:sdtPr>
          <w:alias w:val="Enter Number"/>
          <w:tag w:val="number"/>
          <w:id w:val="1761865997"/>
          <w:showingPlcHdr/>
        </w:sdtPr>
        <w:sdtEndPr/>
        <w:sdtContent>
          <w:r w:rsidR="001804F1">
            <w:rPr>
              <w:rStyle w:val="PlaceholderText"/>
            </w:rPr>
            <w:t>&lt;number&gt;</w:t>
          </w:r>
        </w:sdtContent>
      </w:sdt>
      <w:r w:rsidRPr="00C44092">
        <w:t xml:space="preserve">  internal </w:t>
      </w:r>
      <w:r>
        <w:t>personnel</w:t>
      </w:r>
      <w:r w:rsidRPr="00C44092">
        <w:t xml:space="preserve"> and</w:t>
      </w:r>
      <w:r w:rsidR="001804F1" w:rsidRPr="001804F1">
        <w:t xml:space="preserve"> </w:t>
      </w:r>
      <w:sdt>
        <w:sdtPr>
          <w:alias w:val="Enter Number"/>
          <w:tag w:val="number"/>
          <w:id w:val="1454526011"/>
          <w:showingPlcHdr/>
        </w:sdtPr>
        <w:sdtEndPr/>
        <w:sdtContent>
          <w:r w:rsidR="001804F1">
            <w:rPr>
              <w:rStyle w:val="PlaceholderText"/>
            </w:rPr>
            <w:t>&lt;number&gt;</w:t>
          </w:r>
        </w:sdtContent>
      </w:sdt>
      <w:r w:rsidRPr="00C44092">
        <w:t xml:space="preserve"> external </w:t>
      </w:r>
      <w:r>
        <w:t>personnel</w:t>
      </w:r>
      <w:r w:rsidRPr="00C44092">
        <w:t>.</w:t>
      </w:r>
    </w:p>
    <w:p w14:paraId="2D804E71" w14:textId="77777777" w:rsidR="00F7400A" w:rsidRPr="00C44092" w:rsidRDefault="00F7400A" w:rsidP="00DA4990"/>
    <w:p w14:paraId="2E4E0D5C" w14:textId="77777777" w:rsidR="000D1972" w:rsidRDefault="00906DA9" w:rsidP="00DA4990">
      <w:pPr>
        <w:pStyle w:val="Heading2"/>
      </w:pPr>
      <w:bookmarkStart w:id="245" w:name="_Toc385594051"/>
      <w:bookmarkStart w:id="246" w:name="_Toc385594443"/>
      <w:bookmarkStart w:id="247" w:name="_Toc385594831"/>
      <w:bookmarkStart w:id="248" w:name="_Toc388620687"/>
      <w:bookmarkStart w:id="249" w:name="_Toc449543284"/>
      <w:bookmarkStart w:id="250" w:name="_Toc464803513"/>
      <w:r w:rsidRPr="001600E2">
        <w:rPr>
          <w:rFonts w:eastAsia="Times New Roman"/>
        </w:rPr>
        <w:t xml:space="preserve">Network </w:t>
      </w:r>
      <w:r w:rsidR="00D108D7" w:rsidRPr="006F3117">
        <w:rPr>
          <w:rFonts w:eastAsia="Times New Roman"/>
        </w:rPr>
        <w:t>Architecture</w:t>
      </w:r>
      <w:bookmarkEnd w:id="245"/>
      <w:bookmarkEnd w:id="246"/>
      <w:bookmarkEnd w:id="247"/>
      <w:bookmarkEnd w:id="248"/>
      <w:bookmarkEnd w:id="249"/>
      <w:bookmarkEnd w:id="250"/>
    </w:p>
    <w:p w14:paraId="036340C4" w14:textId="77777777" w:rsidR="004506C5" w:rsidRDefault="004506C5" w:rsidP="004506C5">
      <w:pPr>
        <w:pStyle w:val="GSAInstruction"/>
      </w:pPr>
      <w:r w:rsidRPr="00BB6184">
        <w:t xml:space="preserve">Instruction: </w:t>
      </w:r>
      <w:r w:rsidRPr="005D77B9">
        <w:t xml:space="preserve">Insert a network architectural diagram in the space that follows. Ensure that the following items are labeled on the diagram: hostnames, </w:t>
      </w:r>
      <w:r w:rsidR="00AD6372" w:rsidRPr="00AD6372">
        <w:t xml:space="preserve">Domain Name System </w:t>
      </w:r>
      <w:r w:rsidR="00AD6372">
        <w:t>(</w:t>
      </w:r>
      <w:r w:rsidRPr="005D77B9">
        <w:t>DNS</w:t>
      </w:r>
      <w:r w:rsidR="00AD6372">
        <w:t>)</w:t>
      </w:r>
      <w:r w:rsidRPr="005D77B9">
        <w:t xml:space="preserve"> servers, </w:t>
      </w:r>
      <w:r>
        <w:t xml:space="preserve">DHCP servers, </w:t>
      </w:r>
      <w:r w:rsidRPr="005D77B9">
        <w:t>authentication and access contr</w:t>
      </w:r>
      <w:r>
        <w:t xml:space="preserve">ol servers, directory servers, </w:t>
      </w:r>
      <w:r w:rsidRPr="005D77B9">
        <w:t xml:space="preserve">firewalls, routers, switches, database servers, major applications, </w:t>
      </w:r>
      <w:r>
        <w:t xml:space="preserve">storage, </w:t>
      </w:r>
      <w:r w:rsidRPr="005D77B9">
        <w:t>Internet connectivity providers</w:t>
      </w:r>
      <w:r>
        <w:t xml:space="preserve">, telecom circuit numbers, </w:t>
      </w:r>
      <w:r w:rsidRPr="005D77B9">
        <w:t>network</w:t>
      </w:r>
      <w:r>
        <w:t xml:space="preserve"> interfaces and</w:t>
      </w:r>
      <w:r w:rsidRPr="005D77B9">
        <w:t xml:space="preserve"> </w:t>
      </w:r>
      <w:r>
        <w:t>numbers, VLANs</w:t>
      </w:r>
      <w:r w:rsidRPr="005D77B9">
        <w:t xml:space="preserve">. </w:t>
      </w:r>
      <w:r>
        <w:t xml:space="preserve">Major security components should be represented. </w:t>
      </w:r>
      <w:r w:rsidRPr="005D77B9">
        <w:t>If necessary, include multiple network diagrams.</w:t>
      </w:r>
    </w:p>
    <w:p w14:paraId="11B8577A" w14:textId="77777777" w:rsidR="004506C5" w:rsidRDefault="004506C5" w:rsidP="004506C5">
      <w:pPr>
        <w:pStyle w:val="GSAInstruction"/>
      </w:pPr>
      <w:r>
        <w:t>Delete this and all other instructions from your final version of this document.</w:t>
      </w:r>
    </w:p>
    <w:p w14:paraId="6800A69B" w14:textId="77777777" w:rsidR="00AF4CC0" w:rsidRDefault="00AF4CC0" w:rsidP="001C310B">
      <w:r>
        <w:t xml:space="preserve">Assessors should be able to easily map hardware, software and network inventories back to this diagram. </w:t>
      </w:r>
    </w:p>
    <w:p w14:paraId="7C04667D" w14:textId="77777777" w:rsidR="00AF4CC0" w:rsidRDefault="00AF4CC0" w:rsidP="001C310B">
      <w:r>
        <w:t xml:space="preserve">The logical network topology is shown in </w:t>
      </w:r>
      <w:r w:rsidR="0013017B">
        <w:fldChar w:fldCharType="begin"/>
      </w:r>
      <w:r w:rsidR="0013017B">
        <w:instrText xml:space="preserve"> REF _Ref437334843 \h </w:instrText>
      </w:r>
      <w:r w:rsidR="0013017B">
        <w:fldChar w:fldCharType="separate"/>
      </w:r>
      <w:r w:rsidR="007E7240">
        <w:t xml:space="preserve">Figure </w:t>
      </w:r>
      <w:r w:rsidR="007E7240">
        <w:rPr>
          <w:noProof/>
        </w:rPr>
        <w:t>9</w:t>
      </w:r>
      <w:r w:rsidR="007E7240">
        <w:noBreakHyphen/>
      </w:r>
      <w:r w:rsidR="007E7240">
        <w:rPr>
          <w:noProof/>
        </w:rPr>
        <w:t>2</w:t>
      </w:r>
      <w:r w:rsidR="007E7240">
        <w:t xml:space="preserve"> </w:t>
      </w:r>
      <w:r w:rsidR="007E7240" w:rsidRPr="003C2298">
        <w:t>Network Diagram</w:t>
      </w:r>
      <w:r w:rsidR="0013017B">
        <w:fldChar w:fldCharType="end"/>
      </w:r>
      <w:r>
        <w:t xml:space="preserve"> mapping the data flow between components. </w:t>
      </w:r>
    </w:p>
    <w:p w14:paraId="4FDCD5FA" w14:textId="3C62E28A" w:rsidR="004C279E" w:rsidRPr="002C3786" w:rsidRDefault="004C279E" w:rsidP="00DA4990">
      <w:r w:rsidRPr="002C3786">
        <w:t xml:space="preserve">The following </w:t>
      </w:r>
      <w:r w:rsidR="00A359BA">
        <w:fldChar w:fldCharType="begin"/>
      </w:r>
      <w:r w:rsidR="00A359BA">
        <w:instrText xml:space="preserve"> REF _Ref437334843 \h </w:instrText>
      </w:r>
      <w:r w:rsidR="00A359BA">
        <w:fldChar w:fldCharType="separate"/>
      </w:r>
      <w:r w:rsidR="007E7240">
        <w:t xml:space="preserve">Figure </w:t>
      </w:r>
      <w:r w:rsidR="007E7240">
        <w:rPr>
          <w:noProof/>
        </w:rPr>
        <w:t>9</w:t>
      </w:r>
      <w:r w:rsidR="007E7240">
        <w:noBreakHyphen/>
      </w:r>
      <w:r w:rsidR="007E7240">
        <w:rPr>
          <w:noProof/>
        </w:rPr>
        <w:t>2</w:t>
      </w:r>
      <w:r w:rsidR="007E7240">
        <w:t xml:space="preserve"> </w:t>
      </w:r>
      <w:r w:rsidR="007E7240" w:rsidRPr="003C2298">
        <w:t>Network Diagram</w:t>
      </w:r>
      <w:r w:rsidR="00A359BA">
        <w:fldChar w:fldCharType="end"/>
      </w:r>
      <w:r w:rsidR="004506C5">
        <w:t>(s)</w:t>
      </w:r>
      <w:r w:rsidR="00A359BA">
        <w:t xml:space="preserve"> </w:t>
      </w:r>
      <w:r w:rsidRPr="002C3786">
        <w:t xml:space="preserve">provides a visual depiction of the </w:t>
      </w:r>
      <w:r w:rsidR="00E50828">
        <w:t>system network</w:t>
      </w:r>
      <w:r w:rsidRPr="002C3786">
        <w:t xml:space="preserve"> components that constitute</w:t>
      </w:r>
      <w:r w:rsidR="00A63215">
        <w:t xml:space="preserve"> </w:t>
      </w:r>
      <w:sdt>
        <w:sdtPr>
          <w:alias w:val="Information System Abbreviation"/>
          <w:tag w:val="informationsystemabbreviation"/>
          <w:id w:val="-285891918"/>
          <w:dataBinding w:xpath="/root[1]/companyinfo[1]/informationsystemabbreviation[1]" w:storeItemID="{3C714739-2FB5-41FA-89D5-72FE7465BFF9}"/>
          <w:text/>
        </w:sdtPr>
        <w:sdtEndPr/>
        <w:sdtContent>
          <w:r w:rsidR="00D81901">
            <w:t>Information System Abbreviation</w:t>
          </w:r>
        </w:sdtContent>
      </w:sdt>
      <w:r w:rsidRPr="002C3786">
        <w:t>.</w:t>
      </w:r>
    </w:p>
    <w:tbl>
      <w:tblPr>
        <w:tblStyle w:val="TableGrid"/>
        <w:tblW w:w="5000" w:type="pct"/>
        <w:tblLook w:val="04A0" w:firstRow="1" w:lastRow="0" w:firstColumn="1" w:lastColumn="0" w:noHBand="0" w:noVBand="1"/>
      </w:tblPr>
      <w:tblGrid>
        <w:gridCol w:w="9576"/>
      </w:tblGrid>
      <w:tr w:rsidR="00684DCF" w:rsidRPr="00D777F3" w14:paraId="287DE2C2" w14:textId="77777777" w:rsidTr="001C310B">
        <w:trPr>
          <w:cantSplit/>
        </w:trPr>
        <w:tc>
          <w:tcPr>
            <w:tcW w:w="5000" w:type="pct"/>
          </w:tcPr>
          <w:p w14:paraId="6609A85E" w14:textId="77777777" w:rsidR="00684DCF" w:rsidRPr="00D777F3" w:rsidRDefault="00684DCF" w:rsidP="00D777F3">
            <w:pPr>
              <w:pStyle w:val="GSATableText"/>
            </w:pPr>
          </w:p>
          <w:sdt>
            <w:sdtPr>
              <w:alias w:val="Insert Architectural Diagram"/>
              <w:tag w:val="insertdiagram"/>
              <w:id w:val="1050577767"/>
              <w:temporary/>
              <w:showingPlcHdr/>
              <w:picture/>
            </w:sdtPr>
            <w:sdtEndPr/>
            <w:sdtContent>
              <w:p w14:paraId="1B8D021B" w14:textId="77777777" w:rsidR="00BD6217" w:rsidRPr="00D777F3" w:rsidRDefault="00BD6217" w:rsidP="009A701C">
                <w:pPr>
                  <w:pStyle w:val="GSATableTextCentered"/>
                </w:pPr>
                <w:r w:rsidRPr="00D777F3">
                  <w:rPr>
                    <w:noProof/>
                  </w:rPr>
                  <w:drawing>
                    <wp:inline distT="0" distB="0" distL="0" distR="0" wp14:anchorId="06275585" wp14:editId="2E088B7C">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0B968520" w14:textId="77777777" w:rsidR="00684DCF" w:rsidRPr="00D777F3" w:rsidRDefault="00684DCF" w:rsidP="00D777F3">
            <w:pPr>
              <w:pStyle w:val="GSATableText"/>
            </w:pPr>
          </w:p>
        </w:tc>
      </w:tr>
    </w:tbl>
    <w:p w14:paraId="007106EB" w14:textId="77777777" w:rsidR="00A359BA" w:rsidRPr="00A359BA" w:rsidRDefault="00A359BA" w:rsidP="00A359BA">
      <w:pPr>
        <w:pStyle w:val="Caption"/>
      </w:pPr>
      <w:bookmarkStart w:id="251" w:name="_Ref437334843"/>
      <w:bookmarkStart w:id="252" w:name="_Toc462748473"/>
      <w:bookmarkStart w:id="253" w:name="_Toc383444377"/>
      <w:r>
        <w:t xml:space="preserve">Figure </w:t>
      </w:r>
      <w:r w:rsidR="00CB38BB">
        <w:fldChar w:fldCharType="begin"/>
      </w:r>
      <w:r w:rsidR="00CB38BB">
        <w:instrText xml:space="preserve"> STYLEREF 1 \s </w:instrText>
      </w:r>
      <w:r w:rsidR="00CB38BB">
        <w:fldChar w:fldCharType="separate"/>
      </w:r>
      <w:r w:rsidR="007E7240">
        <w:rPr>
          <w:noProof/>
        </w:rPr>
        <w:t>9</w:t>
      </w:r>
      <w:r w:rsidR="00CB38BB">
        <w:rPr>
          <w:noProof/>
        </w:rPr>
        <w:fldChar w:fldCharType="end"/>
      </w:r>
      <w:r>
        <w:noBreakHyphen/>
      </w:r>
      <w:r w:rsidR="00CB38BB">
        <w:fldChar w:fldCharType="begin"/>
      </w:r>
      <w:r w:rsidR="00CB38BB">
        <w:instrText xml:space="preserve"> SEQ Figure \* ARABIC \s 1 </w:instrText>
      </w:r>
      <w:r w:rsidR="00CB38BB">
        <w:fldChar w:fldCharType="separate"/>
      </w:r>
      <w:r w:rsidR="007E7240">
        <w:rPr>
          <w:noProof/>
        </w:rPr>
        <w:t>2</w:t>
      </w:r>
      <w:r w:rsidR="00CB38BB">
        <w:rPr>
          <w:noProof/>
        </w:rPr>
        <w:fldChar w:fldCharType="end"/>
      </w:r>
      <w:r>
        <w:t xml:space="preserve"> </w:t>
      </w:r>
      <w:r w:rsidRPr="003C2298">
        <w:t>Network Diagram</w:t>
      </w:r>
      <w:bookmarkEnd w:id="251"/>
      <w:bookmarkEnd w:id="252"/>
    </w:p>
    <w:p w14:paraId="49AD9F03" w14:textId="77777777" w:rsidR="008F7271" w:rsidRDefault="008F7271" w:rsidP="008F7271">
      <w:pPr>
        <w:pStyle w:val="Heading1"/>
      </w:pPr>
      <w:bookmarkStart w:id="254" w:name="_Toc383433188"/>
      <w:bookmarkStart w:id="255" w:name="_Toc383444420"/>
      <w:bookmarkStart w:id="256" w:name="_Toc385594052"/>
      <w:bookmarkStart w:id="257" w:name="_Toc385594444"/>
      <w:bookmarkStart w:id="258" w:name="_Toc385594832"/>
      <w:bookmarkStart w:id="259" w:name="_Toc388620688"/>
      <w:bookmarkStart w:id="260" w:name="_Toc449543285"/>
      <w:bookmarkStart w:id="261" w:name="_Toc462751036"/>
      <w:bookmarkStart w:id="262" w:name="_Toc464803514"/>
      <w:bookmarkEnd w:id="253"/>
      <w:r w:rsidRPr="00E0416A">
        <w:t>System Environment</w:t>
      </w:r>
      <w:bookmarkEnd w:id="254"/>
      <w:bookmarkEnd w:id="255"/>
      <w:bookmarkEnd w:id="256"/>
      <w:bookmarkEnd w:id="257"/>
      <w:bookmarkEnd w:id="258"/>
      <w:bookmarkEnd w:id="259"/>
      <w:bookmarkEnd w:id="260"/>
      <w:bookmarkEnd w:id="261"/>
      <w:r w:rsidRPr="00E0416A">
        <w:t xml:space="preserve"> </w:t>
      </w:r>
      <w:r>
        <w:t>And Inventory</w:t>
      </w:r>
      <w:bookmarkEnd w:id="262"/>
    </w:p>
    <w:p w14:paraId="24BA146D" w14:textId="77777777" w:rsidR="008F7271" w:rsidRPr="0055166A" w:rsidRDefault="008F7271" w:rsidP="008F7271">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11AE6760" w14:textId="77777777" w:rsidR="008F7271" w:rsidRDefault="008F7271" w:rsidP="008F7271">
      <w:pPr>
        <w:pStyle w:val="GSAInstruction"/>
        <w:keepNext/>
        <w:keepLines/>
        <w:widowControl/>
      </w:pPr>
      <w:r w:rsidRPr="00C5246B">
        <w:t xml:space="preserve">Instruction: </w:t>
      </w:r>
      <w:r w:rsidRPr="00BB6184">
        <w:t>In the space that follows, provide a general description of the technical system environment.  Include information about all system environments that are used, e.g.</w:t>
      </w:r>
      <w:r>
        <w:t>,</w:t>
      </w:r>
      <w:r w:rsidRPr="00BB6184">
        <w:t xml:space="preserve"> production environment, test environment, staging or QA environments.  </w:t>
      </w:r>
      <w:r w:rsidRPr="00A3220F">
        <w:t>Include the</w:t>
      </w:r>
      <w:r w:rsidRPr="00A06805">
        <w:t xml:space="preserve"> specific</w:t>
      </w:r>
      <w:r w:rsidRPr="00C5246B">
        <w:t xml:space="preserve"> location of the alternate, backup and operational facilities.</w:t>
      </w:r>
      <w:r w:rsidRPr="00A06805">
        <w:t xml:space="preserve"> </w:t>
      </w:r>
    </w:p>
    <w:p w14:paraId="6AC0962E" w14:textId="77777777" w:rsidR="008F7271" w:rsidRDefault="008F7271" w:rsidP="008F7271">
      <w:pPr>
        <w:pStyle w:val="GSAInstruction"/>
        <w:keepNext/>
        <w:keepLines/>
        <w:widowControl/>
      </w:pPr>
      <w:r w:rsidRPr="00A06805">
        <w:t xml:space="preserve">In your description, also include </w:t>
      </w:r>
      <w:r w:rsidRPr="00C5246B">
        <w:t xml:space="preserve">a reference to Attachment 13, </w:t>
      </w:r>
      <w:r>
        <w:t xml:space="preserve">the system’s </w:t>
      </w:r>
      <w:r w:rsidRPr="00A06805">
        <w:t xml:space="preserve">Integrated </w:t>
      </w:r>
      <w:r w:rsidRPr="00C5246B">
        <w:t>Inventory Workbook,</w:t>
      </w:r>
      <w:r w:rsidRPr="00A06805">
        <w:t xml:space="preserve"> which should </w:t>
      </w:r>
      <w:r w:rsidRPr="00C5246B">
        <w:t>provide a complete listing of the system</w:t>
      </w:r>
      <w:r w:rsidRPr="00A06805">
        <w:t xml:space="preserve">’s </w:t>
      </w:r>
      <w:r>
        <w:t>components</w:t>
      </w:r>
      <w:r w:rsidRPr="00A06805">
        <w:t xml:space="preserve"> (operating systems/infrastructure, web applications/software, and databases).</w:t>
      </w:r>
      <w:r w:rsidRPr="00C5246B">
        <w:t xml:space="preserve">  </w:t>
      </w:r>
      <w:r>
        <w:t>The</w:t>
      </w:r>
      <w:r w:rsidRPr="00C5246B">
        <w:t xml:space="preserve"> Integrated Inventory Workbook should be maintained and updated monthly by the CSP</w:t>
      </w:r>
      <w:r>
        <w:t>, as part of continuous monitoring efforts</w:t>
      </w:r>
      <w:r w:rsidRPr="00C5246B">
        <w:t xml:space="preserve">. </w:t>
      </w:r>
      <w:r>
        <w:t xml:space="preserve"> </w:t>
      </w:r>
      <w:r w:rsidRPr="00C5246B">
        <w:t>Instructions for completing the Integrated Inventory Workbook are provided within the Integrated Inventory Workbook</w:t>
      </w:r>
      <w:r>
        <w:t>.</w:t>
      </w:r>
    </w:p>
    <w:p w14:paraId="794E4769" w14:textId="77777777" w:rsidR="008F7271" w:rsidRPr="00BB6184" w:rsidRDefault="008F7271" w:rsidP="008F7271">
      <w:pPr>
        <w:pStyle w:val="GSAInstruction"/>
        <w:keepNext/>
        <w:keepLines/>
        <w:widowControl/>
      </w:pPr>
      <w:r w:rsidRPr="00C5246B">
        <w:t>Delete this and all other instructions from your final version of this document.</w:t>
      </w:r>
    </w:p>
    <w:p w14:paraId="5D87DD03" w14:textId="77777777" w:rsidR="006C1B04" w:rsidRPr="006C1B04" w:rsidRDefault="006C1B04" w:rsidP="00320996"/>
    <w:p w14:paraId="40369A0D" w14:textId="77777777" w:rsidR="00D41598" w:rsidRPr="002C3786" w:rsidRDefault="00D41598" w:rsidP="00DA4990">
      <w:pPr>
        <w:sectPr w:rsidR="00D41598" w:rsidRPr="002C3786" w:rsidSect="00110662">
          <w:headerReference w:type="first" r:id="rId38"/>
          <w:footerReference w:type="first" r:id="rId39"/>
          <w:footnotePr>
            <w:pos w:val="beneathText"/>
          </w:footnotePr>
          <w:pgSz w:w="12240" w:h="15840"/>
          <w:pgMar w:top="1440" w:right="1440" w:bottom="1440" w:left="1440" w:header="720" w:footer="720" w:gutter="0"/>
          <w:pgNumType w:start="1"/>
          <w:cols w:space="720"/>
          <w:titlePg/>
          <w:docGrid w:linePitch="326"/>
        </w:sectPr>
      </w:pPr>
    </w:p>
    <w:p w14:paraId="09C0B606" w14:textId="77777777" w:rsidR="000D1972" w:rsidRDefault="005C0E88" w:rsidP="00DA4990">
      <w:pPr>
        <w:pStyle w:val="Heading2"/>
      </w:pPr>
      <w:bookmarkStart w:id="263" w:name="_Toc385594056"/>
      <w:bookmarkStart w:id="264" w:name="_Toc385594448"/>
      <w:bookmarkStart w:id="265" w:name="_Toc385594836"/>
      <w:bookmarkStart w:id="266" w:name="_Toc388620692"/>
      <w:bookmarkStart w:id="267" w:name="_Toc449543289"/>
      <w:bookmarkStart w:id="268" w:name="_Toc464803515"/>
      <w:r w:rsidRPr="002C3786">
        <w:t>Data</w:t>
      </w:r>
      <w:r w:rsidR="00906DA9" w:rsidRPr="002C3786">
        <w:t xml:space="preserve"> Flow</w:t>
      </w:r>
      <w:bookmarkEnd w:id="263"/>
      <w:bookmarkEnd w:id="264"/>
      <w:bookmarkEnd w:id="265"/>
      <w:bookmarkEnd w:id="266"/>
      <w:bookmarkEnd w:id="267"/>
      <w:bookmarkEnd w:id="268"/>
      <w:r w:rsidR="006137FD">
        <w:t xml:space="preserve"> </w:t>
      </w:r>
    </w:p>
    <w:p w14:paraId="4113BABA" w14:textId="77777777" w:rsidR="000E0B84" w:rsidRDefault="000E0B84" w:rsidP="00BB6184">
      <w:pPr>
        <w:pStyle w:val="GSAInstruction"/>
      </w:pPr>
      <w:r w:rsidRPr="00BB6184">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Guide to Understanding </w:t>
      </w:r>
      <w:r w:rsidR="00895AF9">
        <w:t>FedRAMP</w:t>
      </w:r>
      <w:r w:rsidRPr="00BB6184">
        <w:t xml:space="preserve"> for a dataflow example.  If necessary, include multiple data flow diagrams.</w:t>
      </w:r>
    </w:p>
    <w:p w14:paraId="2CEF5467" w14:textId="77777777" w:rsidR="00B2715B" w:rsidRPr="00BB6184" w:rsidRDefault="00B2715B" w:rsidP="00BB6184">
      <w:pPr>
        <w:pStyle w:val="GSAInstruction"/>
      </w:pPr>
      <w:r>
        <w:t>Delete this and all other instructions from your final version of this document.</w:t>
      </w:r>
    </w:p>
    <w:p w14:paraId="7485BD4B" w14:textId="77777777" w:rsidR="00726B96" w:rsidRPr="006137FD" w:rsidRDefault="00A359BA" w:rsidP="00DA4990">
      <w:r>
        <w:t xml:space="preserve">The data flow in and out of the system boundaries is represented in </w:t>
      </w:r>
      <w:r>
        <w:fldChar w:fldCharType="begin"/>
      </w:r>
      <w:r>
        <w:instrText xml:space="preserve"> REF _Ref437335377 \h </w:instrText>
      </w:r>
      <w:r>
        <w:fldChar w:fldCharType="separate"/>
      </w:r>
      <w:r w:rsidR="007E7240">
        <w:t xml:space="preserve">Figure </w:t>
      </w:r>
      <w:r w:rsidR="007E7240">
        <w:rPr>
          <w:noProof/>
        </w:rPr>
        <w:t>10</w:t>
      </w:r>
      <w:r w:rsidR="007E7240">
        <w:noBreakHyphen/>
      </w:r>
      <w:r w:rsidR="007E7240">
        <w:rPr>
          <w:noProof/>
        </w:rPr>
        <w:t>1</w:t>
      </w:r>
      <w:r w:rsidR="007E7240">
        <w:t xml:space="preserve"> </w:t>
      </w:r>
      <w:r w:rsidR="007E7240"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2B1340" w:rsidRPr="00D777F3" w14:paraId="7AD9A7DF" w14:textId="77777777" w:rsidTr="001C310B">
        <w:tc>
          <w:tcPr>
            <w:tcW w:w="12950" w:type="dxa"/>
          </w:tcPr>
          <w:p w14:paraId="49BBEA32" w14:textId="77777777" w:rsidR="002B1340" w:rsidRPr="00D777F3" w:rsidRDefault="002B1340" w:rsidP="00D777F3">
            <w:pPr>
              <w:pStyle w:val="GSATableText"/>
            </w:pPr>
          </w:p>
          <w:sdt>
            <w:sdtPr>
              <w:alias w:val="Insert Data Flow Diagram"/>
              <w:tag w:val="insertdataflowfigure"/>
              <w:id w:val="1419913164"/>
              <w:temporary/>
              <w:showingPlcHdr/>
              <w:picture/>
            </w:sdtPr>
            <w:sdtEndPr/>
            <w:sdtContent>
              <w:p w14:paraId="4914550F" w14:textId="77777777" w:rsidR="002B1340" w:rsidRPr="00D777F3" w:rsidRDefault="00A87C75" w:rsidP="00D777F3">
                <w:pPr>
                  <w:pStyle w:val="GSATableText"/>
                </w:pPr>
                <w:r w:rsidRPr="00D777F3">
                  <w:rPr>
                    <w:noProof/>
                  </w:rPr>
                  <w:drawing>
                    <wp:inline distT="0" distB="0" distL="0" distR="0" wp14:anchorId="18DBE86B" wp14:editId="47701894">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C0FF292" w14:textId="77777777" w:rsidR="002B1340" w:rsidRPr="00D777F3" w:rsidRDefault="002B1340" w:rsidP="00D777F3">
            <w:pPr>
              <w:pStyle w:val="GSATableText"/>
            </w:pPr>
          </w:p>
        </w:tc>
      </w:tr>
    </w:tbl>
    <w:p w14:paraId="0B0A183E" w14:textId="77777777" w:rsidR="00A359BA" w:rsidRPr="00A359BA" w:rsidRDefault="00A359BA" w:rsidP="00A359BA">
      <w:pPr>
        <w:pStyle w:val="Caption"/>
      </w:pPr>
      <w:bookmarkStart w:id="269" w:name="_Ref437335377"/>
      <w:bookmarkStart w:id="270" w:name="_Toc462748474"/>
      <w:bookmarkStart w:id="271" w:name="_Toc383444378"/>
      <w:r>
        <w:t xml:space="preserve">Figure </w:t>
      </w:r>
      <w:r w:rsidR="00CB38BB">
        <w:fldChar w:fldCharType="begin"/>
      </w:r>
      <w:r w:rsidR="00CB38BB">
        <w:instrText xml:space="preserve"> STYLEREF 1 \s </w:instrText>
      </w:r>
      <w:r w:rsidR="00CB38BB">
        <w:fldChar w:fldCharType="separate"/>
      </w:r>
      <w:r w:rsidR="007E7240">
        <w:rPr>
          <w:noProof/>
        </w:rPr>
        <w:t>10</w:t>
      </w:r>
      <w:r w:rsidR="00CB38BB">
        <w:rPr>
          <w:noProof/>
        </w:rPr>
        <w:fldChar w:fldCharType="end"/>
      </w:r>
      <w:r>
        <w:noBreakHyphen/>
      </w:r>
      <w:r w:rsidR="00CB38BB">
        <w:fldChar w:fldCharType="begin"/>
      </w:r>
      <w:r w:rsidR="00CB38BB">
        <w:instrText xml:space="preserve"> SEQ Figure \* ARABIC \s 1 </w:instrText>
      </w:r>
      <w:r w:rsidR="00CB38BB">
        <w:fldChar w:fldCharType="separate"/>
      </w:r>
      <w:r w:rsidR="007E7240">
        <w:rPr>
          <w:noProof/>
        </w:rPr>
        <w:t>1</w:t>
      </w:r>
      <w:r w:rsidR="00CB38BB">
        <w:rPr>
          <w:noProof/>
        </w:rPr>
        <w:fldChar w:fldCharType="end"/>
      </w:r>
      <w:r>
        <w:t xml:space="preserve"> </w:t>
      </w:r>
      <w:r w:rsidRPr="00FC1E0B">
        <w:t>Data Flow Diagram</w:t>
      </w:r>
      <w:bookmarkEnd w:id="269"/>
      <w:bookmarkEnd w:id="270"/>
    </w:p>
    <w:p w14:paraId="1D50AA50" w14:textId="77777777" w:rsidR="00A359BA" w:rsidRPr="00A359BA" w:rsidRDefault="00A359BA" w:rsidP="00A359BA"/>
    <w:p w14:paraId="3AA283D9" w14:textId="77777777" w:rsidR="000D1972" w:rsidRDefault="001D46DF" w:rsidP="00DA4990">
      <w:pPr>
        <w:pStyle w:val="Heading2"/>
      </w:pPr>
      <w:bookmarkStart w:id="272" w:name="_Toc385594057"/>
      <w:bookmarkStart w:id="273" w:name="_Toc385594449"/>
      <w:bookmarkStart w:id="274" w:name="_Toc385594837"/>
      <w:bookmarkStart w:id="275" w:name="_Toc388620693"/>
      <w:bookmarkStart w:id="276" w:name="_Toc449543290"/>
      <w:bookmarkStart w:id="277" w:name="_Toc464803516"/>
      <w:bookmarkEnd w:id="271"/>
      <w:r w:rsidRPr="002C3786">
        <w:t>Ports</w:t>
      </w:r>
      <w:r w:rsidR="00A7403A" w:rsidRPr="002C3786">
        <w:t>, Protocols and</w:t>
      </w:r>
      <w:r w:rsidR="00906DA9" w:rsidRPr="002C3786">
        <w:t xml:space="preserve"> Services</w:t>
      </w:r>
      <w:bookmarkEnd w:id="272"/>
      <w:bookmarkEnd w:id="273"/>
      <w:bookmarkEnd w:id="274"/>
      <w:bookmarkEnd w:id="275"/>
      <w:bookmarkEnd w:id="276"/>
      <w:bookmarkEnd w:id="277"/>
      <w:r w:rsidR="00906DA9" w:rsidRPr="002C3786">
        <w:t xml:space="preserve"> </w:t>
      </w:r>
    </w:p>
    <w:p w14:paraId="07A8EBEF" w14:textId="77777777" w:rsidR="00090FC6" w:rsidRDefault="00906DA9" w:rsidP="007D628B">
      <w:pPr>
        <w:keepLines/>
      </w:pPr>
      <w:r w:rsidRPr="00C44092">
        <w:t>T</w:t>
      </w:r>
      <w:r w:rsidR="00A2730E" w:rsidRPr="00C44092">
        <w:t xml:space="preserve">he </w:t>
      </w:r>
      <w:r w:rsidR="008B593A">
        <w:fldChar w:fldCharType="begin"/>
      </w:r>
      <w:r w:rsidR="008B593A">
        <w:instrText xml:space="preserve"> REF _Ref437339350 \h </w:instrText>
      </w:r>
      <w:r w:rsidR="008B593A">
        <w:fldChar w:fldCharType="separate"/>
      </w:r>
      <w:r w:rsidR="007E7240">
        <w:t xml:space="preserve">Table </w:t>
      </w:r>
      <w:r w:rsidR="007E7240">
        <w:rPr>
          <w:noProof/>
        </w:rPr>
        <w:t>10</w:t>
      </w:r>
      <w:r w:rsidR="007E7240">
        <w:noBreakHyphen/>
      </w:r>
      <w:r w:rsidR="007E7240">
        <w:rPr>
          <w:noProof/>
        </w:rPr>
        <w:t>1</w:t>
      </w:r>
      <w:r w:rsidR="007E7240">
        <w:t xml:space="preserve"> </w:t>
      </w:r>
      <w:r w:rsidR="007E7240" w:rsidRPr="000039D6">
        <w:t>Ports, Protocols and Services</w:t>
      </w:r>
      <w:r w:rsidR="008B593A">
        <w:fldChar w:fldCharType="end"/>
      </w:r>
      <w:r w:rsidR="00A2730E" w:rsidRPr="00C44092">
        <w:t xml:space="preserve"> below</w:t>
      </w:r>
      <w:r w:rsidRPr="00C44092">
        <w:t xml:space="preserve"> lists the </w:t>
      </w:r>
      <w:r w:rsidR="008B593A">
        <w:t>p</w:t>
      </w:r>
      <w:r w:rsidRPr="00C44092">
        <w:t xml:space="preserve">orts, </w:t>
      </w:r>
      <w:r w:rsidR="008B593A">
        <w:t>p</w:t>
      </w:r>
      <w:r w:rsidRPr="00C44092">
        <w:t xml:space="preserve">rotocols and </w:t>
      </w:r>
      <w:r w:rsidR="008B593A">
        <w:t>s</w:t>
      </w:r>
      <w:r w:rsidRPr="00C44092">
        <w:t xml:space="preserve">ervices enabled in this </w:t>
      </w:r>
      <w:r w:rsidR="00A2730E" w:rsidRPr="00C44092">
        <w:t xml:space="preserve">information </w:t>
      </w:r>
      <w:r w:rsidRPr="00C44092">
        <w:t>system</w:t>
      </w:r>
      <w:r w:rsidR="00AA2578" w:rsidRPr="00C44092">
        <w:t xml:space="preserve">.  </w:t>
      </w:r>
    </w:p>
    <w:p w14:paraId="766FE9F7" w14:textId="77777777" w:rsidR="00C33485" w:rsidRDefault="00C33485" w:rsidP="007D628B">
      <w:pPr>
        <w:pStyle w:val="GSAInstruction"/>
        <w:keepLines/>
      </w:pPr>
      <w:r w:rsidRPr="00C33485">
        <w:t>Instruction: In the column labeled “Used By” please indicate the components of the information system that make use of the ports, protocols and services. In the column labeled “Purpose” indicate the purpose for the service (e.g.</w:t>
      </w:r>
      <w:r w:rsidR="00CA2C7D">
        <w:t>,</w:t>
      </w:r>
      <w:r w:rsidRPr="00C33485">
        <w:t xml:space="preserve"> system logging, HTTP redirector, load balancing). This table should be consistent with CM-6 and CM-7. You must fill out this table, even if you are leveraging a pre-existing </w:t>
      </w:r>
      <w:r w:rsidR="006D4694">
        <w:t>FedRAMP</w:t>
      </w:r>
      <w:r w:rsidRPr="00C33485">
        <w:t xml:space="preserve"> Authorization. Add more rows as needed.</w:t>
      </w:r>
    </w:p>
    <w:p w14:paraId="3E6FA723" w14:textId="77777777" w:rsidR="00B623C7" w:rsidRDefault="00B2715B" w:rsidP="00C33485">
      <w:pPr>
        <w:pStyle w:val="GSAInstruction"/>
        <w:keepLines/>
      </w:pPr>
      <w:r>
        <w:t>Delete this and all other instructions from your final version of this document.</w:t>
      </w:r>
    </w:p>
    <w:p w14:paraId="5C6BADAC" w14:textId="77777777" w:rsidR="008B593A" w:rsidRDefault="008B593A" w:rsidP="008B593A">
      <w:pPr>
        <w:pStyle w:val="Caption"/>
      </w:pPr>
      <w:bookmarkStart w:id="278" w:name="_Ref437339350"/>
      <w:bookmarkStart w:id="279" w:name="_Toc437345254"/>
      <w:bookmarkStart w:id="280" w:name="_Toc462748499"/>
      <w:r>
        <w:t xml:space="preserve">Table </w:t>
      </w:r>
      <w:r w:rsidR="00CB38BB">
        <w:fldChar w:fldCharType="begin"/>
      </w:r>
      <w:r w:rsidR="00CB38BB">
        <w:instrText xml:space="preserve"> STYLEREF 1 \s </w:instrText>
      </w:r>
      <w:r w:rsidR="00CB38BB">
        <w:fldChar w:fldCharType="separate"/>
      </w:r>
      <w:r w:rsidR="007E7240">
        <w:rPr>
          <w:noProof/>
        </w:rPr>
        <w:t>10</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0039D6">
        <w:t>Ports, Protocols and Services</w:t>
      </w:r>
      <w:bookmarkEnd w:id="278"/>
      <w:bookmarkEnd w:id="279"/>
      <w:bookmarkEnd w:id="280"/>
    </w:p>
    <w:tbl>
      <w:tblPr>
        <w:tblStyle w:val="TableGrid"/>
        <w:tblW w:w="5000" w:type="pct"/>
        <w:jc w:val="center"/>
        <w:tblLook w:val="04A0" w:firstRow="1" w:lastRow="0" w:firstColumn="1" w:lastColumn="0" w:noHBand="0" w:noVBand="1"/>
      </w:tblPr>
      <w:tblGrid>
        <w:gridCol w:w="2643"/>
        <w:gridCol w:w="2638"/>
        <w:gridCol w:w="2638"/>
        <w:gridCol w:w="2638"/>
        <w:gridCol w:w="2633"/>
      </w:tblGrid>
      <w:tr w:rsidR="00B623C7" w:rsidRPr="002C3786" w14:paraId="1E575403" w14:textId="77777777" w:rsidTr="001C310B">
        <w:trPr>
          <w:cantSplit/>
          <w:trHeight w:val="144"/>
          <w:tblHeader/>
          <w:jc w:val="center"/>
        </w:trPr>
        <w:tc>
          <w:tcPr>
            <w:tcW w:w="1002" w:type="pct"/>
            <w:shd w:val="clear" w:color="auto" w:fill="DBE5F1" w:themeFill="accent1" w:themeFillTint="33"/>
            <w:tcMar>
              <w:top w:w="43" w:type="dxa"/>
              <w:left w:w="115" w:type="dxa"/>
              <w:bottom w:w="72" w:type="dxa"/>
              <w:right w:w="115" w:type="dxa"/>
            </w:tcMar>
            <w:vAlign w:val="center"/>
          </w:tcPr>
          <w:p w14:paraId="29F29606" w14:textId="77777777" w:rsidR="00B623C7" w:rsidRPr="007B7BE4" w:rsidRDefault="00B623C7" w:rsidP="008854AE">
            <w:pPr>
              <w:pStyle w:val="GSATableHeading"/>
            </w:pPr>
            <w:r w:rsidRPr="007B7BE4">
              <w:t>Ports (TCP/UDP)</w:t>
            </w:r>
            <w:r w:rsidR="006A73E9">
              <w:t>*</w:t>
            </w:r>
          </w:p>
        </w:tc>
        <w:tc>
          <w:tcPr>
            <w:tcW w:w="1000" w:type="pct"/>
            <w:shd w:val="clear" w:color="auto" w:fill="DBE5F1" w:themeFill="accent1" w:themeFillTint="33"/>
            <w:tcMar>
              <w:top w:w="43" w:type="dxa"/>
              <w:left w:w="115" w:type="dxa"/>
              <w:bottom w:w="72" w:type="dxa"/>
              <w:right w:w="115" w:type="dxa"/>
            </w:tcMar>
            <w:vAlign w:val="center"/>
          </w:tcPr>
          <w:p w14:paraId="5A72254B" w14:textId="77777777" w:rsidR="00B623C7" w:rsidRPr="007B7BE4" w:rsidRDefault="00B623C7" w:rsidP="008854AE">
            <w:pPr>
              <w:pStyle w:val="GSATableHeading"/>
            </w:pPr>
            <w:r w:rsidRPr="007B7BE4">
              <w:t>Protocols</w:t>
            </w:r>
          </w:p>
        </w:tc>
        <w:tc>
          <w:tcPr>
            <w:tcW w:w="1000" w:type="pct"/>
            <w:shd w:val="clear" w:color="auto" w:fill="DBE5F1" w:themeFill="accent1" w:themeFillTint="33"/>
            <w:tcMar>
              <w:top w:w="43" w:type="dxa"/>
              <w:left w:w="115" w:type="dxa"/>
              <w:bottom w:w="72" w:type="dxa"/>
              <w:right w:w="115" w:type="dxa"/>
            </w:tcMar>
            <w:vAlign w:val="center"/>
          </w:tcPr>
          <w:p w14:paraId="680D822A" w14:textId="77777777" w:rsidR="00B623C7" w:rsidRPr="007B7BE4" w:rsidRDefault="00B623C7" w:rsidP="008854AE">
            <w:pPr>
              <w:pStyle w:val="GSATableHeading"/>
            </w:pPr>
            <w:r w:rsidRPr="007B7BE4">
              <w:t>Services</w:t>
            </w:r>
          </w:p>
        </w:tc>
        <w:tc>
          <w:tcPr>
            <w:tcW w:w="1000" w:type="pct"/>
            <w:shd w:val="clear" w:color="auto" w:fill="DBE5F1" w:themeFill="accent1" w:themeFillTint="33"/>
            <w:tcMar>
              <w:top w:w="43" w:type="dxa"/>
              <w:left w:w="115" w:type="dxa"/>
              <w:bottom w:w="72" w:type="dxa"/>
              <w:right w:w="115" w:type="dxa"/>
            </w:tcMar>
            <w:vAlign w:val="center"/>
          </w:tcPr>
          <w:p w14:paraId="69476FE1" w14:textId="77777777" w:rsidR="00B623C7" w:rsidRPr="007B7BE4" w:rsidRDefault="00B623C7" w:rsidP="008854AE">
            <w:pPr>
              <w:pStyle w:val="GSATableHeading"/>
            </w:pPr>
            <w:r w:rsidRPr="007B7BE4">
              <w:t>Purpose</w:t>
            </w:r>
          </w:p>
        </w:tc>
        <w:tc>
          <w:tcPr>
            <w:tcW w:w="998" w:type="pct"/>
            <w:shd w:val="clear" w:color="auto" w:fill="DBE5F1" w:themeFill="accent1" w:themeFillTint="33"/>
            <w:tcMar>
              <w:top w:w="43" w:type="dxa"/>
              <w:left w:w="115" w:type="dxa"/>
              <w:bottom w:w="72" w:type="dxa"/>
              <w:right w:w="115" w:type="dxa"/>
            </w:tcMar>
            <w:vAlign w:val="center"/>
          </w:tcPr>
          <w:p w14:paraId="749BF6C8" w14:textId="77777777" w:rsidR="00B623C7" w:rsidRPr="007B7BE4" w:rsidRDefault="00B623C7" w:rsidP="008854AE">
            <w:pPr>
              <w:pStyle w:val="GSATableHeading"/>
            </w:pPr>
            <w:r w:rsidRPr="007B7BE4">
              <w:t>Used By</w:t>
            </w:r>
          </w:p>
        </w:tc>
      </w:tr>
      <w:tr w:rsidR="009F2BF9" w:rsidRPr="002C3786" w14:paraId="0C8B17C6" w14:textId="77777777" w:rsidTr="001C310B">
        <w:trPr>
          <w:cantSplit/>
          <w:trHeight w:val="288"/>
          <w:jc w:val="center"/>
        </w:trPr>
        <w:sdt>
          <w:sdtPr>
            <w:alias w:val="Ports"/>
            <w:tag w:val="ports"/>
            <w:id w:val="-484477121"/>
            <w:showingPlcHdr/>
          </w:sdtPr>
          <w:sdtEndPr/>
          <w:sdtContent>
            <w:tc>
              <w:tcPr>
                <w:tcW w:w="1002" w:type="pct"/>
                <w:tcMar>
                  <w:top w:w="43" w:type="dxa"/>
                  <w:left w:w="115" w:type="dxa"/>
                  <w:bottom w:w="72" w:type="dxa"/>
                  <w:right w:w="115" w:type="dxa"/>
                </w:tcMar>
              </w:tcPr>
              <w:p w14:paraId="173ECC96" w14:textId="77777777" w:rsidR="009F2BF9" w:rsidRPr="00853E7D" w:rsidRDefault="00497068" w:rsidP="008854AE">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14:paraId="5F3B53A2" w14:textId="77777777" w:rsidR="009F2BF9" w:rsidRPr="00853E7D" w:rsidRDefault="00497068" w:rsidP="008854AE">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14:paraId="02045016" w14:textId="77777777" w:rsidR="009F2BF9" w:rsidRPr="00853E7D" w:rsidRDefault="005A12AB" w:rsidP="008854AE">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14:paraId="7A81147C" w14:textId="77777777" w:rsidR="009F2BF9" w:rsidRPr="00853E7D" w:rsidRDefault="005A12AB" w:rsidP="008854AE">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14:paraId="44FBD79A" w14:textId="77777777" w:rsidR="009F2BF9" w:rsidRPr="00853E7D" w:rsidRDefault="005A12AB" w:rsidP="008854AE">
                <w:pPr>
                  <w:pStyle w:val="GSATableText"/>
                  <w:keepNext/>
                  <w:keepLines/>
                </w:pPr>
                <w:r>
                  <w:rPr>
                    <w:rStyle w:val="PlaceholderText"/>
                  </w:rPr>
                  <w:t>&lt;Enter Used By&gt;</w:t>
                </w:r>
              </w:p>
            </w:tc>
          </w:sdtContent>
        </w:sdt>
      </w:tr>
      <w:tr w:rsidR="005A12AB" w:rsidRPr="002C3786" w14:paraId="413032A3" w14:textId="77777777" w:rsidTr="001C310B">
        <w:trPr>
          <w:cantSplit/>
          <w:trHeight w:val="288"/>
          <w:jc w:val="center"/>
        </w:trPr>
        <w:sdt>
          <w:sdtPr>
            <w:alias w:val="Ports"/>
            <w:tag w:val="ports"/>
            <w:id w:val="2120179425"/>
            <w:showingPlcHdr/>
          </w:sdtPr>
          <w:sdtEndPr/>
          <w:sdtContent>
            <w:tc>
              <w:tcPr>
                <w:tcW w:w="1002" w:type="pct"/>
                <w:tcMar>
                  <w:top w:w="43" w:type="dxa"/>
                  <w:left w:w="115" w:type="dxa"/>
                  <w:bottom w:w="72" w:type="dxa"/>
                  <w:right w:w="115" w:type="dxa"/>
                </w:tcMar>
              </w:tcPr>
              <w:p w14:paraId="4F1BBED3" w14:textId="77777777" w:rsidR="005A12AB" w:rsidRPr="00853E7D" w:rsidRDefault="005A12AB" w:rsidP="008854AE">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14:paraId="767491D2" w14:textId="77777777" w:rsidR="005A12AB" w:rsidRPr="00853E7D" w:rsidRDefault="005A12AB" w:rsidP="008854AE">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14:paraId="710B1814" w14:textId="77777777" w:rsidR="005A12AB" w:rsidRPr="00853E7D" w:rsidRDefault="005A12AB" w:rsidP="008854AE">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14:paraId="51A79B98" w14:textId="77777777" w:rsidR="005A12AB" w:rsidRPr="00853E7D" w:rsidRDefault="005A12AB" w:rsidP="008854AE">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14:paraId="2608F874" w14:textId="77777777" w:rsidR="005A12AB" w:rsidRPr="00853E7D" w:rsidRDefault="005A12AB" w:rsidP="008854AE">
                <w:pPr>
                  <w:pStyle w:val="GSATableText"/>
                  <w:keepNext/>
                  <w:keepLines/>
                </w:pPr>
                <w:r>
                  <w:rPr>
                    <w:rStyle w:val="PlaceholderText"/>
                  </w:rPr>
                  <w:t>&lt;Enter Used By&gt;</w:t>
                </w:r>
              </w:p>
            </w:tc>
          </w:sdtContent>
        </w:sdt>
      </w:tr>
      <w:tr w:rsidR="005A12AB" w:rsidRPr="002C3786" w14:paraId="001C2707" w14:textId="77777777" w:rsidTr="001C310B">
        <w:trPr>
          <w:cantSplit/>
          <w:trHeight w:val="288"/>
          <w:jc w:val="center"/>
        </w:trPr>
        <w:sdt>
          <w:sdtPr>
            <w:alias w:val="Ports"/>
            <w:tag w:val="ports"/>
            <w:id w:val="1458609540"/>
            <w:showingPlcHdr/>
          </w:sdtPr>
          <w:sdtEndPr/>
          <w:sdtContent>
            <w:tc>
              <w:tcPr>
                <w:tcW w:w="1002" w:type="pct"/>
                <w:tcMar>
                  <w:top w:w="43" w:type="dxa"/>
                  <w:left w:w="115" w:type="dxa"/>
                  <w:bottom w:w="72" w:type="dxa"/>
                  <w:right w:w="115" w:type="dxa"/>
                </w:tcMar>
              </w:tcPr>
              <w:p w14:paraId="71136F67" w14:textId="77777777" w:rsidR="005A12AB" w:rsidRPr="00853E7D" w:rsidRDefault="005A12AB" w:rsidP="005A12AB">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14:paraId="11A5BA9B" w14:textId="77777777" w:rsidR="005A12AB" w:rsidRPr="00853E7D" w:rsidRDefault="005A12AB" w:rsidP="005A12AB">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14:paraId="1DF48D46" w14:textId="77777777" w:rsidR="005A12AB" w:rsidRPr="00853E7D" w:rsidRDefault="005A12AB" w:rsidP="005A12AB">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14:paraId="49DC7C6A" w14:textId="77777777" w:rsidR="005A12AB" w:rsidRPr="00853E7D" w:rsidRDefault="005A12AB" w:rsidP="005A12AB">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14:paraId="2A9DBB03" w14:textId="77777777" w:rsidR="005A12AB" w:rsidRPr="00853E7D" w:rsidRDefault="005A12AB" w:rsidP="005A12AB">
                <w:pPr>
                  <w:pStyle w:val="GSATableText"/>
                </w:pPr>
                <w:r>
                  <w:rPr>
                    <w:rStyle w:val="PlaceholderText"/>
                  </w:rPr>
                  <w:t>&lt;Enter Used By&gt;</w:t>
                </w:r>
              </w:p>
            </w:tc>
          </w:sdtContent>
        </w:sdt>
      </w:tr>
      <w:tr w:rsidR="005A12AB" w:rsidRPr="002C3786" w14:paraId="2DD16838" w14:textId="77777777" w:rsidTr="001C310B">
        <w:trPr>
          <w:cantSplit/>
          <w:trHeight w:val="288"/>
          <w:jc w:val="center"/>
        </w:trPr>
        <w:sdt>
          <w:sdtPr>
            <w:alias w:val="Ports"/>
            <w:tag w:val="ports"/>
            <w:id w:val="-2046827587"/>
            <w:showingPlcHdr/>
          </w:sdtPr>
          <w:sdtEndPr/>
          <w:sdtContent>
            <w:tc>
              <w:tcPr>
                <w:tcW w:w="1002" w:type="pct"/>
                <w:tcMar>
                  <w:top w:w="43" w:type="dxa"/>
                  <w:left w:w="115" w:type="dxa"/>
                  <w:bottom w:w="72" w:type="dxa"/>
                  <w:right w:w="115" w:type="dxa"/>
                </w:tcMar>
              </w:tcPr>
              <w:p w14:paraId="5311EF37" w14:textId="77777777" w:rsidR="005A12AB" w:rsidRPr="00853E7D" w:rsidRDefault="005A12AB" w:rsidP="005A12AB">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14:paraId="7212E93F" w14:textId="77777777" w:rsidR="005A12AB" w:rsidRPr="00853E7D" w:rsidRDefault="005A12AB" w:rsidP="005A12AB">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14:paraId="5A8AFD10" w14:textId="77777777" w:rsidR="005A12AB" w:rsidRPr="00853E7D" w:rsidRDefault="005A12AB" w:rsidP="005A12AB">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14:paraId="211B2D4D" w14:textId="77777777" w:rsidR="005A12AB" w:rsidRPr="00853E7D" w:rsidRDefault="005A12AB" w:rsidP="005A12AB">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14:paraId="2AA59853" w14:textId="77777777" w:rsidR="005A12AB" w:rsidRPr="00853E7D" w:rsidRDefault="005A12AB" w:rsidP="005A12AB">
                <w:pPr>
                  <w:pStyle w:val="GSATableText"/>
                </w:pPr>
                <w:r>
                  <w:rPr>
                    <w:rStyle w:val="PlaceholderText"/>
                  </w:rPr>
                  <w:t>&lt;Enter Used By&gt;</w:t>
                </w:r>
              </w:p>
            </w:tc>
          </w:sdtContent>
        </w:sdt>
      </w:tr>
      <w:tr w:rsidR="005A12AB" w:rsidRPr="002C3786" w14:paraId="6BFAE511" w14:textId="77777777" w:rsidTr="001C310B">
        <w:trPr>
          <w:cantSplit/>
          <w:trHeight w:val="288"/>
          <w:jc w:val="center"/>
        </w:trPr>
        <w:sdt>
          <w:sdtPr>
            <w:alias w:val="Ports"/>
            <w:tag w:val="ports"/>
            <w:id w:val="-1781253585"/>
            <w:showingPlcHdr/>
          </w:sdtPr>
          <w:sdtEndPr/>
          <w:sdtContent>
            <w:tc>
              <w:tcPr>
                <w:tcW w:w="1002" w:type="pct"/>
                <w:tcMar>
                  <w:top w:w="43" w:type="dxa"/>
                  <w:left w:w="115" w:type="dxa"/>
                  <w:bottom w:w="72" w:type="dxa"/>
                  <w:right w:w="115" w:type="dxa"/>
                </w:tcMar>
              </w:tcPr>
              <w:p w14:paraId="5597EB6F" w14:textId="77777777" w:rsidR="005A12AB" w:rsidRPr="00853E7D" w:rsidRDefault="005A12AB" w:rsidP="005A12AB">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14:paraId="402FD8EA" w14:textId="77777777" w:rsidR="005A12AB" w:rsidRPr="00853E7D" w:rsidRDefault="005A12AB" w:rsidP="005A12AB">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14:paraId="06A16FD0" w14:textId="77777777" w:rsidR="005A12AB" w:rsidRPr="00853E7D" w:rsidRDefault="005A12AB" w:rsidP="005A12AB">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14:paraId="7A4B3A21" w14:textId="77777777" w:rsidR="005A12AB" w:rsidRPr="00853E7D" w:rsidRDefault="005A12AB" w:rsidP="005A12AB">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14:paraId="3301ED57" w14:textId="77777777" w:rsidR="005A12AB" w:rsidRPr="00853E7D" w:rsidRDefault="005A12AB" w:rsidP="005A12AB">
                <w:pPr>
                  <w:pStyle w:val="GSATableText"/>
                </w:pPr>
                <w:r>
                  <w:rPr>
                    <w:rStyle w:val="PlaceholderText"/>
                  </w:rPr>
                  <w:t>&lt;Enter Used By&gt;</w:t>
                </w:r>
              </w:p>
            </w:tc>
          </w:sdtContent>
        </w:sdt>
      </w:tr>
      <w:tr w:rsidR="005A12AB" w:rsidRPr="002C3786" w14:paraId="2FA6ADCC" w14:textId="77777777" w:rsidTr="001C310B">
        <w:trPr>
          <w:cantSplit/>
          <w:trHeight w:val="288"/>
          <w:jc w:val="center"/>
        </w:trPr>
        <w:sdt>
          <w:sdtPr>
            <w:alias w:val="Ports"/>
            <w:tag w:val="ports"/>
            <w:id w:val="2034534283"/>
            <w:showingPlcHdr/>
          </w:sdtPr>
          <w:sdtEndPr/>
          <w:sdtContent>
            <w:tc>
              <w:tcPr>
                <w:tcW w:w="1002" w:type="pct"/>
                <w:tcMar>
                  <w:top w:w="43" w:type="dxa"/>
                  <w:left w:w="115" w:type="dxa"/>
                  <w:bottom w:w="72" w:type="dxa"/>
                  <w:right w:w="115" w:type="dxa"/>
                </w:tcMar>
              </w:tcPr>
              <w:p w14:paraId="13329B70" w14:textId="77777777" w:rsidR="005A12AB" w:rsidRPr="00853E7D" w:rsidRDefault="005A12AB" w:rsidP="005A12AB">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14:paraId="1781DEA6" w14:textId="77777777" w:rsidR="005A12AB" w:rsidRPr="00853E7D" w:rsidRDefault="005A12AB" w:rsidP="005A12AB">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14:paraId="6C473A4D" w14:textId="77777777" w:rsidR="005A12AB" w:rsidRPr="00853E7D" w:rsidRDefault="005A12AB" w:rsidP="005A12AB">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14:paraId="03949E6D" w14:textId="77777777" w:rsidR="005A12AB" w:rsidRPr="00853E7D" w:rsidRDefault="005A12AB" w:rsidP="005A12AB">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14:paraId="778E7836" w14:textId="77777777" w:rsidR="005A12AB" w:rsidRPr="00853E7D" w:rsidRDefault="005A12AB" w:rsidP="005A12AB">
                <w:pPr>
                  <w:pStyle w:val="GSATableText"/>
                </w:pPr>
                <w:r>
                  <w:rPr>
                    <w:rStyle w:val="PlaceholderText"/>
                  </w:rPr>
                  <w:t>&lt;Enter Used By&gt;</w:t>
                </w:r>
              </w:p>
            </w:tc>
          </w:sdtContent>
        </w:sdt>
      </w:tr>
    </w:tbl>
    <w:p w14:paraId="28664074" w14:textId="77777777" w:rsidR="001176A6" w:rsidRDefault="00854337" w:rsidP="00DA4990">
      <w:r>
        <w:t>*</w:t>
      </w:r>
      <w:r w:rsidRPr="003F5744">
        <w:t xml:space="preserve"> </w:t>
      </w:r>
      <w:r w:rsidRPr="00854337">
        <w:t xml:space="preserve">Transmission Control Protocol </w:t>
      </w:r>
      <w:r>
        <w:t>(TCP)</w:t>
      </w:r>
      <w:r w:rsidR="006A73E9">
        <w:t xml:space="preserve">, </w:t>
      </w:r>
      <w:r w:rsidR="006A73E9" w:rsidRPr="006A73E9">
        <w:t xml:space="preserve">User Diagram Protocol </w:t>
      </w:r>
      <w:r w:rsidR="006A73E9">
        <w:t>(UDP)</w:t>
      </w:r>
    </w:p>
    <w:p w14:paraId="75C377B5" w14:textId="77777777" w:rsidR="001176A6" w:rsidRDefault="001176A6" w:rsidP="00DA4990"/>
    <w:p w14:paraId="66D4453A" w14:textId="77777777" w:rsidR="0055166A" w:rsidRPr="001176A6" w:rsidRDefault="0055166A" w:rsidP="00DA4990">
      <w:pPr>
        <w:sectPr w:rsidR="0055166A" w:rsidRPr="001176A6" w:rsidSect="003A5337">
          <w:footnotePr>
            <w:pos w:val="beneathText"/>
          </w:footnotePr>
          <w:pgSz w:w="15840" w:h="12240" w:orient="landscape"/>
          <w:pgMar w:top="1440" w:right="1440" w:bottom="1440" w:left="1440" w:header="720" w:footer="720" w:gutter="0"/>
          <w:cols w:space="720"/>
          <w:titlePg/>
          <w:docGrid w:linePitch="326"/>
        </w:sectPr>
      </w:pPr>
    </w:p>
    <w:p w14:paraId="7870A041" w14:textId="77777777" w:rsidR="000D1972" w:rsidRDefault="00E23245" w:rsidP="008D191D">
      <w:pPr>
        <w:pStyle w:val="Heading1"/>
        <w:widowControl/>
      </w:pPr>
      <w:bookmarkStart w:id="281" w:name="_Toc383433189"/>
      <w:bookmarkStart w:id="282" w:name="_Toc383444421"/>
      <w:bookmarkStart w:id="283" w:name="_Toc385594058"/>
      <w:bookmarkStart w:id="284" w:name="_Toc385594450"/>
      <w:bookmarkStart w:id="285" w:name="_Toc385594838"/>
      <w:bookmarkStart w:id="286" w:name="_Toc388620694"/>
      <w:bookmarkStart w:id="287" w:name="_Ref443636902"/>
      <w:bookmarkStart w:id="288" w:name="_Toc449543291"/>
      <w:bookmarkStart w:id="289" w:name="_Toc464803517"/>
      <w:r w:rsidRPr="00E0416A">
        <w:t>System</w:t>
      </w:r>
      <w:r w:rsidR="00430490" w:rsidRPr="00E0416A">
        <w:t xml:space="preserve"> Interconnections</w:t>
      </w:r>
      <w:bookmarkEnd w:id="281"/>
      <w:bookmarkEnd w:id="282"/>
      <w:bookmarkEnd w:id="283"/>
      <w:bookmarkEnd w:id="284"/>
      <w:bookmarkEnd w:id="285"/>
      <w:bookmarkEnd w:id="286"/>
      <w:bookmarkEnd w:id="287"/>
      <w:bookmarkEnd w:id="288"/>
      <w:bookmarkEnd w:id="289"/>
    </w:p>
    <w:p w14:paraId="13C0C3D2" w14:textId="77777777" w:rsidR="00157884" w:rsidRPr="00157884" w:rsidRDefault="00157884" w:rsidP="008D191D">
      <w:pPr>
        <w:keepNext/>
        <w:keepLines/>
        <w:widowControl/>
      </w:pPr>
    </w:p>
    <w:p w14:paraId="6524F979" w14:textId="77777777" w:rsidR="000E0B84" w:rsidRDefault="000E0B84" w:rsidP="008D191D">
      <w:pPr>
        <w:pStyle w:val="GSAInstruction"/>
        <w:keepNext/>
        <w:keepLines/>
        <w:widowControl/>
      </w:pPr>
      <w:r w:rsidRPr="00BB6184">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00437488">
        <w:fldChar w:fldCharType="begin"/>
      </w:r>
      <w:r w:rsidR="00437488">
        <w:instrText xml:space="preserve"> REF _Ref437345123 \h </w:instrText>
      </w:r>
      <w:r w:rsidR="00437488">
        <w:fldChar w:fldCharType="separate"/>
      </w:r>
      <w:r w:rsidR="007E7240">
        <w:t xml:space="preserve">Table </w:t>
      </w:r>
      <w:r w:rsidR="007E7240">
        <w:rPr>
          <w:noProof/>
        </w:rPr>
        <w:t>13</w:t>
      </w:r>
      <w:r w:rsidR="007E7240">
        <w:noBreakHyphen/>
      </w:r>
      <w:r w:rsidR="007E7240">
        <w:rPr>
          <w:noProof/>
        </w:rPr>
        <w:t>3</w:t>
      </w:r>
      <w:r w:rsidR="007E7240">
        <w:t xml:space="preserve"> </w:t>
      </w:r>
      <w:r w:rsidR="007E7240" w:rsidRPr="000D035E">
        <w:t>CA-3 Authorized Connections</w:t>
      </w:r>
      <w:r w:rsidR="00437488">
        <w:fldChar w:fldCharType="end"/>
      </w:r>
      <w:r w:rsidR="00B2715B">
        <w:t>.</w:t>
      </w:r>
    </w:p>
    <w:p w14:paraId="56837AE9" w14:textId="77777777" w:rsidR="00B2715B" w:rsidRPr="00BB6184" w:rsidRDefault="00B2715B" w:rsidP="008D191D">
      <w:pPr>
        <w:pStyle w:val="GSAInstruction"/>
        <w:keepNext/>
        <w:keepLines/>
        <w:widowControl/>
      </w:pPr>
      <w:r>
        <w:t>Delete this and all other instructions from your final version of this document.</w:t>
      </w:r>
    </w:p>
    <w:p w14:paraId="0D0F2253" w14:textId="77777777" w:rsidR="008B593A" w:rsidRPr="008B593A" w:rsidRDefault="00437488" w:rsidP="00497068">
      <w:pPr>
        <w:keepNext/>
        <w:widowControl/>
      </w:pPr>
      <w:bookmarkStart w:id="290" w:name="_Toc383444399"/>
      <w:bookmarkStart w:id="291" w:name="_Toc388620658"/>
      <w:r>
        <w:t xml:space="preserve">The </w:t>
      </w:r>
      <w:r>
        <w:fldChar w:fldCharType="begin"/>
      </w:r>
      <w:r>
        <w:instrText xml:space="preserve"> REF _Ref437345183 \h </w:instrText>
      </w:r>
      <w:r>
        <w:fldChar w:fldCharType="separate"/>
      </w:r>
      <w:r w:rsidR="007E7240">
        <w:t xml:space="preserve">Table </w:t>
      </w:r>
      <w:r w:rsidR="007E7240">
        <w:rPr>
          <w:noProof/>
        </w:rPr>
        <w:t>11</w:t>
      </w:r>
      <w:r w:rsidR="007E7240">
        <w:noBreakHyphen/>
      </w:r>
      <w:r w:rsidR="007E7240">
        <w:rPr>
          <w:noProof/>
        </w:rPr>
        <w:t>1</w:t>
      </w:r>
      <w:r w:rsidR="007E7240">
        <w:t xml:space="preserve"> </w:t>
      </w:r>
      <w:r w:rsidR="007E7240" w:rsidRPr="005564A6">
        <w:t>System Interconnections</w:t>
      </w:r>
      <w:r>
        <w:fldChar w:fldCharType="end"/>
      </w:r>
      <w:r>
        <w:t xml:space="preserve"> below is consistent with </w:t>
      </w:r>
      <w:r>
        <w:fldChar w:fldCharType="begin"/>
      </w:r>
      <w:r>
        <w:instrText xml:space="preserve"> REF _Ref437345123 \h </w:instrText>
      </w:r>
      <w:r>
        <w:fldChar w:fldCharType="separate"/>
      </w:r>
      <w:r w:rsidR="007E7240">
        <w:t xml:space="preserve">Table </w:t>
      </w:r>
      <w:r w:rsidR="007E7240">
        <w:rPr>
          <w:noProof/>
        </w:rPr>
        <w:t>13</w:t>
      </w:r>
      <w:r w:rsidR="007E7240">
        <w:noBreakHyphen/>
      </w:r>
      <w:r w:rsidR="007E7240">
        <w:rPr>
          <w:noProof/>
        </w:rPr>
        <w:t>3</w:t>
      </w:r>
      <w:r w:rsidR="007E7240">
        <w:t xml:space="preserve"> </w:t>
      </w:r>
      <w:r w:rsidR="007E7240" w:rsidRPr="000D035E">
        <w:t>CA-3 Authorized Connections</w:t>
      </w:r>
      <w:r>
        <w:fldChar w:fldCharType="end"/>
      </w:r>
      <w:r>
        <w:t>.</w:t>
      </w:r>
    </w:p>
    <w:p w14:paraId="18A4904A" w14:textId="77777777" w:rsidR="008B593A" w:rsidRPr="008B593A" w:rsidRDefault="008B593A" w:rsidP="00497068">
      <w:pPr>
        <w:pStyle w:val="Caption"/>
        <w:widowControl/>
      </w:pPr>
      <w:bookmarkStart w:id="292" w:name="_Ref437345183"/>
      <w:bookmarkStart w:id="293" w:name="_Toc437345255"/>
      <w:bookmarkStart w:id="294" w:name="_Toc462748500"/>
      <w:r>
        <w:t xml:space="preserve">Table </w:t>
      </w:r>
      <w:r w:rsidR="00CB38BB">
        <w:fldChar w:fldCharType="begin"/>
      </w:r>
      <w:r w:rsidR="00CB38BB">
        <w:instrText xml:space="preserve"> STYLEREF 1 \s </w:instrText>
      </w:r>
      <w:r w:rsidR="00CB38BB">
        <w:fldChar w:fldCharType="separate"/>
      </w:r>
      <w:r w:rsidR="007E7240">
        <w:rPr>
          <w:noProof/>
        </w:rPr>
        <w:t>11</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5564A6">
        <w:t>System Interconnections</w:t>
      </w:r>
      <w:bookmarkEnd w:id="292"/>
      <w:bookmarkEnd w:id="293"/>
      <w:bookmarkEnd w:id="2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4"/>
        <w:gridCol w:w="1739"/>
        <w:gridCol w:w="2198"/>
        <w:gridCol w:w="2016"/>
        <w:gridCol w:w="1555"/>
        <w:gridCol w:w="1634"/>
        <w:gridCol w:w="1750"/>
      </w:tblGrid>
      <w:tr w:rsidR="00CA1512" w:rsidRPr="002C3786" w14:paraId="32F1F72E" w14:textId="77777777" w:rsidTr="00CA1512">
        <w:trPr>
          <w:cantSplit/>
          <w:trHeight w:val="288"/>
          <w:tblHeader/>
          <w:jc w:val="center"/>
        </w:trPr>
        <w:tc>
          <w:tcPr>
            <w:tcW w:w="867" w:type="pct"/>
            <w:tcBorders>
              <w:left w:val="single" w:sz="4" w:space="0" w:color="auto"/>
              <w:bottom w:val="single" w:sz="4" w:space="0" w:color="auto"/>
            </w:tcBorders>
            <w:shd w:val="clear" w:color="auto" w:fill="DBE5F1" w:themeFill="accent1" w:themeFillTint="33"/>
            <w:vAlign w:val="center"/>
          </w:tcPr>
          <w:bookmarkEnd w:id="290"/>
          <w:bookmarkEnd w:id="291"/>
          <w:p w14:paraId="7C401AF4" w14:textId="77777777" w:rsidR="005C0E88" w:rsidRPr="002C3786" w:rsidRDefault="00C2285B" w:rsidP="008854AE">
            <w:pPr>
              <w:pStyle w:val="GSATableHeading"/>
            </w:pPr>
            <w:r w:rsidRPr="002C3786">
              <w:t>SP</w:t>
            </w:r>
            <w:r w:rsidR="00E727FA">
              <w:t>*</w:t>
            </w:r>
            <w:r w:rsidRPr="002C3786">
              <w:t xml:space="preserve"> IP Address and Interface</w:t>
            </w:r>
          </w:p>
        </w:tc>
        <w:tc>
          <w:tcPr>
            <w:tcW w:w="660" w:type="pct"/>
            <w:tcBorders>
              <w:bottom w:val="single" w:sz="4" w:space="0" w:color="auto"/>
            </w:tcBorders>
            <w:shd w:val="clear" w:color="auto" w:fill="DBE5F1" w:themeFill="accent1" w:themeFillTint="33"/>
            <w:vAlign w:val="center"/>
          </w:tcPr>
          <w:p w14:paraId="42570C0F" w14:textId="77777777" w:rsidR="005C0E88" w:rsidRPr="002C3786" w:rsidRDefault="00C2285B" w:rsidP="008854AE">
            <w:pPr>
              <w:pStyle w:val="GSATableHeading"/>
            </w:pPr>
            <w:r w:rsidRPr="002C3786">
              <w:t>External</w:t>
            </w:r>
            <w:r w:rsidR="005C0E88" w:rsidRPr="002C3786">
              <w:t xml:space="preserve"> Organization</w:t>
            </w:r>
            <w:r w:rsidR="00B465B1" w:rsidRPr="002C3786">
              <w:t xml:space="preserve"> Name and</w:t>
            </w:r>
            <w:r w:rsidRPr="002C3786">
              <w:t xml:space="preserve"> IP Address of System</w:t>
            </w:r>
          </w:p>
        </w:tc>
        <w:tc>
          <w:tcPr>
            <w:tcW w:w="834" w:type="pct"/>
            <w:tcBorders>
              <w:bottom w:val="single" w:sz="4" w:space="0" w:color="auto"/>
            </w:tcBorders>
            <w:shd w:val="clear" w:color="auto" w:fill="DBE5F1" w:themeFill="accent1" w:themeFillTint="33"/>
            <w:vAlign w:val="center"/>
          </w:tcPr>
          <w:p w14:paraId="20767A63" w14:textId="77777777" w:rsidR="005C0E88" w:rsidRPr="002C3786" w:rsidRDefault="00C2285B" w:rsidP="008854AE">
            <w:pPr>
              <w:pStyle w:val="GSATableHeading"/>
            </w:pPr>
            <w:r w:rsidRPr="002C3786">
              <w:t xml:space="preserve">External </w:t>
            </w:r>
            <w:r w:rsidR="005C0E88" w:rsidRPr="002C3786">
              <w:t>Point of Contact and Phone Number</w:t>
            </w:r>
          </w:p>
        </w:tc>
        <w:tc>
          <w:tcPr>
            <w:tcW w:w="765" w:type="pct"/>
            <w:tcBorders>
              <w:bottom w:val="single" w:sz="4" w:space="0" w:color="auto"/>
            </w:tcBorders>
            <w:shd w:val="clear" w:color="auto" w:fill="DBE5F1" w:themeFill="accent1" w:themeFillTint="33"/>
            <w:vAlign w:val="center"/>
          </w:tcPr>
          <w:p w14:paraId="7C41E0C2" w14:textId="77777777" w:rsidR="005C0E88" w:rsidRPr="002C3786" w:rsidRDefault="004A73E8" w:rsidP="008854AE">
            <w:pPr>
              <w:pStyle w:val="GSATableHeading"/>
            </w:pPr>
            <w:r w:rsidRPr="002C3786">
              <w:t>Connection Security</w:t>
            </w:r>
            <w:r w:rsidR="005C0E88" w:rsidRPr="002C3786">
              <w:t xml:space="preserve"> </w:t>
            </w:r>
            <w:r w:rsidR="005C0E88" w:rsidRPr="00221564">
              <w:rPr>
                <w:rStyle w:val="GSATableTextChar"/>
              </w:rPr>
              <w:t>(</w:t>
            </w:r>
            <w:r w:rsidRPr="00221564">
              <w:rPr>
                <w:rStyle w:val="GSATableTextChar"/>
              </w:rPr>
              <w:t xml:space="preserve">IPSec </w:t>
            </w:r>
            <w:r w:rsidR="005C0E88" w:rsidRPr="00221564">
              <w:rPr>
                <w:rStyle w:val="GSATableTextChar"/>
              </w:rPr>
              <w:t xml:space="preserve">VPN, </w:t>
            </w:r>
            <w:r w:rsidRPr="00221564">
              <w:rPr>
                <w:rStyle w:val="GSATableTextChar"/>
              </w:rPr>
              <w:t xml:space="preserve">SSL, </w:t>
            </w:r>
            <w:r w:rsidR="005C0E88" w:rsidRPr="00221564">
              <w:rPr>
                <w:rStyle w:val="GSATableTextChar"/>
              </w:rPr>
              <w:t>Certificates, Secure File Transfer</w:t>
            </w:r>
            <w:r w:rsidR="00C249E1">
              <w:rPr>
                <w:rStyle w:val="GSATableTextChar"/>
              </w:rPr>
              <w:t>,</w:t>
            </w:r>
            <w:r w:rsidR="005C0E88" w:rsidRPr="00221564">
              <w:rPr>
                <w:rStyle w:val="GSATableTextChar"/>
              </w:rPr>
              <w:t xml:space="preserve"> etc.)</w:t>
            </w:r>
            <w:r w:rsidR="006A73E9">
              <w:rPr>
                <w:rStyle w:val="GSATableTextChar"/>
              </w:rPr>
              <w:t>*</w:t>
            </w:r>
            <w:r w:rsidR="00E727FA">
              <w:rPr>
                <w:rStyle w:val="GSATableTextChar"/>
              </w:rPr>
              <w:t>*</w:t>
            </w:r>
          </w:p>
        </w:tc>
        <w:tc>
          <w:tcPr>
            <w:tcW w:w="590" w:type="pct"/>
            <w:tcBorders>
              <w:bottom w:val="single" w:sz="4" w:space="0" w:color="auto"/>
            </w:tcBorders>
            <w:shd w:val="clear" w:color="auto" w:fill="DBE5F1" w:themeFill="accent1" w:themeFillTint="33"/>
            <w:vAlign w:val="center"/>
          </w:tcPr>
          <w:p w14:paraId="0658668B" w14:textId="77777777" w:rsidR="00221564" w:rsidRDefault="004A73E8" w:rsidP="008854AE">
            <w:pPr>
              <w:pStyle w:val="GSATableHeading"/>
            </w:pPr>
            <w:r w:rsidRPr="002C3786">
              <w:t>Data Direction</w:t>
            </w:r>
          </w:p>
          <w:p w14:paraId="0862A3EA" w14:textId="77777777" w:rsidR="005C0E88" w:rsidRPr="002C3786" w:rsidRDefault="004A73E8" w:rsidP="008854AE">
            <w:pPr>
              <w:pStyle w:val="GSATableHeading"/>
            </w:pPr>
            <w:r w:rsidRPr="002C3786">
              <w:t>(incoming, outgoing, or both)</w:t>
            </w:r>
          </w:p>
        </w:tc>
        <w:tc>
          <w:tcPr>
            <w:tcW w:w="620" w:type="pct"/>
            <w:tcBorders>
              <w:bottom w:val="single" w:sz="4" w:space="0" w:color="auto"/>
            </w:tcBorders>
            <w:shd w:val="clear" w:color="auto" w:fill="DBE5F1" w:themeFill="accent1" w:themeFillTint="33"/>
            <w:vAlign w:val="center"/>
          </w:tcPr>
          <w:p w14:paraId="4B36EB13" w14:textId="77777777" w:rsidR="005C0E88" w:rsidRPr="002C3786" w:rsidRDefault="005C0E88" w:rsidP="008854AE">
            <w:pPr>
              <w:pStyle w:val="GSATableHeading"/>
            </w:pPr>
            <w:r w:rsidRPr="002C3786">
              <w:t>Information Being Transmitted</w:t>
            </w:r>
          </w:p>
        </w:tc>
        <w:tc>
          <w:tcPr>
            <w:tcW w:w="664" w:type="pct"/>
            <w:tcBorders>
              <w:bottom w:val="single" w:sz="4" w:space="0" w:color="auto"/>
            </w:tcBorders>
            <w:shd w:val="clear" w:color="auto" w:fill="DBE5F1" w:themeFill="accent1" w:themeFillTint="33"/>
            <w:vAlign w:val="center"/>
          </w:tcPr>
          <w:p w14:paraId="14E5120B" w14:textId="77777777" w:rsidR="005C0E88" w:rsidRPr="002C3786" w:rsidRDefault="005C0E88" w:rsidP="008854AE">
            <w:pPr>
              <w:pStyle w:val="GSATableHeading"/>
            </w:pPr>
            <w:r w:rsidRPr="002C3786">
              <w:t xml:space="preserve">Port or Circuit </w:t>
            </w:r>
            <w:r w:rsidR="00221564">
              <w:t>Numbers</w:t>
            </w:r>
          </w:p>
        </w:tc>
      </w:tr>
      <w:tr w:rsidR="00221564" w:rsidRPr="002C3786" w14:paraId="560C4FCA" w14:textId="77777777" w:rsidTr="001C310B">
        <w:trPr>
          <w:trHeight w:val="288"/>
          <w:jc w:val="center"/>
        </w:trPr>
        <w:sdt>
          <w:sdtPr>
            <w:alias w:val="SP IP Address and Interface"/>
            <w:tag w:val="spipaddressinterface"/>
            <w:id w:val="-725298923"/>
            <w:showingPlcHdr/>
          </w:sdtPr>
          <w:sdtEndPr/>
          <w:sdtContent>
            <w:tc>
              <w:tcPr>
                <w:tcW w:w="867" w:type="pct"/>
                <w:tcBorders>
                  <w:top w:val="single" w:sz="4" w:space="0" w:color="auto"/>
                  <w:left w:val="single" w:sz="4" w:space="0" w:color="auto"/>
                </w:tcBorders>
                <w:shd w:val="clear" w:color="auto" w:fill="auto"/>
              </w:tcPr>
              <w:p w14:paraId="07A4689F" w14:textId="77777777" w:rsidR="00221564" w:rsidRPr="002C3786" w:rsidRDefault="00221564" w:rsidP="008854AE">
                <w:pPr>
                  <w:pStyle w:val="GSATableText"/>
                  <w:keepNext/>
                  <w:keepLines/>
                </w:pPr>
                <w:r>
                  <w:rPr>
                    <w:rStyle w:val="PlaceholderText"/>
                  </w:rPr>
                  <w:t>&lt;SP IP Address/Interface&gt;</w:t>
                </w:r>
              </w:p>
            </w:tc>
          </w:sdtContent>
        </w:sdt>
        <w:sdt>
          <w:sdtPr>
            <w:alias w:val="External Organization/IP Address"/>
            <w:tag w:val="xorgip"/>
            <w:id w:val="-1204014814"/>
            <w:showingPlcHdr/>
          </w:sdtPr>
          <w:sdtEndPr/>
          <w:sdtContent>
            <w:tc>
              <w:tcPr>
                <w:tcW w:w="660" w:type="pct"/>
                <w:tcBorders>
                  <w:top w:val="single" w:sz="4" w:space="0" w:color="auto"/>
                </w:tcBorders>
                <w:shd w:val="clear" w:color="auto" w:fill="auto"/>
              </w:tcPr>
              <w:p w14:paraId="494E451F" w14:textId="77777777" w:rsidR="00221564" w:rsidRDefault="00221564" w:rsidP="008854AE">
                <w:pPr>
                  <w:pStyle w:val="GSATableText"/>
                  <w:keepNext/>
                  <w:keepLines/>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694911385"/>
              <w:showingPlcHdr/>
            </w:sdtPr>
            <w:sdtEndPr/>
            <w:sdtContent>
              <w:p w14:paraId="5ABE9A4A" w14:textId="77777777" w:rsidR="00221564" w:rsidRDefault="00221564" w:rsidP="008854AE">
                <w:pPr>
                  <w:pStyle w:val="GSATableText"/>
                  <w:keepNext/>
                  <w:keepLines/>
                </w:pPr>
                <w:r>
                  <w:rPr>
                    <w:rStyle w:val="PlaceholderText"/>
                  </w:rPr>
                  <w:t>&lt;External Org POC&gt;</w:t>
                </w:r>
              </w:p>
            </w:sdtContent>
          </w:sdt>
          <w:sdt>
            <w:sdtPr>
              <w:alias w:val="External POC Phone Number"/>
              <w:tag w:val="xorgpocphone"/>
              <w:id w:val="1022446668"/>
              <w:showingPlcHdr/>
            </w:sdtPr>
            <w:sdtEndPr/>
            <w:sdtContent>
              <w:p w14:paraId="5D31F587" w14:textId="77777777" w:rsidR="00221564" w:rsidRDefault="00221564" w:rsidP="008854AE">
                <w:pPr>
                  <w:pStyle w:val="GSATableText"/>
                  <w:keepNext/>
                  <w:keepLines/>
                </w:pPr>
                <w:r>
                  <w:rPr>
                    <w:rStyle w:val="PlaceholderText"/>
                  </w:rPr>
                  <w:t>&lt;Phone 555-555-5555&gt;</w:t>
                </w:r>
              </w:p>
            </w:sdtContent>
          </w:sdt>
        </w:tc>
        <w:sdt>
          <w:sdtPr>
            <w:alias w:val="Connection Security"/>
            <w:tag w:val="connectionsecurity"/>
            <w:id w:val="1690404226"/>
            <w:showingPlcHdr/>
          </w:sdtPr>
          <w:sdtEndPr/>
          <w:sdtContent>
            <w:tc>
              <w:tcPr>
                <w:tcW w:w="765" w:type="pct"/>
                <w:tcBorders>
                  <w:top w:val="single" w:sz="4" w:space="0" w:color="auto"/>
                </w:tcBorders>
                <w:shd w:val="clear" w:color="auto" w:fill="auto"/>
              </w:tcPr>
              <w:p w14:paraId="60A5246B" w14:textId="77777777" w:rsidR="00221564" w:rsidRDefault="00221564" w:rsidP="008854AE">
                <w:pPr>
                  <w:pStyle w:val="GSATableText"/>
                  <w:keepNext/>
                  <w:keepLines/>
                </w:pPr>
                <w:r>
                  <w:rPr>
                    <w:rStyle w:val="PlaceholderText"/>
                  </w:rPr>
                  <w:t>&lt;Enter Connection Security&gt;</w:t>
                </w:r>
              </w:p>
            </w:tc>
          </w:sdtContent>
        </w:sdt>
        <w:sdt>
          <w:sdt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3A72F7AF" w14:textId="77777777" w:rsidR="00221564" w:rsidRDefault="00221564" w:rsidP="008854AE">
                <w:pPr>
                  <w:pStyle w:val="GSATableText"/>
                  <w:keepNext/>
                  <w:keepLines/>
                </w:pPr>
                <w:r w:rsidRPr="00C257E7">
                  <w:rPr>
                    <w:rStyle w:val="PlaceholderText"/>
                  </w:rPr>
                  <w:t>Choose an item.</w:t>
                </w:r>
              </w:p>
            </w:tc>
          </w:sdtContent>
        </w:sdt>
        <w:sdt>
          <w:sdtPr>
            <w:alias w:val="Information Being Transmitted"/>
            <w:tag w:val="infotransmitted"/>
            <w:id w:val="1545398595"/>
            <w:showingPlcHdr/>
          </w:sdtPr>
          <w:sdtEndPr/>
          <w:sdtContent>
            <w:tc>
              <w:tcPr>
                <w:tcW w:w="620" w:type="pct"/>
                <w:tcBorders>
                  <w:top w:val="single" w:sz="4" w:space="0" w:color="auto"/>
                </w:tcBorders>
                <w:shd w:val="clear" w:color="auto" w:fill="auto"/>
              </w:tcPr>
              <w:p w14:paraId="6794D41B" w14:textId="77777777" w:rsidR="00221564" w:rsidRDefault="00221564" w:rsidP="008854AE">
                <w:pPr>
                  <w:pStyle w:val="GSATableText"/>
                  <w:keepNext/>
                  <w:keepLines/>
                </w:pPr>
                <w:r>
                  <w:rPr>
                    <w:rStyle w:val="PlaceholderText"/>
                  </w:rPr>
                  <w:t>&lt;Information Transmitted&gt;</w:t>
                </w:r>
              </w:p>
            </w:tc>
          </w:sdtContent>
        </w:sdt>
        <w:sdt>
          <w:sdtPr>
            <w:id w:val="-2093230877"/>
            <w:showingPlcHdr/>
          </w:sdtPr>
          <w:sdtEndPr/>
          <w:sdtContent>
            <w:tc>
              <w:tcPr>
                <w:tcW w:w="664" w:type="pct"/>
                <w:tcBorders>
                  <w:top w:val="single" w:sz="4" w:space="0" w:color="auto"/>
                </w:tcBorders>
                <w:shd w:val="clear" w:color="auto" w:fill="auto"/>
              </w:tcPr>
              <w:p w14:paraId="539A005A" w14:textId="77777777" w:rsidR="00221564" w:rsidRDefault="00221564" w:rsidP="008854AE">
                <w:pPr>
                  <w:pStyle w:val="GSATableText"/>
                  <w:keepNext/>
                  <w:keepLines/>
                </w:pPr>
                <w:r>
                  <w:rPr>
                    <w:rStyle w:val="PlaceholderText"/>
                  </w:rPr>
                  <w:t>&lt;Port/Circuit Numbers&gt;</w:t>
                </w:r>
              </w:p>
            </w:tc>
          </w:sdtContent>
        </w:sdt>
      </w:tr>
      <w:tr w:rsidR="00221564" w:rsidRPr="002C3786" w14:paraId="21483101" w14:textId="77777777" w:rsidTr="001C310B">
        <w:trPr>
          <w:trHeight w:val="288"/>
          <w:jc w:val="center"/>
        </w:trPr>
        <w:sdt>
          <w:sdtPr>
            <w:alias w:val="SP IP Address and Interface"/>
            <w:tag w:val="spipaddressinterface"/>
            <w:id w:val="2088410857"/>
            <w:showingPlcHdr/>
          </w:sdtPr>
          <w:sdtEndPr/>
          <w:sdtContent>
            <w:tc>
              <w:tcPr>
                <w:tcW w:w="867" w:type="pct"/>
                <w:tcBorders>
                  <w:top w:val="single" w:sz="4" w:space="0" w:color="auto"/>
                  <w:left w:val="single" w:sz="4" w:space="0" w:color="auto"/>
                </w:tcBorders>
                <w:shd w:val="clear" w:color="auto" w:fill="auto"/>
              </w:tcPr>
              <w:p w14:paraId="315DE315" w14:textId="77777777" w:rsidR="00221564" w:rsidRPr="002C3786" w:rsidRDefault="00221564" w:rsidP="005A3BDE">
                <w:pPr>
                  <w:pStyle w:val="GSATableText"/>
                </w:pPr>
                <w:r>
                  <w:rPr>
                    <w:rStyle w:val="PlaceholderText"/>
                  </w:rPr>
                  <w:t>&lt;SP IP Address/Interface&gt;</w:t>
                </w:r>
              </w:p>
            </w:tc>
          </w:sdtContent>
        </w:sdt>
        <w:sdt>
          <w:sdtPr>
            <w:alias w:val="External Organization/IP Address"/>
            <w:tag w:val="xorgip"/>
            <w:id w:val="-1223060273"/>
            <w:showingPlcHdr/>
          </w:sdtPr>
          <w:sdtEndPr/>
          <w:sdtContent>
            <w:tc>
              <w:tcPr>
                <w:tcW w:w="660" w:type="pct"/>
                <w:tcBorders>
                  <w:top w:val="single" w:sz="4" w:space="0" w:color="auto"/>
                </w:tcBorders>
                <w:shd w:val="clear" w:color="auto" w:fill="auto"/>
              </w:tcPr>
              <w:p w14:paraId="79DD6947" w14:textId="77777777" w:rsidR="00221564" w:rsidRDefault="00221564" w:rsidP="005A3BDE">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765650831"/>
              <w:showingPlcHdr/>
            </w:sdtPr>
            <w:sdtEndPr/>
            <w:sdtContent>
              <w:p w14:paraId="3E1CC207" w14:textId="77777777" w:rsidR="00221564" w:rsidRDefault="00221564" w:rsidP="005A3BDE">
                <w:pPr>
                  <w:pStyle w:val="GSATableText"/>
                </w:pPr>
                <w:r>
                  <w:rPr>
                    <w:rStyle w:val="PlaceholderText"/>
                  </w:rPr>
                  <w:t>&lt;External Org POC&gt;</w:t>
                </w:r>
              </w:p>
            </w:sdtContent>
          </w:sdt>
          <w:sdt>
            <w:sdtPr>
              <w:alias w:val="External POC Phone Number"/>
              <w:tag w:val="xorgpocphone"/>
              <w:id w:val="-670254846"/>
              <w:showingPlcHdr/>
            </w:sdtPr>
            <w:sdtEndPr/>
            <w:sdtContent>
              <w:p w14:paraId="704C5C7C" w14:textId="77777777" w:rsidR="00221564" w:rsidRDefault="00221564" w:rsidP="005A3BDE">
                <w:pPr>
                  <w:pStyle w:val="GSATableText"/>
                </w:pPr>
                <w:r>
                  <w:rPr>
                    <w:rStyle w:val="PlaceholderText"/>
                  </w:rPr>
                  <w:t>&lt;Phone 555-555-5555&gt;</w:t>
                </w:r>
              </w:p>
            </w:sdtContent>
          </w:sdt>
        </w:tc>
        <w:sdt>
          <w:sdtPr>
            <w:alias w:val="Connection Security"/>
            <w:tag w:val="connectionsecurity"/>
            <w:id w:val="-736085962"/>
            <w:showingPlcHdr/>
          </w:sdtPr>
          <w:sdtEndPr/>
          <w:sdtContent>
            <w:tc>
              <w:tcPr>
                <w:tcW w:w="765" w:type="pct"/>
                <w:tcBorders>
                  <w:top w:val="single" w:sz="4" w:space="0" w:color="auto"/>
                </w:tcBorders>
                <w:shd w:val="clear" w:color="auto" w:fill="auto"/>
              </w:tcPr>
              <w:p w14:paraId="3C84E800" w14:textId="77777777" w:rsidR="00221564" w:rsidRDefault="00221564" w:rsidP="005A3BDE">
                <w:pPr>
                  <w:pStyle w:val="GSATableText"/>
                </w:pPr>
                <w:r>
                  <w:rPr>
                    <w:rStyle w:val="PlaceholderText"/>
                  </w:rPr>
                  <w:t>&lt;Enter Connection Security&gt;</w:t>
                </w:r>
              </w:p>
            </w:tc>
          </w:sdtContent>
        </w:sdt>
        <w:sdt>
          <w:sdt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51C511A7" w14:textId="77777777" w:rsidR="00221564" w:rsidRDefault="00221564" w:rsidP="005A3BDE">
                <w:pPr>
                  <w:pStyle w:val="GSATableText"/>
                </w:pPr>
                <w:r w:rsidRPr="00C257E7">
                  <w:rPr>
                    <w:rStyle w:val="PlaceholderText"/>
                  </w:rPr>
                  <w:t>Choose an item.</w:t>
                </w:r>
              </w:p>
            </w:tc>
          </w:sdtContent>
        </w:sdt>
        <w:sdt>
          <w:sdtPr>
            <w:alias w:val="Information Being Transmitted"/>
            <w:tag w:val="infotransmitted"/>
            <w:id w:val="-1067723804"/>
            <w:showingPlcHdr/>
          </w:sdtPr>
          <w:sdtEndPr/>
          <w:sdtContent>
            <w:tc>
              <w:tcPr>
                <w:tcW w:w="620" w:type="pct"/>
                <w:tcBorders>
                  <w:top w:val="single" w:sz="4" w:space="0" w:color="auto"/>
                </w:tcBorders>
                <w:shd w:val="clear" w:color="auto" w:fill="auto"/>
              </w:tcPr>
              <w:p w14:paraId="104322B7" w14:textId="77777777" w:rsidR="00221564" w:rsidRDefault="00221564" w:rsidP="005A3BDE">
                <w:pPr>
                  <w:pStyle w:val="GSATableText"/>
                </w:pPr>
                <w:r>
                  <w:rPr>
                    <w:rStyle w:val="PlaceholderText"/>
                  </w:rPr>
                  <w:t>&lt;Information Transmitted&gt;</w:t>
                </w:r>
              </w:p>
            </w:tc>
          </w:sdtContent>
        </w:sdt>
        <w:sdt>
          <w:sdtPr>
            <w:id w:val="1269513978"/>
            <w:showingPlcHdr/>
          </w:sdtPr>
          <w:sdtEndPr/>
          <w:sdtContent>
            <w:tc>
              <w:tcPr>
                <w:tcW w:w="664" w:type="pct"/>
                <w:tcBorders>
                  <w:top w:val="single" w:sz="4" w:space="0" w:color="auto"/>
                </w:tcBorders>
                <w:shd w:val="clear" w:color="auto" w:fill="auto"/>
              </w:tcPr>
              <w:p w14:paraId="7A97814C" w14:textId="77777777" w:rsidR="00221564" w:rsidRDefault="00221564" w:rsidP="005A3BDE">
                <w:pPr>
                  <w:pStyle w:val="GSATableText"/>
                </w:pPr>
                <w:r>
                  <w:rPr>
                    <w:rStyle w:val="PlaceholderText"/>
                  </w:rPr>
                  <w:t>&lt;Port/Circuit Numbers&gt;</w:t>
                </w:r>
              </w:p>
            </w:tc>
          </w:sdtContent>
        </w:sdt>
      </w:tr>
      <w:tr w:rsidR="00221564" w:rsidRPr="002C3786" w14:paraId="5834C5B5" w14:textId="77777777" w:rsidTr="001C310B">
        <w:trPr>
          <w:trHeight w:val="288"/>
          <w:jc w:val="center"/>
        </w:trPr>
        <w:sdt>
          <w:sdtPr>
            <w:alias w:val="SP IP Address and Interface"/>
            <w:tag w:val="spipaddressinterface"/>
            <w:id w:val="-2136019420"/>
            <w:showingPlcHdr/>
          </w:sdtPr>
          <w:sdtEndPr/>
          <w:sdtContent>
            <w:tc>
              <w:tcPr>
                <w:tcW w:w="867" w:type="pct"/>
                <w:tcBorders>
                  <w:top w:val="single" w:sz="4" w:space="0" w:color="auto"/>
                  <w:left w:val="single" w:sz="4" w:space="0" w:color="auto"/>
                </w:tcBorders>
                <w:shd w:val="clear" w:color="auto" w:fill="auto"/>
              </w:tcPr>
              <w:p w14:paraId="698CB885" w14:textId="77777777" w:rsidR="00221564" w:rsidRPr="002C3786" w:rsidRDefault="00221564" w:rsidP="005A3BDE">
                <w:pPr>
                  <w:pStyle w:val="GSATableText"/>
                </w:pPr>
                <w:r>
                  <w:rPr>
                    <w:rStyle w:val="PlaceholderText"/>
                  </w:rPr>
                  <w:t>&lt;SP IP Address/Interface&gt;</w:t>
                </w:r>
              </w:p>
            </w:tc>
          </w:sdtContent>
        </w:sdt>
        <w:sdt>
          <w:sdtPr>
            <w:alias w:val="External Organization/IP Address"/>
            <w:tag w:val="xorgip"/>
            <w:id w:val="1092823589"/>
            <w:showingPlcHdr/>
          </w:sdtPr>
          <w:sdtEndPr/>
          <w:sdtContent>
            <w:tc>
              <w:tcPr>
                <w:tcW w:w="660" w:type="pct"/>
                <w:tcBorders>
                  <w:top w:val="single" w:sz="4" w:space="0" w:color="auto"/>
                </w:tcBorders>
                <w:shd w:val="clear" w:color="auto" w:fill="auto"/>
              </w:tcPr>
              <w:p w14:paraId="568FB941" w14:textId="77777777" w:rsidR="00221564" w:rsidRDefault="00221564" w:rsidP="005A3BDE">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437412563"/>
              <w:showingPlcHdr/>
            </w:sdtPr>
            <w:sdtEndPr/>
            <w:sdtContent>
              <w:p w14:paraId="62C2E4E1" w14:textId="77777777" w:rsidR="00221564" w:rsidRDefault="00221564" w:rsidP="005A3BDE">
                <w:pPr>
                  <w:pStyle w:val="GSATableText"/>
                </w:pPr>
                <w:r>
                  <w:rPr>
                    <w:rStyle w:val="PlaceholderText"/>
                  </w:rPr>
                  <w:t>&lt;External Org POC&gt;</w:t>
                </w:r>
              </w:p>
            </w:sdtContent>
          </w:sdt>
          <w:sdt>
            <w:sdtPr>
              <w:alias w:val="External POC Phone Number"/>
              <w:tag w:val="xorgpocphone"/>
              <w:id w:val="-1926796875"/>
              <w:showingPlcHdr/>
            </w:sdtPr>
            <w:sdtEndPr/>
            <w:sdtContent>
              <w:p w14:paraId="69D365A6" w14:textId="77777777" w:rsidR="00221564" w:rsidRDefault="00221564" w:rsidP="005A3BDE">
                <w:pPr>
                  <w:pStyle w:val="GSATableText"/>
                </w:pPr>
                <w:r>
                  <w:rPr>
                    <w:rStyle w:val="PlaceholderText"/>
                  </w:rPr>
                  <w:t>&lt;Phone 555-555-5555&gt;</w:t>
                </w:r>
              </w:p>
            </w:sdtContent>
          </w:sdt>
        </w:tc>
        <w:sdt>
          <w:sdtPr>
            <w:alias w:val="Connection Security"/>
            <w:tag w:val="connectionsecurity"/>
            <w:id w:val="-1441755909"/>
            <w:showingPlcHdr/>
          </w:sdtPr>
          <w:sdtEndPr/>
          <w:sdtContent>
            <w:tc>
              <w:tcPr>
                <w:tcW w:w="765" w:type="pct"/>
                <w:tcBorders>
                  <w:top w:val="single" w:sz="4" w:space="0" w:color="auto"/>
                </w:tcBorders>
                <w:shd w:val="clear" w:color="auto" w:fill="auto"/>
              </w:tcPr>
              <w:p w14:paraId="6DEF904E" w14:textId="77777777" w:rsidR="00221564" w:rsidRDefault="00221564" w:rsidP="005A3BDE">
                <w:pPr>
                  <w:pStyle w:val="GSATableText"/>
                </w:pPr>
                <w:r>
                  <w:rPr>
                    <w:rStyle w:val="PlaceholderText"/>
                  </w:rPr>
                  <w:t>&lt;Enter Connection Security&gt;</w:t>
                </w:r>
              </w:p>
            </w:tc>
          </w:sdtContent>
        </w:sdt>
        <w:sdt>
          <w:sdt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1A7FFBF8" w14:textId="77777777" w:rsidR="00221564" w:rsidRDefault="00221564" w:rsidP="005A3BDE">
                <w:pPr>
                  <w:pStyle w:val="GSATableText"/>
                </w:pPr>
                <w:r w:rsidRPr="00C257E7">
                  <w:rPr>
                    <w:rStyle w:val="PlaceholderText"/>
                  </w:rPr>
                  <w:t>Choose an item.</w:t>
                </w:r>
              </w:p>
            </w:tc>
          </w:sdtContent>
        </w:sdt>
        <w:sdt>
          <w:sdtPr>
            <w:alias w:val="Information Being Transmitted"/>
            <w:tag w:val="infotransmitted"/>
            <w:id w:val="812908291"/>
            <w:showingPlcHdr/>
          </w:sdtPr>
          <w:sdtEndPr/>
          <w:sdtContent>
            <w:tc>
              <w:tcPr>
                <w:tcW w:w="620" w:type="pct"/>
                <w:tcBorders>
                  <w:top w:val="single" w:sz="4" w:space="0" w:color="auto"/>
                </w:tcBorders>
                <w:shd w:val="clear" w:color="auto" w:fill="auto"/>
              </w:tcPr>
              <w:p w14:paraId="3AF227D8" w14:textId="77777777" w:rsidR="00221564" w:rsidRDefault="00221564" w:rsidP="005A3BDE">
                <w:pPr>
                  <w:pStyle w:val="GSATableText"/>
                </w:pPr>
                <w:r>
                  <w:rPr>
                    <w:rStyle w:val="PlaceholderText"/>
                  </w:rPr>
                  <w:t>&lt;Information Transmitted&gt;</w:t>
                </w:r>
              </w:p>
            </w:tc>
          </w:sdtContent>
        </w:sdt>
        <w:sdt>
          <w:sdtPr>
            <w:id w:val="2038157818"/>
            <w:showingPlcHdr/>
          </w:sdtPr>
          <w:sdtEndPr/>
          <w:sdtContent>
            <w:tc>
              <w:tcPr>
                <w:tcW w:w="664" w:type="pct"/>
                <w:tcBorders>
                  <w:top w:val="single" w:sz="4" w:space="0" w:color="auto"/>
                </w:tcBorders>
                <w:shd w:val="clear" w:color="auto" w:fill="auto"/>
              </w:tcPr>
              <w:p w14:paraId="76EF5FA2" w14:textId="77777777" w:rsidR="00221564" w:rsidRDefault="00221564" w:rsidP="005A3BDE">
                <w:pPr>
                  <w:pStyle w:val="GSATableText"/>
                </w:pPr>
                <w:r>
                  <w:rPr>
                    <w:rStyle w:val="PlaceholderText"/>
                  </w:rPr>
                  <w:t>&lt;Port/Circuit Numbers&gt;</w:t>
                </w:r>
              </w:p>
            </w:tc>
          </w:sdtContent>
        </w:sdt>
      </w:tr>
      <w:tr w:rsidR="00221564" w:rsidRPr="002C3786" w14:paraId="6AD42FF0" w14:textId="77777777" w:rsidTr="001C310B">
        <w:trPr>
          <w:trHeight w:val="288"/>
          <w:jc w:val="center"/>
        </w:trPr>
        <w:sdt>
          <w:sdtPr>
            <w:alias w:val="SP IP Address and Interface"/>
            <w:tag w:val="spipaddressinterface"/>
            <w:id w:val="725721505"/>
            <w:showingPlcHdr/>
          </w:sdtPr>
          <w:sdtEndPr/>
          <w:sdtContent>
            <w:tc>
              <w:tcPr>
                <w:tcW w:w="867" w:type="pct"/>
                <w:tcBorders>
                  <w:top w:val="single" w:sz="4" w:space="0" w:color="auto"/>
                  <w:left w:val="single" w:sz="4" w:space="0" w:color="auto"/>
                </w:tcBorders>
                <w:shd w:val="clear" w:color="auto" w:fill="auto"/>
              </w:tcPr>
              <w:p w14:paraId="7B919455" w14:textId="77777777" w:rsidR="00221564" w:rsidRPr="002C3786" w:rsidRDefault="00221564" w:rsidP="005A3BDE">
                <w:pPr>
                  <w:pStyle w:val="GSATableText"/>
                </w:pPr>
                <w:r>
                  <w:rPr>
                    <w:rStyle w:val="PlaceholderText"/>
                  </w:rPr>
                  <w:t>&lt;SP IP Address/Interface&gt;</w:t>
                </w:r>
              </w:p>
            </w:tc>
          </w:sdtContent>
        </w:sdt>
        <w:sdt>
          <w:sdtPr>
            <w:alias w:val="External Organization/IP Address"/>
            <w:tag w:val="xorgip"/>
            <w:id w:val="-99881673"/>
            <w:showingPlcHdr/>
          </w:sdtPr>
          <w:sdtEndPr/>
          <w:sdtContent>
            <w:tc>
              <w:tcPr>
                <w:tcW w:w="660" w:type="pct"/>
                <w:tcBorders>
                  <w:top w:val="single" w:sz="4" w:space="0" w:color="auto"/>
                </w:tcBorders>
                <w:shd w:val="clear" w:color="auto" w:fill="auto"/>
              </w:tcPr>
              <w:p w14:paraId="1AF46A15" w14:textId="77777777" w:rsidR="00221564" w:rsidRDefault="00221564" w:rsidP="005A3BDE">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324342913"/>
              <w:showingPlcHdr/>
            </w:sdtPr>
            <w:sdtEndPr/>
            <w:sdtContent>
              <w:p w14:paraId="2D965C01" w14:textId="77777777" w:rsidR="00221564" w:rsidRDefault="00221564" w:rsidP="005A3BDE">
                <w:pPr>
                  <w:pStyle w:val="GSATableText"/>
                </w:pPr>
                <w:r>
                  <w:rPr>
                    <w:rStyle w:val="PlaceholderText"/>
                  </w:rPr>
                  <w:t>&lt;External Org POC&gt;</w:t>
                </w:r>
              </w:p>
            </w:sdtContent>
          </w:sdt>
          <w:sdt>
            <w:sdtPr>
              <w:alias w:val="External POC Phone Number"/>
              <w:tag w:val="xorgpocphone"/>
              <w:id w:val="1661728086"/>
              <w:showingPlcHdr/>
            </w:sdtPr>
            <w:sdtEndPr/>
            <w:sdtContent>
              <w:p w14:paraId="7C546AED" w14:textId="77777777" w:rsidR="00221564" w:rsidRDefault="00221564" w:rsidP="005A3BDE">
                <w:pPr>
                  <w:pStyle w:val="GSATableText"/>
                </w:pPr>
                <w:r>
                  <w:rPr>
                    <w:rStyle w:val="PlaceholderText"/>
                  </w:rPr>
                  <w:t>&lt;Phone 555-555-5555&gt;</w:t>
                </w:r>
              </w:p>
            </w:sdtContent>
          </w:sdt>
        </w:tc>
        <w:sdt>
          <w:sdtPr>
            <w:alias w:val="Connection Security"/>
            <w:tag w:val="connectionsecurity"/>
            <w:id w:val="1434943670"/>
            <w:showingPlcHdr/>
          </w:sdtPr>
          <w:sdtEndPr/>
          <w:sdtContent>
            <w:tc>
              <w:tcPr>
                <w:tcW w:w="765" w:type="pct"/>
                <w:tcBorders>
                  <w:top w:val="single" w:sz="4" w:space="0" w:color="auto"/>
                </w:tcBorders>
                <w:shd w:val="clear" w:color="auto" w:fill="auto"/>
              </w:tcPr>
              <w:p w14:paraId="4D96FAC3" w14:textId="77777777" w:rsidR="00221564" w:rsidRDefault="00221564" w:rsidP="005A3BDE">
                <w:pPr>
                  <w:pStyle w:val="GSATableText"/>
                </w:pPr>
                <w:r>
                  <w:rPr>
                    <w:rStyle w:val="PlaceholderText"/>
                  </w:rPr>
                  <w:t>&lt;Enter Connection Security&gt;</w:t>
                </w:r>
              </w:p>
            </w:tc>
          </w:sdtContent>
        </w:sdt>
        <w:sdt>
          <w:sdt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341EDDA3" w14:textId="77777777" w:rsidR="00221564" w:rsidRDefault="00221564" w:rsidP="005A3BDE">
                <w:pPr>
                  <w:pStyle w:val="GSATableText"/>
                </w:pPr>
                <w:r w:rsidRPr="00C257E7">
                  <w:rPr>
                    <w:rStyle w:val="PlaceholderText"/>
                  </w:rPr>
                  <w:t>Choose an item.</w:t>
                </w:r>
              </w:p>
            </w:tc>
          </w:sdtContent>
        </w:sdt>
        <w:sdt>
          <w:sdtPr>
            <w:alias w:val="Information Being Transmitted"/>
            <w:tag w:val="infotransmitted"/>
            <w:id w:val="1186174911"/>
            <w:showingPlcHdr/>
          </w:sdtPr>
          <w:sdtEndPr/>
          <w:sdtContent>
            <w:tc>
              <w:tcPr>
                <w:tcW w:w="620" w:type="pct"/>
                <w:tcBorders>
                  <w:top w:val="single" w:sz="4" w:space="0" w:color="auto"/>
                </w:tcBorders>
                <w:shd w:val="clear" w:color="auto" w:fill="auto"/>
              </w:tcPr>
              <w:p w14:paraId="1F29850B" w14:textId="77777777" w:rsidR="00221564" w:rsidRDefault="00221564" w:rsidP="005A3BDE">
                <w:pPr>
                  <w:pStyle w:val="GSATableText"/>
                </w:pPr>
                <w:r>
                  <w:rPr>
                    <w:rStyle w:val="PlaceholderText"/>
                  </w:rPr>
                  <w:t>&lt;Information Transmitted&gt;</w:t>
                </w:r>
              </w:p>
            </w:tc>
          </w:sdtContent>
        </w:sdt>
        <w:sdt>
          <w:sdtPr>
            <w:id w:val="-491492294"/>
            <w:showingPlcHdr/>
          </w:sdtPr>
          <w:sdtEndPr/>
          <w:sdtContent>
            <w:tc>
              <w:tcPr>
                <w:tcW w:w="664" w:type="pct"/>
                <w:tcBorders>
                  <w:top w:val="single" w:sz="4" w:space="0" w:color="auto"/>
                </w:tcBorders>
                <w:shd w:val="clear" w:color="auto" w:fill="auto"/>
              </w:tcPr>
              <w:p w14:paraId="16E1ADC6" w14:textId="77777777" w:rsidR="00221564" w:rsidRDefault="00221564" w:rsidP="005A3BDE">
                <w:pPr>
                  <w:pStyle w:val="GSATableText"/>
                </w:pPr>
                <w:r>
                  <w:rPr>
                    <w:rStyle w:val="PlaceholderText"/>
                  </w:rPr>
                  <w:t>&lt;Port/Circuit Numbers&gt;</w:t>
                </w:r>
              </w:p>
            </w:tc>
          </w:sdtContent>
        </w:sdt>
      </w:tr>
      <w:tr w:rsidR="00221564" w:rsidRPr="002C3786" w14:paraId="32BE0AA9" w14:textId="77777777" w:rsidTr="001C310B">
        <w:trPr>
          <w:trHeight w:val="288"/>
          <w:jc w:val="center"/>
        </w:trPr>
        <w:sdt>
          <w:sdtPr>
            <w:alias w:val="SP IP Address and Interface"/>
            <w:tag w:val="spipaddressinterface"/>
            <w:id w:val="1991519451"/>
            <w:showingPlcHdr/>
          </w:sdtPr>
          <w:sdtEndPr/>
          <w:sdtContent>
            <w:tc>
              <w:tcPr>
                <w:tcW w:w="867" w:type="pct"/>
                <w:tcBorders>
                  <w:top w:val="single" w:sz="4" w:space="0" w:color="auto"/>
                  <w:left w:val="single" w:sz="4" w:space="0" w:color="auto"/>
                </w:tcBorders>
                <w:shd w:val="clear" w:color="auto" w:fill="auto"/>
              </w:tcPr>
              <w:p w14:paraId="693FEE11" w14:textId="77777777" w:rsidR="00221564" w:rsidRPr="002C3786" w:rsidRDefault="00221564" w:rsidP="005A3BDE">
                <w:pPr>
                  <w:pStyle w:val="GSATableText"/>
                </w:pPr>
                <w:r>
                  <w:rPr>
                    <w:rStyle w:val="PlaceholderText"/>
                  </w:rPr>
                  <w:t>&lt;SP IP Address/Interface&gt;</w:t>
                </w:r>
              </w:p>
            </w:tc>
          </w:sdtContent>
        </w:sdt>
        <w:sdt>
          <w:sdtPr>
            <w:alias w:val="External Organization/IP Address"/>
            <w:tag w:val="xorgip"/>
            <w:id w:val="630906574"/>
            <w:showingPlcHdr/>
          </w:sdtPr>
          <w:sdtEndPr/>
          <w:sdtContent>
            <w:tc>
              <w:tcPr>
                <w:tcW w:w="660" w:type="pct"/>
                <w:tcBorders>
                  <w:top w:val="single" w:sz="4" w:space="0" w:color="auto"/>
                </w:tcBorders>
                <w:shd w:val="clear" w:color="auto" w:fill="auto"/>
              </w:tcPr>
              <w:p w14:paraId="549CE0F6" w14:textId="77777777" w:rsidR="00221564" w:rsidRDefault="00221564" w:rsidP="005A3BDE">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551458833"/>
              <w:showingPlcHdr/>
            </w:sdtPr>
            <w:sdtEndPr/>
            <w:sdtContent>
              <w:p w14:paraId="216F0E97" w14:textId="77777777" w:rsidR="00221564" w:rsidRDefault="00221564" w:rsidP="005A3BDE">
                <w:pPr>
                  <w:pStyle w:val="GSATableText"/>
                </w:pPr>
                <w:r>
                  <w:rPr>
                    <w:rStyle w:val="PlaceholderText"/>
                  </w:rPr>
                  <w:t>&lt;External Org POC&gt;</w:t>
                </w:r>
              </w:p>
            </w:sdtContent>
          </w:sdt>
          <w:sdt>
            <w:sdtPr>
              <w:alias w:val="External POC Phone Number"/>
              <w:tag w:val="xorgpocphone"/>
              <w:id w:val="-1648509453"/>
              <w:showingPlcHdr/>
            </w:sdtPr>
            <w:sdtEndPr/>
            <w:sdtContent>
              <w:p w14:paraId="3C8F8CCC" w14:textId="77777777" w:rsidR="00221564" w:rsidRDefault="00221564" w:rsidP="005A3BDE">
                <w:pPr>
                  <w:pStyle w:val="GSATableText"/>
                </w:pPr>
                <w:r>
                  <w:rPr>
                    <w:rStyle w:val="PlaceholderText"/>
                  </w:rPr>
                  <w:t>&lt;Phone 555-555-5555&gt;</w:t>
                </w:r>
              </w:p>
            </w:sdtContent>
          </w:sdt>
        </w:tc>
        <w:sdt>
          <w:sdtPr>
            <w:alias w:val="Connection Security"/>
            <w:tag w:val="connectionsecurity"/>
            <w:id w:val="-2115196589"/>
            <w:showingPlcHdr/>
          </w:sdtPr>
          <w:sdtEndPr/>
          <w:sdtContent>
            <w:tc>
              <w:tcPr>
                <w:tcW w:w="765" w:type="pct"/>
                <w:tcBorders>
                  <w:top w:val="single" w:sz="4" w:space="0" w:color="auto"/>
                </w:tcBorders>
                <w:shd w:val="clear" w:color="auto" w:fill="auto"/>
              </w:tcPr>
              <w:p w14:paraId="6A19550F" w14:textId="77777777" w:rsidR="00221564" w:rsidRDefault="00221564" w:rsidP="005A3BDE">
                <w:pPr>
                  <w:pStyle w:val="GSATableText"/>
                </w:pPr>
                <w:r>
                  <w:rPr>
                    <w:rStyle w:val="PlaceholderText"/>
                  </w:rPr>
                  <w:t>&lt;Enter Connection Security&gt;</w:t>
                </w:r>
              </w:p>
            </w:tc>
          </w:sdtContent>
        </w:sdt>
        <w:sdt>
          <w:sdt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68E11051" w14:textId="77777777" w:rsidR="00221564" w:rsidRDefault="00221564" w:rsidP="005A3BDE">
                <w:pPr>
                  <w:pStyle w:val="GSATableText"/>
                </w:pPr>
                <w:r w:rsidRPr="00C257E7">
                  <w:rPr>
                    <w:rStyle w:val="PlaceholderText"/>
                  </w:rPr>
                  <w:t>Choose an item.</w:t>
                </w:r>
              </w:p>
            </w:tc>
          </w:sdtContent>
        </w:sdt>
        <w:sdt>
          <w:sdtPr>
            <w:alias w:val="Information Being Transmitted"/>
            <w:tag w:val="infotransmitted"/>
            <w:id w:val="-25718847"/>
            <w:showingPlcHdr/>
          </w:sdtPr>
          <w:sdtEndPr/>
          <w:sdtContent>
            <w:tc>
              <w:tcPr>
                <w:tcW w:w="620" w:type="pct"/>
                <w:tcBorders>
                  <w:top w:val="single" w:sz="4" w:space="0" w:color="auto"/>
                </w:tcBorders>
                <w:shd w:val="clear" w:color="auto" w:fill="auto"/>
              </w:tcPr>
              <w:p w14:paraId="1D3BD489" w14:textId="77777777" w:rsidR="00221564" w:rsidRDefault="00221564" w:rsidP="005A3BDE">
                <w:pPr>
                  <w:pStyle w:val="GSATableText"/>
                </w:pPr>
                <w:r>
                  <w:rPr>
                    <w:rStyle w:val="PlaceholderText"/>
                  </w:rPr>
                  <w:t>&lt;Information Transmitted&gt;</w:t>
                </w:r>
              </w:p>
            </w:tc>
          </w:sdtContent>
        </w:sdt>
        <w:sdt>
          <w:sdtPr>
            <w:id w:val="797102898"/>
            <w:showingPlcHdr/>
          </w:sdtPr>
          <w:sdtEndPr/>
          <w:sdtContent>
            <w:tc>
              <w:tcPr>
                <w:tcW w:w="664" w:type="pct"/>
                <w:tcBorders>
                  <w:top w:val="single" w:sz="4" w:space="0" w:color="auto"/>
                </w:tcBorders>
                <w:shd w:val="clear" w:color="auto" w:fill="auto"/>
              </w:tcPr>
              <w:p w14:paraId="1B554ED5" w14:textId="77777777" w:rsidR="00221564" w:rsidRDefault="00221564" w:rsidP="005A3BDE">
                <w:pPr>
                  <w:pStyle w:val="GSATableText"/>
                </w:pPr>
                <w:r>
                  <w:rPr>
                    <w:rStyle w:val="PlaceholderText"/>
                  </w:rPr>
                  <w:t>&lt;Port/Circuit Numbers&gt;</w:t>
                </w:r>
              </w:p>
            </w:tc>
          </w:sdtContent>
        </w:sdt>
      </w:tr>
      <w:tr w:rsidR="00221564" w:rsidRPr="002C3786" w14:paraId="6DC35A1A" w14:textId="77777777" w:rsidTr="001C310B">
        <w:trPr>
          <w:trHeight w:val="288"/>
          <w:jc w:val="center"/>
        </w:trPr>
        <w:sdt>
          <w:sdtPr>
            <w:alias w:val="SP IP Address and Interface"/>
            <w:tag w:val="spipaddressinterface"/>
            <w:id w:val="-1021011098"/>
            <w:showingPlcHdr/>
          </w:sdtPr>
          <w:sdtEndPr/>
          <w:sdtContent>
            <w:tc>
              <w:tcPr>
                <w:tcW w:w="867" w:type="pct"/>
                <w:tcBorders>
                  <w:top w:val="single" w:sz="4" w:space="0" w:color="auto"/>
                  <w:left w:val="single" w:sz="4" w:space="0" w:color="auto"/>
                </w:tcBorders>
                <w:shd w:val="clear" w:color="auto" w:fill="auto"/>
              </w:tcPr>
              <w:p w14:paraId="3FABC199" w14:textId="77777777" w:rsidR="00221564" w:rsidRPr="002C3786" w:rsidRDefault="00221564" w:rsidP="005A3BDE">
                <w:pPr>
                  <w:pStyle w:val="GSATableText"/>
                </w:pPr>
                <w:r>
                  <w:rPr>
                    <w:rStyle w:val="PlaceholderText"/>
                  </w:rPr>
                  <w:t>&lt;SP IP Address/Interface&gt;</w:t>
                </w:r>
              </w:p>
            </w:tc>
          </w:sdtContent>
        </w:sdt>
        <w:sdt>
          <w:sdtPr>
            <w:alias w:val="External Organization/IP Address"/>
            <w:tag w:val="xorgip"/>
            <w:id w:val="-283887124"/>
            <w:showingPlcHdr/>
          </w:sdtPr>
          <w:sdtEndPr/>
          <w:sdtContent>
            <w:tc>
              <w:tcPr>
                <w:tcW w:w="660" w:type="pct"/>
                <w:tcBorders>
                  <w:top w:val="single" w:sz="4" w:space="0" w:color="auto"/>
                </w:tcBorders>
                <w:shd w:val="clear" w:color="auto" w:fill="auto"/>
              </w:tcPr>
              <w:p w14:paraId="3B2EDA02" w14:textId="77777777" w:rsidR="00221564" w:rsidRDefault="00221564" w:rsidP="005A3BDE">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741752895"/>
              <w:showingPlcHdr/>
            </w:sdtPr>
            <w:sdtEndPr/>
            <w:sdtContent>
              <w:p w14:paraId="0F6E46E3" w14:textId="77777777" w:rsidR="00221564" w:rsidRDefault="00221564" w:rsidP="005A3BDE">
                <w:pPr>
                  <w:pStyle w:val="GSATableText"/>
                </w:pPr>
                <w:r>
                  <w:rPr>
                    <w:rStyle w:val="PlaceholderText"/>
                  </w:rPr>
                  <w:t>&lt;External Org POC&gt;</w:t>
                </w:r>
              </w:p>
            </w:sdtContent>
          </w:sdt>
          <w:sdt>
            <w:sdtPr>
              <w:alias w:val="External POC Phone Number"/>
              <w:tag w:val="xorgpocphone"/>
              <w:id w:val="1425528227"/>
              <w:showingPlcHdr/>
            </w:sdtPr>
            <w:sdtEndPr/>
            <w:sdtContent>
              <w:p w14:paraId="14A222DF" w14:textId="77777777" w:rsidR="00221564" w:rsidRDefault="00221564" w:rsidP="005A3BDE">
                <w:pPr>
                  <w:pStyle w:val="GSATableText"/>
                </w:pPr>
                <w:r>
                  <w:rPr>
                    <w:rStyle w:val="PlaceholderText"/>
                  </w:rPr>
                  <w:t>&lt;Phone 555-555-5555&gt;</w:t>
                </w:r>
              </w:p>
            </w:sdtContent>
          </w:sdt>
        </w:tc>
        <w:sdt>
          <w:sdtPr>
            <w:alias w:val="Connection Security"/>
            <w:tag w:val="connectionsecurity"/>
            <w:id w:val="1200589630"/>
            <w:showingPlcHdr/>
          </w:sdtPr>
          <w:sdtEndPr/>
          <w:sdtContent>
            <w:tc>
              <w:tcPr>
                <w:tcW w:w="765" w:type="pct"/>
                <w:tcBorders>
                  <w:top w:val="single" w:sz="4" w:space="0" w:color="auto"/>
                </w:tcBorders>
                <w:shd w:val="clear" w:color="auto" w:fill="auto"/>
              </w:tcPr>
              <w:p w14:paraId="2B208587" w14:textId="77777777" w:rsidR="00221564" w:rsidRDefault="00221564" w:rsidP="005A3BDE">
                <w:pPr>
                  <w:pStyle w:val="GSATableText"/>
                </w:pPr>
                <w:r>
                  <w:rPr>
                    <w:rStyle w:val="PlaceholderText"/>
                  </w:rPr>
                  <w:t>&lt;Enter Connection Security&gt;</w:t>
                </w:r>
              </w:p>
            </w:tc>
          </w:sdtContent>
        </w:sdt>
        <w:sdt>
          <w:sdt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19AF4E95" w14:textId="77777777" w:rsidR="00221564" w:rsidRDefault="00221564" w:rsidP="005A3BDE">
                <w:pPr>
                  <w:pStyle w:val="GSATableText"/>
                </w:pPr>
                <w:r w:rsidRPr="00C257E7">
                  <w:rPr>
                    <w:rStyle w:val="PlaceholderText"/>
                  </w:rPr>
                  <w:t>Choose an item.</w:t>
                </w:r>
              </w:p>
            </w:tc>
          </w:sdtContent>
        </w:sdt>
        <w:sdt>
          <w:sdtPr>
            <w:alias w:val="Information Being Transmitted"/>
            <w:tag w:val="infotransmitted"/>
            <w:id w:val="-1520693878"/>
            <w:showingPlcHdr/>
          </w:sdtPr>
          <w:sdtEndPr/>
          <w:sdtContent>
            <w:tc>
              <w:tcPr>
                <w:tcW w:w="620" w:type="pct"/>
                <w:tcBorders>
                  <w:top w:val="single" w:sz="4" w:space="0" w:color="auto"/>
                </w:tcBorders>
                <w:shd w:val="clear" w:color="auto" w:fill="auto"/>
              </w:tcPr>
              <w:p w14:paraId="756668FE" w14:textId="77777777" w:rsidR="00221564" w:rsidRDefault="00221564" w:rsidP="005A3BDE">
                <w:pPr>
                  <w:pStyle w:val="GSATableText"/>
                </w:pPr>
                <w:r>
                  <w:rPr>
                    <w:rStyle w:val="PlaceholderText"/>
                  </w:rPr>
                  <w:t>&lt;Information Transmitted&gt;</w:t>
                </w:r>
              </w:p>
            </w:tc>
          </w:sdtContent>
        </w:sdt>
        <w:sdt>
          <w:sdtPr>
            <w:id w:val="-1295048395"/>
            <w:showingPlcHdr/>
          </w:sdtPr>
          <w:sdtEndPr/>
          <w:sdtContent>
            <w:tc>
              <w:tcPr>
                <w:tcW w:w="664" w:type="pct"/>
                <w:tcBorders>
                  <w:top w:val="single" w:sz="4" w:space="0" w:color="auto"/>
                </w:tcBorders>
                <w:shd w:val="clear" w:color="auto" w:fill="auto"/>
              </w:tcPr>
              <w:p w14:paraId="74D6C152" w14:textId="77777777" w:rsidR="00221564" w:rsidRDefault="00221564" w:rsidP="005A3BDE">
                <w:pPr>
                  <w:pStyle w:val="GSATableText"/>
                </w:pPr>
                <w:r>
                  <w:rPr>
                    <w:rStyle w:val="PlaceholderText"/>
                  </w:rPr>
                  <w:t>&lt;Port/Circuit Numbers&gt;</w:t>
                </w:r>
              </w:p>
            </w:tc>
          </w:sdtContent>
        </w:sdt>
      </w:tr>
    </w:tbl>
    <w:p w14:paraId="7A648643" w14:textId="77777777" w:rsidR="00E727FA" w:rsidRDefault="00E727FA" w:rsidP="006A73E9">
      <w:r>
        <w:t>*Service Processor</w:t>
      </w:r>
    </w:p>
    <w:p w14:paraId="7D7FAB0D" w14:textId="77777777" w:rsidR="00090FC6" w:rsidRDefault="006A73E9" w:rsidP="006A73E9">
      <w:r>
        <w:t>*</w:t>
      </w:r>
      <w:r w:rsidR="00E727FA">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0076350D" w:rsidRPr="0076350D">
        <w:t xml:space="preserve">Secure Sockets Layer </w:t>
      </w:r>
      <w:r>
        <w:t>(SSL)</w:t>
      </w:r>
    </w:p>
    <w:p w14:paraId="25D21586" w14:textId="77777777" w:rsidR="006A73E9" w:rsidRDefault="006A73E9" w:rsidP="006A73E9"/>
    <w:p w14:paraId="07907CA4" w14:textId="77777777" w:rsidR="003A5337" w:rsidRPr="00AD07C4" w:rsidRDefault="003A5337" w:rsidP="006A73E9">
      <w:pPr>
        <w:sectPr w:rsidR="003A5337" w:rsidRPr="00AD07C4" w:rsidSect="003A5337">
          <w:footnotePr>
            <w:pos w:val="beneathText"/>
          </w:footnotePr>
          <w:type w:val="continuous"/>
          <w:pgSz w:w="15840" w:h="12240" w:orient="landscape" w:code="1"/>
          <w:pgMar w:top="1440" w:right="1440" w:bottom="1440" w:left="1440" w:header="720" w:footer="720" w:gutter="0"/>
          <w:cols w:space="720"/>
          <w:titlePg/>
          <w:docGrid w:linePitch="326"/>
        </w:sectPr>
      </w:pPr>
    </w:p>
    <w:p w14:paraId="4D0A5394" w14:textId="77777777" w:rsidR="00F7788D" w:rsidRDefault="007C5D36" w:rsidP="00DA4990">
      <w:pPr>
        <w:pStyle w:val="Heading1"/>
      </w:pPr>
      <w:bookmarkStart w:id="295" w:name="_Toc449543292"/>
      <w:bookmarkStart w:id="296" w:name="_Toc464803518"/>
      <w:bookmarkStart w:id="297" w:name="_Toc383433191"/>
      <w:bookmarkStart w:id="298" w:name="_Toc383444423"/>
      <w:bookmarkStart w:id="299" w:name="_Toc385594062"/>
      <w:bookmarkStart w:id="300" w:name="_Toc385594454"/>
      <w:bookmarkStart w:id="301" w:name="_Toc385594842"/>
      <w:bookmarkStart w:id="302" w:name="_Toc388620698"/>
      <w:r>
        <w:t>Laws</w:t>
      </w:r>
      <w:r w:rsidR="00A138A4">
        <w:t>,</w:t>
      </w:r>
      <w:r>
        <w:t xml:space="preserve"> Regulations</w:t>
      </w:r>
      <w:r w:rsidR="00A138A4">
        <w:t>, Standards and Guidance</w:t>
      </w:r>
      <w:bookmarkEnd w:id="295"/>
      <w:bookmarkEnd w:id="296"/>
    </w:p>
    <w:p w14:paraId="203530DB" w14:textId="77777777" w:rsidR="00157884" w:rsidRDefault="00F52B25" w:rsidP="00157884">
      <w:r w:rsidRPr="00F52B25">
        <w:t xml:space="preserve">A summary of FedRAMP Laws and Regulations is included in </w:t>
      </w:r>
      <w:r>
        <w:fldChar w:fldCharType="begin"/>
      </w:r>
      <w:r>
        <w:instrText xml:space="preserve"> REF _Ref444604179 \h </w:instrText>
      </w:r>
      <w:r>
        <w:fldChar w:fldCharType="separate"/>
      </w:r>
      <w:r w:rsidR="007E7240" w:rsidRPr="00E0416A">
        <w:t xml:space="preserve">ATTACHMENT </w:t>
      </w:r>
      <w:r w:rsidR="007E7240">
        <w:t xml:space="preserve">12 – FedRAMP </w:t>
      </w:r>
      <w:r w:rsidR="007E7240" w:rsidRPr="00425508">
        <w:t>Laws and Regulations</w:t>
      </w:r>
      <w:r>
        <w:fldChar w:fldCharType="end"/>
      </w:r>
      <w:r w:rsidRPr="00F52B25">
        <w:t>.</w:t>
      </w:r>
    </w:p>
    <w:p w14:paraId="339FFE1A" w14:textId="77777777" w:rsidR="00A138A4" w:rsidRDefault="00A138A4" w:rsidP="00A138A4">
      <w:pPr>
        <w:pStyle w:val="Heading2"/>
      </w:pPr>
      <w:bookmarkStart w:id="303" w:name="_Toc449543293"/>
      <w:bookmarkStart w:id="304" w:name="_Toc464803519"/>
      <w:r>
        <w:t>Applicable Laws and Regulations</w:t>
      </w:r>
      <w:bookmarkEnd w:id="303"/>
      <w:bookmarkEnd w:id="304"/>
    </w:p>
    <w:p w14:paraId="1BE3FC4C" w14:textId="77777777" w:rsidR="00A138A4" w:rsidRPr="006C1B04" w:rsidRDefault="00A138A4" w:rsidP="00A138A4">
      <w:r>
        <w:t xml:space="preserve">The </w:t>
      </w:r>
      <w:r w:rsidR="00895AF9">
        <w:t>FedRAMP</w:t>
      </w:r>
      <w:r>
        <w:t xml:space="preserve"> Laws and Regulations can be found on this </w:t>
      </w:r>
      <w:r w:rsidR="00C249E1">
        <w:t xml:space="preserve">web </w:t>
      </w:r>
      <w:r>
        <w:t>page:</w:t>
      </w:r>
      <w:r w:rsidRPr="00FF6B3D">
        <w:t xml:space="preserve"> </w:t>
      </w:r>
      <w:hyperlink r:id="rId40" w:tooltip="Templates" w:history="1">
        <w:r w:rsidRPr="00341E19">
          <w:rPr>
            <w:rStyle w:val="Hyperlink"/>
          </w:rPr>
          <w:t>Templates</w:t>
        </w:r>
      </w:hyperlink>
      <w:r w:rsidR="006C1B04" w:rsidRPr="00866E4D">
        <w:rPr>
          <w:rStyle w:val="Hyperlink"/>
        </w:rPr>
        <w:t>.</w:t>
      </w:r>
    </w:p>
    <w:p w14:paraId="1452A2B7" w14:textId="0FD84B27" w:rsidR="00A138A4" w:rsidRDefault="00A138A4" w:rsidP="00A138A4">
      <w:r>
        <w:fldChar w:fldCharType="begin"/>
      </w:r>
      <w:r>
        <w:instrText xml:space="preserve"> REF _Ref443482246 \h </w:instrText>
      </w:r>
      <w:r>
        <w:fldChar w:fldCharType="separate"/>
      </w:r>
      <w:r w:rsidR="007E7240">
        <w:t xml:space="preserve">Table </w:t>
      </w:r>
      <w:r w:rsidR="007E7240">
        <w:rPr>
          <w:noProof/>
        </w:rPr>
        <w:t>12</w:t>
      </w:r>
      <w:r w:rsidR="007E7240">
        <w:noBreakHyphen/>
      </w:r>
      <w:r w:rsidR="007E7240">
        <w:rPr>
          <w:noProof/>
        </w:rPr>
        <w:t>1</w:t>
      </w:r>
      <w:r w:rsidR="007E7240">
        <w:t xml:space="preserve"> </w:t>
      </w:r>
      <w:sdt>
        <w:sdtPr>
          <w:alias w:val="Information System Name"/>
          <w:tag w:val="informationsystemname"/>
          <w:id w:val="761349499"/>
          <w:dataBinding w:xpath="/root[1]/companyinfo[1]/informationsystemname[1]" w:storeItemID="{44BEC3F7-CE87-4EB0-838F-88333877F166}"/>
          <w:text/>
        </w:sdtPr>
        <w:sdtEndPr/>
        <w:sdtContent>
          <w:r w:rsidR="00CB38BB">
            <w:t>Information System Name</w:t>
          </w:r>
        </w:sdtContent>
      </w:sdt>
      <w:r w:rsidR="007E7240">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EndPr/>
        <w:sdtContent>
          <w:r w:rsidR="00CB38BB">
            <w:t>Information System Name</w:t>
          </w:r>
        </w:sdtContent>
      </w:sdt>
      <w:r w:rsidR="00A01D98">
        <w:t>.</w:t>
      </w:r>
    </w:p>
    <w:p w14:paraId="4138F550" w14:textId="77777777" w:rsidR="00A01D98" w:rsidRDefault="00A01D98" w:rsidP="00A01D98">
      <w:pPr>
        <w:pStyle w:val="GSAInstruction"/>
      </w:pPr>
      <w:r>
        <w:t xml:space="preserve">Instruction:  The information system name is a repeatable field that is populated when the Title Page is completed. </w:t>
      </w:r>
      <w:r w:rsidRPr="00A01D98">
        <w:t>If the CSP does not have additional laws and regulations that it must follow, please specify "N/A" in the table.</w:t>
      </w:r>
      <w:r>
        <w:t xml:space="preserve">  </w:t>
      </w:r>
    </w:p>
    <w:p w14:paraId="4127C5B2" w14:textId="77777777" w:rsidR="00A01D98" w:rsidRPr="00157884" w:rsidRDefault="00A01D98" w:rsidP="00A01D98">
      <w:pPr>
        <w:pStyle w:val="GSAInstruction"/>
      </w:pPr>
      <w:r w:rsidRPr="00A01D98">
        <w:t>Delete this and all other instructions from your final version of this document.</w:t>
      </w:r>
    </w:p>
    <w:p w14:paraId="2DD80A04" w14:textId="77777777" w:rsidR="00A01D98" w:rsidRDefault="00A01D98" w:rsidP="00A138A4"/>
    <w:p w14:paraId="540518D0" w14:textId="48E0B4A7" w:rsidR="00A138A4" w:rsidRPr="00F7788D" w:rsidRDefault="00A138A4" w:rsidP="00A138A4">
      <w:pPr>
        <w:pStyle w:val="Caption"/>
      </w:pPr>
      <w:bookmarkStart w:id="305" w:name="_Ref443482246"/>
      <w:bookmarkStart w:id="306" w:name="_Toc462748501"/>
      <w:r>
        <w:t xml:space="preserve">Table </w:t>
      </w:r>
      <w:r w:rsidR="00CB38BB">
        <w:fldChar w:fldCharType="begin"/>
      </w:r>
      <w:r w:rsidR="00CB38BB">
        <w:instrText xml:space="preserve"> STYLEREF 1 \s </w:instrText>
      </w:r>
      <w:r w:rsidR="00CB38BB">
        <w:fldChar w:fldCharType="separate"/>
      </w:r>
      <w:r w:rsidR="007E7240">
        <w:rPr>
          <w:noProof/>
        </w:rPr>
        <w:t>12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sdt>
        <w:sdtPr>
          <w:alias w:val="Information System Name"/>
          <w:tag w:val="informationsystemname"/>
          <w:id w:val="686483013"/>
          <w:dataBinding w:xpath="/root[1]/companyinfo[1]/informationsystemname[1]" w:storeItemID="{44BEC3F7-CE87-4EB0-838F-88333877F166}"/>
          <w:text/>
        </w:sdtPr>
        <w:sdtEndPr/>
        <w:sdtContent>
          <w:r w:rsidR="00CB38BB">
            <w:t>Information System Name</w:t>
          </w:r>
        </w:sdtContent>
      </w:sdt>
      <w:r w:rsidR="0024325D">
        <w:t xml:space="preserve"> </w:t>
      </w:r>
      <w:r>
        <w:t>Laws and Regulations</w:t>
      </w:r>
      <w:bookmarkEnd w:id="305"/>
      <w:bookmarkEnd w:id="3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A138A4" w:rsidRPr="008E7E50" w14:paraId="3074080B" w14:textId="77777777" w:rsidTr="001C310B">
        <w:trPr>
          <w:trHeight w:val="290"/>
        </w:trPr>
        <w:tc>
          <w:tcPr>
            <w:tcW w:w="834" w:type="pct"/>
            <w:shd w:val="clear" w:color="auto" w:fill="DBE5F1" w:themeFill="accent1" w:themeFillTint="33"/>
            <w:noWrap/>
            <w:hideMark/>
          </w:tcPr>
          <w:p w14:paraId="6295C9D6" w14:textId="77777777" w:rsidR="00A138A4" w:rsidRPr="008E7E50" w:rsidRDefault="00A138A4" w:rsidP="005D5E08">
            <w:pPr>
              <w:pStyle w:val="GSATableHeading"/>
            </w:pPr>
            <w:r w:rsidRPr="008E7E50">
              <w:t>Identification Number</w:t>
            </w:r>
          </w:p>
        </w:tc>
        <w:tc>
          <w:tcPr>
            <w:tcW w:w="2244" w:type="pct"/>
            <w:shd w:val="clear" w:color="auto" w:fill="DBE5F1" w:themeFill="accent1" w:themeFillTint="33"/>
            <w:noWrap/>
            <w:hideMark/>
          </w:tcPr>
          <w:p w14:paraId="276D14A0" w14:textId="77777777" w:rsidR="00A138A4" w:rsidRPr="008E7E50" w:rsidRDefault="00A138A4" w:rsidP="005D5E08">
            <w:pPr>
              <w:pStyle w:val="GSATableHeading"/>
            </w:pPr>
            <w:r w:rsidRPr="008E7E50">
              <w:t>Title</w:t>
            </w:r>
          </w:p>
        </w:tc>
        <w:tc>
          <w:tcPr>
            <w:tcW w:w="721" w:type="pct"/>
            <w:shd w:val="clear" w:color="auto" w:fill="DBE5F1" w:themeFill="accent1" w:themeFillTint="33"/>
            <w:noWrap/>
            <w:hideMark/>
          </w:tcPr>
          <w:p w14:paraId="1EBCF799" w14:textId="77777777" w:rsidR="00A138A4" w:rsidRPr="008E7E50" w:rsidRDefault="00A138A4" w:rsidP="005D5E08">
            <w:pPr>
              <w:pStyle w:val="GSATableHeading"/>
            </w:pPr>
            <w:r w:rsidRPr="008E7E50">
              <w:t>Date</w:t>
            </w:r>
          </w:p>
        </w:tc>
        <w:tc>
          <w:tcPr>
            <w:tcW w:w="1201" w:type="pct"/>
            <w:shd w:val="clear" w:color="auto" w:fill="DBE5F1" w:themeFill="accent1" w:themeFillTint="33"/>
            <w:noWrap/>
            <w:hideMark/>
          </w:tcPr>
          <w:p w14:paraId="52736845" w14:textId="77777777" w:rsidR="00A138A4" w:rsidRPr="008E7E50" w:rsidRDefault="00A138A4" w:rsidP="005D5E08">
            <w:pPr>
              <w:pStyle w:val="GSATableHeading"/>
            </w:pPr>
            <w:r w:rsidRPr="008E7E50">
              <w:t>Link</w:t>
            </w:r>
          </w:p>
        </w:tc>
      </w:tr>
      <w:tr w:rsidR="00A138A4" w:rsidRPr="008E7E50" w14:paraId="082AF8C8" w14:textId="77777777" w:rsidTr="001C310B">
        <w:trPr>
          <w:trHeight w:val="290"/>
        </w:trPr>
        <w:sdt>
          <w:sdtPr>
            <w:alias w:val="Reference Identification Number"/>
            <w:tag w:val="refid"/>
            <w:id w:val="-175569530"/>
            <w:showingPlcHdr/>
          </w:sdtPr>
          <w:sdtEndPr/>
          <w:sdtContent>
            <w:tc>
              <w:tcPr>
                <w:tcW w:w="834" w:type="pct"/>
                <w:shd w:val="clear" w:color="auto" w:fill="auto"/>
                <w:noWrap/>
              </w:tcPr>
              <w:p w14:paraId="6E6553D4" w14:textId="77777777" w:rsidR="00A138A4" w:rsidRPr="008E7E50" w:rsidRDefault="00250BB0" w:rsidP="005D5E08">
                <w:pPr>
                  <w:pStyle w:val="GSATableText"/>
                  <w:keepNext/>
                  <w:keepLines/>
                </w:pPr>
                <w:r>
                  <w:rPr>
                    <w:rStyle w:val="PlaceholderText"/>
                  </w:rPr>
                  <w:t>&lt;Reference ID&gt;</w:t>
                </w:r>
              </w:p>
            </w:tc>
          </w:sdtContent>
        </w:sdt>
        <w:sdt>
          <w:sdtPr>
            <w:alias w:val="Reference Title"/>
            <w:tag w:val="referencetitle"/>
            <w:id w:val="979955971"/>
            <w:showingPlcHdr/>
          </w:sdtPr>
          <w:sdtEndPr/>
          <w:sdtContent>
            <w:tc>
              <w:tcPr>
                <w:tcW w:w="2244" w:type="pct"/>
                <w:shd w:val="clear" w:color="auto" w:fill="auto"/>
                <w:noWrap/>
              </w:tcPr>
              <w:p w14:paraId="404DD0F2" w14:textId="77777777" w:rsidR="00A138A4" w:rsidRPr="008E7E50" w:rsidRDefault="004D2FC0" w:rsidP="004D2FC0">
                <w:pPr>
                  <w:pStyle w:val="GSATableText"/>
                  <w:keepNext/>
                  <w:keepLines/>
                </w:pPr>
                <w:r>
                  <w:rPr>
                    <w:rStyle w:val="PlaceholderText"/>
                  </w:rPr>
                  <w:t>&lt;Reference Title&gt;</w:t>
                </w:r>
              </w:p>
            </w:tc>
          </w:sdtContent>
        </w:sdt>
        <w:sdt>
          <w:sdt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14:paraId="0455A12B" w14:textId="77777777" w:rsidR="00A138A4" w:rsidRPr="008E7E50" w:rsidRDefault="00250BB0" w:rsidP="0013565B">
                <w:pPr>
                  <w:pStyle w:val="GSATableText"/>
                  <w:keepNext/>
                  <w:keepLines/>
                </w:pPr>
                <w:r>
                  <w:rPr>
                    <w:rStyle w:val="PlaceholderText"/>
                  </w:rPr>
                  <w:t>&lt;Ref Date&gt;</w:t>
                </w:r>
              </w:p>
            </w:tc>
          </w:sdtContent>
        </w:sdt>
        <w:sdt>
          <w:sdtPr>
            <w:alias w:val="Reference Link"/>
            <w:tag w:val="referencelink"/>
            <w:id w:val="2070993492"/>
            <w:showingPlcHdr/>
          </w:sdtPr>
          <w:sdtEndPr/>
          <w:sdtContent>
            <w:tc>
              <w:tcPr>
                <w:tcW w:w="1201" w:type="pct"/>
                <w:shd w:val="clear" w:color="auto" w:fill="auto"/>
                <w:noWrap/>
              </w:tcPr>
              <w:p w14:paraId="6414AC83" w14:textId="77777777" w:rsidR="00A138A4" w:rsidRPr="008E7E50" w:rsidRDefault="004D2FC0" w:rsidP="004D2FC0">
                <w:pPr>
                  <w:pStyle w:val="GSATableText"/>
                  <w:keepNext/>
                  <w:keepLines/>
                </w:pPr>
                <w:r>
                  <w:rPr>
                    <w:rStyle w:val="PlaceholderText"/>
                  </w:rPr>
                  <w:t>&lt;Reference Link&gt;</w:t>
                </w:r>
              </w:p>
            </w:tc>
          </w:sdtContent>
        </w:sdt>
      </w:tr>
      <w:tr w:rsidR="00EA2DA3" w:rsidRPr="008E7E50" w14:paraId="1B15CBEC" w14:textId="77777777" w:rsidTr="001C310B">
        <w:trPr>
          <w:trHeight w:val="290"/>
        </w:trPr>
        <w:sdt>
          <w:sdtPr>
            <w:alias w:val="Reference Identification Number"/>
            <w:tag w:val="refid"/>
            <w:id w:val="1370964241"/>
            <w:showingPlcHdr/>
          </w:sdtPr>
          <w:sdtEndPr/>
          <w:sdtContent>
            <w:tc>
              <w:tcPr>
                <w:tcW w:w="834" w:type="pct"/>
                <w:shd w:val="clear" w:color="auto" w:fill="auto"/>
                <w:noWrap/>
              </w:tcPr>
              <w:p w14:paraId="7396C64D" w14:textId="77777777" w:rsidR="00EA2DA3" w:rsidRPr="008E7E50" w:rsidRDefault="00EA2DA3" w:rsidP="00EA2DA3">
                <w:pPr>
                  <w:pStyle w:val="GSATableText"/>
                </w:pPr>
                <w:r>
                  <w:rPr>
                    <w:rStyle w:val="PlaceholderText"/>
                  </w:rPr>
                  <w:t>&lt;Reference ID&gt;</w:t>
                </w:r>
              </w:p>
            </w:tc>
          </w:sdtContent>
        </w:sdt>
        <w:sdt>
          <w:sdtPr>
            <w:alias w:val="Reference Title"/>
            <w:tag w:val="referencetitle"/>
            <w:id w:val="1060752881"/>
            <w:showingPlcHdr/>
          </w:sdtPr>
          <w:sdtEndPr/>
          <w:sdtContent>
            <w:tc>
              <w:tcPr>
                <w:tcW w:w="2244" w:type="pct"/>
                <w:shd w:val="clear" w:color="auto" w:fill="auto"/>
                <w:noWrap/>
              </w:tcPr>
              <w:p w14:paraId="7A427A45" w14:textId="77777777" w:rsidR="00EA2DA3" w:rsidRPr="008E7E50" w:rsidRDefault="00193512" w:rsidP="00F46E41">
                <w:pPr>
                  <w:pStyle w:val="GSATableText"/>
                </w:pPr>
                <w:r>
                  <w:rPr>
                    <w:rStyle w:val="PlaceholderText"/>
                  </w:rPr>
                  <w:t>&lt;Reference Title&gt;</w:t>
                </w:r>
              </w:p>
            </w:tc>
          </w:sdtContent>
        </w:sdt>
        <w:sdt>
          <w:sdtPr>
            <w:alias w:val="Reference Date"/>
            <w:tag w:val="refdate"/>
            <w:id w:val="-337541111"/>
            <w:showingPlcHdr/>
            <w:date>
              <w:dateFormat w:val="M/d/yyyy"/>
              <w:lid w:val="en-US"/>
              <w:storeMappedDataAs w:val="dateTime"/>
              <w:calendar w:val="gregorian"/>
            </w:date>
          </w:sdtPr>
          <w:sdtEndPr/>
          <w:sdtContent>
            <w:tc>
              <w:tcPr>
                <w:tcW w:w="721" w:type="pct"/>
                <w:shd w:val="clear" w:color="auto" w:fill="auto"/>
                <w:noWrap/>
              </w:tcPr>
              <w:p w14:paraId="6359A479" w14:textId="77777777" w:rsidR="00EA2DA3" w:rsidRPr="008E7E50" w:rsidRDefault="00193512" w:rsidP="00EA2DA3">
                <w:pPr>
                  <w:pStyle w:val="GSATableText"/>
                </w:pPr>
                <w:r>
                  <w:rPr>
                    <w:rStyle w:val="PlaceholderText"/>
                  </w:rPr>
                  <w:t>&lt;Ref Date&gt;</w:t>
                </w:r>
              </w:p>
            </w:tc>
          </w:sdtContent>
        </w:sdt>
        <w:sdt>
          <w:sdtPr>
            <w:alias w:val="Reference Link"/>
            <w:tag w:val="referencelink"/>
            <w:id w:val="250397715"/>
            <w:showingPlcHdr/>
          </w:sdtPr>
          <w:sdtEndPr/>
          <w:sdtContent>
            <w:tc>
              <w:tcPr>
                <w:tcW w:w="1201" w:type="pct"/>
                <w:shd w:val="clear" w:color="auto" w:fill="auto"/>
                <w:noWrap/>
              </w:tcPr>
              <w:p w14:paraId="01079618" w14:textId="77777777" w:rsidR="00EA2DA3" w:rsidRPr="008E7E50" w:rsidRDefault="00193512" w:rsidP="00F46E41">
                <w:pPr>
                  <w:pStyle w:val="GSATableText"/>
                </w:pPr>
                <w:r>
                  <w:rPr>
                    <w:rStyle w:val="PlaceholderText"/>
                  </w:rPr>
                  <w:t>&lt;Reference Link&gt;</w:t>
                </w:r>
              </w:p>
            </w:tc>
          </w:sdtContent>
        </w:sdt>
      </w:tr>
      <w:tr w:rsidR="00EA2DA3" w:rsidRPr="008E7E50" w14:paraId="4C774712" w14:textId="77777777" w:rsidTr="001C310B">
        <w:trPr>
          <w:trHeight w:val="290"/>
        </w:trPr>
        <w:sdt>
          <w:sdtPr>
            <w:alias w:val="Reference Identification Number"/>
            <w:tag w:val="refid"/>
            <w:id w:val="-542599354"/>
            <w:showingPlcHdr/>
          </w:sdtPr>
          <w:sdtEndPr/>
          <w:sdtContent>
            <w:tc>
              <w:tcPr>
                <w:tcW w:w="834" w:type="pct"/>
                <w:shd w:val="clear" w:color="auto" w:fill="auto"/>
                <w:noWrap/>
              </w:tcPr>
              <w:p w14:paraId="2E3CCEDD" w14:textId="77777777" w:rsidR="00EA2DA3" w:rsidRPr="008E7E50" w:rsidRDefault="00EA2DA3" w:rsidP="00EA2DA3">
                <w:pPr>
                  <w:pStyle w:val="GSATableText"/>
                </w:pPr>
                <w:r>
                  <w:rPr>
                    <w:rStyle w:val="PlaceholderText"/>
                  </w:rPr>
                  <w:t>&lt;Reference ID&gt;</w:t>
                </w:r>
              </w:p>
            </w:tc>
          </w:sdtContent>
        </w:sdt>
        <w:sdt>
          <w:sdtPr>
            <w:alias w:val="Reference Title"/>
            <w:tag w:val="referencetitle"/>
            <w:id w:val="1439178117"/>
            <w:showingPlcHdr/>
          </w:sdtPr>
          <w:sdtEndPr/>
          <w:sdtContent>
            <w:tc>
              <w:tcPr>
                <w:tcW w:w="2244" w:type="pct"/>
                <w:shd w:val="clear" w:color="auto" w:fill="auto"/>
                <w:noWrap/>
              </w:tcPr>
              <w:p w14:paraId="6DD8C71E" w14:textId="77777777" w:rsidR="00EA2DA3" w:rsidRPr="008E7E50" w:rsidRDefault="00193512" w:rsidP="00EA2DA3">
                <w:pPr>
                  <w:pStyle w:val="GSATableText"/>
                </w:pPr>
                <w:r>
                  <w:rPr>
                    <w:rStyle w:val="PlaceholderText"/>
                  </w:rPr>
                  <w:t>&lt;Reference Title&gt;</w:t>
                </w:r>
              </w:p>
            </w:tc>
          </w:sdtContent>
        </w:sdt>
        <w:sdt>
          <w:sdt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14:paraId="305BAF64" w14:textId="77777777" w:rsidR="00EA2DA3" w:rsidRPr="008E7E50" w:rsidRDefault="00EA2DA3" w:rsidP="00F46E41">
                <w:pPr>
                  <w:pStyle w:val="GSATableText"/>
                </w:pPr>
                <w:r>
                  <w:rPr>
                    <w:rStyle w:val="PlaceholderText"/>
                  </w:rPr>
                  <w:t>&lt;Ref Date&gt;</w:t>
                </w:r>
              </w:p>
            </w:tc>
          </w:sdtContent>
        </w:sdt>
        <w:sdt>
          <w:sdtPr>
            <w:alias w:val="Reference Link"/>
            <w:tag w:val="referencelink"/>
            <w:id w:val="-144820212"/>
            <w:showingPlcHdr/>
          </w:sdtPr>
          <w:sdtEndPr/>
          <w:sdtContent>
            <w:tc>
              <w:tcPr>
                <w:tcW w:w="1201" w:type="pct"/>
                <w:shd w:val="clear" w:color="auto" w:fill="auto"/>
                <w:noWrap/>
              </w:tcPr>
              <w:p w14:paraId="48645756" w14:textId="77777777" w:rsidR="00EA2DA3" w:rsidRPr="008E7E50" w:rsidRDefault="00193512" w:rsidP="00F46E41">
                <w:pPr>
                  <w:pStyle w:val="GSATableText"/>
                </w:pPr>
                <w:r>
                  <w:rPr>
                    <w:rStyle w:val="PlaceholderText"/>
                  </w:rPr>
                  <w:t>&lt;Reference Link&gt;</w:t>
                </w:r>
              </w:p>
            </w:tc>
          </w:sdtContent>
        </w:sdt>
      </w:tr>
    </w:tbl>
    <w:p w14:paraId="16EE6CA9" w14:textId="77777777" w:rsidR="00A138A4" w:rsidRDefault="00A138A4" w:rsidP="00A138A4"/>
    <w:p w14:paraId="53CB512E" w14:textId="77777777" w:rsidR="00A138A4" w:rsidRDefault="00A138A4" w:rsidP="00A138A4">
      <w:pPr>
        <w:pStyle w:val="Heading2"/>
      </w:pPr>
      <w:bookmarkStart w:id="307" w:name="_Toc449543294"/>
      <w:bookmarkStart w:id="308" w:name="_Toc464803520"/>
      <w:r w:rsidRPr="004F01BC">
        <w:t>A</w:t>
      </w:r>
      <w:r w:rsidR="00A20681" w:rsidRPr="00A20681">
        <w:t>pplicable</w:t>
      </w:r>
      <w:r w:rsidRPr="004F01BC">
        <w:t xml:space="preserve"> S</w:t>
      </w:r>
      <w:r w:rsidR="00A20681" w:rsidRPr="00A20681">
        <w:t>tandards</w:t>
      </w:r>
      <w:r w:rsidRPr="004F01BC">
        <w:t xml:space="preserve"> </w:t>
      </w:r>
      <w:r w:rsidR="00A20681" w:rsidRPr="00A20681">
        <w:t xml:space="preserve">and </w:t>
      </w:r>
      <w:r w:rsidRPr="004F01BC">
        <w:t>G</w:t>
      </w:r>
      <w:r w:rsidR="00A20681" w:rsidRPr="00A20681">
        <w:t>uidance</w:t>
      </w:r>
      <w:bookmarkEnd w:id="307"/>
      <w:bookmarkEnd w:id="308"/>
      <w:r>
        <w:t xml:space="preserve"> </w:t>
      </w:r>
    </w:p>
    <w:p w14:paraId="39F63DFC" w14:textId="77777777" w:rsidR="00A138A4" w:rsidRDefault="00A138A4" w:rsidP="00A138A4">
      <w:r>
        <w:t xml:space="preserve">The </w:t>
      </w:r>
      <w:r w:rsidR="00895AF9">
        <w:t>FedRAMP</w:t>
      </w:r>
      <w:r>
        <w:t xml:space="preserve"> Standards and Guidance be found on this </w:t>
      </w:r>
      <w:r w:rsidR="00C249E1">
        <w:t xml:space="preserve">web </w:t>
      </w:r>
      <w:r>
        <w:t>page:</w:t>
      </w:r>
      <w:r w:rsidRPr="00FF6B3D">
        <w:t xml:space="preserve"> </w:t>
      </w:r>
      <w:hyperlink r:id="rId41" w:tooltip="Templates" w:history="1">
        <w:r w:rsidRPr="00341E19">
          <w:rPr>
            <w:rStyle w:val="Hyperlink"/>
          </w:rPr>
          <w:t>Templates</w:t>
        </w:r>
      </w:hyperlink>
    </w:p>
    <w:p w14:paraId="36B4B215" w14:textId="33B43CA6" w:rsidR="00A138A4" w:rsidRDefault="00A138A4" w:rsidP="00A138A4">
      <w:r>
        <w:fldChar w:fldCharType="begin"/>
      </w:r>
      <w:r>
        <w:instrText xml:space="preserve"> REF _Ref443482628 \h </w:instrText>
      </w:r>
      <w:r>
        <w:fldChar w:fldCharType="separate"/>
      </w:r>
      <w:r w:rsidR="007E7240">
        <w:t xml:space="preserve">Table </w:t>
      </w:r>
      <w:r w:rsidR="007E7240">
        <w:rPr>
          <w:noProof/>
        </w:rPr>
        <w:t>12</w:t>
      </w:r>
      <w:r w:rsidR="007E7240">
        <w:noBreakHyphen/>
      </w:r>
      <w:r w:rsidR="007E7240">
        <w:rPr>
          <w:noProof/>
        </w:rPr>
        <w:t>2</w:t>
      </w:r>
      <w:r w:rsidR="007E7240">
        <w:t xml:space="preserve"> </w:t>
      </w:r>
      <w:sdt>
        <w:sdtPr>
          <w:alias w:val="Information System Name"/>
          <w:tag w:val="informationsystemname"/>
          <w:id w:val="1332881480"/>
          <w:dataBinding w:xpath="/root[1]/companyinfo[1]/informationsystemname[1]" w:storeItemID="{44BEC3F7-CE87-4EB0-838F-88333877F166}"/>
          <w:text/>
        </w:sdtPr>
        <w:sdtEndPr/>
        <w:sdtContent>
          <w:r w:rsidR="00CB38BB">
            <w:t>Information System Name</w:t>
          </w:r>
        </w:sdtContent>
      </w:sdt>
      <w:r w:rsidR="007E7240">
        <w:t xml:space="preserve"> Standards and Guidance</w:t>
      </w:r>
      <w:r>
        <w:fldChar w:fldCharType="end"/>
      </w:r>
      <w:r>
        <w:t xml:space="preserve"> includes in this section any additional standards and guidance specific to</w:t>
      </w:r>
      <w:r w:rsidR="004D2FC0">
        <w:t xml:space="preserve"> </w:t>
      </w:r>
      <w:sdt>
        <w:sdtPr>
          <w:alias w:val="Information System Name"/>
          <w:tag w:val="informationsystemname"/>
          <w:id w:val="-1241557378"/>
          <w:dataBinding w:xpath="/root[1]/companyinfo[1]/informationsystemname[1]" w:storeItemID="{44BEC3F7-CE87-4EB0-838F-88333877F166}"/>
          <w:text/>
        </w:sdtPr>
        <w:sdtEndPr/>
        <w:sdtContent>
          <w:r w:rsidR="00CB38BB">
            <w:t>Information System Name</w:t>
          </w:r>
        </w:sdtContent>
      </w:sdt>
      <w:r>
        <w:t>.</w:t>
      </w:r>
    </w:p>
    <w:p w14:paraId="4D2098AF" w14:textId="77777777" w:rsidR="00A01D98" w:rsidRDefault="00A01D98" w:rsidP="00A01D98">
      <w:pPr>
        <w:pStyle w:val="GSAInstruction"/>
        <w:keepNext/>
        <w:keepLines/>
        <w:widowControl/>
      </w:pPr>
      <w:r>
        <w:t xml:space="preserve">Instruction:  The information system name is a repeatable field that is populated when the Title Page is completed. </w:t>
      </w:r>
      <w:r w:rsidRPr="00A01D98">
        <w:t>If the CSP does not have additional standards or guidance that it must follow, please specify "N/A" in the table.</w:t>
      </w:r>
      <w:r>
        <w:t xml:space="preserve"> </w:t>
      </w:r>
    </w:p>
    <w:p w14:paraId="768E4F3B" w14:textId="77777777" w:rsidR="00A01D98" w:rsidRPr="00157884" w:rsidRDefault="00A01D98" w:rsidP="00A01D98">
      <w:pPr>
        <w:pStyle w:val="GSAInstruction"/>
        <w:keepNext/>
        <w:keepLines/>
        <w:widowControl/>
      </w:pPr>
      <w:r>
        <w:t>Delete this and all other instructions from your final version of this document.</w:t>
      </w:r>
    </w:p>
    <w:p w14:paraId="4C828C95" w14:textId="77777777" w:rsidR="00A01D98" w:rsidRDefault="00A01D98" w:rsidP="00A138A4"/>
    <w:p w14:paraId="47581D99" w14:textId="7D9F71B5" w:rsidR="00A138A4" w:rsidRDefault="00A138A4" w:rsidP="00A138A4">
      <w:pPr>
        <w:pStyle w:val="Caption"/>
      </w:pPr>
      <w:bookmarkStart w:id="309" w:name="_Ref443482628"/>
      <w:bookmarkStart w:id="310" w:name="_Toc462748502"/>
      <w:r>
        <w:t xml:space="preserve">Table </w:t>
      </w:r>
      <w:r w:rsidR="00CB38BB">
        <w:fldChar w:fldCharType="begin"/>
      </w:r>
      <w:r w:rsidR="00CB38BB">
        <w:instrText xml:space="preserve"> STYLEREF 1 \s </w:instrText>
      </w:r>
      <w:r w:rsidR="00CB38BB">
        <w:fldChar w:fldCharType="separate"/>
      </w:r>
      <w:r w:rsidR="007E7240">
        <w:rPr>
          <w:noProof/>
        </w:rPr>
        <w:t>12</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sdt>
        <w:sdtPr>
          <w:alias w:val="Information System Name"/>
          <w:tag w:val="informationsystemname"/>
          <w:id w:val="1610080570"/>
          <w:dataBinding w:xpath="/root[1]/companyinfo[1]/informationsystemname[1]" w:storeItemID="{44BEC3F7-CE87-4EB0-838F-88333877F166}"/>
          <w:text/>
        </w:sdtPr>
        <w:sdtEndPr/>
        <w:sdtContent>
          <w:r w:rsidR="00CB38BB">
            <w:t>Information System Name</w:t>
          </w:r>
        </w:sdtContent>
      </w:sdt>
      <w:r w:rsidR="0024325D">
        <w:t xml:space="preserve"> </w:t>
      </w:r>
      <w:r>
        <w:t>Standards and Guidance</w:t>
      </w:r>
      <w:bookmarkEnd w:id="309"/>
      <w:bookmarkEnd w:id="3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A138A4" w:rsidRPr="008E7E50" w14:paraId="686D88D3" w14:textId="77777777" w:rsidTr="001C310B">
        <w:trPr>
          <w:trHeight w:val="290"/>
        </w:trPr>
        <w:tc>
          <w:tcPr>
            <w:tcW w:w="834" w:type="pct"/>
            <w:shd w:val="clear" w:color="000000" w:fill="D9E1F2"/>
            <w:noWrap/>
            <w:hideMark/>
          </w:tcPr>
          <w:p w14:paraId="1A745EE3" w14:textId="77777777" w:rsidR="00A138A4" w:rsidRPr="008E7E50" w:rsidRDefault="00A138A4" w:rsidP="005D5E08">
            <w:pPr>
              <w:pStyle w:val="GSATableHeading"/>
            </w:pPr>
            <w:r w:rsidRPr="008E7E50">
              <w:t>Identification Number</w:t>
            </w:r>
          </w:p>
        </w:tc>
        <w:tc>
          <w:tcPr>
            <w:tcW w:w="2244" w:type="pct"/>
            <w:shd w:val="clear" w:color="000000" w:fill="D9E1F2"/>
            <w:noWrap/>
            <w:hideMark/>
          </w:tcPr>
          <w:p w14:paraId="7D68D7F1" w14:textId="77777777" w:rsidR="00A138A4" w:rsidRPr="008E7E50" w:rsidRDefault="00A138A4" w:rsidP="005D5E08">
            <w:pPr>
              <w:pStyle w:val="GSATableHeading"/>
            </w:pPr>
            <w:r w:rsidRPr="008E7E50">
              <w:t>Title</w:t>
            </w:r>
          </w:p>
        </w:tc>
        <w:tc>
          <w:tcPr>
            <w:tcW w:w="721" w:type="pct"/>
            <w:shd w:val="clear" w:color="000000" w:fill="D9E1F2"/>
            <w:noWrap/>
            <w:hideMark/>
          </w:tcPr>
          <w:p w14:paraId="3A314292" w14:textId="77777777" w:rsidR="00A138A4" w:rsidRPr="008E7E50" w:rsidRDefault="00A138A4" w:rsidP="005D5E08">
            <w:pPr>
              <w:pStyle w:val="GSATableHeading"/>
            </w:pPr>
            <w:r w:rsidRPr="008E7E50">
              <w:t>Date</w:t>
            </w:r>
          </w:p>
        </w:tc>
        <w:tc>
          <w:tcPr>
            <w:tcW w:w="1201" w:type="pct"/>
            <w:shd w:val="clear" w:color="000000" w:fill="D9E1F2"/>
            <w:noWrap/>
            <w:hideMark/>
          </w:tcPr>
          <w:p w14:paraId="0ED3A4FF" w14:textId="77777777" w:rsidR="00A138A4" w:rsidRPr="008E7E50" w:rsidRDefault="00A138A4" w:rsidP="005D5E08">
            <w:pPr>
              <w:pStyle w:val="GSATableHeading"/>
            </w:pPr>
            <w:r w:rsidRPr="008E7E50">
              <w:t>Link</w:t>
            </w:r>
          </w:p>
        </w:tc>
      </w:tr>
      <w:tr w:rsidR="00EA2DA3" w:rsidRPr="008E7E50" w14:paraId="792F4157" w14:textId="77777777" w:rsidTr="001C310B">
        <w:trPr>
          <w:trHeight w:val="290"/>
        </w:trPr>
        <w:sdt>
          <w:sdtPr>
            <w:alias w:val="Reference Identification Number"/>
            <w:tag w:val="refid"/>
            <w:id w:val="-1271087546"/>
            <w:showingPlcHdr/>
          </w:sdtPr>
          <w:sdtEndPr/>
          <w:sdtContent>
            <w:tc>
              <w:tcPr>
                <w:tcW w:w="834" w:type="pct"/>
                <w:shd w:val="clear" w:color="auto" w:fill="auto"/>
                <w:noWrap/>
              </w:tcPr>
              <w:p w14:paraId="4D26FDB7" w14:textId="77777777" w:rsidR="00EA2DA3" w:rsidRPr="008E7E50" w:rsidRDefault="00EA2DA3" w:rsidP="005D5E08">
                <w:pPr>
                  <w:pStyle w:val="GSATableText"/>
                  <w:keepNext/>
                  <w:keepLines/>
                </w:pPr>
                <w:r>
                  <w:rPr>
                    <w:rStyle w:val="PlaceholderText"/>
                  </w:rPr>
                  <w:t>&lt;Reference ID&gt;</w:t>
                </w:r>
              </w:p>
            </w:tc>
          </w:sdtContent>
        </w:sdt>
        <w:sdt>
          <w:sdtPr>
            <w:alias w:val="Reference Title"/>
            <w:tag w:val="referencetitle"/>
            <w:id w:val="-334530804"/>
            <w:showingPlcHdr/>
          </w:sdtPr>
          <w:sdtEndPr/>
          <w:sdtContent>
            <w:tc>
              <w:tcPr>
                <w:tcW w:w="2244" w:type="pct"/>
                <w:shd w:val="clear" w:color="auto" w:fill="auto"/>
                <w:noWrap/>
              </w:tcPr>
              <w:p w14:paraId="6BE02101" w14:textId="77777777" w:rsidR="00EA2DA3" w:rsidRPr="008E7E50" w:rsidRDefault="00193512" w:rsidP="00F46E41">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14:paraId="105F272A" w14:textId="77777777" w:rsidR="00EA2DA3" w:rsidRPr="008E7E50" w:rsidRDefault="00EA2DA3" w:rsidP="0013565B">
                <w:pPr>
                  <w:pStyle w:val="GSATableText"/>
                  <w:keepNext/>
                  <w:keepLines/>
                </w:pPr>
                <w:r>
                  <w:rPr>
                    <w:rStyle w:val="PlaceholderText"/>
                  </w:rPr>
                  <w:t>&lt;Ref Date&gt;</w:t>
                </w:r>
              </w:p>
            </w:tc>
          </w:sdtContent>
        </w:sdt>
        <w:sdt>
          <w:sdtPr>
            <w:alias w:val="Reference Link"/>
            <w:tag w:val="referencelink"/>
            <w:id w:val="999319025"/>
            <w:showingPlcHdr/>
          </w:sdtPr>
          <w:sdtEndPr/>
          <w:sdtContent>
            <w:tc>
              <w:tcPr>
                <w:tcW w:w="1201" w:type="pct"/>
                <w:shd w:val="clear" w:color="auto" w:fill="auto"/>
                <w:noWrap/>
              </w:tcPr>
              <w:p w14:paraId="2D6E3D37" w14:textId="77777777" w:rsidR="00EA2DA3" w:rsidRPr="008E7E50" w:rsidRDefault="00193512" w:rsidP="00F46E41">
                <w:pPr>
                  <w:pStyle w:val="GSATableText"/>
                  <w:keepNext/>
                  <w:keepLines/>
                </w:pPr>
                <w:r>
                  <w:rPr>
                    <w:rStyle w:val="PlaceholderText"/>
                  </w:rPr>
                  <w:t>&lt;Reference Link&gt;</w:t>
                </w:r>
              </w:p>
            </w:tc>
          </w:sdtContent>
        </w:sdt>
      </w:tr>
      <w:tr w:rsidR="00EA2DA3" w:rsidRPr="008E7E50" w14:paraId="2089540B" w14:textId="77777777" w:rsidTr="001C310B">
        <w:trPr>
          <w:trHeight w:val="290"/>
        </w:trPr>
        <w:sdt>
          <w:sdtPr>
            <w:alias w:val="Reference Identification Number"/>
            <w:tag w:val="refid"/>
            <w:id w:val="-1769457672"/>
            <w:showingPlcHdr/>
          </w:sdtPr>
          <w:sdtEndPr/>
          <w:sdtContent>
            <w:tc>
              <w:tcPr>
                <w:tcW w:w="834" w:type="pct"/>
                <w:shd w:val="clear" w:color="auto" w:fill="auto"/>
                <w:noWrap/>
              </w:tcPr>
              <w:p w14:paraId="24EAA90F" w14:textId="77777777" w:rsidR="00EA2DA3" w:rsidRPr="008E7E50" w:rsidRDefault="00EA2DA3" w:rsidP="00EA2DA3">
                <w:pPr>
                  <w:pStyle w:val="GSATableText"/>
                </w:pPr>
                <w:r>
                  <w:rPr>
                    <w:rStyle w:val="PlaceholderText"/>
                  </w:rPr>
                  <w:t>&lt;Reference ID&gt;</w:t>
                </w:r>
              </w:p>
            </w:tc>
          </w:sdtContent>
        </w:sdt>
        <w:sdt>
          <w:sdtPr>
            <w:alias w:val="Reference Title"/>
            <w:tag w:val="referencetitle"/>
            <w:id w:val="1683470505"/>
            <w:showingPlcHdr/>
          </w:sdtPr>
          <w:sdtEndPr/>
          <w:sdtContent>
            <w:tc>
              <w:tcPr>
                <w:tcW w:w="2244" w:type="pct"/>
                <w:shd w:val="clear" w:color="auto" w:fill="auto"/>
                <w:noWrap/>
              </w:tcPr>
              <w:p w14:paraId="59646111" w14:textId="77777777" w:rsidR="00EA2DA3" w:rsidRPr="008E7E50" w:rsidRDefault="00193512" w:rsidP="00F46E41">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14:paraId="7AECA0FD" w14:textId="77777777" w:rsidR="00EA2DA3" w:rsidRPr="008E7E50" w:rsidRDefault="00EA2DA3" w:rsidP="00F46E41">
                <w:pPr>
                  <w:pStyle w:val="GSATableText"/>
                </w:pPr>
                <w:r>
                  <w:rPr>
                    <w:rStyle w:val="PlaceholderText"/>
                  </w:rPr>
                  <w:t>&lt;Ref Date&gt;</w:t>
                </w:r>
              </w:p>
            </w:tc>
          </w:sdtContent>
        </w:sdt>
        <w:sdt>
          <w:sdtPr>
            <w:alias w:val="Reference Link"/>
            <w:tag w:val="referencelink"/>
            <w:id w:val="462627858"/>
            <w:showingPlcHdr/>
          </w:sdtPr>
          <w:sdtEndPr/>
          <w:sdtContent>
            <w:tc>
              <w:tcPr>
                <w:tcW w:w="1201" w:type="pct"/>
                <w:shd w:val="clear" w:color="auto" w:fill="auto"/>
                <w:noWrap/>
              </w:tcPr>
              <w:p w14:paraId="62E9059D" w14:textId="77777777" w:rsidR="00EA2DA3" w:rsidRPr="008E7E50" w:rsidRDefault="00193512" w:rsidP="00F46E41">
                <w:pPr>
                  <w:pStyle w:val="GSATableText"/>
                </w:pPr>
                <w:r>
                  <w:rPr>
                    <w:rStyle w:val="PlaceholderText"/>
                  </w:rPr>
                  <w:t>&lt;Reference Link&gt;</w:t>
                </w:r>
              </w:p>
            </w:tc>
          </w:sdtContent>
        </w:sdt>
      </w:tr>
      <w:tr w:rsidR="00EA2DA3" w:rsidRPr="008E7E50" w14:paraId="7966CEB7" w14:textId="77777777" w:rsidTr="001C310B">
        <w:trPr>
          <w:trHeight w:val="290"/>
        </w:trPr>
        <w:sdt>
          <w:sdtPr>
            <w:alias w:val="Reference Identification Number"/>
            <w:tag w:val="refid"/>
            <w:id w:val="-2107190825"/>
            <w:showingPlcHdr/>
          </w:sdtPr>
          <w:sdtEndPr/>
          <w:sdtContent>
            <w:tc>
              <w:tcPr>
                <w:tcW w:w="834" w:type="pct"/>
                <w:shd w:val="clear" w:color="auto" w:fill="auto"/>
                <w:noWrap/>
              </w:tcPr>
              <w:p w14:paraId="4F69F513" w14:textId="77777777" w:rsidR="00EA2DA3" w:rsidRPr="008E7E50" w:rsidRDefault="00EA2DA3" w:rsidP="00EA2DA3">
                <w:pPr>
                  <w:pStyle w:val="GSATableText"/>
                </w:pPr>
                <w:r>
                  <w:rPr>
                    <w:rStyle w:val="PlaceholderText"/>
                  </w:rPr>
                  <w:t>&lt;Reference ID&gt;</w:t>
                </w:r>
              </w:p>
            </w:tc>
          </w:sdtContent>
        </w:sdt>
        <w:sdt>
          <w:sdtPr>
            <w:alias w:val="Reference Title"/>
            <w:tag w:val="referencetitle"/>
            <w:id w:val="671231148"/>
            <w:showingPlcHdr/>
          </w:sdtPr>
          <w:sdtEndPr/>
          <w:sdtContent>
            <w:tc>
              <w:tcPr>
                <w:tcW w:w="2244" w:type="pct"/>
                <w:shd w:val="clear" w:color="auto" w:fill="auto"/>
                <w:noWrap/>
              </w:tcPr>
              <w:p w14:paraId="2EEBB3E5" w14:textId="77777777" w:rsidR="00EA2DA3" w:rsidRPr="008E7E50" w:rsidRDefault="00193512" w:rsidP="00F46E41">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14:paraId="23611170" w14:textId="77777777" w:rsidR="00EA2DA3" w:rsidRPr="008E7E50" w:rsidRDefault="00EA2DA3" w:rsidP="00F46E41">
                <w:pPr>
                  <w:pStyle w:val="GSATableText"/>
                </w:pPr>
                <w:r>
                  <w:rPr>
                    <w:rStyle w:val="PlaceholderText"/>
                  </w:rPr>
                  <w:t>&lt;Ref Date&gt;</w:t>
                </w:r>
              </w:p>
            </w:tc>
          </w:sdtContent>
        </w:sdt>
        <w:sdt>
          <w:sdtPr>
            <w:alias w:val="Reference Link"/>
            <w:tag w:val="referencelink"/>
            <w:id w:val="841121929"/>
            <w:showingPlcHdr/>
          </w:sdtPr>
          <w:sdtEndPr/>
          <w:sdtContent>
            <w:tc>
              <w:tcPr>
                <w:tcW w:w="1201" w:type="pct"/>
                <w:shd w:val="clear" w:color="auto" w:fill="auto"/>
                <w:noWrap/>
              </w:tcPr>
              <w:p w14:paraId="5DE6C6D5" w14:textId="77777777" w:rsidR="00EA2DA3" w:rsidRPr="008E7E50" w:rsidRDefault="00193512" w:rsidP="00F46E41">
                <w:pPr>
                  <w:pStyle w:val="GSATableText"/>
                </w:pPr>
                <w:r>
                  <w:rPr>
                    <w:rStyle w:val="PlaceholderText"/>
                  </w:rPr>
                  <w:t>&lt;Reference Link&gt;</w:t>
                </w:r>
              </w:p>
            </w:tc>
          </w:sdtContent>
        </w:sdt>
      </w:tr>
    </w:tbl>
    <w:p w14:paraId="78152D8D" w14:textId="77777777" w:rsidR="00A138A4" w:rsidRPr="00507AFC" w:rsidRDefault="00A138A4" w:rsidP="00A138A4"/>
    <w:p w14:paraId="5F8169CA" w14:textId="77777777" w:rsidR="000D1972" w:rsidRPr="00E0416A" w:rsidRDefault="00E23245" w:rsidP="00DA4990">
      <w:pPr>
        <w:pStyle w:val="Heading1"/>
      </w:pPr>
      <w:bookmarkStart w:id="311" w:name="_Toc449543295"/>
      <w:bookmarkStart w:id="312" w:name="_Toc464803521"/>
      <w:r w:rsidRPr="00E0416A">
        <w:t>Minimum Security Controls</w:t>
      </w:r>
      <w:bookmarkEnd w:id="297"/>
      <w:bookmarkEnd w:id="298"/>
      <w:bookmarkEnd w:id="299"/>
      <w:bookmarkEnd w:id="300"/>
      <w:bookmarkEnd w:id="301"/>
      <w:bookmarkEnd w:id="302"/>
      <w:bookmarkEnd w:id="311"/>
      <w:bookmarkEnd w:id="312"/>
    </w:p>
    <w:p w14:paraId="02C4560F" w14:textId="77777777" w:rsidR="000D1972" w:rsidRPr="00C44092" w:rsidRDefault="00001A1F" w:rsidP="00DA4990">
      <w:r w:rsidRPr="00C44092">
        <w:t>Security controls must meet minimum security control base</w:t>
      </w:r>
      <w:r w:rsidR="0090287D" w:rsidRPr="00C44092">
        <w:t>line requirements</w:t>
      </w:r>
      <w:r w:rsidR="00AA2578" w:rsidRPr="00C44092">
        <w:t xml:space="preserve">.  </w:t>
      </w:r>
      <w:r w:rsidR="00986F9E" w:rsidRPr="00C44092">
        <w:t xml:space="preserve">Upon categorizing a system as Low, Moderate, or High sensitivity in accordance with FIPS 199, the </w:t>
      </w:r>
      <w:r w:rsidR="00157884">
        <w:t>corresponding</w:t>
      </w:r>
      <w:r w:rsidR="00986F9E" w:rsidRPr="00C44092">
        <w:t xml:space="preserve"> security control baseline </w:t>
      </w:r>
      <w:r w:rsidR="003431C4" w:rsidRPr="00C44092">
        <w:t xml:space="preserve">standards </w:t>
      </w:r>
      <w:r w:rsidR="00986F9E" w:rsidRPr="00C44092">
        <w:t>appl</w:t>
      </w:r>
      <w:r w:rsidR="00157884">
        <w:t>y</w:t>
      </w:r>
      <w:r w:rsidR="00AA2578" w:rsidRPr="00C44092">
        <w:t xml:space="preserve">.  </w:t>
      </w:r>
      <w:r w:rsidR="00986F9E" w:rsidRPr="00C44092">
        <w:t>Some of the control baselines have enhanced controls which are indicated in parenthes</w:t>
      </w:r>
      <w:r w:rsidR="005E739C">
        <w:t>e</w:t>
      </w:r>
      <w:r w:rsidR="00986F9E" w:rsidRPr="00C44092">
        <w:t>s</w:t>
      </w:r>
      <w:r w:rsidR="00AA2578" w:rsidRPr="00C44092">
        <w:t xml:space="preserve">.  </w:t>
      </w:r>
    </w:p>
    <w:p w14:paraId="41263199" w14:textId="5A239943" w:rsidR="009E4EB5" w:rsidRPr="002C3786" w:rsidRDefault="003431C4" w:rsidP="00DA4990">
      <w:r w:rsidRPr="002C3786">
        <w:t xml:space="preserve">Security controls that are representative of the sensitivity </w:t>
      </w:r>
      <w:r w:rsidR="00480EA2" w:rsidRPr="002C3786">
        <w:t xml:space="preserve">of </w:t>
      </w:r>
      <w:sdt>
        <w:sdtPr>
          <w:alias w:val="Information System Abbreviation"/>
          <w:tag w:val="informationsystemabbreviation"/>
          <w:id w:val="-1422481539"/>
          <w:dataBinding w:xpath="/root[1]/companyinfo[1]/informationsystemabbreviation[1]" w:storeItemID="{3C714739-2FB5-41FA-89D5-72FE7465BFF9}"/>
          <w:text/>
        </w:sdtPr>
        <w:sdtEndPr/>
        <w:sdtContent>
          <w:r w:rsidR="00D81901">
            <w:t>Information System Abbreviation</w:t>
          </w:r>
        </w:sdtContent>
      </w:sdt>
      <w:r w:rsidR="00022EAA" w:rsidRPr="002C3786">
        <w:t xml:space="preserve"> </w:t>
      </w:r>
      <w:r w:rsidR="0030291D" w:rsidRPr="002C3786">
        <w:t>are described in the sections that follow</w:t>
      </w:r>
      <w:r w:rsidR="00AA2578" w:rsidRPr="002C3786">
        <w:t>.</w:t>
      </w:r>
      <w:r w:rsidR="00AA2578">
        <w:t xml:space="preserve">  </w:t>
      </w:r>
      <w:r w:rsidR="00EA62B4" w:rsidRPr="002C3786">
        <w:t xml:space="preserve">Security controls that are </w:t>
      </w:r>
      <w:r w:rsidR="0030291D" w:rsidRPr="002C3786">
        <w:t xml:space="preserve">designated as “Not Selected” or </w:t>
      </w:r>
      <w:r w:rsidR="00EA62B4" w:rsidRPr="002C3786">
        <w:t>“Withdrawn by NIST</w:t>
      </w:r>
      <w:r w:rsidR="0030291D" w:rsidRPr="002C3786">
        <w:t>” are not described</w:t>
      </w:r>
      <w:r w:rsidR="00EA62B4" w:rsidRPr="002C3786">
        <w:t xml:space="preserve"> unless they have additional </w:t>
      </w:r>
      <w:r w:rsidR="00895AF9">
        <w:t>FedRAMP</w:t>
      </w:r>
      <w:r w:rsidR="00EA62B4" w:rsidRPr="002C3786">
        <w:t xml:space="preserve"> controls</w:t>
      </w:r>
      <w:r w:rsidR="00AA2578" w:rsidRPr="002C3786">
        <w:t>.</w:t>
      </w:r>
      <w:r w:rsidR="00AA2578">
        <w:t xml:space="preserve">  </w:t>
      </w:r>
      <w:r w:rsidR="00986F9E" w:rsidRPr="002C3786">
        <w:t>Guidance on how to describe the implement</w:t>
      </w:r>
      <w:r w:rsidR="002C01B8" w:rsidRPr="002C3786">
        <w:t>ed</w:t>
      </w:r>
      <w:r w:rsidR="00986F9E" w:rsidRPr="002C3786">
        <w:t xml:space="preserve"> standard can be found in NIST 800-53, Rev </w:t>
      </w:r>
      <w:r w:rsidR="00584345">
        <w:t>4</w:t>
      </w:r>
      <w:r w:rsidR="00AA2578" w:rsidRPr="002C3786">
        <w:t>.</w:t>
      </w:r>
      <w:r w:rsidR="00AA2578">
        <w:t xml:space="preserve">  </w:t>
      </w:r>
      <w:r w:rsidR="003E0A98" w:rsidRPr="002C3786">
        <w:t>Control enhancements are marked in parenthes</w:t>
      </w:r>
      <w:r w:rsidR="005E739C">
        <w:t>e</w:t>
      </w:r>
      <w:r w:rsidR="003E0A98" w:rsidRPr="002C3786">
        <w:t>s in the sensitivity columns</w:t>
      </w:r>
      <w:r w:rsidR="00AA2578" w:rsidRPr="002C3786">
        <w:t>.</w:t>
      </w:r>
      <w:r w:rsidR="00AA2578">
        <w:t xml:space="preserve">  </w:t>
      </w:r>
    </w:p>
    <w:p w14:paraId="7149A49B" w14:textId="77777777" w:rsidR="00986F9E" w:rsidRDefault="002C01B8" w:rsidP="00DA4990">
      <w:r w:rsidRPr="002C3786">
        <w:t>Systems that are cat</w:t>
      </w:r>
      <w:r w:rsidR="00EA62B4" w:rsidRPr="002C3786">
        <w:t xml:space="preserve">egorized as FIPS 199 Low </w:t>
      </w:r>
      <w:r w:rsidRPr="002C3786">
        <w:t>use the controls designated as Low</w:t>
      </w:r>
      <w:r w:rsidR="003C7021">
        <w:t xml:space="preserve">, </w:t>
      </w:r>
      <w:r w:rsidR="003C7021" w:rsidRPr="003C7021">
        <w:t>systems categorized as FIPS 199 Moderate use the controls designated as Moderate</w:t>
      </w:r>
      <w:r w:rsidRPr="002C3786">
        <w:t xml:space="preserve"> and systems categor</w:t>
      </w:r>
      <w:r w:rsidR="00EA62B4" w:rsidRPr="002C3786">
        <w:t xml:space="preserve">ized as FIPS 199 </w:t>
      </w:r>
      <w:r w:rsidR="003C7021">
        <w:t>High</w:t>
      </w:r>
      <w:r w:rsidRPr="002C3786">
        <w:t xml:space="preserve"> use the controls designated as </w:t>
      </w:r>
      <w:r w:rsidR="003C7021">
        <w:t>High</w:t>
      </w:r>
      <w:r w:rsidR="00AA2578" w:rsidRPr="002C3786">
        <w:t>.</w:t>
      </w:r>
      <w:r w:rsidR="00AA2578">
        <w:t xml:space="preserve">  </w:t>
      </w:r>
      <w:r w:rsidR="00986F9E" w:rsidRPr="002C3786">
        <w:t>A summary of which security standards pertain to which sensitivity level is f</w:t>
      </w:r>
      <w:r w:rsidR="00756830" w:rsidRPr="002C3786">
        <w:t xml:space="preserve">ound in </w:t>
      </w:r>
      <w:r w:rsidR="008B593A">
        <w:fldChar w:fldCharType="begin"/>
      </w:r>
      <w:r w:rsidR="008B593A">
        <w:instrText xml:space="preserve"> REF _Ref437339713 \h </w:instrText>
      </w:r>
      <w:r w:rsidR="008B593A">
        <w:fldChar w:fldCharType="separate"/>
      </w:r>
      <w:r w:rsidR="007E7240">
        <w:t xml:space="preserve">Table </w:t>
      </w:r>
      <w:r w:rsidR="007E7240">
        <w:rPr>
          <w:noProof/>
        </w:rPr>
        <w:t>13</w:t>
      </w:r>
      <w:r w:rsidR="007E7240">
        <w:noBreakHyphen/>
      </w:r>
      <w:r w:rsidR="007E7240">
        <w:rPr>
          <w:noProof/>
        </w:rPr>
        <w:t>1</w:t>
      </w:r>
      <w:r w:rsidR="007E7240">
        <w:t xml:space="preserve"> </w:t>
      </w:r>
      <w:r w:rsidR="007E7240" w:rsidRPr="002D23D6">
        <w:t>Summary of Required Security Controls</w:t>
      </w:r>
      <w:r w:rsidR="008B593A">
        <w:fldChar w:fldCharType="end"/>
      </w:r>
      <w:r w:rsidR="008B593A">
        <w:t xml:space="preserve"> </w:t>
      </w:r>
      <w:r w:rsidR="00756830" w:rsidRPr="002C3786">
        <w:t>that follows</w:t>
      </w:r>
      <w:r w:rsidR="00EE0F8C">
        <w:t>.</w:t>
      </w:r>
    </w:p>
    <w:p w14:paraId="313CBFFA" w14:textId="77777777" w:rsidR="00052F57" w:rsidRDefault="008B593A" w:rsidP="008B593A">
      <w:pPr>
        <w:pStyle w:val="Caption"/>
      </w:pPr>
      <w:bookmarkStart w:id="313" w:name="_Ref437339713"/>
      <w:bookmarkStart w:id="314" w:name="_Toc437345256"/>
      <w:bookmarkStart w:id="315" w:name="_Toc462748503"/>
      <w:r>
        <w:t xml:space="preserve">Table </w:t>
      </w:r>
      <w:r w:rsidR="00CB38BB">
        <w:fldChar w:fldCharType="begin"/>
      </w:r>
      <w:r w:rsidR="00CB38BB">
        <w:instrText xml:space="preserve"> STYLEREF 1 \s </w:instrText>
      </w:r>
      <w:r w:rsidR="00CB38BB">
        <w:fldChar w:fldCharType="separate"/>
      </w:r>
      <w:r w:rsidR="007E7240">
        <w:rPr>
          <w:noProof/>
        </w:rPr>
        <w:t>13</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t xml:space="preserve"> </w:t>
      </w:r>
      <w:r w:rsidRPr="002D23D6">
        <w:t>Summary of Required Security Controls</w:t>
      </w:r>
      <w:bookmarkEnd w:id="313"/>
      <w:bookmarkEnd w:id="314"/>
      <w:bookmarkEnd w:id="315"/>
    </w:p>
    <w:tbl>
      <w:tblPr>
        <w:tblW w:w="5000" w:type="pct"/>
        <w:tblLayout w:type="fixed"/>
        <w:tblLook w:val="04A0" w:firstRow="1" w:lastRow="0" w:firstColumn="1" w:lastColumn="0" w:noHBand="0" w:noVBand="1"/>
      </w:tblPr>
      <w:tblGrid>
        <w:gridCol w:w="822"/>
        <w:gridCol w:w="2949"/>
        <w:gridCol w:w="1569"/>
        <w:gridCol w:w="2024"/>
        <w:gridCol w:w="2212"/>
      </w:tblGrid>
      <w:tr w:rsidR="00CA1512" w:rsidRPr="00CA26F8" w14:paraId="51BA446A" w14:textId="77777777" w:rsidTr="00EB6F64">
        <w:trPr>
          <w:trHeight w:val="288"/>
          <w:tblHeader/>
        </w:trPr>
        <w:tc>
          <w:tcPr>
            <w:tcW w:w="429" w:type="pct"/>
            <w:vMerge w:val="restart"/>
            <w:tcBorders>
              <w:top w:val="single" w:sz="4" w:space="0" w:color="auto"/>
              <w:left w:val="single" w:sz="4" w:space="0" w:color="auto"/>
              <w:right w:val="nil"/>
            </w:tcBorders>
            <w:shd w:val="clear" w:color="auto" w:fill="DBE5F1" w:themeFill="accent1" w:themeFillTint="33"/>
            <w:hideMark/>
          </w:tcPr>
          <w:p w14:paraId="029DA26E" w14:textId="77777777" w:rsidR="00D35931" w:rsidRPr="00CA26F8" w:rsidRDefault="00D35931" w:rsidP="00161966">
            <w:pPr>
              <w:pStyle w:val="GSATableHeadingLeftJustified"/>
              <w:keepNext w:val="0"/>
              <w:keepLines w:val="0"/>
            </w:pPr>
            <w:r w:rsidRPr="00CA26F8">
              <w:t>ID</w:t>
            </w:r>
          </w:p>
        </w:tc>
        <w:tc>
          <w:tcPr>
            <w:tcW w:w="1540" w:type="pct"/>
            <w:vMerge w:val="restart"/>
            <w:tcBorders>
              <w:top w:val="single" w:sz="4" w:space="0" w:color="auto"/>
              <w:left w:val="single" w:sz="4" w:space="0" w:color="auto"/>
              <w:right w:val="single" w:sz="4" w:space="0" w:color="auto"/>
            </w:tcBorders>
            <w:shd w:val="clear" w:color="auto" w:fill="DBE5F1" w:themeFill="accent1" w:themeFillTint="33"/>
          </w:tcPr>
          <w:p w14:paraId="746D09CF" w14:textId="77777777" w:rsidR="00D35931" w:rsidRPr="00CA26F8" w:rsidRDefault="00D35931" w:rsidP="00161966">
            <w:pPr>
              <w:pStyle w:val="GSATableHeading"/>
              <w:keepNext w:val="0"/>
              <w:keepLines w:val="0"/>
            </w:pPr>
            <w:r w:rsidRPr="00CA26F8">
              <w:t>Control Description</w:t>
            </w:r>
          </w:p>
        </w:tc>
        <w:tc>
          <w:tcPr>
            <w:tcW w:w="819" w:type="pct"/>
            <w:tcBorders>
              <w:top w:val="single" w:sz="4" w:space="0" w:color="auto"/>
              <w:left w:val="single" w:sz="4" w:space="0" w:color="auto"/>
              <w:bottom w:val="single" w:sz="4" w:space="0" w:color="auto"/>
            </w:tcBorders>
            <w:shd w:val="clear" w:color="auto" w:fill="DBE5F1" w:themeFill="accent1" w:themeFillTint="33"/>
            <w:hideMark/>
          </w:tcPr>
          <w:p w14:paraId="161E3EB8" w14:textId="77777777" w:rsidR="00D35931" w:rsidRPr="00CA26F8" w:rsidRDefault="00D35931" w:rsidP="00161966">
            <w:pPr>
              <w:pStyle w:val="GSATableHeading"/>
            </w:pPr>
          </w:p>
        </w:tc>
        <w:tc>
          <w:tcPr>
            <w:tcW w:w="1057" w:type="pct"/>
            <w:tcBorders>
              <w:top w:val="single" w:sz="4" w:space="0" w:color="auto"/>
              <w:bottom w:val="single" w:sz="4" w:space="0" w:color="auto"/>
            </w:tcBorders>
            <w:shd w:val="clear" w:color="auto" w:fill="DBE5F1" w:themeFill="accent1" w:themeFillTint="33"/>
          </w:tcPr>
          <w:p w14:paraId="2158CE45" w14:textId="77777777" w:rsidR="00D35931" w:rsidRPr="00CA26F8" w:rsidRDefault="00D35931" w:rsidP="00161966">
            <w:pPr>
              <w:pStyle w:val="GSATableHeading"/>
            </w:pPr>
            <w:r w:rsidRPr="00CA26F8">
              <w:t>Sensitivity Level</w:t>
            </w:r>
          </w:p>
        </w:tc>
        <w:tc>
          <w:tcPr>
            <w:tcW w:w="1154" w:type="pct"/>
            <w:tcBorders>
              <w:top w:val="single" w:sz="4" w:space="0" w:color="auto"/>
              <w:bottom w:val="single" w:sz="4" w:space="0" w:color="auto"/>
              <w:right w:val="single" w:sz="4" w:space="0" w:color="auto"/>
            </w:tcBorders>
            <w:shd w:val="clear" w:color="auto" w:fill="DBE5F1" w:themeFill="accent1" w:themeFillTint="33"/>
          </w:tcPr>
          <w:p w14:paraId="66EDF419" w14:textId="77777777" w:rsidR="00D35931" w:rsidRPr="00AA6AE5" w:rsidRDefault="00D35931" w:rsidP="00161966">
            <w:pPr>
              <w:pStyle w:val="GSATableHeading"/>
            </w:pPr>
          </w:p>
        </w:tc>
      </w:tr>
      <w:tr w:rsidR="00CA1512" w:rsidRPr="00CA26F8" w14:paraId="46861AF1" w14:textId="77777777" w:rsidTr="00EB6F64">
        <w:trPr>
          <w:trHeight w:val="288"/>
          <w:tblHeader/>
        </w:trPr>
        <w:tc>
          <w:tcPr>
            <w:tcW w:w="429" w:type="pct"/>
            <w:vMerge/>
            <w:tcBorders>
              <w:left w:val="single" w:sz="4" w:space="0" w:color="auto"/>
              <w:bottom w:val="single" w:sz="4" w:space="0" w:color="auto"/>
              <w:right w:val="nil"/>
            </w:tcBorders>
            <w:shd w:val="clear" w:color="auto" w:fill="DBE5F1" w:themeFill="accent1" w:themeFillTint="33"/>
            <w:hideMark/>
          </w:tcPr>
          <w:p w14:paraId="71DF6E79" w14:textId="77777777" w:rsidR="00D35931" w:rsidRPr="00CA26F8" w:rsidRDefault="00D35931" w:rsidP="00161966">
            <w:pPr>
              <w:pStyle w:val="GSATableHeadingLeftJustified"/>
              <w:keepNext w:val="0"/>
              <w:keepLines w:val="0"/>
            </w:pPr>
          </w:p>
        </w:tc>
        <w:tc>
          <w:tcPr>
            <w:tcW w:w="1540" w:type="pct"/>
            <w:vMerge/>
            <w:tcBorders>
              <w:left w:val="single" w:sz="4" w:space="0" w:color="auto"/>
              <w:bottom w:val="single" w:sz="4" w:space="0" w:color="auto"/>
              <w:right w:val="single" w:sz="4" w:space="0" w:color="auto"/>
            </w:tcBorders>
            <w:shd w:val="clear" w:color="auto" w:fill="DBE5F1" w:themeFill="accent1" w:themeFillTint="33"/>
          </w:tcPr>
          <w:p w14:paraId="239DFB3D" w14:textId="77777777" w:rsidR="00D35931" w:rsidRPr="00CA26F8" w:rsidRDefault="00D35931" w:rsidP="00161966">
            <w:pPr>
              <w:pStyle w:val="GSATableHeading"/>
              <w:keepNext w:val="0"/>
              <w:keepLines w:val="0"/>
            </w:pPr>
          </w:p>
        </w:tc>
        <w:tc>
          <w:tcPr>
            <w:tcW w:w="81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EBC208F" w14:textId="77777777" w:rsidR="00D35931" w:rsidRPr="00CA26F8" w:rsidRDefault="00D35931" w:rsidP="00161966">
            <w:pPr>
              <w:pStyle w:val="GSATableHeading"/>
            </w:pPr>
            <w:r w:rsidRPr="00CA26F8">
              <w:t>Low</w:t>
            </w:r>
          </w:p>
        </w:tc>
        <w:tc>
          <w:tcPr>
            <w:tcW w:w="1057"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23A0025" w14:textId="77777777" w:rsidR="00D35931" w:rsidRPr="00CA26F8" w:rsidRDefault="00D35931" w:rsidP="00161966">
            <w:pPr>
              <w:pStyle w:val="GSATableHeading"/>
            </w:pPr>
            <w:r w:rsidRPr="00CA26F8">
              <w:t>Moderate</w:t>
            </w:r>
          </w:p>
        </w:tc>
        <w:tc>
          <w:tcPr>
            <w:tcW w:w="115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6243806" w14:textId="77777777" w:rsidR="00D35931" w:rsidRPr="00AA6AE5" w:rsidRDefault="00D35931" w:rsidP="00161966">
            <w:pPr>
              <w:pStyle w:val="GSATableHeading"/>
            </w:pPr>
            <w:r w:rsidRPr="00AA6AE5">
              <w:t>High</w:t>
            </w:r>
          </w:p>
        </w:tc>
      </w:tr>
      <w:tr w:rsidR="00D35931" w:rsidRPr="00CA26F8" w14:paraId="3931CDC3"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21C46472" w14:textId="77777777" w:rsidR="00D35931" w:rsidRPr="00CA26F8" w:rsidRDefault="00D35931" w:rsidP="00161966">
            <w:pPr>
              <w:pStyle w:val="GSATableHeadingLeftJustified"/>
              <w:keepNext w:val="0"/>
              <w:keepLines w:val="0"/>
            </w:pPr>
            <w:r w:rsidRPr="00CA26F8">
              <w:t>AC</w:t>
            </w:r>
          </w:p>
        </w:tc>
        <w:tc>
          <w:tcPr>
            <w:tcW w:w="1540" w:type="pct"/>
            <w:tcBorders>
              <w:top w:val="single" w:sz="4" w:space="0" w:color="auto"/>
              <w:bottom w:val="single" w:sz="4" w:space="0" w:color="auto"/>
            </w:tcBorders>
            <w:shd w:val="clear" w:color="auto" w:fill="D9D9D9" w:themeFill="background1" w:themeFillShade="D9"/>
          </w:tcPr>
          <w:p w14:paraId="064E3B8A" w14:textId="77777777" w:rsidR="00D35931" w:rsidRPr="00CA26F8" w:rsidRDefault="00D35931" w:rsidP="00161966">
            <w:pPr>
              <w:pStyle w:val="GSATableHeading"/>
              <w:keepNext w:val="0"/>
              <w:keepLines w:val="0"/>
            </w:pPr>
            <w:r w:rsidRPr="00CA26F8">
              <w:t>Access Control</w:t>
            </w:r>
          </w:p>
        </w:tc>
        <w:tc>
          <w:tcPr>
            <w:tcW w:w="819" w:type="pct"/>
            <w:tcBorders>
              <w:top w:val="single" w:sz="4" w:space="0" w:color="auto"/>
              <w:bottom w:val="single" w:sz="4" w:space="0" w:color="auto"/>
            </w:tcBorders>
            <w:shd w:val="clear" w:color="auto" w:fill="D9D9D9" w:themeFill="background1" w:themeFillShade="D9"/>
            <w:hideMark/>
          </w:tcPr>
          <w:p w14:paraId="024ED39C" w14:textId="77777777" w:rsidR="00D35931" w:rsidRPr="00CA26F8"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2518BD2C" w14:textId="77777777" w:rsidR="00D35931" w:rsidRPr="00CA26F8"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411E0EFD" w14:textId="77777777" w:rsidR="00D35931" w:rsidRPr="00AA6AE5" w:rsidRDefault="00D35931" w:rsidP="00161966">
            <w:pPr>
              <w:pStyle w:val="GSATableHeading"/>
            </w:pPr>
          </w:p>
        </w:tc>
      </w:tr>
      <w:tr w:rsidR="00D35931" w:rsidRPr="003C7021" w14:paraId="76653348"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46AF811D" w14:textId="77777777" w:rsidR="00D35931" w:rsidRPr="003C7021" w:rsidRDefault="00D35931" w:rsidP="00161966">
            <w:pPr>
              <w:pStyle w:val="GSATableHeadingLeftJustified"/>
              <w:keepNext w:val="0"/>
            </w:pPr>
            <w:r w:rsidRPr="003C7021">
              <w:t>AC-1</w:t>
            </w:r>
          </w:p>
        </w:tc>
        <w:tc>
          <w:tcPr>
            <w:tcW w:w="1540" w:type="pct"/>
            <w:tcBorders>
              <w:top w:val="single" w:sz="4" w:space="0" w:color="auto"/>
              <w:left w:val="nil"/>
              <w:bottom w:val="single" w:sz="4" w:space="0" w:color="auto"/>
              <w:right w:val="single" w:sz="4" w:space="0" w:color="auto"/>
            </w:tcBorders>
            <w:shd w:val="clear" w:color="auto" w:fill="auto"/>
            <w:hideMark/>
          </w:tcPr>
          <w:p w14:paraId="55F9161E" w14:textId="77777777" w:rsidR="00D35931" w:rsidRPr="003C7021" w:rsidRDefault="00D35931" w:rsidP="00161966">
            <w:pPr>
              <w:pStyle w:val="GSATableText"/>
              <w:keepLines/>
            </w:pPr>
            <w:r w:rsidRPr="003C7021">
              <w:t>Access Control Policy and Procedures</w:t>
            </w:r>
          </w:p>
        </w:tc>
        <w:tc>
          <w:tcPr>
            <w:tcW w:w="819" w:type="pct"/>
            <w:tcBorders>
              <w:top w:val="single" w:sz="4" w:space="0" w:color="auto"/>
              <w:left w:val="nil"/>
              <w:bottom w:val="single" w:sz="4" w:space="0" w:color="auto"/>
              <w:right w:val="nil"/>
            </w:tcBorders>
            <w:shd w:val="clear" w:color="auto" w:fill="auto"/>
            <w:hideMark/>
          </w:tcPr>
          <w:p w14:paraId="4FD25BE8" w14:textId="77777777" w:rsidR="00D35931" w:rsidRPr="003C7021" w:rsidRDefault="00D35931" w:rsidP="00161966">
            <w:pPr>
              <w:pStyle w:val="GSATableText"/>
              <w:keepLines/>
            </w:pPr>
            <w:r w:rsidRPr="003C7021">
              <w:t>AC-1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41CB968" w14:textId="77777777" w:rsidR="00D35931" w:rsidRPr="003C7021" w:rsidRDefault="00D35931" w:rsidP="00161966">
            <w:pPr>
              <w:pStyle w:val="GSATableText"/>
              <w:keepLines/>
            </w:pPr>
            <w:r w:rsidRPr="003C7021">
              <w:t>AC-1</w:t>
            </w:r>
          </w:p>
        </w:tc>
        <w:tc>
          <w:tcPr>
            <w:tcW w:w="1154" w:type="pct"/>
            <w:tcBorders>
              <w:top w:val="single" w:sz="4" w:space="0" w:color="auto"/>
              <w:left w:val="single" w:sz="4" w:space="0" w:color="auto"/>
              <w:bottom w:val="single" w:sz="4" w:space="0" w:color="auto"/>
              <w:right w:val="single" w:sz="4" w:space="0" w:color="auto"/>
            </w:tcBorders>
          </w:tcPr>
          <w:p w14:paraId="6D01BAB9" w14:textId="77777777" w:rsidR="00D35931" w:rsidRPr="001C310B" w:rsidRDefault="00D35931" w:rsidP="001C310B">
            <w:pPr>
              <w:pStyle w:val="GSATableText"/>
            </w:pPr>
            <w:r w:rsidRPr="001C310B">
              <w:t>AC-1</w:t>
            </w:r>
          </w:p>
        </w:tc>
      </w:tr>
      <w:tr w:rsidR="00D35931" w:rsidRPr="003C7021" w14:paraId="61771E0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36D3689" w14:textId="77777777" w:rsidR="00D35931" w:rsidRPr="003C7021" w:rsidRDefault="00D35931" w:rsidP="00161966">
            <w:pPr>
              <w:pStyle w:val="GSATableHeadingLeftJustified"/>
              <w:keepNext w:val="0"/>
            </w:pPr>
            <w:r w:rsidRPr="003C7021">
              <w:t>AC-2</w:t>
            </w:r>
          </w:p>
        </w:tc>
        <w:tc>
          <w:tcPr>
            <w:tcW w:w="1540" w:type="pct"/>
            <w:tcBorders>
              <w:top w:val="nil"/>
              <w:left w:val="nil"/>
              <w:bottom w:val="single" w:sz="4" w:space="0" w:color="auto"/>
              <w:right w:val="single" w:sz="4" w:space="0" w:color="auto"/>
            </w:tcBorders>
            <w:shd w:val="clear" w:color="auto" w:fill="auto"/>
            <w:hideMark/>
          </w:tcPr>
          <w:p w14:paraId="2FD1F678" w14:textId="77777777" w:rsidR="00D35931" w:rsidRPr="003C7021" w:rsidRDefault="00D35931" w:rsidP="00161966">
            <w:pPr>
              <w:pStyle w:val="GSATableText"/>
              <w:keepLines/>
            </w:pPr>
            <w:r w:rsidRPr="003C7021">
              <w:t>Account Management</w:t>
            </w:r>
          </w:p>
        </w:tc>
        <w:tc>
          <w:tcPr>
            <w:tcW w:w="819" w:type="pct"/>
            <w:tcBorders>
              <w:top w:val="single" w:sz="4" w:space="0" w:color="auto"/>
              <w:left w:val="nil"/>
              <w:bottom w:val="single" w:sz="4" w:space="0" w:color="auto"/>
              <w:right w:val="nil"/>
            </w:tcBorders>
            <w:shd w:val="clear" w:color="auto" w:fill="auto"/>
            <w:hideMark/>
          </w:tcPr>
          <w:p w14:paraId="24E92520" w14:textId="77777777" w:rsidR="00D35931" w:rsidRPr="003C7021" w:rsidRDefault="00D35931" w:rsidP="00161966">
            <w:pPr>
              <w:pStyle w:val="GSATableText"/>
              <w:keepLines/>
            </w:pPr>
            <w:r w:rsidRPr="003C7021">
              <w:t>AC-2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F41F3B3" w14:textId="77777777" w:rsidR="00D35931" w:rsidRPr="003C7021" w:rsidRDefault="00D35931" w:rsidP="00161966">
            <w:pPr>
              <w:pStyle w:val="GSATableText"/>
              <w:keepLines/>
            </w:pPr>
            <w:r w:rsidRPr="003C7021">
              <w:t>AC-2 (1</w:t>
            </w:r>
            <w:r>
              <w:t>) (</w:t>
            </w:r>
            <w:r w:rsidRPr="003C7021">
              <w:t>2</w:t>
            </w:r>
            <w:r>
              <w:t>) (</w:t>
            </w:r>
            <w:r w:rsidRPr="003C7021">
              <w:t>3</w:t>
            </w:r>
            <w:r>
              <w:t>) (</w:t>
            </w:r>
            <w:r w:rsidRPr="003C7021">
              <w:t>4</w:t>
            </w:r>
            <w:r>
              <w:t>) (</w:t>
            </w:r>
            <w:r w:rsidRPr="003C7021">
              <w:t>5</w:t>
            </w:r>
            <w:r>
              <w:t>) (</w:t>
            </w:r>
            <w:r w:rsidRPr="003C7021">
              <w:t>7</w:t>
            </w:r>
            <w:r>
              <w:t>) (</w:t>
            </w:r>
            <w:r w:rsidRPr="003C7021">
              <w:t>9</w:t>
            </w:r>
            <w:r>
              <w:t>) (</w:t>
            </w:r>
            <w:r w:rsidRPr="003C7021">
              <w:t>10</w:t>
            </w:r>
            <w:r>
              <w:t>) (</w:t>
            </w:r>
            <w:r w:rsidRPr="003C7021">
              <w:t>12)</w:t>
            </w:r>
          </w:p>
        </w:tc>
        <w:tc>
          <w:tcPr>
            <w:tcW w:w="1154" w:type="pct"/>
            <w:tcBorders>
              <w:top w:val="single" w:sz="4" w:space="0" w:color="auto"/>
              <w:left w:val="single" w:sz="4" w:space="0" w:color="auto"/>
              <w:bottom w:val="single" w:sz="4" w:space="0" w:color="auto"/>
              <w:right w:val="single" w:sz="4" w:space="0" w:color="auto"/>
            </w:tcBorders>
          </w:tcPr>
          <w:p w14:paraId="402EE0E9" w14:textId="77777777" w:rsidR="00D35931" w:rsidRPr="001C310B" w:rsidRDefault="00D35931" w:rsidP="001C310B">
            <w:pPr>
              <w:pStyle w:val="GSATableText"/>
            </w:pPr>
            <w:r w:rsidRPr="001C310B">
              <w:t>AC-2 (1) (2) (3) (4) (5) (7) (9) (10) (11) (12) (13)</w:t>
            </w:r>
          </w:p>
        </w:tc>
      </w:tr>
      <w:tr w:rsidR="00D35931" w:rsidRPr="003C7021" w14:paraId="461A9ED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1C845D8" w14:textId="77777777" w:rsidR="00D35931" w:rsidRPr="003C7021" w:rsidRDefault="00D35931" w:rsidP="00161966">
            <w:pPr>
              <w:pStyle w:val="GSATableHeadingLeftJustified"/>
              <w:keepNext w:val="0"/>
            </w:pPr>
            <w:r w:rsidRPr="003C7021">
              <w:t>AC-3</w:t>
            </w:r>
          </w:p>
        </w:tc>
        <w:tc>
          <w:tcPr>
            <w:tcW w:w="1540" w:type="pct"/>
            <w:tcBorders>
              <w:top w:val="nil"/>
              <w:left w:val="nil"/>
              <w:bottom w:val="single" w:sz="4" w:space="0" w:color="auto"/>
              <w:right w:val="single" w:sz="4" w:space="0" w:color="auto"/>
            </w:tcBorders>
            <w:shd w:val="clear" w:color="auto" w:fill="auto"/>
            <w:hideMark/>
          </w:tcPr>
          <w:p w14:paraId="6B2C2BA2" w14:textId="77777777" w:rsidR="00D35931" w:rsidRPr="003C7021" w:rsidRDefault="00D35931" w:rsidP="00161966">
            <w:pPr>
              <w:pStyle w:val="GSATableText"/>
              <w:keepLines/>
            </w:pPr>
            <w:r w:rsidRPr="003C7021">
              <w:t>Access Enforcement</w:t>
            </w:r>
          </w:p>
        </w:tc>
        <w:tc>
          <w:tcPr>
            <w:tcW w:w="819" w:type="pct"/>
            <w:tcBorders>
              <w:top w:val="single" w:sz="4" w:space="0" w:color="auto"/>
              <w:left w:val="nil"/>
              <w:bottom w:val="single" w:sz="4" w:space="0" w:color="auto"/>
              <w:right w:val="nil"/>
            </w:tcBorders>
            <w:shd w:val="clear" w:color="auto" w:fill="auto"/>
            <w:hideMark/>
          </w:tcPr>
          <w:p w14:paraId="1892E096" w14:textId="77777777" w:rsidR="00D35931" w:rsidRPr="003C7021" w:rsidRDefault="00D35931" w:rsidP="00161966">
            <w:pPr>
              <w:pStyle w:val="GSATableText"/>
              <w:keepLines/>
            </w:pPr>
            <w:r w:rsidRPr="003C7021">
              <w:t>AC-3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5BEA259" w14:textId="77777777" w:rsidR="00D35931" w:rsidRPr="003C7021" w:rsidRDefault="00D35931" w:rsidP="00161966">
            <w:pPr>
              <w:pStyle w:val="GSATableText"/>
              <w:keepLines/>
            </w:pPr>
            <w:r w:rsidRPr="003C7021">
              <w:t>AC-3</w:t>
            </w:r>
          </w:p>
        </w:tc>
        <w:tc>
          <w:tcPr>
            <w:tcW w:w="1154" w:type="pct"/>
            <w:tcBorders>
              <w:top w:val="single" w:sz="4" w:space="0" w:color="auto"/>
              <w:left w:val="single" w:sz="4" w:space="0" w:color="auto"/>
              <w:bottom w:val="single" w:sz="4" w:space="0" w:color="auto"/>
              <w:right w:val="single" w:sz="4" w:space="0" w:color="auto"/>
            </w:tcBorders>
          </w:tcPr>
          <w:p w14:paraId="0D671198" w14:textId="77777777" w:rsidR="00D35931" w:rsidRPr="001C310B" w:rsidRDefault="00D35931" w:rsidP="001C310B">
            <w:pPr>
              <w:pStyle w:val="GSATableText"/>
            </w:pPr>
            <w:r w:rsidRPr="001C310B">
              <w:t>AC-3</w:t>
            </w:r>
          </w:p>
        </w:tc>
      </w:tr>
      <w:tr w:rsidR="00D35931" w:rsidRPr="003C7021" w14:paraId="6897766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64CF89A" w14:textId="77777777" w:rsidR="00D35931" w:rsidRPr="003C7021" w:rsidRDefault="00D35931" w:rsidP="00161966">
            <w:pPr>
              <w:pStyle w:val="GSATableHeadingLeftJustified"/>
              <w:keepNext w:val="0"/>
            </w:pPr>
            <w:r w:rsidRPr="003C7021">
              <w:t>AC-4</w:t>
            </w:r>
          </w:p>
        </w:tc>
        <w:tc>
          <w:tcPr>
            <w:tcW w:w="1540" w:type="pct"/>
            <w:tcBorders>
              <w:top w:val="nil"/>
              <w:left w:val="nil"/>
              <w:bottom w:val="single" w:sz="4" w:space="0" w:color="auto"/>
              <w:right w:val="single" w:sz="4" w:space="0" w:color="auto"/>
            </w:tcBorders>
            <w:shd w:val="clear" w:color="auto" w:fill="auto"/>
            <w:hideMark/>
          </w:tcPr>
          <w:p w14:paraId="51E9D288" w14:textId="77777777" w:rsidR="00D35931" w:rsidRPr="003C7021" w:rsidRDefault="00D35931" w:rsidP="00161966">
            <w:pPr>
              <w:pStyle w:val="GSATableText"/>
              <w:keepLines/>
            </w:pPr>
            <w:r w:rsidRPr="003C7021">
              <w:t>Information Flow Enforcement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23E9A27" w14:textId="77777777" w:rsidR="00D35931" w:rsidRPr="003C7021" w:rsidRDefault="00D35931" w:rsidP="00161966">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6AC8F7B" w14:textId="77777777" w:rsidR="00D35931" w:rsidRPr="003C7021" w:rsidRDefault="00D35931" w:rsidP="00161966">
            <w:pPr>
              <w:pStyle w:val="GSATableText"/>
              <w:keepLines/>
            </w:pPr>
            <w:r w:rsidRPr="003C7021">
              <w:t>AC-4 (21)</w:t>
            </w:r>
          </w:p>
        </w:tc>
        <w:tc>
          <w:tcPr>
            <w:tcW w:w="1154" w:type="pct"/>
            <w:tcBorders>
              <w:top w:val="single" w:sz="4" w:space="0" w:color="auto"/>
              <w:left w:val="single" w:sz="4" w:space="0" w:color="auto"/>
              <w:bottom w:val="single" w:sz="4" w:space="0" w:color="auto"/>
              <w:right w:val="single" w:sz="4" w:space="0" w:color="auto"/>
            </w:tcBorders>
          </w:tcPr>
          <w:p w14:paraId="250915D6" w14:textId="77777777" w:rsidR="00D35931" w:rsidRPr="001C310B" w:rsidRDefault="00D35931" w:rsidP="001C310B">
            <w:pPr>
              <w:pStyle w:val="GSATableText"/>
            </w:pPr>
            <w:r w:rsidRPr="001C310B">
              <w:t>AC-4 (8) (21)</w:t>
            </w:r>
          </w:p>
        </w:tc>
      </w:tr>
      <w:tr w:rsidR="00D35931" w:rsidRPr="003C7021" w14:paraId="7A43A51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5A62816" w14:textId="77777777" w:rsidR="00D35931" w:rsidRPr="003C7021" w:rsidRDefault="00D35931" w:rsidP="00161966">
            <w:pPr>
              <w:pStyle w:val="GSATableHeadingLeftJustified"/>
              <w:keepNext w:val="0"/>
            </w:pPr>
            <w:r w:rsidRPr="003C7021">
              <w:t>AC-5</w:t>
            </w:r>
          </w:p>
        </w:tc>
        <w:tc>
          <w:tcPr>
            <w:tcW w:w="1540" w:type="pct"/>
            <w:tcBorders>
              <w:top w:val="nil"/>
              <w:left w:val="nil"/>
              <w:bottom w:val="single" w:sz="4" w:space="0" w:color="auto"/>
              <w:right w:val="single" w:sz="4" w:space="0" w:color="auto"/>
            </w:tcBorders>
            <w:shd w:val="clear" w:color="auto" w:fill="auto"/>
            <w:hideMark/>
          </w:tcPr>
          <w:p w14:paraId="225C7F3A" w14:textId="77777777" w:rsidR="00D35931" w:rsidRPr="003C7021" w:rsidRDefault="00D35931" w:rsidP="00161966">
            <w:pPr>
              <w:pStyle w:val="GSATableText"/>
              <w:keepLines/>
            </w:pPr>
            <w:r w:rsidRPr="003C7021">
              <w:t>Separation of Duties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189A67E" w14:textId="77777777" w:rsidR="00D35931" w:rsidRPr="003C7021" w:rsidRDefault="00D35931" w:rsidP="00161966">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8C5021F" w14:textId="77777777" w:rsidR="00D35931" w:rsidRPr="003C7021" w:rsidRDefault="00D35931" w:rsidP="00161966">
            <w:pPr>
              <w:pStyle w:val="GSATableText"/>
              <w:keepLines/>
            </w:pPr>
            <w:r w:rsidRPr="003C7021">
              <w:t>AC-5</w:t>
            </w:r>
          </w:p>
        </w:tc>
        <w:tc>
          <w:tcPr>
            <w:tcW w:w="1154" w:type="pct"/>
            <w:tcBorders>
              <w:top w:val="single" w:sz="4" w:space="0" w:color="auto"/>
              <w:left w:val="single" w:sz="4" w:space="0" w:color="auto"/>
              <w:bottom w:val="single" w:sz="4" w:space="0" w:color="auto"/>
              <w:right w:val="single" w:sz="4" w:space="0" w:color="auto"/>
            </w:tcBorders>
          </w:tcPr>
          <w:p w14:paraId="28EF2AA4" w14:textId="77777777" w:rsidR="00D35931" w:rsidRPr="001C310B" w:rsidRDefault="00D35931" w:rsidP="001C310B">
            <w:pPr>
              <w:pStyle w:val="GSATableText"/>
            </w:pPr>
            <w:r w:rsidRPr="001C310B">
              <w:t>AC-5</w:t>
            </w:r>
          </w:p>
        </w:tc>
      </w:tr>
      <w:tr w:rsidR="00D35931" w:rsidRPr="00567CE7" w14:paraId="2860644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020BF65" w14:textId="77777777" w:rsidR="00D35931" w:rsidRPr="003C7021" w:rsidRDefault="00D35931" w:rsidP="00161966">
            <w:pPr>
              <w:pStyle w:val="GSATableHeadingLeftJustified"/>
              <w:keepNext w:val="0"/>
            </w:pPr>
            <w:r w:rsidRPr="003C7021">
              <w:t>AC-6</w:t>
            </w:r>
          </w:p>
        </w:tc>
        <w:tc>
          <w:tcPr>
            <w:tcW w:w="1540" w:type="pct"/>
            <w:tcBorders>
              <w:top w:val="nil"/>
              <w:left w:val="nil"/>
              <w:bottom w:val="single" w:sz="4" w:space="0" w:color="auto"/>
              <w:right w:val="single" w:sz="4" w:space="0" w:color="auto"/>
            </w:tcBorders>
            <w:shd w:val="clear" w:color="auto" w:fill="auto"/>
            <w:hideMark/>
          </w:tcPr>
          <w:p w14:paraId="535B31F9" w14:textId="77777777" w:rsidR="00D35931" w:rsidRPr="003C7021" w:rsidRDefault="00D35931" w:rsidP="00161966">
            <w:pPr>
              <w:pStyle w:val="GSATableText"/>
              <w:keepLines/>
            </w:pPr>
            <w:r w:rsidRPr="003C7021">
              <w:t>Least Privilege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C9904B5" w14:textId="77777777" w:rsidR="00D35931" w:rsidRPr="003C7021" w:rsidRDefault="00D35931" w:rsidP="00161966">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5567922" w14:textId="77777777" w:rsidR="00D35931" w:rsidRPr="003C7021" w:rsidRDefault="00D35931" w:rsidP="00161966">
            <w:pPr>
              <w:pStyle w:val="GSATableText"/>
              <w:keepLines/>
            </w:pPr>
            <w:r w:rsidRPr="003C7021">
              <w:t>AC-6 (1</w:t>
            </w:r>
            <w:r>
              <w:t>) (</w:t>
            </w:r>
            <w:r w:rsidRPr="003C7021">
              <w:t>2</w:t>
            </w:r>
            <w:r>
              <w:t>) (</w:t>
            </w:r>
            <w:r w:rsidRPr="003C7021">
              <w:t>5</w:t>
            </w:r>
            <w:r>
              <w:t>) (</w:t>
            </w:r>
            <w:r w:rsidRPr="003C7021">
              <w:t>9</w:t>
            </w:r>
            <w:r>
              <w:t>) (</w:t>
            </w:r>
            <w:r w:rsidRPr="003C7021">
              <w:t xml:space="preserve">10) </w:t>
            </w:r>
          </w:p>
        </w:tc>
        <w:tc>
          <w:tcPr>
            <w:tcW w:w="1154" w:type="pct"/>
            <w:tcBorders>
              <w:top w:val="single" w:sz="4" w:space="0" w:color="auto"/>
              <w:left w:val="single" w:sz="4" w:space="0" w:color="auto"/>
              <w:bottom w:val="single" w:sz="4" w:space="0" w:color="auto"/>
              <w:right w:val="single" w:sz="4" w:space="0" w:color="auto"/>
            </w:tcBorders>
          </w:tcPr>
          <w:p w14:paraId="2171DE0D" w14:textId="77777777" w:rsidR="00D35931" w:rsidRPr="001C310B" w:rsidRDefault="00D35931" w:rsidP="001C310B">
            <w:pPr>
              <w:pStyle w:val="GSATableText"/>
            </w:pPr>
            <w:r w:rsidRPr="001C310B">
              <w:t>AC-6 (1) (2) (3) (5) (7) (8) (9) (10)</w:t>
            </w:r>
          </w:p>
        </w:tc>
      </w:tr>
      <w:tr w:rsidR="00D35931" w:rsidRPr="00567CE7" w14:paraId="6AA7DAC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4F2C8B0" w14:textId="77777777" w:rsidR="00D35931" w:rsidRPr="00567CE7" w:rsidRDefault="00D35931" w:rsidP="00161966">
            <w:pPr>
              <w:pStyle w:val="GSATableHeadingLeftJustified"/>
              <w:keepNext w:val="0"/>
            </w:pPr>
            <w:r w:rsidRPr="00567CE7">
              <w:t>AC-7</w:t>
            </w:r>
          </w:p>
        </w:tc>
        <w:tc>
          <w:tcPr>
            <w:tcW w:w="1540" w:type="pct"/>
            <w:tcBorders>
              <w:top w:val="nil"/>
              <w:left w:val="nil"/>
              <w:bottom w:val="single" w:sz="4" w:space="0" w:color="auto"/>
              <w:right w:val="single" w:sz="4" w:space="0" w:color="auto"/>
            </w:tcBorders>
            <w:shd w:val="clear" w:color="auto" w:fill="auto"/>
            <w:hideMark/>
          </w:tcPr>
          <w:p w14:paraId="4109CED2" w14:textId="77777777" w:rsidR="00D35931" w:rsidRPr="00567CE7" w:rsidRDefault="00D35931" w:rsidP="00161966">
            <w:pPr>
              <w:pStyle w:val="GSATableText"/>
              <w:keepLines/>
            </w:pPr>
            <w:r w:rsidRPr="00567CE7">
              <w:t>Unsuccessful Logon Attempts</w:t>
            </w:r>
          </w:p>
        </w:tc>
        <w:tc>
          <w:tcPr>
            <w:tcW w:w="819" w:type="pct"/>
            <w:tcBorders>
              <w:top w:val="single" w:sz="4" w:space="0" w:color="auto"/>
              <w:left w:val="nil"/>
              <w:bottom w:val="single" w:sz="4" w:space="0" w:color="auto"/>
              <w:right w:val="nil"/>
            </w:tcBorders>
            <w:shd w:val="clear" w:color="auto" w:fill="auto"/>
            <w:hideMark/>
          </w:tcPr>
          <w:p w14:paraId="305021AF" w14:textId="77777777" w:rsidR="00D35931" w:rsidRPr="00567CE7" w:rsidRDefault="00D35931" w:rsidP="00161966">
            <w:pPr>
              <w:pStyle w:val="GSATableText"/>
              <w:keepLines/>
            </w:pPr>
            <w:r w:rsidRPr="00567CE7">
              <w:t>AC-7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D2916C9" w14:textId="77777777" w:rsidR="00D35931" w:rsidRPr="00567CE7" w:rsidRDefault="00D35931" w:rsidP="00161966">
            <w:pPr>
              <w:pStyle w:val="GSATableText"/>
              <w:keepLines/>
            </w:pPr>
            <w:r w:rsidRPr="00567CE7">
              <w:t>AC-7</w:t>
            </w:r>
          </w:p>
        </w:tc>
        <w:tc>
          <w:tcPr>
            <w:tcW w:w="1154" w:type="pct"/>
            <w:tcBorders>
              <w:top w:val="single" w:sz="4" w:space="0" w:color="auto"/>
              <w:left w:val="single" w:sz="4" w:space="0" w:color="auto"/>
              <w:bottom w:val="single" w:sz="4" w:space="0" w:color="auto"/>
              <w:right w:val="single" w:sz="4" w:space="0" w:color="auto"/>
            </w:tcBorders>
          </w:tcPr>
          <w:p w14:paraId="7C5BD92F" w14:textId="77777777" w:rsidR="00D35931" w:rsidRPr="001C310B" w:rsidRDefault="00D35931" w:rsidP="001C310B">
            <w:pPr>
              <w:pStyle w:val="GSATableText"/>
            </w:pPr>
            <w:r w:rsidRPr="001C310B">
              <w:t>AC-7 (2)</w:t>
            </w:r>
          </w:p>
        </w:tc>
      </w:tr>
      <w:tr w:rsidR="00D35931" w:rsidRPr="00567CE7" w14:paraId="0D3659B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481FF0E" w14:textId="77777777" w:rsidR="00D35931" w:rsidRPr="00567CE7" w:rsidRDefault="00D35931" w:rsidP="00161966">
            <w:pPr>
              <w:pStyle w:val="GSATableHeadingLeftJustified"/>
              <w:keepNext w:val="0"/>
            </w:pPr>
            <w:r w:rsidRPr="00567CE7">
              <w:t>AC-8</w:t>
            </w:r>
          </w:p>
        </w:tc>
        <w:tc>
          <w:tcPr>
            <w:tcW w:w="1540" w:type="pct"/>
            <w:tcBorders>
              <w:top w:val="nil"/>
              <w:left w:val="nil"/>
              <w:bottom w:val="single" w:sz="4" w:space="0" w:color="auto"/>
              <w:right w:val="single" w:sz="4" w:space="0" w:color="auto"/>
            </w:tcBorders>
            <w:shd w:val="clear" w:color="auto" w:fill="auto"/>
            <w:hideMark/>
          </w:tcPr>
          <w:p w14:paraId="4A229D58" w14:textId="77777777" w:rsidR="00D35931" w:rsidRPr="00567CE7" w:rsidRDefault="00D35931" w:rsidP="00161966">
            <w:pPr>
              <w:pStyle w:val="GSATableText"/>
              <w:keepLines/>
            </w:pPr>
            <w:r w:rsidRPr="00567CE7">
              <w:t>System Use Notification</w:t>
            </w:r>
          </w:p>
        </w:tc>
        <w:tc>
          <w:tcPr>
            <w:tcW w:w="819" w:type="pct"/>
            <w:tcBorders>
              <w:top w:val="single" w:sz="4" w:space="0" w:color="auto"/>
              <w:left w:val="nil"/>
              <w:bottom w:val="single" w:sz="4" w:space="0" w:color="auto"/>
              <w:right w:val="nil"/>
            </w:tcBorders>
            <w:shd w:val="clear" w:color="auto" w:fill="auto"/>
            <w:hideMark/>
          </w:tcPr>
          <w:p w14:paraId="2CFB09F8" w14:textId="77777777" w:rsidR="00D35931" w:rsidRPr="00567CE7" w:rsidRDefault="00D35931" w:rsidP="00161966">
            <w:pPr>
              <w:pStyle w:val="GSATableText"/>
              <w:keepLines/>
            </w:pPr>
            <w:r w:rsidRPr="00567CE7">
              <w:t>AC-8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5BA3022" w14:textId="77777777" w:rsidR="00D35931" w:rsidRPr="00567CE7" w:rsidRDefault="00D35931" w:rsidP="00161966">
            <w:pPr>
              <w:pStyle w:val="GSATableText"/>
              <w:keepLines/>
            </w:pPr>
            <w:r w:rsidRPr="00567CE7">
              <w:t>AC-8</w:t>
            </w:r>
          </w:p>
        </w:tc>
        <w:tc>
          <w:tcPr>
            <w:tcW w:w="1154" w:type="pct"/>
            <w:tcBorders>
              <w:top w:val="single" w:sz="4" w:space="0" w:color="auto"/>
              <w:left w:val="single" w:sz="4" w:space="0" w:color="auto"/>
              <w:bottom w:val="single" w:sz="4" w:space="0" w:color="auto"/>
              <w:right w:val="single" w:sz="4" w:space="0" w:color="auto"/>
            </w:tcBorders>
          </w:tcPr>
          <w:p w14:paraId="42D5554E" w14:textId="77777777" w:rsidR="00D35931" w:rsidRPr="001C310B" w:rsidRDefault="00D35931" w:rsidP="001C310B">
            <w:pPr>
              <w:pStyle w:val="GSATableText"/>
            </w:pPr>
            <w:r w:rsidRPr="001C310B">
              <w:t>AC-8</w:t>
            </w:r>
          </w:p>
        </w:tc>
      </w:tr>
      <w:tr w:rsidR="00D35931" w:rsidRPr="00567CE7" w14:paraId="31B62BB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91CAD26" w14:textId="77777777" w:rsidR="00D35931" w:rsidRPr="00567CE7" w:rsidRDefault="00D35931" w:rsidP="00161966">
            <w:pPr>
              <w:pStyle w:val="GSATableHeadingLeftJustified"/>
              <w:keepNext w:val="0"/>
            </w:pPr>
            <w:r w:rsidRPr="00567CE7">
              <w:t>AC-10</w:t>
            </w:r>
          </w:p>
        </w:tc>
        <w:tc>
          <w:tcPr>
            <w:tcW w:w="1540" w:type="pct"/>
            <w:tcBorders>
              <w:top w:val="nil"/>
              <w:left w:val="nil"/>
              <w:bottom w:val="single" w:sz="4" w:space="0" w:color="auto"/>
              <w:right w:val="single" w:sz="4" w:space="0" w:color="auto"/>
            </w:tcBorders>
            <w:shd w:val="clear" w:color="auto" w:fill="auto"/>
            <w:hideMark/>
          </w:tcPr>
          <w:p w14:paraId="5C2B8BAE" w14:textId="77777777" w:rsidR="00D35931" w:rsidRPr="00567CE7" w:rsidRDefault="00D35931" w:rsidP="00161966">
            <w:pPr>
              <w:pStyle w:val="GSATableText"/>
              <w:keepLines/>
            </w:pPr>
            <w:r w:rsidRPr="00567CE7">
              <w:t>Concurrent Session Control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D9A7C3D"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A9CE475" w14:textId="77777777" w:rsidR="00D35931" w:rsidRPr="00567CE7" w:rsidRDefault="00D35931" w:rsidP="00161966">
            <w:pPr>
              <w:pStyle w:val="GSATableText"/>
              <w:keepLines/>
            </w:pPr>
            <w:r w:rsidRPr="00567CE7">
              <w:t>AC-10</w:t>
            </w:r>
          </w:p>
        </w:tc>
        <w:tc>
          <w:tcPr>
            <w:tcW w:w="1154" w:type="pct"/>
            <w:tcBorders>
              <w:top w:val="single" w:sz="4" w:space="0" w:color="auto"/>
              <w:left w:val="single" w:sz="4" w:space="0" w:color="auto"/>
              <w:bottom w:val="single" w:sz="4" w:space="0" w:color="auto"/>
              <w:right w:val="single" w:sz="4" w:space="0" w:color="auto"/>
            </w:tcBorders>
          </w:tcPr>
          <w:p w14:paraId="6FF55476" w14:textId="77777777" w:rsidR="00D35931" w:rsidRPr="001C310B" w:rsidRDefault="00D35931" w:rsidP="001C310B">
            <w:pPr>
              <w:pStyle w:val="GSATableText"/>
            </w:pPr>
            <w:r w:rsidRPr="001C310B">
              <w:t>AC-10</w:t>
            </w:r>
          </w:p>
        </w:tc>
      </w:tr>
      <w:tr w:rsidR="00D35931" w:rsidRPr="00567CE7" w14:paraId="1AEB58C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4B857F6" w14:textId="77777777" w:rsidR="00D35931" w:rsidRPr="00567CE7" w:rsidRDefault="00D35931" w:rsidP="00161966">
            <w:pPr>
              <w:pStyle w:val="GSATableHeadingLeftJustified"/>
              <w:keepNext w:val="0"/>
            </w:pPr>
            <w:r w:rsidRPr="00567CE7">
              <w:t>AC-11</w:t>
            </w:r>
          </w:p>
        </w:tc>
        <w:tc>
          <w:tcPr>
            <w:tcW w:w="1540" w:type="pct"/>
            <w:tcBorders>
              <w:top w:val="nil"/>
              <w:left w:val="nil"/>
              <w:bottom w:val="single" w:sz="4" w:space="0" w:color="auto"/>
              <w:right w:val="single" w:sz="4" w:space="0" w:color="auto"/>
            </w:tcBorders>
            <w:shd w:val="clear" w:color="auto" w:fill="auto"/>
            <w:hideMark/>
          </w:tcPr>
          <w:p w14:paraId="1F134698" w14:textId="77777777" w:rsidR="00D35931" w:rsidRPr="00567CE7" w:rsidRDefault="00D35931" w:rsidP="00161966">
            <w:pPr>
              <w:pStyle w:val="GSATableText"/>
              <w:keepLines/>
            </w:pPr>
            <w:r w:rsidRPr="00567CE7">
              <w:t>Session Lock</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18800F9"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99A1C70" w14:textId="77777777" w:rsidR="00D35931" w:rsidRPr="00567CE7" w:rsidRDefault="00D35931" w:rsidP="00161966">
            <w:pPr>
              <w:pStyle w:val="GSATableText"/>
              <w:keepLines/>
            </w:pPr>
            <w:r w:rsidRPr="00567CE7">
              <w:t>AC-11 (1)</w:t>
            </w:r>
          </w:p>
        </w:tc>
        <w:tc>
          <w:tcPr>
            <w:tcW w:w="1154" w:type="pct"/>
            <w:tcBorders>
              <w:top w:val="single" w:sz="4" w:space="0" w:color="auto"/>
              <w:left w:val="single" w:sz="4" w:space="0" w:color="auto"/>
              <w:bottom w:val="single" w:sz="4" w:space="0" w:color="auto"/>
              <w:right w:val="single" w:sz="4" w:space="0" w:color="auto"/>
            </w:tcBorders>
          </w:tcPr>
          <w:p w14:paraId="4841AF35" w14:textId="77777777" w:rsidR="00D35931" w:rsidRPr="001C310B" w:rsidRDefault="00D35931" w:rsidP="001C310B">
            <w:pPr>
              <w:pStyle w:val="GSATableText"/>
            </w:pPr>
            <w:r w:rsidRPr="001C310B">
              <w:t>AC-11 (1)</w:t>
            </w:r>
          </w:p>
        </w:tc>
      </w:tr>
      <w:tr w:rsidR="00D35931" w:rsidRPr="00567CE7" w14:paraId="68F9849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1B97992" w14:textId="77777777" w:rsidR="00D35931" w:rsidRPr="00567CE7" w:rsidRDefault="00D35931" w:rsidP="00161966">
            <w:pPr>
              <w:pStyle w:val="GSATableHeadingLeftJustified"/>
              <w:keepNext w:val="0"/>
            </w:pPr>
            <w:r w:rsidRPr="00567CE7">
              <w:t>AC-12</w:t>
            </w:r>
          </w:p>
        </w:tc>
        <w:tc>
          <w:tcPr>
            <w:tcW w:w="1540" w:type="pct"/>
            <w:tcBorders>
              <w:top w:val="nil"/>
              <w:left w:val="nil"/>
              <w:bottom w:val="single" w:sz="4" w:space="0" w:color="auto"/>
              <w:right w:val="single" w:sz="4" w:space="0" w:color="auto"/>
            </w:tcBorders>
            <w:shd w:val="clear" w:color="auto" w:fill="auto"/>
            <w:hideMark/>
          </w:tcPr>
          <w:p w14:paraId="5379C77B" w14:textId="77777777" w:rsidR="00D35931" w:rsidRPr="00567CE7" w:rsidRDefault="00D35931" w:rsidP="00161966">
            <w:pPr>
              <w:pStyle w:val="GSATableText"/>
              <w:keepLines/>
            </w:pPr>
            <w:r w:rsidRPr="00567CE7">
              <w:t>Session Termination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1E693AD"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5BC0D19" w14:textId="77777777" w:rsidR="00D35931" w:rsidRPr="00567CE7" w:rsidRDefault="00D35931" w:rsidP="00161966">
            <w:pPr>
              <w:pStyle w:val="GSATableText"/>
              <w:keepLines/>
            </w:pPr>
            <w:r w:rsidRPr="00567CE7">
              <w:t>AC-12</w:t>
            </w:r>
          </w:p>
        </w:tc>
        <w:tc>
          <w:tcPr>
            <w:tcW w:w="1154" w:type="pct"/>
            <w:tcBorders>
              <w:top w:val="single" w:sz="4" w:space="0" w:color="auto"/>
              <w:left w:val="single" w:sz="4" w:space="0" w:color="auto"/>
              <w:bottom w:val="single" w:sz="4" w:space="0" w:color="auto"/>
              <w:right w:val="single" w:sz="4" w:space="0" w:color="auto"/>
            </w:tcBorders>
          </w:tcPr>
          <w:p w14:paraId="1A4F22DF" w14:textId="77777777" w:rsidR="00D35931" w:rsidRPr="001C310B" w:rsidRDefault="00D35931" w:rsidP="001C310B">
            <w:pPr>
              <w:pStyle w:val="GSATableText"/>
            </w:pPr>
            <w:r w:rsidRPr="001C310B">
              <w:t>AC-12 (1)</w:t>
            </w:r>
          </w:p>
        </w:tc>
      </w:tr>
      <w:tr w:rsidR="00D35931" w:rsidRPr="00567CE7" w14:paraId="14DA5DB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7617428" w14:textId="77777777" w:rsidR="00D35931" w:rsidRPr="00567CE7" w:rsidRDefault="00D35931" w:rsidP="00161966">
            <w:pPr>
              <w:pStyle w:val="GSATableHeadingLeftJustified"/>
              <w:keepNext w:val="0"/>
            </w:pPr>
            <w:r w:rsidRPr="00567CE7">
              <w:t>AC-14</w:t>
            </w:r>
          </w:p>
        </w:tc>
        <w:tc>
          <w:tcPr>
            <w:tcW w:w="1540" w:type="pct"/>
            <w:tcBorders>
              <w:top w:val="nil"/>
              <w:left w:val="nil"/>
              <w:bottom w:val="single" w:sz="4" w:space="0" w:color="auto"/>
              <w:right w:val="single" w:sz="4" w:space="0" w:color="auto"/>
            </w:tcBorders>
            <w:shd w:val="clear" w:color="auto" w:fill="auto"/>
            <w:hideMark/>
          </w:tcPr>
          <w:p w14:paraId="00B20118" w14:textId="77777777" w:rsidR="00D35931" w:rsidRPr="00567CE7" w:rsidRDefault="00D35931" w:rsidP="00161966">
            <w:pPr>
              <w:pStyle w:val="GSATableText"/>
              <w:keepLines/>
            </w:pPr>
            <w:r w:rsidRPr="00567CE7">
              <w:t>Permitted Actions Without Identification or Authentication</w:t>
            </w:r>
          </w:p>
        </w:tc>
        <w:tc>
          <w:tcPr>
            <w:tcW w:w="819" w:type="pct"/>
            <w:tcBorders>
              <w:top w:val="single" w:sz="4" w:space="0" w:color="auto"/>
              <w:left w:val="nil"/>
              <w:bottom w:val="single" w:sz="4" w:space="0" w:color="auto"/>
              <w:right w:val="nil"/>
            </w:tcBorders>
            <w:shd w:val="clear" w:color="auto" w:fill="auto"/>
            <w:hideMark/>
          </w:tcPr>
          <w:p w14:paraId="47E0B209" w14:textId="77777777" w:rsidR="00D35931" w:rsidRPr="00567CE7" w:rsidRDefault="00D35931" w:rsidP="00161966">
            <w:pPr>
              <w:pStyle w:val="GSATableText"/>
              <w:keepLines/>
            </w:pPr>
            <w:r w:rsidRPr="00567CE7">
              <w:t>AC-14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21AE594" w14:textId="77777777" w:rsidR="00D35931" w:rsidRPr="00567CE7" w:rsidRDefault="00D35931" w:rsidP="00161966">
            <w:pPr>
              <w:pStyle w:val="GSATableText"/>
              <w:keepLines/>
            </w:pPr>
            <w:r w:rsidRPr="00567CE7">
              <w:t>AC-14</w:t>
            </w:r>
          </w:p>
        </w:tc>
        <w:tc>
          <w:tcPr>
            <w:tcW w:w="1154" w:type="pct"/>
            <w:tcBorders>
              <w:top w:val="single" w:sz="4" w:space="0" w:color="auto"/>
              <w:left w:val="single" w:sz="4" w:space="0" w:color="auto"/>
              <w:bottom w:val="single" w:sz="4" w:space="0" w:color="auto"/>
              <w:right w:val="single" w:sz="4" w:space="0" w:color="auto"/>
            </w:tcBorders>
          </w:tcPr>
          <w:p w14:paraId="2CE629B2" w14:textId="77777777" w:rsidR="00D35931" w:rsidRPr="001C310B" w:rsidRDefault="00D35931" w:rsidP="001C310B">
            <w:pPr>
              <w:pStyle w:val="GSATableText"/>
            </w:pPr>
            <w:r w:rsidRPr="001C310B">
              <w:t>AC-14</w:t>
            </w:r>
          </w:p>
        </w:tc>
      </w:tr>
      <w:tr w:rsidR="00D35931" w:rsidRPr="00567CE7" w14:paraId="5B9B3B6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84A1D55" w14:textId="77777777" w:rsidR="00D35931" w:rsidRPr="00567CE7" w:rsidRDefault="00D35931" w:rsidP="00161966">
            <w:pPr>
              <w:pStyle w:val="GSATableHeadingLeftJustified"/>
              <w:keepNext w:val="0"/>
            </w:pPr>
            <w:r w:rsidRPr="00567CE7">
              <w:t>AC-17</w:t>
            </w:r>
          </w:p>
        </w:tc>
        <w:tc>
          <w:tcPr>
            <w:tcW w:w="1540" w:type="pct"/>
            <w:tcBorders>
              <w:top w:val="nil"/>
              <w:left w:val="nil"/>
              <w:bottom w:val="single" w:sz="4" w:space="0" w:color="auto"/>
              <w:right w:val="single" w:sz="4" w:space="0" w:color="auto"/>
            </w:tcBorders>
            <w:shd w:val="clear" w:color="auto" w:fill="auto"/>
            <w:hideMark/>
          </w:tcPr>
          <w:p w14:paraId="6E541646" w14:textId="77777777" w:rsidR="00D35931" w:rsidRPr="00567CE7" w:rsidRDefault="00D35931" w:rsidP="00161966">
            <w:pPr>
              <w:pStyle w:val="GSATableText"/>
              <w:keepLines/>
            </w:pPr>
            <w:r w:rsidRPr="00567CE7">
              <w:t>Remote Access</w:t>
            </w:r>
          </w:p>
        </w:tc>
        <w:tc>
          <w:tcPr>
            <w:tcW w:w="819" w:type="pct"/>
            <w:tcBorders>
              <w:top w:val="single" w:sz="4" w:space="0" w:color="auto"/>
              <w:left w:val="nil"/>
              <w:bottom w:val="single" w:sz="4" w:space="0" w:color="auto"/>
              <w:right w:val="nil"/>
            </w:tcBorders>
            <w:shd w:val="clear" w:color="auto" w:fill="auto"/>
            <w:hideMark/>
          </w:tcPr>
          <w:p w14:paraId="2AE777D0" w14:textId="77777777" w:rsidR="00D35931" w:rsidRPr="00567CE7" w:rsidRDefault="00D35931" w:rsidP="00161966">
            <w:pPr>
              <w:pStyle w:val="GSATableText"/>
              <w:keepLines/>
            </w:pPr>
            <w:r w:rsidRPr="00567CE7">
              <w:t>AC-17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CEC2E1F" w14:textId="77777777" w:rsidR="00D35931" w:rsidRPr="00567CE7" w:rsidRDefault="00D35931" w:rsidP="00161966">
            <w:pPr>
              <w:pStyle w:val="GSATableText"/>
              <w:keepLines/>
            </w:pPr>
            <w:r w:rsidRPr="00567CE7">
              <w:t>AC-17 (1</w:t>
            </w:r>
            <w:r>
              <w:t>) (</w:t>
            </w:r>
            <w:r w:rsidRPr="00567CE7">
              <w:t>2</w:t>
            </w:r>
            <w:r>
              <w:t>) (</w:t>
            </w:r>
            <w:r w:rsidRPr="00567CE7">
              <w:t>3</w:t>
            </w:r>
            <w:r>
              <w:t>) (</w:t>
            </w:r>
            <w:r w:rsidRPr="00567CE7">
              <w:t>4</w:t>
            </w:r>
            <w:r>
              <w:t>) (</w:t>
            </w:r>
            <w:r w:rsidRPr="00567CE7">
              <w:t>9)</w:t>
            </w:r>
          </w:p>
        </w:tc>
        <w:tc>
          <w:tcPr>
            <w:tcW w:w="1154" w:type="pct"/>
            <w:tcBorders>
              <w:top w:val="single" w:sz="4" w:space="0" w:color="auto"/>
              <w:left w:val="single" w:sz="4" w:space="0" w:color="auto"/>
              <w:bottom w:val="single" w:sz="4" w:space="0" w:color="auto"/>
              <w:right w:val="single" w:sz="4" w:space="0" w:color="auto"/>
            </w:tcBorders>
          </w:tcPr>
          <w:p w14:paraId="5BB220A5" w14:textId="77777777" w:rsidR="00D35931" w:rsidRPr="001C310B" w:rsidRDefault="00D35931" w:rsidP="001C310B">
            <w:pPr>
              <w:pStyle w:val="GSATableText"/>
            </w:pPr>
            <w:r w:rsidRPr="001C310B">
              <w:t>AC-17 (1) (2) (3) (4) (9)</w:t>
            </w:r>
          </w:p>
        </w:tc>
      </w:tr>
      <w:tr w:rsidR="00D35931" w:rsidRPr="00567CE7" w14:paraId="0C8676B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D438422" w14:textId="77777777" w:rsidR="00D35931" w:rsidRPr="00567CE7" w:rsidRDefault="00D35931" w:rsidP="00161966">
            <w:pPr>
              <w:pStyle w:val="GSATableHeadingLeftJustified"/>
              <w:keepNext w:val="0"/>
            </w:pPr>
            <w:r w:rsidRPr="00567CE7">
              <w:t>AC-18</w:t>
            </w:r>
          </w:p>
        </w:tc>
        <w:tc>
          <w:tcPr>
            <w:tcW w:w="1540" w:type="pct"/>
            <w:tcBorders>
              <w:top w:val="nil"/>
              <w:left w:val="nil"/>
              <w:bottom w:val="single" w:sz="4" w:space="0" w:color="auto"/>
              <w:right w:val="single" w:sz="4" w:space="0" w:color="auto"/>
            </w:tcBorders>
            <w:shd w:val="clear" w:color="auto" w:fill="auto"/>
            <w:hideMark/>
          </w:tcPr>
          <w:p w14:paraId="52310DC0" w14:textId="77777777" w:rsidR="00D35931" w:rsidRPr="00567CE7" w:rsidRDefault="00D35931" w:rsidP="00161966">
            <w:pPr>
              <w:pStyle w:val="GSATableText"/>
              <w:keepLines/>
            </w:pPr>
            <w:r w:rsidRPr="00567CE7">
              <w:t>Wireless Access</w:t>
            </w:r>
          </w:p>
        </w:tc>
        <w:tc>
          <w:tcPr>
            <w:tcW w:w="819" w:type="pct"/>
            <w:tcBorders>
              <w:top w:val="single" w:sz="4" w:space="0" w:color="auto"/>
              <w:left w:val="nil"/>
              <w:bottom w:val="single" w:sz="4" w:space="0" w:color="auto"/>
              <w:right w:val="nil"/>
            </w:tcBorders>
            <w:shd w:val="clear" w:color="auto" w:fill="auto"/>
            <w:hideMark/>
          </w:tcPr>
          <w:p w14:paraId="3EE97344" w14:textId="77777777" w:rsidR="00D35931" w:rsidRPr="00567CE7" w:rsidRDefault="00D35931" w:rsidP="00161966">
            <w:pPr>
              <w:pStyle w:val="GSATableText"/>
              <w:keepLines/>
            </w:pPr>
            <w:r w:rsidRPr="00567CE7">
              <w:t>AC-18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CF7BC7D" w14:textId="77777777" w:rsidR="00D35931" w:rsidRPr="00567CE7" w:rsidRDefault="00D35931" w:rsidP="00161966">
            <w:pPr>
              <w:pStyle w:val="GSATableText"/>
              <w:keepLines/>
            </w:pPr>
            <w:r w:rsidRPr="00567CE7">
              <w:t>AC-18 (1)</w:t>
            </w:r>
          </w:p>
        </w:tc>
        <w:tc>
          <w:tcPr>
            <w:tcW w:w="1154" w:type="pct"/>
            <w:tcBorders>
              <w:top w:val="single" w:sz="4" w:space="0" w:color="auto"/>
              <w:left w:val="single" w:sz="4" w:space="0" w:color="auto"/>
              <w:bottom w:val="single" w:sz="4" w:space="0" w:color="auto"/>
              <w:right w:val="single" w:sz="4" w:space="0" w:color="auto"/>
            </w:tcBorders>
          </w:tcPr>
          <w:p w14:paraId="6706D782" w14:textId="77777777" w:rsidR="00D35931" w:rsidRPr="001C310B" w:rsidRDefault="00D35931" w:rsidP="001C310B">
            <w:pPr>
              <w:pStyle w:val="GSATableText"/>
            </w:pPr>
            <w:r w:rsidRPr="001C310B">
              <w:t>AC-18 (1) (3) (4) (5)</w:t>
            </w:r>
          </w:p>
        </w:tc>
      </w:tr>
      <w:tr w:rsidR="00D35931" w:rsidRPr="00567CE7" w14:paraId="2F0D97A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D85E257" w14:textId="77777777" w:rsidR="00D35931" w:rsidRPr="00567CE7" w:rsidRDefault="00D35931" w:rsidP="00161966">
            <w:pPr>
              <w:pStyle w:val="GSATableHeadingLeftJustified"/>
              <w:keepNext w:val="0"/>
            </w:pPr>
            <w:r w:rsidRPr="00567CE7">
              <w:t>AC-19</w:t>
            </w:r>
          </w:p>
        </w:tc>
        <w:tc>
          <w:tcPr>
            <w:tcW w:w="1540" w:type="pct"/>
            <w:tcBorders>
              <w:top w:val="nil"/>
              <w:left w:val="nil"/>
              <w:bottom w:val="single" w:sz="4" w:space="0" w:color="auto"/>
              <w:right w:val="single" w:sz="4" w:space="0" w:color="auto"/>
            </w:tcBorders>
            <w:shd w:val="clear" w:color="auto" w:fill="auto"/>
            <w:hideMark/>
          </w:tcPr>
          <w:p w14:paraId="3448E77E" w14:textId="77777777" w:rsidR="00D35931" w:rsidRPr="00567CE7" w:rsidRDefault="00D35931" w:rsidP="00161966">
            <w:pPr>
              <w:pStyle w:val="GSATableText"/>
              <w:keepLines/>
            </w:pPr>
            <w:r w:rsidRPr="00567CE7">
              <w:t>Access Control For Mobile Devices</w:t>
            </w:r>
          </w:p>
        </w:tc>
        <w:tc>
          <w:tcPr>
            <w:tcW w:w="819" w:type="pct"/>
            <w:tcBorders>
              <w:top w:val="single" w:sz="4" w:space="0" w:color="auto"/>
              <w:left w:val="nil"/>
              <w:bottom w:val="single" w:sz="4" w:space="0" w:color="auto"/>
              <w:right w:val="nil"/>
            </w:tcBorders>
            <w:shd w:val="clear" w:color="auto" w:fill="auto"/>
            <w:hideMark/>
          </w:tcPr>
          <w:p w14:paraId="6BE595FA" w14:textId="77777777" w:rsidR="00D35931" w:rsidRPr="00567CE7" w:rsidRDefault="00D35931" w:rsidP="00161966">
            <w:pPr>
              <w:pStyle w:val="GSATableText"/>
              <w:keepLines/>
            </w:pPr>
            <w:r w:rsidRPr="00567CE7">
              <w:t>AC-19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1B7836A" w14:textId="77777777" w:rsidR="00D35931" w:rsidRPr="00567CE7" w:rsidRDefault="00D35931" w:rsidP="00161966">
            <w:pPr>
              <w:pStyle w:val="GSATableText"/>
              <w:keepLines/>
            </w:pPr>
            <w:r w:rsidRPr="00567CE7">
              <w:t>AC-19 (5)</w:t>
            </w:r>
          </w:p>
        </w:tc>
        <w:tc>
          <w:tcPr>
            <w:tcW w:w="1154" w:type="pct"/>
            <w:tcBorders>
              <w:top w:val="single" w:sz="4" w:space="0" w:color="auto"/>
              <w:left w:val="single" w:sz="4" w:space="0" w:color="auto"/>
              <w:bottom w:val="single" w:sz="4" w:space="0" w:color="auto"/>
              <w:right w:val="single" w:sz="4" w:space="0" w:color="auto"/>
            </w:tcBorders>
          </w:tcPr>
          <w:p w14:paraId="5839736A" w14:textId="77777777" w:rsidR="00D35931" w:rsidRPr="001C310B" w:rsidRDefault="00D35931" w:rsidP="001C310B">
            <w:pPr>
              <w:pStyle w:val="GSATableText"/>
            </w:pPr>
            <w:r w:rsidRPr="001C310B">
              <w:t>AC-19 (5)</w:t>
            </w:r>
          </w:p>
        </w:tc>
      </w:tr>
      <w:tr w:rsidR="00D35931" w:rsidRPr="00567CE7" w14:paraId="331195D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77FBBF5" w14:textId="77777777" w:rsidR="00D35931" w:rsidRPr="00567CE7" w:rsidRDefault="00D35931" w:rsidP="00161966">
            <w:pPr>
              <w:pStyle w:val="GSATableHeadingLeftJustified"/>
              <w:keepNext w:val="0"/>
            </w:pPr>
            <w:r w:rsidRPr="00567CE7">
              <w:t>AC-20</w:t>
            </w:r>
          </w:p>
        </w:tc>
        <w:tc>
          <w:tcPr>
            <w:tcW w:w="1540" w:type="pct"/>
            <w:tcBorders>
              <w:top w:val="nil"/>
              <w:left w:val="nil"/>
              <w:bottom w:val="single" w:sz="4" w:space="0" w:color="auto"/>
              <w:right w:val="single" w:sz="4" w:space="0" w:color="auto"/>
            </w:tcBorders>
            <w:shd w:val="clear" w:color="auto" w:fill="auto"/>
            <w:hideMark/>
          </w:tcPr>
          <w:p w14:paraId="3A5A7B20" w14:textId="77777777" w:rsidR="00D35931" w:rsidRPr="00567CE7" w:rsidRDefault="00D35931" w:rsidP="00161966">
            <w:pPr>
              <w:pStyle w:val="GSATableText"/>
              <w:keepLines/>
            </w:pPr>
            <w:r w:rsidRPr="00567CE7">
              <w:t>Use of External Information Systems</w:t>
            </w:r>
          </w:p>
        </w:tc>
        <w:tc>
          <w:tcPr>
            <w:tcW w:w="819" w:type="pct"/>
            <w:tcBorders>
              <w:top w:val="single" w:sz="4" w:space="0" w:color="auto"/>
              <w:left w:val="nil"/>
              <w:bottom w:val="single" w:sz="4" w:space="0" w:color="auto"/>
              <w:right w:val="nil"/>
            </w:tcBorders>
            <w:shd w:val="clear" w:color="auto" w:fill="auto"/>
            <w:hideMark/>
          </w:tcPr>
          <w:p w14:paraId="3C323B4A" w14:textId="77777777" w:rsidR="00D35931" w:rsidRPr="00567CE7" w:rsidRDefault="00D35931" w:rsidP="00161966">
            <w:pPr>
              <w:pStyle w:val="GSATableText"/>
              <w:keepLines/>
            </w:pPr>
            <w:r w:rsidRPr="00567CE7">
              <w:t>AC-20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E19565A" w14:textId="77777777" w:rsidR="00D35931" w:rsidRPr="00567CE7" w:rsidRDefault="00D35931" w:rsidP="00161966">
            <w:pPr>
              <w:pStyle w:val="GSATableText"/>
              <w:keepLines/>
            </w:pPr>
            <w:r w:rsidRPr="00567CE7">
              <w:t>AC-20</w:t>
            </w:r>
            <w:r w:rsidR="00D35848">
              <w:t xml:space="preserve"> </w:t>
            </w:r>
            <w:r w:rsidRPr="00567CE7">
              <w:t>(1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14:paraId="5D12BE0B" w14:textId="77777777" w:rsidR="00D35931" w:rsidRPr="001C310B" w:rsidRDefault="00D35931" w:rsidP="001C310B">
            <w:pPr>
              <w:pStyle w:val="GSATableText"/>
            </w:pPr>
            <w:r w:rsidRPr="001C310B">
              <w:t>AC-20 (1) (2)</w:t>
            </w:r>
          </w:p>
        </w:tc>
      </w:tr>
      <w:tr w:rsidR="00D35931" w:rsidRPr="00567CE7" w14:paraId="58CD9B3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4AF58BD" w14:textId="77777777" w:rsidR="00D35931" w:rsidRPr="00567CE7" w:rsidRDefault="00D35931" w:rsidP="00161966">
            <w:pPr>
              <w:pStyle w:val="GSATableHeadingLeftJustified"/>
              <w:keepNext w:val="0"/>
            </w:pPr>
            <w:r w:rsidRPr="00567CE7">
              <w:t>AC-21</w:t>
            </w:r>
          </w:p>
        </w:tc>
        <w:tc>
          <w:tcPr>
            <w:tcW w:w="1540" w:type="pct"/>
            <w:tcBorders>
              <w:top w:val="nil"/>
              <w:left w:val="nil"/>
              <w:bottom w:val="single" w:sz="4" w:space="0" w:color="auto"/>
              <w:right w:val="single" w:sz="4" w:space="0" w:color="auto"/>
            </w:tcBorders>
            <w:shd w:val="clear" w:color="auto" w:fill="auto"/>
            <w:hideMark/>
          </w:tcPr>
          <w:p w14:paraId="15EC2481" w14:textId="77777777" w:rsidR="00D35931" w:rsidRPr="00567CE7" w:rsidRDefault="00D35931" w:rsidP="00161966">
            <w:pPr>
              <w:pStyle w:val="GSATableText"/>
              <w:keepLines/>
            </w:pPr>
            <w:r w:rsidRPr="00567CE7">
              <w:t>Information Sharing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F41142D"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EAFB560" w14:textId="77777777" w:rsidR="00D35931" w:rsidRPr="00567CE7" w:rsidRDefault="00D35931" w:rsidP="00161966">
            <w:pPr>
              <w:pStyle w:val="GSATableText"/>
              <w:keepLines/>
            </w:pPr>
            <w:r w:rsidRPr="00567CE7">
              <w:t>AC-21</w:t>
            </w:r>
          </w:p>
        </w:tc>
        <w:tc>
          <w:tcPr>
            <w:tcW w:w="1154" w:type="pct"/>
            <w:tcBorders>
              <w:top w:val="single" w:sz="4" w:space="0" w:color="auto"/>
              <w:left w:val="single" w:sz="4" w:space="0" w:color="auto"/>
              <w:bottom w:val="single" w:sz="4" w:space="0" w:color="auto"/>
              <w:right w:val="single" w:sz="4" w:space="0" w:color="auto"/>
            </w:tcBorders>
          </w:tcPr>
          <w:p w14:paraId="55CDF219" w14:textId="77777777" w:rsidR="00D35931" w:rsidRPr="001C310B" w:rsidRDefault="00D35931" w:rsidP="001C310B">
            <w:pPr>
              <w:pStyle w:val="GSATableText"/>
            </w:pPr>
            <w:r w:rsidRPr="001C310B">
              <w:t>AC-21</w:t>
            </w:r>
          </w:p>
        </w:tc>
      </w:tr>
      <w:tr w:rsidR="00D35931" w:rsidRPr="00567CE7" w14:paraId="2D23C35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2C7BF81" w14:textId="77777777" w:rsidR="00D35931" w:rsidRPr="00567CE7" w:rsidRDefault="00D35931" w:rsidP="00161966">
            <w:pPr>
              <w:pStyle w:val="GSATableHeadingLeftJustified"/>
              <w:keepNext w:val="0"/>
            </w:pPr>
            <w:r w:rsidRPr="00567CE7">
              <w:t>AC-22</w:t>
            </w:r>
          </w:p>
        </w:tc>
        <w:tc>
          <w:tcPr>
            <w:tcW w:w="1540" w:type="pct"/>
            <w:tcBorders>
              <w:top w:val="nil"/>
              <w:left w:val="nil"/>
              <w:bottom w:val="single" w:sz="4" w:space="0" w:color="auto"/>
              <w:right w:val="single" w:sz="4" w:space="0" w:color="auto"/>
            </w:tcBorders>
            <w:shd w:val="clear" w:color="auto" w:fill="auto"/>
            <w:hideMark/>
          </w:tcPr>
          <w:p w14:paraId="240A98BF" w14:textId="77777777" w:rsidR="00D35931" w:rsidRPr="00567CE7" w:rsidRDefault="00D35931" w:rsidP="00161966">
            <w:pPr>
              <w:pStyle w:val="GSATableText"/>
              <w:keepLines/>
            </w:pPr>
            <w:r w:rsidRPr="00567CE7">
              <w:t>Publicly Accessible Content</w:t>
            </w:r>
          </w:p>
        </w:tc>
        <w:tc>
          <w:tcPr>
            <w:tcW w:w="819" w:type="pct"/>
            <w:tcBorders>
              <w:top w:val="single" w:sz="4" w:space="0" w:color="auto"/>
              <w:left w:val="nil"/>
              <w:bottom w:val="single" w:sz="4" w:space="0" w:color="auto"/>
              <w:right w:val="nil"/>
            </w:tcBorders>
            <w:shd w:val="clear" w:color="auto" w:fill="auto"/>
            <w:hideMark/>
          </w:tcPr>
          <w:p w14:paraId="4592ABE8" w14:textId="77777777" w:rsidR="00D35931" w:rsidRPr="00567CE7" w:rsidRDefault="00D35931" w:rsidP="00161966">
            <w:pPr>
              <w:pStyle w:val="GSATableText"/>
              <w:keepLines/>
            </w:pPr>
            <w:r w:rsidRPr="00567CE7">
              <w:t>AC-22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6D9B8ED" w14:textId="77777777" w:rsidR="00D35931" w:rsidRPr="00567CE7" w:rsidRDefault="00D35931" w:rsidP="00161966">
            <w:pPr>
              <w:pStyle w:val="GSATableText"/>
              <w:keepLines/>
            </w:pPr>
            <w:r w:rsidRPr="00567CE7">
              <w:t>AC-22</w:t>
            </w:r>
          </w:p>
        </w:tc>
        <w:tc>
          <w:tcPr>
            <w:tcW w:w="1154" w:type="pct"/>
            <w:tcBorders>
              <w:top w:val="single" w:sz="4" w:space="0" w:color="auto"/>
              <w:left w:val="single" w:sz="4" w:space="0" w:color="auto"/>
              <w:bottom w:val="single" w:sz="4" w:space="0" w:color="auto"/>
              <w:right w:val="single" w:sz="4" w:space="0" w:color="auto"/>
            </w:tcBorders>
          </w:tcPr>
          <w:p w14:paraId="0998272E" w14:textId="77777777" w:rsidR="00D35931" w:rsidRPr="001C310B" w:rsidRDefault="00D35931" w:rsidP="001C310B">
            <w:pPr>
              <w:pStyle w:val="GSATableText"/>
            </w:pPr>
            <w:r w:rsidRPr="001C310B">
              <w:t>AC-22</w:t>
            </w:r>
          </w:p>
        </w:tc>
      </w:tr>
      <w:tr w:rsidR="00D35931" w:rsidRPr="00567CE7" w14:paraId="4101983E"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500999DA" w14:textId="77777777" w:rsidR="00D35931" w:rsidRPr="00E8716B" w:rsidRDefault="00D35931" w:rsidP="00DC359D">
            <w:pPr>
              <w:pStyle w:val="GSATableHeadingLeftJustified"/>
            </w:pPr>
            <w:r w:rsidRPr="00E8716B">
              <w:t>AT</w:t>
            </w:r>
          </w:p>
        </w:tc>
        <w:tc>
          <w:tcPr>
            <w:tcW w:w="1540" w:type="pct"/>
            <w:tcBorders>
              <w:top w:val="single" w:sz="4" w:space="0" w:color="auto"/>
              <w:bottom w:val="single" w:sz="4" w:space="0" w:color="auto"/>
            </w:tcBorders>
            <w:shd w:val="clear" w:color="auto" w:fill="D9D9D9" w:themeFill="background1" w:themeFillShade="D9"/>
          </w:tcPr>
          <w:p w14:paraId="1B601158" w14:textId="77777777" w:rsidR="00D35931" w:rsidRPr="00E8716B" w:rsidRDefault="00D35931" w:rsidP="00DC359D">
            <w:pPr>
              <w:pStyle w:val="GSATableHeading"/>
            </w:pPr>
            <w:r w:rsidRPr="00E8716B">
              <w:t xml:space="preserve">Awareness and Training </w:t>
            </w:r>
          </w:p>
        </w:tc>
        <w:tc>
          <w:tcPr>
            <w:tcW w:w="819" w:type="pct"/>
            <w:tcBorders>
              <w:top w:val="single" w:sz="4" w:space="0" w:color="auto"/>
              <w:bottom w:val="single" w:sz="4" w:space="0" w:color="auto"/>
            </w:tcBorders>
            <w:shd w:val="clear" w:color="auto" w:fill="D9D9D9" w:themeFill="background1" w:themeFillShade="D9"/>
            <w:hideMark/>
          </w:tcPr>
          <w:p w14:paraId="4F862BF1" w14:textId="77777777" w:rsidR="00D35931" w:rsidRPr="00E8716B" w:rsidRDefault="00D35931" w:rsidP="00DC359D">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6950A79F" w14:textId="77777777" w:rsidR="00D35931" w:rsidRPr="00E8716B" w:rsidRDefault="00D35931" w:rsidP="00DC359D">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563B6E41" w14:textId="77777777" w:rsidR="00D35931" w:rsidRPr="00AA6AE5" w:rsidRDefault="00D35931" w:rsidP="00DC359D">
            <w:pPr>
              <w:pStyle w:val="GSATableHeading"/>
            </w:pPr>
          </w:p>
        </w:tc>
      </w:tr>
      <w:tr w:rsidR="00D35931" w:rsidRPr="00567CE7" w14:paraId="74247F04"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753A5A30" w14:textId="77777777" w:rsidR="00D35931" w:rsidRPr="00567CE7" w:rsidRDefault="00D35931" w:rsidP="00161966">
            <w:pPr>
              <w:pStyle w:val="GSATableHeadingLeftJustified"/>
              <w:keepNext w:val="0"/>
            </w:pPr>
            <w:r w:rsidRPr="00567CE7">
              <w:t>AT-1</w:t>
            </w:r>
          </w:p>
        </w:tc>
        <w:tc>
          <w:tcPr>
            <w:tcW w:w="1540" w:type="pct"/>
            <w:tcBorders>
              <w:top w:val="single" w:sz="4" w:space="0" w:color="auto"/>
              <w:left w:val="nil"/>
              <w:bottom w:val="single" w:sz="4" w:space="0" w:color="auto"/>
              <w:right w:val="single" w:sz="4" w:space="0" w:color="auto"/>
            </w:tcBorders>
            <w:shd w:val="clear" w:color="auto" w:fill="auto"/>
            <w:hideMark/>
          </w:tcPr>
          <w:p w14:paraId="5AA2D135" w14:textId="77777777" w:rsidR="00D35931" w:rsidRPr="00567CE7" w:rsidRDefault="00D35931" w:rsidP="00161966">
            <w:pPr>
              <w:pStyle w:val="GSATableText"/>
              <w:keepLines/>
            </w:pPr>
            <w:r w:rsidRPr="00567CE7">
              <w:t>Security Awareness and Training Policy and Procedures</w:t>
            </w:r>
          </w:p>
        </w:tc>
        <w:tc>
          <w:tcPr>
            <w:tcW w:w="819" w:type="pct"/>
            <w:tcBorders>
              <w:top w:val="single" w:sz="4" w:space="0" w:color="auto"/>
              <w:left w:val="nil"/>
              <w:bottom w:val="single" w:sz="4" w:space="0" w:color="auto"/>
              <w:right w:val="nil"/>
            </w:tcBorders>
            <w:shd w:val="clear" w:color="auto" w:fill="auto"/>
            <w:hideMark/>
          </w:tcPr>
          <w:p w14:paraId="3340BC24" w14:textId="77777777" w:rsidR="00D35931" w:rsidRPr="00567CE7" w:rsidRDefault="00D35931" w:rsidP="00161966">
            <w:pPr>
              <w:pStyle w:val="GSATableText"/>
              <w:keepLines/>
            </w:pPr>
            <w:r w:rsidRPr="00567CE7">
              <w:t>AT-1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57E7B68" w14:textId="77777777" w:rsidR="00D35931" w:rsidRPr="00567CE7" w:rsidRDefault="00D35931" w:rsidP="00161966">
            <w:pPr>
              <w:pStyle w:val="GSATableText"/>
              <w:keepLines/>
            </w:pPr>
            <w:r w:rsidRPr="00567CE7">
              <w:t>AT-1</w:t>
            </w:r>
          </w:p>
        </w:tc>
        <w:tc>
          <w:tcPr>
            <w:tcW w:w="1154" w:type="pct"/>
            <w:tcBorders>
              <w:top w:val="single" w:sz="4" w:space="0" w:color="auto"/>
              <w:left w:val="single" w:sz="4" w:space="0" w:color="auto"/>
              <w:bottom w:val="single" w:sz="4" w:space="0" w:color="auto"/>
              <w:right w:val="single" w:sz="4" w:space="0" w:color="auto"/>
            </w:tcBorders>
          </w:tcPr>
          <w:p w14:paraId="705125D0" w14:textId="77777777" w:rsidR="00D35931" w:rsidRPr="001C310B" w:rsidRDefault="00D35931" w:rsidP="001C310B">
            <w:pPr>
              <w:pStyle w:val="GSATableText"/>
            </w:pPr>
            <w:r w:rsidRPr="001C310B">
              <w:t>AT-1</w:t>
            </w:r>
          </w:p>
        </w:tc>
      </w:tr>
      <w:tr w:rsidR="00D35931" w:rsidRPr="00567CE7" w14:paraId="1CD8F740"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729B05E" w14:textId="77777777" w:rsidR="00D35931" w:rsidRPr="00567CE7" w:rsidRDefault="00D35931" w:rsidP="00161966">
            <w:pPr>
              <w:pStyle w:val="GSATableHeadingLeftJustified"/>
              <w:keepNext w:val="0"/>
            </w:pPr>
            <w:r w:rsidRPr="00567CE7">
              <w:t>AT-2</w:t>
            </w:r>
          </w:p>
        </w:tc>
        <w:tc>
          <w:tcPr>
            <w:tcW w:w="1540" w:type="pct"/>
            <w:tcBorders>
              <w:top w:val="nil"/>
              <w:left w:val="nil"/>
              <w:bottom w:val="single" w:sz="4" w:space="0" w:color="auto"/>
              <w:right w:val="single" w:sz="4" w:space="0" w:color="auto"/>
            </w:tcBorders>
            <w:shd w:val="clear" w:color="auto" w:fill="auto"/>
            <w:hideMark/>
          </w:tcPr>
          <w:p w14:paraId="555FDFFD" w14:textId="77777777" w:rsidR="00D35931" w:rsidRPr="00567CE7" w:rsidRDefault="00D35931" w:rsidP="00161966">
            <w:pPr>
              <w:pStyle w:val="GSATableText"/>
              <w:keepLines/>
            </w:pPr>
            <w:r w:rsidRPr="00567CE7">
              <w:t>Security Awareness Training</w:t>
            </w:r>
          </w:p>
        </w:tc>
        <w:tc>
          <w:tcPr>
            <w:tcW w:w="819" w:type="pct"/>
            <w:tcBorders>
              <w:top w:val="single" w:sz="4" w:space="0" w:color="auto"/>
              <w:left w:val="nil"/>
              <w:bottom w:val="single" w:sz="4" w:space="0" w:color="auto"/>
              <w:right w:val="nil"/>
            </w:tcBorders>
            <w:shd w:val="clear" w:color="auto" w:fill="auto"/>
            <w:hideMark/>
          </w:tcPr>
          <w:p w14:paraId="5A20BE95" w14:textId="77777777" w:rsidR="00D35931" w:rsidRPr="00567CE7" w:rsidRDefault="00D35931" w:rsidP="00161966">
            <w:pPr>
              <w:pStyle w:val="GSATableText"/>
              <w:keepLines/>
            </w:pPr>
            <w:r w:rsidRPr="00567CE7">
              <w:t>AT-2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53C3385" w14:textId="77777777" w:rsidR="00D35931" w:rsidRPr="00567CE7" w:rsidRDefault="00D35931" w:rsidP="00161966">
            <w:pPr>
              <w:pStyle w:val="GSATableText"/>
              <w:keepLines/>
            </w:pPr>
            <w:r w:rsidRPr="00567CE7">
              <w:t>AT-2 (2)</w:t>
            </w:r>
          </w:p>
        </w:tc>
        <w:tc>
          <w:tcPr>
            <w:tcW w:w="1154" w:type="pct"/>
            <w:tcBorders>
              <w:top w:val="single" w:sz="4" w:space="0" w:color="auto"/>
              <w:left w:val="single" w:sz="4" w:space="0" w:color="auto"/>
              <w:bottom w:val="single" w:sz="4" w:space="0" w:color="auto"/>
              <w:right w:val="single" w:sz="4" w:space="0" w:color="auto"/>
            </w:tcBorders>
          </w:tcPr>
          <w:p w14:paraId="6191438A" w14:textId="77777777" w:rsidR="00D35931" w:rsidRPr="001C310B" w:rsidRDefault="00D35931" w:rsidP="001C310B">
            <w:pPr>
              <w:pStyle w:val="GSATableText"/>
            </w:pPr>
            <w:r w:rsidRPr="001C310B">
              <w:t>AT-2 (2)</w:t>
            </w:r>
          </w:p>
        </w:tc>
      </w:tr>
      <w:tr w:rsidR="00D35931" w:rsidRPr="00567CE7" w14:paraId="3BCE307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A921E3A" w14:textId="77777777" w:rsidR="00D35931" w:rsidRPr="00567CE7" w:rsidRDefault="00D35931" w:rsidP="00161966">
            <w:pPr>
              <w:pStyle w:val="GSATableHeadingLeftJustified"/>
              <w:keepNext w:val="0"/>
            </w:pPr>
            <w:r w:rsidRPr="00567CE7">
              <w:t>AT-3</w:t>
            </w:r>
          </w:p>
        </w:tc>
        <w:tc>
          <w:tcPr>
            <w:tcW w:w="1540" w:type="pct"/>
            <w:tcBorders>
              <w:top w:val="nil"/>
              <w:left w:val="nil"/>
              <w:bottom w:val="single" w:sz="4" w:space="0" w:color="auto"/>
              <w:right w:val="single" w:sz="4" w:space="0" w:color="auto"/>
            </w:tcBorders>
            <w:shd w:val="clear" w:color="auto" w:fill="auto"/>
            <w:hideMark/>
          </w:tcPr>
          <w:p w14:paraId="629E77F3" w14:textId="77777777" w:rsidR="00D35931" w:rsidRPr="00567CE7" w:rsidRDefault="00D35931" w:rsidP="00161966">
            <w:pPr>
              <w:pStyle w:val="GSATableText"/>
              <w:keepLines/>
            </w:pPr>
            <w:r w:rsidRPr="00567CE7">
              <w:t>Role-Based Security Training</w:t>
            </w:r>
          </w:p>
        </w:tc>
        <w:tc>
          <w:tcPr>
            <w:tcW w:w="819" w:type="pct"/>
            <w:tcBorders>
              <w:top w:val="single" w:sz="4" w:space="0" w:color="auto"/>
              <w:left w:val="nil"/>
              <w:bottom w:val="single" w:sz="4" w:space="0" w:color="auto"/>
              <w:right w:val="nil"/>
            </w:tcBorders>
            <w:shd w:val="clear" w:color="auto" w:fill="auto"/>
            <w:hideMark/>
          </w:tcPr>
          <w:p w14:paraId="746CA028" w14:textId="77777777" w:rsidR="00D35931" w:rsidRPr="00567CE7" w:rsidRDefault="00D35931" w:rsidP="00161966">
            <w:pPr>
              <w:pStyle w:val="GSATableText"/>
              <w:keepLines/>
            </w:pPr>
            <w:r w:rsidRPr="00567CE7">
              <w:t>AT-3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6491A8B" w14:textId="77777777" w:rsidR="00D35931" w:rsidRPr="00567CE7" w:rsidRDefault="00D35931" w:rsidP="00161966">
            <w:pPr>
              <w:pStyle w:val="GSATableText"/>
              <w:keepLines/>
            </w:pPr>
            <w:r w:rsidRPr="00567CE7">
              <w:t xml:space="preserve">AT-3 </w:t>
            </w:r>
          </w:p>
        </w:tc>
        <w:tc>
          <w:tcPr>
            <w:tcW w:w="1154" w:type="pct"/>
            <w:tcBorders>
              <w:top w:val="single" w:sz="4" w:space="0" w:color="auto"/>
              <w:left w:val="single" w:sz="4" w:space="0" w:color="auto"/>
              <w:bottom w:val="single" w:sz="4" w:space="0" w:color="auto"/>
              <w:right w:val="single" w:sz="4" w:space="0" w:color="auto"/>
            </w:tcBorders>
          </w:tcPr>
          <w:p w14:paraId="3D8BEB49" w14:textId="77777777" w:rsidR="00D35931" w:rsidRPr="001C310B" w:rsidRDefault="00D35931" w:rsidP="001C310B">
            <w:pPr>
              <w:pStyle w:val="GSATableText"/>
            </w:pPr>
            <w:r w:rsidRPr="001C310B">
              <w:t>AT-3 (3) (4)</w:t>
            </w:r>
          </w:p>
        </w:tc>
      </w:tr>
      <w:tr w:rsidR="00D35931" w:rsidRPr="00567CE7" w14:paraId="7E0F20E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02693CE" w14:textId="77777777" w:rsidR="00D35931" w:rsidRPr="00567CE7" w:rsidRDefault="00D35931" w:rsidP="00161966">
            <w:pPr>
              <w:pStyle w:val="GSATableHeadingLeftJustified"/>
              <w:keepNext w:val="0"/>
            </w:pPr>
            <w:r w:rsidRPr="00567CE7">
              <w:t>AT-4</w:t>
            </w:r>
          </w:p>
        </w:tc>
        <w:tc>
          <w:tcPr>
            <w:tcW w:w="1540" w:type="pct"/>
            <w:tcBorders>
              <w:top w:val="nil"/>
              <w:left w:val="nil"/>
              <w:bottom w:val="single" w:sz="4" w:space="0" w:color="auto"/>
              <w:right w:val="single" w:sz="4" w:space="0" w:color="auto"/>
            </w:tcBorders>
            <w:shd w:val="clear" w:color="auto" w:fill="auto"/>
            <w:hideMark/>
          </w:tcPr>
          <w:p w14:paraId="13013DB9" w14:textId="77777777" w:rsidR="00D35931" w:rsidRPr="00567CE7" w:rsidRDefault="00D35931" w:rsidP="00161966">
            <w:pPr>
              <w:pStyle w:val="GSATableText"/>
              <w:keepLines/>
            </w:pPr>
            <w:r w:rsidRPr="00567CE7">
              <w:t>Security Training Records</w:t>
            </w:r>
          </w:p>
        </w:tc>
        <w:tc>
          <w:tcPr>
            <w:tcW w:w="819" w:type="pct"/>
            <w:tcBorders>
              <w:top w:val="single" w:sz="4" w:space="0" w:color="auto"/>
              <w:left w:val="nil"/>
              <w:bottom w:val="single" w:sz="4" w:space="0" w:color="auto"/>
              <w:right w:val="nil"/>
            </w:tcBorders>
            <w:shd w:val="clear" w:color="auto" w:fill="auto"/>
            <w:hideMark/>
          </w:tcPr>
          <w:p w14:paraId="31A9ADA9" w14:textId="77777777" w:rsidR="00D35931" w:rsidRPr="00567CE7" w:rsidRDefault="00D35931" w:rsidP="00161966">
            <w:pPr>
              <w:pStyle w:val="GSATableText"/>
              <w:keepLines/>
            </w:pPr>
            <w:r w:rsidRPr="00567CE7">
              <w:t>AT-4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57802DC" w14:textId="77777777" w:rsidR="00D35931" w:rsidRPr="00567CE7" w:rsidRDefault="00D35931" w:rsidP="00161966">
            <w:pPr>
              <w:pStyle w:val="GSATableText"/>
              <w:keepLines/>
            </w:pPr>
            <w:r w:rsidRPr="00567CE7">
              <w:t>AT-4</w:t>
            </w:r>
          </w:p>
        </w:tc>
        <w:tc>
          <w:tcPr>
            <w:tcW w:w="1154" w:type="pct"/>
            <w:tcBorders>
              <w:top w:val="single" w:sz="4" w:space="0" w:color="auto"/>
              <w:left w:val="single" w:sz="4" w:space="0" w:color="auto"/>
              <w:bottom w:val="single" w:sz="4" w:space="0" w:color="auto"/>
              <w:right w:val="single" w:sz="4" w:space="0" w:color="auto"/>
            </w:tcBorders>
          </w:tcPr>
          <w:p w14:paraId="7812A349" w14:textId="77777777" w:rsidR="00D35931" w:rsidRPr="001C310B" w:rsidRDefault="00D35931" w:rsidP="001C310B">
            <w:pPr>
              <w:pStyle w:val="GSATableText"/>
            </w:pPr>
            <w:r w:rsidRPr="001C310B">
              <w:t>AT-4</w:t>
            </w:r>
          </w:p>
        </w:tc>
      </w:tr>
      <w:tr w:rsidR="00D35931" w:rsidRPr="00567CE7" w14:paraId="20F1C2A1"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256E21A6" w14:textId="77777777" w:rsidR="00D35931" w:rsidRPr="00567CE7" w:rsidRDefault="00D35931" w:rsidP="00161966">
            <w:pPr>
              <w:pStyle w:val="GSATableHeadingLeftJustified"/>
            </w:pPr>
            <w:r w:rsidRPr="00567CE7">
              <w:t>AU</w:t>
            </w:r>
          </w:p>
        </w:tc>
        <w:tc>
          <w:tcPr>
            <w:tcW w:w="1540" w:type="pct"/>
            <w:tcBorders>
              <w:top w:val="single" w:sz="4" w:space="0" w:color="auto"/>
              <w:bottom w:val="single" w:sz="4" w:space="0" w:color="auto"/>
            </w:tcBorders>
            <w:shd w:val="clear" w:color="auto" w:fill="D9D9D9" w:themeFill="background1" w:themeFillShade="D9"/>
          </w:tcPr>
          <w:p w14:paraId="0D0DAE28" w14:textId="77777777" w:rsidR="00D35931" w:rsidRPr="00567CE7" w:rsidRDefault="00D35931" w:rsidP="00161966">
            <w:pPr>
              <w:pStyle w:val="GSATableHeading"/>
            </w:pPr>
            <w:r w:rsidRPr="00567CE7">
              <w:t xml:space="preserve">Audit and Accountability </w:t>
            </w:r>
          </w:p>
        </w:tc>
        <w:tc>
          <w:tcPr>
            <w:tcW w:w="819" w:type="pct"/>
            <w:tcBorders>
              <w:top w:val="single" w:sz="4" w:space="0" w:color="auto"/>
              <w:bottom w:val="single" w:sz="4" w:space="0" w:color="auto"/>
            </w:tcBorders>
            <w:shd w:val="clear" w:color="auto" w:fill="D9D9D9" w:themeFill="background1" w:themeFillShade="D9"/>
            <w:hideMark/>
          </w:tcPr>
          <w:p w14:paraId="60DEE7A1"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6269070B"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72401EFD" w14:textId="77777777" w:rsidR="00D35931" w:rsidRPr="00AA6AE5" w:rsidRDefault="00D35931" w:rsidP="00161966">
            <w:pPr>
              <w:pStyle w:val="GSATableHeading"/>
            </w:pPr>
          </w:p>
        </w:tc>
      </w:tr>
      <w:tr w:rsidR="00D35931" w:rsidRPr="00567CE7" w14:paraId="5C00B2A9"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75C4518F" w14:textId="77777777" w:rsidR="00D35931" w:rsidRPr="00567CE7" w:rsidRDefault="00D35931" w:rsidP="00161966">
            <w:pPr>
              <w:pStyle w:val="GSATableHeadingLeftJustified"/>
            </w:pPr>
            <w:r w:rsidRPr="00567CE7">
              <w:t>AU-1</w:t>
            </w:r>
          </w:p>
        </w:tc>
        <w:tc>
          <w:tcPr>
            <w:tcW w:w="1540" w:type="pct"/>
            <w:tcBorders>
              <w:top w:val="single" w:sz="4" w:space="0" w:color="auto"/>
              <w:left w:val="nil"/>
              <w:bottom w:val="single" w:sz="4" w:space="0" w:color="auto"/>
              <w:right w:val="single" w:sz="4" w:space="0" w:color="auto"/>
            </w:tcBorders>
            <w:shd w:val="clear" w:color="auto" w:fill="auto"/>
            <w:hideMark/>
          </w:tcPr>
          <w:p w14:paraId="0779C833" w14:textId="77777777" w:rsidR="00D35931" w:rsidRPr="00567CE7" w:rsidRDefault="00D35931" w:rsidP="00161966">
            <w:pPr>
              <w:pStyle w:val="GSATableText"/>
              <w:keepNext/>
              <w:keepLines/>
            </w:pPr>
            <w:r w:rsidRPr="00567CE7">
              <w:t>Audit and Accountability Policy and Procedures</w:t>
            </w:r>
          </w:p>
        </w:tc>
        <w:tc>
          <w:tcPr>
            <w:tcW w:w="819" w:type="pct"/>
            <w:tcBorders>
              <w:top w:val="single" w:sz="4" w:space="0" w:color="auto"/>
              <w:left w:val="nil"/>
              <w:bottom w:val="single" w:sz="4" w:space="0" w:color="auto"/>
              <w:right w:val="nil"/>
            </w:tcBorders>
            <w:shd w:val="clear" w:color="auto" w:fill="auto"/>
            <w:hideMark/>
          </w:tcPr>
          <w:p w14:paraId="6601F9B5" w14:textId="77777777" w:rsidR="00D35931" w:rsidRPr="00567CE7" w:rsidRDefault="00D35931" w:rsidP="00161966">
            <w:pPr>
              <w:pStyle w:val="GSATableText"/>
              <w:keepNext/>
              <w:keepLines/>
            </w:pPr>
            <w:r w:rsidRPr="00567CE7">
              <w:t>AU-1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4D582E5" w14:textId="77777777" w:rsidR="00D35931" w:rsidRPr="00567CE7" w:rsidRDefault="00D35931" w:rsidP="00161966">
            <w:pPr>
              <w:pStyle w:val="GSATableText"/>
              <w:keepNext/>
              <w:keepLines/>
            </w:pPr>
            <w:r w:rsidRPr="00567CE7">
              <w:t>AU-1</w:t>
            </w:r>
          </w:p>
        </w:tc>
        <w:tc>
          <w:tcPr>
            <w:tcW w:w="1154" w:type="pct"/>
            <w:tcBorders>
              <w:top w:val="single" w:sz="4" w:space="0" w:color="auto"/>
              <w:left w:val="single" w:sz="4" w:space="0" w:color="auto"/>
              <w:bottom w:val="single" w:sz="4" w:space="0" w:color="auto"/>
              <w:right w:val="single" w:sz="4" w:space="0" w:color="auto"/>
            </w:tcBorders>
          </w:tcPr>
          <w:p w14:paraId="3E0B8BD8" w14:textId="77777777" w:rsidR="00D35931" w:rsidRPr="001C310B" w:rsidRDefault="00D35931" w:rsidP="001C310B">
            <w:pPr>
              <w:pStyle w:val="GSATableText"/>
            </w:pPr>
            <w:r w:rsidRPr="001C310B">
              <w:t>AU-1</w:t>
            </w:r>
          </w:p>
        </w:tc>
      </w:tr>
      <w:tr w:rsidR="00D35931" w:rsidRPr="00567CE7" w14:paraId="1DD9956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1D2EB64" w14:textId="77777777" w:rsidR="00D35931" w:rsidRPr="00567CE7" w:rsidRDefault="00D35931" w:rsidP="00161966">
            <w:pPr>
              <w:pStyle w:val="GSATableHeadingLeftJustified"/>
            </w:pPr>
            <w:r w:rsidRPr="00567CE7">
              <w:t>AU-2</w:t>
            </w:r>
          </w:p>
        </w:tc>
        <w:tc>
          <w:tcPr>
            <w:tcW w:w="1540" w:type="pct"/>
            <w:tcBorders>
              <w:top w:val="nil"/>
              <w:left w:val="nil"/>
              <w:bottom w:val="single" w:sz="4" w:space="0" w:color="auto"/>
              <w:right w:val="single" w:sz="4" w:space="0" w:color="auto"/>
            </w:tcBorders>
            <w:shd w:val="clear" w:color="auto" w:fill="auto"/>
            <w:hideMark/>
          </w:tcPr>
          <w:p w14:paraId="339D27AE" w14:textId="77777777" w:rsidR="00D35931" w:rsidRPr="00567CE7" w:rsidRDefault="00D35931" w:rsidP="00161966">
            <w:pPr>
              <w:pStyle w:val="GSATableText"/>
              <w:keepNext/>
              <w:keepLines/>
            </w:pPr>
            <w:r w:rsidRPr="00567CE7">
              <w:t>Audit Events</w:t>
            </w:r>
          </w:p>
        </w:tc>
        <w:tc>
          <w:tcPr>
            <w:tcW w:w="819" w:type="pct"/>
            <w:tcBorders>
              <w:top w:val="single" w:sz="4" w:space="0" w:color="auto"/>
              <w:left w:val="nil"/>
              <w:bottom w:val="single" w:sz="4" w:space="0" w:color="auto"/>
              <w:right w:val="nil"/>
            </w:tcBorders>
            <w:shd w:val="clear" w:color="auto" w:fill="auto"/>
            <w:hideMark/>
          </w:tcPr>
          <w:p w14:paraId="2F081B93" w14:textId="77777777" w:rsidR="00D35931" w:rsidRPr="00567CE7" w:rsidRDefault="00D35931" w:rsidP="00161966">
            <w:pPr>
              <w:pStyle w:val="GSATableText"/>
              <w:keepNext/>
              <w:keepLines/>
            </w:pPr>
            <w:r w:rsidRPr="00567CE7">
              <w:t>AU-2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5169650" w14:textId="77777777" w:rsidR="00D35931" w:rsidRPr="00567CE7" w:rsidRDefault="00D35931" w:rsidP="00161966">
            <w:pPr>
              <w:pStyle w:val="GSATableText"/>
              <w:keepNext/>
              <w:keepLines/>
            </w:pPr>
            <w:r w:rsidRPr="00567CE7">
              <w:t>AU-2 (3)</w:t>
            </w:r>
          </w:p>
        </w:tc>
        <w:tc>
          <w:tcPr>
            <w:tcW w:w="1154" w:type="pct"/>
            <w:tcBorders>
              <w:top w:val="single" w:sz="4" w:space="0" w:color="auto"/>
              <w:left w:val="single" w:sz="4" w:space="0" w:color="auto"/>
              <w:bottom w:val="single" w:sz="4" w:space="0" w:color="auto"/>
              <w:right w:val="single" w:sz="4" w:space="0" w:color="auto"/>
            </w:tcBorders>
          </w:tcPr>
          <w:p w14:paraId="2E9178F2" w14:textId="77777777" w:rsidR="00D35931" w:rsidRPr="001C310B" w:rsidRDefault="00D35931" w:rsidP="001C310B">
            <w:pPr>
              <w:pStyle w:val="GSATableText"/>
            </w:pPr>
            <w:r w:rsidRPr="001C310B">
              <w:t>AU-2 (3)</w:t>
            </w:r>
          </w:p>
        </w:tc>
      </w:tr>
      <w:tr w:rsidR="00D35931" w:rsidRPr="00567CE7" w14:paraId="0003555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F44B6A7" w14:textId="77777777" w:rsidR="00D35931" w:rsidRPr="00567CE7" w:rsidRDefault="00D35931" w:rsidP="00161966">
            <w:pPr>
              <w:pStyle w:val="GSATableHeadingLeftJustified"/>
            </w:pPr>
            <w:r w:rsidRPr="00567CE7">
              <w:t>AU-3</w:t>
            </w:r>
          </w:p>
        </w:tc>
        <w:tc>
          <w:tcPr>
            <w:tcW w:w="1540" w:type="pct"/>
            <w:tcBorders>
              <w:top w:val="nil"/>
              <w:left w:val="nil"/>
              <w:bottom w:val="single" w:sz="4" w:space="0" w:color="auto"/>
              <w:right w:val="single" w:sz="4" w:space="0" w:color="auto"/>
            </w:tcBorders>
            <w:shd w:val="clear" w:color="auto" w:fill="auto"/>
            <w:hideMark/>
          </w:tcPr>
          <w:p w14:paraId="4A200DA4" w14:textId="77777777" w:rsidR="00D35931" w:rsidRPr="00567CE7" w:rsidRDefault="00D35931" w:rsidP="00161966">
            <w:pPr>
              <w:pStyle w:val="GSATableText"/>
              <w:keepNext/>
              <w:keepLines/>
            </w:pPr>
            <w:r w:rsidRPr="00567CE7">
              <w:t>Content of Audit Records</w:t>
            </w:r>
          </w:p>
        </w:tc>
        <w:tc>
          <w:tcPr>
            <w:tcW w:w="819" w:type="pct"/>
            <w:tcBorders>
              <w:top w:val="single" w:sz="4" w:space="0" w:color="auto"/>
              <w:left w:val="nil"/>
              <w:bottom w:val="single" w:sz="4" w:space="0" w:color="auto"/>
              <w:right w:val="nil"/>
            </w:tcBorders>
            <w:shd w:val="clear" w:color="auto" w:fill="auto"/>
            <w:hideMark/>
          </w:tcPr>
          <w:p w14:paraId="4AB838C6" w14:textId="77777777" w:rsidR="00D35931" w:rsidRPr="00567CE7" w:rsidRDefault="00D35931" w:rsidP="00161966">
            <w:pPr>
              <w:pStyle w:val="GSATableText"/>
              <w:keepNext/>
              <w:keepLines/>
            </w:pPr>
            <w:r w:rsidRPr="00567CE7">
              <w:t>AU-3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866E8DC" w14:textId="77777777" w:rsidR="00D35931" w:rsidRPr="00567CE7" w:rsidRDefault="00D35931" w:rsidP="00161966">
            <w:pPr>
              <w:pStyle w:val="GSATableText"/>
              <w:keepNext/>
              <w:keepLines/>
            </w:pPr>
            <w:r w:rsidRPr="00567CE7">
              <w:t>AU-3 (1)</w:t>
            </w:r>
          </w:p>
        </w:tc>
        <w:tc>
          <w:tcPr>
            <w:tcW w:w="1154" w:type="pct"/>
            <w:tcBorders>
              <w:top w:val="single" w:sz="4" w:space="0" w:color="auto"/>
              <w:left w:val="single" w:sz="4" w:space="0" w:color="auto"/>
              <w:bottom w:val="single" w:sz="4" w:space="0" w:color="auto"/>
              <w:right w:val="single" w:sz="4" w:space="0" w:color="auto"/>
            </w:tcBorders>
          </w:tcPr>
          <w:p w14:paraId="3F000D19" w14:textId="77777777" w:rsidR="00D35931" w:rsidRPr="001C310B" w:rsidRDefault="00D35931" w:rsidP="001C310B">
            <w:pPr>
              <w:pStyle w:val="GSATableText"/>
            </w:pPr>
            <w:r w:rsidRPr="001C310B">
              <w:t>AU-3 (1) (2)</w:t>
            </w:r>
          </w:p>
        </w:tc>
      </w:tr>
      <w:tr w:rsidR="00D35931" w:rsidRPr="00567CE7" w14:paraId="73AF51D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AEED676" w14:textId="77777777" w:rsidR="00D35931" w:rsidRPr="00567CE7" w:rsidRDefault="00D35931" w:rsidP="00161966">
            <w:pPr>
              <w:pStyle w:val="GSATableHeadingLeftJustified"/>
            </w:pPr>
            <w:r w:rsidRPr="00567CE7">
              <w:t>AU-4</w:t>
            </w:r>
          </w:p>
        </w:tc>
        <w:tc>
          <w:tcPr>
            <w:tcW w:w="1540" w:type="pct"/>
            <w:tcBorders>
              <w:top w:val="nil"/>
              <w:left w:val="nil"/>
              <w:bottom w:val="single" w:sz="4" w:space="0" w:color="auto"/>
              <w:right w:val="single" w:sz="4" w:space="0" w:color="auto"/>
            </w:tcBorders>
            <w:shd w:val="clear" w:color="auto" w:fill="auto"/>
            <w:hideMark/>
          </w:tcPr>
          <w:p w14:paraId="57A62224" w14:textId="77777777" w:rsidR="00D35931" w:rsidRPr="00567CE7" w:rsidRDefault="00D35931" w:rsidP="00161966">
            <w:pPr>
              <w:pStyle w:val="GSATableText"/>
              <w:keepNext/>
              <w:keepLines/>
            </w:pPr>
            <w:r w:rsidRPr="00567CE7">
              <w:t>Audit Storage Capacity</w:t>
            </w:r>
          </w:p>
        </w:tc>
        <w:tc>
          <w:tcPr>
            <w:tcW w:w="819" w:type="pct"/>
            <w:tcBorders>
              <w:top w:val="single" w:sz="4" w:space="0" w:color="auto"/>
              <w:left w:val="nil"/>
              <w:bottom w:val="single" w:sz="4" w:space="0" w:color="auto"/>
              <w:right w:val="nil"/>
            </w:tcBorders>
            <w:shd w:val="clear" w:color="auto" w:fill="auto"/>
            <w:hideMark/>
          </w:tcPr>
          <w:p w14:paraId="1B78AC5D" w14:textId="77777777" w:rsidR="00D35931" w:rsidRPr="00567CE7" w:rsidRDefault="00D35931" w:rsidP="00161966">
            <w:pPr>
              <w:pStyle w:val="GSATableText"/>
              <w:keepNext/>
              <w:keepLines/>
            </w:pPr>
            <w:r w:rsidRPr="00567CE7">
              <w:t>AU-4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F792F84" w14:textId="77777777" w:rsidR="00D35931" w:rsidRPr="00567CE7" w:rsidRDefault="00D35931" w:rsidP="00161966">
            <w:pPr>
              <w:pStyle w:val="GSATableText"/>
              <w:keepNext/>
              <w:keepLines/>
            </w:pPr>
            <w:r w:rsidRPr="00567CE7">
              <w:t>AU-4</w:t>
            </w:r>
          </w:p>
        </w:tc>
        <w:tc>
          <w:tcPr>
            <w:tcW w:w="1154" w:type="pct"/>
            <w:tcBorders>
              <w:top w:val="single" w:sz="4" w:space="0" w:color="auto"/>
              <w:left w:val="single" w:sz="4" w:space="0" w:color="auto"/>
              <w:bottom w:val="single" w:sz="4" w:space="0" w:color="auto"/>
              <w:right w:val="single" w:sz="4" w:space="0" w:color="auto"/>
            </w:tcBorders>
          </w:tcPr>
          <w:p w14:paraId="6720E2F2" w14:textId="77777777" w:rsidR="00D35931" w:rsidRPr="001C310B" w:rsidRDefault="00D35931" w:rsidP="001C310B">
            <w:pPr>
              <w:pStyle w:val="GSATableText"/>
            </w:pPr>
            <w:r w:rsidRPr="001C310B">
              <w:t>AU-4</w:t>
            </w:r>
          </w:p>
        </w:tc>
      </w:tr>
      <w:tr w:rsidR="00D35931" w:rsidRPr="00567CE7" w14:paraId="75FB0E7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7E30BC8" w14:textId="77777777" w:rsidR="00D35931" w:rsidRPr="00567CE7" w:rsidRDefault="00D35931" w:rsidP="00161966">
            <w:pPr>
              <w:pStyle w:val="GSATableHeadingLeftJustified"/>
            </w:pPr>
            <w:r w:rsidRPr="00567CE7">
              <w:t>AU-5</w:t>
            </w:r>
          </w:p>
        </w:tc>
        <w:tc>
          <w:tcPr>
            <w:tcW w:w="1540" w:type="pct"/>
            <w:tcBorders>
              <w:top w:val="nil"/>
              <w:left w:val="nil"/>
              <w:bottom w:val="single" w:sz="4" w:space="0" w:color="auto"/>
              <w:right w:val="single" w:sz="4" w:space="0" w:color="auto"/>
            </w:tcBorders>
            <w:shd w:val="clear" w:color="auto" w:fill="auto"/>
            <w:hideMark/>
          </w:tcPr>
          <w:p w14:paraId="4C47C282" w14:textId="77777777" w:rsidR="00D35931" w:rsidRPr="00567CE7" w:rsidRDefault="00D35931" w:rsidP="00161966">
            <w:pPr>
              <w:pStyle w:val="GSATableText"/>
              <w:keepNext/>
              <w:keepLines/>
            </w:pPr>
            <w:r w:rsidRPr="00567CE7">
              <w:t>Response to Audit Processing Failures</w:t>
            </w:r>
          </w:p>
        </w:tc>
        <w:tc>
          <w:tcPr>
            <w:tcW w:w="819" w:type="pct"/>
            <w:tcBorders>
              <w:top w:val="single" w:sz="4" w:space="0" w:color="auto"/>
              <w:left w:val="nil"/>
              <w:bottom w:val="single" w:sz="4" w:space="0" w:color="auto"/>
              <w:right w:val="nil"/>
            </w:tcBorders>
            <w:shd w:val="clear" w:color="auto" w:fill="auto"/>
            <w:hideMark/>
          </w:tcPr>
          <w:p w14:paraId="77FDE0AC" w14:textId="77777777" w:rsidR="00D35931" w:rsidRPr="00567CE7" w:rsidRDefault="00D35931" w:rsidP="00161966">
            <w:pPr>
              <w:pStyle w:val="GSATableText"/>
              <w:keepNext/>
              <w:keepLines/>
            </w:pPr>
            <w:r w:rsidRPr="00567CE7">
              <w:t>AU-5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1A11274" w14:textId="77777777" w:rsidR="00D35931" w:rsidRPr="00567CE7" w:rsidRDefault="00D35931" w:rsidP="00161966">
            <w:pPr>
              <w:pStyle w:val="GSATableText"/>
              <w:keepNext/>
              <w:keepLines/>
            </w:pPr>
            <w:r w:rsidRPr="00567CE7">
              <w:t>AU-5</w:t>
            </w:r>
          </w:p>
        </w:tc>
        <w:tc>
          <w:tcPr>
            <w:tcW w:w="1154" w:type="pct"/>
            <w:tcBorders>
              <w:top w:val="single" w:sz="4" w:space="0" w:color="auto"/>
              <w:left w:val="single" w:sz="4" w:space="0" w:color="auto"/>
              <w:bottom w:val="single" w:sz="4" w:space="0" w:color="auto"/>
              <w:right w:val="single" w:sz="4" w:space="0" w:color="auto"/>
            </w:tcBorders>
          </w:tcPr>
          <w:p w14:paraId="7B4DE299" w14:textId="77777777" w:rsidR="00D35931" w:rsidRPr="001C310B" w:rsidRDefault="00D35931" w:rsidP="001C310B">
            <w:pPr>
              <w:pStyle w:val="GSATableText"/>
            </w:pPr>
            <w:r w:rsidRPr="001C310B">
              <w:t>AU-5 (1) (2)</w:t>
            </w:r>
          </w:p>
        </w:tc>
      </w:tr>
      <w:tr w:rsidR="00D35931" w:rsidRPr="00567CE7" w14:paraId="2FEEBFF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B66502F" w14:textId="77777777" w:rsidR="00D35931" w:rsidRPr="00567CE7" w:rsidRDefault="00D35931" w:rsidP="00161966">
            <w:pPr>
              <w:pStyle w:val="GSATableHeadingLeftJustified"/>
            </w:pPr>
            <w:r w:rsidRPr="00567CE7">
              <w:t>AU-6</w:t>
            </w:r>
          </w:p>
        </w:tc>
        <w:tc>
          <w:tcPr>
            <w:tcW w:w="1540" w:type="pct"/>
            <w:tcBorders>
              <w:top w:val="nil"/>
              <w:left w:val="nil"/>
              <w:bottom w:val="single" w:sz="4" w:space="0" w:color="auto"/>
              <w:right w:val="single" w:sz="4" w:space="0" w:color="auto"/>
            </w:tcBorders>
            <w:shd w:val="clear" w:color="auto" w:fill="auto"/>
            <w:hideMark/>
          </w:tcPr>
          <w:p w14:paraId="5F1EDF08" w14:textId="77777777" w:rsidR="00D35931" w:rsidRPr="00567CE7" w:rsidRDefault="00D35931" w:rsidP="00FC6784">
            <w:pPr>
              <w:pStyle w:val="GSATableText"/>
              <w:keepNext/>
              <w:keepLines/>
            </w:pPr>
            <w:r w:rsidRPr="00567CE7">
              <w:t>Audit Review</w:t>
            </w:r>
            <w:r w:rsidR="00FC6784">
              <w:t xml:space="preserve">, </w:t>
            </w:r>
            <w:r w:rsidRPr="00567CE7">
              <w:t>Analysis</w:t>
            </w:r>
            <w:r w:rsidR="00FC6784">
              <w:t xml:space="preserve"> </w:t>
            </w:r>
            <w:r w:rsidRPr="00567CE7">
              <w:t>and Reporting</w:t>
            </w:r>
          </w:p>
        </w:tc>
        <w:tc>
          <w:tcPr>
            <w:tcW w:w="819" w:type="pct"/>
            <w:tcBorders>
              <w:top w:val="single" w:sz="4" w:space="0" w:color="auto"/>
              <w:left w:val="nil"/>
              <w:bottom w:val="single" w:sz="4" w:space="0" w:color="auto"/>
              <w:right w:val="nil"/>
            </w:tcBorders>
            <w:shd w:val="clear" w:color="auto" w:fill="auto"/>
            <w:hideMark/>
          </w:tcPr>
          <w:p w14:paraId="3E5F2C71" w14:textId="77777777" w:rsidR="00D35931" w:rsidRPr="00567CE7" w:rsidRDefault="00D35931" w:rsidP="00161966">
            <w:pPr>
              <w:pStyle w:val="GSATableText"/>
              <w:keepNext/>
              <w:keepLines/>
            </w:pPr>
            <w:r w:rsidRPr="00567CE7">
              <w:t>AU-6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438D286" w14:textId="77777777" w:rsidR="00D35931" w:rsidRPr="00567CE7" w:rsidRDefault="00D35931" w:rsidP="00161966">
            <w:pPr>
              <w:pStyle w:val="GSATableText"/>
              <w:keepNext/>
              <w:keepLines/>
            </w:pPr>
            <w:r w:rsidRPr="00567CE7">
              <w:t>AU-6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72F158F6" w14:textId="77777777" w:rsidR="00D35931" w:rsidRPr="001C310B" w:rsidRDefault="00D35931" w:rsidP="001C310B">
            <w:pPr>
              <w:pStyle w:val="GSATableText"/>
            </w:pPr>
            <w:r w:rsidRPr="001C310B">
              <w:t>AU-6 (1) (3) (4) (5) (6) (7) (10)</w:t>
            </w:r>
          </w:p>
        </w:tc>
      </w:tr>
      <w:tr w:rsidR="00D35931" w:rsidRPr="00567CE7" w14:paraId="7A76841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5483907" w14:textId="77777777" w:rsidR="00D35931" w:rsidRPr="00567CE7" w:rsidRDefault="00D35931" w:rsidP="00161966">
            <w:pPr>
              <w:pStyle w:val="GSATableHeadingLeftJustified"/>
            </w:pPr>
            <w:r w:rsidRPr="00567CE7">
              <w:t>AU-7</w:t>
            </w:r>
          </w:p>
        </w:tc>
        <w:tc>
          <w:tcPr>
            <w:tcW w:w="1540" w:type="pct"/>
            <w:tcBorders>
              <w:top w:val="nil"/>
              <w:left w:val="nil"/>
              <w:bottom w:val="single" w:sz="4" w:space="0" w:color="auto"/>
              <w:right w:val="single" w:sz="4" w:space="0" w:color="auto"/>
            </w:tcBorders>
            <w:shd w:val="clear" w:color="auto" w:fill="auto"/>
            <w:hideMark/>
          </w:tcPr>
          <w:p w14:paraId="6EC0C5DD" w14:textId="77777777" w:rsidR="00D35931" w:rsidRPr="00567CE7" w:rsidRDefault="00D35931" w:rsidP="00161966">
            <w:pPr>
              <w:pStyle w:val="GSATableText"/>
              <w:keepNext/>
              <w:keepLines/>
            </w:pPr>
            <w:r w:rsidRPr="00567CE7">
              <w:t>Audit Reduction and Report Generation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7473A718"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3DE2EA5" w14:textId="77777777" w:rsidR="00D35931" w:rsidRPr="00567CE7" w:rsidRDefault="00D35931" w:rsidP="00161966">
            <w:pPr>
              <w:pStyle w:val="GSATableText"/>
              <w:keepNext/>
              <w:keepLines/>
            </w:pPr>
            <w:r w:rsidRPr="00567CE7">
              <w:t>AU-7 (1)</w:t>
            </w:r>
          </w:p>
        </w:tc>
        <w:tc>
          <w:tcPr>
            <w:tcW w:w="1154" w:type="pct"/>
            <w:tcBorders>
              <w:top w:val="single" w:sz="4" w:space="0" w:color="auto"/>
              <w:left w:val="single" w:sz="4" w:space="0" w:color="auto"/>
              <w:bottom w:val="single" w:sz="4" w:space="0" w:color="auto"/>
              <w:right w:val="single" w:sz="4" w:space="0" w:color="auto"/>
            </w:tcBorders>
          </w:tcPr>
          <w:p w14:paraId="4DB02B36" w14:textId="77777777" w:rsidR="00D35931" w:rsidRPr="001C310B" w:rsidRDefault="00D35931" w:rsidP="001C310B">
            <w:pPr>
              <w:pStyle w:val="GSATableText"/>
            </w:pPr>
            <w:r w:rsidRPr="001C310B">
              <w:t>AU-7 (1)</w:t>
            </w:r>
          </w:p>
        </w:tc>
      </w:tr>
      <w:tr w:rsidR="00D35931" w:rsidRPr="00567CE7" w14:paraId="7542A9D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FB65F84" w14:textId="77777777" w:rsidR="00D35931" w:rsidRPr="00567CE7" w:rsidRDefault="00D35931" w:rsidP="00161966">
            <w:pPr>
              <w:pStyle w:val="GSATableHeadingLeftJustified"/>
            </w:pPr>
            <w:r w:rsidRPr="00567CE7">
              <w:t>AU-8</w:t>
            </w:r>
          </w:p>
        </w:tc>
        <w:tc>
          <w:tcPr>
            <w:tcW w:w="1540" w:type="pct"/>
            <w:tcBorders>
              <w:top w:val="nil"/>
              <w:left w:val="nil"/>
              <w:bottom w:val="single" w:sz="4" w:space="0" w:color="auto"/>
              <w:right w:val="single" w:sz="4" w:space="0" w:color="auto"/>
            </w:tcBorders>
            <w:shd w:val="clear" w:color="auto" w:fill="auto"/>
            <w:hideMark/>
          </w:tcPr>
          <w:p w14:paraId="027B19DB" w14:textId="77777777" w:rsidR="00D35931" w:rsidRPr="00567CE7" w:rsidRDefault="00D35931" w:rsidP="00161966">
            <w:pPr>
              <w:pStyle w:val="GSATableText"/>
              <w:keepNext/>
              <w:keepLines/>
            </w:pPr>
            <w:r w:rsidRPr="00567CE7">
              <w:t>Time Stamps</w:t>
            </w:r>
          </w:p>
        </w:tc>
        <w:tc>
          <w:tcPr>
            <w:tcW w:w="819" w:type="pct"/>
            <w:tcBorders>
              <w:top w:val="single" w:sz="4" w:space="0" w:color="auto"/>
              <w:left w:val="nil"/>
              <w:bottom w:val="single" w:sz="4" w:space="0" w:color="auto"/>
              <w:right w:val="nil"/>
            </w:tcBorders>
            <w:shd w:val="clear" w:color="auto" w:fill="auto"/>
            <w:hideMark/>
          </w:tcPr>
          <w:p w14:paraId="479BA44D" w14:textId="77777777" w:rsidR="00D35931" w:rsidRPr="00567CE7" w:rsidRDefault="00D35931" w:rsidP="00161966">
            <w:pPr>
              <w:pStyle w:val="GSATableText"/>
              <w:keepNext/>
              <w:keepLines/>
            </w:pPr>
            <w:r w:rsidRPr="00567CE7">
              <w:t>AU-8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8FAEB3A" w14:textId="77777777" w:rsidR="00D35931" w:rsidRPr="00567CE7" w:rsidRDefault="00D35931" w:rsidP="00161966">
            <w:pPr>
              <w:pStyle w:val="GSATableText"/>
              <w:keepNext/>
              <w:keepLines/>
            </w:pPr>
            <w:r w:rsidRPr="00567CE7">
              <w:t>AU-8 (1)</w:t>
            </w:r>
          </w:p>
        </w:tc>
        <w:tc>
          <w:tcPr>
            <w:tcW w:w="1154" w:type="pct"/>
            <w:tcBorders>
              <w:top w:val="single" w:sz="4" w:space="0" w:color="auto"/>
              <w:left w:val="single" w:sz="4" w:space="0" w:color="auto"/>
              <w:bottom w:val="single" w:sz="4" w:space="0" w:color="auto"/>
              <w:right w:val="single" w:sz="4" w:space="0" w:color="auto"/>
            </w:tcBorders>
          </w:tcPr>
          <w:p w14:paraId="0D1EE4F8" w14:textId="77777777" w:rsidR="00D35931" w:rsidRPr="001C310B" w:rsidRDefault="00D35931" w:rsidP="001C310B">
            <w:pPr>
              <w:pStyle w:val="GSATableText"/>
            </w:pPr>
            <w:r w:rsidRPr="001C310B">
              <w:t>AU-8 (1)</w:t>
            </w:r>
          </w:p>
        </w:tc>
      </w:tr>
      <w:tr w:rsidR="00D35931" w:rsidRPr="00567CE7" w14:paraId="69BE86F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97AED09" w14:textId="77777777" w:rsidR="00D35931" w:rsidRPr="00567CE7" w:rsidRDefault="00D35931" w:rsidP="00161966">
            <w:pPr>
              <w:pStyle w:val="GSATableHeadingLeftJustified"/>
            </w:pPr>
            <w:r w:rsidRPr="00567CE7">
              <w:t>AU-9</w:t>
            </w:r>
          </w:p>
        </w:tc>
        <w:tc>
          <w:tcPr>
            <w:tcW w:w="1540" w:type="pct"/>
            <w:tcBorders>
              <w:top w:val="nil"/>
              <w:left w:val="nil"/>
              <w:bottom w:val="single" w:sz="4" w:space="0" w:color="auto"/>
              <w:right w:val="single" w:sz="4" w:space="0" w:color="auto"/>
            </w:tcBorders>
            <w:shd w:val="clear" w:color="auto" w:fill="auto"/>
            <w:hideMark/>
          </w:tcPr>
          <w:p w14:paraId="1BE427D9" w14:textId="77777777" w:rsidR="00D35931" w:rsidRPr="00567CE7" w:rsidRDefault="00D35931" w:rsidP="00161966">
            <w:pPr>
              <w:pStyle w:val="GSATableText"/>
              <w:keepNext/>
              <w:keepLines/>
            </w:pPr>
            <w:r w:rsidRPr="00567CE7">
              <w:t>Protection of Audit Information</w:t>
            </w:r>
          </w:p>
        </w:tc>
        <w:tc>
          <w:tcPr>
            <w:tcW w:w="819" w:type="pct"/>
            <w:tcBorders>
              <w:top w:val="single" w:sz="4" w:space="0" w:color="auto"/>
              <w:left w:val="nil"/>
              <w:bottom w:val="single" w:sz="4" w:space="0" w:color="auto"/>
              <w:right w:val="nil"/>
            </w:tcBorders>
            <w:shd w:val="clear" w:color="auto" w:fill="auto"/>
            <w:hideMark/>
          </w:tcPr>
          <w:p w14:paraId="1AD95E71" w14:textId="77777777" w:rsidR="00D35931" w:rsidRPr="00567CE7" w:rsidRDefault="00D35931" w:rsidP="00161966">
            <w:pPr>
              <w:pStyle w:val="GSATableText"/>
              <w:keepNext/>
              <w:keepLines/>
            </w:pPr>
            <w:r w:rsidRPr="00567CE7">
              <w:t>AU-9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008C7C8" w14:textId="77777777" w:rsidR="00D35931" w:rsidRPr="00567CE7" w:rsidRDefault="00D35931" w:rsidP="00161966">
            <w:pPr>
              <w:pStyle w:val="GSATableText"/>
              <w:keepNext/>
              <w:keepLines/>
            </w:pPr>
            <w:r w:rsidRPr="00567CE7">
              <w:t>AU-9 (2</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14:paraId="0BE4F603" w14:textId="77777777" w:rsidR="00D35931" w:rsidRPr="001C310B" w:rsidRDefault="00D35931" w:rsidP="001C310B">
            <w:pPr>
              <w:pStyle w:val="GSATableText"/>
            </w:pPr>
            <w:r w:rsidRPr="001C310B">
              <w:t>AU-9 (2) (3) (4)</w:t>
            </w:r>
          </w:p>
        </w:tc>
      </w:tr>
      <w:tr w:rsidR="00D35931" w:rsidRPr="00567CE7" w14:paraId="1910CF5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4D4C7C35" w14:textId="77777777" w:rsidR="00D35931" w:rsidRPr="00567CE7" w:rsidRDefault="00D35931" w:rsidP="00161966">
            <w:pPr>
              <w:pStyle w:val="GSATableHeadingLeftJustified"/>
            </w:pPr>
            <w:r>
              <w:t>AU-10</w:t>
            </w:r>
          </w:p>
        </w:tc>
        <w:tc>
          <w:tcPr>
            <w:tcW w:w="1540" w:type="pct"/>
            <w:tcBorders>
              <w:top w:val="nil"/>
              <w:left w:val="nil"/>
              <w:bottom w:val="single" w:sz="4" w:space="0" w:color="auto"/>
              <w:right w:val="single" w:sz="4" w:space="0" w:color="auto"/>
            </w:tcBorders>
            <w:shd w:val="clear" w:color="auto" w:fill="auto"/>
          </w:tcPr>
          <w:p w14:paraId="0A45EC3A" w14:textId="77777777" w:rsidR="00D35931" w:rsidRPr="00567CE7" w:rsidRDefault="00D35931" w:rsidP="00161966">
            <w:pPr>
              <w:pStyle w:val="GSATableText"/>
              <w:keepNext/>
              <w:keepLines/>
            </w:pPr>
            <w:r w:rsidRPr="0018233D">
              <w:t>Non-repudiation</w:t>
            </w:r>
          </w:p>
        </w:tc>
        <w:tc>
          <w:tcPr>
            <w:tcW w:w="819" w:type="pct"/>
            <w:tcBorders>
              <w:top w:val="single" w:sz="4" w:space="0" w:color="auto"/>
              <w:left w:val="nil"/>
              <w:bottom w:val="single" w:sz="4" w:space="0" w:color="auto"/>
              <w:right w:val="nil"/>
            </w:tcBorders>
            <w:shd w:val="clear" w:color="auto" w:fill="auto"/>
          </w:tcPr>
          <w:p w14:paraId="378420EC"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62EFCBE2" w14:textId="77777777" w:rsidR="00D35931" w:rsidRPr="00567CE7" w:rsidRDefault="00D35931" w:rsidP="00161966">
            <w:pPr>
              <w:pStyle w:val="GSATableText"/>
              <w:keepNext/>
              <w:keepLines/>
            </w:pPr>
            <w:r w:rsidRPr="00567CE7">
              <w:t>Not Selected</w:t>
            </w:r>
          </w:p>
        </w:tc>
        <w:tc>
          <w:tcPr>
            <w:tcW w:w="1154" w:type="pct"/>
            <w:tcBorders>
              <w:top w:val="single" w:sz="4" w:space="0" w:color="auto"/>
              <w:left w:val="single" w:sz="4" w:space="0" w:color="auto"/>
              <w:bottom w:val="single" w:sz="4" w:space="0" w:color="auto"/>
              <w:right w:val="single" w:sz="4" w:space="0" w:color="auto"/>
            </w:tcBorders>
          </w:tcPr>
          <w:p w14:paraId="246D8840" w14:textId="77777777" w:rsidR="00D35931" w:rsidRPr="001C310B" w:rsidRDefault="00D35931" w:rsidP="001C310B">
            <w:pPr>
              <w:pStyle w:val="GSATableText"/>
            </w:pPr>
            <w:r w:rsidRPr="001C310B">
              <w:t>AU-10</w:t>
            </w:r>
          </w:p>
        </w:tc>
      </w:tr>
      <w:tr w:rsidR="00D35931" w:rsidRPr="00567CE7" w14:paraId="6B44576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4EF69D7" w14:textId="77777777" w:rsidR="00D35931" w:rsidRPr="00567CE7" w:rsidRDefault="00D35931" w:rsidP="00161966">
            <w:pPr>
              <w:pStyle w:val="GSATableHeadingLeftJustified"/>
            </w:pPr>
            <w:r w:rsidRPr="00567CE7">
              <w:t>AU-11</w:t>
            </w:r>
          </w:p>
        </w:tc>
        <w:tc>
          <w:tcPr>
            <w:tcW w:w="1540" w:type="pct"/>
            <w:tcBorders>
              <w:top w:val="nil"/>
              <w:left w:val="nil"/>
              <w:bottom w:val="single" w:sz="4" w:space="0" w:color="auto"/>
              <w:right w:val="single" w:sz="4" w:space="0" w:color="auto"/>
            </w:tcBorders>
            <w:shd w:val="clear" w:color="auto" w:fill="auto"/>
            <w:hideMark/>
          </w:tcPr>
          <w:p w14:paraId="5FBC3525" w14:textId="77777777" w:rsidR="00D35931" w:rsidRPr="00567CE7" w:rsidRDefault="00D35931" w:rsidP="00161966">
            <w:pPr>
              <w:pStyle w:val="GSATableText"/>
              <w:keepNext/>
              <w:keepLines/>
            </w:pPr>
            <w:r w:rsidRPr="00567CE7">
              <w:t>Audit Record Retention</w:t>
            </w:r>
          </w:p>
        </w:tc>
        <w:tc>
          <w:tcPr>
            <w:tcW w:w="819" w:type="pct"/>
            <w:tcBorders>
              <w:top w:val="single" w:sz="4" w:space="0" w:color="auto"/>
              <w:left w:val="nil"/>
              <w:bottom w:val="single" w:sz="4" w:space="0" w:color="auto"/>
              <w:right w:val="nil"/>
            </w:tcBorders>
            <w:shd w:val="clear" w:color="auto" w:fill="auto"/>
            <w:hideMark/>
          </w:tcPr>
          <w:p w14:paraId="524FB6B0" w14:textId="77777777" w:rsidR="00D35931" w:rsidRPr="00567CE7" w:rsidRDefault="00D35931" w:rsidP="00161966">
            <w:pPr>
              <w:pStyle w:val="GSATableText"/>
              <w:keepNext/>
              <w:keepLines/>
            </w:pPr>
            <w:r w:rsidRPr="00567CE7">
              <w:t>AU-11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7206D81" w14:textId="77777777" w:rsidR="00D35931" w:rsidRPr="00567CE7" w:rsidRDefault="00D35931" w:rsidP="00161966">
            <w:pPr>
              <w:pStyle w:val="GSATableText"/>
              <w:keepNext/>
              <w:keepLines/>
            </w:pPr>
            <w:r w:rsidRPr="00567CE7">
              <w:t>AU-11</w:t>
            </w:r>
          </w:p>
        </w:tc>
        <w:tc>
          <w:tcPr>
            <w:tcW w:w="1154" w:type="pct"/>
            <w:tcBorders>
              <w:top w:val="single" w:sz="4" w:space="0" w:color="auto"/>
              <w:left w:val="single" w:sz="4" w:space="0" w:color="auto"/>
              <w:bottom w:val="single" w:sz="4" w:space="0" w:color="auto"/>
              <w:right w:val="single" w:sz="4" w:space="0" w:color="auto"/>
            </w:tcBorders>
          </w:tcPr>
          <w:p w14:paraId="1215D977" w14:textId="77777777" w:rsidR="00D35931" w:rsidRPr="001C310B" w:rsidRDefault="00D35931" w:rsidP="001C310B">
            <w:pPr>
              <w:pStyle w:val="GSATableText"/>
            </w:pPr>
            <w:r w:rsidRPr="001C310B">
              <w:t>AU-11</w:t>
            </w:r>
          </w:p>
        </w:tc>
      </w:tr>
      <w:tr w:rsidR="00D35931" w:rsidRPr="00567CE7" w14:paraId="4721C0A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7DA454A" w14:textId="77777777" w:rsidR="00D35931" w:rsidRPr="00567CE7" w:rsidRDefault="00D35931" w:rsidP="00161966">
            <w:pPr>
              <w:pStyle w:val="GSATableHeadingLeftJustified"/>
              <w:keepNext w:val="0"/>
            </w:pPr>
            <w:r w:rsidRPr="00567CE7">
              <w:t>AU-12</w:t>
            </w:r>
          </w:p>
        </w:tc>
        <w:tc>
          <w:tcPr>
            <w:tcW w:w="1540" w:type="pct"/>
            <w:tcBorders>
              <w:top w:val="nil"/>
              <w:left w:val="nil"/>
              <w:bottom w:val="single" w:sz="4" w:space="0" w:color="auto"/>
              <w:right w:val="single" w:sz="4" w:space="0" w:color="auto"/>
            </w:tcBorders>
            <w:shd w:val="clear" w:color="auto" w:fill="auto"/>
            <w:hideMark/>
          </w:tcPr>
          <w:p w14:paraId="4BA10252" w14:textId="77777777" w:rsidR="00D35931" w:rsidRPr="00567CE7" w:rsidRDefault="00D35931" w:rsidP="00161966">
            <w:pPr>
              <w:pStyle w:val="GSATableText"/>
              <w:keepLines/>
            </w:pPr>
            <w:r w:rsidRPr="00567CE7">
              <w:t>Audit Generation</w:t>
            </w:r>
          </w:p>
        </w:tc>
        <w:tc>
          <w:tcPr>
            <w:tcW w:w="819" w:type="pct"/>
            <w:tcBorders>
              <w:top w:val="single" w:sz="4" w:space="0" w:color="auto"/>
              <w:left w:val="nil"/>
              <w:bottom w:val="single" w:sz="4" w:space="0" w:color="auto"/>
              <w:right w:val="nil"/>
            </w:tcBorders>
            <w:shd w:val="clear" w:color="auto" w:fill="auto"/>
            <w:hideMark/>
          </w:tcPr>
          <w:p w14:paraId="7AE2E6D7" w14:textId="77777777" w:rsidR="00D35931" w:rsidRPr="00567CE7" w:rsidRDefault="00D35931" w:rsidP="00161966">
            <w:pPr>
              <w:pStyle w:val="GSATableText"/>
              <w:keepLines/>
            </w:pPr>
            <w:r w:rsidRPr="00567CE7">
              <w:t>AU-12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DBECB40" w14:textId="77777777" w:rsidR="00D35931" w:rsidRPr="00567CE7" w:rsidRDefault="00D35931" w:rsidP="00161966">
            <w:pPr>
              <w:pStyle w:val="GSATableText"/>
              <w:keepLines/>
            </w:pPr>
            <w:r w:rsidRPr="00567CE7">
              <w:t>AU-12</w:t>
            </w:r>
          </w:p>
        </w:tc>
        <w:tc>
          <w:tcPr>
            <w:tcW w:w="1154" w:type="pct"/>
            <w:tcBorders>
              <w:top w:val="single" w:sz="4" w:space="0" w:color="auto"/>
              <w:left w:val="single" w:sz="4" w:space="0" w:color="auto"/>
              <w:bottom w:val="single" w:sz="4" w:space="0" w:color="auto"/>
              <w:right w:val="single" w:sz="4" w:space="0" w:color="auto"/>
            </w:tcBorders>
          </w:tcPr>
          <w:p w14:paraId="4B884DE9" w14:textId="77777777" w:rsidR="00D35931" w:rsidRPr="001C310B" w:rsidRDefault="00D35931" w:rsidP="001C310B">
            <w:pPr>
              <w:pStyle w:val="GSATableText"/>
            </w:pPr>
            <w:r w:rsidRPr="001C310B">
              <w:t>AU-12 (1) (3)</w:t>
            </w:r>
          </w:p>
        </w:tc>
      </w:tr>
      <w:tr w:rsidR="00D35931" w:rsidRPr="00567CE7" w14:paraId="1417B4A3"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74E7CA49" w14:textId="77777777" w:rsidR="00D35931" w:rsidRPr="00567CE7" w:rsidRDefault="00D35931" w:rsidP="00161966">
            <w:pPr>
              <w:pStyle w:val="GSATableHeadingLeftJustified"/>
            </w:pPr>
            <w:r w:rsidRPr="00567CE7">
              <w:t>CA</w:t>
            </w:r>
          </w:p>
        </w:tc>
        <w:tc>
          <w:tcPr>
            <w:tcW w:w="2359" w:type="pct"/>
            <w:gridSpan w:val="2"/>
            <w:tcBorders>
              <w:top w:val="single" w:sz="4" w:space="0" w:color="auto"/>
              <w:bottom w:val="single" w:sz="4" w:space="0" w:color="auto"/>
            </w:tcBorders>
            <w:shd w:val="clear" w:color="auto" w:fill="D9D9D9" w:themeFill="background1" w:themeFillShade="D9"/>
          </w:tcPr>
          <w:p w14:paraId="7B483EA3" w14:textId="77777777" w:rsidR="00D35931" w:rsidRPr="00567CE7" w:rsidRDefault="00D35931" w:rsidP="00161966">
            <w:pPr>
              <w:pStyle w:val="GSATableHeading"/>
            </w:pPr>
            <w:r w:rsidRPr="00567CE7">
              <w:t xml:space="preserve">Security Assessment and Authorization </w:t>
            </w:r>
          </w:p>
        </w:tc>
        <w:tc>
          <w:tcPr>
            <w:tcW w:w="1057" w:type="pct"/>
            <w:tcBorders>
              <w:top w:val="single" w:sz="4" w:space="0" w:color="auto"/>
              <w:bottom w:val="single" w:sz="4" w:space="0" w:color="auto"/>
            </w:tcBorders>
            <w:shd w:val="clear" w:color="auto" w:fill="D9D9D9" w:themeFill="background1" w:themeFillShade="D9"/>
            <w:hideMark/>
          </w:tcPr>
          <w:p w14:paraId="1D97F79E"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6A031A60" w14:textId="77777777" w:rsidR="00D35931" w:rsidRPr="00AA6AE5" w:rsidRDefault="00D35931" w:rsidP="00161966">
            <w:pPr>
              <w:pStyle w:val="GSATableHeading"/>
            </w:pPr>
          </w:p>
        </w:tc>
      </w:tr>
      <w:tr w:rsidR="00D35931" w:rsidRPr="00567CE7" w14:paraId="74921464"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C7989EF" w14:textId="77777777" w:rsidR="00D35931" w:rsidRPr="00567CE7" w:rsidRDefault="00D35931" w:rsidP="00161966">
            <w:pPr>
              <w:pStyle w:val="GSATableHeadingLeftJustified"/>
            </w:pPr>
            <w:r w:rsidRPr="00567CE7">
              <w:t>CA-1</w:t>
            </w:r>
          </w:p>
        </w:tc>
        <w:tc>
          <w:tcPr>
            <w:tcW w:w="1540" w:type="pct"/>
            <w:tcBorders>
              <w:top w:val="single" w:sz="4" w:space="0" w:color="auto"/>
              <w:left w:val="nil"/>
              <w:bottom w:val="single" w:sz="4" w:space="0" w:color="auto"/>
              <w:right w:val="single" w:sz="4" w:space="0" w:color="auto"/>
            </w:tcBorders>
            <w:shd w:val="clear" w:color="auto" w:fill="auto"/>
            <w:hideMark/>
          </w:tcPr>
          <w:p w14:paraId="0DAD82EC" w14:textId="77777777" w:rsidR="00D35931" w:rsidRPr="00567CE7" w:rsidRDefault="00D35931" w:rsidP="00161966">
            <w:pPr>
              <w:pStyle w:val="GSATableText"/>
              <w:keepNext/>
              <w:keepLines/>
            </w:pPr>
            <w:r w:rsidRPr="00567CE7">
              <w:t>Security Assessment and Authorization Policies and Procedures</w:t>
            </w:r>
          </w:p>
        </w:tc>
        <w:tc>
          <w:tcPr>
            <w:tcW w:w="819" w:type="pct"/>
            <w:tcBorders>
              <w:top w:val="single" w:sz="4" w:space="0" w:color="auto"/>
              <w:left w:val="nil"/>
              <w:bottom w:val="single" w:sz="4" w:space="0" w:color="auto"/>
              <w:right w:val="nil"/>
            </w:tcBorders>
            <w:shd w:val="clear" w:color="auto" w:fill="auto"/>
            <w:hideMark/>
          </w:tcPr>
          <w:p w14:paraId="54845D31" w14:textId="77777777" w:rsidR="00D35931" w:rsidRPr="00567CE7" w:rsidRDefault="00D35931" w:rsidP="00161966">
            <w:pPr>
              <w:pStyle w:val="GSATableText"/>
              <w:keepNext/>
              <w:keepLines/>
            </w:pPr>
            <w:r w:rsidRPr="00567CE7">
              <w:t>CA-1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4F8093F" w14:textId="77777777" w:rsidR="00D35931" w:rsidRPr="00567CE7" w:rsidRDefault="00D35931" w:rsidP="00161966">
            <w:pPr>
              <w:pStyle w:val="GSATableText"/>
              <w:keepNext/>
              <w:keepLines/>
            </w:pPr>
            <w:r w:rsidRPr="00567CE7">
              <w:t>CA-1</w:t>
            </w:r>
          </w:p>
        </w:tc>
        <w:tc>
          <w:tcPr>
            <w:tcW w:w="1154" w:type="pct"/>
            <w:tcBorders>
              <w:top w:val="single" w:sz="4" w:space="0" w:color="auto"/>
              <w:left w:val="single" w:sz="4" w:space="0" w:color="auto"/>
              <w:bottom w:val="single" w:sz="4" w:space="0" w:color="auto"/>
              <w:right w:val="single" w:sz="4" w:space="0" w:color="auto"/>
            </w:tcBorders>
          </w:tcPr>
          <w:p w14:paraId="6A87BE07" w14:textId="77777777" w:rsidR="00D35931" w:rsidRPr="001C310B" w:rsidRDefault="00D35931" w:rsidP="001C310B">
            <w:pPr>
              <w:pStyle w:val="GSATableText"/>
            </w:pPr>
            <w:r w:rsidRPr="001C310B">
              <w:t>CA-1</w:t>
            </w:r>
          </w:p>
        </w:tc>
      </w:tr>
      <w:tr w:rsidR="00D35931" w:rsidRPr="00567CE7" w14:paraId="4258702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3253837" w14:textId="77777777" w:rsidR="00D35931" w:rsidRPr="00567CE7" w:rsidRDefault="00D35931" w:rsidP="00161966">
            <w:pPr>
              <w:pStyle w:val="GSATableHeadingLeftJustified"/>
            </w:pPr>
            <w:r w:rsidRPr="00567CE7">
              <w:t>CA-2</w:t>
            </w:r>
          </w:p>
        </w:tc>
        <w:tc>
          <w:tcPr>
            <w:tcW w:w="1540" w:type="pct"/>
            <w:tcBorders>
              <w:top w:val="nil"/>
              <w:left w:val="nil"/>
              <w:bottom w:val="single" w:sz="4" w:space="0" w:color="auto"/>
              <w:right w:val="single" w:sz="4" w:space="0" w:color="auto"/>
            </w:tcBorders>
            <w:shd w:val="clear" w:color="auto" w:fill="auto"/>
            <w:hideMark/>
          </w:tcPr>
          <w:p w14:paraId="65EA616E" w14:textId="77777777" w:rsidR="00D35931" w:rsidRPr="00567CE7" w:rsidRDefault="00D35931" w:rsidP="00161966">
            <w:pPr>
              <w:pStyle w:val="GSATableText"/>
              <w:keepNext/>
              <w:keepLines/>
            </w:pPr>
            <w:r w:rsidRPr="00567CE7">
              <w:t>Security Assessments</w:t>
            </w:r>
          </w:p>
        </w:tc>
        <w:tc>
          <w:tcPr>
            <w:tcW w:w="819" w:type="pct"/>
            <w:tcBorders>
              <w:top w:val="single" w:sz="4" w:space="0" w:color="auto"/>
              <w:left w:val="nil"/>
              <w:bottom w:val="single" w:sz="4" w:space="0" w:color="auto"/>
              <w:right w:val="nil"/>
            </w:tcBorders>
            <w:shd w:val="clear" w:color="auto" w:fill="auto"/>
            <w:hideMark/>
          </w:tcPr>
          <w:p w14:paraId="6BA8B5CA" w14:textId="77777777" w:rsidR="00D35931" w:rsidRPr="00567CE7" w:rsidRDefault="00D35931" w:rsidP="00161966">
            <w:pPr>
              <w:pStyle w:val="GSATableText"/>
              <w:keepNext/>
              <w:keepLines/>
            </w:pPr>
            <w:r w:rsidRPr="00567CE7">
              <w:t>CA-2 (1)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252F7C0" w14:textId="77777777" w:rsidR="00D35931" w:rsidRPr="00567CE7" w:rsidRDefault="00D35931" w:rsidP="00161966">
            <w:pPr>
              <w:pStyle w:val="GSATableText"/>
              <w:keepNext/>
              <w:keepLines/>
            </w:pPr>
            <w:r w:rsidRPr="00567CE7">
              <w:t>CA-2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03F753D9" w14:textId="77777777" w:rsidR="00D35931" w:rsidRPr="001C310B" w:rsidRDefault="00D35931" w:rsidP="001C310B">
            <w:pPr>
              <w:pStyle w:val="GSATableText"/>
            </w:pPr>
            <w:r w:rsidRPr="001C310B">
              <w:t>CA-2 (1) (2) (3)</w:t>
            </w:r>
          </w:p>
        </w:tc>
      </w:tr>
      <w:tr w:rsidR="00D35931" w:rsidRPr="00567CE7" w14:paraId="192C69B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5D3EE46" w14:textId="77777777" w:rsidR="00D35931" w:rsidRPr="00567CE7" w:rsidRDefault="00D35931" w:rsidP="00161966">
            <w:pPr>
              <w:pStyle w:val="GSATableHeadingLeftJustified"/>
            </w:pPr>
            <w:r w:rsidRPr="00567CE7">
              <w:t>CA-3</w:t>
            </w:r>
          </w:p>
        </w:tc>
        <w:tc>
          <w:tcPr>
            <w:tcW w:w="1540" w:type="pct"/>
            <w:tcBorders>
              <w:top w:val="nil"/>
              <w:left w:val="nil"/>
              <w:bottom w:val="single" w:sz="4" w:space="0" w:color="auto"/>
              <w:right w:val="single" w:sz="4" w:space="0" w:color="auto"/>
            </w:tcBorders>
            <w:shd w:val="clear" w:color="auto" w:fill="auto"/>
            <w:hideMark/>
          </w:tcPr>
          <w:p w14:paraId="3E68C64D" w14:textId="77777777" w:rsidR="00D35931" w:rsidRPr="00567CE7" w:rsidRDefault="00D35931" w:rsidP="00161966">
            <w:pPr>
              <w:pStyle w:val="GSATableText"/>
              <w:keepNext/>
              <w:keepLines/>
            </w:pPr>
            <w:r w:rsidRPr="00567CE7">
              <w:t>System Interconnections</w:t>
            </w:r>
          </w:p>
        </w:tc>
        <w:tc>
          <w:tcPr>
            <w:tcW w:w="819" w:type="pct"/>
            <w:tcBorders>
              <w:top w:val="single" w:sz="4" w:space="0" w:color="auto"/>
              <w:left w:val="nil"/>
              <w:bottom w:val="single" w:sz="4" w:space="0" w:color="auto"/>
              <w:right w:val="nil"/>
            </w:tcBorders>
            <w:shd w:val="clear" w:color="auto" w:fill="auto"/>
            <w:hideMark/>
          </w:tcPr>
          <w:p w14:paraId="548C4DC4" w14:textId="77777777" w:rsidR="00D35931" w:rsidRPr="00567CE7" w:rsidRDefault="00D35931" w:rsidP="00161966">
            <w:pPr>
              <w:pStyle w:val="GSATableText"/>
              <w:keepNext/>
              <w:keepLines/>
            </w:pPr>
            <w:r w:rsidRPr="00567CE7">
              <w:t>CA-3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5903138" w14:textId="77777777" w:rsidR="00D35931" w:rsidRPr="00567CE7" w:rsidRDefault="00D35931" w:rsidP="00161966">
            <w:pPr>
              <w:pStyle w:val="GSATableText"/>
              <w:keepNext/>
              <w:keepLines/>
            </w:pPr>
            <w:r w:rsidRPr="00567CE7">
              <w:t>CA-3 (3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14:paraId="27BD0318" w14:textId="77777777" w:rsidR="00D35931" w:rsidRPr="001C310B" w:rsidRDefault="00D35931" w:rsidP="001C310B">
            <w:pPr>
              <w:pStyle w:val="GSATableText"/>
            </w:pPr>
            <w:r w:rsidRPr="001C310B">
              <w:t>CA-3 (3) (5)</w:t>
            </w:r>
          </w:p>
        </w:tc>
      </w:tr>
      <w:tr w:rsidR="00D35931" w:rsidRPr="00567CE7" w14:paraId="66C8A5A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7E05B95" w14:textId="77777777" w:rsidR="00D35931" w:rsidRPr="00567CE7" w:rsidRDefault="00D35931" w:rsidP="00161966">
            <w:pPr>
              <w:pStyle w:val="GSATableHeadingLeftJustified"/>
            </w:pPr>
            <w:r w:rsidRPr="00567CE7">
              <w:t>CA-5</w:t>
            </w:r>
          </w:p>
        </w:tc>
        <w:tc>
          <w:tcPr>
            <w:tcW w:w="1540" w:type="pct"/>
            <w:tcBorders>
              <w:top w:val="nil"/>
              <w:left w:val="nil"/>
              <w:bottom w:val="single" w:sz="4" w:space="0" w:color="auto"/>
              <w:right w:val="single" w:sz="4" w:space="0" w:color="auto"/>
            </w:tcBorders>
            <w:shd w:val="clear" w:color="auto" w:fill="auto"/>
            <w:hideMark/>
          </w:tcPr>
          <w:p w14:paraId="5526559E" w14:textId="77777777" w:rsidR="00D35931" w:rsidRPr="00567CE7" w:rsidRDefault="00D35931" w:rsidP="00161966">
            <w:pPr>
              <w:pStyle w:val="GSATableText"/>
              <w:keepNext/>
              <w:keepLines/>
            </w:pPr>
            <w:r w:rsidRPr="00567CE7">
              <w:t>Plan of Action and Milestones</w:t>
            </w:r>
          </w:p>
        </w:tc>
        <w:tc>
          <w:tcPr>
            <w:tcW w:w="819" w:type="pct"/>
            <w:tcBorders>
              <w:top w:val="single" w:sz="4" w:space="0" w:color="auto"/>
              <w:left w:val="nil"/>
              <w:bottom w:val="single" w:sz="4" w:space="0" w:color="auto"/>
              <w:right w:val="nil"/>
            </w:tcBorders>
            <w:shd w:val="clear" w:color="auto" w:fill="auto"/>
            <w:hideMark/>
          </w:tcPr>
          <w:p w14:paraId="3AAF7D38" w14:textId="77777777" w:rsidR="00D35931" w:rsidRPr="00567CE7" w:rsidRDefault="00D35931" w:rsidP="00161966">
            <w:pPr>
              <w:pStyle w:val="GSATableText"/>
              <w:keepNext/>
              <w:keepLines/>
            </w:pPr>
            <w:r w:rsidRPr="00567CE7">
              <w:t>CA-5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963999E" w14:textId="77777777" w:rsidR="00D35931" w:rsidRPr="00567CE7" w:rsidRDefault="00D35931" w:rsidP="00161966">
            <w:pPr>
              <w:pStyle w:val="GSATableText"/>
              <w:keepNext/>
              <w:keepLines/>
            </w:pPr>
            <w:r w:rsidRPr="00567CE7">
              <w:t>CA-5</w:t>
            </w:r>
          </w:p>
        </w:tc>
        <w:tc>
          <w:tcPr>
            <w:tcW w:w="1154" w:type="pct"/>
            <w:tcBorders>
              <w:top w:val="single" w:sz="4" w:space="0" w:color="auto"/>
              <w:left w:val="single" w:sz="4" w:space="0" w:color="auto"/>
              <w:bottom w:val="single" w:sz="4" w:space="0" w:color="auto"/>
              <w:right w:val="single" w:sz="4" w:space="0" w:color="auto"/>
            </w:tcBorders>
          </w:tcPr>
          <w:p w14:paraId="7D093F27" w14:textId="77777777" w:rsidR="00D35931" w:rsidRPr="001C310B" w:rsidRDefault="00D35931" w:rsidP="001C310B">
            <w:pPr>
              <w:pStyle w:val="GSATableText"/>
            </w:pPr>
            <w:r w:rsidRPr="001C310B">
              <w:t>CA-5</w:t>
            </w:r>
          </w:p>
        </w:tc>
      </w:tr>
      <w:tr w:rsidR="00D35931" w:rsidRPr="00567CE7" w14:paraId="2330848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A8762C3" w14:textId="77777777" w:rsidR="00D35931" w:rsidRPr="00567CE7" w:rsidRDefault="00D35931" w:rsidP="00161966">
            <w:pPr>
              <w:pStyle w:val="GSATableHeadingLeftJustified"/>
            </w:pPr>
            <w:r w:rsidRPr="00567CE7">
              <w:t>CA-6</w:t>
            </w:r>
          </w:p>
        </w:tc>
        <w:tc>
          <w:tcPr>
            <w:tcW w:w="1540" w:type="pct"/>
            <w:tcBorders>
              <w:top w:val="nil"/>
              <w:left w:val="nil"/>
              <w:bottom w:val="single" w:sz="4" w:space="0" w:color="auto"/>
              <w:right w:val="single" w:sz="4" w:space="0" w:color="auto"/>
            </w:tcBorders>
            <w:shd w:val="clear" w:color="auto" w:fill="auto"/>
            <w:hideMark/>
          </w:tcPr>
          <w:p w14:paraId="76E4B90A" w14:textId="77777777" w:rsidR="00D35931" w:rsidRPr="00567CE7" w:rsidRDefault="00D35931" w:rsidP="00161966">
            <w:pPr>
              <w:pStyle w:val="GSATableText"/>
              <w:keepNext/>
              <w:keepLines/>
            </w:pPr>
            <w:r w:rsidRPr="00567CE7">
              <w:t>Security Authorization</w:t>
            </w:r>
          </w:p>
        </w:tc>
        <w:tc>
          <w:tcPr>
            <w:tcW w:w="819" w:type="pct"/>
            <w:tcBorders>
              <w:top w:val="single" w:sz="4" w:space="0" w:color="auto"/>
              <w:left w:val="nil"/>
              <w:bottom w:val="single" w:sz="4" w:space="0" w:color="auto"/>
              <w:right w:val="nil"/>
            </w:tcBorders>
            <w:shd w:val="clear" w:color="auto" w:fill="auto"/>
            <w:hideMark/>
          </w:tcPr>
          <w:p w14:paraId="3F9BAB8B" w14:textId="77777777" w:rsidR="00D35931" w:rsidRPr="00567CE7" w:rsidRDefault="00D35931" w:rsidP="00161966">
            <w:pPr>
              <w:pStyle w:val="GSATableText"/>
              <w:keepNext/>
              <w:keepLines/>
            </w:pPr>
            <w:r w:rsidRPr="00567CE7">
              <w:t>CA-6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210D786" w14:textId="77777777" w:rsidR="00D35931" w:rsidRPr="00567CE7" w:rsidRDefault="00D35931" w:rsidP="00161966">
            <w:pPr>
              <w:pStyle w:val="GSATableText"/>
              <w:keepNext/>
              <w:keepLines/>
            </w:pPr>
            <w:r w:rsidRPr="00567CE7">
              <w:t>CA-6</w:t>
            </w:r>
          </w:p>
        </w:tc>
        <w:tc>
          <w:tcPr>
            <w:tcW w:w="1154" w:type="pct"/>
            <w:tcBorders>
              <w:top w:val="single" w:sz="4" w:space="0" w:color="auto"/>
              <w:left w:val="single" w:sz="4" w:space="0" w:color="auto"/>
              <w:bottom w:val="single" w:sz="4" w:space="0" w:color="auto"/>
              <w:right w:val="single" w:sz="4" w:space="0" w:color="auto"/>
            </w:tcBorders>
          </w:tcPr>
          <w:p w14:paraId="6B291C53" w14:textId="77777777" w:rsidR="00D35931" w:rsidRPr="001C310B" w:rsidRDefault="00D35931" w:rsidP="001C310B">
            <w:pPr>
              <w:pStyle w:val="GSATableText"/>
            </w:pPr>
            <w:r w:rsidRPr="001C310B">
              <w:t>CA-6</w:t>
            </w:r>
          </w:p>
        </w:tc>
      </w:tr>
      <w:tr w:rsidR="00D35931" w:rsidRPr="00567CE7" w14:paraId="3E888EB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75909EF" w14:textId="77777777" w:rsidR="00D35931" w:rsidRPr="00567CE7" w:rsidRDefault="00D35931" w:rsidP="00161966">
            <w:pPr>
              <w:pStyle w:val="GSATableHeadingLeftJustified"/>
            </w:pPr>
            <w:r w:rsidRPr="00567CE7">
              <w:t>CA-7</w:t>
            </w:r>
          </w:p>
        </w:tc>
        <w:tc>
          <w:tcPr>
            <w:tcW w:w="1540" w:type="pct"/>
            <w:tcBorders>
              <w:top w:val="nil"/>
              <w:left w:val="nil"/>
              <w:bottom w:val="single" w:sz="4" w:space="0" w:color="auto"/>
              <w:right w:val="single" w:sz="4" w:space="0" w:color="auto"/>
            </w:tcBorders>
            <w:shd w:val="clear" w:color="auto" w:fill="auto"/>
            <w:hideMark/>
          </w:tcPr>
          <w:p w14:paraId="4DDED5F6" w14:textId="77777777" w:rsidR="00D35931" w:rsidRPr="00567CE7" w:rsidRDefault="00D35931" w:rsidP="00161966">
            <w:pPr>
              <w:pStyle w:val="GSATableText"/>
              <w:keepNext/>
              <w:keepLines/>
            </w:pPr>
            <w:r w:rsidRPr="00567CE7">
              <w:t>Continuous Monitoring</w:t>
            </w:r>
          </w:p>
        </w:tc>
        <w:tc>
          <w:tcPr>
            <w:tcW w:w="819" w:type="pct"/>
            <w:tcBorders>
              <w:top w:val="single" w:sz="4" w:space="0" w:color="auto"/>
              <w:left w:val="nil"/>
              <w:bottom w:val="single" w:sz="4" w:space="0" w:color="auto"/>
              <w:right w:val="nil"/>
            </w:tcBorders>
            <w:shd w:val="clear" w:color="auto" w:fill="auto"/>
            <w:hideMark/>
          </w:tcPr>
          <w:p w14:paraId="78C32AC9" w14:textId="77777777" w:rsidR="00D35931" w:rsidRPr="00567CE7" w:rsidRDefault="00D35931" w:rsidP="00161966">
            <w:pPr>
              <w:pStyle w:val="GSATableText"/>
              <w:keepNext/>
              <w:keepLines/>
            </w:pPr>
            <w:r w:rsidRPr="00567CE7">
              <w:t>CA-7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24D5ADA" w14:textId="77777777" w:rsidR="00D35931" w:rsidRPr="00567CE7" w:rsidRDefault="00D35931" w:rsidP="00161966">
            <w:pPr>
              <w:pStyle w:val="GSATableText"/>
              <w:keepNext/>
              <w:keepLines/>
            </w:pPr>
            <w:r w:rsidRPr="00567CE7">
              <w:t>CA-7 (1)</w:t>
            </w:r>
          </w:p>
        </w:tc>
        <w:tc>
          <w:tcPr>
            <w:tcW w:w="1154" w:type="pct"/>
            <w:tcBorders>
              <w:top w:val="single" w:sz="4" w:space="0" w:color="auto"/>
              <w:left w:val="single" w:sz="4" w:space="0" w:color="auto"/>
              <w:bottom w:val="single" w:sz="4" w:space="0" w:color="auto"/>
              <w:right w:val="single" w:sz="4" w:space="0" w:color="auto"/>
            </w:tcBorders>
          </w:tcPr>
          <w:p w14:paraId="1CA34486" w14:textId="77777777" w:rsidR="00D35931" w:rsidRPr="001C310B" w:rsidRDefault="00D35931" w:rsidP="001C310B">
            <w:pPr>
              <w:pStyle w:val="GSATableText"/>
            </w:pPr>
            <w:r w:rsidRPr="001C310B">
              <w:t>CA-7 (1) (3)</w:t>
            </w:r>
          </w:p>
        </w:tc>
      </w:tr>
      <w:tr w:rsidR="00D35931" w:rsidRPr="00567CE7" w14:paraId="48E9CE7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7D8BC22" w14:textId="77777777" w:rsidR="00D35931" w:rsidRPr="00567CE7" w:rsidRDefault="00D35931" w:rsidP="00161966">
            <w:pPr>
              <w:pStyle w:val="GSATableHeadingLeftJustified"/>
            </w:pPr>
            <w:r w:rsidRPr="00567CE7">
              <w:t>CA-8</w:t>
            </w:r>
          </w:p>
        </w:tc>
        <w:tc>
          <w:tcPr>
            <w:tcW w:w="1540" w:type="pct"/>
            <w:tcBorders>
              <w:top w:val="nil"/>
              <w:left w:val="nil"/>
              <w:bottom w:val="single" w:sz="4" w:space="0" w:color="auto"/>
              <w:right w:val="single" w:sz="4" w:space="0" w:color="auto"/>
            </w:tcBorders>
            <w:shd w:val="clear" w:color="auto" w:fill="auto"/>
            <w:hideMark/>
          </w:tcPr>
          <w:p w14:paraId="70B62529" w14:textId="77777777" w:rsidR="00D35931" w:rsidRPr="00567CE7" w:rsidRDefault="00D35931" w:rsidP="00161966">
            <w:pPr>
              <w:pStyle w:val="GSATableText"/>
              <w:keepNext/>
              <w:keepLines/>
            </w:pPr>
            <w:r w:rsidRPr="00567CE7">
              <w:t>Penetration Testing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6BC9AAC"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C8666DD" w14:textId="77777777" w:rsidR="00D35931" w:rsidRPr="00567CE7" w:rsidRDefault="00D35931" w:rsidP="00161966">
            <w:pPr>
              <w:pStyle w:val="GSATableText"/>
              <w:keepNext/>
              <w:keepLines/>
            </w:pPr>
            <w:r w:rsidRPr="00567CE7">
              <w:t>CA-8 (1)</w:t>
            </w:r>
          </w:p>
        </w:tc>
        <w:tc>
          <w:tcPr>
            <w:tcW w:w="1154" w:type="pct"/>
            <w:tcBorders>
              <w:top w:val="single" w:sz="4" w:space="0" w:color="auto"/>
              <w:left w:val="single" w:sz="4" w:space="0" w:color="auto"/>
              <w:bottom w:val="single" w:sz="4" w:space="0" w:color="auto"/>
              <w:right w:val="single" w:sz="4" w:space="0" w:color="auto"/>
            </w:tcBorders>
          </w:tcPr>
          <w:p w14:paraId="2B2516D6" w14:textId="77777777" w:rsidR="00D35931" w:rsidRPr="001C310B" w:rsidRDefault="00D35931" w:rsidP="001C310B">
            <w:pPr>
              <w:pStyle w:val="GSATableText"/>
            </w:pPr>
            <w:r w:rsidRPr="001C310B">
              <w:t>CA-8 (1)</w:t>
            </w:r>
          </w:p>
        </w:tc>
      </w:tr>
      <w:tr w:rsidR="00D35931" w:rsidRPr="00567CE7" w14:paraId="63852FE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CA2399E" w14:textId="77777777" w:rsidR="00D35931" w:rsidRPr="00567CE7" w:rsidRDefault="00D35931" w:rsidP="00161966">
            <w:pPr>
              <w:pStyle w:val="GSATableHeadingLeftJustified"/>
              <w:keepNext w:val="0"/>
            </w:pPr>
            <w:r w:rsidRPr="00567CE7">
              <w:t>CA-9</w:t>
            </w:r>
          </w:p>
        </w:tc>
        <w:tc>
          <w:tcPr>
            <w:tcW w:w="1540" w:type="pct"/>
            <w:tcBorders>
              <w:top w:val="nil"/>
              <w:left w:val="nil"/>
              <w:bottom w:val="single" w:sz="4" w:space="0" w:color="auto"/>
              <w:right w:val="single" w:sz="4" w:space="0" w:color="auto"/>
            </w:tcBorders>
            <w:shd w:val="clear" w:color="auto" w:fill="auto"/>
            <w:hideMark/>
          </w:tcPr>
          <w:p w14:paraId="06893772" w14:textId="77777777" w:rsidR="00D35931" w:rsidRPr="00567CE7" w:rsidRDefault="00D35931" w:rsidP="00161966">
            <w:pPr>
              <w:pStyle w:val="GSATableText"/>
              <w:keepLines/>
            </w:pPr>
            <w:r w:rsidRPr="00567CE7">
              <w:t>Internal System Connections</w:t>
            </w:r>
          </w:p>
        </w:tc>
        <w:tc>
          <w:tcPr>
            <w:tcW w:w="819" w:type="pct"/>
            <w:tcBorders>
              <w:top w:val="single" w:sz="4" w:space="0" w:color="auto"/>
              <w:left w:val="nil"/>
              <w:bottom w:val="single" w:sz="4" w:space="0" w:color="auto"/>
              <w:right w:val="nil"/>
            </w:tcBorders>
            <w:shd w:val="clear" w:color="auto" w:fill="auto"/>
            <w:hideMark/>
          </w:tcPr>
          <w:p w14:paraId="5920CA1C" w14:textId="77777777" w:rsidR="00D35931" w:rsidRPr="00567CE7" w:rsidRDefault="00D35931" w:rsidP="00161966">
            <w:pPr>
              <w:pStyle w:val="GSATableText"/>
              <w:keepLines/>
            </w:pPr>
            <w:r w:rsidRPr="00567CE7">
              <w:t>CA-9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9F668C4" w14:textId="77777777" w:rsidR="00D35931" w:rsidRPr="00567CE7" w:rsidRDefault="00D35931" w:rsidP="00161966">
            <w:pPr>
              <w:pStyle w:val="GSATableText"/>
              <w:keepLines/>
            </w:pPr>
            <w:r w:rsidRPr="00567CE7">
              <w:t>CA-9</w:t>
            </w:r>
          </w:p>
        </w:tc>
        <w:tc>
          <w:tcPr>
            <w:tcW w:w="1154" w:type="pct"/>
            <w:tcBorders>
              <w:top w:val="single" w:sz="4" w:space="0" w:color="auto"/>
              <w:left w:val="single" w:sz="4" w:space="0" w:color="auto"/>
              <w:bottom w:val="single" w:sz="4" w:space="0" w:color="auto"/>
              <w:right w:val="single" w:sz="4" w:space="0" w:color="auto"/>
            </w:tcBorders>
          </w:tcPr>
          <w:p w14:paraId="5D1E03D0" w14:textId="77777777" w:rsidR="00D35931" w:rsidRPr="001C310B" w:rsidRDefault="00D35931" w:rsidP="001C310B">
            <w:pPr>
              <w:pStyle w:val="GSATableText"/>
            </w:pPr>
            <w:r w:rsidRPr="001C310B">
              <w:t>CA-9</w:t>
            </w:r>
          </w:p>
        </w:tc>
      </w:tr>
      <w:tr w:rsidR="00D35931" w:rsidRPr="00567CE7" w14:paraId="617CA676"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078ACB78" w14:textId="77777777" w:rsidR="00D35931" w:rsidRPr="00567CE7" w:rsidRDefault="00D35931" w:rsidP="00161966">
            <w:pPr>
              <w:pStyle w:val="GSATableHeadingLeftJustified"/>
            </w:pPr>
            <w:r w:rsidRPr="00567CE7">
              <w:t>CM</w:t>
            </w:r>
          </w:p>
        </w:tc>
        <w:tc>
          <w:tcPr>
            <w:tcW w:w="1540" w:type="pct"/>
            <w:tcBorders>
              <w:top w:val="single" w:sz="4" w:space="0" w:color="auto"/>
              <w:bottom w:val="single" w:sz="4" w:space="0" w:color="auto"/>
            </w:tcBorders>
            <w:shd w:val="clear" w:color="auto" w:fill="D9D9D9" w:themeFill="background1" w:themeFillShade="D9"/>
          </w:tcPr>
          <w:p w14:paraId="72AC7051" w14:textId="77777777" w:rsidR="00D35931" w:rsidRPr="00567CE7" w:rsidRDefault="00D35931" w:rsidP="00161966">
            <w:pPr>
              <w:pStyle w:val="GSATableHeading"/>
            </w:pPr>
            <w:r w:rsidRPr="00567CE7">
              <w:t xml:space="preserve">Configuration Management </w:t>
            </w:r>
          </w:p>
        </w:tc>
        <w:tc>
          <w:tcPr>
            <w:tcW w:w="819" w:type="pct"/>
            <w:tcBorders>
              <w:top w:val="single" w:sz="4" w:space="0" w:color="auto"/>
              <w:bottom w:val="single" w:sz="4" w:space="0" w:color="auto"/>
            </w:tcBorders>
            <w:shd w:val="clear" w:color="auto" w:fill="D9D9D9" w:themeFill="background1" w:themeFillShade="D9"/>
            <w:hideMark/>
          </w:tcPr>
          <w:p w14:paraId="5C5DB654"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1228ABBB"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3D50D809" w14:textId="77777777" w:rsidR="00D35931" w:rsidRPr="00AA6AE5" w:rsidRDefault="00D35931" w:rsidP="00161966">
            <w:pPr>
              <w:pStyle w:val="GSATableHeading"/>
            </w:pPr>
          </w:p>
        </w:tc>
      </w:tr>
      <w:tr w:rsidR="00D35931" w:rsidRPr="00567CE7" w14:paraId="3F18C82F"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060AEADE" w14:textId="77777777" w:rsidR="00D35931" w:rsidRPr="00567CE7" w:rsidRDefault="00D35931" w:rsidP="00161966">
            <w:pPr>
              <w:pStyle w:val="GSATableHeadingLeftJustified"/>
            </w:pPr>
            <w:r w:rsidRPr="00567CE7">
              <w:t>CM-1</w:t>
            </w:r>
          </w:p>
        </w:tc>
        <w:tc>
          <w:tcPr>
            <w:tcW w:w="1540" w:type="pct"/>
            <w:tcBorders>
              <w:top w:val="single" w:sz="4" w:space="0" w:color="auto"/>
              <w:left w:val="nil"/>
              <w:bottom w:val="single" w:sz="4" w:space="0" w:color="auto"/>
              <w:right w:val="single" w:sz="4" w:space="0" w:color="auto"/>
            </w:tcBorders>
            <w:shd w:val="clear" w:color="auto" w:fill="auto"/>
            <w:hideMark/>
          </w:tcPr>
          <w:p w14:paraId="6BE0ECA2" w14:textId="77777777" w:rsidR="00D35931" w:rsidRPr="00567CE7" w:rsidRDefault="00D35931" w:rsidP="00161966">
            <w:pPr>
              <w:pStyle w:val="GSATableText"/>
              <w:keepNext/>
              <w:keepLines/>
            </w:pPr>
            <w:r w:rsidRPr="00567CE7">
              <w:t>Configuration Management Policy and Procedures</w:t>
            </w:r>
          </w:p>
        </w:tc>
        <w:tc>
          <w:tcPr>
            <w:tcW w:w="819" w:type="pct"/>
            <w:tcBorders>
              <w:top w:val="single" w:sz="4" w:space="0" w:color="auto"/>
              <w:left w:val="nil"/>
              <w:bottom w:val="single" w:sz="4" w:space="0" w:color="auto"/>
              <w:right w:val="nil"/>
            </w:tcBorders>
            <w:shd w:val="clear" w:color="auto" w:fill="auto"/>
            <w:hideMark/>
          </w:tcPr>
          <w:p w14:paraId="2EE30694" w14:textId="77777777" w:rsidR="00D35931" w:rsidRPr="00567CE7" w:rsidRDefault="00D35931" w:rsidP="00161966">
            <w:pPr>
              <w:pStyle w:val="GSATableText"/>
              <w:keepNext/>
              <w:keepLines/>
            </w:pPr>
            <w:r w:rsidRPr="00567CE7">
              <w:t>CM-1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6801BD4" w14:textId="77777777" w:rsidR="00D35931" w:rsidRPr="00567CE7" w:rsidRDefault="00D35931" w:rsidP="00161966">
            <w:pPr>
              <w:pStyle w:val="GSATableText"/>
              <w:keepNext/>
              <w:keepLines/>
            </w:pPr>
            <w:r w:rsidRPr="00567CE7">
              <w:t>CM-1</w:t>
            </w:r>
          </w:p>
        </w:tc>
        <w:tc>
          <w:tcPr>
            <w:tcW w:w="1154" w:type="pct"/>
            <w:tcBorders>
              <w:top w:val="single" w:sz="4" w:space="0" w:color="auto"/>
              <w:left w:val="single" w:sz="4" w:space="0" w:color="auto"/>
              <w:bottom w:val="single" w:sz="4" w:space="0" w:color="auto"/>
              <w:right w:val="single" w:sz="4" w:space="0" w:color="auto"/>
            </w:tcBorders>
          </w:tcPr>
          <w:p w14:paraId="0BB87979" w14:textId="77777777" w:rsidR="00D35931" w:rsidRPr="001C310B" w:rsidRDefault="00D35931" w:rsidP="001C310B">
            <w:pPr>
              <w:pStyle w:val="GSATableText"/>
            </w:pPr>
            <w:r w:rsidRPr="001C310B">
              <w:t>CM-1</w:t>
            </w:r>
          </w:p>
        </w:tc>
      </w:tr>
      <w:tr w:rsidR="00D35931" w:rsidRPr="00567CE7" w14:paraId="09824C3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4C499E0" w14:textId="77777777" w:rsidR="00D35931" w:rsidRPr="00567CE7" w:rsidRDefault="00D35931" w:rsidP="00161966">
            <w:pPr>
              <w:pStyle w:val="GSATableHeadingLeftJustified"/>
            </w:pPr>
            <w:r w:rsidRPr="00567CE7">
              <w:t>CM-2</w:t>
            </w:r>
          </w:p>
        </w:tc>
        <w:tc>
          <w:tcPr>
            <w:tcW w:w="1540" w:type="pct"/>
            <w:tcBorders>
              <w:top w:val="nil"/>
              <w:left w:val="nil"/>
              <w:bottom w:val="single" w:sz="4" w:space="0" w:color="auto"/>
              <w:right w:val="single" w:sz="4" w:space="0" w:color="auto"/>
            </w:tcBorders>
            <w:shd w:val="clear" w:color="auto" w:fill="auto"/>
            <w:hideMark/>
          </w:tcPr>
          <w:p w14:paraId="7550084E" w14:textId="77777777" w:rsidR="00D35931" w:rsidRPr="00567CE7" w:rsidRDefault="00D35931" w:rsidP="00161966">
            <w:pPr>
              <w:pStyle w:val="GSATableText"/>
            </w:pPr>
            <w:r w:rsidRPr="00567CE7">
              <w:t>Baseline Configuration</w:t>
            </w:r>
          </w:p>
        </w:tc>
        <w:tc>
          <w:tcPr>
            <w:tcW w:w="819" w:type="pct"/>
            <w:tcBorders>
              <w:top w:val="single" w:sz="4" w:space="0" w:color="auto"/>
              <w:left w:val="nil"/>
              <w:bottom w:val="single" w:sz="4" w:space="0" w:color="auto"/>
              <w:right w:val="nil"/>
            </w:tcBorders>
            <w:shd w:val="clear" w:color="auto" w:fill="auto"/>
            <w:hideMark/>
          </w:tcPr>
          <w:p w14:paraId="1A5B81B0" w14:textId="77777777" w:rsidR="00D35931" w:rsidRPr="00567CE7" w:rsidRDefault="00D35931" w:rsidP="00161966">
            <w:pPr>
              <w:pStyle w:val="GSATableText"/>
            </w:pPr>
            <w:r w:rsidRPr="00567CE7">
              <w:t>CM-2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38AFF66" w14:textId="77777777" w:rsidR="00D35931" w:rsidRPr="00567CE7" w:rsidRDefault="00D35931" w:rsidP="00161966">
            <w:pPr>
              <w:pStyle w:val="GSATableText"/>
            </w:pPr>
            <w:r w:rsidRPr="00567CE7">
              <w:t>CM-2 (1</w:t>
            </w:r>
            <w:r>
              <w:t>) (</w:t>
            </w:r>
            <w:r w:rsidRPr="00567CE7">
              <w:t>2</w:t>
            </w:r>
            <w:r>
              <w:t>) (</w:t>
            </w:r>
            <w:r w:rsidRPr="00567CE7">
              <w:t>3</w:t>
            </w:r>
            <w:r>
              <w:t>) (</w:t>
            </w:r>
            <w:r w:rsidRPr="00567CE7">
              <w:t>7)</w:t>
            </w:r>
          </w:p>
        </w:tc>
        <w:tc>
          <w:tcPr>
            <w:tcW w:w="1154" w:type="pct"/>
            <w:tcBorders>
              <w:top w:val="single" w:sz="4" w:space="0" w:color="auto"/>
              <w:left w:val="single" w:sz="4" w:space="0" w:color="auto"/>
              <w:bottom w:val="single" w:sz="4" w:space="0" w:color="auto"/>
              <w:right w:val="single" w:sz="4" w:space="0" w:color="auto"/>
            </w:tcBorders>
          </w:tcPr>
          <w:p w14:paraId="4674CA50" w14:textId="77777777" w:rsidR="00D35931" w:rsidRPr="001C310B" w:rsidRDefault="00D35931" w:rsidP="005E68EA">
            <w:pPr>
              <w:pStyle w:val="GSATableText"/>
            </w:pPr>
            <w:r w:rsidRPr="001C310B">
              <w:t>CM-2 (1) (2) (3) (7)</w:t>
            </w:r>
          </w:p>
        </w:tc>
      </w:tr>
      <w:tr w:rsidR="00D35931" w:rsidRPr="00567CE7" w14:paraId="16B2EEA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6B36639" w14:textId="77777777" w:rsidR="00D35931" w:rsidRPr="00567CE7" w:rsidRDefault="00D35931" w:rsidP="00161966">
            <w:pPr>
              <w:pStyle w:val="GSATableHeadingLeftJustified"/>
            </w:pPr>
            <w:r w:rsidRPr="00567CE7">
              <w:t>CM-3</w:t>
            </w:r>
          </w:p>
        </w:tc>
        <w:tc>
          <w:tcPr>
            <w:tcW w:w="1540" w:type="pct"/>
            <w:tcBorders>
              <w:top w:val="nil"/>
              <w:left w:val="nil"/>
              <w:bottom w:val="single" w:sz="4" w:space="0" w:color="auto"/>
              <w:right w:val="single" w:sz="4" w:space="0" w:color="auto"/>
            </w:tcBorders>
            <w:shd w:val="clear" w:color="auto" w:fill="auto"/>
            <w:hideMark/>
          </w:tcPr>
          <w:p w14:paraId="0B657D0A" w14:textId="77777777" w:rsidR="00D35931" w:rsidRPr="00567CE7" w:rsidRDefault="00D35931" w:rsidP="00161966">
            <w:pPr>
              <w:pStyle w:val="GSATableText"/>
            </w:pPr>
            <w:r w:rsidRPr="00567CE7">
              <w:t>Configuration Change Control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F7AA46D" w14:textId="77777777" w:rsidR="00D35931" w:rsidRPr="00567CE7" w:rsidRDefault="00D35931" w:rsidP="00161966">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F02C17D" w14:textId="77777777" w:rsidR="00D35931" w:rsidRPr="00567CE7" w:rsidRDefault="00D35931" w:rsidP="009E2DBA">
            <w:pPr>
              <w:pStyle w:val="GSATableText"/>
            </w:pPr>
            <w:r w:rsidRPr="00567CE7">
              <w:t>CM-3</w:t>
            </w:r>
            <w:r w:rsidR="00A662C4">
              <w:t xml:space="preserve"> (2)</w:t>
            </w:r>
          </w:p>
        </w:tc>
        <w:tc>
          <w:tcPr>
            <w:tcW w:w="1154" w:type="pct"/>
            <w:tcBorders>
              <w:top w:val="single" w:sz="4" w:space="0" w:color="auto"/>
              <w:left w:val="single" w:sz="4" w:space="0" w:color="auto"/>
              <w:bottom w:val="single" w:sz="4" w:space="0" w:color="auto"/>
              <w:right w:val="single" w:sz="4" w:space="0" w:color="auto"/>
            </w:tcBorders>
          </w:tcPr>
          <w:p w14:paraId="17C5B4B9" w14:textId="77777777" w:rsidR="00D35931" w:rsidRPr="001C310B" w:rsidRDefault="00D35931" w:rsidP="005E68EA">
            <w:pPr>
              <w:pStyle w:val="GSATableText"/>
            </w:pPr>
            <w:r w:rsidRPr="001C310B">
              <w:t>CM-3 (1) (2) (4) (6)</w:t>
            </w:r>
          </w:p>
        </w:tc>
      </w:tr>
      <w:tr w:rsidR="00D35931" w:rsidRPr="00567CE7" w14:paraId="5C2ED71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97A6783" w14:textId="77777777" w:rsidR="00D35931" w:rsidRPr="00567CE7" w:rsidRDefault="00D35931" w:rsidP="00161966">
            <w:pPr>
              <w:pStyle w:val="GSATableHeadingLeftJustified"/>
            </w:pPr>
            <w:r w:rsidRPr="00567CE7">
              <w:t>CM-4</w:t>
            </w:r>
          </w:p>
        </w:tc>
        <w:tc>
          <w:tcPr>
            <w:tcW w:w="1540" w:type="pct"/>
            <w:tcBorders>
              <w:top w:val="nil"/>
              <w:left w:val="nil"/>
              <w:bottom w:val="single" w:sz="4" w:space="0" w:color="auto"/>
              <w:right w:val="single" w:sz="4" w:space="0" w:color="auto"/>
            </w:tcBorders>
            <w:shd w:val="clear" w:color="auto" w:fill="auto"/>
            <w:hideMark/>
          </w:tcPr>
          <w:p w14:paraId="17E20D8B" w14:textId="77777777" w:rsidR="00D35931" w:rsidRPr="00567CE7" w:rsidRDefault="00D35931" w:rsidP="00161966">
            <w:pPr>
              <w:pStyle w:val="GSATableText"/>
            </w:pPr>
            <w:r w:rsidRPr="00567CE7">
              <w:t>Security Impact Analysis</w:t>
            </w:r>
          </w:p>
        </w:tc>
        <w:tc>
          <w:tcPr>
            <w:tcW w:w="819" w:type="pct"/>
            <w:tcBorders>
              <w:top w:val="single" w:sz="4" w:space="0" w:color="auto"/>
              <w:left w:val="nil"/>
              <w:bottom w:val="single" w:sz="4" w:space="0" w:color="auto"/>
              <w:right w:val="nil"/>
            </w:tcBorders>
            <w:shd w:val="clear" w:color="auto" w:fill="auto"/>
            <w:hideMark/>
          </w:tcPr>
          <w:p w14:paraId="562E5820" w14:textId="77777777" w:rsidR="00D35931" w:rsidRPr="00567CE7" w:rsidRDefault="00D35931" w:rsidP="00161966">
            <w:pPr>
              <w:pStyle w:val="GSATableText"/>
            </w:pPr>
            <w:r w:rsidRPr="00567CE7">
              <w:t>CM-4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AF79A2B" w14:textId="77777777" w:rsidR="00D35931" w:rsidRPr="00567CE7" w:rsidRDefault="00D35931" w:rsidP="00161966">
            <w:pPr>
              <w:pStyle w:val="GSATableText"/>
            </w:pPr>
            <w:r w:rsidRPr="00567CE7">
              <w:t>CM-4</w:t>
            </w:r>
          </w:p>
        </w:tc>
        <w:tc>
          <w:tcPr>
            <w:tcW w:w="1154" w:type="pct"/>
            <w:tcBorders>
              <w:top w:val="single" w:sz="4" w:space="0" w:color="auto"/>
              <w:left w:val="single" w:sz="4" w:space="0" w:color="auto"/>
              <w:bottom w:val="single" w:sz="4" w:space="0" w:color="auto"/>
              <w:right w:val="single" w:sz="4" w:space="0" w:color="auto"/>
            </w:tcBorders>
          </w:tcPr>
          <w:p w14:paraId="17E23598" w14:textId="77777777" w:rsidR="00D35931" w:rsidRPr="001C310B" w:rsidRDefault="00D35931" w:rsidP="005E68EA">
            <w:pPr>
              <w:pStyle w:val="GSATableText"/>
            </w:pPr>
            <w:r w:rsidRPr="001C310B">
              <w:t>CM-4 (1)</w:t>
            </w:r>
          </w:p>
        </w:tc>
      </w:tr>
      <w:tr w:rsidR="00D35931" w:rsidRPr="00567CE7" w14:paraId="7808B52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BFF7E02" w14:textId="77777777" w:rsidR="00D35931" w:rsidRPr="00567CE7" w:rsidRDefault="00D35931" w:rsidP="00161966">
            <w:pPr>
              <w:pStyle w:val="GSATableHeadingLeftJustified"/>
            </w:pPr>
            <w:r w:rsidRPr="00567CE7">
              <w:t>CM-5</w:t>
            </w:r>
          </w:p>
        </w:tc>
        <w:tc>
          <w:tcPr>
            <w:tcW w:w="1540" w:type="pct"/>
            <w:tcBorders>
              <w:top w:val="nil"/>
              <w:left w:val="nil"/>
              <w:bottom w:val="single" w:sz="4" w:space="0" w:color="auto"/>
              <w:right w:val="single" w:sz="4" w:space="0" w:color="auto"/>
            </w:tcBorders>
            <w:shd w:val="clear" w:color="auto" w:fill="auto"/>
            <w:hideMark/>
          </w:tcPr>
          <w:p w14:paraId="6391B99D" w14:textId="77777777" w:rsidR="00D35931" w:rsidRPr="00567CE7" w:rsidRDefault="00D35931" w:rsidP="00161966">
            <w:pPr>
              <w:pStyle w:val="GSATableText"/>
            </w:pPr>
            <w:r w:rsidRPr="00567CE7">
              <w:t>Access Restrictions For Change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88AA049" w14:textId="77777777" w:rsidR="00D35931" w:rsidRPr="00567CE7" w:rsidRDefault="00D35931" w:rsidP="00161966">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9341212" w14:textId="77777777" w:rsidR="00D35931" w:rsidRPr="00567CE7" w:rsidRDefault="00D35931" w:rsidP="00161966">
            <w:pPr>
              <w:pStyle w:val="GSATableText"/>
            </w:pPr>
            <w:r w:rsidRPr="00567CE7">
              <w:t>CM-5 (1</w:t>
            </w:r>
            <w:r>
              <w:t>) (</w:t>
            </w:r>
            <w:r w:rsidRPr="00567CE7">
              <w:t>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14:paraId="4DA6188D" w14:textId="77777777" w:rsidR="00D35931" w:rsidRPr="001C310B" w:rsidRDefault="00D35931" w:rsidP="005E68EA">
            <w:pPr>
              <w:pStyle w:val="GSATableText"/>
            </w:pPr>
            <w:r w:rsidRPr="001C310B">
              <w:t>CM-5 (1) (2) (3) (5)</w:t>
            </w:r>
          </w:p>
        </w:tc>
      </w:tr>
      <w:tr w:rsidR="00D35931" w:rsidRPr="00567CE7" w14:paraId="175BEB0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11ABADE" w14:textId="77777777" w:rsidR="00D35931" w:rsidRPr="00567CE7" w:rsidRDefault="00D35931" w:rsidP="00161966">
            <w:pPr>
              <w:pStyle w:val="GSATableHeadingLeftJustified"/>
            </w:pPr>
            <w:r w:rsidRPr="00567CE7">
              <w:t>CM-6</w:t>
            </w:r>
          </w:p>
        </w:tc>
        <w:tc>
          <w:tcPr>
            <w:tcW w:w="1540" w:type="pct"/>
            <w:tcBorders>
              <w:top w:val="nil"/>
              <w:left w:val="nil"/>
              <w:bottom w:val="single" w:sz="4" w:space="0" w:color="auto"/>
              <w:right w:val="single" w:sz="4" w:space="0" w:color="auto"/>
            </w:tcBorders>
            <w:shd w:val="clear" w:color="auto" w:fill="auto"/>
            <w:hideMark/>
          </w:tcPr>
          <w:p w14:paraId="797F8986" w14:textId="77777777" w:rsidR="00D35931" w:rsidRPr="00567CE7" w:rsidRDefault="00D35931" w:rsidP="00161966">
            <w:pPr>
              <w:pStyle w:val="GSATableText"/>
            </w:pPr>
            <w:r w:rsidRPr="00567CE7">
              <w:t>Configuration Settings</w:t>
            </w:r>
          </w:p>
        </w:tc>
        <w:tc>
          <w:tcPr>
            <w:tcW w:w="819" w:type="pct"/>
            <w:tcBorders>
              <w:top w:val="single" w:sz="4" w:space="0" w:color="auto"/>
              <w:left w:val="nil"/>
              <w:bottom w:val="single" w:sz="4" w:space="0" w:color="auto"/>
              <w:right w:val="nil"/>
            </w:tcBorders>
            <w:shd w:val="clear" w:color="auto" w:fill="auto"/>
            <w:hideMark/>
          </w:tcPr>
          <w:p w14:paraId="2CCBC056" w14:textId="77777777" w:rsidR="00D35931" w:rsidRPr="00567CE7" w:rsidRDefault="00D35931" w:rsidP="00161966">
            <w:pPr>
              <w:pStyle w:val="GSATableText"/>
            </w:pPr>
            <w:r w:rsidRPr="00567CE7">
              <w:t>CM-6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F9E5C6A" w14:textId="77777777" w:rsidR="00D35931" w:rsidRPr="00567CE7" w:rsidRDefault="00D35931" w:rsidP="00161966">
            <w:pPr>
              <w:pStyle w:val="GSATableText"/>
            </w:pPr>
            <w:r w:rsidRPr="00567CE7">
              <w:t>CM-6 (1)</w:t>
            </w:r>
          </w:p>
        </w:tc>
        <w:tc>
          <w:tcPr>
            <w:tcW w:w="1154" w:type="pct"/>
            <w:tcBorders>
              <w:top w:val="single" w:sz="4" w:space="0" w:color="auto"/>
              <w:left w:val="single" w:sz="4" w:space="0" w:color="auto"/>
              <w:bottom w:val="single" w:sz="4" w:space="0" w:color="auto"/>
              <w:right w:val="single" w:sz="4" w:space="0" w:color="auto"/>
            </w:tcBorders>
          </w:tcPr>
          <w:p w14:paraId="194C18B1" w14:textId="77777777" w:rsidR="00D35931" w:rsidRPr="001C310B" w:rsidRDefault="00D35931" w:rsidP="005E68EA">
            <w:pPr>
              <w:pStyle w:val="GSATableText"/>
            </w:pPr>
            <w:r w:rsidRPr="001C310B">
              <w:t>CM-6 (1) (2)</w:t>
            </w:r>
          </w:p>
        </w:tc>
      </w:tr>
      <w:tr w:rsidR="00D35931" w:rsidRPr="00567CE7" w14:paraId="1356C6C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C547C9B" w14:textId="77777777" w:rsidR="00D35931" w:rsidRPr="00567CE7" w:rsidRDefault="00D35931" w:rsidP="00161966">
            <w:pPr>
              <w:pStyle w:val="GSATableHeadingLeftJustified"/>
            </w:pPr>
            <w:r w:rsidRPr="00567CE7">
              <w:t>CM-7</w:t>
            </w:r>
          </w:p>
        </w:tc>
        <w:tc>
          <w:tcPr>
            <w:tcW w:w="1540" w:type="pct"/>
            <w:tcBorders>
              <w:top w:val="nil"/>
              <w:left w:val="nil"/>
              <w:bottom w:val="single" w:sz="4" w:space="0" w:color="auto"/>
              <w:right w:val="single" w:sz="4" w:space="0" w:color="auto"/>
            </w:tcBorders>
            <w:shd w:val="clear" w:color="auto" w:fill="auto"/>
            <w:hideMark/>
          </w:tcPr>
          <w:p w14:paraId="103D12F7" w14:textId="77777777" w:rsidR="00D35931" w:rsidRPr="00567CE7" w:rsidRDefault="00D35931" w:rsidP="00161966">
            <w:pPr>
              <w:pStyle w:val="GSATableText"/>
            </w:pPr>
            <w:r w:rsidRPr="00567CE7">
              <w:t>Least Functionality</w:t>
            </w:r>
          </w:p>
        </w:tc>
        <w:tc>
          <w:tcPr>
            <w:tcW w:w="819" w:type="pct"/>
            <w:tcBorders>
              <w:top w:val="single" w:sz="4" w:space="0" w:color="auto"/>
              <w:left w:val="nil"/>
              <w:bottom w:val="single" w:sz="4" w:space="0" w:color="auto"/>
              <w:right w:val="nil"/>
            </w:tcBorders>
            <w:shd w:val="clear" w:color="auto" w:fill="auto"/>
            <w:hideMark/>
          </w:tcPr>
          <w:p w14:paraId="120D3A3E" w14:textId="77777777" w:rsidR="00D35931" w:rsidRPr="00567CE7" w:rsidRDefault="00D35931" w:rsidP="00161966">
            <w:pPr>
              <w:pStyle w:val="GSATableText"/>
            </w:pPr>
            <w:r w:rsidRPr="00567CE7">
              <w:t>CM-7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0800BF5" w14:textId="77777777" w:rsidR="00D35931" w:rsidRPr="00567CE7" w:rsidRDefault="00D35931" w:rsidP="00161966">
            <w:pPr>
              <w:pStyle w:val="GSATableText"/>
            </w:pPr>
            <w:r w:rsidRPr="00567CE7">
              <w:t>CM-7 (1</w:t>
            </w:r>
            <w:r>
              <w:t>) (</w:t>
            </w:r>
            <w:r w:rsidRPr="00567CE7">
              <w:t>2</w:t>
            </w:r>
            <w:r>
              <w:t>) (</w:t>
            </w:r>
            <w:r w:rsidRPr="00567CE7">
              <w:t>5)</w:t>
            </w:r>
            <w:r w:rsidR="00EB6F64">
              <w:t>*</w:t>
            </w:r>
          </w:p>
        </w:tc>
        <w:tc>
          <w:tcPr>
            <w:tcW w:w="1154" w:type="pct"/>
            <w:tcBorders>
              <w:top w:val="single" w:sz="4" w:space="0" w:color="auto"/>
              <w:left w:val="single" w:sz="4" w:space="0" w:color="auto"/>
              <w:bottom w:val="single" w:sz="4" w:space="0" w:color="auto"/>
              <w:right w:val="single" w:sz="4" w:space="0" w:color="auto"/>
            </w:tcBorders>
          </w:tcPr>
          <w:p w14:paraId="6B5768A7" w14:textId="77777777" w:rsidR="00D35931" w:rsidRPr="001C310B" w:rsidRDefault="00D35931" w:rsidP="005E68EA">
            <w:pPr>
              <w:pStyle w:val="GSATableText"/>
            </w:pPr>
            <w:r w:rsidRPr="001C310B">
              <w:t>CM-7 (1) (2) (5)</w:t>
            </w:r>
          </w:p>
        </w:tc>
      </w:tr>
      <w:tr w:rsidR="00D35931" w:rsidRPr="00567CE7" w14:paraId="5F539AA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314A0BB" w14:textId="77777777" w:rsidR="00D35931" w:rsidRPr="00567CE7" w:rsidRDefault="00D35931" w:rsidP="00161966">
            <w:pPr>
              <w:pStyle w:val="GSATableHeadingLeftJustified"/>
            </w:pPr>
            <w:r w:rsidRPr="00567CE7">
              <w:t>CM-8</w:t>
            </w:r>
          </w:p>
        </w:tc>
        <w:tc>
          <w:tcPr>
            <w:tcW w:w="1540" w:type="pct"/>
            <w:tcBorders>
              <w:top w:val="nil"/>
              <w:left w:val="nil"/>
              <w:bottom w:val="single" w:sz="4" w:space="0" w:color="auto"/>
              <w:right w:val="single" w:sz="4" w:space="0" w:color="auto"/>
            </w:tcBorders>
            <w:shd w:val="clear" w:color="auto" w:fill="auto"/>
            <w:hideMark/>
          </w:tcPr>
          <w:p w14:paraId="4966D0A4" w14:textId="77777777" w:rsidR="00D35931" w:rsidRPr="00567CE7" w:rsidRDefault="00D35931" w:rsidP="00161966">
            <w:pPr>
              <w:pStyle w:val="GSATableText"/>
            </w:pPr>
            <w:r w:rsidRPr="00567CE7">
              <w:t>Information System Component Inventory</w:t>
            </w:r>
          </w:p>
        </w:tc>
        <w:tc>
          <w:tcPr>
            <w:tcW w:w="819" w:type="pct"/>
            <w:tcBorders>
              <w:top w:val="single" w:sz="4" w:space="0" w:color="auto"/>
              <w:left w:val="nil"/>
              <w:bottom w:val="single" w:sz="4" w:space="0" w:color="auto"/>
              <w:right w:val="nil"/>
            </w:tcBorders>
            <w:shd w:val="clear" w:color="auto" w:fill="auto"/>
            <w:hideMark/>
          </w:tcPr>
          <w:p w14:paraId="085F11F4" w14:textId="77777777" w:rsidR="00D35931" w:rsidRPr="00567CE7" w:rsidRDefault="00D35931" w:rsidP="00161966">
            <w:pPr>
              <w:pStyle w:val="GSATableText"/>
            </w:pPr>
            <w:r w:rsidRPr="00567CE7">
              <w:t>CM-8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240771C" w14:textId="77777777" w:rsidR="00D35931" w:rsidRPr="00567CE7" w:rsidRDefault="00D35931" w:rsidP="00210E4C">
            <w:pPr>
              <w:pStyle w:val="GSATableText"/>
            </w:pPr>
            <w:r w:rsidRPr="00567CE7">
              <w:t>CM-8 (1</w:t>
            </w:r>
            <w:r>
              <w:t>) (</w:t>
            </w:r>
            <w:r w:rsidRPr="00567CE7">
              <w:t>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14:paraId="3E26533A" w14:textId="77777777" w:rsidR="00D35931" w:rsidRPr="001C310B" w:rsidRDefault="00D35931" w:rsidP="005E68EA">
            <w:pPr>
              <w:pStyle w:val="GSATableText"/>
            </w:pPr>
            <w:r w:rsidRPr="001C310B">
              <w:t>CM-8 (1) (2) (3) (4) (5)</w:t>
            </w:r>
          </w:p>
        </w:tc>
      </w:tr>
      <w:tr w:rsidR="00D35931" w:rsidRPr="00567CE7" w14:paraId="0A79081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561F169" w14:textId="77777777" w:rsidR="00D35931" w:rsidRPr="00567CE7" w:rsidRDefault="00D35931" w:rsidP="00161966">
            <w:pPr>
              <w:pStyle w:val="GSATableHeadingLeftJustified"/>
            </w:pPr>
            <w:r w:rsidRPr="00567CE7">
              <w:t>CM-9</w:t>
            </w:r>
          </w:p>
        </w:tc>
        <w:tc>
          <w:tcPr>
            <w:tcW w:w="1540" w:type="pct"/>
            <w:tcBorders>
              <w:top w:val="nil"/>
              <w:left w:val="nil"/>
              <w:bottom w:val="single" w:sz="4" w:space="0" w:color="auto"/>
              <w:right w:val="single" w:sz="4" w:space="0" w:color="auto"/>
            </w:tcBorders>
            <w:shd w:val="clear" w:color="auto" w:fill="auto"/>
            <w:hideMark/>
          </w:tcPr>
          <w:p w14:paraId="397707B6" w14:textId="77777777" w:rsidR="00D35931" w:rsidRPr="00567CE7" w:rsidRDefault="00D35931" w:rsidP="00161966">
            <w:pPr>
              <w:pStyle w:val="GSATableText"/>
            </w:pPr>
            <w:r w:rsidRPr="00567CE7">
              <w:t>Configuration Management Plan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266F9E4C" w14:textId="77777777" w:rsidR="00D35931" w:rsidRPr="00567CE7" w:rsidRDefault="00D35931" w:rsidP="00161966">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3188089" w14:textId="77777777" w:rsidR="00D35931" w:rsidRPr="00567CE7" w:rsidRDefault="00D35931" w:rsidP="00161966">
            <w:pPr>
              <w:pStyle w:val="GSATableText"/>
            </w:pPr>
            <w:r w:rsidRPr="00567CE7">
              <w:t>CM-9</w:t>
            </w:r>
          </w:p>
        </w:tc>
        <w:tc>
          <w:tcPr>
            <w:tcW w:w="1154" w:type="pct"/>
            <w:tcBorders>
              <w:top w:val="single" w:sz="4" w:space="0" w:color="auto"/>
              <w:left w:val="single" w:sz="4" w:space="0" w:color="auto"/>
              <w:bottom w:val="single" w:sz="4" w:space="0" w:color="auto"/>
              <w:right w:val="single" w:sz="4" w:space="0" w:color="auto"/>
            </w:tcBorders>
          </w:tcPr>
          <w:p w14:paraId="7E07C0B6" w14:textId="77777777" w:rsidR="00D35931" w:rsidRPr="001C310B" w:rsidRDefault="00D35931" w:rsidP="005E68EA">
            <w:pPr>
              <w:pStyle w:val="GSATableText"/>
            </w:pPr>
            <w:r w:rsidRPr="001C310B">
              <w:t>CM-9</w:t>
            </w:r>
          </w:p>
        </w:tc>
      </w:tr>
      <w:tr w:rsidR="00D35931" w:rsidRPr="00567CE7" w14:paraId="79B98CD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039466E" w14:textId="77777777" w:rsidR="00D35931" w:rsidRPr="00567CE7" w:rsidRDefault="00D35931" w:rsidP="00161966">
            <w:pPr>
              <w:pStyle w:val="GSATableHeadingLeftJustified"/>
            </w:pPr>
            <w:r w:rsidRPr="00567CE7">
              <w:t>CM-10</w:t>
            </w:r>
          </w:p>
        </w:tc>
        <w:tc>
          <w:tcPr>
            <w:tcW w:w="1540" w:type="pct"/>
            <w:tcBorders>
              <w:top w:val="nil"/>
              <w:left w:val="nil"/>
              <w:bottom w:val="single" w:sz="4" w:space="0" w:color="auto"/>
              <w:right w:val="single" w:sz="4" w:space="0" w:color="auto"/>
            </w:tcBorders>
            <w:shd w:val="clear" w:color="auto" w:fill="auto"/>
            <w:hideMark/>
          </w:tcPr>
          <w:p w14:paraId="104FDA82" w14:textId="77777777" w:rsidR="00D35931" w:rsidRPr="00567CE7" w:rsidRDefault="00D35931" w:rsidP="00161966">
            <w:pPr>
              <w:pStyle w:val="GSATableText"/>
            </w:pPr>
            <w:r w:rsidRPr="00567CE7">
              <w:t>Software Usage Restrictions</w:t>
            </w:r>
          </w:p>
        </w:tc>
        <w:tc>
          <w:tcPr>
            <w:tcW w:w="819" w:type="pct"/>
            <w:tcBorders>
              <w:top w:val="single" w:sz="4" w:space="0" w:color="auto"/>
              <w:left w:val="nil"/>
              <w:bottom w:val="single" w:sz="4" w:space="0" w:color="auto"/>
              <w:right w:val="nil"/>
            </w:tcBorders>
            <w:shd w:val="clear" w:color="auto" w:fill="auto"/>
            <w:hideMark/>
          </w:tcPr>
          <w:p w14:paraId="627E59F5" w14:textId="77777777" w:rsidR="00D35931" w:rsidRPr="00567CE7" w:rsidRDefault="00D35931" w:rsidP="00161966">
            <w:pPr>
              <w:pStyle w:val="GSATableText"/>
            </w:pPr>
            <w:r w:rsidRPr="00567CE7">
              <w:t>CM-10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44DF6B4" w14:textId="77777777" w:rsidR="00D35931" w:rsidRPr="00567CE7" w:rsidRDefault="00D35931" w:rsidP="00161966">
            <w:pPr>
              <w:pStyle w:val="GSATableText"/>
            </w:pPr>
            <w:r w:rsidRPr="00567CE7">
              <w:t>CM-10 (1)</w:t>
            </w:r>
          </w:p>
        </w:tc>
        <w:tc>
          <w:tcPr>
            <w:tcW w:w="1154" w:type="pct"/>
            <w:tcBorders>
              <w:top w:val="single" w:sz="4" w:space="0" w:color="auto"/>
              <w:left w:val="single" w:sz="4" w:space="0" w:color="auto"/>
              <w:bottom w:val="single" w:sz="4" w:space="0" w:color="auto"/>
              <w:right w:val="single" w:sz="4" w:space="0" w:color="auto"/>
            </w:tcBorders>
          </w:tcPr>
          <w:p w14:paraId="5DFE240A" w14:textId="77777777" w:rsidR="00D35931" w:rsidRPr="001C310B" w:rsidRDefault="00D35931" w:rsidP="005E68EA">
            <w:pPr>
              <w:pStyle w:val="GSATableText"/>
            </w:pPr>
            <w:r w:rsidRPr="001C310B">
              <w:t>CM-10 (1)</w:t>
            </w:r>
          </w:p>
        </w:tc>
      </w:tr>
      <w:tr w:rsidR="00D35931" w:rsidRPr="00567CE7" w14:paraId="7D55612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E5DF671" w14:textId="77777777" w:rsidR="00D35931" w:rsidRPr="00567CE7" w:rsidRDefault="00D35931" w:rsidP="00161966">
            <w:pPr>
              <w:pStyle w:val="GSATableHeadingLeftJustified"/>
              <w:keepNext w:val="0"/>
            </w:pPr>
            <w:r w:rsidRPr="00567CE7">
              <w:t>CM-11</w:t>
            </w:r>
          </w:p>
        </w:tc>
        <w:tc>
          <w:tcPr>
            <w:tcW w:w="1540" w:type="pct"/>
            <w:tcBorders>
              <w:top w:val="nil"/>
              <w:left w:val="nil"/>
              <w:bottom w:val="single" w:sz="4" w:space="0" w:color="auto"/>
              <w:right w:val="single" w:sz="4" w:space="0" w:color="auto"/>
            </w:tcBorders>
            <w:shd w:val="clear" w:color="auto" w:fill="auto"/>
            <w:hideMark/>
          </w:tcPr>
          <w:p w14:paraId="55C42624" w14:textId="77777777" w:rsidR="00D35931" w:rsidRPr="00567CE7" w:rsidRDefault="00D35931" w:rsidP="00161966">
            <w:pPr>
              <w:pStyle w:val="GSATableText"/>
              <w:keepLines/>
            </w:pPr>
            <w:r w:rsidRPr="00567CE7">
              <w:t>User-Installed Software</w:t>
            </w:r>
          </w:p>
        </w:tc>
        <w:tc>
          <w:tcPr>
            <w:tcW w:w="819" w:type="pct"/>
            <w:tcBorders>
              <w:top w:val="single" w:sz="4" w:space="0" w:color="auto"/>
              <w:left w:val="nil"/>
              <w:bottom w:val="single" w:sz="4" w:space="0" w:color="auto"/>
              <w:right w:val="nil"/>
            </w:tcBorders>
            <w:shd w:val="clear" w:color="auto" w:fill="auto"/>
            <w:hideMark/>
          </w:tcPr>
          <w:p w14:paraId="60F80BCB" w14:textId="77777777" w:rsidR="00D35931" w:rsidRPr="00567CE7" w:rsidRDefault="00D35931" w:rsidP="00161966">
            <w:pPr>
              <w:pStyle w:val="GSATableText"/>
              <w:keepLines/>
            </w:pPr>
            <w:r w:rsidRPr="00567CE7">
              <w:t>CM-11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6E946FC" w14:textId="77777777" w:rsidR="00D35931" w:rsidRPr="00567CE7" w:rsidRDefault="00D35931" w:rsidP="00161966">
            <w:pPr>
              <w:pStyle w:val="GSATableText"/>
              <w:keepLines/>
            </w:pPr>
            <w:r w:rsidRPr="00567CE7">
              <w:t>CM-11</w:t>
            </w:r>
          </w:p>
        </w:tc>
        <w:tc>
          <w:tcPr>
            <w:tcW w:w="1154" w:type="pct"/>
            <w:tcBorders>
              <w:top w:val="single" w:sz="4" w:space="0" w:color="auto"/>
              <w:left w:val="single" w:sz="4" w:space="0" w:color="auto"/>
              <w:bottom w:val="single" w:sz="4" w:space="0" w:color="auto"/>
              <w:right w:val="single" w:sz="4" w:space="0" w:color="auto"/>
            </w:tcBorders>
          </w:tcPr>
          <w:p w14:paraId="5E54FC06" w14:textId="77777777" w:rsidR="00D35931" w:rsidRPr="001C310B" w:rsidRDefault="00D35931" w:rsidP="001C310B">
            <w:pPr>
              <w:pStyle w:val="GSATableText"/>
            </w:pPr>
            <w:r w:rsidRPr="001C310B">
              <w:t>CM-11 (1)</w:t>
            </w:r>
          </w:p>
        </w:tc>
      </w:tr>
      <w:tr w:rsidR="00EB6F64" w:rsidRPr="00567CE7" w14:paraId="013892F9" w14:textId="77777777" w:rsidTr="00EB6F64">
        <w:trPr>
          <w:trHeight w:val="288"/>
        </w:trPr>
        <w:tc>
          <w:tcPr>
            <w:tcW w:w="5000" w:type="pct"/>
            <w:gridSpan w:val="5"/>
            <w:tcBorders>
              <w:top w:val="nil"/>
              <w:left w:val="single" w:sz="4" w:space="0" w:color="auto"/>
              <w:bottom w:val="single" w:sz="4" w:space="0" w:color="auto"/>
              <w:right w:val="single" w:sz="4" w:space="0" w:color="auto"/>
            </w:tcBorders>
            <w:shd w:val="clear" w:color="auto" w:fill="auto"/>
          </w:tcPr>
          <w:p w14:paraId="4F7CC905" w14:textId="77777777" w:rsidR="00EB6F64" w:rsidRPr="001C310B" w:rsidRDefault="00EB6F64" w:rsidP="000B3B46">
            <w:pPr>
              <w:pStyle w:val="GSATableText"/>
            </w:pPr>
            <w:r w:rsidRPr="003F328B">
              <w:t>*FedRAMP does not include CM-7 (4) in the Moderate Baseline. NIST supplemental guidance states that CM-7 (4) is not re</w:t>
            </w:r>
            <w:r w:rsidR="00397CA3" w:rsidRPr="003F328B">
              <w:t>quired if (5) is implemented.</w:t>
            </w:r>
          </w:p>
        </w:tc>
      </w:tr>
      <w:tr w:rsidR="00D35931" w:rsidRPr="00567CE7" w14:paraId="171A7DFD"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726AF8E0" w14:textId="77777777" w:rsidR="00D35931" w:rsidRPr="00567CE7" w:rsidRDefault="00D35931" w:rsidP="00161966">
            <w:pPr>
              <w:pStyle w:val="GSATableHeadingLeftJustified"/>
            </w:pPr>
            <w:r w:rsidRPr="00567CE7">
              <w:t>CP</w:t>
            </w:r>
          </w:p>
        </w:tc>
        <w:tc>
          <w:tcPr>
            <w:tcW w:w="1540" w:type="pct"/>
            <w:tcBorders>
              <w:top w:val="single" w:sz="4" w:space="0" w:color="auto"/>
              <w:bottom w:val="single" w:sz="4" w:space="0" w:color="auto"/>
            </w:tcBorders>
            <w:shd w:val="clear" w:color="auto" w:fill="D9D9D9" w:themeFill="background1" w:themeFillShade="D9"/>
          </w:tcPr>
          <w:p w14:paraId="0CDA9FD7" w14:textId="77777777" w:rsidR="00D35931" w:rsidRPr="00567CE7" w:rsidRDefault="00D35931" w:rsidP="00161966">
            <w:pPr>
              <w:pStyle w:val="GSATableHeading"/>
              <w:widowControl/>
            </w:pPr>
            <w:r w:rsidRPr="00567CE7">
              <w:t xml:space="preserve">Contingency Planning </w:t>
            </w:r>
          </w:p>
        </w:tc>
        <w:tc>
          <w:tcPr>
            <w:tcW w:w="819" w:type="pct"/>
            <w:tcBorders>
              <w:top w:val="single" w:sz="4" w:space="0" w:color="auto"/>
              <w:bottom w:val="single" w:sz="4" w:space="0" w:color="auto"/>
            </w:tcBorders>
            <w:shd w:val="clear" w:color="auto" w:fill="D9D9D9" w:themeFill="background1" w:themeFillShade="D9"/>
            <w:hideMark/>
          </w:tcPr>
          <w:p w14:paraId="3A32C0DD"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481DBC3F"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37CB8E2F" w14:textId="77777777" w:rsidR="00D35931" w:rsidRPr="00AA6AE5" w:rsidRDefault="00D35931" w:rsidP="00161966">
            <w:pPr>
              <w:pStyle w:val="GSATableHeading"/>
            </w:pPr>
          </w:p>
        </w:tc>
      </w:tr>
      <w:tr w:rsidR="00D35931" w:rsidRPr="00567CE7" w14:paraId="700AF9E0"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E600F60" w14:textId="77777777" w:rsidR="00D35931" w:rsidRPr="00567CE7" w:rsidRDefault="00D35931" w:rsidP="00161966">
            <w:pPr>
              <w:pStyle w:val="GSATableHeadingLeftJustified"/>
            </w:pPr>
            <w:r w:rsidRPr="00567CE7">
              <w:t>CP-1</w:t>
            </w:r>
          </w:p>
        </w:tc>
        <w:tc>
          <w:tcPr>
            <w:tcW w:w="1540" w:type="pct"/>
            <w:tcBorders>
              <w:top w:val="single" w:sz="4" w:space="0" w:color="auto"/>
              <w:left w:val="nil"/>
              <w:bottom w:val="single" w:sz="4" w:space="0" w:color="auto"/>
              <w:right w:val="single" w:sz="4" w:space="0" w:color="auto"/>
            </w:tcBorders>
            <w:shd w:val="clear" w:color="auto" w:fill="auto"/>
            <w:hideMark/>
          </w:tcPr>
          <w:p w14:paraId="763AC61D" w14:textId="77777777" w:rsidR="00D35931" w:rsidRPr="00567CE7" w:rsidRDefault="00D35931" w:rsidP="00161966">
            <w:pPr>
              <w:pStyle w:val="GSATableText"/>
              <w:keepNext/>
              <w:keepLines/>
            </w:pPr>
            <w:r w:rsidRPr="00567CE7">
              <w:t>Contingency Planning Policy and Procedures</w:t>
            </w:r>
          </w:p>
        </w:tc>
        <w:tc>
          <w:tcPr>
            <w:tcW w:w="819" w:type="pct"/>
            <w:tcBorders>
              <w:top w:val="single" w:sz="4" w:space="0" w:color="auto"/>
              <w:left w:val="nil"/>
              <w:bottom w:val="single" w:sz="4" w:space="0" w:color="auto"/>
              <w:right w:val="nil"/>
            </w:tcBorders>
            <w:shd w:val="clear" w:color="auto" w:fill="auto"/>
            <w:hideMark/>
          </w:tcPr>
          <w:p w14:paraId="47CF4AA2" w14:textId="77777777" w:rsidR="00D35931" w:rsidRPr="00567CE7" w:rsidRDefault="00D35931" w:rsidP="00161966">
            <w:pPr>
              <w:pStyle w:val="GSATableText"/>
              <w:keepNext/>
              <w:keepLines/>
            </w:pPr>
            <w:r w:rsidRPr="00567CE7">
              <w:t>CP-1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66F0BAE" w14:textId="77777777" w:rsidR="00D35931" w:rsidRPr="00567CE7" w:rsidRDefault="00D35931" w:rsidP="00161966">
            <w:pPr>
              <w:pStyle w:val="GSATableText"/>
              <w:keepNext/>
              <w:keepLines/>
            </w:pPr>
            <w:r w:rsidRPr="00567CE7">
              <w:t>CP-1</w:t>
            </w:r>
          </w:p>
        </w:tc>
        <w:tc>
          <w:tcPr>
            <w:tcW w:w="1154" w:type="pct"/>
            <w:tcBorders>
              <w:top w:val="single" w:sz="4" w:space="0" w:color="auto"/>
              <w:left w:val="single" w:sz="4" w:space="0" w:color="auto"/>
              <w:bottom w:val="single" w:sz="4" w:space="0" w:color="auto"/>
              <w:right w:val="single" w:sz="4" w:space="0" w:color="auto"/>
            </w:tcBorders>
          </w:tcPr>
          <w:p w14:paraId="1D200275" w14:textId="77777777" w:rsidR="00D35931" w:rsidRPr="001C310B" w:rsidRDefault="00D35931" w:rsidP="001C310B">
            <w:pPr>
              <w:pStyle w:val="GSATableText"/>
            </w:pPr>
            <w:r w:rsidRPr="001C310B">
              <w:t>CP-1</w:t>
            </w:r>
          </w:p>
        </w:tc>
      </w:tr>
      <w:tr w:rsidR="00D35931" w:rsidRPr="00567CE7" w14:paraId="64ED04C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020E921" w14:textId="77777777" w:rsidR="00D35931" w:rsidRPr="00567CE7" w:rsidRDefault="00D35931" w:rsidP="00161966">
            <w:pPr>
              <w:pStyle w:val="GSATableHeadingLeftJustified"/>
            </w:pPr>
            <w:r w:rsidRPr="00567CE7">
              <w:t>CP-2</w:t>
            </w:r>
          </w:p>
        </w:tc>
        <w:tc>
          <w:tcPr>
            <w:tcW w:w="1540" w:type="pct"/>
            <w:tcBorders>
              <w:top w:val="nil"/>
              <w:left w:val="nil"/>
              <w:bottom w:val="single" w:sz="4" w:space="0" w:color="auto"/>
              <w:right w:val="single" w:sz="4" w:space="0" w:color="auto"/>
            </w:tcBorders>
            <w:shd w:val="clear" w:color="auto" w:fill="auto"/>
            <w:hideMark/>
          </w:tcPr>
          <w:p w14:paraId="399C806A" w14:textId="77777777" w:rsidR="00D35931" w:rsidRPr="00567CE7" w:rsidRDefault="00D35931" w:rsidP="00161966">
            <w:pPr>
              <w:pStyle w:val="GSATableText"/>
              <w:keepNext/>
              <w:keepLines/>
            </w:pPr>
            <w:r w:rsidRPr="00567CE7">
              <w:t>Contingency Plan</w:t>
            </w:r>
          </w:p>
        </w:tc>
        <w:tc>
          <w:tcPr>
            <w:tcW w:w="819" w:type="pct"/>
            <w:tcBorders>
              <w:top w:val="single" w:sz="4" w:space="0" w:color="auto"/>
              <w:left w:val="nil"/>
              <w:bottom w:val="single" w:sz="4" w:space="0" w:color="auto"/>
              <w:right w:val="nil"/>
            </w:tcBorders>
            <w:shd w:val="clear" w:color="auto" w:fill="auto"/>
            <w:hideMark/>
          </w:tcPr>
          <w:p w14:paraId="43F72BDD" w14:textId="77777777" w:rsidR="00D35931" w:rsidRPr="00567CE7" w:rsidRDefault="00D35931" w:rsidP="00161966">
            <w:pPr>
              <w:pStyle w:val="GSATableText"/>
              <w:keepNext/>
              <w:keepLines/>
            </w:pPr>
            <w:r w:rsidRPr="00567CE7">
              <w:t>CP-2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C5A9074" w14:textId="77777777" w:rsidR="00D35931" w:rsidRPr="00567CE7" w:rsidRDefault="00D35931" w:rsidP="00161966">
            <w:pPr>
              <w:pStyle w:val="GSATableText"/>
              <w:keepNext/>
              <w:keepLines/>
            </w:pPr>
            <w:r w:rsidRPr="00567CE7">
              <w:t>CP-2 (1</w:t>
            </w:r>
            <w:r>
              <w:t>) (</w:t>
            </w:r>
            <w:r w:rsidRPr="00567CE7">
              <w:t>2</w:t>
            </w:r>
            <w:r>
              <w:t>) (</w:t>
            </w:r>
            <w:r w:rsidRPr="00567CE7">
              <w:t>3</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14:paraId="3964A3CF" w14:textId="77777777" w:rsidR="00D35931" w:rsidRPr="001C310B" w:rsidRDefault="00D35931" w:rsidP="001C310B">
            <w:pPr>
              <w:pStyle w:val="GSATableText"/>
            </w:pPr>
            <w:r w:rsidRPr="001C310B">
              <w:t>CP-2 (1) (2) (3) (4) (5) (8)</w:t>
            </w:r>
          </w:p>
        </w:tc>
      </w:tr>
      <w:tr w:rsidR="00D35931" w:rsidRPr="00567CE7" w14:paraId="02BBFBE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3DE2D0C" w14:textId="77777777" w:rsidR="00D35931" w:rsidRPr="00567CE7" w:rsidRDefault="00D35931" w:rsidP="00161966">
            <w:pPr>
              <w:pStyle w:val="GSATableHeadingLeftJustified"/>
            </w:pPr>
            <w:r w:rsidRPr="00567CE7">
              <w:t>CP-3</w:t>
            </w:r>
          </w:p>
        </w:tc>
        <w:tc>
          <w:tcPr>
            <w:tcW w:w="1540" w:type="pct"/>
            <w:tcBorders>
              <w:top w:val="nil"/>
              <w:left w:val="nil"/>
              <w:bottom w:val="single" w:sz="4" w:space="0" w:color="auto"/>
              <w:right w:val="single" w:sz="4" w:space="0" w:color="auto"/>
            </w:tcBorders>
            <w:shd w:val="clear" w:color="auto" w:fill="auto"/>
            <w:hideMark/>
          </w:tcPr>
          <w:p w14:paraId="2D7319E0" w14:textId="77777777" w:rsidR="00D35931" w:rsidRPr="00567CE7" w:rsidRDefault="00D35931" w:rsidP="00161966">
            <w:pPr>
              <w:pStyle w:val="GSATableText"/>
              <w:keepNext/>
              <w:keepLines/>
            </w:pPr>
            <w:r w:rsidRPr="00567CE7">
              <w:t>Contingency Training</w:t>
            </w:r>
          </w:p>
        </w:tc>
        <w:tc>
          <w:tcPr>
            <w:tcW w:w="819" w:type="pct"/>
            <w:tcBorders>
              <w:top w:val="single" w:sz="4" w:space="0" w:color="auto"/>
              <w:left w:val="nil"/>
              <w:bottom w:val="single" w:sz="4" w:space="0" w:color="auto"/>
              <w:right w:val="nil"/>
            </w:tcBorders>
            <w:shd w:val="clear" w:color="auto" w:fill="auto"/>
            <w:hideMark/>
          </w:tcPr>
          <w:p w14:paraId="33B46B3C" w14:textId="77777777" w:rsidR="00D35931" w:rsidRPr="00567CE7" w:rsidRDefault="00D35931" w:rsidP="00161966">
            <w:pPr>
              <w:pStyle w:val="GSATableText"/>
              <w:keepNext/>
              <w:keepLines/>
            </w:pPr>
            <w:r w:rsidRPr="00567CE7">
              <w:t>CP-3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B82B3DD" w14:textId="77777777" w:rsidR="00D35931" w:rsidRPr="00567CE7" w:rsidRDefault="00D35931" w:rsidP="00161966">
            <w:pPr>
              <w:pStyle w:val="GSATableText"/>
              <w:keepNext/>
              <w:keepLines/>
            </w:pPr>
            <w:r w:rsidRPr="00567CE7">
              <w:t>CP-3</w:t>
            </w:r>
          </w:p>
        </w:tc>
        <w:tc>
          <w:tcPr>
            <w:tcW w:w="1154" w:type="pct"/>
            <w:tcBorders>
              <w:top w:val="single" w:sz="4" w:space="0" w:color="auto"/>
              <w:left w:val="single" w:sz="4" w:space="0" w:color="auto"/>
              <w:bottom w:val="single" w:sz="4" w:space="0" w:color="auto"/>
              <w:right w:val="single" w:sz="4" w:space="0" w:color="auto"/>
            </w:tcBorders>
          </w:tcPr>
          <w:p w14:paraId="503B01AC" w14:textId="77777777" w:rsidR="00D35931" w:rsidRPr="001C310B" w:rsidRDefault="00D35931" w:rsidP="001C310B">
            <w:pPr>
              <w:pStyle w:val="GSATableText"/>
            </w:pPr>
            <w:r w:rsidRPr="001C310B">
              <w:t>CP-3 (1)</w:t>
            </w:r>
          </w:p>
        </w:tc>
      </w:tr>
      <w:tr w:rsidR="00D35931" w:rsidRPr="00567CE7" w14:paraId="5B23DE8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0BB8D49" w14:textId="77777777" w:rsidR="00D35931" w:rsidRPr="00567CE7" w:rsidRDefault="00D35931" w:rsidP="00161966">
            <w:pPr>
              <w:pStyle w:val="GSATableHeadingLeftJustified"/>
            </w:pPr>
            <w:r w:rsidRPr="00567CE7">
              <w:t>CP-4</w:t>
            </w:r>
          </w:p>
        </w:tc>
        <w:tc>
          <w:tcPr>
            <w:tcW w:w="1540" w:type="pct"/>
            <w:tcBorders>
              <w:top w:val="nil"/>
              <w:left w:val="nil"/>
              <w:bottom w:val="single" w:sz="4" w:space="0" w:color="auto"/>
              <w:right w:val="single" w:sz="4" w:space="0" w:color="auto"/>
            </w:tcBorders>
            <w:shd w:val="clear" w:color="auto" w:fill="auto"/>
            <w:hideMark/>
          </w:tcPr>
          <w:p w14:paraId="3627DE1F" w14:textId="77777777" w:rsidR="00D35931" w:rsidRPr="00567CE7" w:rsidRDefault="00D35931" w:rsidP="00161966">
            <w:pPr>
              <w:pStyle w:val="GSATableText"/>
              <w:keepNext/>
              <w:keepLines/>
            </w:pPr>
            <w:r w:rsidRPr="00567CE7">
              <w:t>Contingency Plan Testing</w:t>
            </w:r>
          </w:p>
        </w:tc>
        <w:tc>
          <w:tcPr>
            <w:tcW w:w="819" w:type="pct"/>
            <w:tcBorders>
              <w:top w:val="single" w:sz="4" w:space="0" w:color="auto"/>
              <w:left w:val="nil"/>
              <w:bottom w:val="single" w:sz="4" w:space="0" w:color="auto"/>
              <w:right w:val="nil"/>
            </w:tcBorders>
            <w:shd w:val="clear" w:color="auto" w:fill="auto"/>
            <w:hideMark/>
          </w:tcPr>
          <w:p w14:paraId="3281295E" w14:textId="77777777" w:rsidR="00D35931" w:rsidRPr="00567CE7" w:rsidRDefault="00D35931" w:rsidP="00161966">
            <w:pPr>
              <w:pStyle w:val="GSATableText"/>
              <w:keepNext/>
              <w:keepLines/>
            </w:pPr>
            <w:r w:rsidRPr="00567CE7">
              <w:t>CP-4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01CC747" w14:textId="77777777" w:rsidR="00D35931" w:rsidRPr="00567CE7" w:rsidRDefault="00D35931" w:rsidP="00161966">
            <w:pPr>
              <w:pStyle w:val="GSATableText"/>
              <w:keepNext/>
              <w:keepLines/>
            </w:pPr>
            <w:r w:rsidRPr="00567CE7">
              <w:t>CP-4 (1)</w:t>
            </w:r>
          </w:p>
        </w:tc>
        <w:tc>
          <w:tcPr>
            <w:tcW w:w="1154" w:type="pct"/>
            <w:tcBorders>
              <w:top w:val="single" w:sz="4" w:space="0" w:color="auto"/>
              <w:left w:val="single" w:sz="4" w:space="0" w:color="auto"/>
              <w:bottom w:val="single" w:sz="4" w:space="0" w:color="auto"/>
              <w:right w:val="single" w:sz="4" w:space="0" w:color="auto"/>
            </w:tcBorders>
          </w:tcPr>
          <w:p w14:paraId="0B15B741" w14:textId="77777777" w:rsidR="00D35931" w:rsidRPr="001C310B" w:rsidRDefault="00D35931" w:rsidP="001C310B">
            <w:pPr>
              <w:pStyle w:val="GSATableText"/>
            </w:pPr>
            <w:r w:rsidRPr="001C310B">
              <w:t>CP-4 (1) (2)</w:t>
            </w:r>
          </w:p>
        </w:tc>
      </w:tr>
      <w:tr w:rsidR="00D35931" w:rsidRPr="00567CE7" w14:paraId="386EEA8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A1CB770" w14:textId="77777777" w:rsidR="00D35931" w:rsidRPr="00567CE7" w:rsidRDefault="00D35931" w:rsidP="00161966">
            <w:pPr>
              <w:pStyle w:val="GSATableHeadingLeftJustified"/>
            </w:pPr>
            <w:r w:rsidRPr="00567CE7">
              <w:t>CP-6</w:t>
            </w:r>
          </w:p>
        </w:tc>
        <w:tc>
          <w:tcPr>
            <w:tcW w:w="1540" w:type="pct"/>
            <w:tcBorders>
              <w:top w:val="nil"/>
              <w:left w:val="nil"/>
              <w:bottom w:val="single" w:sz="4" w:space="0" w:color="auto"/>
              <w:right w:val="single" w:sz="4" w:space="0" w:color="auto"/>
            </w:tcBorders>
            <w:shd w:val="clear" w:color="auto" w:fill="auto"/>
            <w:hideMark/>
          </w:tcPr>
          <w:p w14:paraId="0AB607BA" w14:textId="77777777" w:rsidR="00D35931" w:rsidRPr="00567CE7" w:rsidRDefault="00D35931" w:rsidP="00161966">
            <w:pPr>
              <w:pStyle w:val="GSATableText"/>
              <w:keepNext/>
              <w:keepLines/>
            </w:pPr>
            <w:r w:rsidRPr="00567CE7">
              <w:t>Alternate Storage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4531B5A"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34D08B1" w14:textId="77777777" w:rsidR="00D35931" w:rsidRPr="00567CE7" w:rsidRDefault="00D35931" w:rsidP="00161966">
            <w:pPr>
              <w:pStyle w:val="GSATableText"/>
              <w:keepNext/>
              <w:keepLines/>
            </w:pPr>
            <w:r w:rsidRPr="00567CE7">
              <w:t>CP-6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3D531C3B" w14:textId="77777777" w:rsidR="00D35931" w:rsidRPr="001C310B" w:rsidRDefault="00D35931" w:rsidP="001C310B">
            <w:pPr>
              <w:pStyle w:val="GSATableText"/>
            </w:pPr>
            <w:r w:rsidRPr="001C310B">
              <w:t>CP-6 (1) (2) (3)</w:t>
            </w:r>
          </w:p>
        </w:tc>
      </w:tr>
      <w:tr w:rsidR="00D35931" w:rsidRPr="00567CE7" w14:paraId="6BC89BB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2287838" w14:textId="77777777" w:rsidR="00D35931" w:rsidRPr="00567CE7" w:rsidRDefault="00D35931" w:rsidP="00161966">
            <w:pPr>
              <w:pStyle w:val="GSATableHeadingLeftJustified"/>
            </w:pPr>
            <w:r w:rsidRPr="00567CE7">
              <w:t>CP-7</w:t>
            </w:r>
          </w:p>
        </w:tc>
        <w:tc>
          <w:tcPr>
            <w:tcW w:w="1540" w:type="pct"/>
            <w:tcBorders>
              <w:top w:val="nil"/>
              <w:left w:val="nil"/>
              <w:bottom w:val="single" w:sz="4" w:space="0" w:color="auto"/>
              <w:right w:val="single" w:sz="4" w:space="0" w:color="auto"/>
            </w:tcBorders>
            <w:shd w:val="clear" w:color="auto" w:fill="auto"/>
            <w:hideMark/>
          </w:tcPr>
          <w:p w14:paraId="3598A5C8" w14:textId="77777777" w:rsidR="00D35931" w:rsidRPr="00567CE7" w:rsidRDefault="00D35931" w:rsidP="00161966">
            <w:pPr>
              <w:pStyle w:val="GSATableText"/>
              <w:keepNext/>
              <w:keepLines/>
            </w:pPr>
            <w:r w:rsidRPr="00567CE7">
              <w:t>Alternate Processing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3C1CAE4B"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3573569" w14:textId="77777777" w:rsidR="00D35931" w:rsidRPr="00567CE7" w:rsidRDefault="00D35931" w:rsidP="00161966">
            <w:pPr>
              <w:pStyle w:val="GSATableText"/>
              <w:keepNext/>
              <w:keepLines/>
            </w:pPr>
            <w:r w:rsidRPr="00567CE7">
              <w:t>CP-7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33A8BF88" w14:textId="77777777" w:rsidR="00D35931" w:rsidRPr="001C310B" w:rsidRDefault="00D35931" w:rsidP="001C310B">
            <w:pPr>
              <w:pStyle w:val="GSATableText"/>
            </w:pPr>
            <w:r w:rsidRPr="001C310B">
              <w:t>CP-7 (1) (2) (3) (4)</w:t>
            </w:r>
          </w:p>
        </w:tc>
      </w:tr>
      <w:tr w:rsidR="00D35931" w:rsidRPr="00567CE7" w14:paraId="44F7272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A09ECF6" w14:textId="77777777" w:rsidR="00D35931" w:rsidRPr="00567CE7" w:rsidRDefault="00D35931" w:rsidP="00161966">
            <w:pPr>
              <w:pStyle w:val="GSATableHeadingLeftJustified"/>
            </w:pPr>
            <w:r w:rsidRPr="00567CE7">
              <w:t>CP-8</w:t>
            </w:r>
          </w:p>
        </w:tc>
        <w:tc>
          <w:tcPr>
            <w:tcW w:w="1540" w:type="pct"/>
            <w:tcBorders>
              <w:top w:val="nil"/>
              <w:left w:val="nil"/>
              <w:bottom w:val="single" w:sz="4" w:space="0" w:color="auto"/>
              <w:right w:val="single" w:sz="4" w:space="0" w:color="auto"/>
            </w:tcBorders>
            <w:shd w:val="clear" w:color="auto" w:fill="auto"/>
            <w:hideMark/>
          </w:tcPr>
          <w:p w14:paraId="39D43F0F" w14:textId="77777777" w:rsidR="00D35931" w:rsidRPr="00567CE7" w:rsidRDefault="00D35931" w:rsidP="00161966">
            <w:pPr>
              <w:pStyle w:val="GSATableText"/>
              <w:keepNext/>
              <w:keepLines/>
            </w:pPr>
            <w:r w:rsidRPr="00567CE7">
              <w:t>Telecommunications Services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E83E3F0"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4CC3E96" w14:textId="77777777" w:rsidR="00D35931" w:rsidRPr="00567CE7" w:rsidRDefault="00D35931" w:rsidP="00161966">
            <w:pPr>
              <w:pStyle w:val="GSATableText"/>
              <w:keepNext/>
              <w:keepLines/>
            </w:pPr>
            <w:r w:rsidRPr="00567CE7">
              <w:t>CP-8 (1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14:paraId="6A89D682" w14:textId="77777777" w:rsidR="00D35931" w:rsidRPr="001C310B" w:rsidRDefault="00D35931" w:rsidP="001C310B">
            <w:pPr>
              <w:pStyle w:val="GSATableText"/>
            </w:pPr>
            <w:r w:rsidRPr="001C310B">
              <w:t>CP-8 (1) (2) (3) (4)</w:t>
            </w:r>
          </w:p>
        </w:tc>
      </w:tr>
      <w:tr w:rsidR="00D35931" w:rsidRPr="00567CE7" w14:paraId="74FFDE4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8A5A230" w14:textId="77777777" w:rsidR="00D35931" w:rsidRPr="00567CE7" w:rsidRDefault="00D35931" w:rsidP="00161966">
            <w:pPr>
              <w:pStyle w:val="GSATableHeadingLeftJustified"/>
            </w:pPr>
            <w:r w:rsidRPr="00567CE7">
              <w:t>CP-9</w:t>
            </w:r>
          </w:p>
        </w:tc>
        <w:tc>
          <w:tcPr>
            <w:tcW w:w="1540" w:type="pct"/>
            <w:tcBorders>
              <w:top w:val="nil"/>
              <w:left w:val="nil"/>
              <w:bottom w:val="single" w:sz="4" w:space="0" w:color="auto"/>
              <w:right w:val="single" w:sz="4" w:space="0" w:color="auto"/>
            </w:tcBorders>
            <w:shd w:val="clear" w:color="auto" w:fill="auto"/>
            <w:hideMark/>
          </w:tcPr>
          <w:p w14:paraId="654BECEB" w14:textId="77777777" w:rsidR="00D35931" w:rsidRPr="00567CE7" w:rsidRDefault="00D35931" w:rsidP="00161966">
            <w:pPr>
              <w:pStyle w:val="GSATableText"/>
              <w:keepNext/>
              <w:keepLines/>
            </w:pPr>
            <w:r w:rsidRPr="00567CE7">
              <w:t>Information System Backup</w:t>
            </w:r>
          </w:p>
        </w:tc>
        <w:tc>
          <w:tcPr>
            <w:tcW w:w="819" w:type="pct"/>
            <w:tcBorders>
              <w:top w:val="single" w:sz="4" w:space="0" w:color="auto"/>
              <w:left w:val="nil"/>
              <w:bottom w:val="single" w:sz="4" w:space="0" w:color="auto"/>
              <w:right w:val="nil"/>
            </w:tcBorders>
            <w:shd w:val="clear" w:color="auto" w:fill="auto"/>
            <w:hideMark/>
          </w:tcPr>
          <w:p w14:paraId="2CCCD946" w14:textId="77777777" w:rsidR="00D35931" w:rsidRPr="00567CE7" w:rsidRDefault="00D35931" w:rsidP="00161966">
            <w:pPr>
              <w:pStyle w:val="GSATableText"/>
              <w:keepNext/>
              <w:keepLines/>
            </w:pPr>
            <w:r w:rsidRPr="00567CE7">
              <w:t>CP-9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9B82D78" w14:textId="77777777" w:rsidR="00D35931" w:rsidRPr="00567CE7" w:rsidRDefault="00D35931" w:rsidP="00161966">
            <w:pPr>
              <w:pStyle w:val="GSATableText"/>
              <w:keepNext/>
              <w:keepLines/>
            </w:pPr>
            <w:r w:rsidRPr="00567CE7">
              <w:t>CP-9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39B522AB" w14:textId="77777777" w:rsidR="00D35931" w:rsidRPr="001C310B" w:rsidRDefault="00D35931" w:rsidP="001C310B">
            <w:pPr>
              <w:pStyle w:val="GSATableText"/>
            </w:pPr>
            <w:r w:rsidRPr="001C310B">
              <w:t>CP-9 (1) (2) (3) (5)</w:t>
            </w:r>
          </w:p>
        </w:tc>
      </w:tr>
      <w:tr w:rsidR="00D35931" w:rsidRPr="00567CE7" w14:paraId="5193E43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7000432" w14:textId="77777777" w:rsidR="00D35931" w:rsidRPr="00567CE7" w:rsidRDefault="00D35931" w:rsidP="00161966">
            <w:pPr>
              <w:pStyle w:val="GSATableHeadingLeftJustified"/>
            </w:pPr>
            <w:r w:rsidRPr="00567CE7">
              <w:t>CP-10</w:t>
            </w:r>
          </w:p>
        </w:tc>
        <w:tc>
          <w:tcPr>
            <w:tcW w:w="1540" w:type="pct"/>
            <w:tcBorders>
              <w:top w:val="nil"/>
              <w:left w:val="nil"/>
              <w:bottom w:val="single" w:sz="4" w:space="0" w:color="auto"/>
              <w:right w:val="single" w:sz="4" w:space="0" w:color="auto"/>
            </w:tcBorders>
            <w:shd w:val="clear" w:color="auto" w:fill="auto"/>
            <w:hideMark/>
          </w:tcPr>
          <w:p w14:paraId="76ADABEE" w14:textId="77777777" w:rsidR="00D35931" w:rsidRPr="00567CE7" w:rsidRDefault="00D35931" w:rsidP="00161966">
            <w:pPr>
              <w:pStyle w:val="GSATableText"/>
              <w:keepNext/>
              <w:keepLines/>
            </w:pPr>
            <w:r w:rsidRPr="00567CE7">
              <w:t>Information System Recovery and Reconstitution</w:t>
            </w:r>
          </w:p>
        </w:tc>
        <w:tc>
          <w:tcPr>
            <w:tcW w:w="819" w:type="pct"/>
            <w:tcBorders>
              <w:top w:val="single" w:sz="4" w:space="0" w:color="auto"/>
              <w:left w:val="nil"/>
              <w:bottom w:val="single" w:sz="4" w:space="0" w:color="auto"/>
              <w:right w:val="nil"/>
            </w:tcBorders>
            <w:shd w:val="clear" w:color="auto" w:fill="auto"/>
            <w:hideMark/>
          </w:tcPr>
          <w:p w14:paraId="7FA9CB62" w14:textId="77777777" w:rsidR="00D35931" w:rsidRPr="00567CE7" w:rsidRDefault="00D35931" w:rsidP="00161966">
            <w:pPr>
              <w:pStyle w:val="GSATableText"/>
              <w:keepNext/>
              <w:keepLines/>
            </w:pPr>
            <w:r w:rsidRPr="00567CE7">
              <w:t>CP-10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FEC6D9B" w14:textId="77777777" w:rsidR="00D35931" w:rsidRPr="00567CE7" w:rsidRDefault="00D35931" w:rsidP="00161966">
            <w:pPr>
              <w:pStyle w:val="GSATableText"/>
              <w:keepNext/>
              <w:keepLines/>
            </w:pPr>
            <w:r w:rsidRPr="00567CE7">
              <w:t>CP-10 (2)</w:t>
            </w:r>
          </w:p>
        </w:tc>
        <w:tc>
          <w:tcPr>
            <w:tcW w:w="1154" w:type="pct"/>
            <w:tcBorders>
              <w:top w:val="single" w:sz="4" w:space="0" w:color="auto"/>
              <w:left w:val="single" w:sz="4" w:space="0" w:color="auto"/>
              <w:bottom w:val="single" w:sz="4" w:space="0" w:color="auto"/>
              <w:right w:val="single" w:sz="4" w:space="0" w:color="auto"/>
            </w:tcBorders>
          </w:tcPr>
          <w:p w14:paraId="1C35A8A8" w14:textId="77777777" w:rsidR="00D35931" w:rsidRPr="001C310B" w:rsidRDefault="00D35931" w:rsidP="001C310B">
            <w:pPr>
              <w:pStyle w:val="GSATableText"/>
            </w:pPr>
            <w:r w:rsidRPr="001C310B">
              <w:t>CP-10 (2) (4)</w:t>
            </w:r>
          </w:p>
        </w:tc>
      </w:tr>
      <w:tr w:rsidR="00D35931" w:rsidRPr="00567CE7" w14:paraId="4C1F53E1"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31A7BC45" w14:textId="77777777" w:rsidR="00D35931" w:rsidRPr="00567CE7" w:rsidRDefault="00D35931" w:rsidP="00161966">
            <w:pPr>
              <w:pStyle w:val="GSATableHeadingLeftJustified"/>
            </w:pPr>
            <w:r w:rsidRPr="00567CE7">
              <w:t>IA</w:t>
            </w:r>
          </w:p>
        </w:tc>
        <w:tc>
          <w:tcPr>
            <w:tcW w:w="1540" w:type="pct"/>
            <w:tcBorders>
              <w:top w:val="single" w:sz="4" w:space="0" w:color="auto"/>
              <w:bottom w:val="single" w:sz="4" w:space="0" w:color="auto"/>
            </w:tcBorders>
            <w:shd w:val="clear" w:color="auto" w:fill="D9D9D9" w:themeFill="background1" w:themeFillShade="D9"/>
          </w:tcPr>
          <w:p w14:paraId="0AEE812E" w14:textId="77777777" w:rsidR="00D35931" w:rsidRPr="00567CE7" w:rsidRDefault="00D35931" w:rsidP="00161966">
            <w:pPr>
              <w:pStyle w:val="GSATableHeading"/>
            </w:pPr>
            <w:r w:rsidRPr="00567CE7">
              <w:t xml:space="preserve">Identification and Authentication </w:t>
            </w:r>
          </w:p>
        </w:tc>
        <w:tc>
          <w:tcPr>
            <w:tcW w:w="819" w:type="pct"/>
            <w:tcBorders>
              <w:top w:val="single" w:sz="4" w:space="0" w:color="auto"/>
              <w:bottom w:val="single" w:sz="4" w:space="0" w:color="auto"/>
            </w:tcBorders>
            <w:shd w:val="clear" w:color="auto" w:fill="D9D9D9" w:themeFill="background1" w:themeFillShade="D9"/>
            <w:hideMark/>
          </w:tcPr>
          <w:p w14:paraId="7ADE7A94"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44117ACC"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6DA0C7D6" w14:textId="77777777" w:rsidR="00D35931" w:rsidRPr="00AA6AE5" w:rsidRDefault="00D35931" w:rsidP="00161966">
            <w:pPr>
              <w:pStyle w:val="GSATableHeading"/>
            </w:pPr>
          </w:p>
        </w:tc>
      </w:tr>
      <w:tr w:rsidR="00D35931" w:rsidRPr="00567CE7" w14:paraId="1C1F6F01"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8E1B162" w14:textId="77777777" w:rsidR="00D35931" w:rsidRPr="00567CE7" w:rsidRDefault="00D35931" w:rsidP="00161966">
            <w:pPr>
              <w:pStyle w:val="GSATableHeadingLeftJustified"/>
            </w:pPr>
            <w:r w:rsidRPr="00567CE7">
              <w:t>IA-1</w:t>
            </w:r>
          </w:p>
        </w:tc>
        <w:tc>
          <w:tcPr>
            <w:tcW w:w="1540" w:type="pct"/>
            <w:tcBorders>
              <w:top w:val="single" w:sz="4" w:space="0" w:color="auto"/>
              <w:left w:val="nil"/>
              <w:bottom w:val="single" w:sz="4" w:space="0" w:color="auto"/>
              <w:right w:val="single" w:sz="4" w:space="0" w:color="auto"/>
            </w:tcBorders>
            <w:shd w:val="clear" w:color="auto" w:fill="auto"/>
            <w:hideMark/>
          </w:tcPr>
          <w:p w14:paraId="355EE3DB" w14:textId="77777777" w:rsidR="00D35931" w:rsidRPr="00567CE7" w:rsidRDefault="00D35931" w:rsidP="00161966">
            <w:pPr>
              <w:pStyle w:val="GSATableText"/>
              <w:keepNext/>
              <w:keepLines/>
            </w:pPr>
            <w:r w:rsidRPr="00567CE7">
              <w:t>Identification and Authentication Policy and Procedures</w:t>
            </w:r>
          </w:p>
        </w:tc>
        <w:tc>
          <w:tcPr>
            <w:tcW w:w="819" w:type="pct"/>
            <w:tcBorders>
              <w:top w:val="single" w:sz="4" w:space="0" w:color="auto"/>
              <w:left w:val="nil"/>
              <w:bottom w:val="single" w:sz="4" w:space="0" w:color="auto"/>
              <w:right w:val="nil"/>
            </w:tcBorders>
            <w:shd w:val="clear" w:color="auto" w:fill="auto"/>
            <w:hideMark/>
          </w:tcPr>
          <w:p w14:paraId="14580794" w14:textId="77777777" w:rsidR="00D35931" w:rsidRPr="00567CE7" w:rsidRDefault="00D35931" w:rsidP="00161966">
            <w:pPr>
              <w:pStyle w:val="GSATableText"/>
            </w:pPr>
            <w:r w:rsidRPr="00567CE7">
              <w:t>IA-1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0276307" w14:textId="77777777" w:rsidR="00D35931" w:rsidRPr="00567CE7" w:rsidRDefault="00D35931" w:rsidP="00161966">
            <w:pPr>
              <w:pStyle w:val="GSATableText"/>
            </w:pPr>
            <w:r w:rsidRPr="00567CE7">
              <w:t>IA-1</w:t>
            </w:r>
          </w:p>
        </w:tc>
        <w:tc>
          <w:tcPr>
            <w:tcW w:w="1154" w:type="pct"/>
            <w:tcBorders>
              <w:top w:val="single" w:sz="4" w:space="0" w:color="auto"/>
              <w:left w:val="single" w:sz="4" w:space="0" w:color="auto"/>
              <w:bottom w:val="single" w:sz="4" w:space="0" w:color="auto"/>
              <w:right w:val="single" w:sz="4" w:space="0" w:color="auto"/>
            </w:tcBorders>
          </w:tcPr>
          <w:p w14:paraId="520EC81A" w14:textId="77777777" w:rsidR="00D35931" w:rsidRPr="001C310B" w:rsidRDefault="00D35931" w:rsidP="005E68EA">
            <w:pPr>
              <w:pStyle w:val="GSATableText"/>
            </w:pPr>
            <w:r w:rsidRPr="001C310B">
              <w:t>IA-1</w:t>
            </w:r>
          </w:p>
        </w:tc>
      </w:tr>
      <w:tr w:rsidR="00D35931" w:rsidRPr="00567CE7" w14:paraId="375C282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CF23FDE" w14:textId="77777777" w:rsidR="00D35931" w:rsidRPr="00567CE7" w:rsidRDefault="00D35931" w:rsidP="00161966">
            <w:pPr>
              <w:pStyle w:val="GSATableHeadingLeftJustified"/>
            </w:pPr>
            <w:r w:rsidRPr="00567CE7">
              <w:t>IA-2</w:t>
            </w:r>
          </w:p>
        </w:tc>
        <w:tc>
          <w:tcPr>
            <w:tcW w:w="1540" w:type="pct"/>
            <w:tcBorders>
              <w:top w:val="nil"/>
              <w:left w:val="nil"/>
              <w:bottom w:val="single" w:sz="4" w:space="0" w:color="auto"/>
              <w:right w:val="single" w:sz="4" w:space="0" w:color="auto"/>
            </w:tcBorders>
            <w:shd w:val="clear" w:color="auto" w:fill="auto"/>
            <w:hideMark/>
          </w:tcPr>
          <w:p w14:paraId="748924ED" w14:textId="77777777" w:rsidR="00D35931" w:rsidRPr="00567CE7" w:rsidRDefault="00D35931" w:rsidP="00161966">
            <w:pPr>
              <w:pStyle w:val="GSATableText"/>
              <w:keepNext/>
              <w:keepLines/>
            </w:pPr>
            <w:r w:rsidRPr="00567CE7">
              <w:t>Identification and Authentication (Organizational Users)</w:t>
            </w:r>
          </w:p>
        </w:tc>
        <w:tc>
          <w:tcPr>
            <w:tcW w:w="819" w:type="pct"/>
            <w:tcBorders>
              <w:top w:val="single" w:sz="4" w:space="0" w:color="auto"/>
              <w:left w:val="nil"/>
              <w:bottom w:val="single" w:sz="4" w:space="0" w:color="auto"/>
              <w:right w:val="nil"/>
            </w:tcBorders>
            <w:shd w:val="clear" w:color="auto" w:fill="auto"/>
            <w:hideMark/>
          </w:tcPr>
          <w:p w14:paraId="4C5A8CE9" w14:textId="77777777" w:rsidR="00D35931" w:rsidRPr="00567CE7" w:rsidRDefault="00D35931" w:rsidP="00161966">
            <w:pPr>
              <w:pStyle w:val="GSATableText"/>
            </w:pPr>
            <w:r w:rsidRPr="00567CE7">
              <w:t>IA-2 (1</w:t>
            </w:r>
            <w:r>
              <w:t>) (</w:t>
            </w:r>
            <w:r w:rsidRPr="00567CE7">
              <w:t>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8DCA760" w14:textId="77777777" w:rsidR="00D35931" w:rsidRPr="00567CE7" w:rsidRDefault="00D35931" w:rsidP="00161966">
            <w:pPr>
              <w:pStyle w:val="GSATableText"/>
            </w:pPr>
            <w:r w:rsidRPr="00567CE7">
              <w:t>IA-2 (1</w:t>
            </w:r>
            <w:r>
              <w:t>) (</w:t>
            </w:r>
            <w:r w:rsidRPr="00567CE7">
              <w:t>2</w:t>
            </w:r>
            <w:r>
              <w:t>) (</w:t>
            </w:r>
            <w:r w:rsidRPr="00567CE7">
              <w:t>3</w:t>
            </w:r>
            <w:r>
              <w:t>) (</w:t>
            </w:r>
            <w:r w:rsidRPr="00567CE7">
              <w:t>5</w:t>
            </w:r>
            <w:r>
              <w:t>) (</w:t>
            </w:r>
            <w:r w:rsidRPr="00567CE7">
              <w:t>8</w:t>
            </w:r>
            <w:r>
              <w:t>) (</w:t>
            </w:r>
            <w:r w:rsidRPr="00567CE7">
              <w:t>11</w:t>
            </w:r>
            <w:r>
              <w:t>) (</w:t>
            </w:r>
            <w:r w:rsidRPr="00567CE7">
              <w:t>12)</w:t>
            </w:r>
          </w:p>
        </w:tc>
        <w:tc>
          <w:tcPr>
            <w:tcW w:w="1154" w:type="pct"/>
            <w:tcBorders>
              <w:top w:val="single" w:sz="4" w:space="0" w:color="auto"/>
              <w:left w:val="single" w:sz="4" w:space="0" w:color="auto"/>
              <w:bottom w:val="single" w:sz="4" w:space="0" w:color="auto"/>
              <w:right w:val="single" w:sz="4" w:space="0" w:color="auto"/>
            </w:tcBorders>
          </w:tcPr>
          <w:p w14:paraId="540DFAD2" w14:textId="77777777" w:rsidR="00D35931" w:rsidRPr="001C310B" w:rsidRDefault="00D35931" w:rsidP="005E68EA">
            <w:pPr>
              <w:pStyle w:val="GSATableText"/>
            </w:pPr>
            <w:r w:rsidRPr="001C310B">
              <w:t>IA-2 (1) (2) (3) (4) (5) (8) (9) (11) (12)</w:t>
            </w:r>
          </w:p>
        </w:tc>
      </w:tr>
      <w:tr w:rsidR="00D35931" w:rsidRPr="00567CE7" w14:paraId="78B5C7C0" w14:textId="77777777" w:rsidTr="00EB6F64">
        <w:trPr>
          <w:cantSplit/>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57E10AD" w14:textId="77777777" w:rsidR="00D35931" w:rsidRPr="00567CE7" w:rsidRDefault="00D35931" w:rsidP="00161966">
            <w:pPr>
              <w:pStyle w:val="GSATableHeadingLeftJustified"/>
            </w:pPr>
            <w:r w:rsidRPr="00567CE7">
              <w:t>IA-3</w:t>
            </w:r>
          </w:p>
        </w:tc>
        <w:tc>
          <w:tcPr>
            <w:tcW w:w="1540" w:type="pct"/>
            <w:tcBorders>
              <w:top w:val="nil"/>
              <w:left w:val="nil"/>
              <w:bottom w:val="single" w:sz="4" w:space="0" w:color="auto"/>
              <w:right w:val="single" w:sz="4" w:space="0" w:color="auto"/>
            </w:tcBorders>
            <w:shd w:val="clear" w:color="auto" w:fill="auto"/>
            <w:hideMark/>
          </w:tcPr>
          <w:p w14:paraId="30529DE2" w14:textId="77777777" w:rsidR="00D35931" w:rsidRPr="00567CE7" w:rsidRDefault="00D35931" w:rsidP="00161966">
            <w:pPr>
              <w:pStyle w:val="GSATableText"/>
              <w:keepNext/>
              <w:keepLines/>
            </w:pPr>
            <w:r w:rsidRPr="00567CE7">
              <w:t>Device Identification and Authentication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C7FA331" w14:textId="77777777" w:rsidR="00D35931" w:rsidRPr="00567CE7" w:rsidRDefault="00D35931" w:rsidP="00161966">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7A48290" w14:textId="77777777" w:rsidR="00D35931" w:rsidRPr="00567CE7" w:rsidRDefault="00D35931" w:rsidP="00161966">
            <w:pPr>
              <w:pStyle w:val="GSATableText"/>
            </w:pPr>
            <w:r w:rsidRPr="00567CE7">
              <w:t>IA-3</w:t>
            </w:r>
          </w:p>
        </w:tc>
        <w:tc>
          <w:tcPr>
            <w:tcW w:w="1154" w:type="pct"/>
            <w:tcBorders>
              <w:top w:val="single" w:sz="4" w:space="0" w:color="auto"/>
              <w:left w:val="single" w:sz="4" w:space="0" w:color="auto"/>
              <w:bottom w:val="single" w:sz="4" w:space="0" w:color="auto"/>
              <w:right w:val="single" w:sz="4" w:space="0" w:color="auto"/>
            </w:tcBorders>
          </w:tcPr>
          <w:p w14:paraId="7D31C093" w14:textId="77777777" w:rsidR="00D35931" w:rsidRPr="001C310B" w:rsidRDefault="00D35931" w:rsidP="005E68EA">
            <w:pPr>
              <w:pStyle w:val="GSATableText"/>
            </w:pPr>
            <w:r w:rsidRPr="001C310B">
              <w:t>IA-3</w:t>
            </w:r>
          </w:p>
        </w:tc>
      </w:tr>
      <w:tr w:rsidR="00D35931" w:rsidRPr="00567CE7" w14:paraId="27C5612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0BD16CB" w14:textId="77777777" w:rsidR="00D35931" w:rsidRPr="00567CE7" w:rsidRDefault="00D35931" w:rsidP="00161966">
            <w:pPr>
              <w:pStyle w:val="GSATableHeadingLeftJustified"/>
            </w:pPr>
            <w:r w:rsidRPr="00567CE7">
              <w:t>IA-4</w:t>
            </w:r>
          </w:p>
        </w:tc>
        <w:tc>
          <w:tcPr>
            <w:tcW w:w="1540" w:type="pct"/>
            <w:tcBorders>
              <w:top w:val="nil"/>
              <w:left w:val="nil"/>
              <w:bottom w:val="single" w:sz="4" w:space="0" w:color="auto"/>
              <w:right w:val="single" w:sz="4" w:space="0" w:color="auto"/>
            </w:tcBorders>
            <w:shd w:val="clear" w:color="auto" w:fill="auto"/>
            <w:hideMark/>
          </w:tcPr>
          <w:p w14:paraId="2120684D" w14:textId="77777777" w:rsidR="00D35931" w:rsidRPr="00567CE7" w:rsidRDefault="00D35931" w:rsidP="00161966">
            <w:pPr>
              <w:pStyle w:val="GSATableText"/>
              <w:keepNext/>
              <w:keepLines/>
            </w:pPr>
            <w:r w:rsidRPr="00567CE7">
              <w:t>Identifier Management</w:t>
            </w:r>
          </w:p>
        </w:tc>
        <w:tc>
          <w:tcPr>
            <w:tcW w:w="819" w:type="pct"/>
            <w:tcBorders>
              <w:top w:val="single" w:sz="4" w:space="0" w:color="auto"/>
              <w:left w:val="nil"/>
              <w:bottom w:val="single" w:sz="4" w:space="0" w:color="auto"/>
              <w:right w:val="nil"/>
            </w:tcBorders>
            <w:shd w:val="clear" w:color="auto" w:fill="auto"/>
            <w:hideMark/>
          </w:tcPr>
          <w:p w14:paraId="734E23DE" w14:textId="77777777" w:rsidR="00D35931" w:rsidRPr="00567CE7" w:rsidRDefault="00D35931" w:rsidP="00161966">
            <w:pPr>
              <w:pStyle w:val="GSATableText"/>
            </w:pPr>
            <w:r w:rsidRPr="00567CE7">
              <w:t>IA-4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7C2E9F2" w14:textId="77777777" w:rsidR="00D35931" w:rsidRPr="00567CE7" w:rsidRDefault="00D35931" w:rsidP="00161966">
            <w:pPr>
              <w:pStyle w:val="GSATableText"/>
            </w:pPr>
            <w:r w:rsidRPr="00567CE7">
              <w:t>IA-4 (4)</w:t>
            </w:r>
          </w:p>
        </w:tc>
        <w:tc>
          <w:tcPr>
            <w:tcW w:w="1154" w:type="pct"/>
            <w:tcBorders>
              <w:top w:val="single" w:sz="4" w:space="0" w:color="auto"/>
              <w:left w:val="single" w:sz="4" w:space="0" w:color="auto"/>
              <w:bottom w:val="single" w:sz="4" w:space="0" w:color="auto"/>
              <w:right w:val="single" w:sz="4" w:space="0" w:color="auto"/>
            </w:tcBorders>
          </w:tcPr>
          <w:p w14:paraId="2B95AAC7" w14:textId="77777777" w:rsidR="00D35931" w:rsidRPr="001C310B" w:rsidRDefault="00D35931" w:rsidP="005E68EA">
            <w:pPr>
              <w:pStyle w:val="GSATableText"/>
            </w:pPr>
            <w:r w:rsidRPr="001C310B">
              <w:t>IA-4 (4)</w:t>
            </w:r>
          </w:p>
        </w:tc>
      </w:tr>
      <w:tr w:rsidR="00D35931" w:rsidRPr="00567CE7" w14:paraId="1A404E9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A2D9665" w14:textId="77777777" w:rsidR="00D35931" w:rsidRPr="00567CE7" w:rsidRDefault="00D35931" w:rsidP="00161966">
            <w:pPr>
              <w:pStyle w:val="GSATableHeadingLeftJustified"/>
            </w:pPr>
            <w:r w:rsidRPr="00567CE7">
              <w:t>IA-5</w:t>
            </w:r>
          </w:p>
        </w:tc>
        <w:tc>
          <w:tcPr>
            <w:tcW w:w="1540" w:type="pct"/>
            <w:tcBorders>
              <w:top w:val="nil"/>
              <w:left w:val="nil"/>
              <w:bottom w:val="single" w:sz="4" w:space="0" w:color="auto"/>
              <w:right w:val="single" w:sz="4" w:space="0" w:color="auto"/>
            </w:tcBorders>
            <w:shd w:val="clear" w:color="auto" w:fill="auto"/>
            <w:hideMark/>
          </w:tcPr>
          <w:p w14:paraId="21EF907D" w14:textId="77777777" w:rsidR="00D35931" w:rsidRPr="00567CE7" w:rsidRDefault="00D35931" w:rsidP="00161966">
            <w:pPr>
              <w:pStyle w:val="GSATableText"/>
              <w:keepNext/>
              <w:keepLines/>
            </w:pPr>
            <w:r w:rsidRPr="00567CE7">
              <w:t>Authenticator Management</w:t>
            </w:r>
          </w:p>
        </w:tc>
        <w:tc>
          <w:tcPr>
            <w:tcW w:w="819" w:type="pct"/>
            <w:tcBorders>
              <w:top w:val="single" w:sz="4" w:space="0" w:color="auto"/>
              <w:left w:val="nil"/>
              <w:bottom w:val="single" w:sz="4" w:space="0" w:color="auto"/>
              <w:right w:val="nil"/>
            </w:tcBorders>
            <w:shd w:val="clear" w:color="auto" w:fill="auto"/>
            <w:hideMark/>
          </w:tcPr>
          <w:p w14:paraId="7E86BF2F" w14:textId="77777777" w:rsidR="00D35931" w:rsidRPr="00567CE7" w:rsidRDefault="00D35931" w:rsidP="00161966">
            <w:pPr>
              <w:pStyle w:val="GSATableText"/>
            </w:pPr>
            <w:r w:rsidRPr="00567CE7">
              <w:t>IA-5 (1</w:t>
            </w:r>
            <w:r>
              <w:t>) (</w:t>
            </w:r>
            <w:r w:rsidRPr="00567CE7">
              <w:t>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2615B9F" w14:textId="77777777" w:rsidR="00D35931" w:rsidRPr="00567CE7" w:rsidRDefault="00D35931" w:rsidP="00161966">
            <w:pPr>
              <w:pStyle w:val="GSATableText"/>
            </w:pPr>
            <w:r w:rsidRPr="00567CE7">
              <w:t>IA-5 (1</w:t>
            </w:r>
            <w:r>
              <w:t>) (</w:t>
            </w:r>
            <w:r w:rsidRPr="00567CE7">
              <w:t>2</w:t>
            </w:r>
            <w:r>
              <w:t>) (</w:t>
            </w:r>
            <w:r w:rsidRPr="00567CE7">
              <w:t>3</w:t>
            </w:r>
            <w:r>
              <w:t>) (</w:t>
            </w:r>
            <w:r w:rsidRPr="00567CE7">
              <w:t>4</w:t>
            </w:r>
            <w:r>
              <w:t>) (</w:t>
            </w:r>
            <w:r w:rsidRPr="00567CE7">
              <w:t>6</w:t>
            </w:r>
            <w:r>
              <w:t>) (</w:t>
            </w:r>
            <w:r w:rsidRPr="00567CE7">
              <w:t>7</w:t>
            </w:r>
            <w:r>
              <w:t>) (</w:t>
            </w:r>
            <w:r w:rsidRPr="00567CE7">
              <w:t>11)</w:t>
            </w:r>
          </w:p>
        </w:tc>
        <w:tc>
          <w:tcPr>
            <w:tcW w:w="1154" w:type="pct"/>
            <w:tcBorders>
              <w:top w:val="single" w:sz="4" w:space="0" w:color="auto"/>
              <w:left w:val="single" w:sz="4" w:space="0" w:color="auto"/>
              <w:bottom w:val="single" w:sz="4" w:space="0" w:color="auto"/>
              <w:right w:val="single" w:sz="4" w:space="0" w:color="auto"/>
            </w:tcBorders>
          </w:tcPr>
          <w:p w14:paraId="3C04ABD1" w14:textId="77777777" w:rsidR="00D35931" w:rsidRPr="001C310B" w:rsidRDefault="00D35931" w:rsidP="005E68EA">
            <w:pPr>
              <w:pStyle w:val="GSATableText"/>
            </w:pPr>
            <w:r w:rsidRPr="001C310B">
              <w:t>IA-5 (1) (2) (3) (4) (6) (7) (8) (11) (13)</w:t>
            </w:r>
          </w:p>
        </w:tc>
      </w:tr>
      <w:tr w:rsidR="00D35931" w:rsidRPr="00567CE7" w14:paraId="7416472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013AC48" w14:textId="77777777" w:rsidR="00D35931" w:rsidRPr="00567CE7" w:rsidRDefault="00D35931" w:rsidP="00161966">
            <w:pPr>
              <w:pStyle w:val="GSATableHeadingLeftJustified"/>
            </w:pPr>
            <w:r w:rsidRPr="00567CE7">
              <w:t>IA-6</w:t>
            </w:r>
          </w:p>
        </w:tc>
        <w:tc>
          <w:tcPr>
            <w:tcW w:w="1540" w:type="pct"/>
            <w:tcBorders>
              <w:top w:val="nil"/>
              <w:left w:val="nil"/>
              <w:bottom w:val="single" w:sz="4" w:space="0" w:color="auto"/>
              <w:right w:val="single" w:sz="4" w:space="0" w:color="auto"/>
            </w:tcBorders>
            <w:shd w:val="clear" w:color="auto" w:fill="auto"/>
            <w:hideMark/>
          </w:tcPr>
          <w:p w14:paraId="7DC50D2F" w14:textId="77777777" w:rsidR="00D35931" w:rsidRPr="00567CE7" w:rsidRDefault="00D35931" w:rsidP="00161966">
            <w:pPr>
              <w:pStyle w:val="GSATableText"/>
              <w:keepNext/>
              <w:keepLines/>
            </w:pPr>
            <w:r w:rsidRPr="00567CE7">
              <w:t>Authenticator Feedback</w:t>
            </w:r>
          </w:p>
        </w:tc>
        <w:tc>
          <w:tcPr>
            <w:tcW w:w="819" w:type="pct"/>
            <w:tcBorders>
              <w:top w:val="single" w:sz="4" w:space="0" w:color="auto"/>
              <w:left w:val="nil"/>
              <w:bottom w:val="single" w:sz="4" w:space="0" w:color="auto"/>
              <w:right w:val="nil"/>
            </w:tcBorders>
            <w:shd w:val="clear" w:color="auto" w:fill="auto"/>
            <w:hideMark/>
          </w:tcPr>
          <w:p w14:paraId="0B97CBC6" w14:textId="77777777" w:rsidR="00D35931" w:rsidRPr="00567CE7" w:rsidRDefault="00D35931" w:rsidP="00161966">
            <w:pPr>
              <w:pStyle w:val="GSATableText"/>
            </w:pPr>
            <w:r w:rsidRPr="00567CE7">
              <w:t>IA-6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9711C9B" w14:textId="77777777" w:rsidR="00D35931" w:rsidRPr="00567CE7" w:rsidRDefault="00D35931" w:rsidP="00161966">
            <w:pPr>
              <w:pStyle w:val="GSATableText"/>
            </w:pPr>
            <w:r w:rsidRPr="00567CE7">
              <w:t>IA-6</w:t>
            </w:r>
          </w:p>
        </w:tc>
        <w:tc>
          <w:tcPr>
            <w:tcW w:w="1154" w:type="pct"/>
            <w:tcBorders>
              <w:top w:val="single" w:sz="4" w:space="0" w:color="auto"/>
              <w:left w:val="single" w:sz="4" w:space="0" w:color="auto"/>
              <w:bottom w:val="single" w:sz="4" w:space="0" w:color="auto"/>
              <w:right w:val="single" w:sz="4" w:space="0" w:color="auto"/>
            </w:tcBorders>
          </w:tcPr>
          <w:p w14:paraId="6363508E" w14:textId="77777777" w:rsidR="00D35931" w:rsidRPr="001C310B" w:rsidRDefault="00D35931" w:rsidP="005E68EA">
            <w:pPr>
              <w:pStyle w:val="GSATableText"/>
            </w:pPr>
            <w:r w:rsidRPr="001C310B">
              <w:t>IA-6</w:t>
            </w:r>
          </w:p>
        </w:tc>
      </w:tr>
      <w:tr w:rsidR="00D35931" w:rsidRPr="00567CE7" w14:paraId="014918B0"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5B48EC5" w14:textId="77777777" w:rsidR="00D35931" w:rsidRPr="00567CE7" w:rsidRDefault="00D35931" w:rsidP="00161966">
            <w:pPr>
              <w:pStyle w:val="GSATableHeadingLeftJustified"/>
            </w:pPr>
            <w:r w:rsidRPr="00567CE7">
              <w:t>IA-7</w:t>
            </w:r>
          </w:p>
        </w:tc>
        <w:tc>
          <w:tcPr>
            <w:tcW w:w="1540" w:type="pct"/>
            <w:tcBorders>
              <w:top w:val="nil"/>
              <w:left w:val="nil"/>
              <w:bottom w:val="single" w:sz="4" w:space="0" w:color="auto"/>
              <w:right w:val="single" w:sz="4" w:space="0" w:color="auto"/>
            </w:tcBorders>
            <w:shd w:val="clear" w:color="auto" w:fill="auto"/>
            <w:hideMark/>
          </w:tcPr>
          <w:p w14:paraId="4AD5C8BF" w14:textId="77777777" w:rsidR="00D35931" w:rsidRPr="00567CE7" w:rsidRDefault="00D35931" w:rsidP="00161966">
            <w:pPr>
              <w:pStyle w:val="GSATableText"/>
              <w:keepNext/>
              <w:keepLines/>
            </w:pPr>
            <w:r w:rsidRPr="00567CE7">
              <w:t>Cryptographic Module Authentication</w:t>
            </w:r>
          </w:p>
        </w:tc>
        <w:tc>
          <w:tcPr>
            <w:tcW w:w="819" w:type="pct"/>
            <w:tcBorders>
              <w:top w:val="single" w:sz="4" w:space="0" w:color="auto"/>
              <w:left w:val="nil"/>
              <w:bottom w:val="single" w:sz="4" w:space="0" w:color="auto"/>
              <w:right w:val="nil"/>
            </w:tcBorders>
            <w:shd w:val="clear" w:color="auto" w:fill="auto"/>
            <w:hideMark/>
          </w:tcPr>
          <w:p w14:paraId="06833589" w14:textId="77777777" w:rsidR="00D35931" w:rsidRPr="00567CE7" w:rsidRDefault="00D35931" w:rsidP="00161966">
            <w:pPr>
              <w:pStyle w:val="GSATableText"/>
            </w:pPr>
            <w:r w:rsidRPr="00567CE7">
              <w:t>IA-7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2A97CB1" w14:textId="77777777" w:rsidR="00D35931" w:rsidRPr="00567CE7" w:rsidRDefault="00D35931" w:rsidP="00161966">
            <w:pPr>
              <w:pStyle w:val="GSATableText"/>
            </w:pPr>
            <w:r w:rsidRPr="00567CE7">
              <w:t>IA-7</w:t>
            </w:r>
          </w:p>
        </w:tc>
        <w:tc>
          <w:tcPr>
            <w:tcW w:w="1154" w:type="pct"/>
            <w:tcBorders>
              <w:top w:val="single" w:sz="4" w:space="0" w:color="auto"/>
              <w:left w:val="single" w:sz="4" w:space="0" w:color="auto"/>
              <w:bottom w:val="single" w:sz="4" w:space="0" w:color="auto"/>
              <w:right w:val="single" w:sz="4" w:space="0" w:color="auto"/>
            </w:tcBorders>
          </w:tcPr>
          <w:p w14:paraId="6B218DC8" w14:textId="77777777" w:rsidR="00D35931" w:rsidRPr="001C310B" w:rsidRDefault="00D35931" w:rsidP="005E68EA">
            <w:pPr>
              <w:pStyle w:val="GSATableText"/>
            </w:pPr>
            <w:r w:rsidRPr="001C310B">
              <w:t>IA-7</w:t>
            </w:r>
          </w:p>
        </w:tc>
      </w:tr>
      <w:tr w:rsidR="00D35931" w:rsidRPr="00567CE7" w14:paraId="34D9F4F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C44C21F" w14:textId="77777777" w:rsidR="00D35931" w:rsidRPr="00567CE7" w:rsidRDefault="00D35931" w:rsidP="00161966">
            <w:pPr>
              <w:pStyle w:val="GSATableHeadingLeftJustified"/>
            </w:pPr>
            <w:r w:rsidRPr="00567CE7">
              <w:t>IA-8</w:t>
            </w:r>
          </w:p>
        </w:tc>
        <w:tc>
          <w:tcPr>
            <w:tcW w:w="1540" w:type="pct"/>
            <w:tcBorders>
              <w:top w:val="nil"/>
              <w:left w:val="nil"/>
              <w:bottom w:val="single" w:sz="4" w:space="0" w:color="auto"/>
              <w:right w:val="single" w:sz="4" w:space="0" w:color="auto"/>
            </w:tcBorders>
            <w:shd w:val="clear" w:color="auto" w:fill="auto"/>
            <w:hideMark/>
          </w:tcPr>
          <w:p w14:paraId="24D80338" w14:textId="77777777" w:rsidR="00D35931" w:rsidRPr="00567CE7" w:rsidRDefault="00D35931" w:rsidP="00161966">
            <w:pPr>
              <w:pStyle w:val="GSATableText"/>
              <w:keepNext/>
              <w:keepLines/>
            </w:pPr>
            <w:r w:rsidRPr="00567CE7">
              <w:t>Identification and Authentication (Non-Organizational Users)</w:t>
            </w:r>
          </w:p>
        </w:tc>
        <w:tc>
          <w:tcPr>
            <w:tcW w:w="819" w:type="pct"/>
            <w:tcBorders>
              <w:top w:val="single" w:sz="4" w:space="0" w:color="auto"/>
              <w:left w:val="nil"/>
              <w:bottom w:val="single" w:sz="4" w:space="0" w:color="auto"/>
              <w:right w:val="nil"/>
            </w:tcBorders>
            <w:shd w:val="clear" w:color="auto" w:fill="auto"/>
            <w:hideMark/>
          </w:tcPr>
          <w:p w14:paraId="0E004633" w14:textId="77777777" w:rsidR="00D35931" w:rsidRPr="00567CE7" w:rsidRDefault="00D35931" w:rsidP="00161966">
            <w:pPr>
              <w:pStyle w:val="GSATableText"/>
            </w:pPr>
            <w:r w:rsidRPr="00567CE7">
              <w:t>IA-8 (1</w:t>
            </w:r>
            <w:r>
              <w:t>) (</w:t>
            </w:r>
            <w:r w:rsidRPr="00567CE7">
              <w:t>2</w:t>
            </w:r>
            <w:r>
              <w:t>) (</w:t>
            </w:r>
            <w:r w:rsidRPr="00567CE7">
              <w:t>3</w:t>
            </w:r>
            <w:r>
              <w:t>) (</w:t>
            </w:r>
            <w:r w:rsidRPr="00567CE7">
              <w:t>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B91D79D" w14:textId="77777777" w:rsidR="00D35931" w:rsidRPr="00567CE7" w:rsidRDefault="00D35931" w:rsidP="00161966">
            <w:pPr>
              <w:pStyle w:val="GSATableText"/>
            </w:pPr>
            <w:r w:rsidRPr="00567CE7">
              <w:t>IA-8 (1</w:t>
            </w:r>
            <w:r>
              <w:t>) (</w:t>
            </w:r>
            <w:r w:rsidRPr="00567CE7">
              <w:t>2</w:t>
            </w:r>
            <w:r>
              <w:t>) (</w:t>
            </w:r>
            <w:r w:rsidRPr="00567CE7">
              <w:t>3</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14:paraId="650967A4" w14:textId="77777777" w:rsidR="00D35931" w:rsidRPr="001C310B" w:rsidRDefault="00D35931" w:rsidP="005E68EA">
            <w:pPr>
              <w:pStyle w:val="GSATableText"/>
            </w:pPr>
            <w:r w:rsidRPr="001C310B">
              <w:t>IA-8 (1) (2) (3) (4)</w:t>
            </w:r>
          </w:p>
        </w:tc>
      </w:tr>
      <w:tr w:rsidR="00D35931" w:rsidRPr="00567CE7" w14:paraId="3669158B"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28978146" w14:textId="77777777" w:rsidR="00D35931" w:rsidRPr="00567CE7" w:rsidRDefault="00D35931" w:rsidP="00161966">
            <w:pPr>
              <w:pStyle w:val="GSATableHeadingLeftJustified"/>
            </w:pPr>
            <w:r w:rsidRPr="00567CE7">
              <w:t>IR</w:t>
            </w:r>
          </w:p>
        </w:tc>
        <w:tc>
          <w:tcPr>
            <w:tcW w:w="1540" w:type="pct"/>
            <w:tcBorders>
              <w:top w:val="single" w:sz="4" w:space="0" w:color="auto"/>
              <w:bottom w:val="single" w:sz="4" w:space="0" w:color="auto"/>
            </w:tcBorders>
            <w:shd w:val="clear" w:color="auto" w:fill="D9D9D9" w:themeFill="background1" w:themeFillShade="D9"/>
          </w:tcPr>
          <w:p w14:paraId="5747103A" w14:textId="77777777" w:rsidR="00D35931" w:rsidRPr="00567CE7" w:rsidRDefault="00D35931" w:rsidP="00161966">
            <w:pPr>
              <w:pStyle w:val="GSATableHeading"/>
            </w:pPr>
            <w:r w:rsidRPr="00567CE7">
              <w:t>Incident Response</w:t>
            </w:r>
          </w:p>
        </w:tc>
        <w:tc>
          <w:tcPr>
            <w:tcW w:w="819" w:type="pct"/>
            <w:tcBorders>
              <w:top w:val="single" w:sz="4" w:space="0" w:color="auto"/>
              <w:bottom w:val="single" w:sz="4" w:space="0" w:color="auto"/>
            </w:tcBorders>
            <w:shd w:val="clear" w:color="auto" w:fill="D9D9D9" w:themeFill="background1" w:themeFillShade="D9"/>
            <w:hideMark/>
          </w:tcPr>
          <w:p w14:paraId="5C466AF1"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148192A5"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49E3776B" w14:textId="77777777" w:rsidR="00D35931" w:rsidRPr="00AA6AE5" w:rsidRDefault="00D35931" w:rsidP="00161966">
            <w:pPr>
              <w:pStyle w:val="GSATableHeading"/>
            </w:pPr>
          </w:p>
        </w:tc>
      </w:tr>
      <w:tr w:rsidR="00D35931" w:rsidRPr="00567CE7" w14:paraId="62396812"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786C4EE2" w14:textId="77777777" w:rsidR="00D35931" w:rsidRPr="00567CE7" w:rsidRDefault="00D35931" w:rsidP="00161966">
            <w:pPr>
              <w:pStyle w:val="GSATableHeadingLeftJustified"/>
            </w:pPr>
            <w:r w:rsidRPr="00567CE7">
              <w:t>IR-1</w:t>
            </w:r>
          </w:p>
        </w:tc>
        <w:tc>
          <w:tcPr>
            <w:tcW w:w="1540" w:type="pct"/>
            <w:tcBorders>
              <w:top w:val="single" w:sz="4" w:space="0" w:color="auto"/>
              <w:left w:val="nil"/>
              <w:bottom w:val="single" w:sz="4" w:space="0" w:color="auto"/>
              <w:right w:val="single" w:sz="4" w:space="0" w:color="auto"/>
            </w:tcBorders>
            <w:shd w:val="clear" w:color="auto" w:fill="auto"/>
            <w:hideMark/>
          </w:tcPr>
          <w:p w14:paraId="6E1B28B0" w14:textId="77777777" w:rsidR="00D35931" w:rsidRPr="00567CE7" w:rsidRDefault="00D35931" w:rsidP="00161966">
            <w:pPr>
              <w:pStyle w:val="GSATableText"/>
              <w:keepNext/>
              <w:keepLines/>
            </w:pPr>
            <w:r w:rsidRPr="00567CE7">
              <w:t>Incident Response Policy and Procedures</w:t>
            </w:r>
          </w:p>
        </w:tc>
        <w:tc>
          <w:tcPr>
            <w:tcW w:w="819" w:type="pct"/>
            <w:tcBorders>
              <w:top w:val="single" w:sz="4" w:space="0" w:color="auto"/>
              <w:left w:val="nil"/>
              <w:bottom w:val="single" w:sz="4" w:space="0" w:color="auto"/>
              <w:right w:val="nil"/>
            </w:tcBorders>
            <w:shd w:val="clear" w:color="auto" w:fill="auto"/>
            <w:hideMark/>
          </w:tcPr>
          <w:p w14:paraId="22F4DA0E" w14:textId="77777777" w:rsidR="00D35931" w:rsidRPr="00567CE7" w:rsidRDefault="00D35931" w:rsidP="00161966">
            <w:pPr>
              <w:pStyle w:val="GSATableText"/>
            </w:pPr>
            <w:r w:rsidRPr="00567CE7">
              <w:t>IR-1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65E1724" w14:textId="77777777" w:rsidR="00D35931" w:rsidRPr="00567CE7" w:rsidRDefault="00D35931" w:rsidP="00161966">
            <w:pPr>
              <w:pStyle w:val="GSATableText"/>
            </w:pPr>
            <w:r w:rsidRPr="00567CE7">
              <w:t>IR-1</w:t>
            </w:r>
          </w:p>
        </w:tc>
        <w:tc>
          <w:tcPr>
            <w:tcW w:w="1154" w:type="pct"/>
            <w:tcBorders>
              <w:top w:val="single" w:sz="4" w:space="0" w:color="auto"/>
              <w:left w:val="single" w:sz="4" w:space="0" w:color="auto"/>
              <w:bottom w:val="single" w:sz="4" w:space="0" w:color="auto"/>
              <w:right w:val="single" w:sz="4" w:space="0" w:color="auto"/>
            </w:tcBorders>
          </w:tcPr>
          <w:p w14:paraId="02AA8192" w14:textId="77777777" w:rsidR="00D35931" w:rsidRPr="001C310B" w:rsidRDefault="00D35931" w:rsidP="005E68EA">
            <w:pPr>
              <w:pStyle w:val="GSATableText"/>
            </w:pPr>
            <w:r w:rsidRPr="001C310B">
              <w:t>IR-1</w:t>
            </w:r>
          </w:p>
        </w:tc>
      </w:tr>
      <w:tr w:rsidR="00D35931" w:rsidRPr="00567CE7" w14:paraId="77EA10F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F5A76EC" w14:textId="77777777" w:rsidR="00D35931" w:rsidRPr="00567CE7" w:rsidRDefault="00D35931" w:rsidP="00161966">
            <w:pPr>
              <w:pStyle w:val="GSATableHeadingLeftJustified"/>
            </w:pPr>
            <w:r w:rsidRPr="00567CE7">
              <w:t>IR-2</w:t>
            </w:r>
          </w:p>
        </w:tc>
        <w:tc>
          <w:tcPr>
            <w:tcW w:w="1540" w:type="pct"/>
            <w:tcBorders>
              <w:top w:val="nil"/>
              <w:left w:val="nil"/>
              <w:bottom w:val="single" w:sz="4" w:space="0" w:color="auto"/>
              <w:right w:val="single" w:sz="4" w:space="0" w:color="auto"/>
            </w:tcBorders>
            <w:shd w:val="clear" w:color="auto" w:fill="auto"/>
            <w:hideMark/>
          </w:tcPr>
          <w:p w14:paraId="5C911A4B" w14:textId="77777777" w:rsidR="00D35931" w:rsidRPr="00567CE7" w:rsidRDefault="00D35931" w:rsidP="00161966">
            <w:pPr>
              <w:pStyle w:val="GSATableText"/>
              <w:keepNext/>
              <w:keepLines/>
            </w:pPr>
            <w:r w:rsidRPr="00567CE7">
              <w:t>Incident Response Training</w:t>
            </w:r>
          </w:p>
        </w:tc>
        <w:tc>
          <w:tcPr>
            <w:tcW w:w="819" w:type="pct"/>
            <w:tcBorders>
              <w:top w:val="single" w:sz="4" w:space="0" w:color="auto"/>
              <w:left w:val="nil"/>
              <w:bottom w:val="single" w:sz="4" w:space="0" w:color="auto"/>
              <w:right w:val="nil"/>
            </w:tcBorders>
            <w:shd w:val="clear" w:color="auto" w:fill="auto"/>
            <w:hideMark/>
          </w:tcPr>
          <w:p w14:paraId="45AA91ED" w14:textId="77777777" w:rsidR="00D35931" w:rsidRPr="00567CE7" w:rsidRDefault="00D35931" w:rsidP="00161966">
            <w:pPr>
              <w:pStyle w:val="GSATableText"/>
            </w:pPr>
            <w:r w:rsidRPr="00567CE7">
              <w:t>IR-2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BAD1367" w14:textId="77777777" w:rsidR="00D35931" w:rsidRPr="00567CE7" w:rsidRDefault="00D35931" w:rsidP="00161966">
            <w:pPr>
              <w:pStyle w:val="GSATableText"/>
            </w:pPr>
            <w:r w:rsidRPr="00567CE7">
              <w:t>IR-2</w:t>
            </w:r>
          </w:p>
        </w:tc>
        <w:tc>
          <w:tcPr>
            <w:tcW w:w="1154" w:type="pct"/>
            <w:tcBorders>
              <w:top w:val="single" w:sz="4" w:space="0" w:color="auto"/>
              <w:left w:val="single" w:sz="4" w:space="0" w:color="auto"/>
              <w:bottom w:val="single" w:sz="4" w:space="0" w:color="auto"/>
              <w:right w:val="single" w:sz="4" w:space="0" w:color="auto"/>
            </w:tcBorders>
          </w:tcPr>
          <w:p w14:paraId="79CE3C3E" w14:textId="77777777" w:rsidR="00D35931" w:rsidRPr="001C310B" w:rsidRDefault="00D35931" w:rsidP="005E68EA">
            <w:pPr>
              <w:pStyle w:val="GSATableText"/>
            </w:pPr>
            <w:r w:rsidRPr="001C310B">
              <w:t>IR-2 (1) (2)</w:t>
            </w:r>
          </w:p>
        </w:tc>
      </w:tr>
      <w:tr w:rsidR="00D35931" w:rsidRPr="00567CE7" w14:paraId="2CF7F1B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9995959" w14:textId="77777777" w:rsidR="00D35931" w:rsidRPr="00567CE7" w:rsidRDefault="00D35931" w:rsidP="00161966">
            <w:pPr>
              <w:pStyle w:val="GSATableHeadingLeftJustified"/>
            </w:pPr>
            <w:r w:rsidRPr="00567CE7">
              <w:t>IR-3</w:t>
            </w:r>
          </w:p>
        </w:tc>
        <w:tc>
          <w:tcPr>
            <w:tcW w:w="1540" w:type="pct"/>
            <w:tcBorders>
              <w:top w:val="nil"/>
              <w:left w:val="nil"/>
              <w:bottom w:val="single" w:sz="4" w:space="0" w:color="auto"/>
              <w:right w:val="single" w:sz="4" w:space="0" w:color="auto"/>
            </w:tcBorders>
            <w:shd w:val="clear" w:color="auto" w:fill="auto"/>
            <w:hideMark/>
          </w:tcPr>
          <w:p w14:paraId="3B059D26" w14:textId="77777777" w:rsidR="00D35931" w:rsidRPr="00567CE7" w:rsidRDefault="00D35931" w:rsidP="00161966">
            <w:pPr>
              <w:pStyle w:val="GSATableText"/>
              <w:keepNext/>
              <w:keepLines/>
            </w:pPr>
            <w:r w:rsidRPr="00567CE7">
              <w:t>Incident Response Testing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16A9145" w14:textId="77777777" w:rsidR="00D35931" w:rsidRPr="00567CE7" w:rsidRDefault="00D35931" w:rsidP="00161966">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053F56F" w14:textId="77777777" w:rsidR="00D35931" w:rsidRPr="00567CE7" w:rsidRDefault="00D35931" w:rsidP="00161966">
            <w:pPr>
              <w:pStyle w:val="GSATableText"/>
            </w:pPr>
            <w:r w:rsidRPr="00567CE7">
              <w:t>IR-3 (2)</w:t>
            </w:r>
          </w:p>
        </w:tc>
        <w:tc>
          <w:tcPr>
            <w:tcW w:w="1154" w:type="pct"/>
            <w:tcBorders>
              <w:top w:val="single" w:sz="4" w:space="0" w:color="auto"/>
              <w:left w:val="single" w:sz="4" w:space="0" w:color="auto"/>
              <w:bottom w:val="single" w:sz="4" w:space="0" w:color="auto"/>
              <w:right w:val="single" w:sz="4" w:space="0" w:color="auto"/>
            </w:tcBorders>
          </w:tcPr>
          <w:p w14:paraId="3FFB7658" w14:textId="77777777" w:rsidR="00D35931" w:rsidRPr="001C310B" w:rsidRDefault="00D35931" w:rsidP="005E68EA">
            <w:pPr>
              <w:pStyle w:val="GSATableText"/>
            </w:pPr>
            <w:r w:rsidRPr="001C310B">
              <w:t>IR-3 (2)</w:t>
            </w:r>
          </w:p>
        </w:tc>
      </w:tr>
      <w:tr w:rsidR="00D35931" w:rsidRPr="00567CE7" w14:paraId="559EEFD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F0030CD" w14:textId="77777777" w:rsidR="00D35931" w:rsidRPr="00567CE7" w:rsidRDefault="00D35931" w:rsidP="00161966">
            <w:pPr>
              <w:pStyle w:val="GSATableHeadingLeftJustified"/>
            </w:pPr>
            <w:r w:rsidRPr="00567CE7">
              <w:t>IR-4</w:t>
            </w:r>
          </w:p>
        </w:tc>
        <w:tc>
          <w:tcPr>
            <w:tcW w:w="1540" w:type="pct"/>
            <w:tcBorders>
              <w:top w:val="nil"/>
              <w:left w:val="nil"/>
              <w:bottom w:val="single" w:sz="4" w:space="0" w:color="auto"/>
              <w:right w:val="single" w:sz="4" w:space="0" w:color="auto"/>
            </w:tcBorders>
            <w:shd w:val="clear" w:color="auto" w:fill="auto"/>
            <w:hideMark/>
          </w:tcPr>
          <w:p w14:paraId="055CFAF9" w14:textId="77777777" w:rsidR="00D35931" w:rsidRPr="00567CE7" w:rsidRDefault="00D35931" w:rsidP="00161966">
            <w:pPr>
              <w:pStyle w:val="GSATableText"/>
              <w:keepNext/>
              <w:keepLines/>
            </w:pPr>
            <w:r w:rsidRPr="00567CE7">
              <w:t>Incident Handling</w:t>
            </w:r>
          </w:p>
        </w:tc>
        <w:tc>
          <w:tcPr>
            <w:tcW w:w="819" w:type="pct"/>
            <w:tcBorders>
              <w:top w:val="single" w:sz="4" w:space="0" w:color="auto"/>
              <w:left w:val="nil"/>
              <w:bottom w:val="single" w:sz="4" w:space="0" w:color="auto"/>
              <w:right w:val="nil"/>
            </w:tcBorders>
            <w:shd w:val="clear" w:color="auto" w:fill="auto"/>
            <w:hideMark/>
          </w:tcPr>
          <w:p w14:paraId="5B14D568" w14:textId="77777777" w:rsidR="00D35931" w:rsidRPr="00567CE7" w:rsidRDefault="00D35931" w:rsidP="00161966">
            <w:pPr>
              <w:pStyle w:val="GSATableText"/>
            </w:pPr>
            <w:r w:rsidRPr="00567CE7">
              <w:t>IR-4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94BE467" w14:textId="77777777" w:rsidR="00D35931" w:rsidRPr="00567CE7" w:rsidRDefault="00D35931" w:rsidP="00161966">
            <w:pPr>
              <w:pStyle w:val="GSATableText"/>
            </w:pPr>
            <w:r w:rsidRPr="00567CE7">
              <w:t>IR-4 (1)</w:t>
            </w:r>
          </w:p>
        </w:tc>
        <w:tc>
          <w:tcPr>
            <w:tcW w:w="1154" w:type="pct"/>
            <w:tcBorders>
              <w:top w:val="single" w:sz="4" w:space="0" w:color="auto"/>
              <w:left w:val="single" w:sz="4" w:space="0" w:color="auto"/>
              <w:bottom w:val="single" w:sz="4" w:space="0" w:color="auto"/>
              <w:right w:val="single" w:sz="4" w:space="0" w:color="auto"/>
            </w:tcBorders>
          </w:tcPr>
          <w:p w14:paraId="7F86134A" w14:textId="77777777" w:rsidR="00D35931" w:rsidRPr="001C310B" w:rsidRDefault="00D35931" w:rsidP="005E68EA">
            <w:pPr>
              <w:pStyle w:val="GSATableText"/>
            </w:pPr>
            <w:r w:rsidRPr="001C310B">
              <w:t>IR-4 (1) (2) (3) (4) (6) (8)</w:t>
            </w:r>
          </w:p>
        </w:tc>
      </w:tr>
      <w:tr w:rsidR="00D35931" w:rsidRPr="00567CE7" w14:paraId="2F395E0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D643C4F" w14:textId="77777777" w:rsidR="00D35931" w:rsidRPr="00567CE7" w:rsidRDefault="00D35931" w:rsidP="00161966">
            <w:pPr>
              <w:pStyle w:val="GSATableHeadingLeftJustified"/>
            </w:pPr>
            <w:r w:rsidRPr="00567CE7">
              <w:t>IR-5</w:t>
            </w:r>
          </w:p>
        </w:tc>
        <w:tc>
          <w:tcPr>
            <w:tcW w:w="1540" w:type="pct"/>
            <w:tcBorders>
              <w:top w:val="nil"/>
              <w:left w:val="nil"/>
              <w:bottom w:val="single" w:sz="4" w:space="0" w:color="auto"/>
              <w:right w:val="single" w:sz="4" w:space="0" w:color="auto"/>
            </w:tcBorders>
            <w:shd w:val="clear" w:color="auto" w:fill="auto"/>
            <w:hideMark/>
          </w:tcPr>
          <w:p w14:paraId="196A92CB" w14:textId="77777777" w:rsidR="00D35931" w:rsidRPr="00567CE7" w:rsidRDefault="00D35931" w:rsidP="00161966">
            <w:pPr>
              <w:pStyle w:val="GSATableText"/>
              <w:keepNext/>
              <w:keepLines/>
            </w:pPr>
            <w:r w:rsidRPr="00567CE7">
              <w:t>Incident Monitoring</w:t>
            </w:r>
          </w:p>
        </w:tc>
        <w:tc>
          <w:tcPr>
            <w:tcW w:w="819" w:type="pct"/>
            <w:tcBorders>
              <w:top w:val="single" w:sz="4" w:space="0" w:color="auto"/>
              <w:left w:val="nil"/>
              <w:bottom w:val="single" w:sz="4" w:space="0" w:color="auto"/>
              <w:right w:val="nil"/>
            </w:tcBorders>
            <w:shd w:val="clear" w:color="auto" w:fill="auto"/>
            <w:hideMark/>
          </w:tcPr>
          <w:p w14:paraId="288E4566" w14:textId="77777777" w:rsidR="00D35931" w:rsidRPr="00567CE7" w:rsidRDefault="00D35931" w:rsidP="00161966">
            <w:pPr>
              <w:pStyle w:val="GSATableText"/>
            </w:pPr>
            <w:r w:rsidRPr="00567CE7">
              <w:t>IR-5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50910C0" w14:textId="77777777" w:rsidR="00D35931" w:rsidRPr="00567CE7" w:rsidRDefault="00D35931" w:rsidP="00161966">
            <w:pPr>
              <w:pStyle w:val="GSATableText"/>
            </w:pPr>
            <w:r w:rsidRPr="00567CE7">
              <w:t>IR-5</w:t>
            </w:r>
          </w:p>
        </w:tc>
        <w:tc>
          <w:tcPr>
            <w:tcW w:w="1154" w:type="pct"/>
            <w:tcBorders>
              <w:top w:val="single" w:sz="4" w:space="0" w:color="auto"/>
              <w:left w:val="single" w:sz="4" w:space="0" w:color="auto"/>
              <w:bottom w:val="single" w:sz="4" w:space="0" w:color="auto"/>
              <w:right w:val="single" w:sz="4" w:space="0" w:color="auto"/>
            </w:tcBorders>
          </w:tcPr>
          <w:p w14:paraId="77D48684" w14:textId="77777777" w:rsidR="00D35931" w:rsidRPr="001C310B" w:rsidRDefault="00907D0F" w:rsidP="005E68EA">
            <w:pPr>
              <w:pStyle w:val="GSATableText"/>
            </w:pPr>
            <w:r>
              <w:t>IR-5 (1)</w:t>
            </w:r>
          </w:p>
        </w:tc>
      </w:tr>
      <w:tr w:rsidR="00D35931" w:rsidRPr="00567CE7" w14:paraId="3384A35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6D917EC" w14:textId="77777777" w:rsidR="00D35931" w:rsidRPr="00567CE7" w:rsidRDefault="00D35931" w:rsidP="00161966">
            <w:pPr>
              <w:pStyle w:val="GSATableHeadingLeftJustified"/>
            </w:pPr>
            <w:r w:rsidRPr="00567CE7">
              <w:t>IR-6</w:t>
            </w:r>
          </w:p>
        </w:tc>
        <w:tc>
          <w:tcPr>
            <w:tcW w:w="1540" w:type="pct"/>
            <w:tcBorders>
              <w:top w:val="nil"/>
              <w:left w:val="nil"/>
              <w:bottom w:val="single" w:sz="4" w:space="0" w:color="auto"/>
              <w:right w:val="single" w:sz="4" w:space="0" w:color="auto"/>
            </w:tcBorders>
            <w:shd w:val="clear" w:color="auto" w:fill="auto"/>
            <w:hideMark/>
          </w:tcPr>
          <w:p w14:paraId="1177895C" w14:textId="77777777" w:rsidR="00D35931" w:rsidRPr="00567CE7" w:rsidRDefault="00D35931" w:rsidP="00161966">
            <w:pPr>
              <w:pStyle w:val="GSATableText"/>
              <w:keepNext/>
              <w:keepLines/>
            </w:pPr>
            <w:r w:rsidRPr="00567CE7">
              <w:t>Incident Reporting</w:t>
            </w:r>
          </w:p>
        </w:tc>
        <w:tc>
          <w:tcPr>
            <w:tcW w:w="819" w:type="pct"/>
            <w:tcBorders>
              <w:top w:val="single" w:sz="4" w:space="0" w:color="auto"/>
              <w:left w:val="nil"/>
              <w:bottom w:val="single" w:sz="4" w:space="0" w:color="auto"/>
              <w:right w:val="nil"/>
            </w:tcBorders>
            <w:shd w:val="clear" w:color="auto" w:fill="auto"/>
            <w:hideMark/>
          </w:tcPr>
          <w:p w14:paraId="31DD52FC" w14:textId="77777777" w:rsidR="00D35931" w:rsidRPr="00567CE7" w:rsidRDefault="00D35931" w:rsidP="00161966">
            <w:pPr>
              <w:pStyle w:val="GSATableText"/>
            </w:pPr>
            <w:r w:rsidRPr="00567CE7">
              <w:t>IR-6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2C548BE" w14:textId="77777777" w:rsidR="00D35931" w:rsidRPr="00567CE7" w:rsidRDefault="00D35931" w:rsidP="00161966">
            <w:pPr>
              <w:pStyle w:val="GSATableText"/>
            </w:pPr>
            <w:r w:rsidRPr="00567CE7">
              <w:t>IR-6 (1)</w:t>
            </w:r>
          </w:p>
        </w:tc>
        <w:tc>
          <w:tcPr>
            <w:tcW w:w="1154" w:type="pct"/>
            <w:tcBorders>
              <w:top w:val="single" w:sz="4" w:space="0" w:color="auto"/>
              <w:left w:val="single" w:sz="4" w:space="0" w:color="auto"/>
              <w:bottom w:val="single" w:sz="4" w:space="0" w:color="auto"/>
              <w:right w:val="single" w:sz="4" w:space="0" w:color="auto"/>
            </w:tcBorders>
          </w:tcPr>
          <w:p w14:paraId="35846788" w14:textId="77777777" w:rsidR="00D35931" w:rsidRPr="001C310B" w:rsidRDefault="00D35931" w:rsidP="005E68EA">
            <w:pPr>
              <w:pStyle w:val="GSATableText"/>
            </w:pPr>
            <w:r w:rsidRPr="001C310B">
              <w:t xml:space="preserve">IR-6 (1) </w:t>
            </w:r>
          </w:p>
        </w:tc>
      </w:tr>
      <w:tr w:rsidR="00D35931" w:rsidRPr="00567CE7" w14:paraId="0BE00AA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27A759B" w14:textId="77777777" w:rsidR="00D35931" w:rsidRPr="00567CE7" w:rsidRDefault="00D35931" w:rsidP="00161966">
            <w:pPr>
              <w:pStyle w:val="GSATableHeadingLeftJustified"/>
            </w:pPr>
            <w:r w:rsidRPr="00567CE7">
              <w:t>IR-7</w:t>
            </w:r>
          </w:p>
        </w:tc>
        <w:tc>
          <w:tcPr>
            <w:tcW w:w="1540" w:type="pct"/>
            <w:tcBorders>
              <w:top w:val="nil"/>
              <w:left w:val="nil"/>
              <w:bottom w:val="single" w:sz="4" w:space="0" w:color="auto"/>
              <w:right w:val="single" w:sz="4" w:space="0" w:color="auto"/>
            </w:tcBorders>
            <w:shd w:val="clear" w:color="auto" w:fill="auto"/>
            <w:hideMark/>
          </w:tcPr>
          <w:p w14:paraId="2EFE759B" w14:textId="77777777" w:rsidR="00D35931" w:rsidRPr="00567CE7" w:rsidRDefault="00D35931" w:rsidP="00161966">
            <w:pPr>
              <w:pStyle w:val="GSATableText"/>
              <w:keepNext/>
              <w:keepLines/>
            </w:pPr>
            <w:r w:rsidRPr="00567CE7">
              <w:t>Incident Response Assistance</w:t>
            </w:r>
          </w:p>
        </w:tc>
        <w:tc>
          <w:tcPr>
            <w:tcW w:w="819" w:type="pct"/>
            <w:tcBorders>
              <w:top w:val="single" w:sz="4" w:space="0" w:color="auto"/>
              <w:left w:val="nil"/>
              <w:bottom w:val="single" w:sz="4" w:space="0" w:color="auto"/>
              <w:right w:val="nil"/>
            </w:tcBorders>
            <w:shd w:val="clear" w:color="auto" w:fill="auto"/>
            <w:hideMark/>
          </w:tcPr>
          <w:p w14:paraId="72F27AEC" w14:textId="77777777" w:rsidR="00D35931" w:rsidRPr="00567CE7" w:rsidRDefault="00D35931" w:rsidP="00161966">
            <w:pPr>
              <w:pStyle w:val="GSATableText"/>
            </w:pPr>
            <w:r w:rsidRPr="00567CE7">
              <w:t>IR-7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B62A8BE" w14:textId="77777777" w:rsidR="00D35931" w:rsidRPr="00567CE7" w:rsidRDefault="00D35931" w:rsidP="00161966">
            <w:pPr>
              <w:pStyle w:val="GSATableText"/>
            </w:pPr>
            <w:r w:rsidRPr="00567CE7">
              <w:t>IR-7 (1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14:paraId="72F06859" w14:textId="77777777" w:rsidR="00D35931" w:rsidRPr="001C310B" w:rsidRDefault="00D35931" w:rsidP="005E68EA">
            <w:pPr>
              <w:pStyle w:val="GSATableText"/>
            </w:pPr>
            <w:r w:rsidRPr="001C310B">
              <w:t>IR-7 (1) (2)</w:t>
            </w:r>
          </w:p>
        </w:tc>
      </w:tr>
      <w:tr w:rsidR="00D35931" w:rsidRPr="00567CE7" w14:paraId="0D4A5A6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D0681DD" w14:textId="77777777" w:rsidR="00D35931" w:rsidRPr="00567CE7" w:rsidRDefault="00D35931" w:rsidP="00161966">
            <w:pPr>
              <w:pStyle w:val="GSATableHeadingLeftJustified"/>
            </w:pPr>
            <w:r w:rsidRPr="00567CE7">
              <w:t>IR-8</w:t>
            </w:r>
          </w:p>
        </w:tc>
        <w:tc>
          <w:tcPr>
            <w:tcW w:w="1540" w:type="pct"/>
            <w:tcBorders>
              <w:top w:val="nil"/>
              <w:left w:val="nil"/>
              <w:bottom w:val="single" w:sz="4" w:space="0" w:color="auto"/>
              <w:right w:val="single" w:sz="4" w:space="0" w:color="auto"/>
            </w:tcBorders>
            <w:shd w:val="clear" w:color="auto" w:fill="auto"/>
            <w:hideMark/>
          </w:tcPr>
          <w:p w14:paraId="6DB0CE27" w14:textId="77777777" w:rsidR="00D35931" w:rsidRPr="00567CE7" w:rsidRDefault="00D35931" w:rsidP="00161966">
            <w:pPr>
              <w:pStyle w:val="GSATableText"/>
              <w:keepNext/>
              <w:keepLines/>
            </w:pPr>
            <w:r w:rsidRPr="00567CE7">
              <w:t>Incident Response Plan</w:t>
            </w:r>
          </w:p>
        </w:tc>
        <w:tc>
          <w:tcPr>
            <w:tcW w:w="819" w:type="pct"/>
            <w:tcBorders>
              <w:top w:val="single" w:sz="4" w:space="0" w:color="auto"/>
              <w:left w:val="nil"/>
              <w:bottom w:val="single" w:sz="4" w:space="0" w:color="auto"/>
              <w:right w:val="nil"/>
            </w:tcBorders>
            <w:shd w:val="clear" w:color="auto" w:fill="auto"/>
            <w:hideMark/>
          </w:tcPr>
          <w:p w14:paraId="32E1AA53" w14:textId="77777777" w:rsidR="00D35931" w:rsidRPr="00567CE7" w:rsidRDefault="00D35931" w:rsidP="00161966">
            <w:pPr>
              <w:pStyle w:val="GSATableText"/>
            </w:pPr>
            <w:r w:rsidRPr="00567CE7">
              <w:t>IR-8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6500B3F" w14:textId="77777777" w:rsidR="00D35931" w:rsidRPr="00567CE7" w:rsidRDefault="00D35931" w:rsidP="00161966">
            <w:pPr>
              <w:pStyle w:val="GSATableText"/>
            </w:pPr>
            <w:r w:rsidRPr="00567CE7">
              <w:t>IR-8</w:t>
            </w:r>
          </w:p>
        </w:tc>
        <w:tc>
          <w:tcPr>
            <w:tcW w:w="1154" w:type="pct"/>
            <w:tcBorders>
              <w:top w:val="single" w:sz="4" w:space="0" w:color="auto"/>
              <w:left w:val="single" w:sz="4" w:space="0" w:color="auto"/>
              <w:bottom w:val="single" w:sz="4" w:space="0" w:color="auto"/>
              <w:right w:val="single" w:sz="4" w:space="0" w:color="auto"/>
            </w:tcBorders>
          </w:tcPr>
          <w:p w14:paraId="17CC223E" w14:textId="77777777" w:rsidR="00D35931" w:rsidRPr="001C310B" w:rsidRDefault="00D35931" w:rsidP="005E68EA">
            <w:pPr>
              <w:pStyle w:val="GSATableText"/>
            </w:pPr>
            <w:r w:rsidRPr="001C310B">
              <w:t>IR-8</w:t>
            </w:r>
          </w:p>
        </w:tc>
      </w:tr>
      <w:tr w:rsidR="00D35931" w:rsidRPr="00567CE7" w14:paraId="7D79F56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87AC588" w14:textId="77777777" w:rsidR="00D35931" w:rsidRPr="00567CE7" w:rsidRDefault="00D35931" w:rsidP="00161966">
            <w:pPr>
              <w:pStyle w:val="GSATableHeadingLeftJustified"/>
              <w:keepNext w:val="0"/>
            </w:pPr>
            <w:r w:rsidRPr="00567CE7">
              <w:t>IR-9</w:t>
            </w:r>
          </w:p>
        </w:tc>
        <w:tc>
          <w:tcPr>
            <w:tcW w:w="1540" w:type="pct"/>
            <w:tcBorders>
              <w:top w:val="nil"/>
              <w:left w:val="nil"/>
              <w:bottom w:val="single" w:sz="4" w:space="0" w:color="auto"/>
              <w:right w:val="single" w:sz="4" w:space="0" w:color="auto"/>
            </w:tcBorders>
            <w:shd w:val="clear" w:color="auto" w:fill="auto"/>
            <w:hideMark/>
          </w:tcPr>
          <w:p w14:paraId="18F8E161" w14:textId="77777777" w:rsidR="00D35931" w:rsidRPr="00567CE7" w:rsidRDefault="00D35931" w:rsidP="00161966">
            <w:pPr>
              <w:pStyle w:val="GSATableText"/>
              <w:keepLines/>
            </w:pPr>
            <w:r w:rsidRPr="00567CE7">
              <w:t>Information Spillage Response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EEAFA2A"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78BF261" w14:textId="77777777" w:rsidR="00D35931" w:rsidRPr="00567CE7" w:rsidRDefault="00D35931" w:rsidP="00161966">
            <w:pPr>
              <w:pStyle w:val="GSATableText"/>
              <w:keepLines/>
            </w:pPr>
            <w:r w:rsidRPr="00567CE7">
              <w:t>IR-9 (1</w:t>
            </w:r>
            <w:r>
              <w:t>) (</w:t>
            </w:r>
            <w:r w:rsidRPr="00567CE7">
              <w:t>2</w:t>
            </w:r>
            <w:r>
              <w:t>) (</w:t>
            </w:r>
            <w:r w:rsidRPr="00567CE7">
              <w:t>3</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14:paraId="0EDE33E8" w14:textId="77777777" w:rsidR="00D35931" w:rsidRPr="001C310B" w:rsidRDefault="00D35931" w:rsidP="001C310B">
            <w:pPr>
              <w:pStyle w:val="GSATableText"/>
            </w:pPr>
            <w:r w:rsidRPr="001C310B">
              <w:t>IR-9 (1) (2) (3) (4)</w:t>
            </w:r>
          </w:p>
        </w:tc>
      </w:tr>
      <w:tr w:rsidR="00D35931" w:rsidRPr="00567CE7" w14:paraId="6C038D40"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4AC7DA50" w14:textId="77777777" w:rsidR="00D35931" w:rsidRPr="00567CE7" w:rsidRDefault="00D35931" w:rsidP="00161966">
            <w:pPr>
              <w:pStyle w:val="GSATableHeadingLeftJustified"/>
              <w:widowControl/>
            </w:pPr>
            <w:r w:rsidRPr="00567CE7">
              <w:t>MA</w:t>
            </w:r>
          </w:p>
        </w:tc>
        <w:tc>
          <w:tcPr>
            <w:tcW w:w="1540" w:type="pct"/>
            <w:tcBorders>
              <w:top w:val="single" w:sz="4" w:space="0" w:color="auto"/>
              <w:bottom w:val="single" w:sz="4" w:space="0" w:color="auto"/>
            </w:tcBorders>
            <w:shd w:val="clear" w:color="auto" w:fill="D9D9D9" w:themeFill="background1" w:themeFillShade="D9"/>
          </w:tcPr>
          <w:p w14:paraId="700F18EF" w14:textId="77777777" w:rsidR="00D35931" w:rsidRPr="00567CE7" w:rsidRDefault="00D35931" w:rsidP="00161966">
            <w:pPr>
              <w:pStyle w:val="GSATableHeading"/>
              <w:widowControl/>
            </w:pPr>
            <w:r w:rsidRPr="00567CE7">
              <w:t>Maintenance</w:t>
            </w:r>
          </w:p>
        </w:tc>
        <w:tc>
          <w:tcPr>
            <w:tcW w:w="819" w:type="pct"/>
            <w:tcBorders>
              <w:top w:val="single" w:sz="4" w:space="0" w:color="auto"/>
              <w:bottom w:val="single" w:sz="4" w:space="0" w:color="auto"/>
            </w:tcBorders>
            <w:shd w:val="clear" w:color="auto" w:fill="D9D9D9" w:themeFill="background1" w:themeFillShade="D9"/>
            <w:hideMark/>
          </w:tcPr>
          <w:p w14:paraId="0E3C7BEB" w14:textId="77777777" w:rsidR="00D35931" w:rsidRPr="00567CE7" w:rsidRDefault="00D35931" w:rsidP="00161966">
            <w:pPr>
              <w:pStyle w:val="GSATableHeading"/>
              <w:widowControl/>
            </w:pPr>
          </w:p>
        </w:tc>
        <w:tc>
          <w:tcPr>
            <w:tcW w:w="1057" w:type="pct"/>
            <w:tcBorders>
              <w:top w:val="single" w:sz="4" w:space="0" w:color="auto"/>
              <w:bottom w:val="single" w:sz="4" w:space="0" w:color="auto"/>
            </w:tcBorders>
            <w:shd w:val="clear" w:color="auto" w:fill="D9D9D9" w:themeFill="background1" w:themeFillShade="D9"/>
            <w:hideMark/>
          </w:tcPr>
          <w:p w14:paraId="416A99D9" w14:textId="77777777" w:rsidR="00D35931" w:rsidRPr="00567CE7" w:rsidRDefault="00D35931" w:rsidP="00161966">
            <w:pPr>
              <w:pStyle w:val="GSATableHeading"/>
              <w:widowControl/>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319CEB81" w14:textId="77777777" w:rsidR="00D35931" w:rsidRPr="00AA6AE5" w:rsidRDefault="00D35931" w:rsidP="00161966">
            <w:pPr>
              <w:pStyle w:val="GSATableHeading"/>
              <w:widowControl/>
            </w:pPr>
          </w:p>
        </w:tc>
      </w:tr>
      <w:tr w:rsidR="00D35931" w:rsidRPr="00567CE7" w14:paraId="23E271AE"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5F4EC4D6" w14:textId="77777777" w:rsidR="00D35931" w:rsidRPr="00567CE7" w:rsidRDefault="00D35931" w:rsidP="00161966">
            <w:pPr>
              <w:pStyle w:val="GSATableHeadingLeftJustified"/>
              <w:widowControl/>
            </w:pPr>
            <w:r w:rsidRPr="00567CE7">
              <w:t>MA-1</w:t>
            </w:r>
          </w:p>
        </w:tc>
        <w:tc>
          <w:tcPr>
            <w:tcW w:w="1540" w:type="pct"/>
            <w:tcBorders>
              <w:top w:val="single" w:sz="4" w:space="0" w:color="auto"/>
              <w:left w:val="nil"/>
              <w:bottom w:val="single" w:sz="4" w:space="0" w:color="auto"/>
              <w:right w:val="single" w:sz="4" w:space="0" w:color="auto"/>
            </w:tcBorders>
            <w:shd w:val="clear" w:color="auto" w:fill="auto"/>
            <w:hideMark/>
          </w:tcPr>
          <w:p w14:paraId="6BE237DB" w14:textId="77777777" w:rsidR="00D35931" w:rsidRPr="00567CE7" w:rsidRDefault="00D35931" w:rsidP="00161966">
            <w:pPr>
              <w:pStyle w:val="GSATableText"/>
              <w:keepNext/>
              <w:keepLines/>
              <w:widowControl/>
            </w:pPr>
            <w:r w:rsidRPr="00567CE7">
              <w:t>System Maintenance Policy and Procedures</w:t>
            </w:r>
          </w:p>
        </w:tc>
        <w:tc>
          <w:tcPr>
            <w:tcW w:w="819" w:type="pct"/>
            <w:tcBorders>
              <w:top w:val="single" w:sz="4" w:space="0" w:color="auto"/>
              <w:left w:val="nil"/>
              <w:bottom w:val="single" w:sz="4" w:space="0" w:color="auto"/>
              <w:right w:val="nil"/>
            </w:tcBorders>
            <w:shd w:val="clear" w:color="auto" w:fill="auto"/>
            <w:hideMark/>
          </w:tcPr>
          <w:p w14:paraId="6085BEE6" w14:textId="77777777" w:rsidR="00D35931" w:rsidRPr="00567CE7" w:rsidRDefault="00D35931" w:rsidP="00161966">
            <w:pPr>
              <w:pStyle w:val="GSATableText"/>
              <w:keepNext/>
              <w:keepLines/>
              <w:widowControl/>
            </w:pPr>
            <w:r w:rsidRPr="00567CE7">
              <w:t>MA-1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5F95E97" w14:textId="77777777" w:rsidR="00D35931" w:rsidRPr="00567CE7" w:rsidRDefault="00D35931" w:rsidP="00161966">
            <w:pPr>
              <w:pStyle w:val="GSATableText"/>
              <w:keepNext/>
              <w:keepLines/>
              <w:widowControl/>
            </w:pPr>
            <w:r w:rsidRPr="00567CE7">
              <w:t>MA-1</w:t>
            </w:r>
          </w:p>
        </w:tc>
        <w:tc>
          <w:tcPr>
            <w:tcW w:w="1154" w:type="pct"/>
            <w:tcBorders>
              <w:top w:val="single" w:sz="4" w:space="0" w:color="auto"/>
              <w:left w:val="single" w:sz="4" w:space="0" w:color="auto"/>
              <w:bottom w:val="single" w:sz="4" w:space="0" w:color="auto"/>
              <w:right w:val="single" w:sz="4" w:space="0" w:color="auto"/>
            </w:tcBorders>
          </w:tcPr>
          <w:p w14:paraId="4AAE82F3" w14:textId="77777777" w:rsidR="00D35931" w:rsidRPr="001C310B" w:rsidRDefault="00D35931" w:rsidP="001C310B">
            <w:pPr>
              <w:pStyle w:val="GSATableText"/>
            </w:pPr>
            <w:r w:rsidRPr="001C310B">
              <w:t>MA-1</w:t>
            </w:r>
          </w:p>
        </w:tc>
      </w:tr>
      <w:tr w:rsidR="00D35931" w:rsidRPr="00567CE7" w14:paraId="518B1F8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12FEC0A" w14:textId="77777777" w:rsidR="00D35931" w:rsidRPr="00567CE7" w:rsidRDefault="00D35931" w:rsidP="00161966">
            <w:pPr>
              <w:pStyle w:val="GSATableHeadingLeftJustified"/>
              <w:widowControl/>
            </w:pPr>
            <w:r w:rsidRPr="00567CE7">
              <w:t>MA-2</w:t>
            </w:r>
          </w:p>
        </w:tc>
        <w:tc>
          <w:tcPr>
            <w:tcW w:w="1540" w:type="pct"/>
            <w:tcBorders>
              <w:top w:val="nil"/>
              <w:left w:val="nil"/>
              <w:bottom w:val="single" w:sz="4" w:space="0" w:color="auto"/>
              <w:right w:val="single" w:sz="4" w:space="0" w:color="auto"/>
            </w:tcBorders>
            <w:shd w:val="clear" w:color="auto" w:fill="auto"/>
            <w:hideMark/>
          </w:tcPr>
          <w:p w14:paraId="667F0E94" w14:textId="77777777" w:rsidR="00D35931" w:rsidRPr="00567CE7" w:rsidRDefault="00D35931" w:rsidP="00161966">
            <w:pPr>
              <w:pStyle w:val="GSATableText"/>
              <w:keepNext/>
              <w:keepLines/>
              <w:widowControl/>
            </w:pPr>
            <w:r w:rsidRPr="00567CE7">
              <w:t>Controlled Maintenance</w:t>
            </w:r>
          </w:p>
        </w:tc>
        <w:tc>
          <w:tcPr>
            <w:tcW w:w="819" w:type="pct"/>
            <w:tcBorders>
              <w:top w:val="single" w:sz="4" w:space="0" w:color="auto"/>
              <w:left w:val="nil"/>
              <w:bottom w:val="single" w:sz="4" w:space="0" w:color="auto"/>
              <w:right w:val="nil"/>
            </w:tcBorders>
            <w:shd w:val="clear" w:color="auto" w:fill="auto"/>
            <w:hideMark/>
          </w:tcPr>
          <w:p w14:paraId="335F2087" w14:textId="77777777" w:rsidR="00D35931" w:rsidRPr="00567CE7" w:rsidRDefault="00D35931" w:rsidP="00161966">
            <w:pPr>
              <w:pStyle w:val="GSATableText"/>
              <w:keepNext/>
              <w:keepLines/>
              <w:widowControl/>
            </w:pPr>
            <w:r w:rsidRPr="00567CE7">
              <w:t>MA-2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36FAFEF" w14:textId="77777777" w:rsidR="00D35931" w:rsidRPr="00567CE7" w:rsidRDefault="00D35931" w:rsidP="00161966">
            <w:pPr>
              <w:pStyle w:val="GSATableText"/>
              <w:keepNext/>
              <w:keepLines/>
              <w:widowControl/>
            </w:pPr>
            <w:r w:rsidRPr="00567CE7">
              <w:t>MA-2</w:t>
            </w:r>
          </w:p>
        </w:tc>
        <w:tc>
          <w:tcPr>
            <w:tcW w:w="1154" w:type="pct"/>
            <w:tcBorders>
              <w:top w:val="single" w:sz="4" w:space="0" w:color="auto"/>
              <w:left w:val="single" w:sz="4" w:space="0" w:color="auto"/>
              <w:bottom w:val="single" w:sz="4" w:space="0" w:color="auto"/>
              <w:right w:val="single" w:sz="4" w:space="0" w:color="auto"/>
            </w:tcBorders>
          </w:tcPr>
          <w:p w14:paraId="4EBD5C4F" w14:textId="77777777" w:rsidR="00D35931" w:rsidRPr="001C310B" w:rsidRDefault="00D35931" w:rsidP="001C310B">
            <w:pPr>
              <w:pStyle w:val="GSATableText"/>
            </w:pPr>
            <w:r w:rsidRPr="001C310B">
              <w:t>MA-2 (2)</w:t>
            </w:r>
          </w:p>
        </w:tc>
      </w:tr>
      <w:tr w:rsidR="00D35931" w:rsidRPr="00567CE7" w14:paraId="3088F80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145A6A1" w14:textId="77777777" w:rsidR="00D35931" w:rsidRPr="00567CE7" w:rsidRDefault="00D35931" w:rsidP="00161966">
            <w:pPr>
              <w:pStyle w:val="GSATableHeadingLeftJustified"/>
              <w:widowControl/>
            </w:pPr>
            <w:r w:rsidRPr="00567CE7">
              <w:t>MA-3</w:t>
            </w:r>
          </w:p>
        </w:tc>
        <w:tc>
          <w:tcPr>
            <w:tcW w:w="1540" w:type="pct"/>
            <w:tcBorders>
              <w:top w:val="nil"/>
              <w:left w:val="nil"/>
              <w:bottom w:val="single" w:sz="4" w:space="0" w:color="auto"/>
              <w:right w:val="single" w:sz="4" w:space="0" w:color="auto"/>
            </w:tcBorders>
            <w:shd w:val="clear" w:color="auto" w:fill="auto"/>
            <w:hideMark/>
          </w:tcPr>
          <w:p w14:paraId="481662DA" w14:textId="77777777" w:rsidR="00D35931" w:rsidRPr="00567CE7" w:rsidRDefault="00D35931" w:rsidP="00161966">
            <w:pPr>
              <w:pStyle w:val="GSATableText"/>
              <w:keepNext/>
              <w:keepLines/>
              <w:widowControl/>
            </w:pPr>
            <w:r w:rsidRPr="00567CE7">
              <w:t>Maintenance Tools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DDB2269" w14:textId="77777777" w:rsidR="00D35931" w:rsidRPr="00567CE7" w:rsidRDefault="00D35931" w:rsidP="00161966">
            <w:pPr>
              <w:pStyle w:val="GSATableText"/>
              <w:keepNext/>
              <w:keepLines/>
              <w:widowControl/>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AC3C81E" w14:textId="77777777" w:rsidR="00D35931" w:rsidRPr="00567CE7" w:rsidRDefault="00D35931" w:rsidP="00161966">
            <w:pPr>
              <w:pStyle w:val="GSATableText"/>
              <w:keepNext/>
              <w:keepLines/>
              <w:widowControl/>
            </w:pPr>
            <w:r w:rsidRPr="00567CE7">
              <w:t>MA-3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43E12D05" w14:textId="77777777" w:rsidR="00D35931" w:rsidRPr="001C310B" w:rsidRDefault="00D35931" w:rsidP="001C310B">
            <w:pPr>
              <w:pStyle w:val="GSATableText"/>
            </w:pPr>
            <w:r w:rsidRPr="001C310B">
              <w:t>MA-3 (1) (2) (3)</w:t>
            </w:r>
          </w:p>
        </w:tc>
      </w:tr>
      <w:tr w:rsidR="00D35931" w:rsidRPr="00567CE7" w14:paraId="3D7945C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1A0DF65" w14:textId="77777777" w:rsidR="00D35931" w:rsidRPr="00567CE7" w:rsidRDefault="00D35931" w:rsidP="00161966">
            <w:pPr>
              <w:pStyle w:val="GSATableHeadingLeftJustified"/>
              <w:widowControl/>
            </w:pPr>
            <w:r w:rsidRPr="00567CE7">
              <w:t>MA-4</w:t>
            </w:r>
          </w:p>
        </w:tc>
        <w:tc>
          <w:tcPr>
            <w:tcW w:w="1540" w:type="pct"/>
            <w:tcBorders>
              <w:top w:val="nil"/>
              <w:left w:val="nil"/>
              <w:bottom w:val="single" w:sz="4" w:space="0" w:color="auto"/>
              <w:right w:val="single" w:sz="4" w:space="0" w:color="auto"/>
            </w:tcBorders>
            <w:shd w:val="clear" w:color="auto" w:fill="auto"/>
            <w:hideMark/>
          </w:tcPr>
          <w:p w14:paraId="63A6E2E8" w14:textId="77777777" w:rsidR="00D35931" w:rsidRPr="00567CE7" w:rsidRDefault="00D35931" w:rsidP="00161966">
            <w:pPr>
              <w:pStyle w:val="GSATableText"/>
              <w:keepNext/>
              <w:keepLines/>
              <w:widowControl/>
            </w:pPr>
            <w:r w:rsidRPr="00567CE7">
              <w:t>Nonlocal Maintenance</w:t>
            </w:r>
          </w:p>
        </w:tc>
        <w:tc>
          <w:tcPr>
            <w:tcW w:w="819" w:type="pct"/>
            <w:tcBorders>
              <w:top w:val="single" w:sz="4" w:space="0" w:color="auto"/>
              <w:left w:val="nil"/>
              <w:bottom w:val="single" w:sz="4" w:space="0" w:color="auto"/>
              <w:right w:val="nil"/>
            </w:tcBorders>
            <w:shd w:val="clear" w:color="auto" w:fill="auto"/>
            <w:hideMark/>
          </w:tcPr>
          <w:p w14:paraId="145BC77C" w14:textId="77777777" w:rsidR="00D35931" w:rsidRPr="00567CE7" w:rsidRDefault="00D35931" w:rsidP="00161966">
            <w:pPr>
              <w:pStyle w:val="GSATableText"/>
              <w:keepNext/>
              <w:keepLines/>
              <w:widowControl/>
            </w:pPr>
            <w:r w:rsidRPr="00567CE7">
              <w:t>MA-4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000946D" w14:textId="77777777" w:rsidR="00D35931" w:rsidRPr="00567CE7" w:rsidRDefault="00D35931" w:rsidP="00161966">
            <w:pPr>
              <w:pStyle w:val="GSATableText"/>
              <w:keepNext/>
              <w:keepLines/>
              <w:widowControl/>
            </w:pPr>
            <w:r w:rsidRPr="00567CE7">
              <w:t>MA-4 (2)</w:t>
            </w:r>
          </w:p>
        </w:tc>
        <w:tc>
          <w:tcPr>
            <w:tcW w:w="1154" w:type="pct"/>
            <w:tcBorders>
              <w:top w:val="single" w:sz="4" w:space="0" w:color="auto"/>
              <w:left w:val="single" w:sz="4" w:space="0" w:color="auto"/>
              <w:bottom w:val="single" w:sz="4" w:space="0" w:color="auto"/>
              <w:right w:val="single" w:sz="4" w:space="0" w:color="auto"/>
            </w:tcBorders>
          </w:tcPr>
          <w:p w14:paraId="514ACBCD" w14:textId="77777777" w:rsidR="00D35931" w:rsidRPr="001C310B" w:rsidRDefault="00D35931" w:rsidP="001C310B">
            <w:pPr>
              <w:pStyle w:val="GSATableText"/>
            </w:pPr>
            <w:r w:rsidRPr="001C310B">
              <w:t>MA-4 (2) (3) (6)</w:t>
            </w:r>
          </w:p>
        </w:tc>
      </w:tr>
      <w:tr w:rsidR="00D35931" w:rsidRPr="00567CE7" w14:paraId="361DB18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0768FA6" w14:textId="77777777" w:rsidR="00D35931" w:rsidRPr="00567CE7" w:rsidRDefault="00D35931" w:rsidP="00161966">
            <w:pPr>
              <w:pStyle w:val="GSATableHeadingLeftJustified"/>
              <w:keepNext w:val="0"/>
              <w:widowControl/>
            </w:pPr>
            <w:r w:rsidRPr="00567CE7">
              <w:t>MA-5</w:t>
            </w:r>
          </w:p>
        </w:tc>
        <w:tc>
          <w:tcPr>
            <w:tcW w:w="1540" w:type="pct"/>
            <w:tcBorders>
              <w:top w:val="nil"/>
              <w:left w:val="nil"/>
              <w:bottom w:val="single" w:sz="4" w:space="0" w:color="auto"/>
              <w:right w:val="single" w:sz="4" w:space="0" w:color="auto"/>
            </w:tcBorders>
            <w:shd w:val="clear" w:color="auto" w:fill="auto"/>
            <w:hideMark/>
          </w:tcPr>
          <w:p w14:paraId="0F71C187" w14:textId="77777777" w:rsidR="00D35931" w:rsidRPr="00567CE7" w:rsidRDefault="00D35931" w:rsidP="00161966">
            <w:pPr>
              <w:pStyle w:val="GSATableText"/>
              <w:keepLines/>
              <w:widowControl/>
            </w:pPr>
            <w:r w:rsidRPr="00567CE7">
              <w:t>Maintenance Personnel</w:t>
            </w:r>
          </w:p>
        </w:tc>
        <w:tc>
          <w:tcPr>
            <w:tcW w:w="819" w:type="pct"/>
            <w:tcBorders>
              <w:top w:val="single" w:sz="4" w:space="0" w:color="auto"/>
              <w:left w:val="nil"/>
              <w:bottom w:val="single" w:sz="4" w:space="0" w:color="auto"/>
              <w:right w:val="nil"/>
            </w:tcBorders>
            <w:shd w:val="clear" w:color="auto" w:fill="auto"/>
            <w:hideMark/>
          </w:tcPr>
          <w:p w14:paraId="1A1A1304" w14:textId="77777777" w:rsidR="00D35931" w:rsidRPr="00567CE7" w:rsidRDefault="00D35931" w:rsidP="00161966">
            <w:pPr>
              <w:pStyle w:val="GSATableText"/>
              <w:keepLines/>
              <w:widowControl/>
            </w:pPr>
            <w:r w:rsidRPr="00567CE7">
              <w:t>MA-5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558320D" w14:textId="77777777" w:rsidR="00D35931" w:rsidRPr="00567CE7" w:rsidRDefault="00D35931" w:rsidP="00161966">
            <w:pPr>
              <w:pStyle w:val="GSATableText"/>
              <w:keepLines/>
              <w:widowControl/>
            </w:pPr>
            <w:r w:rsidRPr="00567CE7">
              <w:t>MA-5 (1)</w:t>
            </w:r>
          </w:p>
        </w:tc>
        <w:tc>
          <w:tcPr>
            <w:tcW w:w="1154" w:type="pct"/>
            <w:tcBorders>
              <w:top w:val="single" w:sz="4" w:space="0" w:color="auto"/>
              <w:left w:val="single" w:sz="4" w:space="0" w:color="auto"/>
              <w:bottom w:val="single" w:sz="4" w:space="0" w:color="auto"/>
              <w:right w:val="single" w:sz="4" w:space="0" w:color="auto"/>
            </w:tcBorders>
          </w:tcPr>
          <w:p w14:paraId="5385265D" w14:textId="77777777" w:rsidR="00D35931" w:rsidRPr="001C310B" w:rsidRDefault="00D35931" w:rsidP="001C310B">
            <w:pPr>
              <w:pStyle w:val="GSATableText"/>
            </w:pPr>
            <w:r w:rsidRPr="001C310B">
              <w:t>MA-5 (1)</w:t>
            </w:r>
          </w:p>
        </w:tc>
      </w:tr>
      <w:tr w:rsidR="00D35931" w:rsidRPr="00567CE7" w14:paraId="7CA4400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C313A0D" w14:textId="77777777" w:rsidR="00D35931" w:rsidRPr="00567CE7" w:rsidRDefault="00D35931" w:rsidP="00161966">
            <w:pPr>
              <w:pStyle w:val="GSATableHeadingLeftJustified"/>
              <w:keepNext w:val="0"/>
              <w:widowControl/>
            </w:pPr>
            <w:r w:rsidRPr="00567CE7">
              <w:t>MA-6</w:t>
            </w:r>
          </w:p>
        </w:tc>
        <w:tc>
          <w:tcPr>
            <w:tcW w:w="1540" w:type="pct"/>
            <w:tcBorders>
              <w:top w:val="nil"/>
              <w:left w:val="nil"/>
              <w:bottom w:val="single" w:sz="4" w:space="0" w:color="auto"/>
              <w:right w:val="single" w:sz="4" w:space="0" w:color="auto"/>
            </w:tcBorders>
            <w:shd w:val="clear" w:color="auto" w:fill="auto"/>
            <w:hideMark/>
          </w:tcPr>
          <w:p w14:paraId="778CD7AA" w14:textId="77777777" w:rsidR="00D35931" w:rsidRPr="00567CE7" w:rsidRDefault="00D35931" w:rsidP="00161966">
            <w:pPr>
              <w:pStyle w:val="GSATableText"/>
              <w:keepLines/>
              <w:widowControl/>
            </w:pPr>
            <w:r w:rsidRPr="00567CE7">
              <w:t>Timely Maintenance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713A97E1" w14:textId="77777777" w:rsidR="00D35931" w:rsidRPr="00567CE7" w:rsidRDefault="00D35931" w:rsidP="00161966">
            <w:pPr>
              <w:pStyle w:val="GSATableText"/>
              <w:keepLines/>
              <w:widowControl/>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FE18E25" w14:textId="77777777" w:rsidR="00D35931" w:rsidRPr="00567CE7" w:rsidRDefault="00D35931" w:rsidP="00161966">
            <w:pPr>
              <w:pStyle w:val="GSATableText"/>
              <w:keepLines/>
              <w:widowControl/>
            </w:pPr>
            <w:r w:rsidRPr="00567CE7">
              <w:t>MA-6</w:t>
            </w:r>
          </w:p>
        </w:tc>
        <w:tc>
          <w:tcPr>
            <w:tcW w:w="1154" w:type="pct"/>
            <w:tcBorders>
              <w:top w:val="single" w:sz="4" w:space="0" w:color="auto"/>
              <w:left w:val="single" w:sz="4" w:space="0" w:color="auto"/>
              <w:bottom w:val="single" w:sz="4" w:space="0" w:color="auto"/>
              <w:right w:val="single" w:sz="4" w:space="0" w:color="auto"/>
            </w:tcBorders>
          </w:tcPr>
          <w:p w14:paraId="3B170193" w14:textId="77777777" w:rsidR="00D35931" w:rsidRPr="001C310B" w:rsidRDefault="00D35931" w:rsidP="001C310B">
            <w:pPr>
              <w:pStyle w:val="GSATableText"/>
            </w:pPr>
            <w:r w:rsidRPr="001C310B">
              <w:t>MA-6</w:t>
            </w:r>
          </w:p>
        </w:tc>
      </w:tr>
      <w:tr w:rsidR="00D35931" w:rsidRPr="00567CE7" w14:paraId="7C660286"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44399F17" w14:textId="77777777" w:rsidR="00D35931" w:rsidRPr="00567CE7" w:rsidRDefault="00D35931" w:rsidP="00161966">
            <w:pPr>
              <w:pStyle w:val="GSATableHeadingLeftJustified"/>
            </w:pPr>
            <w:r w:rsidRPr="00567CE7">
              <w:t>MP</w:t>
            </w:r>
          </w:p>
        </w:tc>
        <w:tc>
          <w:tcPr>
            <w:tcW w:w="1540" w:type="pct"/>
            <w:tcBorders>
              <w:top w:val="single" w:sz="4" w:space="0" w:color="auto"/>
              <w:bottom w:val="single" w:sz="4" w:space="0" w:color="auto"/>
            </w:tcBorders>
            <w:shd w:val="clear" w:color="auto" w:fill="D9D9D9" w:themeFill="background1" w:themeFillShade="D9"/>
          </w:tcPr>
          <w:p w14:paraId="71991F14" w14:textId="77777777" w:rsidR="00D35931" w:rsidRPr="00567CE7" w:rsidRDefault="00D35931" w:rsidP="00161966">
            <w:pPr>
              <w:pStyle w:val="GSATableHeading"/>
            </w:pPr>
            <w:r w:rsidRPr="00567CE7">
              <w:t>Media Protection</w:t>
            </w:r>
          </w:p>
        </w:tc>
        <w:tc>
          <w:tcPr>
            <w:tcW w:w="819" w:type="pct"/>
            <w:tcBorders>
              <w:top w:val="single" w:sz="4" w:space="0" w:color="auto"/>
              <w:bottom w:val="single" w:sz="4" w:space="0" w:color="auto"/>
            </w:tcBorders>
            <w:shd w:val="clear" w:color="auto" w:fill="D9D9D9" w:themeFill="background1" w:themeFillShade="D9"/>
            <w:hideMark/>
          </w:tcPr>
          <w:p w14:paraId="1A4A276C"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29D7161B"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3B77C24E" w14:textId="77777777" w:rsidR="00D35931" w:rsidRPr="00AA6AE5" w:rsidRDefault="00D35931" w:rsidP="00161966">
            <w:pPr>
              <w:pStyle w:val="GSATableHeading"/>
            </w:pPr>
          </w:p>
        </w:tc>
      </w:tr>
      <w:tr w:rsidR="00D35931" w:rsidRPr="00567CE7" w14:paraId="2C12CD85"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707BC6DD" w14:textId="77777777" w:rsidR="00D35931" w:rsidRPr="00567CE7" w:rsidRDefault="00D35931" w:rsidP="00161966">
            <w:pPr>
              <w:pStyle w:val="GSATableHeadingLeftJustified"/>
            </w:pPr>
            <w:r w:rsidRPr="00567CE7">
              <w:t>MP-1</w:t>
            </w:r>
          </w:p>
        </w:tc>
        <w:tc>
          <w:tcPr>
            <w:tcW w:w="1540" w:type="pct"/>
            <w:tcBorders>
              <w:top w:val="single" w:sz="4" w:space="0" w:color="auto"/>
              <w:left w:val="nil"/>
              <w:bottom w:val="single" w:sz="4" w:space="0" w:color="auto"/>
              <w:right w:val="single" w:sz="4" w:space="0" w:color="auto"/>
            </w:tcBorders>
            <w:shd w:val="clear" w:color="auto" w:fill="auto"/>
            <w:hideMark/>
          </w:tcPr>
          <w:p w14:paraId="5788F39C" w14:textId="77777777" w:rsidR="00D35931" w:rsidRPr="00567CE7" w:rsidRDefault="00D35931" w:rsidP="00161966">
            <w:pPr>
              <w:pStyle w:val="GSATableText"/>
              <w:keepNext/>
              <w:keepLines/>
            </w:pPr>
            <w:r w:rsidRPr="00567CE7">
              <w:t>Media Protection Policy and Procedures</w:t>
            </w:r>
          </w:p>
        </w:tc>
        <w:tc>
          <w:tcPr>
            <w:tcW w:w="819" w:type="pct"/>
            <w:tcBorders>
              <w:top w:val="single" w:sz="4" w:space="0" w:color="auto"/>
              <w:left w:val="nil"/>
              <w:bottom w:val="single" w:sz="4" w:space="0" w:color="auto"/>
              <w:right w:val="nil"/>
            </w:tcBorders>
            <w:shd w:val="clear" w:color="auto" w:fill="auto"/>
            <w:hideMark/>
          </w:tcPr>
          <w:p w14:paraId="3BF69418" w14:textId="77777777" w:rsidR="00D35931" w:rsidRPr="00567CE7" w:rsidRDefault="00D35931" w:rsidP="00161966">
            <w:pPr>
              <w:pStyle w:val="GSATableText"/>
              <w:keepNext/>
              <w:keepLines/>
            </w:pPr>
            <w:r w:rsidRPr="00567CE7">
              <w:t>MP-1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D9C302F" w14:textId="77777777" w:rsidR="00D35931" w:rsidRPr="00567CE7" w:rsidRDefault="00D35931" w:rsidP="00161966">
            <w:pPr>
              <w:pStyle w:val="GSATableText"/>
              <w:keepNext/>
              <w:keepLines/>
            </w:pPr>
            <w:r w:rsidRPr="00567CE7">
              <w:t>MP-1</w:t>
            </w:r>
          </w:p>
        </w:tc>
        <w:tc>
          <w:tcPr>
            <w:tcW w:w="1154" w:type="pct"/>
            <w:tcBorders>
              <w:top w:val="single" w:sz="4" w:space="0" w:color="auto"/>
              <w:left w:val="single" w:sz="4" w:space="0" w:color="auto"/>
              <w:bottom w:val="single" w:sz="4" w:space="0" w:color="auto"/>
              <w:right w:val="single" w:sz="4" w:space="0" w:color="auto"/>
            </w:tcBorders>
          </w:tcPr>
          <w:p w14:paraId="6BF1889D" w14:textId="77777777" w:rsidR="00D35931" w:rsidRPr="001C310B" w:rsidRDefault="00D35931" w:rsidP="001C310B">
            <w:pPr>
              <w:pStyle w:val="GSATableText"/>
            </w:pPr>
            <w:r w:rsidRPr="001C310B">
              <w:t>MP-1</w:t>
            </w:r>
          </w:p>
        </w:tc>
      </w:tr>
      <w:tr w:rsidR="00D35931" w:rsidRPr="00567CE7" w14:paraId="30AB729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863431A" w14:textId="77777777" w:rsidR="00D35931" w:rsidRPr="00567CE7" w:rsidRDefault="00D35931" w:rsidP="00161966">
            <w:pPr>
              <w:pStyle w:val="GSATableHeadingLeftJustified"/>
            </w:pPr>
            <w:r w:rsidRPr="00567CE7">
              <w:t>MP-2</w:t>
            </w:r>
          </w:p>
        </w:tc>
        <w:tc>
          <w:tcPr>
            <w:tcW w:w="1540" w:type="pct"/>
            <w:tcBorders>
              <w:top w:val="nil"/>
              <w:left w:val="nil"/>
              <w:bottom w:val="single" w:sz="4" w:space="0" w:color="auto"/>
              <w:right w:val="single" w:sz="4" w:space="0" w:color="auto"/>
            </w:tcBorders>
            <w:shd w:val="clear" w:color="auto" w:fill="auto"/>
            <w:hideMark/>
          </w:tcPr>
          <w:p w14:paraId="431229D7" w14:textId="77777777" w:rsidR="00D35931" w:rsidRPr="00567CE7" w:rsidRDefault="00D35931" w:rsidP="00161966">
            <w:pPr>
              <w:pStyle w:val="GSATableText"/>
              <w:keepNext/>
              <w:keepLines/>
            </w:pPr>
            <w:r w:rsidRPr="00567CE7">
              <w:t>Media Access</w:t>
            </w:r>
          </w:p>
        </w:tc>
        <w:tc>
          <w:tcPr>
            <w:tcW w:w="819" w:type="pct"/>
            <w:tcBorders>
              <w:top w:val="single" w:sz="4" w:space="0" w:color="auto"/>
              <w:left w:val="nil"/>
              <w:bottom w:val="single" w:sz="4" w:space="0" w:color="auto"/>
              <w:right w:val="nil"/>
            </w:tcBorders>
            <w:shd w:val="clear" w:color="auto" w:fill="auto"/>
            <w:hideMark/>
          </w:tcPr>
          <w:p w14:paraId="2ADBFE70" w14:textId="77777777" w:rsidR="00D35931" w:rsidRPr="00567CE7" w:rsidRDefault="00D35931" w:rsidP="00161966">
            <w:pPr>
              <w:pStyle w:val="GSATableText"/>
              <w:keepNext/>
              <w:keepLines/>
            </w:pPr>
            <w:r w:rsidRPr="00567CE7">
              <w:t>MP-2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4BCE6A7" w14:textId="77777777" w:rsidR="00D35931" w:rsidRPr="00567CE7" w:rsidRDefault="00D35931" w:rsidP="00161966">
            <w:pPr>
              <w:pStyle w:val="GSATableText"/>
              <w:keepNext/>
              <w:keepLines/>
            </w:pPr>
            <w:r w:rsidRPr="00567CE7">
              <w:t>MP-2</w:t>
            </w:r>
          </w:p>
        </w:tc>
        <w:tc>
          <w:tcPr>
            <w:tcW w:w="1154" w:type="pct"/>
            <w:tcBorders>
              <w:top w:val="single" w:sz="4" w:space="0" w:color="auto"/>
              <w:left w:val="single" w:sz="4" w:space="0" w:color="auto"/>
              <w:bottom w:val="single" w:sz="4" w:space="0" w:color="auto"/>
              <w:right w:val="single" w:sz="4" w:space="0" w:color="auto"/>
            </w:tcBorders>
          </w:tcPr>
          <w:p w14:paraId="6DE977F2" w14:textId="77777777" w:rsidR="00D35931" w:rsidRPr="001C310B" w:rsidRDefault="00D35931" w:rsidP="001C310B">
            <w:pPr>
              <w:pStyle w:val="GSATableText"/>
            </w:pPr>
            <w:r w:rsidRPr="001C310B">
              <w:t>MP-2</w:t>
            </w:r>
          </w:p>
        </w:tc>
      </w:tr>
      <w:tr w:rsidR="00D35931" w:rsidRPr="00567CE7" w14:paraId="6BE7786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C58692B" w14:textId="77777777" w:rsidR="00D35931" w:rsidRPr="00567CE7" w:rsidRDefault="00D35931" w:rsidP="00161966">
            <w:pPr>
              <w:pStyle w:val="GSATableHeadingLeftJustified"/>
            </w:pPr>
            <w:r w:rsidRPr="00567CE7">
              <w:t>MP-3</w:t>
            </w:r>
          </w:p>
        </w:tc>
        <w:tc>
          <w:tcPr>
            <w:tcW w:w="1540" w:type="pct"/>
            <w:tcBorders>
              <w:top w:val="nil"/>
              <w:left w:val="nil"/>
              <w:bottom w:val="single" w:sz="4" w:space="0" w:color="auto"/>
              <w:right w:val="single" w:sz="4" w:space="0" w:color="auto"/>
            </w:tcBorders>
            <w:shd w:val="clear" w:color="auto" w:fill="auto"/>
            <w:hideMark/>
          </w:tcPr>
          <w:p w14:paraId="26C76DB1" w14:textId="77777777" w:rsidR="00D35931" w:rsidRPr="00567CE7" w:rsidRDefault="00D35931" w:rsidP="00161966">
            <w:pPr>
              <w:pStyle w:val="GSATableText"/>
              <w:keepNext/>
              <w:keepLines/>
            </w:pPr>
            <w:r w:rsidRPr="00567CE7">
              <w:t>Media Marking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BC7D553"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C4FA991" w14:textId="77777777" w:rsidR="00D35931" w:rsidRPr="00567CE7" w:rsidRDefault="00D35931" w:rsidP="00161966">
            <w:pPr>
              <w:pStyle w:val="GSATableText"/>
              <w:keepNext/>
              <w:keepLines/>
            </w:pPr>
            <w:r w:rsidRPr="00567CE7">
              <w:t>MP-3</w:t>
            </w:r>
          </w:p>
        </w:tc>
        <w:tc>
          <w:tcPr>
            <w:tcW w:w="1154" w:type="pct"/>
            <w:tcBorders>
              <w:top w:val="single" w:sz="4" w:space="0" w:color="auto"/>
              <w:left w:val="single" w:sz="4" w:space="0" w:color="auto"/>
              <w:bottom w:val="single" w:sz="4" w:space="0" w:color="auto"/>
              <w:right w:val="single" w:sz="4" w:space="0" w:color="auto"/>
            </w:tcBorders>
          </w:tcPr>
          <w:p w14:paraId="27290668" w14:textId="77777777" w:rsidR="00D35931" w:rsidRPr="001C310B" w:rsidRDefault="00D35931" w:rsidP="001C310B">
            <w:pPr>
              <w:pStyle w:val="GSATableText"/>
            </w:pPr>
            <w:r w:rsidRPr="001C310B">
              <w:t>MP-3</w:t>
            </w:r>
          </w:p>
        </w:tc>
      </w:tr>
      <w:tr w:rsidR="00D35931" w:rsidRPr="00567CE7" w14:paraId="1075676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A020EB6" w14:textId="77777777" w:rsidR="00D35931" w:rsidRPr="00567CE7" w:rsidRDefault="00D35931" w:rsidP="00161966">
            <w:pPr>
              <w:pStyle w:val="GSATableHeadingLeftJustified"/>
            </w:pPr>
            <w:r w:rsidRPr="00567CE7">
              <w:t>MP-4</w:t>
            </w:r>
          </w:p>
        </w:tc>
        <w:tc>
          <w:tcPr>
            <w:tcW w:w="1540" w:type="pct"/>
            <w:tcBorders>
              <w:top w:val="nil"/>
              <w:left w:val="nil"/>
              <w:bottom w:val="single" w:sz="4" w:space="0" w:color="auto"/>
              <w:right w:val="single" w:sz="4" w:space="0" w:color="auto"/>
            </w:tcBorders>
            <w:shd w:val="clear" w:color="auto" w:fill="auto"/>
            <w:hideMark/>
          </w:tcPr>
          <w:p w14:paraId="2BFB1E21" w14:textId="77777777" w:rsidR="00D35931" w:rsidRPr="00567CE7" w:rsidRDefault="00D35931" w:rsidP="00161966">
            <w:pPr>
              <w:pStyle w:val="GSATableText"/>
              <w:keepNext/>
              <w:keepLines/>
            </w:pPr>
            <w:r w:rsidRPr="00567CE7">
              <w:t>Media Storage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BBFB2CD"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43B4201" w14:textId="77777777" w:rsidR="00D35931" w:rsidRPr="00567CE7" w:rsidRDefault="00D35931" w:rsidP="00161966">
            <w:pPr>
              <w:pStyle w:val="GSATableText"/>
              <w:keepNext/>
              <w:keepLines/>
            </w:pPr>
            <w:r w:rsidRPr="00567CE7">
              <w:t>MP-4</w:t>
            </w:r>
          </w:p>
        </w:tc>
        <w:tc>
          <w:tcPr>
            <w:tcW w:w="1154" w:type="pct"/>
            <w:tcBorders>
              <w:top w:val="single" w:sz="4" w:space="0" w:color="auto"/>
              <w:left w:val="single" w:sz="4" w:space="0" w:color="auto"/>
              <w:bottom w:val="single" w:sz="4" w:space="0" w:color="auto"/>
              <w:right w:val="single" w:sz="4" w:space="0" w:color="auto"/>
            </w:tcBorders>
          </w:tcPr>
          <w:p w14:paraId="506010E8" w14:textId="77777777" w:rsidR="00D35931" w:rsidRPr="001C310B" w:rsidRDefault="00D35931" w:rsidP="001C310B">
            <w:pPr>
              <w:pStyle w:val="GSATableText"/>
            </w:pPr>
            <w:r w:rsidRPr="001C310B">
              <w:t>MP-4</w:t>
            </w:r>
          </w:p>
        </w:tc>
      </w:tr>
      <w:tr w:rsidR="00D35931" w:rsidRPr="00567CE7" w14:paraId="024DB19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30BB894" w14:textId="77777777" w:rsidR="00D35931" w:rsidRPr="00567CE7" w:rsidRDefault="00D35931" w:rsidP="00161966">
            <w:pPr>
              <w:pStyle w:val="GSATableHeadingLeftJustified"/>
            </w:pPr>
            <w:r w:rsidRPr="00567CE7">
              <w:t>MP-5</w:t>
            </w:r>
          </w:p>
        </w:tc>
        <w:tc>
          <w:tcPr>
            <w:tcW w:w="1540" w:type="pct"/>
            <w:tcBorders>
              <w:top w:val="nil"/>
              <w:left w:val="nil"/>
              <w:bottom w:val="single" w:sz="4" w:space="0" w:color="auto"/>
              <w:right w:val="single" w:sz="4" w:space="0" w:color="auto"/>
            </w:tcBorders>
            <w:shd w:val="clear" w:color="auto" w:fill="auto"/>
            <w:hideMark/>
          </w:tcPr>
          <w:p w14:paraId="73B4AC0D" w14:textId="77777777" w:rsidR="00D35931" w:rsidRPr="00567CE7" w:rsidRDefault="00D35931" w:rsidP="00161966">
            <w:pPr>
              <w:pStyle w:val="GSATableText"/>
              <w:keepNext/>
              <w:keepLines/>
            </w:pPr>
            <w:r w:rsidRPr="00567CE7">
              <w:t>Media Transport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753967F5"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6560EE0" w14:textId="77777777" w:rsidR="00D35931" w:rsidRPr="00567CE7" w:rsidRDefault="00D35931" w:rsidP="00161966">
            <w:pPr>
              <w:pStyle w:val="GSATableText"/>
              <w:keepNext/>
              <w:keepLines/>
            </w:pPr>
            <w:r w:rsidRPr="00567CE7">
              <w:t>MP-5 (4)</w:t>
            </w:r>
          </w:p>
        </w:tc>
        <w:tc>
          <w:tcPr>
            <w:tcW w:w="1154" w:type="pct"/>
            <w:tcBorders>
              <w:top w:val="single" w:sz="4" w:space="0" w:color="auto"/>
              <w:left w:val="single" w:sz="4" w:space="0" w:color="auto"/>
              <w:bottom w:val="single" w:sz="4" w:space="0" w:color="auto"/>
              <w:right w:val="single" w:sz="4" w:space="0" w:color="auto"/>
            </w:tcBorders>
          </w:tcPr>
          <w:p w14:paraId="1E857E5E" w14:textId="77777777" w:rsidR="00D35931" w:rsidRPr="001C310B" w:rsidRDefault="00D35931" w:rsidP="001C310B">
            <w:pPr>
              <w:pStyle w:val="GSATableText"/>
            </w:pPr>
            <w:r w:rsidRPr="001C310B">
              <w:t>MP-5 (4)</w:t>
            </w:r>
          </w:p>
        </w:tc>
      </w:tr>
      <w:tr w:rsidR="00D35931" w:rsidRPr="00567CE7" w14:paraId="4BC0934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9A1E436" w14:textId="77777777" w:rsidR="00D35931" w:rsidRPr="00567CE7" w:rsidRDefault="00D35931" w:rsidP="00161966">
            <w:pPr>
              <w:pStyle w:val="GSATableHeadingLeftJustified"/>
            </w:pPr>
            <w:r w:rsidRPr="00567CE7">
              <w:t>MP-6</w:t>
            </w:r>
          </w:p>
        </w:tc>
        <w:tc>
          <w:tcPr>
            <w:tcW w:w="1540" w:type="pct"/>
            <w:tcBorders>
              <w:top w:val="nil"/>
              <w:left w:val="nil"/>
              <w:bottom w:val="single" w:sz="4" w:space="0" w:color="auto"/>
              <w:right w:val="single" w:sz="4" w:space="0" w:color="auto"/>
            </w:tcBorders>
            <w:shd w:val="clear" w:color="auto" w:fill="auto"/>
            <w:hideMark/>
          </w:tcPr>
          <w:p w14:paraId="52BCD1F9" w14:textId="77777777" w:rsidR="00D35931" w:rsidRPr="00567CE7" w:rsidRDefault="00D35931" w:rsidP="00161966">
            <w:pPr>
              <w:pStyle w:val="GSATableText"/>
              <w:keepNext/>
              <w:keepLines/>
            </w:pPr>
            <w:r w:rsidRPr="00567CE7">
              <w:t>Media Sanitization</w:t>
            </w:r>
          </w:p>
        </w:tc>
        <w:tc>
          <w:tcPr>
            <w:tcW w:w="819" w:type="pct"/>
            <w:tcBorders>
              <w:top w:val="single" w:sz="4" w:space="0" w:color="auto"/>
              <w:left w:val="nil"/>
              <w:bottom w:val="single" w:sz="4" w:space="0" w:color="auto"/>
              <w:right w:val="nil"/>
            </w:tcBorders>
            <w:shd w:val="clear" w:color="auto" w:fill="auto"/>
            <w:hideMark/>
          </w:tcPr>
          <w:p w14:paraId="30D00CA8" w14:textId="77777777" w:rsidR="00D35931" w:rsidRPr="00567CE7" w:rsidRDefault="00D35931" w:rsidP="00161966">
            <w:pPr>
              <w:pStyle w:val="GSATableText"/>
              <w:keepNext/>
              <w:keepLines/>
            </w:pPr>
            <w:r w:rsidRPr="00567CE7">
              <w:t>MP-6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88262A5" w14:textId="77777777" w:rsidR="00D35931" w:rsidRPr="00567CE7" w:rsidRDefault="00D35931" w:rsidP="00161966">
            <w:pPr>
              <w:pStyle w:val="GSATableText"/>
              <w:keepNext/>
              <w:keepLines/>
            </w:pPr>
            <w:r w:rsidRPr="00567CE7">
              <w:t>MP-6 (2)</w:t>
            </w:r>
          </w:p>
        </w:tc>
        <w:tc>
          <w:tcPr>
            <w:tcW w:w="1154" w:type="pct"/>
            <w:tcBorders>
              <w:top w:val="single" w:sz="4" w:space="0" w:color="auto"/>
              <w:left w:val="single" w:sz="4" w:space="0" w:color="auto"/>
              <w:bottom w:val="single" w:sz="4" w:space="0" w:color="auto"/>
              <w:right w:val="single" w:sz="4" w:space="0" w:color="auto"/>
            </w:tcBorders>
          </w:tcPr>
          <w:p w14:paraId="7D0F3711" w14:textId="77777777" w:rsidR="00D35931" w:rsidRPr="001C310B" w:rsidRDefault="00D35931" w:rsidP="001C310B">
            <w:pPr>
              <w:pStyle w:val="GSATableText"/>
            </w:pPr>
            <w:r w:rsidRPr="001C310B">
              <w:t>MP-6 (1) (2) (3)</w:t>
            </w:r>
          </w:p>
        </w:tc>
      </w:tr>
      <w:tr w:rsidR="00D35931" w:rsidRPr="00567CE7" w14:paraId="23B3EF1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5DF7180" w14:textId="77777777" w:rsidR="00D35931" w:rsidRPr="00567CE7" w:rsidRDefault="00D35931" w:rsidP="00161966">
            <w:pPr>
              <w:pStyle w:val="GSATableHeadingLeftJustified"/>
              <w:keepNext w:val="0"/>
            </w:pPr>
            <w:r w:rsidRPr="00567CE7">
              <w:t>MP-7</w:t>
            </w:r>
          </w:p>
        </w:tc>
        <w:tc>
          <w:tcPr>
            <w:tcW w:w="1540" w:type="pct"/>
            <w:tcBorders>
              <w:top w:val="nil"/>
              <w:left w:val="nil"/>
              <w:bottom w:val="single" w:sz="4" w:space="0" w:color="auto"/>
              <w:right w:val="single" w:sz="4" w:space="0" w:color="auto"/>
            </w:tcBorders>
            <w:shd w:val="clear" w:color="auto" w:fill="auto"/>
            <w:hideMark/>
          </w:tcPr>
          <w:p w14:paraId="5811F964" w14:textId="77777777" w:rsidR="00D35931" w:rsidRPr="00567CE7" w:rsidRDefault="00D35931" w:rsidP="00161966">
            <w:pPr>
              <w:pStyle w:val="GSATableText"/>
              <w:keepLines/>
            </w:pPr>
            <w:r w:rsidRPr="00567CE7">
              <w:t>Media Use</w:t>
            </w:r>
          </w:p>
        </w:tc>
        <w:tc>
          <w:tcPr>
            <w:tcW w:w="819" w:type="pct"/>
            <w:tcBorders>
              <w:top w:val="single" w:sz="4" w:space="0" w:color="auto"/>
              <w:left w:val="nil"/>
              <w:bottom w:val="single" w:sz="4" w:space="0" w:color="auto"/>
              <w:right w:val="nil"/>
            </w:tcBorders>
            <w:shd w:val="clear" w:color="auto" w:fill="auto"/>
            <w:hideMark/>
          </w:tcPr>
          <w:p w14:paraId="44994C84" w14:textId="77777777" w:rsidR="00D35931" w:rsidRPr="00567CE7" w:rsidRDefault="00D35931" w:rsidP="00161966">
            <w:pPr>
              <w:pStyle w:val="GSATableText"/>
              <w:keepLines/>
            </w:pPr>
            <w:r w:rsidRPr="00567CE7">
              <w:t>MP-7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8193FF7" w14:textId="77777777" w:rsidR="00D35931" w:rsidRPr="00567CE7" w:rsidRDefault="00D35931" w:rsidP="00161966">
            <w:pPr>
              <w:pStyle w:val="GSATableText"/>
              <w:keepLines/>
            </w:pPr>
            <w:r w:rsidRPr="00567CE7">
              <w:t>MP-7 (1)</w:t>
            </w:r>
          </w:p>
        </w:tc>
        <w:tc>
          <w:tcPr>
            <w:tcW w:w="1154" w:type="pct"/>
            <w:tcBorders>
              <w:top w:val="single" w:sz="4" w:space="0" w:color="auto"/>
              <w:left w:val="single" w:sz="4" w:space="0" w:color="auto"/>
              <w:bottom w:val="single" w:sz="4" w:space="0" w:color="auto"/>
              <w:right w:val="single" w:sz="4" w:space="0" w:color="auto"/>
            </w:tcBorders>
          </w:tcPr>
          <w:p w14:paraId="0BB7C2AC" w14:textId="77777777" w:rsidR="00D35931" w:rsidRPr="001C310B" w:rsidRDefault="00D35931" w:rsidP="001C310B">
            <w:pPr>
              <w:pStyle w:val="GSATableText"/>
            </w:pPr>
            <w:r w:rsidRPr="001C310B">
              <w:t>MP-7 (1)</w:t>
            </w:r>
          </w:p>
        </w:tc>
      </w:tr>
      <w:tr w:rsidR="00D35931" w:rsidRPr="00567CE7" w14:paraId="775A7AD3"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48E81E72" w14:textId="77777777" w:rsidR="00D35931" w:rsidRPr="00567CE7" w:rsidRDefault="00D35931" w:rsidP="00161966">
            <w:pPr>
              <w:pStyle w:val="GSATableHeadingLeftJustified"/>
            </w:pPr>
            <w:r w:rsidRPr="00567CE7">
              <w:t>PE</w:t>
            </w:r>
          </w:p>
        </w:tc>
        <w:tc>
          <w:tcPr>
            <w:tcW w:w="2359" w:type="pct"/>
            <w:gridSpan w:val="2"/>
            <w:tcBorders>
              <w:top w:val="single" w:sz="4" w:space="0" w:color="auto"/>
              <w:bottom w:val="single" w:sz="4" w:space="0" w:color="auto"/>
            </w:tcBorders>
            <w:shd w:val="clear" w:color="auto" w:fill="D9D9D9" w:themeFill="background1" w:themeFillShade="D9"/>
          </w:tcPr>
          <w:p w14:paraId="0BE4D422" w14:textId="77777777" w:rsidR="00D35931" w:rsidRPr="00567CE7" w:rsidRDefault="00D35931" w:rsidP="00161966">
            <w:pPr>
              <w:pStyle w:val="GSATableHeading"/>
            </w:pPr>
            <w:r w:rsidRPr="00567CE7">
              <w:t>Physical and Environmental Protection</w:t>
            </w:r>
          </w:p>
        </w:tc>
        <w:tc>
          <w:tcPr>
            <w:tcW w:w="1057" w:type="pct"/>
            <w:tcBorders>
              <w:top w:val="single" w:sz="4" w:space="0" w:color="auto"/>
              <w:bottom w:val="single" w:sz="4" w:space="0" w:color="auto"/>
            </w:tcBorders>
            <w:shd w:val="clear" w:color="auto" w:fill="D9D9D9" w:themeFill="background1" w:themeFillShade="D9"/>
            <w:hideMark/>
          </w:tcPr>
          <w:p w14:paraId="64AAD239"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084FC58E" w14:textId="77777777" w:rsidR="00D35931" w:rsidRPr="00AA6AE5" w:rsidRDefault="00D35931" w:rsidP="00161966">
            <w:pPr>
              <w:pStyle w:val="GSATableHeading"/>
            </w:pPr>
          </w:p>
        </w:tc>
      </w:tr>
      <w:tr w:rsidR="00D35931" w:rsidRPr="00567CE7" w14:paraId="55231248"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526F13A" w14:textId="77777777" w:rsidR="00D35931" w:rsidRPr="00567CE7" w:rsidRDefault="00D35931" w:rsidP="00161966">
            <w:pPr>
              <w:pStyle w:val="GSATableHeadingLeftJustified"/>
            </w:pPr>
            <w:r w:rsidRPr="00567CE7">
              <w:t>PE-1</w:t>
            </w:r>
          </w:p>
        </w:tc>
        <w:tc>
          <w:tcPr>
            <w:tcW w:w="1540" w:type="pct"/>
            <w:tcBorders>
              <w:top w:val="single" w:sz="4" w:space="0" w:color="auto"/>
              <w:left w:val="nil"/>
              <w:bottom w:val="single" w:sz="4" w:space="0" w:color="auto"/>
              <w:right w:val="single" w:sz="4" w:space="0" w:color="auto"/>
            </w:tcBorders>
            <w:shd w:val="clear" w:color="auto" w:fill="auto"/>
            <w:hideMark/>
          </w:tcPr>
          <w:p w14:paraId="22013296" w14:textId="77777777" w:rsidR="00D35931" w:rsidRPr="00567CE7" w:rsidRDefault="00D35931" w:rsidP="00161966">
            <w:pPr>
              <w:pStyle w:val="GSATableText"/>
              <w:keepNext/>
              <w:keepLines/>
            </w:pPr>
            <w:r w:rsidRPr="00567CE7">
              <w:t>Physical and Environmental Protection Policy and Procedures</w:t>
            </w:r>
          </w:p>
        </w:tc>
        <w:tc>
          <w:tcPr>
            <w:tcW w:w="819" w:type="pct"/>
            <w:tcBorders>
              <w:top w:val="single" w:sz="4" w:space="0" w:color="auto"/>
              <w:left w:val="nil"/>
              <w:bottom w:val="single" w:sz="4" w:space="0" w:color="auto"/>
              <w:right w:val="nil"/>
            </w:tcBorders>
            <w:shd w:val="clear" w:color="auto" w:fill="auto"/>
            <w:hideMark/>
          </w:tcPr>
          <w:p w14:paraId="22FE6947" w14:textId="77777777" w:rsidR="00D35931" w:rsidRPr="00567CE7" w:rsidRDefault="00D35931" w:rsidP="00161966">
            <w:pPr>
              <w:pStyle w:val="GSATableText"/>
              <w:keepNext/>
              <w:keepLines/>
            </w:pPr>
            <w:r w:rsidRPr="00567CE7">
              <w:t>PE-1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51998E5" w14:textId="77777777" w:rsidR="00D35931" w:rsidRPr="00567CE7" w:rsidRDefault="00D35931" w:rsidP="00161966">
            <w:pPr>
              <w:pStyle w:val="GSATableText"/>
              <w:keepNext/>
              <w:keepLines/>
            </w:pPr>
            <w:r w:rsidRPr="00567CE7">
              <w:t>PE-1</w:t>
            </w:r>
          </w:p>
        </w:tc>
        <w:tc>
          <w:tcPr>
            <w:tcW w:w="1154" w:type="pct"/>
            <w:tcBorders>
              <w:top w:val="single" w:sz="4" w:space="0" w:color="auto"/>
              <w:left w:val="single" w:sz="4" w:space="0" w:color="auto"/>
              <w:bottom w:val="single" w:sz="4" w:space="0" w:color="auto"/>
              <w:right w:val="single" w:sz="4" w:space="0" w:color="auto"/>
            </w:tcBorders>
          </w:tcPr>
          <w:p w14:paraId="120B4357" w14:textId="77777777" w:rsidR="00D35931" w:rsidRPr="001C310B" w:rsidRDefault="00D35931" w:rsidP="001C310B">
            <w:pPr>
              <w:pStyle w:val="GSATableText"/>
            </w:pPr>
            <w:r w:rsidRPr="001C310B">
              <w:t>PE-1</w:t>
            </w:r>
          </w:p>
        </w:tc>
      </w:tr>
      <w:tr w:rsidR="00D35931" w:rsidRPr="00567CE7" w14:paraId="1D880A9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D813E68" w14:textId="77777777" w:rsidR="00D35931" w:rsidRPr="00567CE7" w:rsidRDefault="00D35931" w:rsidP="00161966">
            <w:pPr>
              <w:pStyle w:val="GSATableHeadingLeftJustified"/>
            </w:pPr>
            <w:r w:rsidRPr="00567CE7">
              <w:t>PE-2</w:t>
            </w:r>
          </w:p>
        </w:tc>
        <w:tc>
          <w:tcPr>
            <w:tcW w:w="1540" w:type="pct"/>
            <w:tcBorders>
              <w:top w:val="nil"/>
              <w:left w:val="nil"/>
              <w:bottom w:val="single" w:sz="4" w:space="0" w:color="auto"/>
              <w:right w:val="single" w:sz="4" w:space="0" w:color="auto"/>
            </w:tcBorders>
            <w:shd w:val="clear" w:color="auto" w:fill="auto"/>
            <w:hideMark/>
          </w:tcPr>
          <w:p w14:paraId="2243E4FD" w14:textId="77777777" w:rsidR="00D35931" w:rsidRPr="00567CE7" w:rsidRDefault="00D35931" w:rsidP="00161966">
            <w:pPr>
              <w:pStyle w:val="GSATableText"/>
              <w:keepNext/>
              <w:keepLines/>
            </w:pPr>
            <w:r w:rsidRPr="00567CE7">
              <w:t>Physical Access Authorizations</w:t>
            </w:r>
          </w:p>
        </w:tc>
        <w:tc>
          <w:tcPr>
            <w:tcW w:w="819" w:type="pct"/>
            <w:tcBorders>
              <w:top w:val="single" w:sz="4" w:space="0" w:color="auto"/>
              <w:left w:val="nil"/>
              <w:bottom w:val="single" w:sz="4" w:space="0" w:color="auto"/>
              <w:right w:val="nil"/>
            </w:tcBorders>
            <w:shd w:val="clear" w:color="auto" w:fill="auto"/>
            <w:hideMark/>
          </w:tcPr>
          <w:p w14:paraId="21B48325" w14:textId="77777777" w:rsidR="00D35931" w:rsidRPr="00567CE7" w:rsidRDefault="00D35931" w:rsidP="00161966">
            <w:pPr>
              <w:pStyle w:val="GSATableText"/>
              <w:keepNext/>
              <w:keepLines/>
            </w:pPr>
            <w:r w:rsidRPr="00567CE7">
              <w:t>PE-2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517F5FD" w14:textId="77777777" w:rsidR="00D35931" w:rsidRPr="00567CE7" w:rsidRDefault="00D35931" w:rsidP="00161966">
            <w:pPr>
              <w:pStyle w:val="GSATableText"/>
              <w:keepNext/>
              <w:keepLines/>
            </w:pPr>
            <w:r w:rsidRPr="00567CE7">
              <w:t>PE-2</w:t>
            </w:r>
          </w:p>
        </w:tc>
        <w:tc>
          <w:tcPr>
            <w:tcW w:w="1154" w:type="pct"/>
            <w:tcBorders>
              <w:top w:val="single" w:sz="4" w:space="0" w:color="auto"/>
              <w:left w:val="single" w:sz="4" w:space="0" w:color="auto"/>
              <w:bottom w:val="single" w:sz="4" w:space="0" w:color="auto"/>
              <w:right w:val="single" w:sz="4" w:space="0" w:color="auto"/>
            </w:tcBorders>
          </w:tcPr>
          <w:p w14:paraId="2344B2B2" w14:textId="77777777" w:rsidR="00D35931" w:rsidRPr="001C310B" w:rsidRDefault="00D35931" w:rsidP="001C310B">
            <w:pPr>
              <w:pStyle w:val="GSATableText"/>
            </w:pPr>
            <w:r w:rsidRPr="001C310B">
              <w:t>PE-2</w:t>
            </w:r>
          </w:p>
        </w:tc>
      </w:tr>
      <w:tr w:rsidR="00D35931" w:rsidRPr="00567CE7" w14:paraId="6D89C6A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70B17FA" w14:textId="77777777" w:rsidR="00D35931" w:rsidRPr="00567CE7" w:rsidRDefault="00D35931" w:rsidP="00161966">
            <w:pPr>
              <w:pStyle w:val="GSATableHeadingLeftJustified"/>
            </w:pPr>
            <w:r w:rsidRPr="00567CE7">
              <w:t>PE-3</w:t>
            </w:r>
          </w:p>
        </w:tc>
        <w:tc>
          <w:tcPr>
            <w:tcW w:w="1540" w:type="pct"/>
            <w:tcBorders>
              <w:top w:val="nil"/>
              <w:left w:val="nil"/>
              <w:bottom w:val="single" w:sz="4" w:space="0" w:color="auto"/>
              <w:right w:val="single" w:sz="4" w:space="0" w:color="auto"/>
            </w:tcBorders>
            <w:shd w:val="clear" w:color="auto" w:fill="auto"/>
            <w:hideMark/>
          </w:tcPr>
          <w:p w14:paraId="4FA3927C" w14:textId="77777777" w:rsidR="00D35931" w:rsidRPr="00567CE7" w:rsidRDefault="00D35931" w:rsidP="00161966">
            <w:pPr>
              <w:pStyle w:val="GSATableText"/>
              <w:keepNext/>
              <w:keepLines/>
            </w:pPr>
            <w:r w:rsidRPr="00567CE7">
              <w:t>Physical Access Control</w:t>
            </w:r>
          </w:p>
        </w:tc>
        <w:tc>
          <w:tcPr>
            <w:tcW w:w="819" w:type="pct"/>
            <w:tcBorders>
              <w:top w:val="single" w:sz="4" w:space="0" w:color="auto"/>
              <w:left w:val="nil"/>
              <w:bottom w:val="single" w:sz="4" w:space="0" w:color="auto"/>
              <w:right w:val="nil"/>
            </w:tcBorders>
            <w:shd w:val="clear" w:color="auto" w:fill="auto"/>
            <w:hideMark/>
          </w:tcPr>
          <w:p w14:paraId="51376F85" w14:textId="77777777" w:rsidR="00D35931" w:rsidRPr="00567CE7" w:rsidRDefault="00D35931" w:rsidP="00161966">
            <w:pPr>
              <w:pStyle w:val="GSATableText"/>
              <w:keepNext/>
              <w:keepLines/>
            </w:pPr>
            <w:r w:rsidRPr="00567CE7">
              <w:t>PE-3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6BE1E4D" w14:textId="77777777" w:rsidR="00D35931" w:rsidRPr="00567CE7" w:rsidRDefault="00D35931" w:rsidP="00161966">
            <w:pPr>
              <w:pStyle w:val="GSATableText"/>
              <w:keepNext/>
              <w:keepLines/>
            </w:pPr>
            <w:r w:rsidRPr="00567CE7">
              <w:t>PE-3</w:t>
            </w:r>
          </w:p>
        </w:tc>
        <w:tc>
          <w:tcPr>
            <w:tcW w:w="1154" w:type="pct"/>
            <w:tcBorders>
              <w:top w:val="single" w:sz="4" w:space="0" w:color="auto"/>
              <w:left w:val="single" w:sz="4" w:space="0" w:color="auto"/>
              <w:bottom w:val="single" w:sz="4" w:space="0" w:color="auto"/>
              <w:right w:val="single" w:sz="4" w:space="0" w:color="auto"/>
            </w:tcBorders>
          </w:tcPr>
          <w:p w14:paraId="569D59C5" w14:textId="77777777" w:rsidR="00D35931" w:rsidRPr="001C310B" w:rsidRDefault="00D35931" w:rsidP="001C310B">
            <w:pPr>
              <w:pStyle w:val="GSATableText"/>
            </w:pPr>
            <w:r w:rsidRPr="001C310B">
              <w:t>PE-3 (1)</w:t>
            </w:r>
          </w:p>
        </w:tc>
      </w:tr>
      <w:tr w:rsidR="00D35931" w:rsidRPr="00567CE7" w14:paraId="37EAFAD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9982BE5" w14:textId="77777777" w:rsidR="00D35931" w:rsidRPr="00567CE7" w:rsidRDefault="00D35931" w:rsidP="00161966">
            <w:pPr>
              <w:pStyle w:val="GSATableHeadingLeftJustified"/>
            </w:pPr>
            <w:r w:rsidRPr="00567CE7">
              <w:t>PE-4</w:t>
            </w:r>
          </w:p>
        </w:tc>
        <w:tc>
          <w:tcPr>
            <w:tcW w:w="1540" w:type="pct"/>
            <w:tcBorders>
              <w:top w:val="nil"/>
              <w:left w:val="nil"/>
              <w:bottom w:val="single" w:sz="4" w:space="0" w:color="auto"/>
              <w:right w:val="single" w:sz="4" w:space="0" w:color="auto"/>
            </w:tcBorders>
            <w:shd w:val="clear" w:color="auto" w:fill="auto"/>
            <w:hideMark/>
          </w:tcPr>
          <w:p w14:paraId="3DD8E801" w14:textId="77777777" w:rsidR="00D35931" w:rsidRPr="00567CE7" w:rsidRDefault="00D35931" w:rsidP="00161966">
            <w:pPr>
              <w:pStyle w:val="GSATableText"/>
              <w:keepNext/>
              <w:keepLines/>
            </w:pPr>
            <w:r w:rsidRPr="00567CE7">
              <w:t>Access Control For Transmission Medium</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54932D9"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430896C" w14:textId="77777777" w:rsidR="00D35931" w:rsidRPr="00567CE7" w:rsidRDefault="00D35931" w:rsidP="00161966">
            <w:pPr>
              <w:pStyle w:val="GSATableText"/>
              <w:keepNext/>
              <w:keepLines/>
            </w:pPr>
            <w:r w:rsidRPr="00567CE7">
              <w:t>PE-4</w:t>
            </w:r>
          </w:p>
        </w:tc>
        <w:tc>
          <w:tcPr>
            <w:tcW w:w="1154" w:type="pct"/>
            <w:tcBorders>
              <w:top w:val="single" w:sz="4" w:space="0" w:color="auto"/>
              <w:left w:val="single" w:sz="4" w:space="0" w:color="auto"/>
              <w:bottom w:val="single" w:sz="4" w:space="0" w:color="auto"/>
              <w:right w:val="single" w:sz="4" w:space="0" w:color="auto"/>
            </w:tcBorders>
          </w:tcPr>
          <w:p w14:paraId="7514BEDC" w14:textId="77777777" w:rsidR="00D35931" w:rsidRPr="001C310B" w:rsidRDefault="00D35931" w:rsidP="001C310B">
            <w:pPr>
              <w:pStyle w:val="GSATableText"/>
            </w:pPr>
            <w:r w:rsidRPr="001C310B">
              <w:t>PE-4</w:t>
            </w:r>
          </w:p>
        </w:tc>
      </w:tr>
      <w:tr w:rsidR="00D35931" w:rsidRPr="00567CE7" w14:paraId="396CE1B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CA56910" w14:textId="77777777" w:rsidR="00D35931" w:rsidRPr="00567CE7" w:rsidRDefault="00D35931" w:rsidP="00161966">
            <w:pPr>
              <w:pStyle w:val="GSATableHeadingLeftJustified"/>
            </w:pPr>
            <w:r w:rsidRPr="00567CE7">
              <w:t>PE-5</w:t>
            </w:r>
          </w:p>
        </w:tc>
        <w:tc>
          <w:tcPr>
            <w:tcW w:w="1540" w:type="pct"/>
            <w:tcBorders>
              <w:top w:val="nil"/>
              <w:left w:val="nil"/>
              <w:bottom w:val="single" w:sz="4" w:space="0" w:color="auto"/>
              <w:right w:val="single" w:sz="4" w:space="0" w:color="auto"/>
            </w:tcBorders>
            <w:shd w:val="clear" w:color="auto" w:fill="auto"/>
            <w:hideMark/>
          </w:tcPr>
          <w:p w14:paraId="00BC60AF" w14:textId="77777777" w:rsidR="00D35931" w:rsidRPr="00567CE7" w:rsidRDefault="00D35931" w:rsidP="00161966">
            <w:pPr>
              <w:pStyle w:val="GSATableText"/>
              <w:keepNext/>
              <w:keepLines/>
            </w:pPr>
            <w:r w:rsidRPr="00567CE7">
              <w:t>Access Control For Output Devices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5D5D331"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713F2CB" w14:textId="77777777" w:rsidR="00D35931" w:rsidRPr="00567CE7" w:rsidRDefault="00D35931" w:rsidP="00161966">
            <w:pPr>
              <w:pStyle w:val="GSATableText"/>
              <w:keepNext/>
              <w:keepLines/>
            </w:pPr>
            <w:r w:rsidRPr="00567CE7">
              <w:t>PE-5</w:t>
            </w:r>
          </w:p>
        </w:tc>
        <w:tc>
          <w:tcPr>
            <w:tcW w:w="1154" w:type="pct"/>
            <w:tcBorders>
              <w:top w:val="single" w:sz="4" w:space="0" w:color="auto"/>
              <w:left w:val="single" w:sz="4" w:space="0" w:color="auto"/>
              <w:bottom w:val="single" w:sz="4" w:space="0" w:color="auto"/>
              <w:right w:val="single" w:sz="4" w:space="0" w:color="auto"/>
            </w:tcBorders>
          </w:tcPr>
          <w:p w14:paraId="23561B95" w14:textId="77777777" w:rsidR="00D35931" w:rsidRPr="001C310B" w:rsidRDefault="00D35931" w:rsidP="001C310B">
            <w:pPr>
              <w:pStyle w:val="GSATableText"/>
            </w:pPr>
            <w:r w:rsidRPr="001C310B">
              <w:t>PE-5</w:t>
            </w:r>
          </w:p>
        </w:tc>
      </w:tr>
      <w:tr w:rsidR="00D35931" w:rsidRPr="00567CE7" w14:paraId="6058043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11B36D8" w14:textId="77777777" w:rsidR="00D35931" w:rsidRPr="00567CE7" w:rsidRDefault="00D35931" w:rsidP="00161966">
            <w:pPr>
              <w:pStyle w:val="GSATableHeadingLeftJustified"/>
            </w:pPr>
            <w:r w:rsidRPr="00567CE7">
              <w:t>PE-6</w:t>
            </w:r>
          </w:p>
        </w:tc>
        <w:tc>
          <w:tcPr>
            <w:tcW w:w="1540" w:type="pct"/>
            <w:tcBorders>
              <w:top w:val="nil"/>
              <w:left w:val="nil"/>
              <w:bottom w:val="single" w:sz="4" w:space="0" w:color="auto"/>
              <w:right w:val="single" w:sz="4" w:space="0" w:color="auto"/>
            </w:tcBorders>
            <w:shd w:val="clear" w:color="auto" w:fill="auto"/>
            <w:hideMark/>
          </w:tcPr>
          <w:p w14:paraId="2C13B365" w14:textId="77777777" w:rsidR="00D35931" w:rsidRPr="00567CE7" w:rsidRDefault="00D35931" w:rsidP="00161966">
            <w:pPr>
              <w:pStyle w:val="GSATableText"/>
              <w:keepNext/>
              <w:keepLines/>
            </w:pPr>
            <w:r w:rsidRPr="00567CE7">
              <w:t>Monitoring Physical Access</w:t>
            </w:r>
          </w:p>
        </w:tc>
        <w:tc>
          <w:tcPr>
            <w:tcW w:w="819" w:type="pct"/>
            <w:tcBorders>
              <w:top w:val="single" w:sz="4" w:space="0" w:color="auto"/>
              <w:left w:val="nil"/>
              <w:bottom w:val="single" w:sz="4" w:space="0" w:color="auto"/>
              <w:right w:val="nil"/>
            </w:tcBorders>
            <w:shd w:val="clear" w:color="auto" w:fill="auto"/>
            <w:hideMark/>
          </w:tcPr>
          <w:p w14:paraId="0AD5E2A4" w14:textId="77777777" w:rsidR="00D35931" w:rsidRPr="00567CE7" w:rsidRDefault="00D35931" w:rsidP="00161966">
            <w:pPr>
              <w:pStyle w:val="GSATableText"/>
              <w:keepNext/>
              <w:keepLines/>
            </w:pPr>
            <w:r w:rsidRPr="00567CE7">
              <w:t>PE-6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A6462DA" w14:textId="77777777" w:rsidR="00D35931" w:rsidRPr="00567CE7" w:rsidRDefault="00D35931" w:rsidP="00161966">
            <w:pPr>
              <w:pStyle w:val="GSATableText"/>
              <w:keepNext/>
              <w:keepLines/>
            </w:pPr>
            <w:r w:rsidRPr="00567CE7">
              <w:t>PE-6 (1)</w:t>
            </w:r>
          </w:p>
        </w:tc>
        <w:tc>
          <w:tcPr>
            <w:tcW w:w="1154" w:type="pct"/>
            <w:tcBorders>
              <w:top w:val="single" w:sz="4" w:space="0" w:color="auto"/>
              <w:left w:val="single" w:sz="4" w:space="0" w:color="auto"/>
              <w:bottom w:val="single" w:sz="4" w:space="0" w:color="auto"/>
              <w:right w:val="single" w:sz="4" w:space="0" w:color="auto"/>
            </w:tcBorders>
          </w:tcPr>
          <w:p w14:paraId="083124A8" w14:textId="77777777" w:rsidR="00D35931" w:rsidRPr="001C310B" w:rsidRDefault="00D35931" w:rsidP="001C310B">
            <w:pPr>
              <w:pStyle w:val="GSATableText"/>
            </w:pPr>
            <w:r w:rsidRPr="001C310B">
              <w:t>PE-6 (1) (4)</w:t>
            </w:r>
          </w:p>
        </w:tc>
      </w:tr>
      <w:tr w:rsidR="00D35931" w:rsidRPr="00567CE7" w14:paraId="21A3296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BA795BE" w14:textId="77777777" w:rsidR="00D35931" w:rsidRPr="00567CE7" w:rsidRDefault="00D35931" w:rsidP="00161966">
            <w:pPr>
              <w:pStyle w:val="GSATableHeadingLeftJustified"/>
            </w:pPr>
            <w:r w:rsidRPr="00567CE7">
              <w:t>PE-8</w:t>
            </w:r>
          </w:p>
        </w:tc>
        <w:tc>
          <w:tcPr>
            <w:tcW w:w="1540" w:type="pct"/>
            <w:tcBorders>
              <w:top w:val="nil"/>
              <w:left w:val="nil"/>
              <w:bottom w:val="single" w:sz="4" w:space="0" w:color="auto"/>
              <w:right w:val="single" w:sz="4" w:space="0" w:color="auto"/>
            </w:tcBorders>
            <w:shd w:val="clear" w:color="auto" w:fill="auto"/>
            <w:hideMark/>
          </w:tcPr>
          <w:p w14:paraId="57285DFB" w14:textId="77777777" w:rsidR="00D35931" w:rsidRPr="00567CE7" w:rsidRDefault="00D35931" w:rsidP="00161966">
            <w:pPr>
              <w:pStyle w:val="GSATableText"/>
              <w:keepNext/>
              <w:keepLines/>
            </w:pPr>
            <w:r w:rsidRPr="00567CE7">
              <w:t>Visitor Access Records</w:t>
            </w:r>
          </w:p>
        </w:tc>
        <w:tc>
          <w:tcPr>
            <w:tcW w:w="819" w:type="pct"/>
            <w:tcBorders>
              <w:top w:val="single" w:sz="4" w:space="0" w:color="auto"/>
              <w:left w:val="nil"/>
              <w:bottom w:val="single" w:sz="4" w:space="0" w:color="auto"/>
              <w:right w:val="nil"/>
            </w:tcBorders>
            <w:shd w:val="clear" w:color="auto" w:fill="auto"/>
            <w:hideMark/>
          </w:tcPr>
          <w:p w14:paraId="42AA5CB8" w14:textId="77777777" w:rsidR="00D35931" w:rsidRPr="00567CE7" w:rsidRDefault="00D35931" w:rsidP="00161966">
            <w:pPr>
              <w:pStyle w:val="GSATableText"/>
              <w:keepNext/>
              <w:keepLines/>
            </w:pPr>
            <w:r w:rsidRPr="00567CE7">
              <w:t>PE-8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CB3E652" w14:textId="77777777" w:rsidR="00D35931" w:rsidRPr="00567CE7" w:rsidRDefault="00D35931" w:rsidP="00161966">
            <w:pPr>
              <w:pStyle w:val="GSATableText"/>
              <w:keepNext/>
              <w:keepLines/>
            </w:pPr>
            <w:r w:rsidRPr="00567CE7">
              <w:t>PE-8</w:t>
            </w:r>
          </w:p>
        </w:tc>
        <w:tc>
          <w:tcPr>
            <w:tcW w:w="1154" w:type="pct"/>
            <w:tcBorders>
              <w:top w:val="single" w:sz="4" w:space="0" w:color="auto"/>
              <w:left w:val="single" w:sz="4" w:space="0" w:color="auto"/>
              <w:bottom w:val="single" w:sz="4" w:space="0" w:color="auto"/>
              <w:right w:val="single" w:sz="4" w:space="0" w:color="auto"/>
            </w:tcBorders>
          </w:tcPr>
          <w:p w14:paraId="3C97ABB6" w14:textId="77777777" w:rsidR="00D35931" w:rsidRPr="001C310B" w:rsidRDefault="00D35931" w:rsidP="001C310B">
            <w:pPr>
              <w:pStyle w:val="GSATableText"/>
            </w:pPr>
            <w:r w:rsidRPr="001C310B">
              <w:t>PE-8 (1)</w:t>
            </w:r>
          </w:p>
        </w:tc>
      </w:tr>
      <w:tr w:rsidR="00D35931" w:rsidRPr="00567CE7" w14:paraId="11DC11B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B7733ED" w14:textId="77777777" w:rsidR="00D35931" w:rsidRPr="00567CE7" w:rsidRDefault="00D35931" w:rsidP="00161966">
            <w:pPr>
              <w:pStyle w:val="GSATableHeadingLeftJustified"/>
            </w:pPr>
            <w:r w:rsidRPr="00567CE7">
              <w:t>PE-9</w:t>
            </w:r>
          </w:p>
        </w:tc>
        <w:tc>
          <w:tcPr>
            <w:tcW w:w="1540" w:type="pct"/>
            <w:tcBorders>
              <w:top w:val="nil"/>
              <w:left w:val="nil"/>
              <w:bottom w:val="single" w:sz="4" w:space="0" w:color="auto"/>
              <w:right w:val="single" w:sz="4" w:space="0" w:color="auto"/>
            </w:tcBorders>
            <w:shd w:val="clear" w:color="auto" w:fill="auto"/>
            <w:hideMark/>
          </w:tcPr>
          <w:p w14:paraId="770FBBB9" w14:textId="77777777" w:rsidR="00D35931" w:rsidRPr="00567CE7" w:rsidRDefault="00D35931" w:rsidP="00161966">
            <w:pPr>
              <w:pStyle w:val="GSATableText"/>
              <w:keepNext/>
              <w:keepLines/>
            </w:pPr>
            <w:r w:rsidRPr="00567CE7">
              <w:t>Power Equipment and Cabling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31A1A3FD"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11CFD73" w14:textId="77777777" w:rsidR="00D35931" w:rsidRPr="00567CE7" w:rsidRDefault="00D35931" w:rsidP="00161966">
            <w:pPr>
              <w:pStyle w:val="GSATableText"/>
              <w:keepNext/>
              <w:keepLines/>
            </w:pPr>
            <w:r w:rsidRPr="00567CE7">
              <w:t>PE-9</w:t>
            </w:r>
          </w:p>
        </w:tc>
        <w:tc>
          <w:tcPr>
            <w:tcW w:w="1154" w:type="pct"/>
            <w:tcBorders>
              <w:top w:val="single" w:sz="4" w:space="0" w:color="auto"/>
              <w:left w:val="single" w:sz="4" w:space="0" w:color="auto"/>
              <w:bottom w:val="single" w:sz="4" w:space="0" w:color="auto"/>
              <w:right w:val="single" w:sz="4" w:space="0" w:color="auto"/>
            </w:tcBorders>
          </w:tcPr>
          <w:p w14:paraId="7033E4C3" w14:textId="77777777" w:rsidR="00D35931" w:rsidRPr="001C310B" w:rsidRDefault="00D35931" w:rsidP="001C310B">
            <w:pPr>
              <w:pStyle w:val="GSATableText"/>
            </w:pPr>
            <w:r w:rsidRPr="001C310B">
              <w:t>PE-9</w:t>
            </w:r>
          </w:p>
        </w:tc>
      </w:tr>
      <w:tr w:rsidR="00D35931" w:rsidRPr="00567CE7" w14:paraId="455374B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29F68BA" w14:textId="77777777" w:rsidR="00D35931" w:rsidRPr="00567CE7" w:rsidRDefault="00D35931" w:rsidP="00161966">
            <w:pPr>
              <w:pStyle w:val="GSATableHeadingLeftJustified"/>
            </w:pPr>
            <w:r w:rsidRPr="00567CE7">
              <w:t>PE-10</w:t>
            </w:r>
          </w:p>
        </w:tc>
        <w:tc>
          <w:tcPr>
            <w:tcW w:w="1540" w:type="pct"/>
            <w:tcBorders>
              <w:top w:val="nil"/>
              <w:left w:val="nil"/>
              <w:bottom w:val="single" w:sz="4" w:space="0" w:color="auto"/>
              <w:right w:val="single" w:sz="4" w:space="0" w:color="auto"/>
            </w:tcBorders>
            <w:shd w:val="clear" w:color="auto" w:fill="auto"/>
            <w:hideMark/>
          </w:tcPr>
          <w:p w14:paraId="78816E99" w14:textId="77777777" w:rsidR="00D35931" w:rsidRPr="00567CE7" w:rsidRDefault="00D35931" w:rsidP="00161966">
            <w:pPr>
              <w:pStyle w:val="GSATableText"/>
              <w:keepNext/>
              <w:keepLines/>
            </w:pPr>
            <w:r w:rsidRPr="00567CE7">
              <w:t>Emergency Shutoff</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87CEB48"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B5ADAD6" w14:textId="77777777" w:rsidR="00D35931" w:rsidRPr="00567CE7" w:rsidRDefault="00D35931" w:rsidP="00161966">
            <w:pPr>
              <w:pStyle w:val="GSATableText"/>
              <w:keepNext/>
              <w:keepLines/>
            </w:pPr>
            <w:r w:rsidRPr="00567CE7">
              <w:t>PE-10</w:t>
            </w:r>
          </w:p>
        </w:tc>
        <w:tc>
          <w:tcPr>
            <w:tcW w:w="1154" w:type="pct"/>
            <w:tcBorders>
              <w:top w:val="single" w:sz="4" w:space="0" w:color="auto"/>
              <w:left w:val="single" w:sz="4" w:space="0" w:color="auto"/>
              <w:bottom w:val="single" w:sz="4" w:space="0" w:color="auto"/>
              <w:right w:val="single" w:sz="4" w:space="0" w:color="auto"/>
            </w:tcBorders>
          </w:tcPr>
          <w:p w14:paraId="378A07A1" w14:textId="77777777" w:rsidR="00D35931" w:rsidRPr="001C310B" w:rsidRDefault="00D35931" w:rsidP="001C310B">
            <w:pPr>
              <w:pStyle w:val="GSATableText"/>
            </w:pPr>
            <w:r w:rsidRPr="001C310B">
              <w:t>PE-10</w:t>
            </w:r>
          </w:p>
        </w:tc>
      </w:tr>
      <w:tr w:rsidR="00D35931" w:rsidRPr="00567CE7" w14:paraId="45F4AB2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DB095E6" w14:textId="77777777" w:rsidR="00D35931" w:rsidRPr="00567CE7" w:rsidRDefault="00D35931" w:rsidP="00161966">
            <w:pPr>
              <w:pStyle w:val="GSATableHeadingLeftJustified"/>
            </w:pPr>
            <w:r w:rsidRPr="00567CE7">
              <w:t>PE-11</w:t>
            </w:r>
          </w:p>
        </w:tc>
        <w:tc>
          <w:tcPr>
            <w:tcW w:w="1540" w:type="pct"/>
            <w:tcBorders>
              <w:top w:val="nil"/>
              <w:left w:val="nil"/>
              <w:bottom w:val="single" w:sz="4" w:space="0" w:color="auto"/>
              <w:right w:val="single" w:sz="4" w:space="0" w:color="auto"/>
            </w:tcBorders>
            <w:shd w:val="clear" w:color="auto" w:fill="auto"/>
            <w:hideMark/>
          </w:tcPr>
          <w:p w14:paraId="6A736C19" w14:textId="77777777" w:rsidR="00D35931" w:rsidRPr="00567CE7" w:rsidRDefault="00D35931" w:rsidP="00161966">
            <w:pPr>
              <w:pStyle w:val="GSATableText"/>
              <w:keepNext/>
              <w:keepLines/>
            </w:pPr>
            <w:r w:rsidRPr="00567CE7">
              <w:t>Emergency Power</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906E939"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92E305C" w14:textId="77777777" w:rsidR="00D35931" w:rsidRPr="00567CE7" w:rsidRDefault="00D35931" w:rsidP="00161966">
            <w:pPr>
              <w:pStyle w:val="GSATableText"/>
              <w:keepNext/>
              <w:keepLines/>
            </w:pPr>
            <w:r w:rsidRPr="00567CE7">
              <w:t>PE-11</w:t>
            </w:r>
          </w:p>
        </w:tc>
        <w:tc>
          <w:tcPr>
            <w:tcW w:w="1154" w:type="pct"/>
            <w:tcBorders>
              <w:top w:val="single" w:sz="4" w:space="0" w:color="auto"/>
              <w:left w:val="single" w:sz="4" w:space="0" w:color="auto"/>
              <w:bottom w:val="single" w:sz="4" w:space="0" w:color="auto"/>
              <w:right w:val="single" w:sz="4" w:space="0" w:color="auto"/>
            </w:tcBorders>
          </w:tcPr>
          <w:p w14:paraId="0C020E8B" w14:textId="77777777" w:rsidR="00D35931" w:rsidRPr="001C310B" w:rsidRDefault="00D35931" w:rsidP="001C310B">
            <w:pPr>
              <w:pStyle w:val="GSATableText"/>
            </w:pPr>
            <w:r w:rsidRPr="001C310B">
              <w:t>PE-11 (1)</w:t>
            </w:r>
          </w:p>
        </w:tc>
      </w:tr>
      <w:tr w:rsidR="00D35931" w:rsidRPr="00567CE7" w14:paraId="5DB4C09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657145E" w14:textId="77777777" w:rsidR="00D35931" w:rsidRPr="00567CE7" w:rsidRDefault="00D35931" w:rsidP="00161966">
            <w:pPr>
              <w:pStyle w:val="GSATableHeadingLeftJustified"/>
            </w:pPr>
            <w:r w:rsidRPr="00567CE7">
              <w:t>PE-12</w:t>
            </w:r>
          </w:p>
        </w:tc>
        <w:tc>
          <w:tcPr>
            <w:tcW w:w="1540" w:type="pct"/>
            <w:tcBorders>
              <w:top w:val="nil"/>
              <w:left w:val="nil"/>
              <w:bottom w:val="single" w:sz="4" w:space="0" w:color="auto"/>
              <w:right w:val="single" w:sz="4" w:space="0" w:color="auto"/>
            </w:tcBorders>
            <w:shd w:val="clear" w:color="auto" w:fill="auto"/>
            <w:hideMark/>
          </w:tcPr>
          <w:p w14:paraId="65B53722" w14:textId="77777777" w:rsidR="00D35931" w:rsidRPr="00567CE7" w:rsidRDefault="00D35931" w:rsidP="00161966">
            <w:pPr>
              <w:pStyle w:val="GSATableText"/>
              <w:keepNext/>
              <w:keepLines/>
            </w:pPr>
            <w:r w:rsidRPr="00567CE7">
              <w:t>Emergency Lighting</w:t>
            </w:r>
          </w:p>
        </w:tc>
        <w:tc>
          <w:tcPr>
            <w:tcW w:w="819" w:type="pct"/>
            <w:tcBorders>
              <w:top w:val="single" w:sz="4" w:space="0" w:color="auto"/>
              <w:left w:val="nil"/>
              <w:bottom w:val="single" w:sz="4" w:space="0" w:color="auto"/>
              <w:right w:val="nil"/>
            </w:tcBorders>
            <w:shd w:val="clear" w:color="auto" w:fill="auto"/>
            <w:hideMark/>
          </w:tcPr>
          <w:p w14:paraId="7410FD26" w14:textId="77777777" w:rsidR="00D35931" w:rsidRPr="00567CE7" w:rsidRDefault="00D35931" w:rsidP="00161966">
            <w:pPr>
              <w:pStyle w:val="GSATableText"/>
              <w:keepNext/>
              <w:keepLines/>
            </w:pPr>
            <w:r w:rsidRPr="00567CE7">
              <w:t>PE-12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ACC86ED" w14:textId="77777777" w:rsidR="00D35931" w:rsidRPr="00567CE7" w:rsidRDefault="00D35931" w:rsidP="00161966">
            <w:pPr>
              <w:pStyle w:val="GSATableText"/>
              <w:keepNext/>
              <w:keepLines/>
            </w:pPr>
            <w:r w:rsidRPr="00567CE7">
              <w:t>PE-12</w:t>
            </w:r>
          </w:p>
        </w:tc>
        <w:tc>
          <w:tcPr>
            <w:tcW w:w="1154" w:type="pct"/>
            <w:tcBorders>
              <w:top w:val="single" w:sz="4" w:space="0" w:color="auto"/>
              <w:left w:val="single" w:sz="4" w:space="0" w:color="auto"/>
              <w:bottom w:val="single" w:sz="4" w:space="0" w:color="auto"/>
              <w:right w:val="single" w:sz="4" w:space="0" w:color="auto"/>
            </w:tcBorders>
          </w:tcPr>
          <w:p w14:paraId="23611022" w14:textId="77777777" w:rsidR="00D35931" w:rsidRPr="001C310B" w:rsidRDefault="00D35931" w:rsidP="001C310B">
            <w:pPr>
              <w:pStyle w:val="GSATableText"/>
            </w:pPr>
            <w:r w:rsidRPr="001C310B">
              <w:t>PE-12</w:t>
            </w:r>
          </w:p>
        </w:tc>
      </w:tr>
      <w:tr w:rsidR="00D35931" w:rsidRPr="00567CE7" w14:paraId="0708CB8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A4E462F" w14:textId="77777777" w:rsidR="00D35931" w:rsidRPr="00567CE7" w:rsidRDefault="00D35931" w:rsidP="00161966">
            <w:pPr>
              <w:pStyle w:val="GSATableHeadingLeftJustified"/>
            </w:pPr>
            <w:r w:rsidRPr="00567CE7">
              <w:t>PE-13</w:t>
            </w:r>
          </w:p>
        </w:tc>
        <w:tc>
          <w:tcPr>
            <w:tcW w:w="1540" w:type="pct"/>
            <w:tcBorders>
              <w:top w:val="nil"/>
              <w:left w:val="nil"/>
              <w:bottom w:val="single" w:sz="4" w:space="0" w:color="auto"/>
              <w:right w:val="single" w:sz="4" w:space="0" w:color="auto"/>
            </w:tcBorders>
            <w:shd w:val="clear" w:color="auto" w:fill="auto"/>
            <w:hideMark/>
          </w:tcPr>
          <w:p w14:paraId="27E782A5" w14:textId="77777777" w:rsidR="00D35931" w:rsidRPr="00567CE7" w:rsidRDefault="00D35931" w:rsidP="00161966">
            <w:pPr>
              <w:pStyle w:val="GSATableText"/>
              <w:keepNext/>
              <w:keepLines/>
            </w:pPr>
            <w:r w:rsidRPr="00567CE7">
              <w:t>Fire Protection</w:t>
            </w:r>
          </w:p>
        </w:tc>
        <w:tc>
          <w:tcPr>
            <w:tcW w:w="819" w:type="pct"/>
            <w:tcBorders>
              <w:top w:val="single" w:sz="4" w:space="0" w:color="auto"/>
              <w:left w:val="nil"/>
              <w:bottom w:val="single" w:sz="4" w:space="0" w:color="auto"/>
              <w:right w:val="nil"/>
            </w:tcBorders>
            <w:shd w:val="clear" w:color="auto" w:fill="auto"/>
            <w:hideMark/>
          </w:tcPr>
          <w:p w14:paraId="778BBA4C" w14:textId="77777777" w:rsidR="00D35931" w:rsidRPr="00567CE7" w:rsidRDefault="00D35931" w:rsidP="00161966">
            <w:pPr>
              <w:pStyle w:val="GSATableText"/>
              <w:keepNext/>
              <w:keepLines/>
            </w:pPr>
            <w:r w:rsidRPr="00567CE7">
              <w:t>PE-13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676E4F4" w14:textId="77777777" w:rsidR="00D35931" w:rsidRPr="00567CE7" w:rsidRDefault="00D35931" w:rsidP="00161966">
            <w:pPr>
              <w:pStyle w:val="GSATableText"/>
              <w:keepNext/>
              <w:keepLines/>
            </w:pPr>
            <w:r w:rsidRPr="00567CE7">
              <w:t>PE-13 (2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14:paraId="5A3A3B7B" w14:textId="77777777" w:rsidR="00D35931" w:rsidRPr="001C310B" w:rsidRDefault="00D35931" w:rsidP="001C310B">
            <w:pPr>
              <w:pStyle w:val="GSATableText"/>
            </w:pPr>
            <w:r w:rsidRPr="001C310B">
              <w:t>PE-13 (1) (2) (3)</w:t>
            </w:r>
          </w:p>
        </w:tc>
      </w:tr>
      <w:tr w:rsidR="00D35931" w:rsidRPr="00567CE7" w14:paraId="700C3D9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774DED2" w14:textId="77777777" w:rsidR="00D35931" w:rsidRPr="00567CE7" w:rsidRDefault="00D35931" w:rsidP="00161966">
            <w:pPr>
              <w:pStyle w:val="GSATableHeadingLeftJustified"/>
            </w:pPr>
            <w:r w:rsidRPr="00567CE7">
              <w:t>PE-14</w:t>
            </w:r>
          </w:p>
        </w:tc>
        <w:tc>
          <w:tcPr>
            <w:tcW w:w="1540" w:type="pct"/>
            <w:tcBorders>
              <w:top w:val="nil"/>
              <w:left w:val="nil"/>
              <w:bottom w:val="single" w:sz="4" w:space="0" w:color="auto"/>
              <w:right w:val="single" w:sz="4" w:space="0" w:color="auto"/>
            </w:tcBorders>
            <w:shd w:val="clear" w:color="auto" w:fill="auto"/>
            <w:hideMark/>
          </w:tcPr>
          <w:p w14:paraId="599503E4" w14:textId="77777777" w:rsidR="00D35931" w:rsidRPr="00567CE7" w:rsidRDefault="00D35931" w:rsidP="00161966">
            <w:pPr>
              <w:pStyle w:val="GSATableText"/>
              <w:keepNext/>
              <w:keepLines/>
            </w:pPr>
            <w:r w:rsidRPr="00567CE7">
              <w:t>Temperature and Humidity Controls</w:t>
            </w:r>
          </w:p>
        </w:tc>
        <w:tc>
          <w:tcPr>
            <w:tcW w:w="819" w:type="pct"/>
            <w:tcBorders>
              <w:top w:val="single" w:sz="4" w:space="0" w:color="auto"/>
              <w:left w:val="nil"/>
              <w:bottom w:val="single" w:sz="4" w:space="0" w:color="auto"/>
              <w:right w:val="nil"/>
            </w:tcBorders>
            <w:shd w:val="clear" w:color="auto" w:fill="auto"/>
            <w:hideMark/>
          </w:tcPr>
          <w:p w14:paraId="44C3275B" w14:textId="77777777" w:rsidR="00D35931" w:rsidRPr="00567CE7" w:rsidRDefault="00D35931" w:rsidP="00161966">
            <w:pPr>
              <w:pStyle w:val="GSATableText"/>
              <w:keepNext/>
              <w:keepLines/>
            </w:pPr>
            <w:r w:rsidRPr="00567CE7">
              <w:t>PE-14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DC9AC9F" w14:textId="77777777" w:rsidR="00D35931" w:rsidRPr="00567CE7" w:rsidRDefault="00D35931" w:rsidP="00161966">
            <w:pPr>
              <w:pStyle w:val="GSATableText"/>
              <w:keepNext/>
              <w:keepLines/>
            </w:pPr>
            <w:r w:rsidRPr="00567CE7">
              <w:t>PE-14 (2)</w:t>
            </w:r>
          </w:p>
        </w:tc>
        <w:tc>
          <w:tcPr>
            <w:tcW w:w="1154" w:type="pct"/>
            <w:tcBorders>
              <w:top w:val="single" w:sz="4" w:space="0" w:color="auto"/>
              <w:left w:val="single" w:sz="4" w:space="0" w:color="auto"/>
              <w:bottom w:val="single" w:sz="4" w:space="0" w:color="auto"/>
              <w:right w:val="single" w:sz="4" w:space="0" w:color="auto"/>
            </w:tcBorders>
          </w:tcPr>
          <w:p w14:paraId="0CF00C15" w14:textId="77777777" w:rsidR="00D35931" w:rsidRPr="001C310B" w:rsidRDefault="00D35931" w:rsidP="001C310B">
            <w:pPr>
              <w:pStyle w:val="GSATableText"/>
            </w:pPr>
            <w:r w:rsidRPr="001C310B">
              <w:t>PE-14 (2)</w:t>
            </w:r>
          </w:p>
        </w:tc>
      </w:tr>
      <w:tr w:rsidR="00D35931" w:rsidRPr="00567CE7" w14:paraId="7DFAD0B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0A2EFDE" w14:textId="77777777" w:rsidR="00D35931" w:rsidRPr="00567CE7" w:rsidRDefault="00D35931" w:rsidP="00161966">
            <w:pPr>
              <w:pStyle w:val="GSATableHeadingLeftJustified"/>
            </w:pPr>
            <w:r w:rsidRPr="00567CE7">
              <w:t>PE-15</w:t>
            </w:r>
          </w:p>
        </w:tc>
        <w:tc>
          <w:tcPr>
            <w:tcW w:w="1540" w:type="pct"/>
            <w:tcBorders>
              <w:top w:val="nil"/>
              <w:left w:val="nil"/>
              <w:bottom w:val="single" w:sz="4" w:space="0" w:color="auto"/>
              <w:right w:val="single" w:sz="4" w:space="0" w:color="auto"/>
            </w:tcBorders>
            <w:shd w:val="clear" w:color="auto" w:fill="auto"/>
            <w:hideMark/>
          </w:tcPr>
          <w:p w14:paraId="25D8EBCB" w14:textId="77777777" w:rsidR="00D35931" w:rsidRPr="00567CE7" w:rsidRDefault="00D35931" w:rsidP="00161966">
            <w:pPr>
              <w:pStyle w:val="GSATableText"/>
              <w:keepNext/>
              <w:keepLines/>
            </w:pPr>
            <w:r w:rsidRPr="00567CE7">
              <w:t>Water Damage Protection</w:t>
            </w:r>
          </w:p>
        </w:tc>
        <w:tc>
          <w:tcPr>
            <w:tcW w:w="819" w:type="pct"/>
            <w:tcBorders>
              <w:top w:val="single" w:sz="4" w:space="0" w:color="auto"/>
              <w:left w:val="nil"/>
              <w:bottom w:val="single" w:sz="4" w:space="0" w:color="auto"/>
              <w:right w:val="nil"/>
            </w:tcBorders>
            <w:shd w:val="clear" w:color="auto" w:fill="auto"/>
            <w:hideMark/>
          </w:tcPr>
          <w:p w14:paraId="0DDAA3EA" w14:textId="77777777" w:rsidR="00D35931" w:rsidRPr="00567CE7" w:rsidRDefault="00D35931" w:rsidP="00161966">
            <w:pPr>
              <w:pStyle w:val="GSATableText"/>
              <w:keepNext/>
              <w:keepLines/>
            </w:pPr>
            <w:r w:rsidRPr="00567CE7">
              <w:t>PE-15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7CF0155" w14:textId="77777777" w:rsidR="00D35931" w:rsidRPr="00567CE7" w:rsidRDefault="00D35931" w:rsidP="00161966">
            <w:pPr>
              <w:pStyle w:val="GSATableText"/>
              <w:keepNext/>
              <w:keepLines/>
            </w:pPr>
            <w:r w:rsidRPr="00567CE7">
              <w:t>PE-15</w:t>
            </w:r>
          </w:p>
        </w:tc>
        <w:tc>
          <w:tcPr>
            <w:tcW w:w="1154" w:type="pct"/>
            <w:tcBorders>
              <w:top w:val="single" w:sz="4" w:space="0" w:color="auto"/>
              <w:left w:val="single" w:sz="4" w:space="0" w:color="auto"/>
              <w:bottom w:val="single" w:sz="4" w:space="0" w:color="auto"/>
              <w:right w:val="single" w:sz="4" w:space="0" w:color="auto"/>
            </w:tcBorders>
          </w:tcPr>
          <w:p w14:paraId="7B72CBA1" w14:textId="77777777" w:rsidR="00D35931" w:rsidRPr="001C310B" w:rsidRDefault="00D35931" w:rsidP="001C310B">
            <w:pPr>
              <w:pStyle w:val="GSATableText"/>
            </w:pPr>
            <w:r w:rsidRPr="001C310B">
              <w:t>PE-15 (1)</w:t>
            </w:r>
          </w:p>
        </w:tc>
      </w:tr>
      <w:tr w:rsidR="00D35931" w:rsidRPr="00567CE7" w14:paraId="38D8ABE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A2574EA" w14:textId="77777777" w:rsidR="00D35931" w:rsidRPr="00567CE7" w:rsidRDefault="00D35931" w:rsidP="00161966">
            <w:pPr>
              <w:pStyle w:val="GSATableHeadingLeftJustified"/>
            </w:pPr>
            <w:r w:rsidRPr="00567CE7">
              <w:t>PE-16</w:t>
            </w:r>
          </w:p>
        </w:tc>
        <w:tc>
          <w:tcPr>
            <w:tcW w:w="1540" w:type="pct"/>
            <w:tcBorders>
              <w:top w:val="nil"/>
              <w:left w:val="nil"/>
              <w:bottom w:val="single" w:sz="4" w:space="0" w:color="auto"/>
              <w:right w:val="single" w:sz="4" w:space="0" w:color="auto"/>
            </w:tcBorders>
            <w:shd w:val="clear" w:color="auto" w:fill="auto"/>
            <w:hideMark/>
          </w:tcPr>
          <w:p w14:paraId="2A0301A9" w14:textId="77777777" w:rsidR="00D35931" w:rsidRPr="00567CE7" w:rsidRDefault="00D35931" w:rsidP="00161966">
            <w:pPr>
              <w:pStyle w:val="GSATableText"/>
              <w:keepNext/>
              <w:keepLines/>
            </w:pPr>
            <w:r w:rsidRPr="00567CE7">
              <w:t>Delivery and Removal</w:t>
            </w:r>
          </w:p>
        </w:tc>
        <w:tc>
          <w:tcPr>
            <w:tcW w:w="819" w:type="pct"/>
            <w:tcBorders>
              <w:top w:val="single" w:sz="4" w:space="0" w:color="auto"/>
              <w:left w:val="nil"/>
              <w:bottom w:val="single" w:sz="4" w:space="0" w:color="auto"/>
              <w:right w:val="nil"/>
            </w:tcBorders>
            <w:shd w:val="clear" w:color="auto" w:fill="auto"/>
            <w:hideMark/>
          </w:tcPr>
          <w:p w14:paraId="50638344" w14:textId="77777777" w:rsidR="00D35931" w:rsidRPr="00567CE7" w:rsidRDefault="00D35931" w:rsidP="00161966">
            <w:pPr>
              <w:pStyle w:val="GSATableText"/>
              <w:keepNext/>
              <w:keepLines/>
            </w:pPr>
            <w:r w:rsidRPr="00567CE7">
              <w:t>PE-16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4AF9D80" w14:textId="77777777" w:rsidR="00D35931" w:rsidRPr="00567CE7" w:rsidRDefault="00D35931" w:rsidP="00161966">
            <w:pPr>
              <w:pStyle w:val="GSATableText"/>
              <w:keepNext/>
              <w:keepLines/>
            </w:pPr>
            <w:r w:rsidRPr="00567CE7">
              <w:t>PE-16</w:t>
            </w:r>
          </w:p>
        </w:tc>
        <w:tc>
          <w:tcPr>
            <w:tcW w:w="1154" w:type="pct"/>
            <w:tcBorders>
              <w:top w:val="single" w:sz="4" w:space="0" w:color="auto"/>
              <w:left w:val="single" w:sz="4" w:space="0" w:color="auto"/>
              <w:bottom w:val="single" w:sz="4" w:space="0" w:color="auto"/>
              <w:right w:val="single" w:sz="4" w:space="0" w:color="auto"/>
            </w:tcBorders>
          </w:tcPr>
          <w:p w14:paraId="3039EA27" w14:textId="77777777" w:rsidR="00D35931" w:rsidRPr="001C310B" w:rsidRDefault="00D35931" w:rsidP="001C310B">
            <w:pPr>
              <w:pStyle w:val="GSATableText"/>
            </w:pPr>
            <w:r w:rsidRPr="001C310B">
              <w:t>PE-16</w:t>
            </w:r>
          </w:p>
        </w:tc>
      </w:tr>
      <w:tr w:rsidR="00D35931" w:rsidRPr="00567CE7" w14:paraId="7ED37BF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B48105D" w14:textId="77777777" w:rsidR="00D35931" w:rsidRPr="00567CE7" w:rsidRDefault="00D35931" w:rsidP="00161966">
            <w:pPr>
              <w:pStyle w:val="GSATableHeadingLeftJustified"/>
            </w:pPr>
            <w:r w:rsidRPr="00567CE7">
              <w:t>PE-17</w:t>
            </w:r>
          </w:p>
        </w:tc>
        <w:tc>
          <w:tcPr>
            <w:tcW w:w="1540" w:type="pct"/>
            <w:tcBorders>
              <w:top w:val="nil"/>
              <w:left w:val="nil"/>
              <w:bottom w:val="single" w:sz="4" w:space="0" w:color="auto"/>
              <w:right w:val="single" w:sz="4" w:space="0" w:color="auto"/>
            </w:tcBorders>
            <w:shd w:val="clear" w:color="auto" w:fill="auto"/>
            <w:hideMark/>
          </w:tcPr>
          <w:p w14:paraId="46A8B041" w14:textId="77777777" w:rsidR="00D35931" w:rsidRPr="00567CE7" w:rsidRDefault="00D35931" w:rsidP="00161966">
            <w:pPr>
              <w:pStyle w:val="GSATableText"/>
              <w:keepNext/>
              <w:keepLines/>
            </w:pPr>
            <w:r w:rsidRPr="00567CE7">
              <w:t>Alternate Work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07E79D1"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F14165A" w14:textId="77777777" w:rsidR="00D35931" w:rsidRPr="00567CE7" w:rsidRDefault="00D35931" w:rsidP="00161966">
            <w:pPr>
              <w:pStyle w:val="GSATableText"/>
              <w:keepNext/>
              <w:keepLines/>
            </w:pPr>
            <w:r w:rsidRPr="00567CE7">
              <w:t>PE-17</w:t>
            </w:r>
          </w:p>
        </w:tc>
        <w:tc>
          <w:tcPr>
            <w:tcW w:w="1154" w:type="pct"/>
            <w:tcBorders>
              <w:top w:val="single" w:sz="4" w:space="0" w:color="auto"/>
              <w:left w:val="single" w:sz="4" w:space="0" w:color="auto"/>
              <w:bottom w:val="single" w:sz="4" w:space="0" w:color="auto"/>
              <w:right w:val="single" w:sz="4" w:space="0" w:color="auto"/>
            </w:tcBorders>
          </w:tcPr>
          <w:p w14:paraId="60AA42D9" w14:textId="77777777" w:rsidR="00D35931" w:rsidRPr="001C310B" w:rsidRDefault="00D35931" w:rsidP="001C310B">
            <w:pPr>
              <w:pStyle w:val="GSATableText"/>
            </w:pPr>
            <w:r w:rsidRPr="001C310B">
              <w:t>PE-17</w:t>
            </w:r>
          </w:p>
        </w:tc>
      </w:tr>
      <w:tr w:rsidR="00D35931" w:rsidRPr="00567CE7" w14:paraId="61ACD12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1247733F" w14:textId="77777777" w:rsidR="00D35931" w:rsidRPr="00567CE7" w:rsidRDefault="00D35931" w:rsidP="00161966">
            <w:pPr>
              <w:pStyle w:val="GSATableHeadingLeftJustified"/>
              <w:keepNext w:val="0"/>
            </w:pPr>
            <w:r w:rsidRPr="00D75C31">
              <w:t>PE-18</w:t>
            </w:r>
          </w:p>
        </w:tc>
        <w:tc>
          <w:tcPr>
            <w:tcW w:w="1540" w:type="pct"/>
            <w:tcBorders>
              <w:top w:val="nil"/>
              <w:left w:val="nil"/>
              <w:bottom w:val="single" w:sz="4" w:space="0" w:color="auto"/>
              <w:right w:val="single" w:sz="4" w:space="0" w:color="auto"/>
            </w:tcBorders>
            <w:shd w:val="clear" w:color="auto" w:fill="auto"/>
          </w:tcPr>
          <w:p w14:paraId="5A1CFA7F" w14:textId="77777777" w:rsidR="00D35931" w:rsidRPr="00567CE7" w:rsidRDefault="00D35931" w:rsidP="00161966">
            <w:pPr>
              <w:pStyle w:val="GSATableText"/>
              <w:keepLines/>
            </w:pPr>
            <w:r w:rsidRPr="00D75C31">
              <w:t>Location of Information System Components</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24C2C656"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5F3F8FCE" w14:textId="77777777" w:rsidR="00D35931" w:rsidRPr="00567CE7" w:rsidRDefault="00D35931" w:rsidP="00161966">
            <w:pPr>
              <w:pStyle w:val="GSATableText"/>
              <w:keepLines/>
            </w:pPr>
            <w:r w:rsidRPr="00567CE7">
              <w:t>Not Selected</w:t>
            </w:r>
          </w:p>
        </w:tc>
        <w:tc>
          <w:tcPr>
            <w:tcW w:w="1154" w:type="pct"/>
            <w:tcBorders>
              <w:top w:val="single" w:sz="4" w:space="0" w:color="auto"/>
              <w:left w:val="single" w:sz="4" w:space="0" w:color="auto"/>
              <w:bottom w:val="single" w:sz="4" w:space="0" w:color="auto"/>
              <w:right w:val="single" w:sz="4" w:space="0" w:color="auto"/>
            </w:tcBorders>
          </w:tcPr>
          <w:p w14:paraId="247CC561" w14:textId="77777777" w:rsidR="00D35931" w:rsidRPr="001C310B" w:rsidRDefault="00D35931" w:rsidP="001C310B">
            <w:pPr>
              <w:pStyle w:val="GSATableText"/>
            </w:pPr>
            <w:r w:rsidRPr="001C310B">
              <w:t>PE-18</w:t>
            </w:r>
          </w:p>
        </w:tc>
      </w:tr>
      <w:tr w:rsidR="00D35931" w:rsidRPr="00567CE7" w14:paraId="4B3509E0"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3DE0F134" w14:textId="77777777" w:rsidR="00D35931" w:rsidRPr="00567CE7" w:rsidRDefault="00D35931" w:rsidP="00161966">
            <w:pPr>
              <w:pStyle w:val="GSATableHeadingLeftJustified"/>
            </w:pPr>
            <w:r w:rsidRPr="00567CE7">
              <w:t>PL</w:t>
            </w:r>
          </w:p>
        </w:tc>
        <w:tc>
          <w:tcPr>
            <w:tcW w:w="1540" w:type="pct"/>
            <w:tcBorders>
              <w:top w:val="single" w:sz="4" w:space="0" w:color="auto"/>
              <w:bottom w:val="single" w:sz="4" w:space="0" w:color="auto"/>
            </w:tcBorders>
            <w:shd w:val="clear" w:color="auto" w:fill="D9D9D9" w:themeFill="background1" w:themeFillShade="D9"/>
          </w:tcPr>
          <w:p w14:paraId="79923386" w14:textId="77777777" w:rsidR="00D35931" w:rsidRPr="00567CE7" w:rsidRDefault="00D35931" w:rsidP="00161966">
            <w:pPr>
              <w:pStyle w:val="GSATableHeading"/>
            </w:pPr>
            <w:r w:rsidRPr="00567CE7">
              <w:t>Planning</w:t>
            </w:r>
          </w:p>
        </w:tc>
        <w:tc>
          <w:tcPr>
            <w:tcW w:w="819" w:type="pct"/>
            <w:tcBorders>
              <w:top w:val="single" w:sz="4" w:space="0" w:color="auto"/>
              <w:bottom w:val="single" w:sz="4" w:space="0" w:color="auto"/>
            </w:tcBorders>
            <w:shd w:val="clear" w:color="auto" w:fill="D9D9D9" w:themeFill="background1" w:themeFillShade="D9"/>
            <w:hideMark/>
          </w:tcPr>
          <w:p w14:paraId="78CFA180"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50739539"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7D3090EF" w14:textId="77777777" w:rsidR="00D35931" w:rsidRPr="00AA6AE5" w:rsidRDefault="00D35931" w:rsidP="00161966">
            <w:pPr>
              <w:pStyle w:val="GSATableHeading"/>
            </w:pPr>
          </w:p>
        </w:tc>
      </w:tr>
      <w:tr w:rsidR="00D35931" w:rsidRPr="00567CE7" w14:paraId="6C3C8803"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4CC8A353" w14:textId="77777777" w:rsidR="00D35931" w:rsidRPr="00567CE7" w:rsidRDefault="00D35931" w:rsidP="00161966">
            <w:pPr>
              <w:pStyle w:val="GSATableHeadingLeftJustified"/>
            </w:pPr>
            <w:r w:rsidRPr="00567CE7">
              <w:t>PL-1</w:t>
            </w:r>
          </w:p>
        </w:tc>
        <w:tc>
          <w:tcPr>
            <w:tcW w:w="1540" w:type="pct"/>
            <w:tcBorders>
              <w:top w:val="single" w:sz="4" w:space="0" w:color="auto"/>
              <w:left w:val="nil"/>
              <w:bottom w:val="single" w:sz="4" w:space="0" w:color="auto"/>
              <w:right w:val="single" w:sz="4" w:space="0" w:color="auto"/>
            </w:tcBorders>
            <w:shd w:val="clear" w:color="auto" w:fill="auto"/>
            <w:hideMark/>
          </w:tcPr>
          <w:p w14:paraId="482E95E5" w14:textId="77777777" w:rsidR="00D35931" w:rsidRPr="00567CE7" w:rsidRDefault="00D35931" w:rsidP="00161966">
            <w:pPr>
              <w:pStyle w:val="GSATableText"/>
              <w:keepNext/>
              <w:keepLines/>
            </w:pPr>
            <w:r w:rsidRPr="00567CE7">
              <w:t>Security Planning Policy and Procedures</w:t>
            </w:r>
          </w:p>
        </w:tc>
        <w:tc>
          <w:tcPr>
            <w:tcW w:w="819" w:type="pct"/>
            <w:tcBorders>
              <w:top w:val="single" w:sz="4" w:space="0" w:color="auto"/>
              <w:left w:val="nil"/>
              <w:bottom w:val="single" w:sz="4" w:space="0" w:color="auto"/>
              <w:right w:val="nil"/>
            </w:tcBorders>
            <w:shd w:val="clear" w:color="auto" w:fill="auto"/>
            <w:hideMark/>
          </w:tcPr>
          <w:p w14:paraId="3E395DDD" w14:textId="77777777" w:rsidR="00D35931" w:rsidRPr="00567CE7" w:rsidRDefault="00D35931" w:rsidP="00161966">
            <w:pPr>
              <w:pStyle w:val="GSATableText"/>
              <w:keepNext/>
              <w:keepLines/>
            </w:pPr>
            <w:r w:rsidRPr="00567CE7">
              <w:t>PL-1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9D2C1CD" w14:textId="77777777" w:rsidR="00D35931" w:rsidRPr="00567CE7" w:rsidRDefault="00D35931" w:rsidP="00161966">
            <w:pPr>
              <w:pStyle w:val="GSATableText"/>
              <w:keepNext/>
              <w:keepLines/>
            </w:pPr>
            <w:r w:rsidRPr="00567CE7">
              <w:t>PL-1</w:t>
            </w:r>
          </w:p>
        </w:tc>
        <w:tc>
          <w:tcPr>
            <w:tcW w:w="1154" w:type="pct"/>
            <w:tcBorders>
              <w:top w:val="single" w:sz="4" w:space="0" w:color="auto"/>
              <w:left w:val="single" w:sz="4" w:space="0" w:color="auto"/>
              <w:bottom w:val="single" w:sz="4" w:space="0" w:color="auto"/>
              <w:right w:val="single" w:sz="4" w:space="0" w:color="auto"/>
            </w:tcBorders>
          </w:tcPr>
          <w:p w14:paraId="65619922" w14:textId="77777777" w:rsidR="00D35931" w:rsidRPr="001C310B" w:rsidRDefault="00D35931" w:rsidP="001C310B">
            <w:pPr>
              <w:pStyle w:val="GSATableText"/>
            </w:pPr>
            <w:r w:rsidRPr="001C310B">
              <w:t>PL-1</w:t>
            </w:r>
          </w:p>
        </w:tc>
      </w:tr>
      <w:tr w:rsidR="00D35931" w:rsidRPr="00567CE7" w14:paraId="048E251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93AD30C" w14:textId="77777777" w:rsidR="00D35931" w:rsidRPr="00567CE7" w:rsidRDefault="00D35931" w:rsidP="00161966">
            <w:pPr>
              <w:pStyle w:val="GSATableHeadingLeftJustified"/>
            </w:pPr>
            <w:r w:rsidRPr="00567CE7">
              <w:t>PL-2</w:t>
            </w:r>
          </w:p>
        </w:tc>
        <w:tc>
          <w:tcPr>
            <w:tcW w:w="1540" w:type="pct"/>
            <w:tcBorders>
              <w:top w:val="nil"/>
              <w:left w:val="nil"/>
              <w:bottom w:val="single" w:sz="4" w:space="0" w:color="auto"/>
              <w:right w:val="single" w:sz="4" w:space="0" w:color="auto"/>
            </w:tcBorders>
            <w:shd w:val="clear" w:color="auto" w:fill="auto"/>
            <w:hideMark/>
          </w:tcPr>
          <w:p w14:paraId="10BF6C39" w14:textId="77777777" w:rsidR="00D35931" w:rsidRPr="00567CE7" w:rsidRDefault="00D35931" w:rsidP="00161966">
            <w:pPr>
              <w:pStyle w:val="GSATableText"/>
              <w:keepNext/>
              <w:keepLines/>
            </w:pPr>
            <w:r w:rsidRPr="00567CE7">
              <w:t>System Security Plan</w:t>
            </w:r>
          </w:p>
        </w:tc>
        <w:tc>
          <w:tcPr>
            <w:tcW w:w="819" w:type="pct"/>
            <w:tcBorders>
              <w:top w:val="single" w:sz="4" w:space="0" w:color="auto"/>
              <w:left w:val="nil"/>
              <w:bottom w:val="single" w:sz="4" w:space="0" w:color="auto"/>
              <w:right w:val="nil"/>
            </w:tcBorders>
            <w:shd w:val="clear" w:color="auto" w:fill="auto"/>
            <w:hideMark/>
          </w:tcPr>
          <w:p w14:paraId="1AA779A9" w14:textId="77777777" w:rsidR="00D35931" w:rsidRPr="00567CE7" w:rsidRDefault="00D35931" w:rsidP="00161966">
            <w:pPr>
              <w:pStyle w:val="GSATableText"/>
              <w:keepNext/>
              <w:keepLines/>
            </w:pPr>
            <w:r w:rsidRPr="00567CE7">
              <w:t>PL-2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5F30FA7" w14:textId="77777777" w:rsidR="00D35931" w:rsidRPr="00567CE7" w:rsidRDefault="00D35931" w:rsidP="00161966">
            <w:pPr>
              <w:pStyle w:val="GSATableText"/>
              <w:keepNext/>
              <w:keepLines/>
            </w:pPr>
            <w:r w:rsidRPr="00567CE7">
              <w:t>PL-2 (3)</w:t>
            </w:r>
          </w:p>
        </w:tc>
        <w:tc>
          <w:tcPr>
            <w:tcW w:w="1154" w:type="pct"/>
            <w:tcBorders>
              <w:top w:val="single" w:sz="4" w:space="0" w:color="auto"/>
              <w:left w:val="single" w:sz="4" w:space="0" w:color="auto"/>
              <w:bottom w:val="single" w:sz="4" w:space="0" w:color="auto"/>
              <w:right w:val="single" w:sz="4" w:space="0" w:color="auto"/>
            </w:tcBorders>
          </w:tcPr>
          <w:p w14:paraId="78AC498A" w14:textId="77777777" w:rsidR="00D35931" w:rsidRPr="001C310B" w:rsidRDefault="00D35931" w:rsidP="001C310B">
            <w:pPr>
              <w:pStyle w:val="GSATableText"/>
            </w:pPr>
            <w:r w:rsidRPr="001C310B">
              <w:t>PL-2 (3)</w:t>
            </w:r>
          </w:p>
        </w:tc>
      </w:tr>
      <w:tr w:rsidR="00D35931" w:rsidRPr="00567CE7" w14:paraId="4A19913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C32148F" w14:textId="77777777" w:rsidR="00D35931" w:rsidRPr="00567CE7" w:rsidRDefault="00D35931" w:rsidP="00161966">
            <w:pPr>
              <w:pStyle w:val="GSATableHeadingLeftJustified"/>
            </w:pPr>
            <w:r w:rsidRPr="00567CE7">
              <w:t>PL-4</w:t>
            </w:r>
          </w:p>
        </w:tc>
        <w:tc>
          <w:tcPr>
            <w:tcW w:w="1540" w:type="pct"/>
            <w:tcBorders>
              <w:top w:val="nil"/>
              <w:left w:val="nil"/>
              <w:bottom w:val="single" w:sz="4" w:space="0" w:color="auto"/>
              <w:right w:val="single" w:sz="4" w:space="0" w:color="auto"/>
            </w:tcBorders>
            <w:shd w:val="clear" w:color="auto" w:fill="auto"/>
            <w:hideMark/>
          </w:tcPr>
          <w:p w14:paraId="084BA20C" w14:textId="77777777" w:rsidR="00D35931" w:rsidRPr="00567CE7" w:rsidRDefault="00D35931" w:rsidP="00161966">
            <w:pPr>
              <w:pStyle w:val="GSATableText"/>
              <w:keepNext/>
              <w:keepLines/>
            </w:pPr>
            <w:r w:rsidRPr="00567CE7">
              <w:t>Rules of Behavior</w:t>
            </w:r>
          </w:p>
        </w:tc>
        <w:tc>
          <w:tcPr>
            <w:tcW w:w="819" w:type="pct"/>
            <w:tcBorders>
              <w:top w:val="single" w:sz="4" w:space="0" w:color="auto"/>
              <w:left w:val="nil"/>
              <w:bottom w:val="single" w:sz="4" w:space="0" w:color="auto"/>
              <w:right w:val="nil"/>
            </w:tcBorders>
            <w:shd w:val="clear" w:color="auto" w:fill="auto"/>
            <w:hideMark/>
          </w:tcPr>
          <w:p w14:paraId="58944FA5" w14:textId="77777777" w:rsidR="00D35931" w:rsidRPr="00567CE7" w:rsidRDefault="00D35931" w:rsidP="00161966">
            <w:pPr>
              <w:pStyle w:val="GSATableText"/>
              <w:keepNext/>
              <w:keepLines/>
            </w:pPr>
            <w:r w:rsidRPr="00567CE7">
              <w:t>PL-4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CC04A00" w14:textId="77777777" w:rsidR="00D35931" w:rsidRPr="00567CE7" w:rsidRDefault="00D35931" w:rsidP="00161966">
            <w:pPr>
              <w:pStyle w:val="GSATableText"/>
              <w:keepNext/>
              <w:keepLines/>
            </w:pPr>
            <w:r w:rsidRPr="00567CE7">
              <w:t>PL-4 (1)</w:t>
            </w:r>
          </w:p>
        </w:tc>
        <w:tc>
          <w:tcPr>
            <w:tcW w:w="1154" w:type="pct"/>
            <w:tcBorders>
              <w:top w:val="single" w:sz="4" w:space="0" w:color="auto"/>
              <w:left w:val="single" w:sz="4" w:space="0" w:color="auto"/>
              <w:bottom w:val="single" w:sz="4" w:space="0" w:color="auto"/>
              <w:right w:val="single" w:sz="4" w:space="0" w:color="auto"/>
            </w:tcBorders>
          </w:tcPr>
          <w:p w14:paraId="07E3D2C5" w14:textId="77777777" w:rsidR="00D35931" w:rsidRPr="001C310B" w:rsidRDefault="00D35931" w:rsidP="001C310B">
            <w:pPr>
              <w:pStyle w:val="GSATableText"/>
            </w:pPr>
            <w:r w:rsidRPr="001C310B">
              <w:t>PL-4 (1)</w:t>
            </w:r>
          </w:p>
        </w:tc>
      </w:tr>
      <w:tr w:rsidR="00D35931" w:rsidRPr="00567CE7" w14:paraId="59D2A18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1E45639" w14:textId="77777777" w:rsidR="00D35931" w:rsidRPr="00567CE7" w:rsidRDefault="00D35931" w:rsidP="00161966">
            <w:pPr>
              <w:pStyle w:val="GSATableHeadingLeftJustified"/>
              <w:keepNext w:val="0"/>
            </w:pPr>
            <w:r w:rsidRPr="00567CE7">
              <w:t>PL-8</w:t>
            </w:r>
          </w:p>
        </w:tc>
        <w:tc>
          <w:tcPr>
            <w:tcW w:w="1540" w:type="pct"/>
            <w:tcBorders>
              <w:top w:val="nil"/>
              <w:left w:val="nil"/>
              <w:bottom w:val="single" w:sz="4" w:space="0" w:color="auto"/>
              <w:right w:val="single" w:sz="4" w:space="0" w:color="auto"/>
            </w:tcBorders>
            <w:shd w:val="clear" w:color="auto" w:fill="auto"/>
            <w:hideMark/>
          </w:tcPr>
          <w:p w14:paraId="3FCCBCD9" w14:textId="77777777" w:rsidR="00D35931" w:rsidRPr="00567CE7" w:rsidRDefault="00D35931" w:rsidP="00161966">
            <w:pPr>
              <w:pStyle w:val="GSATableText"/>
              <w:keepLines/>
            </w:pPr>
            <w:r w:rsidRPr="00567CE7">
              <w:t>Information Security Architecture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2C759924" w14:textId="77777777" w:rsidR="00D35931" w:rsidRPr="00567CE7" w:rsidRDefault="00D35931" w:rsidP="00161966">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680B86B" w14:textId="77777777" w:rsidR="00D35931" w:rsidRPr="00567CE7" w:rsidRDefault="00D35931" w:rsidP="00161966">
            <w:pPr>
              <w:pStyle w:val="GSATableText"/>
              <w:keepLines/>
            </w:pPr>
            <w:r w:rsidRPr="00567CE7">
              <w:t>PL-8</w:t>
            </w:r>
          </w:p>
        </w:tc>
        <w:tc>
          <w:tcPr>
            <w:tcW w:w="1154" w:type="pct"/>
            <w:tcBorders>
              <w:top w:val="single" w:sz="4" w:space="0" w:color="auto"/>
              <w:left w:val="single" w:sz="4" w:space="0" w:color="auto"/>
              <w:bottom w:val="single" w:sz="4" w:space="0" w:color="auto"/>
              <w:right w:val="single" w:sz="4" w:space="0" w:color="auto"/>
            </w:tcBorders>
          </w:tcPr>
          <w:p w14:paraId="032FBF82" w14:textId="77777777" w:rsidR="00D35931" w:rsidRPr="001C310B" w:rsidRDefault="00D35931" w:rsidP="001C310B">
            <w:pPr>
              <w:pStyle w:val="GSATableText"/>
            </w:pPr>
            <w:r w:rsidRPr="001C310B">
              <w:t>PL-8</w:t>
            </w:r>
          </w:p>
        </w:tc>
      </w:tr>
      <w:tr w:rsidR="00D35931" w:rsidRPr="00567CE7" w14:paraId="65A1DCDB"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008AFCC8" w14:textId="77777777" w:rsidR="00D35931" w:rsidRPr="00567CE7" w:rsidRDefault="00D35931" w:rsidP="00161966">
            <w:pPr>
              <w:pStyle w:val="GSATableHeadingLeftJustified"/>
            </w:pPr>
            <w:r w:rsidRPr="00567CE7">
              <w:t>PS</w:t>
            </w:r>
          </w:p>
        </w:tc>
        <w:tc>
          <w:tcPr>
            <w:tcW w:w="1540" w:type="pct"/>
            <w:tcBorders>
              <w:top w:val="single" w:sz="4" w:space="0" w:color="auto"/>
              <w:bottom w:val="single" w:sz="4" w:space="0" w:color="auto"/>
            </w:tcBorders>
            <w:shd w:val="clear" w:color="auto" w:fill="D9D9D9" w:themeFill="background1" w:themeFillShade="D9"/>
          </w:tcPr>
          <w:p w14:paraId="6F103522" w14:textId="77777777" w:rsidR="00D35931" w:rsidRPr="00567CE7" w:rsidRDefault="00D35931" w:rsidP="00161966">
            <w:pPr>
              <w:pStyle w:val="GSATableHeading"/>
            </w:pPr>
            <w:r w:rsidRPr="00567CE7">
              <w:t>Personnel Security</w:t>
            </w:r>
          </w:p>
        </w:tc>
        <w:tc>
          <w:tcPr>
            <w:tcW w:w="819" w:type="pct"/>
            <w:tcBorders>
              <w:top w:val="single" w:sz="4" w:space="0" w:color="auto"/>
              <w:bottom w:val="single" w:sz="4" w:space="0" w:color="auto"/>
            </w:tcBorders>
            <w:shd w:val="clear" w:color="auto" w:fill="D9D9D9" w:themeFill="background1" w:themeFillShade="D9"/>
            <w:hideMark/>
          </w:tcPr>
          <w:p w14:paraId="5BD34732"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535F397B"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072D083E" w14:textId="77777777" w:rsidR="00D35931" w:rsidRPr="00AA6AE5" w:rsidRDefault="00D35931" w:rsidP="00161966">
            <w:pPr>
              <w:pStyle w:val="GSATableHeading"/>
            </w:pPr>
          </w:p>
        </w:tc>
      </w:tr>
      <w:tr w:rsidR="00D35931" w:rsidRPr="00567CE7" w14:paraId="799EEB66"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0DA2AF74" w14:textId="77777777" w:rsidR="00D35931" w:rsidRPr="00567CE7" w:rsidRDefault="00D35931" w:rsidP="00161966">
            <w:pPr>
              <w:pStyle w:val="GSATableHeadingLeftJustified"/>
            </w:pPr>
            <w:r w:rsidRPr="00567CE7">
              <w:t>PS-1</w:t>
            </w:r>
          </w:p>
        </w:tc>
        <w:tc>
          <w:tcPr>
            <w:tcW w:w="1540" w:type="pct"/>
            <w:tcBorders>
              <w:top w:val="single" w:sz="4" w:space="0" w:color="auto"/>
              <w:left w:val="nil"/>
              <w:bottom w:val="single" w:sz="4" w:space="0" w:color="auto"/>
              <w:right w:val="single" w:sz="4" w:space="0" w:color="auto"/>
            </w:tcBorders>
            <w:shd w:val="clear" w:color="auto" w:fill="auto"/>
            <w:hideMark/>
          </w:tcPr>
          <w:p w14:paraId="3531AC37" w14:textId="77777777" w:rsidR="00D35931" w:rsidRPr="00567CE7" w:rsidRDefault="00D35931" w:rsidP="00161966">
            <w:pPr>
              <w:pStyle w:val="GSATableText"/>
              <w:keepNext/>
              <w:keepLines/>
            </w:pPr>
            <w:r w:rsidRPr="00567CE7">
              <w:t>Personnel Security Policy and Procedures</w:t>
            </w:r>
          </w:p>
        </w:tc>
        <w:tc>
          <w:tcPr>
            <w:tcW w:w="819" w:type="pct"/>
            <w:tcBorders>
              <w:top w:val="single" w:sz="4" w:space="0" w:color="auto"/>
              <w:left w:val="nil"/>
              <w:bottom w:val="single" w:sz="4" w:space="0" w:color="auto"/>
              <w:right w:val="nil"/>
            </w:tcBorders>
            <w:shd w:val="clear" w:color="auto" w:fill="auto"/>
            <w:hideMark/>
          </w:tcPr>
          <w:p w14:paraId="4DA880DD" w14:textId="77777777" w:rsidR="00D35931" w:rsidRPr="00567CE7" w:rsidRDefault="00D35931" w:rsidP="00161966">
            <w:pPr>
              <w:pStyle w:val="GSATableText"/>
              <w:keepNext/>
              <w:keepLines/>
            </w:pPr>
            <w:r w:rsidRPr="00567CE7">
              <w:t>PS-1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46471AE" w14:textId="77777777" w:rsidR="00D35931" w:rsidRPr="00567CE7" w:rsidRDefault="00D35931" w:rsidP="00161966">
            <w:pPr>
              <w:pStyle w:val="GSATableText"/>
              <w:keepNext/>
              <w:keepLines/>
            </w:pPr>
            <w:r w:rsidRPr="00567CE7">
              <w:t>PS-1</w:t>
            </w:r>
          </w:p>
        </w:tc>
        <w:tc>
          <w:tcPr>
            <w:tcW w:w="1154" w:type="pct"/>
            <w:tcBorders>
              <w:top w:val="single" w:sz="4" w:space="0" w:color="auto"/>
              <w:left w:val="single" w:sz="4" w:space="0" w:color="auto"/>
              <w:bottom w:val="single" w:sz="4" w:space="0" w:color="auto"/>
              <w:right w:val="single" w:sz="4" w:space="0" w:color="auto"/>
            </w:tcBorders>
          </w:tcPr>
          <w:p w14:paraId="2C6A006C" w14:textId="77777777" w:rsidR="00D35931" w:rsidRPr="001C310B" w:rsidRDefault="00D35931" w:rsidP="001C310B">
            <w:pPr>
              <w:pStyle w:val="GSATableText"/>
            </w:pPr>
            <w:r w:rsidRPr="001C310B">
              <w:t>PS-1</w:t>
            </w:r>
          </w:p>
        </w:tc>
      </w:tr>
      <w:tr w:rsidR="00D35931" w:rsidRPr="00567CE7" w14:paraId="47C1CCA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0B9A2C9" w14:textId="77777777" w:rsidR="00D35931" w:rsidRPr="00567CE7" w:rsidRDefault="00D35931" w:rsidP="00161966">
            <w:pPr>
              <w:pStyle w:val="GSATableHeadingLeftJustified"/>
            </w:pPr>
            <w:r w:rsidRPr="00567CE7">
              <w:t>PS-2</w:t>
            </w:r>
          </w:p>
        </w:tc>
        <w:tc>
          <w:tcPr>
            <w:tcW w:w="1540" w:type="pct"/>
            <w:tcBorders>
              <w:top w:val="nil"/>
              <w:left w:val="nil"/>
              <w:bottom w:val="single" w:sz="4" w:space="0" w:color="auto"/>
              <w:right w:val="single" w:sz="4" w:space="0" w:color="auto"/>
            </w:tcBorders>
            <w:shd w:val="clear" w:color="auto" w:fill="auto"/>
            <w:hideMark/>
          </w:tcPr>
          <w:p w14:paraId="4CA6E73D" w14:textId="77777777" w:rsidR="00D35931" w:rsidRPr="00567CE7" w:rsidRDefault="00D35931" w:rsidP="00161966">
            <w:pPr>
              <w:pStyle w:val="GSATableText"/>
              <w:keepNext/>
              <w:keepLines/>
            </w:pPr>
            <w:r w:rsidRPr="00567CE7">
              <w:t>Position Risk Designation</w:t>
            </w:r>
          </w:p>
        </w:tc>
        <w:tc>
          <w:tcPr>
            <w:tcW w:w="819" w:type="pct"/>
            <w:tcBorders>
              <w:top w:val="single" w:sz="4" w:space="0" w:color="auto"/>
              <w:left w:val="nil"/>
              <w:bottom w:val="single" w:sz="4" w:space="0" w:color="auto"/>
              <w:right w:val="nil"/>
            </w:tcBorders>
            <w:shd w:val="clear" w:color="auto" w:fill="auto"/>
            <w:hideMark/>
          </w:tcPr>
          <w:p w14:paraId="3A01F06B" w14:textId="77777777" w:rsidR="00D35931" w:rsidRPr="00567CE7" w:rsidRDefault="00D35931" w:rsidP="00161966">
            <w:pPr>
              <w:pStyle w:val="GSATableText"/>
              <w:keepNext/>
              <w:keepLines/>
            </w:pPr>
            <w:r w:rsidRPr="00567CE7">
              <w:t>PS-2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77109DE" w14:textId="77777777" w:rsidR="00D35931" w:rsidRPr="00567CE7" w:rsidRDefault="00D35931" w:rsidP="00161966">
            <w:pPr>
              <w:pStyle w:val="GSATableText"/>
              <w:keepNext/>
              <w:keepLines/>
            </w:pPr>
            <w:r w:rsidRPr="00567CE7">
              <w:t>PS-2</w:t>
            </w:r>
          </w:p>
        </w:tc>
        <w:tc>
          <w:tcPr>
            <w:tcW w:w="1154" w:type="pct"/>
            <w:tcBorders>
              <w:top w:val="single" w:sz="4" w:space="0" w:color="auto"/>
              <w:left w:val="single" w:sz="4" w:space="0" w:color="auto"/>
              <w:bottom w:val="single" w:sz="4" w:space="0" w:color="auto"/>
              <w:right w:val="single" w:sz="4" w:space="0" w:color="auto"/>
            </w:tcBorders>
          </w:tcPr>
          <w:p w14:paraId="4694710D" w14:textId="77777777" w:rsidR="00D35931" w:rsidRPr="001C310B" w:rsidRDefault="00D35931" w:rsidP="001C310B">
            <w:pPr>
              <w:pStyle w:val="GSATableText"/>
            </w:pPr>
            <w:r w:rsidRPr="001C310B">
              <w:t>PS-2</w:t>
            </w:r>
          </w:p>
        </w:tc>
      </w:tr>
      <w:tr w:rsidR="00D35931" w:rsidRPr="00567CE7" w14:paraId="47B17CF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0D5D13A" w14:textId="77777777" w:rsidR="00D35931" w:rsidRPr="00567CE7" w:rsidRDefault="00D35931" w:rsidP="00161966">
            <w:pPr>
              <w:pStyle w:val="GSATableHeadingLeftJustified"/>
            </w:pPr>
            <w:r w:rsidRPr="00567CE7">
              <w:t>PS-3</w:t>
            </w:r>
          </w:p>
        </w:tc>
        <w:tc>
          <w:tcPr>
            <w:tcW w:w="1540" w:type="pct"/>
            <w:tcBorders>
              <w:top w:val="nil"/>
              <w:left w:val="nil"/>
              <w:bottom w:val="single" w:sz="4" w:space="0" w:color="auto"/>
              <w:right w:val="single" w:sz="4" w:space="0" w:color="auto"/>
            </w:tcBorders>
            <w:shd w:val="clear" w:color="auto" w:fill="auto"/>
            <w:hideMark/>
          </w:tcPr>
          <w:p w14:paraId="55C889BE" w14:textId="77777777" w:rsidR="00D35931" w:rsidRPr="00567CE7" w:rsidRDefault="00D35931" w:rsidP="00161966">
            <w:pPr>
              <w:pStyle w:val="GSATableText"/>
              <w:keepNext/>
              <w:keepLines/>
            </w:pPr>
            <w:r w:rsidRPr="00567CE7">
              <w:t>Personnel Screening</w:t>
            </w:r>
          </w:p>
        </w:tc>
        <w:tc>
          <w:tcPr>
            <w:tcW w:w="819" w:type="pct"/>
            <w:tcBorders>
              <w:top w:val="single" w:sz="4" w:space="0" w:color="auto"/>
              <w:left w:val="nil"/>
              <w:bottom w:val="single" w:sz="4" w:space="0" w:color="auto"/>
              <w:right w:val="nil"/>
            </w:tcBorders>
            <w:shd w:val="clear" w:color="auto" w:fill="auto"/>
            <w:hideMark/>
          </w:tcPr>
          <w:p w14:paraId="0959189E" w14:textId="77777777" w:rsidR="00D35931" w:rsidRPr="00567CE7" w:rsidRDefault="00D35931" w:rsidP="00161966">
            <w:pPr>
              <w:pStyle w:val="GSATableText"/>
              <w:keepNext/>
              <w:keepLines/>
            </w:pPr>
            <w:r w:rsidRPr="00567CE7">
              <w:t>PS-3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A1209AA" w14:textId="77777777" w:rsidR="00D35931" w:rsidRPr="00567CE7" w:rsidRDefault="00D35931" w:rsidP="00161966">
            <w:pPr>
              <w:pStyle w:val="GSATableText"/>
              <w:keepNext/>
              <w:keepLines/>
            </w:pPr>
            <w:r w:rsidRPr="00567CE7">
              <w:t>PS-3 (3)</w:t>
            </w:r>
          </w:p>
        </w:tc>
        <w:tc>
          <w:tcPr>
            <w:tcW w:w="1154" w:type="pct"/>
            <w:tcBorders>
              <w:top w:val="single" w:sz="4" w:space="0" w:color="auto"/>
              <w:left w:val="single" w:sz="4" w:space="0" w:color="auto"/>
              <w:bottom w:val="single" w:sz="4" w:space="0" w:color="auto"/>
              <w:right w:val="single" w:sz="4" w:space="0" w:color="auto"/>
            </w:tcBorders>
          </w:tcPr>
          <w:p w14:paraId="6109954C" w14:textId="77777777" w:rsidR="00D35931" w:rsidRPr="001C310B" w:rsidRDefault="00D35931" w:rsidP="001C310B">
            <w:pPr>
              <w:pStyle w:val="GSATableText"/>
            </w:pPr>
            <w:r w:rsidRPr="001C310B">
              <w:t>PS-3 (3)</w:t>
            </w:r>
          </w:p>
        </w:tc>
      </w:tr>
      <w:tr w:rsidR="00D35931" w:rsidRPr="00567CE7" w14:paraId="2C9F305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F131ECF" w14:textId="77777777" w:rsidR="00D35931" w:rsidRPr="00567CE7" w:rsidRDefault="00D35931" w:rsidP="00161966">
            <w:pPr>
              <w:pStyle w:val="GSATableHeadingLeftJustified"/>
            </w:pPr>
            <w:r w:rsidRPr="00567CE7">
              <w:t>PS-4</w:t>
            </w:r>
          </w:p>
        </w:tc>
        <w:tc>
          <w:tcPr>
            <w:tcW w:w="1540" w:type="pct"/>
            <w:tcBorders>
              <w:top w:val="nil"/>
              <w:left w:val="nil"/>
              <w:bottom w:val="single" w:sz="4" w:space="0" w:color="auto"/>
              <w:right w:val="single" w:sz="4" w:space="0" w:color="auto"/>
            </w:tcBorders>
            <w:shd w:val="clear" w:color="auto" w:fill="auto"/>
            <w:hideMark/>
          </w:tcPr>
          <w:p w14:paraId="1B91F5AB" w14:textId="77777777" w:rsidR="00D35931" w:rsidRPr="00567CE7" w:rsidRDefault="00D35931" w:rsidP="00161966">
            <w:pPr>
              <w:pStyle w:val="GSATableText"/>
              <w:keepNext/>
              <w:keepLines/>
            </w:pPr>
            <w:r w:rsidRPr="00567CE7">
              <w:t>Personnel Termination</w:t>
            </w:r>
          </w:p>
        </w:tc>
        <w:tc>
          <w:tcPr>
            <w:tcW w:w="819" w:type="pct"/>
            <w:tcBorders>
              <w:top w:val="single" w:sz="4" w:space="0" w:color="auto"/>
              <w:left w:val="nil"/>
              <w:bottom w:val="single" w:sz="4" w:space="0" w:color="auto"/>
              <w:right w:val="nil"/>
            </w:tcBorders>
            <w:shd w:val="clear" w:color="auto" w:fill="auto"/>
            <w:hideMark/>
          </w:tcPr>
          <w:p w14:paraId="498A6E5F" w14:textId="77777777" w:rsidR="00D35931" w:rsidRPr="00567CE7" w:rsidRDefault="00D35931" w:rsidP="00161966">
            <w:pPr>
              <w:pStyle w:val="GSATableText"/>
              <w:keepNext/>
              <w:keepLines/>
            </w:pPr>
            <w:r w:rsidRPr="00567CE7">
              <w:t>PS-4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EB916C4" w14:textId="77777777" w:rsidR="00D35931" w:rsidRPr="00567CE7" w:rsidRDefault="00D35931" w:rsidP="00161966">
            <w:pPr>
              <w:pStyle w:val="GSATableText"/>
              <w:keepNext/>
              <w:keepLines/>
            </w:pPr>
            <w:r w:rsidRPr="00567CE7">
              <w:t>PS-4</w:t>
            </w:r>
          </w:p>
        </w:tc>
        <w:tc>
          <w:tcPr>
            <w:tcW w:w="1154" w:type="pct"/>
            <w:tcBorders>
              <w:top w:val="single" w:sz="4" w:space="0" w:color="auto"/>
              <w:left w:val="single" w:sz="4" w:space="0" w:color="auto"/>
              <w:bottom w:val="single" w:sz="4" w:space="0" w:color="auto"/>
              <w:right w:val="single" w:sz="4" w:space="0" w:color="auto"/>
            </w:tcBorders>
          </w:tcPr>
          <w:p w14:paraId="7DAB3863" w14:textId="77777777" w:rsidR="00D35931" w:rsidRPr="001C310B" w:rsidRDefault="006A5A78" w:rsidP="001C310B">
            <w:pPr>
              <w:pStyle w:val="GSATableText"/>
            </w:pPr>
            <w:r w:rsidRPr="001C310B">
              <w:t>PS-4</w:t>
            </w:r>
            <w:r w:rsidR="00D35931" w:rsidRPr="001C310B">
              <w:t xml:space="preserve"> (2)</w:t>
            </w:r>
          </w:p>
        </w:tc>
      </w:tr>
      <w:tr w:rsidR="00D35931" w:rsidRPr="00567CE7" w14:paraId="152AF65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20E558A" w14:textId="77777777" w:rsidR="00D35931" w:rsidRPr="00567CE7" w:rsidRDefault="00D35931" w:rsidP="00161966">
            <w:pPr>
              <w:pStyle w:val="GSATableHeadingLeftJustified"/>
            </w:pPr>
            <w:r w:rsidRPr="00567CE7">
              <w:t>PS-5</w:t>
            </w:r>
          </w:p>
        </w:tc>
        <w:tc>
          <w:tcPr>
            <w:tcW w:w="1540" w:type="pct"/>
            <w:tcBorders>
              <w:top w:val="nil"/>
              <w:left w:val="nil"/>
              <w:bottom w:val="single" w:sz="4" w:space="0" w:color="auto"/>
              <w:right w:val="single" w:sz="4" w:space="0" w:color="auto"/>
            </w:tcBorders>
            <w:shd w:val="clear" w:color="auto" w:fill="auto"/>
            <w:hideMark/>
          </w:tcPr>
          <w:p w14:paraId="2AF48A77" w14:textId="77777777" w:rsidR="00D35931" w:rsidRPr="00567CE7" w:rsidRDefault="00D35931" w:rsidP="00161966">
            <w:pPr>
              <w:pStyle w:val="GSATableText"/>
              <w:keepNext/>
              <w:keepLines/>
            </w:pPr>
            <w:r w:rsidRPr="00567CE7">
              <w:t>Personnel Transfer</w:t>
            </w:r>
          </w:p>
        </w:tc>
        <w:tc>
          <w:tcPr>
            <w:tcW w:w="819" w:type="pct"/>
            <w:tcBorders>
              <w:top w:val="single" w:sz="4" w:space="0" w:color="auto"/>
              <w:left w:val="nil"/>
              <w:bottom w:val="single" w:sz="4" w:space="0" w:color="auto"/>
              <w:right w:val="nil"/>
            </w:tcBorders>
            <w:shd w:val="clear" w:color="auto" w:fill="auto"/>
            <w:hideMark/>
          </w:tcPr>
          <w:p w14:paraId="0270D079" w14:textId="77777777" w:rsidR="00D35931" w:rsidRPr="00567CE7" w:rsidRDefault="00D35931" w:rsidP="00161966">
            <w:pPr>
              <w:pStyle w:val="GSATableText"/>
              <w:keepNext/>
              <w:keepLines/>
            </w:pPr>
            <w:r w:rsidRPr="00567CE7">
              <w:t>PS-5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CFA723F" w14:textId="77777777" w:rsidR="00D35931" w:rsidRPr="00567CE7" w:rsidRDefault="00D35931" w:rsidP="00161966">
            <w:pPr>
              <w:pStyle w:val="GSATableText"/>
              <w:keepNext/>
              <w:keepLines/>
            </w:pPr>
            <w:r w:rsidRPr="00567CE7">
              <w:t>PS-5</w:t>
            </w:r>
          </w:p>
        </w:tc>
        <w:tc>
          <w:tcPr>
            <w:tcW w:w="1154" w:type="pct"/>
            <w:tcBorders>
              <w:top w:val="single" w:sz="4" w:space="0" w:color="auto"/>
              <w:left w:val="single" w:sz="4" w:space="0" w:color="auto"/>
              <w:bottom w:val="single" w:sz="4" w:space="0" w:color="auto"/>
              <w:right w:val="single" w:sz="4" w:space="0" w:color="auto"/>
            </w:tcBorders>
          </w:tcPr>
          <w:p w14:paraId="6EFDAEE2" w14:textId="77777777" w:rsidR="00D35931" w:rsidRPr="001C310B" w:rsidRDefault="00D35931" w:rsidP="001C310B">
            <w:pPr>
              <w:pStyle w:val="GSATableText"/>
            </w:pPr>
            <w:r w:rsidRPr="001C310B">
              <w:t>PS-5</w:t>
            </w:r>
          </w:p>
        </w:tc>
      </w:tr>
      <w:tr w:rsidR="00D35931" w:rsidRPr="00567CE7" w14:paraId="6A0768F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C38F9D1" w14:textId="77777777" w:rsidR="00D35931" w:rsidRPr="00567CE7" w:rsidRDefault="00D35931" w:rsidP="00161966">
            <w:pPr>
              <w:pStyle w:val="GSATableHeadingLeftJustified"/>
            </w:pPr>
            <w:r w:rsidRPr="00567CE7">
              <w:t>PS-6</w:t>
            </w:r>
          </w:p>
        </w:tc>
        <w:tc>
          <w:tcPr>
            <w:tcW w:w="1540" w:type="pct"/>
            <w:tcBorders>
              <w:top w:val="nil"/>
              <w:left w:val="nil"/>
              <w:bottom w:val="single" w:sz="4" w:space="0" w:color="auto"/>
              <w:right w:val="single" w:sz="4" w:space="0" w:color="auto"/>
            </w:tcBorders>
            <w:shd w:val="clear" w:color="auto" w:fill="auto"/>
            <w:hideMark/>
          </w:tcPr>
          <w:p w14:paraId="20D47FB9" w14:textId="77777777" w:rsidR="00D35931" w:rsidRPr="00567CE7" w:rsidRDefault="00D35931" w:rsidP="00161966">
            <w:pPr>
              <w:pStyle w:val="GSATableText"/>
              <w:keepNext/>
              <w:keepLines/>
            </w:pPr>
            <w:r w:rsidRPr="00567CE7">
              <w:t>Access Agreements</w:t>
            </w:r>
          </w:p>
        </w:tc>
        <w:tc>
          <w:tcPr>
            <w:tcW w:w="819" w:type="pct"/>
            <w:tcBorders>
              <w:top w:val="single" w:sz="4" w:space="0" w:color="auto"/>
              <w:left w:val="nil"/>
              <w:bottom w:val="single" w:sz="4" w:space="0" w:color="auto"/>
              <w:right w:val="nil"/>
            </w:tcBorders>
            <w:shd w:val="clear" w:color="auto" w:fill="auto"/>
            <w:hideMark/>
          </w:tcPr>
          <w:p w14:paraId="1334A9E9" w14:textId="77777777" w:rsidR="00D35931" w:rsidRPr="00567CE7" w:rsidRDefault="00D35931" w:rsidP="00161966">
            <w:pPr>
              <w:pStyle w:val="GSATableText"/>
              <w:keepNext/>
              <w:keepLines/>
            </w:pPr>
            <w:r w:rsidRPr="00567CE7">
              <w:t>PS-6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66710FB" w14:textId="77777777" w:rsidR="00D35931" w:rsidRPr="00567CE7" w:rsidRDefault="00D35931" w:rsidP="00161966">
            <w:pPr>
              <w:pStyle w:val="GSATableText"/>
              <w:keepNext/>
              <w:keepLines/>
            </w:pPr>
            <w:r w:rsidRPr="00567CE7">
              <w:t>PS-6</w:t>
            </w:r>
          </w:p>
        </w:tc>
        <w:tc>
          <w:tcPr>
            <w:tcW w:w="1154" w:type="pct"/>
            <w:tcBorders>
              <w:top w:val="single" w:sz="4" w:space="0" w:color="auto"/>
              <w:left w:val="single" w:sz="4" w:space="0" w:color="auto"/>
              <w:bottom w:val="single" w:sz="4" w:space="0" w:color="auto"/>
              <w:right w:val="single" w:sz="4" w:space="0" w:color="auto"/>
            </w:tcBorders>
          </w:tcPr>
          <w:p w14:paraId="1B035603" w14:textId="77777777" w:rsidR="00D35931" w:rsidRPr="001C310B" w:rsidRDefault="00D35931" w:rsidP="001C310B">
            <w:pPr>
              <w:pStyle w:val="GSATableText"/>
            </w:pPr>
            <w:r w:rsidRPr="001C310B">
              <w:t>PS-6</w:t>
            </w:r>
          </w:p>
        </w:tc>
      </w:tr>
      <w:tr w:rsidR="00D35931" w:rsidRPr="00567CE7" w14:paraId="315EF38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95378B8" w14:textId="77777777" w:rsidR="00D35931" w:rsidRPr="00567CE7" w:rsidRDefault="00D35931" w:rsidP="00161966">
            <w:pPr>
              <w:pStyle w:val="GSATableHeadingLeftJustified"/>
            </w:pPr>
            <w:r w:rsidRPr="00567CE7">
              <w:t>PS-7</w:t>
            </w:r>
          </w:p>
        </w:tc>
        <w:tc>
          <w:tcPr>
            <w:tcW w:w="1540" w:type="pct"/>
            <w:tcBorders>
              <w:top w:val="nil"/>
              <w:left w:val="nil"/>
              <w:bottom w:val="single" w:sz="4" w:space="0" w:color="auto"/>
              <w:right w:val="single" w:sz="4" w:space="0" w:color="auto"/>
            </w:tcBorders>
            <w:shd w:val="clear" w:color="auto" w:fill="auto"/>
            <w:hideMark/>
          </w:tcPr>
          <w:p w14:paraId="524AF745" w14:textId="77777777" w:rsidR="00D35931" w:rsidRPr="00567CE7" w:rsidRDefault="00D35931" w:rsidP="00161966">
            <w:pPr>
              <w:pStyle w:val="GSATableText"/>
              <w:keepNext/>
              <w:keepLines/>
            </w:pPr>
            <w:r w:rsidRPr="00567CE7">
              <w:t>Third-Party Personnel Security</w:t>
            </w:r>
          </w:p>
        </w:tc>
        <w:tc>
          <w:tcPr>
            <w:tcW w:w="819" w:type="pct"/>
            <w:tcBorders>
              <w:top w:val="single" w:sz="4" w:space="0" w:color="auto"/>
              <w:left w:val="nil"/>
              <w:bottom w:val="single" w:sz="4" w:space="0" w:color="auto"/>
              <w:right w:val="nil"/>
            </w:tcBorders>
            <w:shd w:val="clear" w:color="auto" w:fill="auto"/>
            <w:hideMark/>
          </w:tcPr>
          <w:p w14:paraId="20FCF666" w14:textId="77777777" w:rsidR="00D35931" w:rsidRPr="00567CE7" w:rsidRDefault="00D35931" w:rsidP="00161966">
            <w:pPr>
              <w:pStyle w:val="GSATableText"/>
              <w:keepNext/>
              <w:keepLines/>
            </w:pPr>
            <w:r w:rsidRPr="00567CE7">
              <w:t>PS-7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38562D9" w14:textId="77777777" w:rsidR="00D35931" w:rsidRPr="00567CE7" w:rsidRDefault="00D35931" w:rsidP="00161966">
            <w:pPr>
              <w:pStyle w:val="GSATableText"/>
              <w:keepNext/>
              <w:keepLines/>
            </w:pPr>
            <w:r w:rsidRPr="00567CE7">
              <w:t>PS-7</w:t>
            </w:r>
          </w:p>
        </w:tc>
        <w:tc>
          <w:tcPr>
            <w:tcW w:w="1154" w:type="pct"/>
            <w:tcBorders>
              <w:top w:val="single" w:sz="4" w:space="0" w:color="auto"/>
              <w:left w:val="single" w:sz="4" w:space="0" w:color="auto"/>
              <w:bottom w:val="single" w:sz="4" w:space="0" w:color="auto"/>
              <w:right w:val="single" w:sz="4" w:space="0" w:color="auto"/>
            </w:tcBorders>
          </w:tcPr>
          <w:p w14:paraId="4F2DF6B9" w14:textId="77777777" w:rsidR="00D35931" w:rsidRPr="001C310B" w:rsidRDefault="00D35931" w:rsidP="001C310B">
            <w:pPr>
              <w:pStyle w:val="GSATableText"/>
            </w:pPr>
            <w:r w:rsidRPr="001C310B">
              <w:t>PS-7</w:t>
            </w:r>
          </w:p>
        </w:tc>
      </w:tr>
      <w:tr w:rsidR="00D35931" w:rsidRPr="00567CE7" w14:paraId="3921816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2B106C4" w14:textId="77777777" w:rsidR="00D35931" w:rsidRPr="00567CE7" w:rsidRDefault="00D35931" w:rsidP="00161966">
            <w:pPr>
              <w:pStyle w:val="GSATableHeadingLeftJustified"/>
              <w:keepNext w:val="0"/>
            </w:pPr>
            <w:r w:rsidRPr="00567CE7">
              <w:t>PS-8</w:t>
            </w:r>
          </w:p>
        </w:tc>
        <w:tc>
          <w:tcPr>
            <w:tcW w:w="1540" w:type="pct"/>
            <w:tcBorders>
              <w:top w:val="nil"/>
              <w:left w:val="nil"/>
              <w:bottom w:val="single" w:sz="4" w:space="0" w:color="auto"/>
              <w:right w:val="single" w:sz="4" w:space="0" w:color="auto"/>
            </w:tcBorders>
            <w:shd w:val="clear" w:color="auto" w:fill="auto"/>
            <w:hideMark/>
          </w:tcPr>
          <w:p w14:paraId="7C5D51AF" w14:textId="77777777" w:rsidR="00D35931" w:rsidRPr="00567CE7" w:rsidRDefault="00D35931" w:rsidP="00161966">
            <w:pPr>
              <w:pStyle w:val="GSATableText"/>
              <w:keepLines/>
            </w:pPr>
            <w:r w:rsidRPr="00567CE7">
              <w:t>Personnel Sanctions</w:t>
            </w:r>
          </w:p>
        </w:tc>
        <w:tc>
          <w:tcPr>
            <w:tcW w:w="819" w:type="pct"/>
            <w:tcBorders>
              <w:top w:val="single" w:sz="4" w:space="0" w:color="auto"/>
              <w:left w:val="nil"/>
              <w:bottom w:val="single" w:sz="4" w:space="0" w:color="auto"/>
              <w:right w:val="nil"/>
            </w:tcBorders>
            <w:shd w:val="clear" w:color="auto" w:fill="auto"/>
            <w:hideMark/>
          </w:tcPr>
          <w:p w14:paraId="2313A787" w14:textId="77777777" w:rsidR="00D35931" w:rsidRPr="00567CE7" w:rsidRDefault="00D35931" w:rsidP="00161966">
            <w:pPr>
              <w:pStyle w:val="GSATableText"/>
              <w:keepLines/>
            </w:pPr>
            <w:r w:rsidRPr="00567CE7">
              <w:t>PS-8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40EB0BF" w14:textId="77777777" w:rsidR="00D35931" w:rsidRPr="00567CE7" w:rsidRDefault="00D35931" w:rsidP="00161966">
            <w:pPr>
              <w:pStyle w:val="GSATableText"/>
              <w:keepLines/>
            </w:pPr>
            <w:r w:rsidRPr="00567CE7">
              <w:t>PS-8</w:t>
            </w:r>
          </w:p>
        </w:tc>
        <w:tc>
          <w:tcPr>
            <w:tcW w:w="1154" w:type="pct"/>
            <w:tcBorders>
              <w:top w:val="single" w:sz="4" w:space="0" w:color="auto"/>
              <w:left w:val="single" w:sz="4" w:space="0" w:color="auto"/>
              <w:bottom w:val="single" w:sz="4" w:space="0" w:color="auto"/>
              <w:right w:val="single" w:sz="4" w:space="0" w:color="auto"/>
            </w:tcBorders>
          </w:tcPr>
          <w:p w14:paraId="029F6CE7" w14:textId="77777777" w:rsidR="00D35931" w:rsidRPr="001C310B" w:rsidRDefault="00D35931" w:rsidP="001C310B">
            <w:pPr>
              <w:pStyle w:val="GSATableText"/>
            </w:pPr>
            <w:r w:rsidRPr="001C310B">
              <w:t>PS-8</w:t>
            </w:r>
          </w:p>
        </w:tc>
      </w:tr>
      <w:tr w:rsidR="00D35931" w:rsidRPr="00567CE7" w14:paraId="7DD18CF9"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556E420F" w14:textId="77777777" w:rsidR="00D35931" w:rsidRPr="00567CE7" w:rsidRDefault="00D35931" w:rsidP="00161966">
            <w:pPr>
              <w:pStyle w:val="GSATableHeadingLeftJustified"/>
            </w:pPr>
            <w:r w:rsidRPr="00567CE7">
              <w:t>RA</w:t>
            </w:r>
          </w:p>
        </w:tc>
        <w:tc>
          <w:tcPr>
            <w:tcW w:w="1540" w:type="pct"/>
            <w:tcBorders>
              <w:top w:val="single" w:sz="4" w:space="0" w:color="auto"/>
              <w:bottom w:val="single" w:sz="4" w:space="0" w:color="auto"/>
            </w:tcBorders>
            <w:shd w:val="clear" w:color="auto" w:fill="D9D9D9" w:themeFill="background1" w:themeFillShade="D9"/>
          </w:tcPr>
          <w:p w14:paraId="01E90AAD" w14:textId="77777777" w:rsidR="00D35931" w:rsidRPr="00567CE7" w:rsidRDefault="00D35931" w:rsidP="00161966">
            <w:pPr>
              <w:pStyle w:val="GSATableHeading"/>
            </w:pPr>
            <w:r w:rsidRPr="00567CE7">
              <w:t>Risk Assessment</w:t>
            </w:r>
          </w:p>
        </w:tc>
        <w:tc>
          <w:tcPr>
            <w:tcW w:w="819" w:type="pct"/>
            <w:tcBorders>
              <w:top w:val="single" w:sz="4" w:space="0" w:color="auto"/>
              <w:bottom w:val="single" w:sz="4" w:space="0" w:color="auto"/>
            </w:tcBorders>
            <w:shd w:val="clear" w:color="auto" w:fill="D9D9D9" w:themeFill="background1" w:themeFillShade="D9"/>
            <w:hideMark/>
          </w:tcPr>
          <w:p w14:paraId="644B3E6D"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35A6C28D"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59827BBB" w14:textId="77777777" w:rsidR="00D35931" w:rsidRPr="00AA6AE5" w:rsidRDefault="00D35931" w:rsidP="00161966">
            <w:pPr>
              <w:pStyle w:val="GSATableHeading"/>
            </w:pPr>
          </w:p>
        </w:tc>
      </w:tr>
      <w:tr w:rsidR="00D35931" w:rsidRPr="00567CE7" w14:paraId="34C4D4D1"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B1A16B4" w14:textId="77777777" w:rsidR="00D35931" w:rsidRPr="00567CE7" w:rsidRDefault="00D35931" w:rsidP="00161966">
            <w:pPr>
              <w:pStyle w:val="GSATableHeadingLeftJustified"/>
            </w:pPr>
            <w:r w:rsidRPr="00567CE7">
              <w:t>RA-1</w:t>
            </w:r>
          </w:p>
        </w:tc>
        <w:tc>
          <w:tcPr>
            <w:tcW w:w="1540" w:type="pct"/>
            <w:tcBorders>
              <w:top w:val="single" w:sz="4" w:space="0" w:color="auto"/>
              <w:left w:val="nil"/>
              <w:bottom w:val="single" w:sz="4" w:space="0" w:color="auto"/>
              <w:right w:val="single" w:sz="4" w:space="0" w:color="auto"/>
            </w:tcBorders>
            <w:shd w:val="clear" w:color="auto" w:fill="auto"/>
            <w:hideMark/>
          </w:tcPr>
          <w:p w14:paraId="62E5E71B" w14:textId="77777777" w:rsidR="00D35931" w:rsidRPr="00567CE7" w:rsidRDefault="00D35931" w:rsidP="00161966">
            <w:pPr>
              <w:pStyle w:val="GSATableText"/>
              <w:keepNext/>
              <w:keepLines/>
            </w:pPr>
            <w:r w:rsidRPr="00567CE7">
              <w:t>Risk Assessment Policy and Procedures</w:t>
            </w:r>
          </w:p>
        </w:tc>
        <w:tc>
          <w:tcPr>
            <w:tcW w:w="819" w:type="pct"/>
            <w:tcBorders>
              <w:top w:val="single" w:sz="4" w:space="0" w:color="auto"/>
              <w:left w:val="nil"/>
              <w:bottom w:val="single" w:sz="4" w:space="0" w:color="auto"/>
              <w:right w:val="nil"/>
            </w:tcBorders>
            <w:shd w:val="clear" w:color="auto" w:fill="auto"/>
            <w:hideMark/>
          </w:tcPr>
          <w:p w14:paraId="28DFF06B" w14:textId="77777777" w:rsidR="00D35931" w:rsidRPr="00567CE7" w:rsidRDefault="00D35931" w:rsidP="00161966">
            <w:pPr>
              <w:pStyle w:val="GSATableText"/>
              <w:keepNext/>
              <w:keepLines/>
            </w:pPr>
            <w:r w:rsidRPr="00567CE7">
              <w:t>RA-1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2170B25" w14:textId="77777777" w:rsidR="00D35931" w:rsidRPr="00567CE7" w:rsidRDefault="00D35931" w:rsidP="00161966">
            <w:pPr>
              <w:pStyle w:val="GSATableText"/>
              <w:keepNext/>
              <w:keepLines/>
            </w:pPr>
            <w:r w:rsidRPr="00567CE7">
              <w:t>RA-1</w:t>
            </w:r>
          </w:p>
        </w:tc>
        <w:tc>
          <w:tcPr>
            <w:tcW w:w="1154" w:type="pct"/>
            <w:tcBorders>
              <w:top w:val="single" w:sz="4" w:space="0" w:color="auto"/>
              <w:left w:val="single" w:sz="4" w:space="0" w:color="auto"/>
              <w:bottom w:val="single" w:sz="4" w:space="0" w:color="auto"/>
              <w:right w:val="single" w:sz="4" w:space="0" w:color="auto"/>
            </w:tcBorders>
          </w:tcPr>
          <w:p w14:paraId="39134EDA" w14:textId="77777777" w:rsidR="00D35931" w:rsidRPr="001C310B" w:rsidRDefault="00D35931" w:rsidP="001C310B">
            <w:pPr>
              <w:pStyle w:val="GSATableText"/>
            </w:pPr>
            <w:r w:rsidRPr="001C310B">
              <w:t>RA-1</w:t>
            </w:r>
          </w:p>
        </w:tc>
      </w:tr>
      <w:tr w:rsidR="00D35931" w:rsidRPr="00567CE7" w14:paraId="49D5799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E2524AC" w14:textId="77777777" w:rsidR="00D35931" w:rsidRPr="00567CE7" w:rsidRDefault="00D35931" w:rsidP="00161966">
            <w:pPr>
              <w:pStyle w:val="GSATableHeadingLeftJustified"/>
            </w:pPr>
            <w:r w:rsidRPr="00567CE7">
              <w:t>RA-2</w:t>
            </w:r>
          </w:p>
        </w:tc>
        <w:tc>
          <w:tcPr>
            <w:tcW w:w="1540" w:type="pct"/>
            <w:tcBorders>
              <w:top w:val="nil"/>
              <w:left w:val="nil"/>
              <w:bottom w:val="single" w:sz="4" w:space="0" w:color="auto"/>
              <w:right w:val="single" w:sz="4" w:space="0" w:color="auto"/>
            </w:tcBorders>
            <w:shd w:val="clear" w:color="auto" w:fill="auto"/>
            <w:hideMark/>
          </w:tcPr>
          <w:p w14:paraId="71FCD703" w14:textId="77777777" w:rsidR="00D35931" w:rsidRPr="00567CE7" w:rsidRDefault="00D35931" w:rsidP="00161966">
            <w:pPr>
              <w:pStyle w:val="GSATableText"/>
              <w:keepNext/>
              <w:keepLines/>
            </w:pPr>
            <w:r w:rsidRPr="00567CE7">
              <w:t>Security Categorization</w:t>
            </w:r>
          </w:p>
        </w:tc>
        <w:tc>
          <w:tcPr>
            <w:tcW w:w="819" w:type="pct"/>
            <w:tcBorders>
              <w:top w:val="single" w:sz="4" w:space="0" w:color="auto"/>
              <w:left w:val="nil"/>
              <w:bottom w:val="single" w:sz="4" w:space="0" w:color="auto"/>
              <w:right w:val="nil"/>
            </w:tcBorders>
            <w:shd w:val="clear" w:color="auto" w:fill="auto"/>
            <w:hideMark/>
          </w:tcPr>
          <w:p w14:paraId="0BD18A1A" w14:textId="77777777" w:rsidR="00D35931" w:rsidRPr="00567CE7" w:rsidRDefault="00D35931" w:rsidP="00161966">
            <w:pPr>
              <w:pStyle w:val="GSATableText"/>
              <w:keepNext/>
              <w:keepLines/>
            </w:pPr>
            <w:r w:rsidRPr="00567CE7">
              <w:t>RA-2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0ABAC3D" w14:textId="77777777" w:rsidR="00D35931" w:rsidRPr="00567CE7" w:rsidRDefault="00D35931" w:rsidP="00161966">
            <w:pPr>
              <w:pStyle w:val="GSATableText"/>
              <w:keepNext/>
              <w:keepLines/>
            </w:pPr>
            <w:r w:rsidRPr="00567CE7">
              <w:t>RA-2</w:t>
            </w:r>
          </w:p>
        </w:tc>
        <w:tc>
          <w:tcPr>
            <w:tcW w:w="1154" w:type="pct"/>
            <w:tcBorders>
              <w:top w:val="single" w:sz="4" w:space="0" w:color="auto"/>
              <w:left w:val="single" w:sz="4" w:space="0" w:color="auto"/>
              <w:bottom w:val="single" w:sz="4" w:space="0" w:color="auto"/>
              <w:right w:val="single" w:sz="4" w:space="0" w:color="auto"/>
            </w:tcBorders>
          </w:tcPr>
          <w:p w14:paraId="54FB5AC1" w14:textId="77777777" w:rsidR="00D35931" w:rsidRPr="001C310B" w:rsidRDefault="00D35931" w:rsidP="001C310B">
            <w:pPr>
              <w:pStyle w:val="GSATableText"/>
            </w:pPr>
            <w:r w:rsidRPr="001C310B">
              <w:t>RA-2</w:t>
            </w:r>
          </w:p>
        </w:tc>
      </w:tr>
      <w:tr w:rsidR="00D35931" w:rsidRPr="00567CE7" w14:paraId="6DCC7F2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DA6E5EF" w14:textId="77777777" w:rsidR="00D35931" w:rsidRPr="00567CE7" w:rsidRDefault="00D35931" w:rsidP="00161966">
            <w:pPr>
              <w:pStyle w:val="GSATableHeadingLeftJustified"/>
            </w:pPr>
            <w:r w:rsidRPr="00567CE7">
              <w:t>RA-3</w:t>
            </w:r>
          </w:p>
        </w:tc>
        <w:tc>
          <w:tcPr>
            <w:tcW w:w="1540" w:type="pct"/>
            <w:tcBorders>
              <w:top w:val="nil"/>
              <w:left w:val="nil"/>
              <w:bottom w:val="single" w:sz="4" w:space="0" w:color="auto"/>
              <w:right w:val="single" w:sz="4" w:space="0" w:color="auto"/>
            </w:tcBorders>
            <w:shd w:val="clear" w:color="auto" w:fill="auto"/>
            <w:hideMark/>
          </w:tcPr>
          <w:p w14:paraId="26CFC543" w14:textId="77777777" w:rsidR="00D35931" w:rsidRPr="00567CE7" w:rsidRDefault="00D35931" w:rsidP="00161966">
            <w:pPr>
              <w:pStyle w:val="GSATableText"/>
              <w:keepNext/>
              <w:keepLines/>
            </w:pPr>
            <w:r w:rsidRPr="00567CE7">
              <w:t>Risk Assessment</w:t>
            </w:r>
          </w:p>
        </w:tc>
        <w:tc>
          <w:tcPr>
            <w:tcW w:w="819" w:type="pct"/>
            <w:tcBorders>
              <w:top w:val="single" w:sz="4" w:space="0" w:color="auto"/>
              <w:left w:val="nil"/>
              <w:bottom w:val="single" w:sz="4" w:space="0" w:color="auto"/>
              <w:right w:val="nil"/>
            </w:tcBorders>
            <w:shd w:val="clear" w:color="auto" w:fill="auto"/>
            <w:hideMark/>
          </w:tcPr>
          <w:p w14:paraId="0BCF611A" w14:textId="77777777" w:rsidR="00D35931" w:rsidRPr="00567CE7" w:rsidRDefault="00D35931" w:rsidP="00161966">
            <w:pPr>
              <w:pStyle w:val="GSATableText"/>
              <w:keepNext/>
              <w:keepLines/>
            </w:pPr>
            <w:r w:rsidRPr="00567CE7">
              <w:t>RA-3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DCCDA0B" w14:textId="77777777" w:rsidR="00D35931" w:rsidRPr="00567CE7" w:rsidRDefault="00D35931" w:rsidP="00161966">
            <w:pPr>
              <w:pStyle w:val="GSATableText"/>
              <w:keepNext/>
              <w:keepLines/>
            </w:pPr>
            <w:r w:rsidRPr="00567CE7">
              <w:t>RA-3</w:t>
            </w:r>
          </w:p>
        </w:tc>
        <w:tc>
          <w:tcPr>
            <w:tcW w:w="1154" w:type="pct"/>
            <w:tcBorders>
              <w:top w:val="single" w:sz="4" w:space="0" w:color="auto"/>
              <w:left w:val="single" w:sz="4" w:space="0" w:color="auto"/>
              <w:bottom w:val="single" w:sz="4" w:space="0" w:color="auto"/>
              <w:right w:val="single" w:sz="4" w:space="0" w:color="auto"/>
            </w:tcBorders>
          </w:tcPr>
          <w:p w14:paraId="26D5A94C" w14:textId="77777777" w:rsidR="00D35931" w:rsidRPr="001C310B" w:rsidRDefault="00D35931" w:rsidP="001C310B">
            <w:pPr>
              <w:pStyle w:val="GSATableText"/>
            </w:pPr>
            <w:r w:rsidRPr="001C310B">
              <w:t>RA-3</w:t>
            </w:r>
          </w:p>
        </w:tc>
      </w:tr>
      <w:tr w:rsidR="00D35931" w:rsidRPr="00567CE7" w14:paraId="45FEA418"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937045C" w14:textId="77777777" w:rsidR="00D35931" w:rsidRPr="00567CE7" w:rsidRDefault="00D35931" w:rsidP="00161966">
            <w:pPr>
              <w:pStyle w:val="GSATableHeadingLeftJustified"/>
              <w:keepNext w:val="0"/>
            </w:pPr>
            <w:r w:rsidRPr="00567CE7">
              <w:t>RA-5</w:t>
            </w:r>
          </w:p>
        </w:tc>
        <w:tc>
          <w:tcPr>
            <w:tcW w:w="1540" w:type="pct"/>
            <w:tcBorders>
              <w:top w:val="nil"/>
              <w:left w:val="nil"/>
              <w:bottom w:val="single" w:sz="4" w:space="0" w:color="auto"/>
              <w:right w:val="single" w:sz="4" w:space="0" w:color="auto"/>
            </w:tcBorders>
            <w:shd w:val="clear" w:color="auto" w:fill="auto"/>
            <w:hideMark/>
          </w:tcPr>
          <w:p w14:paraId="2EAF2DBE" w14:textId="77777777" w:rsidR="00D35931" w:rsidRPr="00567CE7" w:rsidRDefault="00D35931" w:rsidP="00161966">
            <w:pPr>
              <w:pStyle w:val="GSATableText"/>
              <w:keepLines/>
            </w:pPr>
            <w:r w:rsidRPr="00567CE7">
              <w:t>Vulnerability Scanning</w:t>
            </w:r>
          </w:p>
        </w:tc>
        <w:tc>
          <w:tcPr>
            <w:tcW w:w="819" w:type="pct"/>
            <w:tcBorders>
              <w:top w:val="single" w:sz="4" w:space="0" w:color="auto"/>
              <w:left w:val="nil"/>
              <w:bottom w:val="single" w:sz="4" w:space="0" w:color="auto"/>
              <w:right w:val="nil"/>
            </w:tcBorders>
            <w:shd w:val="clear" w:color="auto" w:fill="auto"/>
            <w:hideMark/>
          </w:tcPr>
          <w:p w14:paraId="117A9038" w14:textId="77777777" w:rsidR="00D35931" w:rsidRPr="00567CE7" w:rsidRDefault="00D35931" w:rsidP="00161966">
            <w:pPr>
              <w:pStyle w:val="GSATableText"/>
              <w:keepLines/>
            </w:pPr>
            <w:r w:rsidRPr="00567CE7">
              <w:t>RA-5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5FB5EAE" w14:textId="77777777" w:rsidR="00D35931" w:rsidRPr="00567CE7" w:rsidRDefault="00D35931" w:rsidP="00161966">
            <w:pPr>
              <w:pStyle w:val="GSATableText"/>
              <w:keepLines/>
            </w:pPr>
            <w:r w:rsidRPr="00567CE7">
              <w:t>RA-5 (1</w:t>
            </w:r>
            <w:r>
              <w:t>) (</w:t>
            </w:r>
            <w:r w:rsidRPr="00567CE7">
              <w:t>2</w:t>
            </w:r>
            <w:r>
              <w:t>) (</w:t>
            </w:r>
            <w:r w:rsidRPr="00567CE7">
              <w:t>3</w:t>
            </w:r>
            <w:r>
              <w:t>) (</w:t>
            </w:r>
            <w:r w:rsidRPr="00567CE7">
              <w:t>5</w:t>
            </w:r>
            <w:r>
              <w:t>) (</w:t>
            </w:r>
            <w:r w:rsidRPr="00567CE7">
              <w:t>6</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14:paraId="376C04BD" w14:textId="77777777" w:rsidR="00D35931" w:rsidRPr="001C310B" w:rsidRDefault="00D35931" w:rsidP="001C310B">
            <w:pPr>
              <w:pStyle w:val="GSATableText"/>
            </w:pPr>
            <w:r w:rsidRPr="001C310B">
              <w:t>RA-5 (1) (2) (3) (4) (5) (6) (8) (10)</w:t>
            </w:r>
          </w:p>
        </w:tc>
      </w:tr>
      <w:tr w:rsidR="00D35931" w:rsidRPr="00567CE7" w14:paraId="5A7CBC29"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54EA19F7" w14:textId="77777777" w:rsidR="00D35931" w:rsidRPr="00567CE7" w:rsidRDefault="00D35931" w:rsidP="00161966">
            <w:pPr>
              <w:pStyle w:val="GSATableHeadingLeftJustified"/>
            </w:pPr>
            <w:r w:rsidRPr="00567CE7">
              <w:t>SA</w:t>
            </w:r>
          </w:p>
        </w:tc>
        <w:tc>
          <w:tcPr>
            <w:tcW w:w="1540" w:type="pct"/>
            <w:tcBorders>
              <w:top w:val="single" w:sz="4" w:space="0" w:color="auto"/>
              <w:bottom w:val="single" w:sz="4" w:space="0" w:color="auto"/>
            </w:tcBorders>
            <w:shd w:val="clear" w:color="auto" w:fill="D9D9D9" w:themeFill="background1" w:themeFillShade="D9"/>
          </w:tcPr>
          <w:p w14:paraId="33F2EC20" w14:textId="77777777" w:rsidR="00D35931" w:rsidRPr="00567CE7" w:rsidRDefault="00D35931" w:rsidP="00161966">
            <w:pPr>
              <w:pStyle w:val="GSATableHeading"/>
            </w:pPr>
            <w:r w:rsidRPr="00567CE7">
              <w:t>System and Services Acquisition</w:t>
            </w:r>
          </w:p>
        </w:tc>
        <w:tc>
          <w:tcPr>
            <w:tcW w:w="819" w:type="pct"/>
            <w:tcBorders>
              <w:top w:val="single" w:sz="4" w:space="0" w:color="auto"/>
              <w:bottom w:val="single" w:sz="4" w:space="0" w:color="auto"/>
            </w:tcBorders>
            <w:shd w:val="clear" w:color="auto" w:fill="D9D9D9" w:themeFill="background1" w:themeFillShade="D9"/>
            <w:hideMark/>
          </w:tcPr>
          <w:p w14:paraId="095967D6"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45F138E9"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52211703" w14:textId="77777777" w:rsidR="00D35931" w:rsidRPr="00AA6AE5" w:rsidRDefault="00D35931" w:rsidP="00161966">
            <w:pPr>
              <w:pStyle w:val="GSATableHeading"/>
            </w:pPr>
          </w:p>
        </w:tc>
      </w:tr>
      <w:tr w:rsidR="00D35931" w:rsidRPr="00567CE7" w14:paraId="0445C866"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7E4B4436" w14:textId="77777777" w:rsidR="00D35931" w:rsidRPr="00567CE7" w:rsidRDefault="00D35931" w:rsidP="00161966">
            <w:pPr>
              <w:pStyle w:val="GSATableHeadingLeftJustified"/>
            </w:pPr>
            <w:r w:rsidRPr="00567CE7">
              <w:t>SA-1</w:t>
            </w:r>
          </w:p>
        </w:tc>
        <w:tc>
          <w:tcPr>
            <w:tcW w:w="1540" w:type="pct"/>
            <w:tcBorders>
              <w:top w:val="single" w:sz="4" w:space="0" w:color="auto"/>
              <w:left w:val="nil"/>
              <w:bottom w:val="single" w:sz="4" w:space="0" w:color="auto"/>
              <w:right w:val="single" w:sz="4" w:space="0" w:color="auto"/>
            </w:tcBorders>
            <w:shd w:val="clear" w:color="auto" w:fill="auto"/>
            <w:hideMark/>
          </w:tcPr>
          <w:p w14:paraId="2884CB39" w14:textId="77777777" w:rsidR="00D35931" w:rsidRPr="00567CE7" w:rsidRDefault="00D35931" w:rsidP="00161966">
            <w:pPr>
              <w:pStyle w:val="GSATableText"/>
              <w:keepNext/>
              <w:keepLines/>
            </w:pPr>
            <w:r w:rsidRPr="00567CE7">
              <w:t>System and Services Acquisition Policy and Procedures</w:t>
            </w:r>
          </w:p>
        </w:tc>
        <w:tc>
          <w:tcPr>
            <w:tcW w:w="819" w:type="pct"/>
            <w:tcBorders>
              <w:top w:val="single" w:sz="4" w:space="0" w:color="auto"/>
              <w:left w:val="nil"/>
              <w:bottom w:val="single" w:sz="4" w:space="0" w:color="auto"/>
              <w:right w:val="nil"/>
            </w:tcBorders>
            <w:shd w:val="clear" w:color="auto" w:fill="auto"/>
            <w:hideMark/>
          </w:tcPr>
          <w:p w14:paraId="09750A13" w14:textId="77777777" w:rsidR="00D35931" w:rsidRPr="00567CE7" w:rsidRDefault="00D35931" w:rsidP="00161966">
            <w:pPr>
              <w:pStyle w:val="GSATableText"/>
              <w:keepNext/>
              <w:keepLines/>
            </w:pPr>
            <w:r w:rsidRPr="00567CE7">
              <w:t>SA-1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A102F80" w14:textId="77777777" w:rsidR="00D35931" w:rsidRPr="00567CE7" w:rsidRDefault="00D35931" w:rsidP="00161966">
            <w:pPr>
              <w:pStyle w:val="GSATableText"/>
              <w:keepNext/>
              <w:keepLines/>
            </w:pPr>
            <w:r w:rsidRPr="00567CE7">
              <w:t>SA-1</w:t>
            </w:r>
          </w:p>
        </w:tc>
        <w:tc>
          <w:tcPr>
            <w:tcW w:w="1154" w:type="pct"/>
            <w:tcBorders>
              <w:top w:val="single" w:sz="4" w:space="0" w:color="auto"/>
              <w:left w:val="single" w:sz="4" w:space="0" w:color="auto"/>
              <w:bottom w:val="single" w:sz="4" w:space="0" w:color="auto"/>
              <w:right w:val="single" w:sz="4" w:space="0" w:color="auto"/>
            </w:tcBorders>
          </w:tcPr>
          <w:p w14:paraId="09FB2EF9" w14:textId="77777777" w:rsidR="00D35931" w:rsidRPr="001C310B" w:rsidRDefault="00D35931" w:rsidP="001C310B">
            <w:pPr>
              <w:pStyle w:val="GSATableText"/>
            </w:pPr>
            <w:r w:rsidRPr="001C310B">
              <w:t>SA-1</w:t>
            </w:r>
          </w:p>
        </w:tc>
      </w:tr>
      <w:tr w:rsidR="00D35931" w:rsidRPr="00567CE7" w14:paraId="15843E6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4259E8A" w14:textId="77777777" w:rsidR="00D35931" w:rsidRPr="00567CE7" w:rsidRDefault="00D35931" w:rsidP="00161966">
            <w:pPr>
              <w:pStyle w:val="GSATableHeadingLeftJustified"/>
            </w:pPr>
            <w:r w:rsidRPr="00567CE7">
              <w:t>SA-2</w:t>
            </w:r>
          </w:p>
        </w:tc>
        <w:tc>
          <w:tcPr>
            <w:tcW w:w="1540" w:type="pct"/>
            <w:tcBorders>
              <w:top w:val="nil"/>
              <w:left w:val="nil"/>
              <w:bottom w:val="single" w:sz="4" w:space="0" w:color="auto"/>
              <w:right w:val="single" w:sz="4" w:space="0" w:color="auto"/>
            </w:tcBorders>
            <w:shd w:val="clear" w:color="auto" w:fill="auto"/>
            <w:hideMark/>
          </w:tcPr>
          <w:p w14:paraId="323FD16D" w14:textId="77777777" w:rsidR="00D35931" w:rsidRPr="00567CE7" w:rsidRDefault="00D35931" w:rsidP="00161966">
            <w:pPr>
              <w:pStyle w:val="GSATableText"/>
              <w:keepNext/>
              <w:keepLines/>
            </w:pPr>
            <w:r w:rsidRPr="00567CE7">
              <w:t>Allocation of Resources</w:t>
            </w:r>
          </w:p>
        </w:tc>
        <w:tc>
          <w:tcPr>
            <w:tcW w:w="819" w:type="pct"/>
            <w:tcBorders>
              <w:top w:val="single" w:sz="4" w:space="0" w:color="auto"/>
              <w:left w:val="nil"/>
              <w:bottom w:val="single" w:sz="4" w:space="0" w:color="auto"/>
              <w:right w:val="nil"/>
            </w:tcBorders>
            <w:shd w:val="clear" w:color="auto" w:fill="auto"/>
            <w:hideMark/>
          </w:tcPr>
          <w:p w14:paraId="55520C67" w14:textId="77777777" w:rsidR="00D35931" w:rsidRPr="00567CE7" w:rsidRDefault="00D35931" w:rsidP="00161966">
            <w:pPr>
              <w:pStyle w:val="GSATableText"/>
              <w:keepNext/>
              <w:keepLines/>
            </w:pPr>
            <w:r w:rsidRPr="00567CE7">
              <w:t>SA-2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7B2A209" w14:textId="77777777" w:rsidR="00D35931" w:rsidRPr="00567CE7" w:rsidRDefault="00D35931" w:rsidP="00161966">
            <w:pPr>
              <w:pStyle w:val="GSATableText"/>
              <w:keepNext/>
              <w:keepLines/>
            </w:pPr>
            <w:r w:rsidRPr="00567CE7">
              <w:t>SA-2</w:t>
            </w:r>
          </w:p>
        </w:tc>
        <w:tc>
          <w:tcPr>
            <w:tcW w:w="1154" w:type="pct"/>
            <w:tcBorders>
              <w:top w:val="single" w:sz="4" w:space="0" w:color="auto"/>
              <w:left w:val="single" w:sz="4" w:space="0" w:color="auto"/>
              <w:bottom w:val="single" w:sz="4" w:space="0" w:color="auto"/>
              <w:right w:val="single" w:sz="4" w:space="0" w:color="auto"/>
            </w:tcBorders>
          </w:tcPr>
          <w:p w14:paraId="2AFF0C36" w14:textId="77777777" w:rsidR="00D35931" w:rsidRPr="001C310B" w:rsidRDefault="00D35931" w:rsidP="001C310B">
            <w:pPr>
              <w:pStyle w:val="GSATableText"/>
            </w:pPr>
            <w:r w:rsidRPr="001C310B">
              <w:t>SA-2</w:t>
            </w:r>
          </w:p>
        </w:tc>
      </w:tr>
      <w:tr w:rsidR="00D35931" w:rsidRPr="00567CE7" w14:paraId="1B2BC9A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D5A8D2C" w14:textId="77777777" w:rsidR="00D35931" w:rsidRPr="00567CE7" w:rsidRDefault="00D35931" w:rsidP="00161966">
            <w:pPr>
              <w:pStyle w:val="GSATableHeadingLeftJustified"/>
            </w:pPr>
            <w:r w:rsidRPr="00567CE7">
              <w:t>SA-3</w:t>
            </w:r>
          </w:p>
        </w:tc>
        <w:tc>
          <w:tcPr>
            <w:tcW w:w="1540" w:type="pct"/>
            <w:tcBorders>
              <w:top w:val="nil"/>
              <w:left w:val="nil"/>
              <w:bottom w:val="single" w:sz="4" w:space="0" w:color="auto"/>
              <w:right w:val="single" w:sz="4" w:space="0" w:color="auto"/>
            </w:tcBorders>
            <w:shd w:val="clear" w:color="auto" w:fill="auto"/>
            <w:hideMark/>
          </w:tcPr>
          <w:p w14:paraId="65E69AB6" w14:textId="77777777" w:rsidR="00D35931" w:rsidRPr="00567CE7" w:rsidRDefault="00D35931" w:rsidP="00161966">
            <w:pPr>
              <w:pStyle w:val="GSATableText"/>
              <w:keepNext/>
              <w:keepLines/>
              <w:rPr>
                <w:bCs/>
                <w:szCs w:val="20"/>
              </w:rPr>
            </w:pPr>
            <w:r w:rsidRPr="00567CE7">
              <w:t>System Development Life Cycle</w:t>
            </w:r>
          </w:p>
        </w:tc>
        <w:tc>
          <w:tcPr>
            <w:tcW w:w="819" w:type="pct"/>
            <w:tcBorders>
              <w:top w:val="single" w:sz="4" w:space="0" w:color="auto"/>
              <w:left w:val="nil"/>
              <w:bottom w:val="single" w:sz="4" w:space="0" w:color="auto"/>
              <w:right w:val="nil"/>
            </w:tcBorders>
            <w:shd w:val="clear" w:color="auto" w:fill="auto"/>
            <w:hideMark/>
          </w:tcPr>
          <w:p w14:paraId="5ACA2E21" w14:textId="77777777" w:rsidR="00D35931" w:rsidRPr="00567CE7" w:rsidRDefault="00D35931" w:rsidP="00161966">
            <w:pPr>
              <w:pStyle w:val="GSATableText"/>
              <w:keepNext/>
              <w:keepLines/>
            </w:pPr>
            <w:r w:rsidRPr="00567CE7">
              <w:t>SA-3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958850D" w14:textId="77777777" w:rsidR="00D35931" w:rsidRPr="00567CE7" w:rsidRDefault="00D35931" w:rsidP="00161966">
            <w:pPr>
              <w:pStyle w:val="GSATableText"/>
              <w:keepNext/>
              <w:keepLines/>
            </w:pPr>
            <w:r w:rsidRPr="00567CE7">
              <w:t>SA-3</w:t>
            </w:r>
          </w:p>
        </w:tc>
        <w:tc>
          <w:tcPr>
            <w:tcW w:w="1154" w:type="pct"/>
            <w:tcBorders>
              <w:top w:val="single" w:sz="4" w:space="0" w:color="auto"/>
              <w:left w:val="single" w:sz="4" w:space="0" w:color="auto"/>
              <w:bottom w:val="single" w:sz="4" w:space="0" w:color="auto"/>
              <w:right w:val="single" w:sz="4" w:space="0" w:color="auto"/>
            </w:tcBorders>
          </w:tcPr>
          <w:p w14:paraId="73F50E20" w14:textId="77777777" w:rsidR="00D35931" w:rsidRPr="001C310B" w:rsidRDefault="00D35931" w:rsidP="001C310B">
            <w:pPr>
              <w:pStyle w:val="GSATableText"/>
            </w:pPr>
            <w:r w:rsidRPr="001C310B">
              <w:t>SA-3</w:t>
            </w:r>
          </w:p>
        </w:tc>
      </w:tr>
      <w:tr w:rsidR="00D35931" w:rsidRPr="00567CE7" w14:paraId="7926847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9E2DD75" w14:textId="77777777" w:rsidR="00D35931" w:rsidRPr="00567CE7" w:rsidRDefault="00D35931" w:rsidP="00161966">
            <w:pPr>
              <w:pStyle w:val="GSATableHeadingLeftJustified"/>
            </w:pPr>
            <w:r w:rsidRPr="00567CE7">
              <w:t>SA-4</w:t>
            </w:r>
          </w:p>
        </w:tc>
        <w:tc>
          <w:tcPr>
            <w:tcW w:w="1540" w:type="pct"/>
            <w:tcBorders>
              <w:top w:val="nil"/>
              <w:left w:val="nil"/>
              <w:bottom w:val="single" w:sz="4" w:space="0" w:color="auto"/>
              <w:right w:val="single" w:sz="4" w:space="0" w:color="auto"/>
            </w:tcBorders>
            <w:shd w:val="clear" w:color="auto" w:fill="auto"/>
            <w:hideMark/>
          </w:tcPr>
          <w:p w14:paraId="0F56C5A5" w14:textId="77777777" w:rsidR="00D35931" w:rsidRPr="00567CE7" w:rsidRDefault="00D35931" w:rsidP="00161966">
            <w:pPr>
              <w:pStyle w:val="GSATableText"/>
              <w:keepNext/>
              <w:keepLines/>
            </w:pPr>
            <w:r w:rsidRPr="00567CE7">
              <w:t>Acquisition Process</w:t>
            </w:r>
          </w:p>
        </w:tc>
        <w:tc>
          <w:tcPr>
            <w:tcW w:w="819" w:type="pct"/>
            <w:tcBorders>
              <w:top w:val="single" w:sz="4" w:space="0" w:color="auto"/>
              <w:left w:val="nil"/>
              <w:bottom w:val="single" w:sz="4" w:space="0" w:color="auto"/>
              <w:right w:val="nil"/>
            </w:tcBorders>
            <w:shd w:val="clear" w:color="auto" w:fill="auto"/>
            <w:hideMark/>
          </w:tcPr>
          <w:p w14:paraId="0EE91366" w14:textId="77777777" w:rsidR="00D35931" w:rsidRPr="00567CE7" w:rsidRDefault="00D35931" w:rsidP="00161966">
            <w:pPr>
              <w:pStyle w:val="GSATableText"/>
              <w:keepNext/>
              <w:keepLines/>
            </w:pPr>
            <w:r w:rsidRPr="00567CE7">
              <w:t>SA-4 (10)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E99FC56" w14:textId="77777777" w:rsidR="00D35931" w:rsidRPr="00567CE7" w:rsidRDefault="00D35931" w:rsidP="00161966">
            <w:pPr>
              <w:pStyle w:val="GSATableText"/>
              <w:keepNext/>
              <w:keepLines/>
            </w:pPr>
            <w:r w:rsidRPr="00567CE7">
              <w:t>SA-4 (1</w:t>
            </w:r>
            <w:r>
              <w:t>) (</w:t>
            </w:r>
            <w:r w:rsidRPr="00567CE7">
              <w:t>2</w:t>
            </w:r>
            <w:r>
              <w:t>) (</w:t>
            </w:r>
            <w:r w:rsidRPr="00567CE7">
              <w:t>8</w:t>
            </w:r>
            <w:r>
              <w:t>) (</w:t>
            </w:r>
            <w:r w:rsidRPr="00567CE7">
              <w:t>9</w:t>
            </w:r>
            <w:r>
              <w:t>) (</w:t>
            </w:r>
            <w:r w:rsidRPr="00567CE7">
              <w:t>10)</w:t>
            </w:r>
          </w:p>
        </w:tc>
        <w:tc>
          <w:tcPr>
            <w:tcW w:w="1154" w:type="pct"/>
            <w:tcBorders>
              <w:top w:val="single" w:sz="4" w:space="0" w:color="auto"/>
              <w:left w:val="single" w:sz="4" w:space="0" w:color="auto"/>
              <w:bottom w:val="single" w:sz="4" w:space="0" w:color="auto"/>
              <w:right w:val="single" w:sz="4" w:space="0" w:color="auto"/>
            </w:tcBorders>
          </w:tcPr>
          <w:p w14:paraId="14721F46" w14:textId="77777777" w:rsidR="00D35931" w:rsidRPr="001C310B" w:rsidRDefault="00D35931" w:rsidP="001C310B">
            <w:pPr>
              <w:pStyle w:val="GSATableText"/>
            </w:pPr>
            <w:r w:rsidRPr="001C310B">
              <w:t>SA-4 (1) (2) (8) (9) (10)</w:t>
            </w:r>
          </w:p>
        </w:tc>
      </w:tr>
      <w:tr w:rsidR="00D35931" w:rsidRPr="00567CE7" w14:paraId="1DD6734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5B4A05F" w14:textId="77777777" w:rsidR="00D35931" w:rsidRPr="00567CE7" w:rsidRDefault="00D35931" w:rsidP="00161966">
            <w:pPr>
              <w:pStyle w:val="GSATableHeadingLeftJustified"/>
            </w:pPr>
            <w:r w:rsidRPr="00567CE7">
              <w:t>SA-5</w:t>
            </w:r>
          </w:p>
        </w:tc>
        <w:tc>
          <w:tcPr>
            <w:tcW w:w="1540" w:type="pct"/>
            <w:tcBorders>
              <w:top w:val="nil"/>
              <w:left w:val="nil"/>
              <w:bottom w:val="single" w:sz="4" w:space="0" w:color="auto"/>
              <w:right w:val="single" w:sz="4" w:space="0" w:color="auto"/>
            </w:tcBorders>
            <w:shd w:val="clear" w:color="auto" w:fill="auto"/>
            <w:hideMark/>
          </w:tcPr>
          <w:p w14:paraId="0D793FF2" w14:textId="77777777" w:rsidR="00D35931" w:rsidRPr="00567CE7" w:rsidRDefault="00D35931" w:rsidP="00161966">
            <w:pPr>
              <w:pStyle w:val="GSATableText"/>
              <w:keepNext/>
              <w:keepLines/>
            </w:pPr>
            <w:r w:rsidRPr="00567CE7">
              <w:t>Information System Documentation</w:t>
            </w:r>
          </w:p>
        </w:tc>
        <w:tc>
          <w:tcPr>
            <w:tcW w:w="819" w:type="pct"/>
            <w:tcBorders>
              <w:top w:val="single" w:sz="4" w:space="0" w:color="auto"/>
              <w:left w:val="nil"/>
              <w:bottom w:val="single" w:sz="4" w:space="0" w:color="auto"/>
              <w:right w:val="nil"/>
            </w:tcBorders>
            <w:shd w:val="clear" w:color="auto" w:fill="auto"/>
            <w:hideMark/>
          </w:tcPr>
          <w:p w14:paraId="7F96DBCF" w14:textId="77777777" w:rsidR="00D35931" w:rsidRPr="00567CE7" w:rsidRDefault="00D35931" w:rsidP="00161966">
            <w:pPr>
              <w:pStyle w:val="GSATableText"/>
              <w:keepNext/>
              <w:keepLines/>
            </w:pPr>
            <w:r w:rsidRPr="00567CE7">
              <w:t>SA-5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97B9D8B" w14:textId="77777777" w:rsidR="00D35931" w:rsidRPr="00567CE7" w:rsidRDefault="00D35931" w:rsidP="00161966">
            <w:pPr>
              <w:pStyle w:val="GSATableText"/>
              <w:keepNext/>
              <w:keepLines/>
            </w:pPr>
            <w:r w:rsidRPr="00567CE7">
              <w:t>SA-5</w:t>
            </w:r>
          </w:p>
        </w:tc>
        <w:tc>
          <w:tcPr>
            <w:tcW w:w="1154" w:type="pct"/>
            <w:tcBorders>
              <w:top w:val="single" w:sz="4" w:space="0" w:color="auto"/>
              <w:left w:val="single" w:sz="4" w:space="0" w:color="auto"/>
              <w:bottom w:val="single" w:sz="4" w:space="0" w:color="auto"/>
              <w:right w:val="single" w:sz="4" w:space="0" w:color="auto"/>
            </w:tcBorders>
          </w:tcPr>
          <w:p w14:paraId="7657B562" w14:textId="77777777" w:rsidR="00D35931" w:rsidRPr="001C310B" w:rsidRDefault="00D35931" w:rsidP="001C310B">
            <w:pPr>
              <w:pStyle w:val="GSATableText"/>
            </w:pPr>
            <w:r w:rsidRPr="001C310B">
              <w:t>SA-5</w:t>
            </w:r>
          </w:p>
        </w:tc>
      </w:tr>
      <w:tr w:rsidR="00D35931" w:rsidRPr="00567CE7" w14:paraId="6064B26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7113C3D" w14:textId="77777777" w:rsidR="00D35931" w:rsidRPr="00567CE7" w:rsidRDefault="00D35931" w:rsidP="00161966">
            <w:pPr>
              <w:pStyle w:val="GSATableHeadingLeftJustified"/>
            </w:pPr>
            <w:r w:rsidRPr="00567CE7">
              <w:t>SA-8</w:t>
            </w:r>
          </w:p>
        </w:tc>
        <w:tc>
          <w:tcPr>
            <w:tcW w:w="1540" w:type="pct"/>
            <w:tcBorders>
              <w:top w:val="nil"/>
              <w:left w:val="nil"/>
              <w:bottom w:val="single" w:sz="4" w:space="0" w:color="auto"/>
              <w:right w:val="single" w:sz="4" w:space="0" w:color="auto"/>
            </w:tcBorders>
            <w:shd w:val="clear" w:color="auto" w:fill="auto"/>
            <w:hideMark/>
          </w:tcPr>
          <w:p w14:paraId="7B40DB01" w14:textId="77777777" w:rsidR="00D35931" w:rsidRPr="00567CE7" w:rsidRDefault="00D35931" w:rsidP="00161966">
            <w:pPr>
              <w:pStyle w:val="GSATableText"/>
              <w:keepNext/>
              <w:keepLines/>
            </w:pPr>
            <w:r w:rsidRPr="00567CE7">
              <w:t>Security Engineering Principles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21EB652"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F450C20" w14:textId="77777777" w:rsidR="00D35931" w:rsidRPr="00567CE7" w:rsidRDefault="00D35931" w:rsidP="00161966">
            <w:pPr>
              <w:pStyle w:val="GSATableText"/>
              <w:keepNext/>
              <w:keepLines/>
            </w:pPr>
            <w:r w:rsidRPr="00567CE7">
              <w:t>SA-8</w:t>
            </w:r>
          </w:p>
        </w:tc>
        <w:tc>
          <w:tcPr>
            <w:tcW w:w="1154" w:type="pct"/>
            <w:tcBorders>
              <w:top w:val="single" w:sz="4" w:space="0" w:color="auto"/>
              <w:left w:val="single" w:sz="4" w:space="0" w:color="auto"/>
              <w:bottom w:val="single" w:sz="4" w:space="0" w:color="auto"/>
              <w:right w:val="single" w:sz="4" w:space="0" w:color="auto"/>
            </w:tcBorders>
          </w:tcPr>
          <w:p w14:paraId="46EF2B80" w14:textId="77777777" w:rsidR="00D35931" w:rsidRPr="001C310B" w:rsidRDefault="00D35931" w:rsidP="001C310B">
            <w:pPr>
              <w:pStyle w:val="GSATableText"/>
            </w:pPr>
            <w:r w:rsidRPr="001C310B">
              <w:t>SA-8</w:t>
            </w:r>
          </w:p>
        </w:tc>
      </w:tr>
      <w:tr w:rsidR="00D35931" w:rsidRPr="00567CE7" w14:paraId="49D0269A"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21DF324" w14:textId="77777777" w:rsidR="00D35931" w:rsidRPr="00567CE7" w:rsidRDefault="00D35931" w:rsidP="00161966">
            <w:pPr>
              <w:pStyle w:val="GSATableHeadingLeftJustified"/>
            </w:pPr>
            <w:r w:rsidRPr="00567CE7">
              <w:t>SA-9</w:t>
            </w:r>
          </w:p>
        </w:tc>
        <w:tc>
          <w:tcPr>
            <w:tcW w:w="1540" w:type="pct"/>
            <w:tcBorders>
              <w:top w:val="nil"/>
              <w:left w:val="nil"/>
              <w:bottom w:val="single" w:sz="4" w:space="0" w:color="auto"/>
              <w:right w:val="single" w:sz="4" w:space="0" w:color="auto"/>
            </w:tcBorders>
            <w:shd w:val="clear" w:color="auto" w:fill="auto"/>
            <w:hideMark/>
          </w:tcPr>
          <w:p w14:paraId="22056301" w14:textId="77777777" w:rsidR="00D35931" w:rsidRPr="00567CE7" w:rsidRDefault="00D35931" w:rsidP="00161966">
            <w:pPr>
              <w:pStyle w:val="GSATableText"/>
              <w:keepNext/>
              <w:keepLines/>
            </w:pPr>
            <w:r w:rsidRPr="00567CE7">
              <w:t>External Information System Services</w:t>
            </w:r>
          </w:p>
        </w:tc>
        <w:tc>
          <w:tcPr>
            <w:tcW w:w="819" w:type="pct"/>
            <w:tcBorders>
              <w:top w:val="single" w:sz="4" w:space="0" w:color="auto"/>
              <w:left w:val="nil"/>
              <w:bottom w:val="single" w:sz="4" w:space="0" w:color="auto"/>
              <w:right w:val="nil"/>
            </w:tcBorders>
            <w:shd w:val="clear" w:color="auto" w:fill="auto"/>
            <w:hideMark/>
          </w:tcPr>
          <w:p w14:paraId="43B3D64F" w14:textId="77777777" w:rsidR="00D35931" w:rsidRPr="00567CE7" w:rsidRDefault="00D35931" w:rsidP="00161966">
            <w:pPr>
              <w:pStyle w:val="GSATableText"/>
              <w:keepNext/>
              <w:keepLines/>
            </w:pPr>
            <w:r w:rsidRPr="00567CE7">
              <w:t>SA-9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5317056" w14:textId="77777777" w:rsidR="00D35931" w:rsidRPr="00567CE7" w:rsidRDefault="00D35931" w:rsidP="00161966">
            <w:pPr>
              <w:pStyle w:val="GSATableText"/>
              <w:keepNext/>
              <w:keepLines/>
            </w:pPr>
            <w:r w:rsidRPr="00567CE7">
              <w:t>SA-9 (1</w:t>
            </w:r>
            <w:r>
              <w:t>) (</w:t>
            </w:r>
            <w:r w:rsidRPr="00567CE7">
              <w:t>2</w:t>
            </w:r>
            <w:r>
              <w:t>) (</w:t>
            </w:r>
            <w:r w:rsidRPr="00567CE7">
              <w:t>4</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14:paraId="34AF72B4" w14:textId="77777777" w:rsidR="00D35931" w:rsidRPr="001C310B" w:rsidRDefault="00D35931" w:rsidP="001C310B">
            <w:pPr>
              <w:pStyle w:val="GSATableText"/>
            </w:pPr>
            <w:r w:rsidRPr="001C310B">
              <w:t>SA-9 (1) (2) (4) (5)</w:t>
            </w:r>
          </w:p>
        </w:tc>
      </w:tr>
      <w:tr w:rsidR="00D35931" w:rsidRPr="00567CE7" w14:paraId="3415445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165B929" w14:textId="77777777" w:rsidR="00D35931" w:rsidRPr="00567CE7" w:rsidRDefault="00D35931" w:rsidP="00161966">
            <w:pPr>
              <w:pStyle w:val="GSATableHeadingLeftJustified"/>
            </w:pPr>
            <w:r w:rsidRPr="00567CE7">
              <w:t>SA-10</w:t>
            </w:r>
          </w:p>
        </w:tc>
        <w:tc>
          <w:tcPr>
            <w:tcW w:w="1540" w:type="pct"/>
            <w:tcBorders>
              <w:top w:val="nil"/>
              <w:left w:val="nil"/>
              <w:bottom w:val="single" w:sz="4" w:space="0" w:color="auto"/>
              <w:right w:val="single" w:sz="4" w:space="0" w:color="auto"/>
            </w:tcBorders>
            <w:shd w:val="clear" w:color="auto" w:fill="auto"/>
            <w:hideMark/>
          </w:tcPr>
          <w:p w14:paraId="467D4438" w14:textId="77777777" w:rsidR="00D35931" w:rsidRPr="00567CE7" w:rsidRDefault="00D35931" w:rsidP="00161966">
            <w:pPr>
              <w:pStyle w:val="GSATableText"/>
              <w:keepNext/>
              <w:keepLines/>
            </w:pPr>
            <w:r w:rsidRPr="00567CE7">
              <w:t>Developer Configuration Management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EAEE884"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71AF76E" w14:textId="77777777" w:rsidR="00D35931" w:rsidRPr="00567CE7" w:rsidRDefault="00D35931" w:rsidP="00161966">
            <w:pPr>
              <w:pStyle w:val="GSATableText"/>
              <w:keepNext/>
              <w:keepLines/>
            </w:pPr>
            <w:r w:rsidRPr="00567CE7">
              <w:t>SA-10 (1)</w:t>
            </w:r>
          </w:p>
        </w:tc>
        <w:tc>
          <w:tcPr>
            <w:tcW w:w="1154" w:type="pct"/>
            <w:tcBorders>
              <w:top w:val="single" w:sz="4" w:space="0" w:color="auto"/>
              <w:left w:val="single" w:sz="4" w:space="0" w:color="auto"/>
              <w:bottom w:val="single" w:sz="4" w:space="0" w:color="auto"/>
              <w:right w:val="single" w:sz="4" w:space="0" w:color="auto"/>
            </w:tcBorders>
          </w:tcPr>
          <w:p w14:paraId="50930AE1" w14:textId="77777777" w:rsidR="00D35931" w:rsidRPr="001C310B" w:rsidRDefault="00D35931" w:rsidP="001C310B">
            <w:pPr>
              <w:pStyle w:val="GSATableText"/>
            </w:pPr>
            <w:r w:rsidRPr="001C310B">
              <w:t>SA-10 (1)</w:t>
            </w:r>
          </w:p>
        </w:tc>
      </w:tr>
      <w:tr w:rsidR="00D35931" w:rsidRPr="00567CE7" w14:paraId="69D9744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EEC6978" w14:textId="77777777" w:rsidR="00D35931" w:rsidRPr="00567CE7" w:rsidRDefault="00D35931" w:rsidP="00161966">
            <w:pPr>
              <w:pStyle w:val="GSATableHeadingLeftJustified"/>
            </w:pPr>
            <w:r w:rsidRPr="00567CE7">
              <w:t>SA-11</w:t>
            </w:r>
          </w:p>
        </w:tc>
        <w:tc>
          <w:tcPr>
            <w:tcW w:w="1540" w:type="pct"/>
            <w:tcBorders>
              <w:top w:val="nil"/>
              <w:left w:val="nil"/>
              <w:bottom w:val="single" w:sz="4" w:space="0" w:color="auto"/>
              <w:right w:val="single" w:sz="4" w:space="0" w:color="auto"/>
            </w:tcBorders>
            <w:shd w:val="clear" w:color="auto" w:fill="auto"/>
            <w:hideMark/>
          </w:tcPr>
          <w:p w14:paraId="3E96F796" w14:textId="77777777" w:rsidR="00D35931" w:rsidRPr="00567CE7" w:rsidRDefault="00D35931" w:rsidP="00161966">
            <w:pPr>
              <w:pStyle w:val="GSATableText"/>
              <w:keepNext/>
              <w:keepLines/>
            </w:pPr>
            <w:r w:rsidRPr="00567CE7">
              <w:t>Developer Security Testing and Evaluation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0A50AE9" w14:textId="77777777" w:rsidR="00D35931" w:rsidRPr="00567CE7" w:rsidRDefault="00D35931" w:rsidP="00161966">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6A0692F" w14:textId="77777777" w:rsidR="00D35931" w:rsidRPr="00567CE7" w:rsidRDefault="00D35931" w:rsidP="00161966">
            <w:pPr>
              <w:pStyle w:val="GSATableText"/>
              <w:keepNext/>
              <w:keepLines/>
            </w:pPr>
            <w:r w:rsidRPr="00567CE7">
              <w:t>SA-11 (1</w:t>
            </w:r>
            <w:r>
              <w:t>) (</w:t>
            </w:r>
            <w:r w:rsidRPr="00567CE7">
              <w:t>2</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14:paraId="22EFF011" w14:textId="77777777" w:rsidR="00D35931" w:rsidRPr="001C310B" w:rsidRDefault="00D35931" w:rsidP="001C310B">
            <w:pPr>
              <w:pStyle w:val="GSATableText"/>
            </w:pPr>
            <w:r w:rsidRPr="001C310B">
              <w:t>SA-11 (1) (2) (8)</w:t>
            </w:r>
          </w:p>
        </w:tc>
      </w:tr>
      <w:tr w:rsidR="00D35931" w:rsidRPr="00567CE7" w14:paraId="1193090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564F6352" w14:textId="77777777" w:rsidR="00D35931" w:rsidRPr="00567CE7" w:rsidRDefault="00D35931" w:rsidP="00161966">
            <w:pPr>
              <w:pStyle w:val="GSATableHeadingLeftJustified"/>
            </w:pPr>
            <w:r w:rsidRPr="00A776E3">
              <w:t>SA-12</w:t>
            </w:r>
          </w:p>
        </w:tc>
        <w:tc>
          <w:tcPr>
            <w:tcW w:w="1540" w:type="pct"/>
            <w:tcBorders>
              <w:top w:val="nil"/>
              <w:left w:val="nil"/>
              <w:bottom w:val="single" w:sz="4" w:space="0" w:color="auto"/>
              <w:right w:val="single" w:sz="4" w:space="0" w:color="auto"/>
            </w:tcBorders>
            <w:shd w:val="clear" w:color="auto" w:fill="auto"/>
          </w:tcPr>
          <w:p w14:paraId="3EA22737" w14:textId="77777777" w:rsidR="00D35931" w:rsidRPr="00567CE7" w:rsidRDefault="00D35931" w:rsidP="00161966">
            <w:pPr>
              <w:pStyle w:val="GSATableText"/>
              <w:keepNext/>
              <w:keepLines/>
            </w:pPr>
            <w:r w:rsidRPr="00A776E3">
              <w:t>Supply Chain Protection</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6DC74E6E" w14:textId="77777777" w:rsidR="00D35931" w:rsidRPr="00567CE7" w:rsidRDefault="00D35931" w:rsidP="00161966">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1218CFEB" w14:textId="77777777" w:rsidR="00D35931" w:rsidRPr="00567CE7" w:rsidRDefault="00D35931" w:rsidP="00161966">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14:paraId="5CED2AE2" w14:textId="77777777" w:rsidR="00D35931" w:rsidRPr="001C310B" w:rsidRDefault="00D35931" w:rsidP="001C310B">
            <w:pPr>
              <w:pStyle w:val="GSATableText"/>
            </w:pPr>
            <w:r w:rsidRPr="001C310B">
              <w:t>SA-12</w:t>
            </w:r>
          </w:p>
        </w:tc>
      </w:tr>
      <w:tr w:rsidR="00D35931" w:rsidRPr="00567CE7" w14:paraId="57C11FD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50CD2A3A" w14:textId="77777777" w:rsidR="00D35931" w:rsidRPr="00567CE7" w:rsidRDefault="00D35931" w:rsidP="00161966">
            <w:pPr>
              <w:pStyle w:val="GSATableHeadingLeftJustified"/>
            </w:pPr>
            <w:r w:rsidRPr="00A776E3">
              <w:t>SA-15</w:t>
            </w:r>
          </w:p>
        </w:tc>
        <w:tc>
          <w:tcPr>
            <w:tcW w:w="1540" w:type="pct"/>
            <w:tcBorders>
              <w:top w:val="nil"/>
              <w:left w:val="nil"/>
              <w:bottom w:val="single" w:sz="4" w:space="0" w:color="auto"/>
              <w:right w:val="single" w:sz="4" w:space="0" w:color="auto"/>
            </w:tcBorders>
            <w:shd w:val="clear" w:color="auto" w:fill="auto"/>
          </w:tcPr>
          <w:p w14:paraId="69D9DC1E" w14:textId="77777777" w:rsidR="00D35931" w:rsidRPr="00567CE7" w:rsidRDefault="00D35931" w:rsidP="00FC6784">
            <w:pPr>
              <w:pStyle w:val="GSATableText"/>
              <w:keepNext/>
              <w:keepLines/>
            </w:pPr>
            <w:r w:rsidRPr="00A776E3">
              <w:t>Development Process</w:t>
            </w:r>
            <w:r w:rsidR="00FC6784">
              <w:t xml:space="preserve">, </w:t>
            </w:r>
            <w:r w:rsidRPr="00A776E3">
              <w:t>Standards</w:t>
            </w:r>
            <w:r w:rsidR="00FC6784">
              <w:t xml:space="preserve"> </w:t>
            </w:r>
            <w:r w:rsidRPr="00A776E3">
              <w:t>and Tools</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65DE5E10" w14:textId="77777777" w:rsidR="00D35931" w:rsidRPr="00567CE7" w:rsidRDefault="00D35931" w:rsidP="00161966">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1ECB6C9F" w14:textId="77777777" w:rsidR="00D35931" w:rsidRPr="00567CE7" w:rsidRDefault="00D35931" w:rsidP="00161966">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14:paraId="7D12DD4F" w14:textId="77777777" w:rsidR="00D35931" w:rsidRPr="001C310B" w:rsidRDefault="00D35931" w:rsidP="001C310B">
            <w:pPr>
              <w:pStyle w:val="GSATableText"/>
            </w:pPr>
            <w:r w:rsidRPr="001C310B">
              <w:t>SA-15</w:t>
            </w:r>
          </w:p>
        </w:tc>
      </w:tr>
      <w:tr w:rsidR="00D35931" w:rsidRPr="00567CE7" w14:paraId="64559B76"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26EED2DF" w14:textId="77777777" w:rsidR="00D35931" w:rsidRPr="00567CE7" w:rsidRDefault="00D35931" w:rsidP="00161966">
            <w:pPr>
              <w:pStyle w:val="GSATableHeadingLeftJustified"/>
            </w:pPr>
            <w:r w:rsidRPr="00A776E3">
              <w:t>SA-16</w:t>
            </w:r>
          </w:p>
        </w:tc>
        <w:tc>
          <w:tcPr>
            <w:tcW w:w="1540" w:type="pct"/>
            <w:tcBorders>
              <w:top w:val="nil"/>
              <w:left w:val="nil"/>
              <w:bottom w:val="single" w:sz="4" w:space="0" w:color="auto"/>
              <w:right w:val="single" w:sz="4" w:space="0" w:color="auto"/>
            </w:tcBorders>
            <w:shd w:val="clear" w:color="auto" w:fill="auto"/>
          </w:tcPr>
          <w:p w14:paraId="331C7A19" w14:textId="77777777" w:rsidR="00D35931" w:rsidRPr="00567CE7" w:rsidRDefault="00D35931" w:rsidP="00161966">
            <w:pPr>
              <w:pStyle w:val="GSATableText"/>
              <w:keepNext/>
              <w:keepLines/>
            </w:pPr>
            <w:r w:rsidRPr="00A776E3">
              <w:t>Developer-Provided Training</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6684D6B0" w14:textId="77777777" w:rsidR="00D35931" w:rsidRPr="00567CE7" w:rsidRDefault="00D35931" w:rsidP="00161966">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112D1454" w14:textId="77777777" w:rsidR="00D35931" w:rsidRPr="00567CE7" w:rsidRDefault="00D35931" w:rsidP="00161966">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14:paraId="09718DB2" w14:textId="77777777" w:rsidR="00D35931" w:rsidRPr="001C310B" w:rsidRDefault="00D35931" w:rsidP="001C310B">
            <w:pPr>
              <w:pStyle w:val="GSATableText"/>
            </w:pPr>
            <w:r w:rsidRPr="001C310B">
              <w:t>SA-16</w:t>
            </w:r>
          </w:p>
        </w:tc>
      </w:tr>
      <w:tr w:rsidR="00D35931" w:rsidRPr="00567CE7" w14:paraId="2BD9414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4339E7BE" w14:textId="77777777" w:rsidR="00D35931" w:rsidRPr="00567CE7" w:rsidRDefault="00D35931" w:rsidP="006A5A78">
            <w:pPr>
              <w:pStyle w:val="GSATableHeadingLeftJustified"/>
              <w:keepNext w:val="0"/>
            </w:pPr>
            <w:r w:rsidRPr="00A776E3">
              <w:t>SA-17</w:t>
            </w:r>
          </w:p>
        </w:tc>
        <w:tc>
          <w:tcPr>
            <w:tcW w:w="1540" w:type="pct"/>
            <w:tcBorders>
              <w:top w:val="nil"/>
              <w:left w:val="nil"/>
              <w:bottom w:val="single" w:sz="4" w:space="0" w:color="auto"/>
              <w:right w:val="single" w:sz="4" w:space="0" w:color="auto"/>
            </w:tcBorders>
            <w:shd w:val="clear" w:color="auto" w:fill="auto"/>
          </w:tcPr>
          <w:p w14:paraId="1F7C30C1" w14:textId="77777777" w:rsidR="00D35931" w:rsidRPr="0048565B" w:rsidRDefault="00D35931" w:rsidP="0048565B">
            <w:pPr>
              <w:pStyle w:val="GSATableText"/>
              <w:keepNext/>
              <w:keepLines/>
            </w:pPr>
            <w:r w:rsidRPr="0048565B">
              <w:t>Developer Security Architecture and Design</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7A670F96" w14:textId="77777777" w:rsidR="00D35931" w:rsidRPr="0048565B" w:rsidRDefault="00D35931" w:rsidP="0048565B">
            <w:pPr>
              <w:pStyle w:val="GSATableText"/>
              <w:keepNext/>
              <w:keepLines/>
            </w:pPr>
            <w:r w:rsidRPr="0048565B">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5ECDE587" w14:textId="77777777" w:rsidR="00D35931" w:rsidRPr="0048565B" w:rsidRDefault="00D35931" w:rsidP="0048565B">
            <w:pPr>
              <w:pStyle w:val="GSATableText"/>
              <w:keepNext/>
              <w:keepLines/>
            </w:pPr>
            <w:r w:rsidRPr="0048565B">
              <w:t>Not Selected</w:t>
            </w:r>
          </w:p>
        </w:tc>
        <w:tc>
          <w:tcPr>
            <w:tcW w:w="1154" w:type="pct"/>
            <w:tcBorders>
              <w:top w:val="single" w:sz="4" w:space="0" w:color="auto"/>
              <w:left w:val="single" w:sz="4" w:space="0" w:color="auto"/>
              <w:bottom w:val="single" w:sz="4" w:space="0" w:color="auto"/>
              <w:right w:val="single" w:sz="4" w:space="0" w:color="auto"/>
            </w:tcBorders>
          </w:tcPr>
          <w:p w14:paraId="1BEB4596" w14:textId="77777777" w:rsidR="00D35931" w:rsidRPr="001C310B" w:rsidRDefault="00D35931" w:rsidP="001C310B">
            <w:pPr>
              <w:pStyle w:val="GSATableText"/>
            </w:pPr>
            <w:r w:rsidRPr="001C310B">
              <w:t>SA-17</w:t>
            </w:r>
          </w:p>
        </w:tc>
      </w:tr>
      <w:tr w:rsidR="00D35931" w:rsidRPr="00567CE7" w14:paraId="08AB7AB4"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48AA9DC2" w14:textId="77777777" w:rsidR="00D35931" w:rsidRPr="00567CE7" w:rsidRDefault="00D35931" w:rsidP="00161966">
            <w:pPr>
              <w:pStyle w:val="GSATableHeadingLeftJustified"/>
            </w:pPr>
            <w:r w:rsidRPr="00567CE7">
              <w:t>SC</w:t>
            </w:r>
          </w:p>
        </w:tc>
        <w:tc>
          <w:tcPr>
            <w:tcW w:w="2359" w:type="pct"/>
            <w:gridSpan w:val="2"/>
            <w:tcBorders>
              <w:top w:val="single" w:sz="4" w:space="0" w:color="auto"/>
              <w:bottom w:val="single" w:sz="4" w:space="0" w:color="auto"/>
            </w:tcBorders>
            <w:shd w:val="clear" w:color="auto" w:fill="D9D9D9" w:themeFill="background1" w:themeFillShade="D9"/>
          </w:tcPr>
          <w:p w14:paraId="5472E834" w14:textId="77777777" w:rsidR="00D35931" w:rsidRPr="00567CE7" w:rsidRDefault="00D35931" w:rsidP="00161966">
            <w:pPr>
              <w:pStyle w:val="GSATableHeading"/>
            </w:pPr>
            <w:r w:rsidRPr="00567CE7">
              <w:t>System and Communications Protection</w:t>
            </w:r>
          </w:p>
        </w:tc>
        <w:tc>
          <w:tcPr>
            <w:tcW w:w="1057" w:type="pct"/>
            <w:tcBorders>
              <w:top w:val="single" w:sz="4" w:space="0" w:color="auto"/>
              <w:bottom w:val="single" w:sz="4" w:space="0" w:color="auto"/>
            </w:tcBorders>
            <w:shd w:val="clear" w:color="auto" w:fill="D9D9D9" w:themeFill="background1" w:themeFillShade="D9"/>
            <w:hideMark/>
          </w:tcPr>
          <w:p w14:paraId="5742ECBB"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3D80939B" w14:textId="77777777" w:rsidR="00D35931" w:rsidRPr="00AA6AE5" w:rsidRDefault="00D35931" w:rsidP="00161966">
            <w:pPr>
              <w:pStyle w:val="GSATableHeading"/>
            </w:pPr>
          </w:p>
        </w:tc>
      </w:tr>
      <w:tr w:rsidR="00D35931" w:rsidRPr="00ED4CF2" w14:paraId="38E26E08"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358EF341" w14:textId="77777777" w:rsidR="00D35931" w:rsidRPr="00ED4CF2" w:rsidRDefault="00D35931" w:rsidP="00161966">
            <w:pPr>
              <w:pStyle w:val="GSATableHeadingLeftJustified"/>
            </w:pPr>
            <w:r w:rsidRPr="00ED4CF2">
              <w:t>SC-1</w:t>
            </w:r>
          </w:p>
        </w:tc>
        <w:tc>
          <w:tcPr>
            <w:tcW w:w="1540" w:type="pct"/>
            <w:tcBorders>
              <w:top w:val="single" w:sz="4" w:space="0" w:color="auto"/>
              <w:left w:val="nil"/>
              <w:bottom w:val="single" w:sz="4" w:space="0" w:color="auto"/>
              <w:right w:val="single" w:sz="4" w:space="0" w:color="auto"/>
            </w:tcBorders>
            <w:shd w:val="clear" w:color="auto" w:fill="auto"/>
            <w:hideMark/>
          </w:tcPr>
          <w:p w14:paraId="4816D05E" w14:textId="77777777" w:rsidR="00D35931" w:rsidRPr="00ED4CF2" w:rsidRDefault="00D35931" w:rsidP="00161966">
            <w:pPr>
              <w:pStyle w:val="GSATableText"/>
              <w:keepNext/>
              <w:keepLines/>
            </w:pPr>
            <w:r w:rsidRPr="00ED4CF2">
              <w:t>System and Communications Protection Policy and Procedures</w:t>
            </w:r>
          </w:p>
        </w:tc>
        <w:tc>
          <w:tcPr>
            <w:tcW w:w="819" w:type="pct"/>
            <w:tcBorders>
              <w:top w:val="single" w:sz="4" w:space="0" w:color="auto"/>
              <w:left w:val="nil"/>
              <w:bottom w:val="single" w:sz="4" w:space="0" w:color="auto"/>
              <w:right w:val="nil"/>
            </w:tcBorders>
            <w:shd w:val="clear" w:color="auto" w:fill="auto"/>
            <w:hideMark/>
          </w:tcPr>
          <w:p w14:paraId="2E447221" w14:textId="77777777" w:rsidR="00D35931" w:rsidRPr="00ED4CF2" w:rsidRDefault="00D35931" w:rsidP="00161966">
            <w:pPr>
              <w:pStyle w:val="GSATableText"/>
              <w:keepNext/>
              <w:keepLines/>
            </w:pPr>
            <w:r w:rsidRPr="00ED4CF2">
              <w:t>SC-1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2DB1683" w14:textId="77777777" w:rsidR="00D35931" w:rsidRPr="00ED4CF2" w:rsidRDefault="00D35931" w:rsidP="00161966">
            <w:pPr>
              <w:pStyle w:val="GSATableText"/>
              <w:keepNext/>
              <w:keepLines/>
            </w:pPr>
            <w:r w:rsidRPr="00ED4CF2">
              <w:t>SC-1</w:t>
            </w:r>
          </w:p>
        </w:tc>
        <w:tc>
          <w:tcPr>
            <w:tcW w:w="1154" w:type="pct"/>
            <w:tcBorders>
              <w:top w:val="single" w:sz="4" w:space="0" w:color="auto"/>
              <w:left w:val="single" w:sz="4" w:space="0" w:color="auto"/>
              <w:bottom w:val="single" w:sz="4" w:space="0" w:color="auto"/>
              <w:right w:val="single" w:sz="4" w:space="0" w:color="auto"/>
            </w:tcBorders>
          </w:tcPr>
          <w:p w14:paraId="79FB4DBE" w14:textId="77777777" w:rsidR="00D35931" w:rsidRPr="001C310B" w:rsidRDefault="00D35931" w:rsidP="001C310B">
            <w:pPr>
              <w:pStyle w:val="GSATableText"/>
            </w:pPr>
            <w:r w:rsidRPr="001C310B">
              <w:t>SC-1</w:t>
            </w:r>
          </w:p>
        </w:tc>
      </w:tr>
      <w:tr w:rsidR="00D35931" w:rsidRPr="00ED4CF2" w14:paraId="22BD8A2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1A3F40F" w14:textId="77777777" w:rsidR="00D35931" w:rsidRPr="00ED4CF2" w:rsidRDefault="00D35931" w:rsidP="00161966">
            <w:pPr>
              <w:pStyle w:val="GSATableHeadingLeftJustified"/>
            </w:pPr>
            <w:r w:rsidRPr="00ED4CF2">
              <w:t>SC-2</w:t>
            </w:r>
          </w:p>
        </w:tc>
        <w:tc>
          <w:tcPr>
            <w:tcW w:w="1540" w:type="pct"/>
            <w:tcBorders>
              <w:top w:val="nil"/>
              <w:left w:val="nil"/>
              <w:bottom w:val="single" w:sz="4" w:space="0" w:color="auto"/>
              <w:right w:val="single" w:sz="4" w:space="0" w:color="auto"/>
            </w:tcBorders>
            <w:shd w:val="clear" w:color="auto" w:fill="auto"/>
            <w:hideMark/>
          </w:tcPr>
          <w:p w14:paraId="69D6C467" w14:textId="77777777" w:rsidR="00D35931" w:rsidRPr="00ED4CF2" w:rsidRDefault="00D35931" w:rsidP="00161966">
            <w:pPr>
              <w:pStyle w:val="GSATableText"/>
              <w:keepNext/>
              <w:keepLines/>
            </w:pPr>
            <w:r w:rsidRPr="00ED4CF2">
              <w:t>Application Partitioning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6F39A544"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1861997" w14:textId="77777777" w:rsidR="00D35931" w:rsidRPr="00ED4CF2" w:rsidRDefault="00D35931" w:rsidP="00161966">
            <w:pPr>
              <w:pStyle w:val="GSATableText"/>
              <w:keepNext/>
              <w:keepLines/>
            </w:pPr>
            <w:r w:rsidRPr="00ED4CF2">
              <w:t>SC-2</w:t>
            </w:r>
          </w:p>
        </w:tc>
        <w:tc>
          <w:tcPr>
            <w:tcW w:w="1154" w:type="pct"/>
            <w:tcBorders>
              <w:top w:val="single" w:sz="4" w:space="0" w:color="auto"/>
              <w:left w:val="single" w:sz="4" w:space="0" w:color="auto"/>
              <w:bottom w:val="single" w:sz="4" w:space="0" w:color="auto"/>
              <w:right w:val="single" w:sz="4" w:space="0" w:color="auto"/>
            </w:tcBorders>
          </w:tcPr>
          <w:p w14:paraId="6090814E" w14:textId="77777777" w:rsidR="00D35931" w:rsidRPr="001C310B" w:rsidRDefault="00D35931" w:rsidP="001C310B">
            <w:pPr>
              <w:pStyle w:val="GSATableText"/>
            </w:pPr>
            <w:r w:rsidRPr="001C310B">
              <w:t>SC-2</w:t>
            </w:r>
          </w:p>
        </w:tc>
      </w:tr>
      <w:tr w:rsidR="00D35931" w:rsidRPr="00ED4CF2" w14:paraId="5FA89DC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5C6A5E9F" w14:textId="77777777" w:rsidR="00D35931" w:rsidRPr="00ED4CF2" w:rsidRDefault="00D35931" w:rsidP="00161966">
            <w:pPr>
              <w:pStyle w:val="GSATableHeadingLeftJustified"/>
            </w:pPr>
            <w:r w:rsidRPr="00003E01">
              <w:t>SC-3</w:t>
            </w:r>
          </w:p>
        </w:tc>
        <w:tc>
          <w:tcPr>
            <w:tcW w:w="1540" w:type="pct"/>
            <w:tcBorders>
              <w:top w:val="nil"/>
              <w:left w:val="nil"/>
              <w:bottom w:val="single" w:sz="4" w:space="0" w:color="auto"/>
              <w:right w:val="single" w:sz="4" w:space="0" w:color="auto"/>
            </w:tcBorders>
            <w:shd w:val="clear" w:color="auto" w:fill="auto"/>
          </w:tcPr>
          <w:p w14:paraId="77BCF324" w14:textId="77777777" w:rsidR="00D35931" w:rsidRPr="00ED4CF2" w:rsidRDefault="00D35931" w:rsidP="00161966">
            <w:pPr>
              <w:pStyle w:val="GSATableText"/>
              <w:keepNext/>
              <w:keepLines/>
            </w:pPr>
            <w:r w:rsidRPr="00003E01">
              <w:t>Security Function Isolation</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26C8B62C"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7D0186D4" w14:textId="77777777" w:rsidR="00D35931" w:rsidRPr="00ED4CF2" w:rsidRDefault="00D35931" w:rsidP="00161966">
            <w:pPr>
              <w:pStyle w:val="GSATableText"/>
              <w:keepNext/>
              <w:keepLines/>
            </w:pPr>
            <w:r w:rsidRPr="00ED4CF2">
              <w:t>Not Selected</w:t>
            </w:r>
          </w:p>
        </w:tc>
        <w:tc>
          <w:tcPr>
            <w:tcW w:w="1154" w:type="pct"/>
            <w:tcBorders>
              <w:top w:val="single" w:sz="4" w:space="0" w:color="auto"/>
              <w:left w:val="single" w:sz="4" w:space="0" w:color="auto"/>
              <w:bottom w:val="single" w:sz="4" w:space="0" w:color="auto"/>
              <w:right w:val="single" w:sz="4" w:space="0" w:color="auto"/>
            </w:tcBorders>
          </w:tcPr>
          <w:p w14:paraId="3E9E72D8" w14:textId="77777777" w:rsidR="00D35931" w:rsidRPr="001C310B" w:rsidRDefault="00D35931" w:rsidP="001C310B">
            <w:pPr>
              <w:pStyle w:val="GSATableText"/>
            </w:pPr>
            <w:r w:rsidRPr="001C310B">
              <w:t>SC-3</w:t>
            </w:r>
          </w:p>
        </w:tc>
      </w:tr>
      <w:tr w:rsidR="00D35931" w:rsidRPr="00ED4CF2" w14:paraId="755908B1"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2BB0A21" w14:textId="77777777" w:rsidR="00D35931" w:rsidRPr="00ED4CF2" w:rsidRDefault="00D35931" w:rsidP="00161966">
            <w:pPr>
              <w:pStyle w:val="GSATableHeadingLeftJustified"/>
            </w:pPr>
            <w:r w:rsidRPr="00ED4CF2">
              <w:t>SC-4</w:t>
            </w:r>
          </w:p>
        </w:tc>
        <w:tc>
          <w:tcPr>
            <w:tcW w:w="1540" w:type="pct"/>
            <w:tcBorders>
              <w:top w:val="nil"/>
              <w:left w:val="nil"/>
              <w:bottom w:val="single" w:sz="4" w:space="0" w:color="auto"/>
              <w:right w:val="single" w:sz="4" w:space="0" w:color="auto"/>
            </w:tcBorders>
            <w:shd w:val="clear" w:color="auto" w:fill="auto"/>
            <w:hideMark/>
          </w:tcPr>
          <w:p w14:paraId="3C807E76" w14:textId="77777777" w:rsidR="00D35931" w:rsidRPr="00ED4CF2" w:rsidRDefault="00D35931" w:rsidP="00161966">
            <w:pPr>
              <w:pStyle w:val="GSATableText"/>
              <w:keepNext/>
              <w:keepLines/>
            </w:pPr>
            <w:r w:rsidRPr="00ED4CF2">
              <w:t>Information In Shared Resources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288052FB"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DFC200D" w14:textId="77777777" w:rsidR="00D35931" w:rsidRPr="00ED4CF2" w:rsidRDefault="00D35931" w:rsidP="00161966">
            <w:pPr>
              <w:pStyle w:val="GSATableText"/>
              <w:keepNext/>
              <w:keepLines/>
            </w:pPr>
            <w:r w:rsidRPr="00ED4CF2">
              <w:t>SC-4</w:t>
            </w:r>
          </w:p>
        </w:tc>
        <w:tc>
          <w:tcPr>
            <w:tcW w:w="1154" w:type="pct"/>
            <w:tcBorders>
              <w:top w:val="single" w:sz="4" w:space="0" w:color="auto"/>
              <w:left w:val="single" w:sz="4" w:space="0" w:color="auto"/>
              <w:bottom w:val="single" w:sz="4" w:space="0" w:color="auto"/>
              <w:right w:val="single" w:sz="4" w:space="0" w:color="auto"/>
            </w:tcBorders>
          </w:tcPr>
          <w:p w14:paraId="2C668DC2" w14:textId="77777777" w:rsidR="00D35931" w:rsidRPr="001C310B" w:rsidRDefault="00D35931" w:rsidP="001C310B">
            <w:pPr>
              <w:pStyle w:val="GSATableText"/>
            </w:pPr>
            <w:r w:rsidRPr="001C310B">
              <w:t>SC-4</w:t>
            </w:r>
          </w:p>
        </w:tc>
      </w:tr>
      <w:tr w:rsidR="00D35931" w:rsidRPr="00ED4CF2" w14:paraId="5944125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3AF577F" w14:textId="77777777" w:rsidR="00D35931" w:rsidRPr="00ED4CF2" w:rsidRDefault="00D35931" w:rsidP="00161966">
            <w:pPr>
              <w:pStyle w:val="GSATableHeadingLeftJustified"/>
            </w:pPr>
            <w:r w:rsidRPr="00ED4CF2">
              <w:t>SC-5</w:t>
            </w:r>
          </w:p>
        </w:tc>
        <w:tc>
          <w:tcPr>
            <w:tcW w:w="1540" w:type="pct"/>
            <w:tcBorders>
              <w:top w:val="nil"/>
              <w:left w:val="nil"/>
              <w:bottom w:val="single" w:sz="4" w:space="0" w:color="auto"/>
              <w:right w:val="single" w:sz="4" w:space="0" w:color="auto"/>
            </w:tcBorders>
            <w:shd w:val="clear" w:color="auto" w:fill="auto"/>
            <w:hideMark/>
          </w:tcPr>
          <w:p w14:paraId="28BCA43D" w14:textId="77777777" w:rsidR="00D35931" w:rsidRPr="00ED4CF2" w:rsidRDefault="00D35931" w:rsidP="00161966">
            <w:pPr>
              <w:pStyle w:val="GSATableText"/>
              <w:keepNext/>
              <w:keepLines/>
            </w:pPr>
            <w:r w:rsidRPr="00ED4CF2">
              <w:t>Denial of Service Protection</w:t>
            </w:r>
          </w:p>
        </w:tc>
        <w:tc>
          <w:tcPr>
            <w:tcW w:w="819" w:type="pct"/>
            <w:tcBorders>
              <w:top w:val="single" w:sz="4" w:space="0" w:color="auto"/>
              <w:left w:val="nil"/>
              <w:bottom w:val="single" w:sz="4" w:space="0" w:color="auto"/>
              <w:right w:val="nil"/>
            </w:tcBorders>
            <w:shd w:val="clear" w:color="auto" w:fill="auto"/>
            <w:hideMark/>
          </w:tcPr>
          <w:p w14:paraId="67F590CC" w14:textId="77777777" w:rsidR="00D35931" w:rsidRPr="00ED4CF2" w:rsidRDefault="00D35931" w:rsidP="00161966">
            <w:pPr>
              <w:pStyle w:val="GSATableText"/>
              <w:keepNext/>
              <w:keepLines/>
            </w:pPr>
            <w:r w:rsidRPr="00ED4CF2">
              <w:t>SC-5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2C0DDBD" w14:textId="77777777" w:rsidR="00D35931" w:rsidRPr="00ED4CF2" w:rsidRDefault="00D35931" w:rsidP="00161966">
            <w:pPr>
              <w:pStyle w:val="GSATableText"/>
              <w:keepNext/>
              <w:keepLines/>
            </w:pPr>
            <w:r w:rsidRPr="00ED4CF2">
              <w:t>SC-5</w:t>
            </w:r>
          </w:p>
        </w:tc>
        <w:tc>
          <w:tcPr>
            <w:tcW w:w="1154" w:type="pct"/>
            <w:tcBorders>
              <w:top w:val="single" w:sz="4" w:space="0" w:color="auto"/>
              <w:left w:val="single" w:sz="4" w:space="0" w:color="auto"/>
              <w:bottom w:val="single" w:sz="4" w:space="0" w:color="auto"/>
              <w:right w:val="single" w:sz="4" w:space="0" w:color="auto"/>
            </w:tcBorders>
          </w:tcPr>
          <w:p w14:paraId="4C07909F" w14:textId="77777777" w:rsidR="00D35931" w:rsidRPr="001C310B" w:rsidRDefault="00D35931" w:rsidP="001C310B">
            <w:pPr>
              <w:pStyle w:val="GSATableText"/>
            </w:pPr>
            <w:r w:rsidRPr="001C310B">
              <w:t>SC-5</w:t>
            </w:r>
          </w:p>
        </w:tc>
      </w:tr>
      <w:tr w:rsidR="00D35931" w:rsidRPr="00ED4CF2" w14:paraId="47F9EE1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3810ACC" w14:textId="77777777" w:rsidR="00D35931" w:rsidRPr="00ED4CF2" w:rsidRDefault="00D35931" w:rsidP="00161966">
            <w:pPr>
              <w:pStyle w:val="GSATableHeadingLeftJustified"/>
            </w:pPr>
            <w:r w:rsidRPr="00ED4CF2">
              <w:t>SC-6</w:t>
            </w:r>
          </w:p>
        </w:tc>
        <w:tc>
          <w:tcPr>
            <w:tcW w:w="1540" w:type="pct"/>
            <w:tcBorders>
              <w:top w:val="nil"/>
              <w:left w:val="nil"/>
              <w:bottom w:val="single" w:sz="4" w:space="0" w:color="auto"/>
              <w:right w:val="single" w:sz="4" w:space="0" w:color="auto"/>
            </w:tcBorders>
            <w:shd w:val="clear" w:color="auto" w:fill="auto"/>
            <w:hideMark/>
          </w:tcPr>
          <w:p w14:paraId="2887F081" w14:textId="77777777" w:rsidR="00D35931" w:rsidRPr="00ED4CF2" w:rsidRDefault="00D35931" w:rsidP="00161966">
            <w:pPr>
              <w:pStyle w:val="GSATableText"/>
              <w:keepNext/>
              <w:keepLines/>
            </w:pPr>
            <w:r w:rsidRPr="00ED4CF2">
              <w:t>Resource Availability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22247C7"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82858A2" w14:textId="77777777" w:rsidR="00D35931" w:rsidRPr="00ED4CF2" w:rsidRDefault="00D35931" w:rsidP="00161966">
            <w:pPr>
              <w:pStyle w:val="GSATableText"/>
              <w:keepNext/>
              <w:keepLines/>
            </w:pPr>
            <w:r w:rsidRPr="00ED4CF2">
              <w:t>SC-6</w:t>
            </w:r>
          </w:p>
        </w:tc>
        <w:tc>
          <w:tcPr>
            <w:tcW w:w="1154" w:type="pct"/>
            <w:tcBorders>
              <w:top w:val="single" w:sz="4" w:space="0" w:color="auto"/>
              <w:left w:val="single" w:sz="4" w:space="0" w:color="auto"/>
              <w:bottom w:val="single" w:sz="4" w:space="0" w:color="auto"/>
              <w:right w:val="single" w:sz="4" w:space="0" w:color="auto"/>
            </w:tcBorders>
          </w:tcPr>
          <w:p w14:paraId="3EDD39A9" w14:textId="77777777" w:rsidR="00D35931" w:rsidRPr="001C310B" w:rsidRDefault="00D35931" w:rsidP="001C310B">
            <w:pPr>
              <w:pStyle w:val="GSATableText"/>
            </w:pPr>
            <w:r w:rsidRPr="001C310B">
              <w:t>SC-6</w:t>
            </w:r>
          </w:p>
        </w:tc>
      </w:tr>
      <w:tr w:rsidR="00D35931" w:rsidRPr="00ED4CF2" w14:paraId="0B05788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A2F1509" w14:textId="77777777" w:rsidR="00D35931" w:rsidRPr="00ED4CF2" w:rsidRDefault="00D35931" w:rsidP="00161966">
            <w:pPr>
              <w:pStyle w:val="GSATableHeadingLeftJustified"/>
            </w:pPr>
            <w:r w:rsidRPr="00ED4CF2">
              <w:t>SC-7</w:t>
            </w:r>
          </w:p>
        </w:tc>
        <w:tc>
          <w:tcPr>
            <w:tcW w:w="1540" w:type="pct"/>
            <w:tcBorders>
              <w:top w:val="nil"/>
              <w:left w:val="nil"/>
              <w:bottom w:val="single" w:sz="4" w:space="0" w:color="auto"/>
              <w:right w:val="single" w:sz="4" w:space="0" w:color="auto"/>
            </w:tcBorders>
            <w:shd w:val="clear" w:color="auto" w:fill="auto"/>
            <w:hideMark/>
          </w:tcPr>
          <w:p w14:paraId="5B46D4B5" w14:textId="77777777" w:rsidR="00D35931" w:rsidRPr="00ED4CF2" w:rsidRDefault="00D35931" w:rsidP="00161966">
            <w:pPr>
              <w:pStyle w:val="GSATableText"/>
              <w:keepNext/>
              <w:keepLines/>
            </w:pPr>
            <w:r w:rsidRPr="00ED4CF2">
              <w:t>Boundary Protection</w:t>
            </w:r>
          </w:p>
        </w:tc>
        <w:tc>
          <w:tcPr>
            <w:tcW w:w="819" w:type="pct"/>
            <w:tcBorders>
              <w:top w:val="single" w:sz="4" w:space="0" w:color="auto"/>
              <w:left w:val="nil"/>
              <w:bottom w:val="single" w:sz="4" w:space="0" w:color="auto"/>
              <w:right w:val="nil"/>
            </w:tcBorders>
            <w:shd w:val="clear" w:color="auto" w:fill="auto"/>
            <w:hideMark/>
          </w:tcPr>
          <w:p w14:paraId="475B06CF" w14:textId="77777777" w:rsidR="00D35931" w:rsidRPr="00ED4CF2" w:rsidRDefault="00D35931" w:rsidP="00161966">
            <w:pPr>
              <w:pStyle w:val="GSATableText"/>
              <w:keepNext/>
              <w:keepLines/>
            </w:pPr>
            <w:r w:rsidRPr="00ED4CF2">
              <w:t>SC-7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A2111FD" w14:textId="77777777" w:rsidR="00D35931" w:rsidRPr="00ED4CF2" w:rsidRDefault="00D35931" w:rsidP="00161966">
            <w:pPr>
              <w:pStyle w:val="GSATableText"/>
              <w:keepNext/>
              <w:keepLines/>
            </w:pPr>
            <w:r w:rsidRPr="00ED4CF2">
              <w:t>SC-7 (3</w:t>
            </w:r>
            <w:r>
              <w:t>) (</w:t>
            </w:r>
            <w:r w:rsidRPr="00ED4CF2">
              <w:t>4</w:t>
            </w:r>
            <w:r>
              <w:t>) (</w:t>
            </w:r>
            <w:r w:rsidRPr="00ED4CF2">
              <w:t>5</w:t>
            </w:r>
            <w:r>
              <w:t>) (</w:t>
            </w:r>
            <w:r w:rsidRPr="00ED4CF2">
              <w:t>7</w:t>
            </w:r>
            <w:r>
              <w:t>) (</w:t>
            </w:r>
            <w:r w:rsidRPr="00ED4CF2">
              <w:t>8</w:t>
            </w:r>
            <w:r>
              <w:t>) (</w:t>
            </w:r>
            <w:r w:rsidRPr="00ED4CF2">
              <w:t>12</w:t>
            </w:r>
            <w:r>
              <w:t>) (</w:t>
            </w:r>
            <w:r w:rsidRPr="00ED4CF2">
              <w:t>13</w:t>
            </w:r>
            <w:r>
              <w:t>) (</w:t>
            </w:r>
            <w:r w:rsidRPr="00ED4CF2">
              <w:t>18)</w:t>
            </w:r>
          </w:p>
        </w:tc>
        <w:tc>
          <w:tcPr>
            <w:tcW w:w="1154" w:type="pct"/>
            <w:tcBorders>
              <w:top w:val="single" w:sz="4" w:space="0" w:color="auto"/>
              <w:left w:val="single" w:sz="4" w:space="0" w:color="auto"/>
              <w:bottom w:val="single" w:sz="4" w:space="0" w:color="auto"/>
              <w:right w:val="single" w:sz="4" w:space="0" w:color="auto"/>
            </w:tcBorders>
          </w:tcPr>
          <w:p w14:paraId="31BBC1C5" w14:textId="77777777" w:rsidR="00D35931" w:rsidRPr="001C310B" w:rsidRDefault="00D35931" w:rsidP="001C310B">
            <w:pPr>
              <w:pStyle w:val="GSATableText"/>
            </w:pPr>
            <w:r w:rsidRPr="001C310B">
              <w:t>SC-7 (3) (4) (5) (7) (8) (10) (12) (13) (18) (20) (21)</w:t>
            </w:r>
          </w:p>
        </w:tc>
      </w:tr>
      <w:tr w:rsidR="00D35931" w:rsidRPr="00ED4CF2" w14:paraId="27D46077"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BECFA2D" w14:textId="77777777" w:rsidR="00D35931" w:rsidRPr="00ED4CF2" w:rsidRDefault="00D35931" w:rsidP="00161966">
            <w:pPr>
              <w:pStyle w:val="GSATableHeadingLeftJustified"/>
            </w:pPr>
            <w:r w:rsidRPr="00ED4CF2">
              <w:t>SC-8</w:t>
            </w:r>
          </w:p>
        </w:tc>
        <w:tc>
          <w:tcPr>
            <w:tcW w:w="1540" w:type="pct"/>
            <w:tcBorders>
              <w:top w:val="nil"/>
              <w:left w:val="nil"/>
              <w:bottom w:val="single" w:sz="4" w:space="0" w:color="auto"/>
              <w:right w:val="single" w:sz="4" w:space="0" w:color="auto"/>
            </w:tcBorders>
            <w:shd w:val="clear" w:color="auto" w:fill="auto"/>
            <w:hideMark/>
          </w:tcPr>
          <w:p w14:paraId="7D468036" w14:textId="77777777" w:rsidR="00D35931" w:rsidRPr="00ED4CF2" w:rsidRDefault="00D35931" w:rsidP="00161966">
            <w:pPr>
              <w:pStyle w:val="GSATableText"/>
              <w:keepNext/>
              <w:keepLines/>
            </w:pPr>
            <w:r w:rsidRPr="00ED4CF2">
              <w:t>Transmission Confidentiality and Integrity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4B19F2A"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D33D85C" w14:textId="77777777" w:rsidR="00D35931" w:rsidRPr="00ED4CF2" w:rsidRDefault="00D35931" w:rsidP="00161966">
            <w:pPr>
              <w:pStyle w:val="GSATableText"/>
              <w:keepNext/>
              <w:keepLines/>
            </w:pPr>
            <w:r w:rsidRPr="00ED4CF2">
              <w:t>SC-8 (1)</w:t>
            </w:r>
          </w:p>
        </w:tc>
        <w:tc>
          <w:tcPr>
            <w:tcW w:w="1154" w:type="pct"/>
            <w:tcBorders>
              <w:top w:val="single" w:sz="4" w:space="0" w:color="auto"/>
              <w:left w:val="single" w:sz="4" w:space="0" w:color="auto"/>
              <w:bottom w:val="single" w:sz="4" w:space="0" w:color="auto"/>
              <w:right w:val="single" w:sz="4" w:space="0" w:color="auto"/>
            </w:tcBorders>
          </w:tcPr>
          <w:p w14:paraId="490033E9" w14:textId="77777777" w:rsidR="00D35931" w:rsidRPr="001C310B" w:rsidRDefault="00D35931" w:rsidP="001C310B">
            <w:pPr>
              <w:pStyle w:val="GSATableText"/>
            </w:pPr>
            <w:r w:rsidRPr="001C310B">
              <w:t>SC-8 (1)</w:t>
            </w:r>
          </w:p>
        </w:tc>
      </w:tr>
      <w:tr w:rsidR="00D35931" w:rsidRPr="00ED4CF2" w14:paraId="3301529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9858183" w14:textId="77777777" w:rsidR="00D35931" w:rsidRPr="00ED4CF2" w:rsidRDefault="00D35931" w:rsidP="00161966">
            <w:pPr>
              <w:pStyle w:val="GSATableHeadingLeftJustified"/>
            </w:pPr>
            <w:r w:rsidRPr="00ED4CF2">
              <w:t>SC-10</w:t>
            </w:r>
          </w:p>
        </w:tc>
        <w:tc>
          <w:tcPr>
            <w:tcW w:w="1540" w:type="pct"/>
            <w:tcBorders>
              <w:top w:val="nil"/>
              <w:left w:val="nil"/>
              <w:bottom w:val="single" w:sz="4" w:space="0" w:color="auto"/>
              <w:right w:val="single" w:sz="4" w:space="0" w:color="auto"/>
            </w:tcBorders>
            <w:shd w:val="clear" w:color="auto" w:fill="auto"/>
            <w:hideMark/>
          </w:tcPr>
          <w:p w14:paraId="31C62E9F" w14:textId="77777777" w:rsidR="00D35931" w:rsidRPr="00ED4CF2" w:rsidRDefault="00D35931" w:rsidP="00161966">
            <w:pPr>
              <w:pStyle w:val="GSATableText"/>
              <w:keepNext/>
              <w:keepLines/>
            </w:pPr>
            <w:r w:rsidRPr="00ED4CF2">
              <w:t>Network Disconnect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AF74DCD"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C706241" w14:textId="77777777" w:rsidR="00D35931" w:rsidRPr="00ED4CF2" w:rsidRDefault="00D35931" w:rsidP="00161966">
            <w:pPr>
              <w:pStyle w:val="GSATableText"/>
              <w:keepNext/>
              <w:keepLines/>
            </w:pPr>
            <w:r w:rsidRPr="00ED4CF2">
              <w:t>SC-10</w:t>
            </w:r>
          </w:p>
        </w:tc>
        <w:tc>
          <w:tcPr>
            <w:tcW w:w="1154" w:type="pct"/>
            <w:tcBorders>
              <w:top w:val="single" w:sz="4" w:space="0" w:color="auto"/>
              <w:left w:val="single" w:sz="4" w:space="0" w:color="auto"/>
              <w:bottom w:val="single" w:sz="4" w:space="0" w:color="auto"/>
              <w:right w:val="single" w:sz="4" w:space="0" w:color="auto"/>
            </w:tcBorders>
          </w:tcPr>
          <w:p w14:paraId="1E76149B" w14:textId="77777777" w:rsidR="00D35931" w:rsidRPr="001C310B" w:rsidRDefault="00D35931" w:rsidP="001C310B">
            <w:pPr>
              <w:pStyle w:val="GSATableText"/>
            </w:pPr>
            <w:r w:rsidRPr="001C310B">
              <w:t>SC-10</w:t>
            </w:r>
          </w:p>
        </w:tc>
      </w:tr>
      <w:tr w:rsidR="00D35931" w:rsidRPr="00ED4CF2" w14:paraId="41C470D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4CAC50C" w14:textId="77777777" w:rsidR="00D35931" w:rsidRPr="00ED4CF2" w:rsidRDefault="00D35931" w:rsidP="00161966">
            <w:pPr>
              <w:pStyle w:val="GSATableHeadingLeftJustified"/>
            </w:pPr>
            <w:r w:rsidRPr="00ED4CF2">
              <w:t>SC-12</w:t>
            </w:r>
          </w:p>
        </w:tc>
        <w:tc>
          <w:tcPr>
            <w:tcW w:w="1540" w:type="pct"/>
            <w:tcBorders>
              <w:top w:val="nil"/>
              <w:left w:val="nil"/>
              <w:bottom w:val="single" w:sz="4" w:space="0" w:color="auto"/>
              <w:right w:val="single" w:sz="4" w:space="0" w:color="auto"/>
            </w:tcBorders>
            <w:shd w:val="clear" w:color="auto" w:fill="auto"/>
            <w:hideMark/>
          </w:tcPr>
          <w:p w14:paraId="01F634CE" w14:textId="77777777" w:rsidR="00D35931" w:rsidRPr="00ED4CF2" w:rsidRDefault="00D35931" w:rsidP="00161966">
            <w:pPr>
              <w:pStyle w:val="GSATableText"/>
              <w:keepNext/>
              <w:keepLines/>
            </w:pPr>
            <w:r w:rsidRPr="00ED4CF2">
              <w:t>Cryptographic Key Establishment and Management</w:t>
            </w:r>
          </w:p>
        </w:tc>
        <w:tc>
          <w:tcPr>
            <w:tcW w:w="819" w:type="pct"/>
            <w:tcBorders>
              <w:top w:val="single" w:sz="4" w:space="0" w:color="auto"/>
              <w:left w:val="nil"/>
              <w:bottom w:val="single" w:sz="4" w:space="0" w:color="auto"/>
              <w:right w:val="nil"/>
            </w:tcBorders>
            <w:shd w:val="clear" w:color="auto" w:fill="auto"/>
            <w:hideMark/>
          </w:tcPr>
          <w:p w14:paraId="5D547556" w14:textId="77777777" w:rsidR="00D35931" w:rsidRPr="00ED4CF2" w:rsidRDefault="00D35931" w:rsidP="00161966">
            <w:pPr>
              <w:pStyle w:val="GSATableText"/>
              <w:keepNext/>
              <w:keepLines/>
            </w:pPr>
            <w:r w:rsidRPr="00ED4CF2">
              <w:t>SC-12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C264E6C" w14:textId="77777777" w:rsidR="00D35931" w:rsidRPr="00ED4CF2" w:rsidRDefault="00D35931" w:rsidP="00161966">
            <w:pPr>
              <w:pStyle w:val="GSATableText"/>
              <w:keepNext/>
              <w:keepLines/>
            </w:pPr>
            <w:r w:rsidRPr="00ED4CF2">
              <w:t>SC-12 (2</w:t>
            </w:r>
            <w:r>
              <w:t>) (</w:t>
            </w:r>
            <w:r w:rsidRPr="00ED4CF2">
              <w:t>3)</w:t>
            </w:r>
          </w:p>
        </w:tc>
        <w:tc>
          <w:tcPr>
            <w:tcW w:w="1154" w:type="pct"/>
            <w:tcBorders>
              <w:top w:val="single" w:sz="4" w:space="0" w:color="auto"/>
              <w:left w:val="single" w:sz="4" w:space="0" w:color="auto"/>
              <w:bottom w:val="single" w:sz="4" w:space="0" w:color="auto"/>
              <w:right w:val="single" w:sz="4" w:space="0" w:color="auto"/>
            </w:tcBorders>
          </w:tcPr>
          <w:p w14:paraId="349B381D" w14:textId="77777777" w:rsidR="00D35931" w:rsidRPr="001C310B" w:rsidRDefault="00D35931" w:rsidP="001C310B">
            <w:pPr>
              <w:pStyle w:val="GSATableText"/>
            </w:pPr>
            <w:r w:rsidRPr="001C310B">
              <w:t>SC-12 (1) (2) (3)</w:t>
            </w:r>
          </w:p>
        </w:tc>
      </w:tr>
      <w:tr w:rsidR="00D35931" w:rsidRPr="00ED4CF2" w14:paraId="39AE96F4"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82922A6" w14:textId="77777777" w:rsidR="00D35931" w:rsidRPr="00ED4CF2" w:rsidRDefault="00D35931" w:rsidP="00161966">
            <w:pPr>
              <w:pStyle w:val="GSATableHeadingLeftJustified"/>
            </w:pPr>
            <w:r w:rsidRPr="00ED4CF2">
              <w:t>SC-13</w:t>
            </w:r>
          </w:p>
        </w:tc>
        <w:tc>
          <w:tcPr>
            <w:tcW w:w="1540" w:type="pct"/>
            <w:tcBorders>
              <w:top w:val="nil"/>
              <w:left w:val="nil"/>
              <w:bottom w:val="single" w:sz="4" w:space="0" w:color="auto"/>
              <w:right w:val="single" w:sz="4" w:space="0" w:color="auto"/>
            </w:tcBorders>
            <w:shd w:val="clear" w:color="auto" w:fill="auto"/>
            <w:hideMark/>
          </w:tcPr>
          <w:p w14:paraId="4D230588" w14:textId="77777777" w:rsidR="00D35931" w:rsidRPr="00ED4CF2" w:rsidRDefault="00D35931" w:rsidP="00161966">
            <w:pPr>
              <w:pStyle w:val="GSATableText"/>
              <w:keepNext/>
              <w:keepLines/>
            </w:pPr>
            <w:r w:rsidRPr="00ED4CF2">
              <w:t>Cryptographic Protection</w:t>
            </w:r>
          </w:p>
        </w:tc>
        <w:tc>
          <w:tcPr>
            <w:tcW w:w="819" w:type="pct"/>
            <w:tcBorders>
              <w:top w:val="single" w:sz="4" w:space="0" w:color="auto"/>
              <w:left w:val="nil"/>
              <w:bottom w:val="single" w:sz="4" w:space="0" w:color="auto"/>
              <w:right w:val="nil"/>
            </w:tcBorders>
            <w:shd w:val="clear" w:color="auto" w:fill="auto"/>
            <w:hideMark/>
          </w:tcPr>
          <w:p w14:paraId="53981A55" w14:textId="77777777" w:rsidR="00D35931" w:rsidRPr="00ED4CF2" w:rsidRDefault="00D35931" w:rsidP="00161966">
            <w:pPr>
              <w:pStyle w:val="GSATableText"/>
              <w:keepNext/>
              <w:keepLines/>
            </w:pPr>
            <w:r w:rsidRPr="00ED4CF2">
              <w:t>SC-13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D370640" w14:textId="77777777" w:rsidR="00D35931" w:rsidRPr="00ED4CF2" w:rsidRDefault="00D35931" w:rsidP="00161966">
            <w:pPr>
              <w:pStyle w:val="GSATableText"/>
              <w:keepNext/>
              <w:keepLines/>
            </w:pPr>
            <w:r w:rsidRPr="00ED4CF2">
              <w:t>SC-13</w:t>
            </w:r>
          </w:p>
        </w:tc>
        <w:tc>
          <w:tcPr>
            <w:tcW w:w="1154" w:type="pct"/>
            <w:tcBorders>
              <w:top w:val="single" w:sz="4" w:space="0" w:color="auto"/>
              <w:left w:val="single" w:sz="4" w:space="0" w:color="auto"/>
              <w:bottom w:val="single" w:sz="4" w:space="0" w:color="auto"/>
              <w:right w:val="single" w:sz="4" w:space="0" w:color="auto"/>
            </w:tcBorders>
          </w:tcPr>
          <w:p w14:paraId="12F770C9" w14:textId="77777777" w:rsidR="00D35931" w:rsidRPr="001C310B" w:rsidRDefault="00D35931" w:rsidP="001C310B">
            <w:pPr>
              <w:pStyle w:val="GSATableText"/>
            </w:pPr>
            <w:r w:rsidRPr="001C310B">
              <w:t>SC-13</w:t>
            </w:r>
          </w:p>
        </w:tc>
      </w:tr>
      <w:tr w:rsidR="00D35931" w:rsidRPr="00ED4CF2" w14:paraId="5F99814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9E1D080" w14:textId="77777777" w:rsidR="00D35931" w:rsidRPr="00ED4CF2" w:rsidRDefault="00D35931" w:rsidP="00161966">
            <w:pPr>
              <w:pStyle w:val="GSATableHeadingLeftJustified"/>
            </w:pPr>
            <w:r w:rsidRPr="00ED4CF2">
              <w:t>SC-15</w:t>
            </w:r>
          </w:p>
        </w:tc>
        <w:tc>
          <w:tcPr>
            <w:tcW w:w="1540" w:type="pct"/>
            <w:tcBorders>
              <w:top w:val="nil"/>
              <w:left w:val="nil"/>
              <w:bottom w:val="single" w:sz="4" w:space="0" w:color="auto"/>
              <w:right w:val="single" w:sz="4" w:space="0" w:color="auto"/>
            </w:tcBorders>
            <w:shd w:val="clear" w:color="auto" w:fill="auto"/>
            <w:hideMark/>
          </w:tcPr>
          <w:p w14:paraId="6708B1BD" w14:textId="77777777" w:rsidR="00D35931" w:rsidRPr="00ED4CF2" w:rsidRDefault="00D35931" w:rsidP="00161966">
            <w:pPr>
              <w:pStyle w:val="GSATableText"/>
              <w:keepNext/>
              <w:keepLines/>
            </w:pPr>
            <w:r w:rsidRPr="00ED4CF2">
              <w:t>Collaborative Computing Devices</w:t>
            </w:r>
          </w:p>
        </w:tc>
        <w:tc>
          <w:tcPr>
            <w:tcW w:w="819" w:type="pct"/>
            <w:tcBorders>
              <w:top w:val="single" w:sz="4" w:space="0" w:color="auto"/>
              <w:left w:val="nil"/>
              <w:bottom w:val="single" w:sz="4" w:space="0" w:color="auto"/>
              <w:right w:val="nil"/>
            </w:tcBorders>
            <w:shd w:val="clear" w:color="auto" w:fill="auto"/>
            <w:hideMark/>
          </w:tcPr>
          <w:p w14:paraId="53978796" w14:textId="77777777" w:rsidR="00D35931" w:rsidRPr="00ED4CF2" w:rsidRDefault="00D35931" w:rsidP="00161966">
            <w:pPr>
              <w:pStyle w:val="GSATableText"/>
              <w:keepNext/>
              <w:keepLines/>
            </w:pPr>
            <w:r w:rsidRPr="00ED4CF2">
              <w:t>SC-15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7395CDB" w14:textId="77777777" w:rsidR="00D35931" w:rsidRPr="00ED4CF2" w:rsidRDefault="00D35931" w:rsidP="00161966">
            <w:pPr>
              <w:pStyle w:val="GSATableText"/>
              <w:keepNext/>
              <w:keepLines/>
            </w:pPr>
            <w:r w:rsidRPr="00ED4CF2">
              <w:t>SC-15</w:t>
            </w:r>
          </w:p>
        </w:tc>
        <w:tc>
          <w:tcPr>
            <w:tcW w:w="1154" w:type="pct"/>
            <w:tcBorders>
              <w:top w:val="single" w:sz="4" w:space="0" w:color="auto"/>
              <w:left w:val="single" w:sz="4" w:space="0" w:color="auto"/>
              <w:bottom w:val="single" w:sz="4" w:space="0" w:color="auto"/>
              <w:right w:val="single" w:sz="4" w:space="0" w:color="auto"/>
            </w:tcBorders>
          </w:tcPr>
          <w:p w14:paraId="6EAC35D1" w14:textId="77777777" w:rsidR="00D35931" w:rsidRPr="001C310B" w:rsidRDefault="00D35931" w:rsidP="001C310B">
            <w:pPr>
              <w:pStyle w:val="GSATableText"/>
            </w:pPr>
            <w:r w:rsidRPr="001C310B">
              <w:t>SC-15</w:t>
            </w:r>
          </w:p>
        </w:tc>
      </w:tr>
      <w:tr w:rsidR="00D35931" w:rsidRPr="00ED4CF2" w14:paraId="609DD49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F020984" w14:textId="77777777" w:rsidR="00D35931" w:rsidRPr="00ED4CF2" w:rsidRDefault="00D35931" w:rsidP="00161966">
            <w:pPr>
              <w:pStyle w:val="GSATableHeadingLeftJustified"/>
            </w:pPr>
            <w:r w:rsidRPr="00ED4CF2">
              <w:t>SC-17</w:t>
            </w:r>
          </w:p>
        </w:tc>
        <w:tc>
          <w:tcPr>
            <w:tcW w:w="1540" w:type="pct"/>
            <w:tcBorders>
              <w:top w:val="nil"/>
              <w:left w:val="nil"/>
              <w:bottom w:val="single" w:sz="4" w:space="0" w:color="auto"/>
              <w:right w:val="single" w:sz="4" w:space="0" w:color="auto"/>
            </w:tcBorders>
            <w:shd w:val="clear" w:color="auto" w:fill="auto"/>
            <w:hideMark/>
          </w:tcPr>
          <w:p w14:paraId="2C33DCAE" w14:textId="77777777" w:rsidR="00D35931" w:rsidRPr="00ED4CF2" w:rsidRDefault="00D35931" w:rsidP="00161966">
            <w:pPr>
              <w:pStyle w:val="GSATableText"/>
              <w:keepNext/>
              <w:keepLines/>
            </w:pPr>
            <w:r w:rsidRPr="00ED4CF2">
              <w:t>Public Key Infrastructure Certificates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CA5BCE0"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D4BCA05" w14:textId="77777777" w:rsidR="00D35931" w:rsidRPr="00ED4CF2" w:rsidRDefault="00D35931" w:rsidP="00161966">
            <w:pPr>
              <w:pStyle w:val="GSATableText"/>
              <w:keepNext/>
              <w:keepLines/>
            </w:pPr>
            <w:r w:rsidRPr="00ED4CF2">
              <w:t>SC-17</w:t>
            </w:r>
          </w:p>
        </w:tc>
        <w:tc>
          <w:tcPr>
            <w:tcW w:w="1154" w:type="pct"/>
            <w:tcBorders>
              <w:top w:val="single" w:sz="4" w:space="0" w:color="auto"/>
              <w:left w:val="single" w:sz="4" w:space="0" w:color="auto"/>
              <w:bottom w:val="single" w:sz="4" w:space="0" w:color="auto"/>
              <w:right w:val="single" w:sz="4" w:space="0" w:color="auto"/>
            </w:tcBorders>
          </w:tcPr>
          <w:p w14:paraId="3F920A31" w14:textId="77777777" w:rsidR="00D35931" w:rsidRPr="001C310B" w:rsidRDefault="00D35931" w:rsidP="001C310B">
            <w:pPr>
              <w:pStyle w:val="GSATableText"/>
            </w:pPr>
            <w:r w:rsidRPr="001C310B">
              <w:t>SC-17</w:t>
            </w:r>
          </w:p>
        </w:tc>
      </w:tr>
      <w:tr w:rsidR="00D35931" w:rsidRPr="00ED4CF2" w14:paraId="29BA1F2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1F26A92" w14:textId="77777777" w:rsidR="00D35931" w:rsidRPr="00ED4CF2" w:rsidRDefault="00D35931" w:rsidP="00161966">
            <w:pPr>
              <w:pStyle w:val="GSATableHeadingLeftJustified"/>
            </w:pPr>
            <w:r w:rsidRPr="00ED4CF2">
              <w:t>SC-18</w:t>
            </w:r>
          </w:p>
        </w:tc>
        <w:tc>
          <w:tcPr>
            <w:tcW w:w="1540" w:type="pct"/>
            <w:tcBorders>
              <w:top w:val="nil"/>
              <w:left w:val="nil"/>
              <w:bottom w:val="single" w:sz="4" w:space="0" w:color="auto"/>
              <w:right w:val="single" w:sz="4" w:space="0" w:color="auto"/>
            </w:tcBorders>
            <w:shd w:val="clear" w:color="auto" w:fill="auto"/>
            <w:hideMark/>
          </w:tcPr>
          <w:p w14:paraId="6BEF2D37" w14:textId="77777777" w:rsidR="00D35931" w:rsidRPr="00ED4CF2" w:rsidRDefault="00D35931" w:rsidP="00161966">
            <w:pPr>
              <w:pStyle w:val="GSATableText"/>
              <w:keepNext/>
              <w:keepLines/>
            </w:pPr>
            <w:r w:rsidRPr="00ED4CF2">
              <w:t>Mobile Code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1A69070"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E000375" w14:textId="77777777" w:rsidR="00D35931" w:rsidRPr="00ED4CF2" w:rsidRDefault="00D35931" w:rsidP="00161966">
            <w:pPr>
              <w:pStyle w:val="GSATableText"/>
              <w:keepNext/>
              <w:keepLines/>
            </w:pPr>
            <w:r w:rsidRPr="00ED4CF2">
              <w:t>SC-18</w:t>
            </w:r>
          </w:p>
        </w:tc>
        <w:tc>
          <w:tcPr>
            <w:tcW w:w="1154" w:type="pct"/>
            <w:tcBorders>
              <w:top w:val="single" w:sz="4" w:space="0" w:color="auto"/>
              <w:left w:val="single" w:sz="4" w:space="0" w:color="auto"/>
              <w:bottom w:val="single" w:sz="4" w:space="0" w:color="auto"/>
              <w:right w:val="single" w:sz="4" w:space="0" w:color="auto"/>
            </w:tcBorders>
          </w:tcPr>
          <w:p w14:paraId="6191997C" w14:textId="77777777" w:rsidR="00D35931" w:rsidRPr="001C310B" w:rsidRDefault="00D35931" w:rsidP="001C310B">
            <w:pPr>
              <w:pStyle w:val="GSATableText"/>
            </w:pPr>
            <w:r w:rsidRPr="001C310B">
              <w:t>SC-18</w:t>
            </w:r>
          </w:p>
        </w:tc>
      </w:tr>
      <w:tr w:rsidR="00D35931" w:rsidRPr="00ED4CF2" w14:paraId="4C9628A3"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44A3E0F" w14:textId="77777777" w:rsidR="00D35931" w:rsidRPr="00ED4CF2" w:rsidRDefault="00D35931" w:rsidP="00161966">
            <w:pPr>
              <w:pStyle w:val="GSATableHeadingLeftJustified"/>
            </w:pPr>
            <w:r w:rsidRPr="00ED4CF2">
              <w:t>SC-19</w:t>
            </w:r>
          </w:p>
        </w:tc>
        <w:tc>
          <w:tcPr>
            <w:tcW w:w="1540" w:type="pct"/>
            <w:tcBorders>
              <w:top w:val="nil"/>
              <w:left w:val="nil"/>
              <w:bottom w:val="single" w:sz="4" w:space="0" w:color="auto"/>
              <w:right w:val="single" w:sz="4" w:space="0" w:color="auto"/>
            </w:tcBorders>
            <w:shd w:val="clear" w:color="auto" w:fill="auto"/>
            <w:hideMark/>
          </w:tcPr>
          <w:p w14:paraId="0F3BC14F" w14:textId="77777777" w:rsidR="00D35931" w:rsidRPr="00ED4CF2" w:rsidRDefault="00D35931" w:rsidP="00161966">
            <w:pPr>
              <w:pStyle w:val="GSATableText"/>
              <w:keepNext/>
              <w:keepLines/>
            </w:pPr>
            <w:r w:rsidRPr="00ED4CF2">
              <w:t>Voice Over Internet Protocol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0273B0D8"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B540A57" w14:textId="77777777" w:rsidR="00D35931" w:rsidRPr="00ED4CF2" w:rsidRDefault="00D35931" w:rsidP="00161966">
            <w:pPr>
              <w:pStyle w:val="GSATableText"/>
              <w:keepNext/>
              <w:keepLines/>
            </w:pPr>
            <w:r w:rsidRPr="00ED4CF2">
              <w:t>SC-19</w:t>
            </w:r>
          </w:p>
        </w:tc>
        <w:tc>
          <w:tcPr>
            <w:tcW w:w="1154" w:type="pct"/>
            <w:tcBorders>
              <w:top w:val="single" w:sz="4" w:space="0" w:color="auto"/>
              <w:left w:val="single" w:sz="4" w:space="0" w:color="auto"/>
              <w:bottom w:val="single" w:sz="4" w:space="0" w:color="auto"/>
              <w:right w:val="single" w:sz="4" w:space="0" w:color="auto"/>
            </w:tcBorders>
          </w:tcPr>
          <w:p w14:paraId="521D641A" w14:textId="77777777" w:rsidR="00D35931" w:rsidRPr="001C310B" w:rsidRDefault="00D35931" w:rsidP="001C310B">
            <w:pPr>
              <w:pStyle w:val="GSATableText"/>
            </w:pPr>
            <w:r w:rsidRPr="001C310B">
              <w:t>SC-19</w:t>
            </w:r>
          </w:p>
        </w:tc>
      </w:tr>
      <w:tr w:rsidR="00D35931" w:rsidRPr="00ED4CF2" w14:paraId="4D2D266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7A1E456" w14:textId="77777777" w:rsidR="00D35931" w:rsidRPr="00ED4CF2" w:rsidRDefault="00D35931" w:rsidP="00161966">
            <w:pPr>
              <w:pStyle w:val="GSATableHeadingLeftJustified"/>
            </w:pPr>
            <w:r w:rsidRPr="00ED4CF2">
              <w:t>SC-20</w:t>
            </w:r>
          </w:p>
        </w:tc>
        <w:tc>
          <w:tcPr>
            <w:tcW w:w="1540" w:type="pct"/>
            <w:tcBorders>
              <w:top w:val="nil"/>
              <w:left w:val="nil"/>
              <w:bottom w:val="single" w:sz="4" w:space="0" w:color="auto"/>
              <w:right w:val="single" w:sz="4" w:space="0" w:color="auto"/>
            </w:tcBorders>
            <w:shd w:val="clear" w:color="auto" w:fill="auto"/>
            <w:hideMark/>
          </w:tcPr>
          <w:p w14:paraId="58C17907" w14:textId="77777777" w:rsidR="00D35931" w:rsidRPr="00ED4CF2" w:rsidRDefault="00D35931" w:rsidP="00161966">
            <w:pPr>
              <w:pStyle w:val="GSATableText"/>
              <w:keepNext/>
              <w:keepLines/>
            </w:pPr>
            <w:r w:rsidRPr="00ED4CF2">
              <w:t>Secure Name / Address Resolution Service (Authoritative Source)</w:t>
            </w:r>
          </w:p>
        </w:tc>
        <w:tc>
          <w:tcPr>
            <w:tcW w:w="819" w:type="pct"/>
            <w:tcBorders>
              <w:top w:val="single" w:sz="4" w:space="0" w:color="auto"/>
              <w:left w:val="nil"/>
              <w:bottom w:val="single" w:sz="4" w:space="0" w:color="auto"/>
              <w:right w:val="nil"/>
            </w:tcBorders>
            <w:shd w:val="clear" w:color="auto" w:fill="auto"/>
            <w:hideMark/>
          </w:tcPr>
          <w:p w14:paraId="114CEDD1" w14:textId="77777777" w:rsidR="00D35931" w:rsidRPr="00ED4CF2" w:rsidRDefault="00D35931" w:rsidP="00161966">
            <w:pPr>
              <w:pStyle w:val="GSATableText"/>
              <w:keepNext/>
              <w:keepLines/>
            </w:pPr>
            <w:r w:rsidRPr="00ED4CF2">
              <w:t>SC-20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4F4C3075" w14:textId="77777777" w:rsidR="00D35931" w:rsidRPr="00ED4CF2" w:rsidRDefault="00D35931" w:rsidP="00161966">
            <w:pPr>
              <w:pStyle w:val="GSATableText"/>
              <w:keepNext/>
              <w:keepLines/>
            </w:pPr>
            <w:r w:rsidRPr="00ED4CF2">
              <w:t>SC-20</w:t>
            </w:r>
          </w:p>
        </w:tc>
        <w:tc>
          <w:tcPr>
            <w:tcW w:w="1154" w:type="pct"/>
            <w:tcBorders>
              <w:top w:val="single" w:sz="4" w:space="0" w:color="auto"/>
              <w:left w:val="single" w:sz="4" w:space="0" w:color="auto"/>
              <w:bottom w:val="single" w:sz="4" w:space="0" w:color="auto"/>
              <w:right w:val="single" w:sz="4" w:space="0" w:color="auto"/>
            </w:tcBorders>
          </w:tcPr>
          <w:p w14:paraId="38EBE7EC" w14:textId="77777777" w:rsidR="00D35931" w:rsidRPr="001C310B" w:rsidRDefault="00D35931" w:rsidP="001C310B">
            <w:pPr>
              <w:pStyle w:val="GSATableText"/>
            </w:pPr>
            <w:r w:rsidRPr="001C310B">
              <w:t>SC-20</w:t>
            </w:r>
          </w:p>
        </w:tc>
      </w:tr>
      <w:tr w:rsidR="00D35931" w:rsidRPr="00ED4CF2" w14:paraId="00D4207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826CC7A" w14:textId="77777777" w:rsidR="00D35931" w:rsidRPr="00ED4CF2" w:rsidRDefault="00D35931" w:rsidP="00161966">
            <w:pPr>
              <w:pStyle w:val="GSATableHeadingLeftJustified"/>
            </w:pPr>
            <w:r w:rsidRPr="00ED4CF2">
              <w:t>SC-21</w:t>
            </w:r>
          </w:p>
        </w:tc>
        <w:tc>
          <w:tcPr>
            <w:tcW w:w="1540" w:type="pct"/>
            <w:tcBorders>
              <w:top w:val="nil"/>
              <w:left w:val="nil"/>
              <w:bottom w:val="single" w:sz="4" w:space="0" w:color="auto"/>
              <w:right w:val="single" w:sz="4" w:space="0" w:color="auto"/>
            </w:tcBorders>
            <w:shd w:val="clear" w:color="auto" w:fill="auto"/>
            <w:hideMark/>
          </w:tcPr>
          <w:p w14:paraId="637F51B7" w14:textId="77777777" w:rsidR="00D35931" w:rsidRPr="00ED4CF2" w:rsidRDefault="00D35931" w:rsidP="00161966">
            <w:pPr>
              <w:pStyle w:val="GSATableText"/>
              <w:keepNext/>
              <w:keepLines/>
            </w:pPr>
            <w:r w:rsidRPr="00ED4CF2">
              <w:t>Secure Name / Address Resolution Service (Recursive or Caching Resolver)</w:t>
            </w:r>
          </w:p>
        </w:tc>
        <w:tc>
          <w:tcPr>
            <w:tcW w:w="819" w:type="pct"/>
            <w:tcBorders>
              <w:top w:val="single" w:sz="4" w:space="0" w:color="auto"/>
              <w:left w:val="nil"/>
              <w:bottom w:val="single" w:sz="4" w:space="0" w:color="auto"/>
              <w:right w:val="nil"/>
            </w:tcBorders>
            <w:shd w:val="clear" w:color="auto" w:fill="auto"/>
            <w:hideMark/>
          </w:tcPr>
          <w:p w14:paraId="266EBAD0" w14:textId="77777777" w:rsidR="00D35931" w:rsidRPr="00ED4CF2" w:rsidRDefault="00D35931" w:rsidP="00161966">
            <w:pPr>
              <w:pStyle w:val="GSATableText"/>
              <w:keepNext/>
              <w:keepLines/>
            </w:pPr>
            <w:r w:rsidRPr="00ED4CF2">
              <w:t>SC-21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1019588" w14:textId="77777777" w:rsidR="00D35931" w:rsidRPr="00ED4CF2" w:rsidRDefault="00D35931" w:rsidP="00161966">
            <w:pPr>
              <w:pStyle w:val="GSATableText"/>
              <w:keepNext/>
              <w:keepLines/>
            </w:pPr>
            <w:r w:rsidRPr="00ED4CF2">
              <w:t>SC-21</w:t>
            </w:r>
          </w:p>
        </w:tc>
        <w:tc>
          <w:tcPr>
            <w:tcW w:w="1154" w:type="pct"/>
            <w:tcBorders>
              <w:top w:val="single" w:sz="4" w:space="0" w:color="auto"/>
              <w:left w:val="single" w:sz="4" w:space="0" w:color="auto"/>
              <w:bottom w:val="single" w:sz="4" w:space="0" w:color="auto"/>
              <w:right w:val="single" w:sz="4" w:space="0" w:color="auto"/>
            </w:tcBorders>
          </w:tcPr>
          <w:p w14:paraId="34D23F53" w14:textId="77777777" w:rsidR="00D35931" w:rsidRPr="001C310B" w:rsidRDefault="00D35931" w:rsidP="001C310B">
            <w:pPr>
              <w:pStyle w:val="GSATableText"/>
            </w:pPr>
            <w:r w:rsidRPr="001C310B">
              <w:t>SC-21</w:t>
            </w:r>
          </w:p>
        </w:tc>
      </w:tr>
      <w:tr w:rsidR="00D35931" w:rsidRPr="00ED4CF2" w14:paraId="4619A88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4EEDF0B" w14:textId="77777777" w:rsidR="00D35931" w:rsidRPr="00ED4CF2" w:rsidRDefault="00D35931" w:rsidP="00161966">
            <w:pPr>
              <w:pStyle w:val="GSATableHeadingLeftJustified"/>
            </w:pPr>
            <w:r w:rsidRPr="00ED4CF2">
              <w:t>SC-22</w:t>
            </w:r>
          </w:p>
        </w:tc>
        <w:tc>
          <w:tcPr>
            <w:tcW w:w="1540" w:type="pct"/>
            <w:tcBorders>
              <w:top w:val="nil"/>
              <w:left w:val="nil"/>
              <w:bottom w:val="single" w:sz="4" w:space="0" w:color="auto"/>
              <w:right w:val="single" w:sz="4" w:space="0" w:color="auto"/>
            </w:tcBorders>
            <w:shd w:val="clear" w:color="auto" w:fill="auto"/>
            <w:hideMark/>
          </w:tcPr>
          <w:p w14:paraId="3AEF8EB7" w14:textId="77777777" w:rsidR="00D35931" w:rsidRPr="00ED4CF2" w:rsidRDefault="00D35931" w:rsidP="00161966">
            <w:pPr>
              <w:pStyle w:val="GSATableText"/>
              <w:keepNext/>
              <w:keepLines/>
            </w:pPr>
            <w:r w:rsidRPr="00ED4CF2">
              <w:t>Architecture and Provisioning for Name / Address Resolution Service</w:t>
            </w:r>
          </w:p>
        </w:tc>
        <w:tc>
          <w:tcPr>
            <w:tcW w:w="819" w:type="pct"/>
            <w:tcBorders>
              <w:top w:val="single" w:sz="4" w:space="0" w:color="auto"/>
              <w:left w:val="nil"/>
              <w:bottom w:val="single" w:sz="4" w:space="0" w:color="auto"/>
              <w:right w:val="nil"/>
            </w:tcBorders>
            <w:shd w:val="clear" w:color="auto" w:fill="auto"/>
            <w:hideMark/>
          </w:tcPr>
          <w:p w14:paraId="1342C46C" w14:textId="77777777" w:rsidR="00D35931" w:rsidRPr="00ED4CF2" w:rsidRDefault="00D35931" w:rsidP="00161966">
            <w:pPr>
              <w:pStyle w:val="GSATableText"/>
              <w:keepNext/>
              <w:keepLines/>
            </w:pPr>
            <w:r w:rsidRPr="00ED4CF2">
              <w:t>SC-22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37610B8" w14:textId="77777777" w:rsidR="00D35931" w:rsidRPr="00ED4CF2" w:rsidRDefault="00D35931" w:rsidP="00161966">
            <w:pPr>
              <w:pStyle w:val="GSATableText"/>
              <w:keepNext/>
              <w:keepLines/>
            </w:pPr>
            <w:r w:rsidRPr="00ED4CF2">
              <w:t>SC-22</w:t>
            </w:r>
          </w:p>
        </w:tc>
        <w:tc>
          <w:tcPr>
            <w:tcW w:w="1154" w:type="pct"/>
            <w:tcBorders>
              <w:top w:val="single" w:sz="4" w:space="0" w:color="auto"/>
              <w:left w:val="single" w:sz="4" w:space="0" w:color="auto"/>
              <w:bottom w:val="single" w:sz="4" w:space="0" w:color="auto"/>
              <w:right w:val="single" w:sz="4" w:space="0" w:color="auto"/>
            </w:tcBorders>
          </w:tcPr>
          <w:p w14:paraId="636C2022" w14:textId="77777777" w:rsidR="00D35931" w:rsidRPr="001C310B" w:rsidRDefault="00D35931" w:rsidP="001C310B">
            <w:pPr>
              <w:pStyle w:val="GSATableText"/>
            </w:pPr>
            <w:r w:rsidRPr="001C310B">
              <w:t>SC-22</w:t>
            </w:r>
          </w:p>
        </w:tc>
      </w:tr>
      <w:tr w:rsidR="00D35931" w:rsidRPr="00ED4CF2" w14:paraId="10B6CD10"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162CCEF" w14:textId="77777777" w:rsidR="00D35931" w:rsidRPr="00ED4CF2" w:rsidRDefault="00D35931" w:rsidP="00161966">
            <w:pPr>
              <w:pStyle w:val="GSATableHeadingLeftJustified"/>
            </w:pPr>
            <w:r w:rsidRPr="00ED4CF2">
              <w:t>SC-23</w:t>
            </w:r>
          </w:p>
        </w:tc>
        <w:tc>
          <w:tcPr>
            <w:tcW w:w="1540" w:type="pct"/>
            <w:tcBorders>
              <w:top w:val="nil"/>
              <w:left w:val="nil"/>
              <w:bottom w:val="single" w:sz="4" w:space="0" w:color="auto"/>
              <w:right w:val="single" w:sz="4" w:space="0" w:color="auto"/>
            </w:tcBorders>
            <w:shd w:val="clear" w:color="auto" w:fill="auto"/>
            <w:hideMark/>
          </w:tcPr>
          <w:p w14:paraId="265CC5C4" w14:textId="77777777" w:rsidR="00D35931" w:rsidRPr="00ED4CF2" w:rsidRDefault="00D35931" w:rsidP="00161966">
            <w:pPr>
              <w:pStyle w:val="GSATableText"/>
              <w:keepNext/>
              <w:keepLines/>
            </w:pPr>
            <w:r w:rsidRPr="00ED4CF2">
              <w:t>Session Authenticity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01BBAFB"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2E113A9" w14:textId="77777777" w:rsidR="00D35931" w:rsidRPr="00ED4CF2" w:rsidRDefault="00D35931" w:rsidP="00161966">
            <w:pPr>
              <w:pStyle w:val="GSATableText"/>
              <w:keepNext/>
              <w:keepLines/>
            </w:pPr>
            <w:r w:rsidRPr="00ED4CF2">
              <w:t>SC-23</w:t>
            </w:r>
          </w:p>
        </w:tc>
        <w:tc>
          <w:tcPr>
            <w:tcW w:w="1154" w:type="pct"/>
            <w:tcBorders>
              <w:top w:val="single" w:sz="4" w:space="0" w:color="auto"/>
              <w:left w:val="single" w:sz="4" w:space="0" w:color="auto"/>
              <w:bottom w:val="single" w:sz="4" w:space="0" w:color="auto"/>
              <w:right w:val="single" w:sz="4" w:space="0" w:color="auto"/>
            </w:tcBorders>
          </w:tcPr>
          <w:p w14:paraId="1FBC2A7D" w14:textId="77777777" w:rsidR="00D35931" w:rsidRPr="001C310B" w:rsidRDefault="00D35931" w:rsidP="001C310B">
            <w:pPr>
              <w:pStyle w:val="GSATableText"/>
            </w:pPr>
            <w:r w:rsidRPr="001C310B">
              <w:t>SC-23 (1)</w:t>
            </w:r>
          </w:p>
        </w:tc>
      </w:tr>
      <w:tr w:rsidR="00D35931" w:rsidRPr="00ED4CF2" w14:paraId="4DCBF87D"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tcPr>
          <w:p w14:paraId="4FE59582" w14:textId="77777777" w:rsidR="00D35931" w:rsidRPr="00ED4CF2" w:rsidRDefault="00D35931" w:rsidP="00161966">
            <w:pPr>
              <w:pStyle w:val="GSATableHeadingLeftJustified"/>
            </w:pPr>
            <w:r w:rsidRPr="005434D4">
              <w:t>SC-24</w:t>
            </w:r>
          </w:p>
        </w:tc>
        <w:tc>
          <w:tcPr>
            <w:tcW w:w="1540" w:type="pct"/>
            <w:tcBorders>
              <w:top w:val="nil"/>
              <w:left w:val="nil"/>
              <w:bottom w:val="single" w:sz="4" w:space="0" w:color="auto"/>
              <w:right w:val="single" w:sz="4" w:space="0" w:color="auto"/>
            </w:tcBorders>
            <w:shd w:val="clear" w:color="auto" w:fill="auto"/>
          </w:tcPr>
          <w:p w14:paraId="35A58CFF" w14:textId="77777777" w:rsidR="00D35931" w:rsidRPr="00ED4CF2" w:rsidRDefault="00D35931" w:rsidP="00161966">
            <w:pPr>
              <w:pStyle w:val="GSATableText"/>
              <w:keepNext/>
              <w:keepLines/>
            </w:pPr>
            <w:r w:rsidRPr="005434D4">
              <w:t>Fail in Known State</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2B1ED447"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14:paraId="58C25FC3" w14:textId="77777777" w:rsidR="00D35931" w:rsidRPr="00ED4CF2" w:rsidRDefault="00D35931" w:rsidP="00161966">
            <w:pPr>
              <w:pStyle w:val="GSATableText"/>
              <w:keepNext/>
              <w:keepLines/>
            </w:pPr>
            <w:r w:rsidRPr="00ED4CF2">
              <w:t>Not Selected</w:t>
            </w:r>
          </w:p>
        </w:tc>
        <w:tc>
          <w:tcPr>
            <w:tcW w:w="1154" w:type="pct"/>
            <w:tcBorders>
              <w:top w:val="single" w:sz="4" w:space="0" w:color="auto"/>
              <w:left w:val="single" w:sz="4" w:space="0" w:color="auto"/>
              <w:bottom w:val="single" w:sz="4" w:space="0" w:color="auto"/>
              <w:right w:val="single" w:sz="4" w:space="0" w:color="auto"/>
            </w:tcBorders>
          </w:tcPr>
          <w:p w14:paraId="33E0AFFB" w14:textId="77777777" w:rsidR="00D35931" w:rsidRPr="001C310B" w:rsidRDefault="00D35931" w:rsidP="001C310B">
            <w:pPr>
              <w:pStyle w:val="GSATableText"/>
            </w:pPr>
            <w:r w:rsidRPr="001C310B">
              <w:t>SC-24</w:t>
            </w:r>
          </w:p>
        </w:tc>
      </w:tr>
      <w:tr w:rsidR="00D35931" w:rsidRPr="00ED4CF2" w14:paraId="090B3EB2"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2508B81E" w14:textId="77777777" w:rsidR="00D35931" w:rsidRPr="00ED4CF2" w:rsidRDefault="00D35931" w:rsidP="00161966">
            <w:pPr>
              <w:pStyle w:val="GSATableHeadingLeftJustified"/>
            </w:pPr>
            <w:r w:rsidRPr="00ED4CF2">
              <w:t>SC-28</w:t>
            </w:r>
          </w:p>
        </w:tc>
        <w:tc>
          <w:tcPr>
            <w:tcW w:w="1540" w:type="pct"/>
            <w:tcBorders>
              <w:top w:val="nil"/>
              <w:left w:val="nil"/>
              <w:bottom w:val="single" w:sz="4" w:space="0" w:color="auto"/>
              <w:right w:val="single" w:sz="4" w:space="0" w:color="auto"/>
            </w:tcBorders>
            <w:shd w:val="clear" w:color="auto" w:fill="auto"/>
            <w:hideMark/>
          </w:tcPr>
          <w:p w14:paraId="5A8C0F2B" w14:textId="77777777" w:rsidR="00D35931" w:rsidRPr="00ED4CF2" w:rsidRDefault="00D35931" w:rsidP="00161966">
            <w:pPr>
              <w:pStyle w:val="GSATableText"/>
              <w:keepNext/>
              <w:keepLines/>
            </w:pPr>
            <w:r w:rsidRPr="00ED4CF2">
              <w:t>Protection of Information At Rest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4A2ECE45" w14:textId="77777777" w:rsidR="00D35931" w:rsidRPr="00ED4CF2" w:rsidRDefault="00D35931" w:rsidP="00161966">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0AC0B41" w14:textId="77777777" w:rsidR="00D35931" w:rsidRPr="00ED4CF2" w:rsidRDefault="00D35931" w:rsidP="00161966">
            <w:pPr>
              <w:pStyle w:val="GSATableText"/>
              <w:keepNext/>
              <w:keepLines/>
            </w:pPr>
            <w:r w:rsidRPr="00ED4CF2">
              <w:t>SC-28 (1)</w:t>
            </w:r>
          </w:p>
        </w:tc>
        <w:tc>
          <w:tcPr>
            <w:tcW w:w="1154" w:type="pct"/>
            <w:tcBorders>
              <w:top w:val="single" w:sz="4" w:space="0" w:color="auto"/>
              <w:left w:val="single" w:sz="4" w:space="0" w:color="auto"/>
              <w:bottom w:val="single" w:sz="4" w:space="0" w:color="auto"/>
              <w:right w:val="single" w:sz="4" w:space="0" w:color="auto"/>
            </w:tcBorders>
          </w:tcPr>
          <w:p w14:paraId="63387C73" w14:textId="77777777" w:rsidR="00D35931" w:rsidRPr="001C310B" w:rsidRDefault="00D35931" w:rsidP="001C310B">
            <w:pPr>
              <w:pStyle w:val="GSATableText"/>
            </w:pPr>
            <w:r w:rsidRPr="001C310B">
              <w:t>SC-28 (1)</w:t>
            </w:r>
          </w:p>
        </w:tc>
      </w:tr>
      <w:tr w:rsidR="00D35931" w:rsidRPr="00ED4CF2" w14:paraId="3727532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F70D55C" w14:textId="77777777" w:rsidR="00D35931" w:rsidRPr="00ED4CF2" w:rsidRDefault="00D35931" w:rsidP="00161966">
            <w:pPr>
              <w:pStyle w:val="GSATableHeadingLeftJustified"/>
              <w:keepNext w:val="0"/>
            </w:pPr>
            <w:r w:rsidRPr="00ED4CF2">
              <w:t>SC-39</w:t>
            </w:r>
          </w:p>
        </w:tc>
        <w:tc>
          <w:tcPr>
            <w:tcW w:w="1540" w:type="pct"/>
            <w:tcBorders>
              <w:top w:val="nil"/>
              <w:left w:val="nil"/>
              <w:bottom w:val="single" w:sz="4" w:space="0" w:color="auto"/>
              <w:right w:val="single" w:sz="4" w:space="0" w:color="auto"/>
            </w:tcBorders>
            <w:shd w:val="clear" w:color="auto" w:fill="auto"/>
            <w:hideMark/>
          </w:tcPr>
          <w:p w14:paraId="76B5E1B7" w14:textId="77777777" w:rsidR="00D35931" w:rsidRPr="00ED4CF2" w:rsidRDefault="00D35931" w:rsidP="00161966">
            <w:pPr>
              <w:pStyle w:val="GSATableText"/>
              <w:keepLines/>
            </w:pPr>
            <w:r w:rsidRPr="00ED4CF2">
              <w:t>Process Isolation</w:t>
            </w:r>
          </w:p>
        </w:tc>
        <w:tc>
          <w:tcPr>
            <w:tcW w:w="819" w:type="pct"/>
            <w:tcBorders>
              <w:top w:val="single" w:sz="4" w:space="0" w:color="auto"/>
              <w:left w:val="nil"/>
              <w:bottom w:val="single" w:sz="4" w:space="0" w:color="auto"/>
              <w:right w:val="nil"/>
            </w:tcBorders>
            <w:shd w:val="clear" w:color="auto" w:fill="auto"/>
            <w:hideMark/>
          </w:tcPr>
          <w:p w14:paraId="3AA12BA2" w14:textId="77777777" w:rsidR="00D35931" w:rsidRPr="00ED4CF2" w:rsidRDefault="00D35931" w:rsidP="00161966">
            <w:pPr>
              <w:pStyle w:val="GSATableText"/>
              <w:keepLines/>
            </w:pPr>
            <w:r w:rsidRPr="00ED4CF2">
              <w:t>SC-39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413ACF5" w14:textId="77777777" w:rsidR="00D35931" w:rsidRPr="00ED4CF2" w:rsidRDefault="00D35931" w:rsidP="00161966">
            <w:pPr>
              <w:pStyle w:val="GSATableText"/>
              <w:keepLines/>
            </w:pPr>
            <w:r w:rsidRPr="00ED4CF2">
              <w:t>SC-39</w:t>
            </w:r>
          </w:p>
        </w:tc>
        <w:tc>
          <w:tcPr>
            <w:tcW w:w="1154" w:type="pct"/>
            <w:tcBorders>
              <w:top w:val="single" w:sz="4" w:space="0" w:color="auto"/>
              <w:left w:val="single" w:sz="4" w:space="0" w:color="auto"/>
              <w:bottom w:val="single" w:sz="4" w:space="0" w:color="auto"/>
              <w:right w:val="single" w:sz="4" w:space="0" w:color="auto"/>
            </w:tcBorders>
          </w:tcPr>
          <w:p w14:paraId="11DF1B4F" w14:textId="77777777" w:rsidR="00D35931" w:rsidRPr="001C310B" w:rsidRDefault="00D35931" w:rsidP="001C310B">
            <w:pPr>
              <w:pStyle w:val="GSATableText"/>
            </w:pPr>
            <w:r w:rsidRPr="001C310B">
              <w:t>SC-39</w:t>
            </w:r>
          </w:p>
        </w:tc>
      </w:tr>
      <w:tr w:rsidR="00D35931" w:rsidRPr="00567CE7" w14:paraId="4450917D" w14:textId="77777777" w:rsidTr="00EB6F64">
        <w:trPr>
          <w:trHeight w:val="288"/>
        </w:trPr>
        <w:tc>
          <w:tcPr>
            <w:tcW w:w="429" w:type="pct"/>
            <w:tcBorders>
              <w:top w:val="single" w:sz="4" w:space="0" w:color="auto"/>
              <w:left w:val="single" w:sz="4" w:space="0" w:color="auto"/>
              <w:bottom w:val="single" w:sz="4" w:space="0" w:color="auto"/>
            </w:tcBorders>
            <w:shd w:val="clear" w:color="auto" w:fill="D9D9D9" w:themeFill="background1" w:themeFillShade="D9"/>
            <w:hideMark/>
          </w:tcPr>
          <w:p w14:paraId="7AAEEF5D" w14:textId="77777777" w:rsidR="00D35931" w:rsidRPr="00567CE7" w:rsidRDefault="00D35931" w:rsidP="00161966">
            <w:pPr>
              <w:pStyle w:val="GSATableHeadingLeftJustified"/>
            </w:pPr>
            <w:r w:rsidRPr="00567CE7">
              <w:t>SI</w:t>
            </w:r>
          </w:p>
        </w:tc>
        <w:tc>
          <w:tcPr>
            <w:tcW w:w="1540" w:type="pct"/>
            <w:tcBorders>
              <w:top w:val="single" w:sz="4" w:space="0" w:color="auto"/>
              <w:bottom w:val="single" w:sz="4" w:space="0" w:color="auto"/>
            </w:tcBorders>
            <w:shd w:val="clear" w:color="auto" w:fill="D9D9D9" w:themeFill="background1" w:themeFillShade="D9"/>
          </w:tcPr>
          <w:p w14:paraId="2421B2F4" w14:textId="77777777" w:rsidR="00D35931" w:rsidRPr="00567CE7" w:rsidRDefault="00D35931" w:rsidP="00161966">
            <w:pPr>
              <w:pStyle w:val="GSATableHeading"/>
            </w:pPr>
            <w:r w:rsidRPr="00567CE7">
              <w:t>System and Information Integrity</w:t>
            </w:r>
          </w:p>
        </w:tc>
        <w:tc>
          <w:tcPr>
            <w:tcW w:w="819" w:type="pct"/>
            <w:tcBorders>
              <w:top w:val="single" w:sz="4" w:space="0" w:color="auto"/>
              <w:bottom w:val="single" w:sz="4" w:space="0" w:color="auto"/>
            </w:tcBorders>
            <w:shd w:val="clear" w:color="auto" w:fill="D9D9D9" w:themeFill="background1" w:themeFillShade="D9"/>
            <w:hideMark/>
          </w:tcPr>
          <w:p w14:paraId="3BDB1155" w14:textId="77777777" w:rsidR="00D35931" w:rsidRPr="00567CE7" w:rsidRDefault="00D35931" w:rsidP="00161966">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14:paraId="5E34C9C9" w14:textId="77777777" w:rsidR="00D35931" w:rsidRPr="00567CE7" w:rsidRDefault="00D35931" w:rsidP="00161966">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14:paraId="2A2E110B" w14:textId="77777777" w:rsidR="00D35931" w:rsidRPr="00AA6AE5" w:rsidRDefault="00D35931" w:rsidP="00161966">
            <w:pPr>
              <w:pStyle w:val="GSATableHeading"/>
            </w:pPr>
          </w:p>
        </w:tc>
      </w:tr>
      <w:tr w:rsidR="00D35931" w:rsidRPr="003E2197" w14:paraId="29031A9B"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61EA2E9E" w14:textId="77777777" w:rsidR="00D35931" w:rsidRPr="003E2197" w:rsidRDefault="00D35931" w:rsidP="00161966">
            <w:pPr>
              <w:pStyle w:val="GSATableHeadingLeftJustified"/>
            </w:pPr>
            <w:r w:rsidRPr="003E2197">
              <w:t>SI-1</w:t>
            </w:r>
          </w:p>
        </w:tc>
        <w:tc>
          <w:tcPr>
            <w:tcW w:w="1540" w:type="pct"/>
            <w:tcBorders>
              <w:top w:val="single" w:sz="4" w:space="0" w:color="auto"/>
              <w:left w:val="nil"/>
              <w:bottom w:val="single" w:sz="4" w:space="0" w:color="auto"/>
              <w:right w:val="single" w:sz="4" w:space="0" w:color="auto"/>
            </w:tcBorders>
            <w:shd w:val="clear" w:color="auto" w:fill="auto"/>
            <w:hideMark/>
          </w:tcPr>
          <w:p w14:paraId="700B44CD" w14:textId="77777777" w:rsidR="00D35931" w:rsidRPr="003E2197" w:rsidRDefault="00D35931" w:rsidP="00161966">
            <w:pPr>
              <w:pStyle w:val="GSATableText"/>
              <w:keepNext/>
              <w:keepLines/>
            </w:pPr>
            <w:r w:rsidRPr="003E2197">
              <w:t>System and Information Integrity Policy and Procedures</w:t>
            </w:r>
          </w:p>
        </w:tc>
        <w:tc>
          <w:tcPr>
            <w:tcW w:w="819" w:type="pct"/>
            <w:tcBorders>
              <w:top w:val="single" w:sz="4" w:space="0" w:color="auto"/>
              <w:left w:val="nil"/>
              <w:bottom w:val="single" w:sz="4" w:space="0" w:color="auto"/>
              <w:right w:val="nil"/>
            </w:tcBorders>
            <w:shd w:val="clear" w:color="auto" w:fill="auto"/>
            <w:hideMark/>
          </w:tcPr>
          <w:p w14:paraId="7B5B71C4" w14:textId="77777777" w:rsidR="00D35931" w:rsidRPr="003E2197" w:rsidRDefault="00D35931" w:rsidP="00161966">
            <w:pPr>
              <w:pStyle w:val="GSATableText"/>
              <w:keepNext/>
              <w:keepLines/>
            </w:pPr>
            <w:r w:rsidRPr="003E2197">
              <w:t>SI-1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E2871CC" w14:textId="77777777" w:rsidR="00D35931" w:rsidRPr="003E2197" w:rsidRDefault="00D35931" w:rsidP="00161966">
            <w:pPr>
              <w:pStyle w:val="GSATableText"/>
              <w:keepNext/>
              <w:keepLines/>
            </w:pPr>
            <w:r w:rsidRPr="003E2197">
              <w:t>SI-1</w:t>
            </w:r>
          </w:p>
        </w:tc>
        <w:tc>
          <w:tcPr>
            <w:tcW w:w="1154" w:type="pct"/>
            <w:tcBorders>
              <w:top w:val="single" w:sz="4" w:space="0" w:color="auto"/>
              <w:left w:val="single" w:sz="4" w:space="0" w:color="auto"/>
              <w:bottom w:val="single" w:sz="4" w:space="0" w:color="auto"/>
              <w:right w:val="single" w:sz="4" w:space="0" w:color="auto"/>
            </w:tcBorders>
          </w:tcPr>
          <w:p w14:paraId="70A29A37" w14:textId="77777777" w:rsidR="00D35931" w:rsidRPr="001C310B" w:rsidRDefault="00D35931" w:rsidP="001C310B">
            <w:pPr>
              <w:pStyle w:val="GSATableText"/>
            </w:pPr>
            <w:r w:rsidRPr="001C310B">
              <w:t>SI-1</w:t>
            </w:r>
          </w:p>
        </w:tc>
      </w:tr>
      <w:tr w:rsidR="00D35931" w:rsidRPr="003E2197" w14:paraId="185AA3BE"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77207210" w14:textId="77777777" w:rsidR="00D35931" w:rsidRPr="003E2197" w:rsidRDefault="00D35931" w:rsidP="00161966">
            <w:pPr>
              <w:pStyle w:val="GSATableHeadingLeftJustified"/>
            </w:pPr>
            <w:r w:rsidRPr="003E2197">
              <w:t>SI-2</w:t>
            </w:r>
          </w:p>
        </w:tc>
        <w:tc>
          <w:tcPr>
            <w:tcW w:w="1540" w:type="pct"/>
            <w:tcBorders>
              <w:top w:val="nil"/>
              <w:left w:val="nil"/>
              <w:bottom w:val="single" w:sz="4" w:space="0" w:color="auto"/>
              <w:right w:val="single" w:sz="4" w:space="0" w:color="auto"/>
            </w:tcBorders>
            <w:shd w:val="clear" w:color="auto" w:fill="auto"/>
            <w:hideMark/>
          </w:tcPr>
          <w:p w14:paraId="32C4D423" w14:textId="77777777" w:rsidR="00D35931" w:rsidRPr="003E2197" w:rsidRDefault="00D35931" w:rsidP="00161966">
            <w:pPr>
              <w:pStyle w:val="GSATableText"/>
              <w:keepNext/>
              <w:keepLines/>
            </w:pPr>
            <w:r w:rsidRPr="003E2197">
              <w:t>Flaw Remediation</w:t>
            </w:r>
          </w:p>
        </w:tc>
        <w:tc>
          <w:tcPr>
            <w:tcW w:w="819" w:type="pct"/>
            <w:tcBorders>
              <w:top w:val="single" w:sz="4" w:space="0" w:color="auto"/>
              <w:left w:val="nil"/>
              <w:bottom w:val="single" w:sz="4" w:space="0" w:color="auto"/>
              <w:right w:val="nil"/>
            </w:tcBorders>
            <w:shd w:val="clear" w:color="auto" w:fill="auto"/>
            <w:hideMark/>
          </w:tcPr>
          <w:p w14:paraId="440B1429" w14:textId="77777777" w:rsidR="00D35931" w:rsidRPr="003E2197" w:rsidRDefault="00D35931" w:rsidP="00161966">
            <w:pPr>
              <w:pStyle w:val="GSATableText"/>
              <w:keepNext/>
              <w:keepLines/>
            </w:pPr>
            <w:r w:rsidRPr="003E2197">
              <w:t>SI-2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81153BD" w14:textId="77777777" w:rsidR="00D35931" w:rsidRPr="003E2197" w:rsidRDefault="00D35931" w:rsidP="00161966">
            <w:pPr>
              <w:pStyle w:val="GSATableText"/>
              <w:keepNext/>
              <w:keepLines/>
            </w:pPr>
            <w:r w:rsidRPr="003E2197">
              <w:t>SI-2 (2) (3)</w:t>
            </w:r>
          </w:p>
        </w:tc>
        <w:tc>
          <w:tcPr>
            <w:tcW w:w="1154" w:type="pct"/>
            <w:tcBorders>
              <w:top w:val="single" w:sz="4" w:space="0" w:color="auto"/>
              <w:left w:val="single" w:sz="4" w:space="0" w:color="auto"/>
              <w:bottom w:val="single" w:sz="4" w:space="0" w:color="auto"/>
              <w:right w:val="single" w:sz="4" w:space="0" w:color="auto"/>
            </w:tcBorders>
          </w:tcPr>
          <w:p w14:paraId="4BC67A9D" w14:textId="77777777" w:rsidR="00D35931" w:rsidRPr="001C310B" w:rsidRDefault="00D35931" w:rsidP="001C310B">
            <w:pPr>
              <w:pStyle w:val="GSATableText"/>
            </w:pPr>
            <w:r w:rsidRPr="001C310B">
              <w:t>SI-2 (1) (2) (3)</w:t>
            </w:r>
          </w:p>
        </w:tc>
      </w:tr>
      <w:tr w:rsidR="00D35931" w:rsidRPr="003E2197" w14:paraId="0E04EF4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848672B" w14:textId="77777777" w:rsidR="00D35931" w:rsidRPr="003E2197" w:rsidRDefault="00D35931" w:rsidP="00161966">
            <w:pPr>
              <w:pStyle w:val="GSATableHeadingLeftJustified"/>
            </w:pPr>
            <w:r w:rsidRPr="003E2197">
              <w:t>SI-3</w:t>
            </w:r>
          </w:p>
        </w:tc>
        <w:tc>
          <w:tcPr>
            <w:tcW w:w="1540" w:type="pct"/>
            <w:tcBorders>
              <w:top w:val="nil"/>
              <w:left w:val="nil"/>
              <w:bottom w:val="single" w:sz="4" w:space="0" w:color="auto"/>
              <w:right w:val="single" w:sz="4" w:space="0" w:color="auto"/>
            </w:tcBorders>
            <w:shd w:val="clear" w:color="auto" w:fill="auto"/>
            <w:hideMark/>
          </w:tcPr>
          <w:p w14:paraId="3CAAD0D6" w14:textId="77777777" w:rsidR="00D35931" w:rsidRPr="003E2197" w:rsidRDefault="00D35931" w:rsidP="00161966">
            <w:pPr>
              <w:pStyle w:val="GSATableText"/>
              <w:keepNext/>
              <w:keepLines/>
            </w:pPr>
            <w:r w:rsidRPr="003E2197">
              <w:t>Malicious Code Protection</w:t>
            </w:r>
          </w:p>
        </w:tc>
        <w:tc>
          <w:tcPr>
            <w:tcW w:w="819" w:type="pct"/>
            <w:tcBorders>
              <w:top w:val="single" w:sz="4" w:space="0" w:color="auto"/>
              <w:left w:val="nil"/>
              <w:bottom w:val="single" w:sz="4" w:space="0" w:color="auto"/>
              <w:right w:val="nil"/>
            </w:tcBorders>
            <w:shd w:val="clear" w:color="auto" w:fill="auto"/>
            <w:hideMark/>
          </w:tcPr>
          <w:p w14:paraId="001A7105" w14:textId="77777777" w:rsidR="00D35931" w:rsidRPr="003E2197" w:rsidRDefault="00D35931" w:rsidP="00161966">
            <w:pPr>
              <w:pStyle w:val="GSATableText"/>
              <w:keepNext/>
              <w:keepLines/>
            </w:pPr>
            <w:r w:rsidRPr="003E2197">
              <w:t>SI-3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16E870A" w14:textId="77777777" w:rsidR="00D35931" w:rsidRPr="003E2197" w:rsidRDefault="00D35931" w:rsidP="00161966">
            <w:pPr>
              <w:pStyle w:val="GSATableText"/>
              <w:keepNext/>
              <w:keepLines/>
            </w:pPr>
            <w:r w:rsidRPr="003E2197">
              <w:t>SI-3 (1) (2) (7)</w:t>
            </w:r>
          </w:p>
        </w:tc>
        <w:tc>
          <w:tcPr>
            <w:tcW w:w="1154" w:type="pct"/>
            <w:tcBorders>
              <w:top w:val="single" w:sz="4" w:space="0" w:color="auto"/>
              <w:left w:val="single" w:sz="4" w:space="0" w:color="auto"/>
              <w:bottom w:val="single" w:sz="4" w:space="0" w:color="auto"/>
              <w:right w:val="single" w:sz="4" w:space="0" w:color="auto"/>
            </w:tcBorders>
          </w:tcPr>
          <w:p w14:paraId="583F4347" w14:textId="77777777" w:rsidR="00D35931" w:rsidRPr="001C310B" w:rsidRDefault="00D35931" w:rsidP="001C310B">
            <w:pPr>
              <w:pStyle w:val="GSATableText"/>
            </w:pPr>
            <w:r w:rsidRPr="001C310B">
              <w:t>SI-3 (1) (2) (7)</w:t>
            </w:r>
          </w:p>
        </w:tc>
      </w:tr>
      <w:tr w:rsidR="00D35931" w:rsidRPr="003E2197" w14:paraId="58480E0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6E5CB688" w14:textId="77777777" w:rsidR="00D35931" w:rsidRPr="003E2197" w:rsidRDefault="00D35931" w:rsidP="00161966">
            <w:pPr>
              <w:pStyle w:val="GSATableHeadingLeftJustified"/>
            </w:pPr>
            <w:r w:rsidRPr="003E2197">
              <w:t>SI-4</w:t>
            </w:r>
          </w:p>
        </w:tc>
        <w:tc>
          <w:tcPr>
            <w:tcW w:w="1540" w:type="pct"/>
            <w:tcBorders>
              <w:top w:val="nil"/>
              <w:left w:val="nil"/>
              <w:bottom w:val="single" w:sz="4" w:space="0" w:color="auto"/>
              <w:right w:val="single" w:sz="4" w:space="0" w:color="auto"/>
            </w:tcBorders>
            <w:shd w:val="clear" w:color="auto" w:fill="auto"/>
            <w:hideMark/>
          </w:tcPr>
          <w:p w14:paraId="75D378A3" w14:textId="77777777" w:rsidR="00D35931" w:rsidRPr="003E2197" w:rsidRDefault="00D35931" w:rsidP="00161966">
            <w:pPr>
              <w:pStyle w:val="GSATableText"/>
              <w:keepNext/>
              <w:keepLines/>
            </w:pPr>
            <w:r w:rsidRPr="003E2197">
              <w:t>Information System Monitoring</w:t>
            </w:r>
          </w:p>
        </w:tc>
        <w:tc>
          <w:tcPr>
            <w:tcW w:w="819" w:type="pct"/>
            <w:tcBorders>
              <w:top w:val="single" w:sz="4" w:space="0" w:color="auto"/>
              <w:left w:val="nil"/>
              <w:bottom w:val="single" w:sz="4" w:space="0" w:color="auto"/>
              <w:right w:val="nil"/>
            </w:tcBorders>
            <w:shd w:val="clear" w:color="auto" w:fill="auto"/>
            <w:hideMark/>
          </w:tcPr>
          <w:p w14:paraId="4CC80185" w14:textId="77777777" w:rsidR="00D35931" w:rsidRPr="003E2197" w:rsidRDefault="00D35931" w:rsidP="00161966">
            <w:pPr>
              <w:pStyle w:val="GSATableText"/>
              <w:keepNext/>
              <w:keepLines/>
            </w:pPr>
            <w:r w:rsidRPr="003E2197">
              <w:t>SI-4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2FEF3258" w14:textId="77777777" w:rsidR="00D35931" w:rsidRPr="003E2197" w:rsidRDefault="00D35931" w:rsidP="00161966">
            <w:pPr>
              <w:pStyle w:val="GSATableText"/>
              <w:keepNext/>
              <w:keepLines/>
            </w:pPr>
            <w:r w:rsidRPr="003E2197">
              <w:t>SI-4 (1) (2) (4) (5) (14) (16) (23)</w:t>
            </w:r>
          </w:p>
        </w:tc>
        <w:tc>
          <w:tcPr>
            <w:tcW w:w="1154" w:type="pct"/>
            <w:tcBorders>
              <w:top w:val="single" w:sz="4" w:space="0" w:color="auto"/>
              <w:left w:val="single" w:sz="4" w:space="0" w:color="auto"/>
              <w:bottom w:val="single" w:sz="4" w:space="0" w:color="auto"/>
              <w:right w:val="single" w:sz="4" w:space="0" w:color="auto"/>
            </w:tcBorders>
          </w:tcPr>
          <w:p w14:paraId="066B2A72" w14:textId="77777777" w:rsidR="00D35931" w:rsidRPr="001C310B" w:rsidRDefault="00D35931" w:rsidP="001C310B">
            <w:pPr>
              <w:pStyle w:val="GSATableText"/>
            </w:pPr>
            <w:r w:rsidRPr="001C310B">
              <w:t>SI-4 (1) (2) (4) (5) (11) (14) (16) (18) (19) (20) (22) (23) (24)</w:t>
            </w:r>
          </w:p>
        </w:tc>
      </w:tr>
      <w:tr w:rsidR="00D35931" w:rsidRPr="003E2197" w14:paraId="6102FB5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5F4F5911" w14:textId="77777777" w:rsidR="00D35931" w:rsidRPr="003E2197" w:rsidRDefault="00D35931" w:rsidP="00161966">
            <w:pPr>
              <w:pStyle w:val="GSATableHeadingLeftJustified"/>
            </w:pPr>
            <w:r w:rsidRPr="003E2197">
              <w:t>SI-5</w:t>
            </w:r>
          </w:p>
        </w:tc>
        <w:tc>
          <w:tcPr>
            <w:tcW w:w="1540" w:type="pct"/>
            <w:tcBorders>
              <w:top w:val="nil"/>
              <w:left w:val="nil"/>
              <w:bottom w:val="single" w:sz="4" w:space="0" w:color="auto"/>
              <w:right w:val="single" w:sz="4" w:space="0" w:color="auto"/>
            </w:tcBorders>
            <w:shd w:val="clear" w:color="auto" w:fill="auto"/>
            <w:hideMark/>
          </w:tcPr>
          <w:p w14:paraId="0218CD4D" w14:textId="77777777" w:rsidR="00D35931" w:rsidRPr="003E2197" w:rsidRDefault="00D35931" w:rsidP="00FC6784">
            <w:pPr>
              <w:pStyle w:val="GSATableText"/>
              <w:keepNext/>
              <w:keepLines/>
            </w:pPr>
            <w:r w:rsidRPr="003E2197">
              <w:t>Security Alerts</w:t>
            </w:r>
            <w:r w:rsidR="00FC6784">
              <w:t xml:space="preserve">, </w:t>
            </w:r>
            <w:r w:rsidRPr="003E2197">
              <w:t>Advisories</w:t>
            </w:r>
            <w:r w:rsidR="00FC6784">
              <w:t xml:space="preserve"> </w:t>
            </w:r>
            <w:r w:rsidRPr="003E2197">
              <w:t>and Directives</w:t>
            </w:r>
          </w:p>
        </w:tc>
        <w:tc>
          <w:tcPr>
            <w:tcW w:w="819" w:type="pct"/>
            <w:tcBorders>
              <w:top w:val="single" w:sz="4" w:space="0" w:color="auto"/>
              <w:left w:val="nil"/>
              <w:bottom w:val="single" w:sz="4" w:space="0" w:color="auto"/>
              <w:right w:val="nil"/>
            </w:tcBorders>
            <w:shd w:val="clear" w:color="auto" w:fill="auto"/>
            <w:hideMark/>
          </w:tcPr>
          <w:p w14:paraId="0C88BA93" w14:textId="77777777" w:rsidR="00D35931" w:rsidRPr="003E2197" w:rsidRDefault="00D35931" w:rsidP="00161966">
            <w:pPr>
              <w:pStyle w:val="GSATableText"/>
              <w:keepNext/>
              <w:keepLines/>
            </w:pPr>
            <w:r w:rsidRPr="003E2197">
              <w:t>SI-5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746A4456" w14:textId="77777777" w:rsidR="00D35931" w:rsidRPr="003E2197" w:rsidRDefault="00D35931" w:rsidP="00161966">
            <w:pPr>
              <w:pStyle w:val="GSATableText"/>
              <w:keepNext/>
              <w:keepLines/>
            </w:pPr>
            <w:r w:rsidRPr="003E2197">
              <w:t>SI-5</w:t>
            </w:r>
          </w:p>
        </w:tc>
        <w:tc>
          <w:tcPr>
            <w:tcW w:w="1154" w:type="pct"/>
            <w:tcBorders>
              <w:top w:val="single" w:sz="4" w:space="0" w:color="auto"/>
              <w:left w:val="single" w:sz="4" w:space="0" w:color="auto"/>
              <w:bottom w:val="single" w:sz="4" w:space="0" w:color="auto"/>
              <w:right w:val="single" w:sz="4" w:space="0" w:color="auto"/>
            </w:tcBorders>
          </w:tcPr>
          <w:p w14:paraId="2BCC8B26" w14:textId="77777777" w:rsidR="00D35931" w:rsidRPr="001C310B" w:rsidRDefault="00D35931" w:rsidP="001C310B">
            <w:pPr>
              <w:pStyle w:val="GSATableText"/>
            </w:pPr>
            <w:r w:rsidRPr="001C310B">
              <w:t>SI-5 (1)</w:t>
            </w:r>
          </w:p>
        </w:tc>
      </w:tr>
      <w:tr w:rsidR="00D35931" w:rsidRPr="003E2197" w14:paraId="0CF7E2B9"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4A71C7FF" w14:textId="77777777" w:rsidR="00D35931" w:rsidRPr="003E2197" w:rsidRDefault="00D35931" w:rsidP="00161966">
            <w:pPr>
              <w:pStyle w:val="GSATableHeadingLeftJustified"/>
            </w:pPr>
            <w:r w:rsidRPr="003E2197">
              <w:t>SI-6</w:t>
            </w:r>
          </w:p>
        </w:tc>
        <w:tc>
          <w:tcPr>
            <w:tcW w:w="1540" w:type="pct"/>
            <w:tcBorders>
              <w:top w:val="nil"/>
              <w:left w:val="nil"/>
              <w:bottom w:val="single" w:sz="4" w:space="0" w:color="auto"/>
              <w:right w:val="single" w:sz="4" w:space="0" w:color="auto"/>
            </w:tcBorders>
            <w:shd w:val="clear" w:color="auto" w:fill="auto"/>
            <w:hideMark/>
          </w:tcPr>
          <w:p w14:paraId="0A1257BC" w14:textId="77777777" w:rsidR="00D35931" w:rsidRPr="003E2197" w:rsidRDefault="00D35931" w:rsidP="00161966">
            <w:pPr>
              <w:pStyle w:val="GSATableText"/>
              <w:keepNext/>
              <w:keepLines/>
            </w:pPr>
            <w:r w:rsidRPr="003E2197">
              <w:t>Security Function Verification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7CBC6F74" w14:textId="77777777" w:rsidR="00D35931" w:rsidRPr="003E2197" w:rsidRDefault="00D35931" w:rsidP="00161966">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40CC321" w14:textId="77777777" w:rsidR="00D35931" w:rsidRPr="003E2197" w:rsidRDefault="00D35931" w:rsidP="00161966">
            <w:pPr>
              <w:pStyle w:val="GSATableText"/>
              <w:keepNext/>
              <w:keepLines/>
            </w:pPr>
            <w:r w:rsidRPr="003E2197">
              <w:t>SI-6</w:t>
            </w:r>
          </w:p>
        </w:tc>
        <w:tc>
          <w:tcPr>
            <w:tcW w:w="1154" w:type="pct"/>
            <w:tcBorders>
              <w:top w:val="single" w:sz="4" w:space="0" w:color="auto"/>
              <w:left w:val="single" w:sz="4" w:space="0" w:color="auto"/>
              <w:bottom w:val="single" w:sz="4" w:space="0" w:color="auto"/>
              <w:right w:val="single" w:sz="4" w:space="0" w:color="auto"/>
            </w:tcBorders>
          </w:tcPr>
          <w:p w14:paraId="58A6AAEB" w14:textId="77777777" w:rsidR="00D35931" w:rsidRPr="001C310B" w:rsidRDefault="00D35931" w:rsidP="001C310B">
            <w:pPr>
              <w:pStyle w:val="GSATableText"/>
            </w:pPr>
            <w:r w:rsidRPr="001C310B">
              <w:t>SI-6</w:t>
            </w:r>
          </w:p>
        </w:tc>
      </w:tr>
      <w:tr w:rsidR="00D35931" w:rsidRPr="003E2197" w14:paraId="147DA83C"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1CC19585" w14:textId="77777777" w:rsidR="00D35931" w:rsidRPr="003E2197" w:rsidRDefault="00D35931" w:rsidP="00161966">
            <w:pPr>
              <w:pStyle w:val="GSATableHeadingLeftJustified"/>
            </w:pPr>
            <w:r w:rsidRPr="003E2197">
              <w:t>SI-7</w:t>
            </w:r>
          </w:p>
        </w:tc>
        <w:tc>
          <w:tcPr>
            <w:tcW w:w="1540" w:type="pct"/>
            <w:tcBorders>
              <w:top w:val="nil"/>
              <w:left w:val="nil"/>
              <w:bottom w:val="single" w:sz="4" w:space="0" w:color="auto"/>
              <w:right w:val="single" w:sz="4" w:space="0" w:color="auto"/>
            </w:tcBorders>
            <w:shd w:val="clear" w:color="auto" w:fill="auto"/>
            <w:hideMark/>
          </w:tcPr>
          <w:p w14:paraId="4991DFA4" w14:textId="77777777" w:rsidR="00D35931" w:rsidRPr="003E2197" w:rsidRDefault="00D35931" w:rsidP="00FC6784">
            <w:pPr>
              <w:pStyle w:val="GSATableText"/>
              <w:keepNext/>
              <w:keepLines/>
            </w:pPr>
            <w:r w:rsidRPr="003E2197">
              <w:t>Software</w:t>
            </w:r>
            <w:r w:rsidR="00FC6784">
              <w:t xml:space="preserve">, </w:t>
            </w:r>
            <w:r w:rsidRPr="003E2197">
              <w:t>Firmware</w:t>
            </w:r>
            <w:r w:rsidR="00FC6784">
              <w:t xml:space="preserve"> </w:t>
            </w:r>
            <w:r w:rsidRPr="003E2197">
              <w:t>and Information Integrity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7C3D65A0" w14:textId="77777777" w:rsidR="00D35931" w:rsidRPr="003E2197" w:rsidRDefault="00D35931" w:rsidP="00161966">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5A709D2A" w14:textId="77777777" w:rsidR="00D35931" w:rsidRPr="003E2197" w:rsidRDefault="00D35931" w:rsidP="00161966">
            <w:pPr>
              <w:pStyle w:val="GSATableText"/>
              <w:keepNext/>
              <w:keepLines/>
            </w:pPr>
            <w:r w:rsidRPr="003E2197">
              <w:t>SI-7 (1) (7)</w:t>
            </w:r>
          </w:p>
        </w:tc>
        <w:tc>
          <w:tcPr>
            <w:tcW w:w="1154" w:type="pct"/>
            <w:tcBorders>
              <w:top w:val="single" w:sz="4" w:space="0" w:color="auto"/>
              <w:left w:val="single" w:sz="4" w:space="0" w:color="auto"/>
              <w:bottom w:val="single" w:sz="4" w:space="0" w:color="auto"/>
              <w:right w:val="single" w:sz="4" w:space="0" w:color="auto"/>
            </w:tcBorders>
          </w:tcPr>
          <w:p w14:paraId="2D4A3FC8" w14:textId="77777777" w:rsidR="00D35931" w:rsidRPr="001C310B" w:rsidRDefault="00D35931" w:rsidP="001C310B">
            <w:pPr>
              <w:pStyle w:val="GSATableText"/>
            </w:pPr>
            <w:r w:rsidRPr="001C310B">
              <w:t>SI-7 (1) (2) (5) (7) (14)</w:t>
            </w:r>
          </w:p>
        </w:tc>
      </w:tr>
      <w:tr w:rsidR="00D35931" w:rsidRPr="003E2197" w14:paraId="3533164F"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3ABD1B3" w14:textId="77777777" w:rsidR="00D35931" w:rsidRPr="003E2197" w:rsidRDefault="00D35931" w:rsidP="00161966">
            <w:pPr>
              <w:pStyle w:val="GSATableHeadingLeftJustified"/>
            </w:pPr>
            <w:r w:rsidRPr="003E2197">
              <w:t>SI-8</w:t>
            </w:r>
          </w:p>
        </w:tc>
        <w:tc>
          <w:tcPr>
            <w:tcW w:w="1540" w:type="pct"/>
            <w:tcBorders>
              <w:top w:val="nil"/>
              <w:left w:val="nil"/>
              <w:bottom w:val="single" w:sz="4" w:space="0" w:color="auto"/>
              <w:right w:val="single" w:sz="4" w:space="0" w:color="auto"/>
            </w:tcBorders>
            <w:shd w:val="clear" w:color="auto" w:fill="auto"/>
            <w:hideMark/>
          </w:tcPr>
          <w:p w14:paraId="619899F1" w14:textId="77777777" w:rsidR="00D35931" w:rsidRPr="003E2197" w:rsidRDefault="00D35931" w:rsidP="00161966">
            <w:pPr>
              <w:pStyle w:val="GSATableText"/>
              <w:keepNext/>
              <w:keepLines/>
            </w:pPr>
            <w:r w:rsidRPr="003E2197">
              <w:t>Spam Protection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36568B31" w14:textId="77777777" w:rsidR="00D35931" w:rsidRPr="003E2197" w:rsidRDefault="00D35931" w:rsidP="00161966">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3126AC12" w14:textId="77777777" w:rsidR="00D35931" w:rsidRPr="003E2197" w:rsidRDefault="00D35931" w:rsidP="00161966">
            <w:pPr>
              <w:pStyle w:val="GSATableText"/>
              <w:keepNext/>
              <w:keepLines/>
            </w:pPr>
            <w:r w:rsidRPr="003E2197">
              <w:t>SI-8 (1) (2)</w:t>
            </w:r>
          </w:p>
        </w:tc>
        <w:tc>
          <w:tcPr>
            <w:tcW w:w="1154" w:type="pct"/>
            <w:tcBorders>
              <w:top w:val="single" w:sz="4" w:space="0" w:color="auto"/>
              <w:left w:val="single" w:sz="4" w:space="0" w:color="auto"/>
              <w:bottom w:val="single" w:sz="4" w:space="0" w:color="auto"/>
              <w:right w:val="single" w:sz="4" w:space="0" w:color="auto"/>
            </w:tcBorders>
          </w:tcPr>
          <w:p w14:paraId="33A3FD24" w14:textId="77777777" w:rsidR="00D35931" w:rsidRPr="001C310B" w:rsidRDefault="00D35931" w:rsidP="001C310B">
            <w:pPr>
              <w:pStyle w:val="GSATableText"/>
            </w:pPr>
            <w:r w:rsidRPr="001C310B">
              <w:t>SI-8 (1) (2)</w:t>
            </w:r>
          </w:p>
        </w:tc>
      </w:tr>
      <w:tr w:rsidR="00D35931" w:rsidRPr="003E2197" w14:paraId="734B79E5"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03EBB270" w14:textId="77777777" w:rsidR="00D35931" w:rsidRPr="003E2197" w:rsidRDefault="00D35931" w:rsidP="00161966">
            <w:pPr>
              <w:pStyle w:val="GSATableHeadingLeftJustified"/>
            </w:pPr>
            <w:r w:rsidRPr="003E2197">
              <w:t>SI-10</w:t>
            </w:r>
          </w:p>
        </w:tc>
        <w:tc>
          <w:tcPr>
            <w:tcW w:w="1540" w:type="pct"/>
            <w:tcBorders>
              <w:top w:val="nil"/>
              <w:left w:val="nil"/>
              <w:bottom w:val="single" w:sz="4" w:space="0" w:color="auto"/>
              <w:right w:val="single" w:sz="4" w:space="0" w:color="auto"/>
            </w:tcBorders>
            <w:shd w:val="clear" w:color="auto" w:fill="auto"/>
            <w:hideMark/>
          </w:tcPr>
          <w:p w14:paraId="04292F15" w14:textId="77777777" w:rsidR="00D35931" w:rsidRPr="003E2197" w:rsidRDefault="00D35931" w:rsidP="00161966">
            <w:pPr>
              <w:pStyle w:val="GSATableText"/>
              <w:keepNext/>
              <w:keepLines/>
            </w:pPr>
            <w:r w:rsidRPr="003E2197">
              <w:t>Information Input Validation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3AFFFB8A" w14:textId="77777777" w:rsidR="00D35931" w:rsidRPr="003E2197" w:rsidRDefault="00D35931" w:rsidP="00161966">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0961BED8" w14:textId="77777777" w:rsidR="00D35931" w:rsidRPr="003E2197" w:rsidRDefault="00D35931" w:rsidP="00161966">
            <w:pPr>
              <w:pStyle w:val="GSATableText"/>
              <w:keepNext/>
              <w:keepLines/>
            </w:pPr>
            <w:r w:rsidRPr="003E2197">
              <w:t>SI-10</w:t>
            </w:r>
          </w:p>
        </w:tc>
        <w:tc>
          <w:tcPr>
            <w:tcW w:w="1154" w:type="pct"/>
            <w:tcBorders>
              <w:top w:val="single" w:sz="4" w:space="0" w:color="auto"/>
              <w:left w:val="single" w:sz="4" w:space="0" w:color="auto"/>
              <w:bottom w:val="single" w:sz="4" w:space="0" w:color="auto"/>
              <w:right w:val="single" w:sz="4" w:space="0" w:color="auto"/>
            </w:tcBorders>
          </w:tcPr>
          <w:p w14:paraId="05E3128E" w14:textId="77777777" w:rsidR="00D35931" w:rsidRPr="001C310B" w:rsidRDefault="00D35931" w:rsidP="001C310B">
            <w:pPr>
              <w:pStyle w:val="GSATableText"/>
            </w:pPr>
            <w:r w:rsidRPr="001C310B">
              <w:t>SI-10</w:t>
            </w:r>
          </w:p>
        </w:tc>
      </w:tr>
      <w:tr w:rsidR="00D35931" w:rsidRPr="003E2197" w14:paraId="0F2D072B" w14:textId="77777777" w:rsidTr="00EB6F64">
        <w:trPr>
          <w:trHeight w:val="288"/>
        </w:trPr>
        <w:tc>
          <w:tcPr>
            <w:tcW w:w="429" w:type="pct"/>
            <w:tcBorders>
              <w:top w:val="nil"/>
              <w:left w:val="single" w:sz="4" w:space="0" w:color="auto"/>
              <w:bottom w:val="single" w:sz="4" w:space="0" w:color="auto"/>
              <w:right w:val="single" w:sz="4" w:space="0" w:color="auto"/>
            </w:tcBorders>
            <w:shd w:val="clear" w:color="auto" w:fill="auto"/>
            <w:hideMark/>
          </w:tcPr>
          <w:p w14:paraId="31903BC1" w14:textId="77777777" w:rsidR="00D35931" w:rsidRPr="003E2197" w:rsidRDefault="00D35931" w:rsidP="00161966">
            <w:pPr>
              <w:pStyle w:val="GSATableHeadingLeftJustified"/>
            </w:pPr>
            <w:r w:rsidRPr="003E2197">
              <w:t>SI-11</w:t>
            </w:r>
          </w:p>
        </w:tc>
        <w:tc>
          <w:tcPr>
            <w:tcW w:w="1540" w:type="pct"/>
            <w:tcBorders>
              <w:top w:val="nil"/>
              <w:left w:val="nil"/>
              <w:bottom w:val="single" w:sz="4" w:space="0" w:color="auto"/>
              <w:right w:val="single" w:sz="4" w:space="0" w:color="auto"/>
            </w:tcBorders>
            <w:shd w:val="clear" w:color="auto" w:fill="auto"/>
            <w:hideMark/>
          </w:tcPr>
          <w:p w14:paraId="055134CE" w14:textId="77777777" w:rsidR="00D35931" w:rsidRPr="003E2197" w:rsidRDefault="00D35931" w:rsidP="00161966">
            <w:pPr>
              <w:pStyle w:val="GSATableText"/>
              <w:keepNext/>
              <w:keepLines/>
            </w:pPr>
            <w:r w:rsidRPr="003E2197">
              <w:t>Error Handling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17638693" w14:textId="77777777" w:rsidR="00D35931" w:rsidRPr="003E2197" w:rsidRDefault="00D35931" w:rsidP="00161966">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602E70AB" w14:textId="77777777" w:rsidR="00D35931" w:rsidRPr="003E2197" w:rsidRDefault="00D35931" w:rsidP="00161966">
            <w:pPr>
              <w:pStyle w:val="GSATableText"/>
              <w:keepNext/>
              <w:keepLines/>
            </w:pPr>
            <w:r w:rsidRPr="003E2197">
              <w:t>SI-11</w:t>
            </w:r>
          </w:p>
        </w:tc>
        <w:tc>
          <w:tcPr>
            <w:tcW w:w="1154" w:type="pct"/>
            <w:tcBorders>
              <w:top w:val="single" w:sz="4" w:space="0" w:color="auto"/>
              <w:left w:val="single" w:sz="4" w:space="0" w:color="auto"/>
              <w:bottom w:val="single" w:sz="4" w:space="0" w:color="auto"/>
              <w:right w:val="single" w:sz="4" w:space="0" w:color="auto"/>
            </w:tcBorders>
          </w:tcPr>
          <w:p w14:paraId="70A543F5" w14:textId="77777777" w:rsidR="00D35931" w:rsidRPr="001C310B" w:rsidRDefault="00D35931" w:rsidP="001C310B">
            <w:pPr>
              <w:pStyle w:val="GSATableText"/>
            </w:pPr>
            <w:r w:rsidRPr="001C310B">
              <w:t>SI-11</w:t>
            </w:r>
          </w:p>
        </w:tc>
      </w:tr>
      <w:tr w:rsidR="00D35931" w:rsidRPr="003E2197" w14:paraId="77152FCE" w14:textId="77777777" w:rsidTr="00EB6F64">
        <w:trPr>
          <w:trHeight w:val="288"/>
        </w:trPr>
        <w:tc>
          <w:tcPr>
            <w:tcW w:w="429" w:type="pct"/>
            <w:tcBorders>
              <w:top w:val="nil"/>
              <w:left w:val="single" w:sz="4" w:space="0" w:color="auto"/>
              <w:bottom w:val="nil"/>
              <w:right w:val="single" w:sz="4" w:space="0" w:color="auto"/>
            </w:tcBorders>
            <w:shd w:val="clear" w:color="auto" w:fill="auto"/>
            <w:hideMark/>
          </w:tcPr>
          <w:p w14:paraId="4D78A528" w14:textId="77777777" w:rsidR="00D35931" w:rsidRPr="003E2197" w:rsidRDefault="00D35931" w:rsidP="00161966">
            <w:pPr>
              <w:pStyle w:val="GSATableHeadingLeftJustified"/>
            </w:pPr>
            <w:r w:rsidRPr="003E2197">
              <w:t>SI-12</w:t>
            </w:r>
          </w:p>
        </w:tc>
        <w:tc>
          <w:tcPr>
            <w:tcW w:w="1540" w:type="pct"/>
            <w:tcBorders>
              <w:top w:val="nil"/>
              <w:left w:val="nil"/>
              <w:bottom w:val="nil"/>
              <w:right w:val="single" w:sz="4" w:space="0" w:color="auto"/>
            </w:tcBorders>
            <w:shd w:val="clear" w:color="auto" w:fill="auto"/>
            <w:hideMark/>
          </w:tcPr>
          <w:p w14:paraId="2864D3A3" w14:textId="77777777" w:rsidR="00D35931" w:rsidRPr="003E2197" w:rsidRDefault="00D35931" w:rsidP="00161966">
            <w:pPr>
              <w:pStyle w:val="GSATableText"/>
              <w:keepNext/>
              <w:keepLines/>
            </w:pPr>
            <w:r w:rsidRPr="003E2197">
              <w:t>Information Handling and Retention</w:t>
            </w:r>
          </w:p>
        </w:tc>
        <w:tc>
          <w:tcPr>
            <w:tcW w:w="819" w:type="pct"/>
            <w:tcBorders>
              <w:top w:val="single" w:sz="4" w:space="0" w:color="auto"/>
              <w:left w:val="nil"/>
              <w:bottom w:val="single" w:sz="4" w:space="0" w:color="auto"/>
              <w:right w:val="nil"/>
            </w:tcBorders>
            <w:shd w:val="clear" w:color="auto" w:fill="auto"/>
            <w:hideMark/>
          </w:tcPr>
          <w:p w14:paraId="3F17E177" w14:textId="77777777" w:rsidR="00D35931" w:rsidRPr="003E2197" w:rsidRDefault="00D35931" w:rsidP="00161966">
            <w:pPr>
              <w:pStyle w:val="GSATableText"/>
              <w:keepNext/>
              <w:keepLines/>
            </w:pPr>
            <w:r w:rsidRPr="003E2197">
              <w:t>SI-12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14:paraId="1231767D" w14:textId="77777777" w:rsidR="00D35931" w:rsidRPr="003E2197" w:rsidRDefault="00D35931" w:rsidP="00161966">
            <w:pPr>
              <w:pStyle w:val="GSATableText"/>
              <w:keepNext/>
              <w:keepLines/>
            </w:pPr>
            <w:r w:rsidRPr="003E2197">
              <w:t>SI-12</w:t>
            </w:r>
          </w:p>
        </w:tc>
        <w:tc>
          <w:tcPr>
            <w:tcW w:w="1154" w:type="pct"/>
            <w:tcBorders>
              <w:top w:val="single" w:sz="4" w:space="0" w:color="auto"/>
              <w:left w:val="single" w:sz="4" w:space="0" w:color="auto"/>
              <w:bottom w:val="single" w:sz="4" w:space="0" w:color="auto"/>
              <w:right w:val="single" w:sz="4" w:space="0" w:color="auto"/>
            </w:tcBorders>
          </w:tcPr>
          <w:p w14:paraId="0E9B4E3D" w14:textId="77777777" w:rsidR="00D35931" w:rsidRPr="001C310B" w:rsidRDefault="00D35931" w:rsidP="001C310B">
            <w:pPr>
              <w:pStyle w:val="GSATableText"/>
            </w:pPr>
            <w:r w:rsidRPr="001C310B">
              <w:t>SI-12</w:t>
            </w:r>
          </w:p>
        </w:tc>
      </w:tr>
      <w:tr w:rsidR="00D35931" w:rsidRPr="003E2197" w14:paraId="52138572" w14:textId="77777777" w:rsidTr="00EB6F64">
        <w:trPr>
          <w:trHeight w:val="288"/>
        </w:trPr>
        <w:tc>
          <w:tcPr>
            <w:tcW w:w="429" w:type="pct"/>
            <w:tcBorders>
              <w:top w:val="single" w:sz="4" w:space="0" w:color="auto"/>
              <w:left w:val="single" w:sz="4" w:space="0" w:color="auto"/>
              <w:bottom w:val="single" w:sz="4" w:space="0" w:color="auto"/>
              <w:right w:val="single" w:sz="4" w:space="0" w:color="auto"/>
            </w:tcBorders>
            <w:shd w:val="clear" w:color="auto" w:fill="auto"/>
            <w:hideMark/>
          </w:tcPr>
          <w:p w14:paraId="02D7F424" w14:textId="77777777" w:rsidR="00D35931" w:rsidRPr="003E2197" w:rsidRDefault="00D35931" w:rsidP="00161966">
            <w:pPr>
              <w:pStyle w:val="GSATableHeadingLeftJustified"/>
              <w:keepNext w:val="0"/>
            </w:pPr>
            <w:r w:rsidRPr="003E2197">
              <w:t>SI-16</w:t>
            </w:r>
          </w:p>
        </w:tc>
        <w:tc>
          <w:tcPr>
            <w:tcW w:w="1540" w:type="pct"/>
            <w:tcBorders>
              <w:top w:val="single" w:sz="4" w:space="0" w:color="auto"/>
              <w:left w:val="nil"/>
              <w:bottom w:val="single" w:sz="4" w:space="0" w:color="auto"/>
              <w:right w:val="single" w:sz="4" w:space="0" w:color="auto"/>
            </w:tcBorders>
            <w:shd w:val="clear" w:color="auto" w:fill="auto"/>
            <w:hideMark/>
          </w:tcPr>
          <w:p w14:paraId="31BDB7C2" w14:textId="77777777" w:rsidR="00D35931" w:rsidRPr="003E2197" w:rsidRDefault="00D35931" w:rsidP="00161966">
            <w:pPr>
              <w:pStyle w:val="GSATableText"/>
              <w:keepLines/>
            </w:pPr>
            <w:r w:rsidRPr="003E2197">
              <w:t>Memory Protection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14:paraId="563F6D89" w14:textId="361521EE" w:rsidR="00D35931" w:rsidRPr="003E2197" w:rsidRDefault="003509B0" w:rsidP="00161966">
            <w:pPr>
              <w:pStyle w:val="GSATableText"/>
              <w:keepLines/>
            </w:pPr>
            <w:r w:rsidRPr="003E2197">
              <w:t>SI-16</w:t>
            </w:r>
          </w:p>
        </w:tc>
        <w:tc>
          <w:tcPr>
            <w:tcW w:w="1057" w:type="pct"/>
            <w:tcBorders>
              <w:top w:val="single" w:sz="4" w:space="0" w:color="auto"/>
              <w:left w:val="nil"/>
              <w:bottom w:val="single" w:sz="4" w:space="0" w:color="auto"/>
              <w:right w:val="single" w:sz="4" w:space="0" w:color="auto"/>
            </w:tcBorders>
            <w:shd w:val="clear" w:color="auto" w:fill="auto"/>
            <w:hideMark/>
          </w:tcPr>
          <w:p w14:paraId="5A5A0C5E" w14:textId="77777777" w:rsidR="00D35931" w:rsidRPr="003E2197" w:rsidRDefault="00D35931" w:rsidP="00161966">
            <w:pPr>
              <w:pStyle w:val="GSATableText"/>
              <w:keepLines/>
            </w:pPr>
            <w:r w:rsidRPr="003E2197">
              <w:t>SI-16</w:t>
            </w:r>
          </w:p>
        </w:tc>
        <w:tc>
          <w:tcPr>
            <w:tcW w:w="1154" w:type="pct"/>
            <w:tcBorders>
              <w:top w:val="single" w:sz="4" w:space="0" w:color="auto"/>
              <w:left w:val="nil"/>
              <w:bottom w:val="single" w:sz="4" w:space="0" w:color="auto"/>
              <w:right w:val="single" w:sz="4" w:space="0" w:color="auto"/>
            </w:tcBorders>
          </w:tcPr>
          <w:p w14:paraId="4B9945B1" w14:textId="77777777" w:rsidR="00D35931" w:rsidRPr="001C310B" w:rsidRDefault="00D35931" w:rsidP="001C310B">
            <w:pPr>
              <w:pStyle w:val="GSATableText"/>
            </w:pPr>
            <w:r w:rsidRPr="001C310B">
              <w:t>SI-16</w:t>
            </w:r>
          </w:p>
        </w:tc>
      </w:tr>
    </w:tbl>
    <w:p w14:paraId="51F340B4" w14:textId="77777777" w:rsidR="00007968" w:rsidRDefault="00007968" w:rsidP="00007968"/>
    <w:p w14:paraId="7C060E81" w14:textId="77777777" w:rsidR="00B2715B" w:rsidRPr="00BB6184" w:rsidRDefault="00B2715B" w:rsidP="001C310B">
      <w:pPr>
        <w:pStyle w:val="GSANote"/>
      </w:pPr>
      <w:r w:rsidRPr="001729AB">
        <w:t>Note</w:t>
      </w:r>
      <w:r>
        <w:t>: The</w:t>
      </w:r>
      <w:r w:rsidRPr="00BB6184">
        <w:t xml:space="preserve"> -1 Controls (AC-1, AU-1, SC-1</w:t>
      </w:r>
      <w:r w:rsidR="00C249E1">
        <w:t>,</w:t>
      </w:r>
      <w:r w:rsidRPr="00BB6184">
        <w:t xml:space="preserve"> etc.) cannot be inherited and must be provided in some way by the service provider.</w:t>
      </w:r>
    </w:p>
    <w:p w14:paraId="0F677842" w14:textId="77777777" w:rsidR="00E549C1" w:rsidRDefault="00AB0443" w:rsidP="00BB6184">
      <w:pPr>
        <w:pStyle w:val="GSAInstruction"/>
      </w:pPr>
      <w:r w:rsidRPr="00BB6184">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0F7D262A" w14:textId="77777777" w:rsidR="00AB0443" w:rsidRPr="00BB6184" w:rsidRDefault="00AB0443" w:rsidP="00A6215C">
      <w:pPr>
        <w:pStyle w:val="GSAInstruction"/>
        <w:keepNext/>
        <w:keepLines/>
      </w:pPr>
      <w:r w:rsidRPr="00BB6184">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4F2DD6D9" w14:textId="77777777" w:rsidR="00AB0443" w:rsidRPr="00BB6184" w:rsidRDefault="00AB0443" w:rsidP="00BB6184">
      <w:pPr>
        <w:pStyle w:val="GSAInstruction"/>
      </w:pPr>
      <w:r w:rsidRPr="00BB6184">
        <w:t xml:space="preserve">For SaaS and PaaS systems that are inheriting controls from an IaaS (or anything lower in the stack), the “inherited” check box must be checked and the implementation description must simply say “inherited.”  </w:t>
      </w:r>
      <w:r w:rsidR="00895AF9">
        <w:t>FedRAMP</w:t>
      </w:r>
      <w:r w:rsidRPr="00BB6184">
        <w:t xml:space="preserve"> reviewers will determine whether the control-set is appropriate or not.</w:t>
      </w:r>
    </w:p>
    <w:p w14:paraId="2C982883" w14:textId="77777777" w:rsidR="00AB0443" w:rsidRDefault="00C249E1" w:rsidP="00BB6184">
      <w:pPr>
        <w:pStyle w:val="GSAInstruction"/>
      </w:pPr>
      <w:r>
        <w:t>In S</w:t>
      </w:r>
      <w:r w:rsidR="00AB0443" w:rsidRPr="00BB6184">
        <w:t>ection 13, the NIST term "organization defined" must be interpreted as being the CSP's responsibility unless otherwise indicated.  In some cases the JAB has chosen to define or provide parameters, in others they have left the decision up to the CSP.</w:t>
      </w:r>
    </w:p>
    <w:p w14:paraId="6456EFB9" w14:textId="77777777" w:rsidR="00B2715B" w:rsidRPr="00BB6184" w:rsidRDefault="00B2715B" w:rsidP="00BB6184">
      <w:pPr>
        <w:pStyle w:val="GSAInstruction"/>
      </w:pPr>
      <w:r>
        <w:t>Delete this and all other instructions from your final version of this document.</w:t>
      </w:r>
    </w:p>
    <w:p w14:paraId="763766A4" w14:textId="77777777" w:rsidR="005D2948" w:rsidRPr="005D2948" w:rsidRDefault="00AC07E1" w:rsidP="005D2948">
      <w:r>
        <w:t xml:space="preserve">The definitions in </w:t>
      </w:r>
      <w:r>
        <w:fldChar w:fldCharType="begin"/>
      </w:r>
      <w:r>
        <w:instrText xml:space="preserve"> REF _Ref444406523 \h </w:instrText>
      </w:r>
      <w:r>
        <w:fldChar w:fldCharType="separate"/>
      </w:r>
      <w:r w:rsidR="007E7240">
        <w:t xml:space="preserve">Table </w:t>
      </w:r>
      <w:r w:rsidR="007E7240">
        <w:rPr>
          <w:noProof/>
        </w:rPr>
        <w:t>13</w:t>
      </w:r>
      <w:r w:rsidR="007E7240">
        <w:noBreakHyphen/>
      </w:r>
      <w:r w:rsidR="007E7240">
        <w:rPr>
          <w:noProof/>
        </w:rPr>
        <w:t>2</w:t>
      </w:r>
      <w:r w:rsidR="007E7240">
        <w:t xml:space="preserve"> </w:t>
      </w:r>
      <w:r w:rsidR="007E7240" w:rsidRPr="00621EE9">
        <w:t>Control Origination and Definitions</w:t>
      </w:r>
      <w:r>
        <w:fldChar w:fldCharType="end"/>
      </w:r>
      <w:r>
        <w:t xml:space="preserve"> indicate where each security control originates.</w:t>
      </w:r>
      <w:r w:rsidR="00B81D66">
        <w:t xml:space="preserve"> </w:t>
      </w:r>
    </w:p>
    <w:p w14:paraId="4669AAFF" w14:textId="77777777" w:rsidR="004820A7" w:rsidRDefault="005D2948" w:rsidP="00994292">
      <w:pPr>
        <w:pStyle w:val="Caption"/>
      </w:pPr>
      <w:bookmarkStart w:id="316" w:name="_Toc437345257"/>
      <w:bookmarkStart w:id="317" w:name="_Ref443637111"/>
      <w:bookmarkStart w:id="318" w:name="_Ref444406523"/>
      <w:bookmarkStart w:id="319" w:name="_Ref444406526"/>
      <w:bookmarkStart w:id="320" w:name="_Toc462748504"/>
      <w:r>
        <w:t xml:space="preserve">Table </w:t>
      </w:r>
      <w:r w:rsidR="00CB38BB">
        <w:fldChar w:fldCharType="begin"/>
      </w:r>
      <w:r w:rsidR="00CB38BB">
        <w:instrText xml:space="preserve"> STYLEREF 1 \s </w:instrText>
      </w:r>
      <w:r w:rsidR="00CB38BB">
        <w:fldChar w:fldCharType="separate"/>
      </w:r>
      <w:r w:rsidR="007E7240">
        <w:rPr>
          <w:noProof/>
        </w:rPr>
        <w:t>13</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2</w:t>
      </w:r>
      <w:r w:rsidR="00CB38BB">
        <w:rPr>
          <w:noProof/>
        </w:rPr>
        <w:fldChar w:fldCharType="end"/>
      </w:r>
      <w:r>
        <w:t xml:space="preserve"> </w:t>
      </w:r>
      <w:r w:rsidRPr="00621EE9">
        <w:t>Control Origination and Definitions</w:t>
      </w:r>
      <w:bookmarkEnd w:id="316"/>
      <w:bookmarkEnd w:id="317"/>
      <w:bookmarkEnd w:id="318"/>
      <w:bookmarkEnd w:id="319"/>
      <w:bookmarkEnd w:id="3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3D45" w:rsidRPr="00A67573" w14:paraId="2F88F5C6" w14:textId="77777777" w:rsidTr="001C310B">
        <w:trPr>
          <w:cantSplit/>
          <w:trHeight w:val="288"/>
          <w:tblHeader/>
          <w:jc w:val="center"/>
        </w:trPr>
        <w:tc>
          <w:tcPr>
            <w:tcW w:w="2244" w:type="dxa"/>
            <w:shd w:val="clear" w:color="auto" w:fill="DBE5F1" w:themeFill="accent1" w:themeFillTint="33"/>
          </w:tcPr>
          <w:p w14:paraId="5ED1D792" w14:textId="77777777" w:rsidR="00E83D45" w:rsidRPr="00A67573" w:rsidRDefault="00AE3199" w:rsidP="00994292">
            <w:pPr>
              <w:pStyle w:val="GSATableHeading"/>
            </w:pPr>
            <w:r w:rsidRPr="00AE3199">
              <w:t>Control Origination</w:t>
            </w:r>
          </w:p>
        </w:tc>
        <w:tc>
          <w:tcPr>
            <w:tcW w:w="3404" w:type="dxa"/>
            <w:shd w:val="clear" w:color="auto" w:fill="DBE5F1" w:themeFill="accent1" w:themeFillTint="33"/>
          </w:tcPr>
          <w:p w14:paraId="3347DB33" w14:textId="77777777" w:rsidR="00E83D45" w:rsidRPr="00A67573" w:rsidRDefault="00AE3199" w:rsidP="00994292">
            <w:pPr>
              <w:pStyle w:val="GSATableHeading"/>
            </w:pPr>
            <w:r w:rsidRPr="00AE3199">
              <w:t>Definition</w:t>
            </w:r>
          </w:p>
        </w:tc>
        <w:tc>
          <w:tcPr>
            <w:tcW w:w="3702" w:type="dxa"/>
            <w:shd w:val="clear" w:color="auto" w:fill="DBE5F1" w:themeFill="accent1" w:themeFillTint="33"/>
          </w:tcPr>
          <w:p w14:paraId="66B1013A" w14:textId="77777777" w:rsidR="00E83D45" w:rsidRPr="00A67573" w:rsidRDefault="00AE3199" w:rsidP="00994292">
            <w:pPr>
              <w:pStyle w:val="GSATableHeading"/>
            </w:pPr>
            <w:r w:rsidRPr="00AE3199">
              <w:t>Example</w:t>
            </w:r>
          </w:p>
        </w:tc>
      </w:tr>
      <w:tr w:rsidR="00E83D45" w:rsidRPr="00A67573" w14:paraId="18440630" w14:textId="77777777" w:rsidTr="001C310B">
        <w:trPr>
          <w:cantSplit/>
          <w:trHeight w:val="288"/>
          <w:jc w:val="center"/>
        </w:trPr>
        <w:tc>
          <w:tcPr>
            <w:tcW w:w="2244" w:type="dxa"/>
            <w:shd w:val="clear" w:color="auto" w:fill="auto"/>
          </w:tcPr>
          <w:p w14:paraId="34496F64" w14:textId="77777777" w:rsidR="00E83D45" w:rsidRPr="00A67573" w:rsidRDefault="00AE3199" w:rsidP="00994292">
            <w:pPr>
              <w:pStyle w:val="GSATableText"/>
              <w:keepNext/>
            </w:pPr>
            <w:r w:rsidRPr="00AE3199">
              <w:t>Service Provider Corporate</w:t>
            </w:r>
          </w:p>
        </w:tc>
        <w:tc>
          <w:tcPr>
            <w:tcW w:w="3404" w:type="dxa"/>
            <w:shd w:val="clear" w:color="auto" w:fill="auto"/>
          </w:tcPr>
          <w:p w14:paraId="00432D98" w14:textId="22BB78F5" w:rsidR="00E83D45" w:rsidRPr="00A67573" w:rsidRDefault="00AE3199" w:rsidP="00B6366C">
            <w:pPr>
              <w:pStyle w:val="GSATableText"/>
              <w:keepNext/>
            </w:pPr>
            <w:r w:rsidRPr="00AE3199">
              <w:t xml:space="preserve">A control that originates from the </w:t>
            </w:r>
            <w:sdt>
              <w:sdtPr>
                <w:alias w:val="CSP Name"/>
                <w:tag w:val="cspname"/>
                <w:id w:val="-1595537231"/>
                <w:dataBinding w:xpath="/root[1]/companyinfo[1]/cspname[1]" w:storeItemID="{44BEC3F7-CE87-4EB0-838F-88333877F166}"/>
                <w:text/>
              </w:sdtPr>
              <w:sdtEndPr/>
              <w:sdtContent>
                <w:r w:rsidR="00D81901">
                  <w:t>CSP Name</w:t>
                </w:r>
              </w:sdtContent>
            </w:sdt>
            <w:r w:rsidR="00E57D49" w:rsidRPr="00AE3199">
              <w:t xml:space="preserve"> </w:t>
            </w:r>
            <w:r w:rsidRPr="00AE3199">
              <w:t>corporate network</w:t>
            </w:r>
            <w:r w:rsidR="00263591" w:rsidRPr="00AE3199">
              <w:t xml:space="preserve">.  </w:t>
            </w:r>
          </w:p>
        </w:tc>
        <w:tc>
          <w:tcPr>
            <w:tcW w:w="3702" w:type="dxa"/>
            <w:shd w:val="clear" w:color="auto" w:fill="auto"/>
          </w:tcPr>
          <w:p w14:paraId="2C38C0AA" w14:textId="77777777" w:rsidR="00E83D45" w:rsidRPr="00A67573" w:rsidRDefault="00AE3199" w:rsidP="00994292">
            <w:pPr>
              <w:pStyle w:val="GSATableText"/>
              <w:keepNext/>
            </w:pPr>
            <w:r w:rsidRPr="00AE3199">
              <w:t xml:space="preserve">DNS from the corporate network provides address resolution services for the information system and the service offering.  </w:t>
            </w:r>
          </w:p>
        </w:tc>
      </w:tr>
      <w:tr w:rsidR="00E83D45" w:rsidRPr="00A67573" w14:paraId="42306D7D" w14:textId="77777777" w:rsidTr="001C310B">
        <w:trPr>
          <w:cantSplit/>
          <w:trHeight w:val="288"/>
          <w:jc w:val="center"/>
        </w:trPr>
        <w:tc>
          <w:tcPr>
            <w:tcW w:w="2244" w:type="dxa"/>
            <w:shd w:val="clear" w:color="auto" w:fill="auto"/>
          </w:tcPr>
          <w:p w14:paraId="04AE2BCB" w14:textId="77777777" w:rsidR="00E83D45" w:rsidRPr="00A67573" w:rsidRDefault="00AE3199" w:rsidP="00DA4990">
            <w:pPr>
              <w:pStyle w:val="GSATableText"/>
            </w:pPr>
            <w:r w:rsidRPr="00AE3199">
              <w:t>Service Provider System Specific</w:t>
            </w:r>
          </w:p>
        </w:tc>
        <w:tc>
          <w:tcPr>
            <w:tcW w:w="3404" w:type="dxa"/>
            <w:shd w:val="clear" w:color="auto" w:fill="auto"/>
          </w:tcPr>
          <w:p w14:paraId="28D2C1BF" w14:textId="0D1C0BC6" w:rsidR="00E83D45" w:rsidRPr="00A67573" w:rsidRDefault="00AE3199" w:rsidP="00B6366C">
            <w:pPr>
              <w:pStyle w:val="GSATableText"/>
            </w:pPr>
            <w:r w:rsidRPr="00AE3199">
              <w:t xml:space="preserve">A control specific to a particular system at the </w:t>
            </w:r>
            <w:sdt>
              <w:sdtPr>
                <w:alias w:val="CSP Name"/>
                <w:tag w:val="cspname"/>
                <w:id w:val="1480719283"/>
                <w:dataBinding w:xpath="/root[1]/companyinfo[1]/cspname[1]" w:storeItemID="{44BEC3F7-CE87-4EB0-838F-88333877F166}"/>
                <w:text/>
              </w:sdtPr>
              <w:sdtEndPr/>
              <w:sdtContent>
                <w:r w:rsidR="00D81901">
                  <w:t>CSP Name</w:t>
                </w:r>
              </w:sdtContent>
            </w:sdt>
            <w:r w:rsidR="00C0036D" w:rsidRPr="00AE3199">
              <w:t xml:space="preserve"> </w:t>
            </w:r>
            <w:r w:rsidRPr="00AE3199">
              <w:t>and the control is not part of the standard corporate controls</w:t>
            </w:r>
            <w:r w:rsidR="00263591" w:rsidRPr="00AE3199">
              <w:t xml:space="preserve">.  </w:t>
            </w:r>
          </w:p>
        </w:tc>
        <w:tc>
          <w:tcPr>
            <w:tcW w:w="3702" w:type="dxa"/>
            <w:shd w:val="clear" w:color="auto" w:fill="auto"/>
          </w:tcPr>
          <w:p w14:paraId="385F7C4D" w14:textId="77777777" w:rsidR="00E83D45" w:rsidRPr="00A67573" w:rsidRDefault="00AE3199" w:rsidP="00DA4990">
            <w:pPr>
              <w:pStyle w:val="GSATableText"/>
            </w:pPr>
            <w:r w:rsidRPr="00AE3199">
              <w:t>A unique host based intrusion detection system (HIDs) is available on the service offering platform but is not available on the corporate network</w:t>
            </w:r>
            <w:r w:rsidR="00263591" w:rsidRPr="00AE3199">
              <w:t xml:space="preserve">.  </w:t>
            </w:r>
          </w:p>
        </w:tc>
      </w:tr>
      <w:tr w:rsidR="00E83D45" w:rsidRPr="00A67573" w14:paraId="3B623312" w14:textId="77777777" w:rsidTr="001C310B">
        <w:trPr>
          <w:cantSplit/>
          <w:trHeight w:val="288"/>
          <w:jc w:val="center"/>
        </w:trPr>
        <w:tc>
          <w:tcPr>
            <w:tcW w:w="2244" w:type="dxa"/>
            <w:shd w:val="clear" w:color="auto" w:fill="auto"/>
          </w:tcPr>
          <w:p w14:paraId="56E5343E" w14:textId="77777777" w:rsidR="00E83D45" w:rsidRPr="00A67573" w:rsidRDefault="00AE3199" w:rsidP="00DA4990">
            <w:pPr>
              <w:pStyle w:val="GSATableText"/>
            </w:pPr>
            <w:r w:rsidRPr="00AE3199">
              <w:t>Service Provider Hybrid</w:t>
            </w:r>
          </w:p>
        </w:tc>
        <w:tc>
          <w:tcPr>
            <w:tcW w:w="3404" w:type="dxa"/>
            <w:shd w:val="clear" w:color="auto" w:fill="auto"/>
          </w:tcPr>
          <w:p w14:paraId="32121494" w14:textId="07FC6A53" w:rsidR="00E83D45" w:rsidRPr="00A67573" w:rsidRDefault="00AE3199" w:rsidP="00B6366C">
            <w:pPr>
              <w:pStyle w:val="GSATableText"/>
            </w:pPr>
            <w:r w:rsidRPr="00AE3199">
              <w:t>A control that makes use of both corporate controls and additional controls specific to a particular system at the</w:t>
            </w:r>
            <w:r w:rsidR="00B6366C">
              <w:t xml:space="preserve"> </w:t>
            </w:r>
            <w:sdt>
              <w:sdtPr>
                <w:alias w:val="CSP Name"/>
                <w:tag w:val="cspname"/>
                <w:id w:val="1752618747"/>
                <w:dataBinding w:xpath="/root[1]/companyinfo[1]/cspname[1]" w:storeItemID="{44BEC3F7-CE87-4EB0-838F-88333877F166}"/>
                <w:text/>
              </w:sdtPr>
              <w:sdtEndPr/>
              <w:sdtContent>
                <w:r w:rsidR="00D81901">
                  <w:t>CSP Name</w:t>
                </w:r>
              </w:sdtContent>
            </w:sdt>
            <w:r w:rsidRPr="00AE3199">
              <w:t>.</w:t>
            </w:r>
          </w:p>
        </w:tc>
        <w:tc>
          <w:tcPr>
            <w:tcW w:w="3702" w:type="dxa"/>
            <w:shd w:val="clear" w:color="auto" w:fill="auto"/>
          </w:tcPr>
          <w:p w14:paraId="7AAC3460" w14:textId="77777777" w:rsidR="00E83D45" w:rsidRPr="00A67573" w:rsidRDefault="00AE3199" w:rsidP="00DA4990">
            <w:pPr>
              <w:pStyle w:val="GSATableText"/>
            </w:pPr>
            <w:r w:rsidRPr="00AE3199">
              <w:t xml:space="preserve">There </w:t>
            </w:r>
            <w:r w:rsidR="00A452E7" w:rsidRPr="00A67573">
              <w:t>a</w:t>
            </w:r>
            <w:r w:rsidR="00A452E7">
              <w:t>re</w:t>
            </w:r>
            <w:r w:rsidR="00A452E7" w:rsidRPr="00A67573">
              <w:t xml:space="preserve"> scans</w:t>
            </w:r>
            <w:r w:rsidRPr="00AE3199">
              <w:t xml:space="preserve"> of the corporate network infrastructure</w:t>
            </w:r>
            <w:r w:rsidR="00263591" w:rsidRPr="00AE3199">
              <w:t>; scans</w:t>
            </w:r>
            <w:r w:rsidRPr="00AE3199">
              <w:t xml:space="preserve"> of databases and web based application are system specific.</w:t>
            </w:r>
          </w:p>
        </w:tc>
      </w:tr>
      <w:tr w:rsidR="00E83D45" w:rsidRPr="00A67573" w14:paraId="08E8C295" w14:textId="77777777" w:rsidTr="001C310B">
        <w:trPr>
          <w:cantSplit/>
          <w:trHeight w:val="288"/>
          <w:jc w:val="center"/>
        </w:trPr>
        <w:tc>
          <w:tcPr>
            <w:tcW w:w="2244" w:type="dxa"/>
            <w:shd w:val="clear" w:color="auto" w:fill="auto"/>
          </w:tcPr>
          <w:p w14:paraId="414E1E78" w14:textId="77777777" w:rsidR="00E83D45" w:rsidRPr="00A67573" w:rsidRDefault="00AE3199" w:rsidP="00DA4990">
            <w:pPr>
              <w:pStyle w:val="GSATableText"/>
            </w:pPr>
            <w:r w:rsidRPr="00AE3199">
              <w:t>Configured by Customer</w:t>
            </w:r>
          </w:p>
        </w:tc>
        <w:tc>
          <w:tcPr>
            <w:tcW w:w="3404" w:type="dxa"/>
            <w:shd w:val="clear" w:color="auto" w:fill="auto"/>
          </w:tcPr>
          <w:p w14:paraId="6CF3AEC4" w14:textId="77777777" w:rsidR="00E83D45" w:rsidRPr="00A67573" w:rsidRDefault="00AE3199" w:rsidP="00DA4990">
            <w:pPr>
              <w:pStyle w:val="GSATableText"/>
            </w:pPr>
            <w:r w:rsidRPr="00AE3199">
              <w:t>A control where the customer needs to apply a configuration in order to meet the control requirement</w:t>
            </w:r>
            <w:r w:rsidR="00263591" w:rsidRPr="00AE3199">
              <w:t xml:space="preserve">.  </w:t>
            </w:r>
          </w:p>
        </w:tc>
        <w:tc>
          <w:tcPr>
            <w:tcW w:w="3702" w:type="dxa"/>
            <w:shd w:val="clear" w:color="auto" w:fill="auto"/>
          </w:tcPr>
          <w:p w14:paraId="5B8498DA" w14:textId="77777777" w:rsidR="00E83D45" w:rsidRPr="00A67573" w:rsidRDefault="00AE3199" w:rsidP="00DA4990">
            <w:pPr>
              <w:pStyle w:val="GSATableText"/>
            </w:pPr>
            <w:r w:rsidRPr="00AE3199">
              <w:t>User profiles, policy/audit configurations, enabling/disabling key switches (e.g., enable/disable http</w:t>
            </w:r>
            <w:r w:rsidR="00241968">
              <w:t>*</w:t>
            </w:r>
            <w:r w:rsidRPr="00AE3199">
              <w:t xml:space="preserve"> or https, etc.), entering an IP range specific to their organization are configurable by the customer</w:t>
            </w:r>
            <w:r w:rsidR="00263591" w:rsidRPr="00AE3199">
              <w:t xml:space="preserve">.  </w:t>
            </w:r>
          </w:p>
        </w:tc>
      </w:tr>
      <w:tr w:rsidR="00E83D45" w:rsidRPr="00A67573" w14:paraId="72838359" w14:textId="77777777" w:rsidTr="001C310B">
        <w:trPr>
          <w:cantSplit/>
          <w:trHeight w:val="288"/>
          <w:jc w:val="center"/>
        </w:trPr>
        <w:tc>
          <w:tcPr>
            <w:tcW w:w="2244" w:type="dxa"/>
            <w:shd w:val="clear" w:color="auto" w:fill="auto"/>
          </w:tcPr>
          <w:p w14:paraId="647D8A5F" w14:textId="77777777" w:rsidR="00E83D45" w:rsidRPr="00A67573" w:rsidRDefault="00AE3199" w:rsidP="00DA4990">
            <w:pPr>
              <w:pStyle w:val="GSATableText"/>
            </w:pPr>
            <w:r w:rsidRPr="00AE3199">
              <w:t>Provided by Customer</w:t>
            </w:r>
          </w:p>
        </w:tc>
        <w:tc>
          <w:tcPr>
            <w:tcW w:w="3404" w:type="dxa"/>
            <w:shd w:val="clear" w:color="auto" w:fill="auto"/>
          </w:tcPr>
          <w:p w14:paraId="3F3239DA" w14:textId="77777777" w:rsidR="00E83D45" w:rsidRPr="00A67573" w:rsidRDefault="00AE3199" w:rsidP="00DA4990">
            <w:pPr>
              <w:pStyle w:val="GSATableText"/>
            </w:pPr>
            <w:r w:rsidRPr="00AE3199">
              <w:t>A control where the customer needs to provide additional hardware or software in order to meet the control requirement</w:t>
            </w:r>
            <w:r w:rsidR="00263591" w:rsidRPr="00AE3199">
              <w:t xml:space="preserve">.  </w:t>
            </w:r>
          </w:p>
        </w:tc>
        <w:tc>
          <w:tcPr>
            <w:tcW w:w="3702" w:type="dxa"/>
            <w:shd w:val="clear" w:color="auto" w:fill="auto"/>
          </w:tcPr>
          <w:p w14:paraId="04E223C9" w14:textId="77777777" w:rsidR="00E83D45" w:rsidRPr="00A67573" w:rsidRDefault="00AE3199" w:rsidP="00DA4990">
            <w:pPr>
              <w:pStyle w:val="GSATableText"/>
            </w:pPr>
            <w:r w:rsidRPr="00AE3199">
              <w:t>The customer provides a SAML SSO solution to implement two-factor authentication.</w:t>
            </w:r>
          </w:p>
        </w:tc>
      </w:tr>
      <w:tr w:rsidR="00E83D45" w:rsidRPr="00A67573" w14:paraId="41E4AC20" w14:textId="77777777" w:rsidTr="001C310B">
        <w:trPr>
          <w:cantSplit/>
          <w:trHeight w:val="288"/>
          <w:jc w:val="center"/>
        </w:trPr>
        <w:tc>
          <w:tcPr>
            <w:tcW w:w="2244" w:type="dxa"/>
            <w:shd w:val="clear" w:color="auto" w:fill="auto"/>
          </w:tcPr>
          <w:p w14:paraId="3A52E96A" w14:textId="77777777" w:rsidR="00E83D45" w:rsidRPr="00A67573" w:rsidRDefault="00AE3199" w:rsidP="00DA4990">
            <w:pPr>
              <w:pStyle w:val="GSATableText"/>
            </w:pPr>
            <w:r w:rsidRPr="00AE3199">
              <w:t>Shared</w:t>
            </w:r>
          </w:p>
        </w:tc>
        <w:tc>
          <w:tcPr>
            <w:tcW w:w="3404" w:type="dxa"/>
            <w:shd w:val="clear" w:color="auto" w:fill="auto"/>
          </w:tcPr>
          <w:p w14:paraId="19D1598F" w14:textId="798798E3" w:rsidR="00E83D45" w:rsidRPr="00A67573" w:rsidRDefault="00AE3199" w:rsidP="00B6366C">
            <w:pPr>
              <w:pStyle w:val="GSATableText"/>
            </w:pPr>
            <w:r w:rsidRPr="00AE3199">
              <w:t xml:space="preserve">A control that is managed and implemented partially by the </w:t>
            </w:r>
            <w:sdt>
              <w:sdtPr>
                <w:alias w:val="CSP Name"/>
                <w:tag w:val="cspname"/>
                <w:id w:val="-2025856045"/>
                <w:dataBinding w:xpath="/root[1]/companyinfo[1]/cspname[1]" w:storeItemID="{44BEC3F7-CE87-4EB0-838F-88333877F166}"/>
                <w:text/>
              </w:sdtPr>
              <w:sdtEndPr/>
              <w:sdtContent>
                <w:r w:rsidR="00D81901">
                  <w:t>CSP Name</w:t>
                </w:r>
              </w:sdtContent>
            </w:sdt>
            <w:r w:rsidR="00C0036D" w:rsidRPr="00AE3199">
              <w:t xml:space="preserve"> </w:t>
            </w:r>
            <w:r w:rsidRPr="00AE3199">
              <w:t>and partially by the customer</w:t>
            </w:r>
            <w:r w:rsidR="00263591" w:rsidRPr="00AE3199">
              <w:t xml:space="preserve">.  </w:t>
            </w:r>
          </w:p>
        </w:tc>
        <w:tc>
          <w:tcPr>
            <w:tcW w:w="3702" w:type="dxa"/>
            <w:shd w:val="clear" w:color="auto" w:fill="auto"/>
          </w:tcPr>
          <w:p w14:paraId="0F657275" w14:textId="77777777" w:rsidR="00E83D45" w:rsidRPr="00A67573" w:rsidRDefault="00AE3199" w:rsidP="00B6366C">
            <w:pPr>
              <w:pStyle w:val="GSATableText"/>
            </w:pPr>
            <w:r w:rsidRPr="00AE3199">
              <w:t xml:space="preserve">Security awareness training must be conducted by both the </w:t>
            </w:r>
            <w:r w:rsidR="00B6366C">
              <w:t>CSPN</w:t>
            </w:r>
            <w:r w:rsidR="00E57D49" w:rsidRPr="00AE3199">
              <w:t xml:space="preserve"> </w:t>
            </w:r>
            <w:r w:rsidRPr="00AE3199">
              <w:t>and the customer</w:t>
            </w:r>
            <w:r w:rsidR="00263591" w:rsidRPr="00AE3199">
              <w:t xml:space="preserve">.  </w:t>
            </w:r>
          </w:p>
        </w:tc>
      </w:tr>
      <w:tr w:rsidR="00E83D45" w:rsidRPr="00A67573" w14:paraId="4F2FA9D2" w14:textId="77777777" w:rsidTr="001C310B">
        <w:trPr>
          <w:cantSplit/>
          <w:trHeight w:val="288"/>
          <w:jc w:val="center"/>
        </w:trPr>
        <w:tc>
          <w:tcPr>
            <w:tcW w:w="2244" w:type="dxa"/>
            <w:shd w:val="clear" w:color="auto" w:fill="auto"/>
          </w:tcPr>
          <w:p w14:paraId="7CAC153F" w14:textId="77777777" w:rsidR="00E83D45" w:rsidRPr="00A67573" w:rsidRDefault="00AE3199" w:rsidP="00DA4990">
            <w:pPr>
              <w:pStyle w:val="GSATableText"/>
            </w:pPr>
            <w:r w:rsidRPr="00AE3199">
              <w:t xml:space="preserve">Inherited from pre-existing </w:t>
            </w:r>
            <w:r w:rsidR="002350CE">
              <w:t>FedRAMP Authorization</w:t>
            </w:r>
          </w:p>
        </w:tc>
        <w:tc>
          <w:tcPr>
            <w:tcW w:w="3404" w:type="dxa"/>
            <w:shd w:val="clear" w:color="auto" w:fill="auto"/>
          </w:tcPr>
          <w:p w14:paraId="70B818FB" w14:textId="62013925" w:rsidR="00E83D45" w:rsidRPr="00A67573" w:rsidRDefault="00AE3199" w:rsidP="00B6366C">
            <w:pPr>
              <w:pStyle w:val="GSATableText"/>
            </w:pPr>
            <w:r w:rsidRPr="00AE3199">
              <w:t xml:space="preserve">A control that is inherited </w:t>
            </w:r>
            <w:r w:rsidR="00A452E7" w:rsidRPr="00A67573">
              <w:t>from another</w:t>
            </w:r>
            <w:r w:rsidRPr="00AE3199">
              <w:t xml:space="preserve"> </w:t>
            </w:r>
            <w:sdt>
              <w:sdtPr>
                <w:alias w:val="CSP Name"/>
                <w:tag w:val="cspname"/>
                <w:id w:val="946894203"/>
                <w:dataBinding w:xpath="/root[1]/companyinfo[1]/cspname[1]" w:storeItemID="{44BEC3F7-CE87-4EB0-838F-88333877F166}"/>
                <w:text/>
              </w:sdtPr>
              <w:sdtEndPr/>
              <w:sdtContent>
                <w:r w:rsidR="00D81901">
                  <w:t>CSP Name</w:t>
                </w:r>
              </w:sdtContent>
            </w:sdt>
            <w:r w:rsidR="00C0036D" w:rsidRPr="00AE3199">
              <w:t xml:space="preserve"> </w:t>
            </w:r>
            <w:r w:rsidRPr="00AE3199">
              <w:t xml:space="preserve">system that has already received a </w:t>
            </w:r>
            <w:r w:rsidR="002350CE">
              <w:t>FedRAMP Authorization</w:t>
            </w:r>
            <w:r w:rsidRPr="00AE3199">
              <w:t>.</w:t>
            </w:r>
          </w:p>
        </w:tc>
        <w:tc>
          <w:tcPr>
            <w:tcW w:w="3702" w:type="dxa"/>
            <w:shd w:val="clear" w:color="auto" w:fill="auto"/>
          </w:tcPr>
          <w:p w14:paraId="61A34234" w14:textId="77777777" w:rsidR="00E83D45" w:rsidRPr="00A67573" w:rsidRDefault="00AE3199" w:rsidP="00DA4990">
            <w:pPr>
              <w:pStyle w:val="GSATableText"/>
            </w:pPr>
            <w:r w:rsidRPr="00AE3199">
              <w:t>A PaaS or SaaS provider inherits PE controls from an IaaS provider.</w:t>
            </w:r>
          </w:p>
        </w:tc>
      </w:tr>
    </w:tbl>
    <w:p w14:paraId="7292AA76" w14:textId="77777777" w:rsidR="00B81D66" w:rsidRDefault="00241968" w:rsidP="00DA4990">
      <w:bookmarkStart w:id="321" w:name="_Toc383430508"/>
      <w:bookmarkStart w:id="322" w:name="_Toc383433192"/>
      <w:bookmarkStart w:id="323" w:name="_Toc383444424"/>
      <w:bookmarkStart w:id="324" w:name="_Toc385594063"/>
      <w:bookmarkStart w:id="325" w:name="_Toc385594455"/>
      <w:bookmarkStart w:id="326" w:name="_Toc385594843"/>
      <w:r>
        <w:t>*</w:t>
      </w:r>
      <w:r w:rsidRPr="00241968">
        <w:t>Hyper Text Transport Protocol</w:t>
      </w:r>
      <w:r>
        <w:t xml:space="preserve"> (http)</w:t>
      </w:r>
    </w:p>
    <w:p w14:paraId="7FA27483" w14:textId="77777777" w:rsidR="00052F57" w:rsidRDefault="00B81D66" w:rsidP="00DA4990">
      <w:r w:rsidRPr="00B81D66">
        <w:rPr>
          <w:rStyle w:val="GSAItalicEmphasisChar"/>
        </w:rPr>
        <w:t>Responsible Role</w:t>
      </w:r>
      <w:r w:rsidRPr="00B81D66">
        <w:t xml:space="preserve"> indicates the role of CSP employee who can best respond to questions about the particular control that is described.</w:t>
      </w:r>
    </w:p>
    <w:p w14:paraId="165CCB57" w14:textId="77777777" w:rsidR="000D1972" w:rsidRDefault="00906DA9" w:rsidP="00DA4990">
      <w:pPr>
        <w:pStyle w:val="Heading2"/>
      </w:pPr>
      <w:bookmarkStart w:id="327" w:name="_Toc449543296"/>
      <w:bookmarkStart w:id="328" w:name="_Toc464803522"/>
      <w:r w:rsidRPr="002C3786">
        <w:t>Access Control (AC)</w:t>
      </w:r>
      <w:bookmarkEnd w:id="321"/>
      <w:bookmarkEnd w:id="322"/>
      <w:bookmarkEnd w:id="323"/>
      <w:bookmarkEnd w:id="324"/>
      <w:bookmarkEnd w:id="325"/>
      <w:bookmarkEnd w:id="326"/>
      <w:bookmarkEnd w:id="327"/>
      <w:bookmarkEnd w:id="328"/>
      <w:r w:rsidRPr="002C3786">
        <w:t xml:space="preserve"> </w:t>
      </w:r>
    </w:p>
    <w:p w14:paraId="00F184ED" w14:textId="77777777" w:rsidR="001D3BC5" w:rsidRPr="00C25B94" w:rsidRDefault="001D3BC5" w:rsidP="001D3BC5">
      <w:pPr>
        <w:pStyle w:val="Heading3"/>
      </w:pPr>
      <w:bookmarkStart w:id="329" w:name="_Toc449543297"/>
      <w:bookmarkStart w:id="330" w:name="_Toc464803523"/>
      <w:bookmarkStart w:id="331" w:name="_Toc383429259"/>
      <w:bookmarkStart w:id="332" w:name="_Toc383430509"/>
      <w:bookmarkStart w:id="333" w:name="_Toc383433193"/>
      <w:bookmarkStart w:id="334" w:name="_Toc383444425"/>
      <w:bookmarkStart w:id="335" w:name="_Toc385594064"/>
      <w:bookmarkStart w:id="336" w:name="_Toc385594456"/>
      <w:bookmarkStart w:id="337" w:name="_Toc385594844"/>
      <w:bookmarkStart w:id="338" w:name="_Toc388620699"/>
      <w:r w:rsidRPr="00C25B94">
        <w:t>AC-1</w:t>
      </w:r>
      <w:r>
        <w:t xml:space="preserve"> </w:t>
      </w:r>
      <w:r w:rsidRPr="00C25B94">
        <w:t xml:space="preserve">Access Control Policy and Procedures Requirements </w:t>
      </w:r>
      <w:r>
        <w:t>(L)</w:t>
      </w:r>
      <w:r w:rsidR="003A7A8D">
        <w:t xml:space="preserve"> </w:t>
      </w:r>
      <w:r>
        <w:t>(M)</w:t>
      </w:r>
      <w:bookmarkEnd w:id="329"/>
      <w:bookmarkEnd w:id="330"/>
    </w:p>
    <w:p w14:paraId="4C85340A" w14:textId="77777777" w:rsidR="001D3BC5" w:rsidRDefault="001D3BC5" w:rsidP="007E5E11">
      <w:pPr>
        <w:keepNext/>
        <w:widowControl/>
      </w:pPr>
      <w:r w:rsidRPr="001600E2">
        <w:t>The organization:</w:t>
      </w:r>
    </w:p>
    <w:p w14:paraId="2D2A4977" w14:textId="77777777" w:rsidR="001D3BC5" w:rsidRDefault="00F2579B" w:rsidP="00914FE7">
      <w:pPr>
        <w:pStyle w:val="GSAListParagraphalpha"/>
        <w:keepNext/>
        <w:widowControl/>
        <w:numPr>
          <w:ilvl w:val="0"/>
          <w:numId w:val="111"/>
        </w:numPr>
      </w:pPr>
      <w:r>
        <w:t>Develops, documents</w:t>
      </w:r>
      <w:r w:rsidR="001D3BC5" w:rsidRPr="006F3117">
        <w:t xml:space="preserve"> and disseminates to [</w:t>
      </w:r>
      <w:r w:rsidR="001D3BC5" w:rsidRPr="002B4E6E">
        <w:rPr>
          <w:rStyle w:val="GSAItalicEmphasisChar"/>
        </w:rPr>
        <w:t>Assignment: organization-defined personnel or roles</w:t>
      </w:r>
      <w:r w:rsidR="001D3BC5" w:rsidRPr="006F3117">
        <w:t>]:</w:t>
      </w:r>
    </w:p>
    <w:p w14:paraId="4A511367" w14:textId="77777777" w:rsidR="001D3BC5" w:rsidRPr="00922710" w:rsidRDefault="001D3BC5" w:rsidP="001D3BC5">
      <w:pPr>
        <w:pStyle w:val="GSAListParagraphalpha2"/>
      </w:pPr>
      <w:r w:rsidRPr="00922710">
        <w:t>An access control policy that addresses purpose, scope, roles, responsibilities, management commitment, coordinatio</w:t>
      </w:r>
      <w:r w:rsidR="00F2579B">
        <w:t>n among organizational entities,</w:t>
      </w:r>
      <w:r w:rsidRPr="00922710">
        <w:t xml:space="preserve"> and compliance; and</w:t>
      </w:r>
    </w:p>
    <w:p w14:paraId="23622099" w14:textId="77777777" w:rsidR="001D3BC5" w:rsidRPr="00922710" w:rsidRDefault="001D3BC5" w:rsidP="001D3BC5">
      <w:pPr>
        <w:pStyle w:val="GSAListParagraphalpha2"/>
      </w:pPr>
      <w:r w:rsidRPr="00922710">
        <w:t>Procedures to facilitate the implementation of the access control policy and associated access controls; and</w:t>
      </w:r>
    </w:p>
    <w:p w14:paraId="068960AE" w14:textId="77777777" w:rsidR="001D3BC5" w:rsidRDefault="001D3BC5" w:rsidP="007E5E11">
      <w:pPr>
        <w:pStyle w:val="GSAListParagraphalpha"/>
        <w:keepNext/>
        <w:widowControl/>
      </w:pPr>
      <w:r w:rsidRPr="006F3117">
        <w:t>Reviews and updates the current:</w:t>
      </w:r>
    </w:p>
    <w:p w14:paraId="5F4EB78B" w14:textId="77777777" w:rsidR="001D3BC5" w:rsidRDefault="001D3BC5" w:rsidP="001D3BC5">
      <w:pPr>
        <w:pStyle w:val="GSAListParagraphalpha2"/>
      </w:pPr>
      <w:r w:rsidRPr="006F3117">
        <w:t>Access control policy [</w:t>
      </w:r>
      <w:r w:rsidR="00895AF9">
        <w:rPr>
          <w:rStyle w:val="GSAItalicEmphasisChar"/>
        </w:rPr>
        <w:t>FedRAMP</w:t>
      </w:r>
      <w:r w:rsidRPr="00D62A31">
        <w:rPr>
          <w:rStyle w:val="GSAItalicEmphasisChar"/>
        </w:rPr>
        <w:t xml:space="preserve"> Assignment: </w:t>
      </w:r>
      <w:r w:rsidRPr="001D3BC5">
        <w:rPr>
          <w:rStyle w:val="GSAItalicEmphasisChar"/>
        </w:rPr>
        <w:t>at least every 3 years</w:t>
      </w:r>
      <w:r w:rsidRPr="001600E2">
        <w:t>]; and</w:t>
      </w:r>
    </w:p>
    <w:p w14:paraId="69E44282" w14:textId="77777777" w:rsidR="001D3BC5" w:rsidRDefault="001D3BC5" w:rsidP="001D3BC5">
      <w:pPr>
        <w:pStyle w:val="GSAListParagraphalpha2"/>
      </w:pPr>
      <w:r w:rsidRPr="006F3117">
        <w:t>Access control procedures [</w:t>
      </w:r>
      <w:r w:rsidR="00895AF9">
        <w:rPr>
          <w:rStyle w:val="GSAItalicEmphasisChar"/>
        </w:rPr>
        <w:t>FedRAMP</w:t>
      </w:r>
      <w:r w:rsidRPr="00D62A31">
        <w:rPr>
          <w:rStyle w:val="GSAItalicEmphasisChar"/>
        </w:rPr>
        <w:t xml:space="preserve"> Assignment: </w:t>
      </w:r>
      <w:r w:rsidRPr="001D3BC5">
        <w:rPr>
          <w:rStyle w:val="GSAItalicEmphasisChar"/>
        </w:rPr>
        <w:t>at least annually</w:t>
      </w:r>
      <w:r w:rsidRPr="001600E2">
        <w:t>].</w:t>
      </w:r>
    </w:p>
    <w:bookmarkEnd w:id="331"/>
    <w:bookmarkEnd w:id="332"/>
    <w:bookmarkEnd w:id="333"/>
    <w:bookmarkEnd w:id="334"/>
    <w:bookmarkEnd w:id="335"/>
    <w:bookmarkEnd w:id="336"/>
    <w:bookmarkEnd w:id="337"/>
    <w:bookmarkEnd w:id="338"/>
    <w:p w14:paraId="74D86E75" w14:textId="77777777" w:rsidR="005A5CE4" w:rsidRDefault="005A5CE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DC7541" w:rsidRPr="002C3786" w14:paraId="791933C2" w14:textId="77777777" w:rsidTr="001C310B">
        <w:trPr>
          <w:cantSplit/>
          <w:trHeight w:val="288"/>
          <w:tblHeader/>
        </w:trPr>
        <w:tc>
          <w:tcPr>
            <w:tcW w:w="811" w:type="pct"/>
            <w:shd w:val="clear" w:color="auto" w:fill="DBE5F1" w:themeFill="accent1" w:themeFillTint="33"/>
            <w:tcMar>
              <w:top w:w="43" w:type="dxa"/>
              <w:bottom w:w="43" w:type="dxa"/>
            </w:tcMar>
          </w:tcPr>
          <w:p w14:paraId="2E127AA9" w14:textId="77777777" w:rsidR="00DC7541" w:rsidRPr="002C3786" w:rsidRDefault="00DC7541" w:rsidP="00675BAC">
            <w:pPr>
              <w:pStyle w:val="GSATableHeading"/>
            </w:pPr>
            <w:r w:rsidRPr="002C3786">
              <w:t>AC-</w:t>
            </w:r>
            <w:r>
              <w:t>1</w:t>
            </w:r>
          </w:p>
        </w:tc>
        <w:tc>
          <w:tcPr>
            <w:tcW w:w="4189" w:type="pct"/>
            <w:shd w:val="clear" w:color="auto" w:fill="DBE5F1" w:themeFill="accent1" w:themeFillTint="33"/>
          </w:tcPr>
          <w:p w14:paraId="15F87E7D" w14:textId="77777777" w:rsidR="00DC7541" w:rsidRPr="002C3786" w:rsidRDefault="00DC7541" w:rsidP="00675BAC">
            <w:pPr>
              <w:pStyle w:val="GSATableHeading"/>
            </w:pPr>
            <w:r w:rsidRPr="002C3786">
              <w:t>Control Summary Information</w:t>
            </w:r>
          </w:p>
        </w:tc>
      </w:tr>
      <w:tr w:rsidR="00DC7541" w:rsidRPr="002C3786" w14:paraId="74E775D1" w14:textId="77777777" w:rsidTr="001C310B">
        <w:trPr>
          <w:trHeight w:val="288"/>
        </w:trPr>
        <w:tc>
          <w:tcPr>
            <w:tcW w:w="5000" w:type="pct"/>
            <w:gridSpan w:val="2"/>
            <w:tcMar>
              <w:top w:w="43" w:type="dxa"/>
              <w:bottom w:w="43" w:type="dxa"/>
            </w:tcMar>
          </w:tcPr>
          <w:p w14:paraId="56E39C13" w14:textId="77777777" w:rsidR="00DC7541" w:rsidRPr="002C3786" w:rsidRDefault="00DC7541" w:rsidP="00675BAC">
            <w:pPr>
              <w:pStyle w:val="GSATableText"/>
              <w:keepNext/>
              <w:keepLines/>
            </w:pPr>
            <w:r w:rsidRPr="002C3786">
              <w:t>Responsible Role:</w:t>
            </w:r>
            <w:r>
              <w:t xml:space="preserve"> </w:t>
            </w:r>
          </w:p>
        </w:tc>
      </w:tr>
      <w:tr w:rsidR="00DC7541" w:rsidRPr="00D00D47" w14:paraId="02E99C88" w14:textId="77777777" w:rsidTr="001C310B">
        <w:trPr>
          <w:trHeight w:val="288"/>
        </w:trPr>
        <w:tc>
          <w:tcPr>
            <w:tcW w:w="5000" w:type="pct"/>
            <w:gridSpan w:val="2"/>
            <w:tcMar>
              <w:top w:w="43" w:type="dxa"/>
              <w:bottom w:w="43" w:type="dxa"/>
            </w:tcMar>
          </w:tcPr>
          <w:p w14:paraId="6E9FC8DC" w14:textId="77777777" w:rsidR="00DC7541" w:rsidRPr="00D00D47" w:rsidRDefault="00DC7541" w:rsidP="00C2392F">
            <w:pPr>
              <w:pStyle w:val="GSATableText"/>
            </w:pPr>
            <w:r w:rsidRPr="00D00D47">
              <w:t>Parameter AC-</w:t>
            </w:r>
            <w:r>
              <w:t>1</w:t>
            </w:r>
            <w:r w:rsidRPr="00D00D47">
              <w:t>(a):</w:t>
            </w:r>
            <w:r>
              <w:t xml:space="preserve"> </w:t>
            </w:r>
          </w:p>
        </w:tc>
      </w:tr>
      <w:tr w:rsidR="00DC7541" w:rsidRPr="00D00D47" w14:paraId="0529EB20" w14:textId="77777777" w:rsidTr="001C310B">
        <w:trPr>
          <w:trHeight w:val="288"/>
        </w:trPr>
        <w:tc>
          <w:tcPr>
            <w:tcW w:w="5000" w:type="pct"/>
            <w:gridSpan w:val="2"/>
            <w:tcMar>
              <w:top w:w="43" w:type="dxa"/>
              <w:bottom w:w="43" w:type="dxa"/>
            </w:tcMar>
          </w:tcPr>
          <w:p w14:paraId="5726C394" w14:textId="77777777" w:rsidR="00DC7541" w:rsidRPr="00D00D47" w:rsidRDefault="00DC7541" w:rsidP="00C2392F">
            <w:pPr>
              <w:pStyle w:val="GSATableText"/>
            </w:pPr>
            <w:r w:rsidRPr="00D00D47">
              <w:t>Parameter AC-</w:t>
            </w:r>
            <w:r>
              <w:t>1(b</w:t>
            </w:r>
            <w:r w:rsidRPr="00D00D47">
              <w:t>)</w:t>
            </w:r>
            <w:r w:rsidR="00F90DC6">
              <w:t>(</w:t>
            </w:r>
            <w:r>
              <w:t>1</w:t>
            </w:r>
            <w:r w:rsidR="00F90DC6">
              <w:t>)</w:t>
            </w:r>
            <w:r w:rsidRPr="00D00D47">
              <w:t>:</w:t>
            </w:r>
            <w:r>
              <w:t xml:space="preserve"> </w:t>
            </w:r>
          </w:p>
        </w:tc>
      </w:tr>
      <w:tr w:rsidR="00DC7541" w:rsidRPr="00D00D47" w14:paraId="5D134F9C" w14:textId="77777777" w:rsidTr="001C310B">
        <w:trPr>
          <w:trHeight w:val="288"/>
        </w:trPr>
        <w:tc>
          <w:tcPr>
            <w:tcW w:w="5000" w:type="pct"/>
            <w:gridSpan w:val="2"/>
            <w:tcMar>
              <w:top w:w="43" w:type="dxa"/>
              <w:bottom w:w="43" w:type="dxa"/>
            </w:tcMar>
          </w:tcPr>
          <w:p w14:paraId="342DD363" w14:textId="77777777" w:rsidR="00DC7541" w:rsidRPr="00D00D47" w:rsidRDefault="00DC7541" w:rsidP="00C2392F">
            <w:pPr>
              <w:pStyle w:val="GSATableText"/>
            </w:pPr>
            <w:r w:rsidRPr="00D00D47">
              <w:t>Parameter AC-</w:t>
            </w:r>
            <w:r>
              <w:t>1(b</w:t>
            </w:r>
            <w:r w:rsidRPr="00D00D47">
              <w:t>)</w:t>
            </w:r>
            <w:r w:rsidR="00F90DC6">
              <w:t>(</w:t>
            </w:r>
            <w:r>
              <w:t>2</w:t>
            </w:r>
            <w:r w:rsidR="00F90DC6">
              <w:t>)</w:t>
            </w:r>
            <w:r w:rsidRPr="00D00D47">
              <w:t>:</w:t>
            </w:r>
            <w:r>
              <w:t xml:space="preserve"> </w:t>
            </w:r>
          </w:p>
        </w:tc>
      </w:tr>
      <w:tr w:rsidR="00DC7541" w:rsidRPr="002C3786" w14:paraId="3374C56E" w14:textId="77777777" w:rsidTr="001C310B">
        <w:trPr>
          <w:trHeight w:val="288"/>
        </w:trPr>
        <w:tc>
          <w:tcPr>
            <w:tcW w:w="5000" w:type="pct"/>
            <w:gridSpan w:val="2"/>
            <w:tcMar>
              <w:top w:w="43" w:type="dxa"/>
              <w:bottom w:w="43" w:type="dxa"/>
            </w:tcMar>
            <w:vAlign w:val="bottom"/>
          </w:tcPr>
          <w:p w14:paraId="48E1FAEC" w14:textId="77777777" w:rsidR="00DC7541" w:rsidRPr="002C3786" w:rsidRDefault="00DC7541" w:rsidP="00DA4990">
            <w:pPr>
              <w:pStyle w:val="GSATableText"/>
            </w:pPr>
            <w:r w:rsidRPr="002C3786">
              <w:t>Implementation Status (check all that apply):</w:t>
            </w:r>
          </w:p>
          <w:p w14:paraId="2064151D" w14:textId="77777777" w:rsidR="00DC7541" w:rsidRPr="002C3786" w:rsidRDefault="00CB38BB" w:rsidP="00DA4990">
            <w:pPr>
              <w:pStyle w:val="GSATableText"/>
            </w:pPr>
            <w:sdt>
              <w:sdtPr>
                <w:id w:val="-231161770"/>
                <w14:checkbox>
                  <w14:checked w14:val="0"/>
                  <w14:checkedState w14:val="2612" w14:font="ＭＳ ゴシック"/>
                  <w14:uncheckedState w14:val="2610" w14:font="ＭＳ ゴシック"/>
                </w14:checkbox>
              </w:sdtPr>
              <w:sdtEndPr/>
              <w:sdtContent>
                <w:r w:rsidR="000E29E5" w:rsidRPr="006A4B9F">
                  <w:rPr>
                    <w:rFonts w:eastAsia="MS Gothic" w:hint="eastAsia"/>
                  </w:rPr>
                  <w:t>☐</w:t>
                </w:r>
              </w:sdtContent>
            </w:sdt>
            <w:r w:rsidR="000E29E5">
              <w:t xml:space="preserve"> </w:t>
            </w:r>
            <w:r w:rsidR="00DC7541" w:rsidRPr="002C3786">
              <w:t>Implemented</w:t>
            </w:r>
          </w:p>
          <w:p w14:paraId="3A8ACA29" w14:textId="77777777" w:rsidR="00DC7541" w:rsidRPr="002C3786" w:rsidRDefault="00CB38BB" w:rsidP="00DA4990">
            <w:pPr>
              <w:pStyle w:val="GSATableText"/>
            </w:pPr>
            <w:sdt>
              <w:sdtPr>
                <w:id w:val="1369338492"/>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Partially implemented</w:t>
            </w:r>
          </w:p>
          <w:p w14:paraId="797A4B73" w14:textId="77777777" w:rsidR="00DC7541" w:rsidRPr="002C3786" w:rsidRDefault="00CB38BB" w:rsidP="00DA4990">
            <w:pPr>
              <w:pStyle w:val="GSATableText"/>
            </w:pPr>
            <w:sdt>
              <w:sdtPr>
                <w:id w:val="1514880537"/>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Planned</w:t>
            </w:r>
          </w:p>
          <w:p w14:paraId="63AD82B2" w14:textId="77777777" w:rsidR="00DC7541" w:rsidRPr="002C3786" w:rsidRDefault="00CB38BB" w:rsidP="00DA4990">
            <w:pPr>
              <w:pStyle w:val="GSATableText"/>
            </w:pPr>
            <w:sdt>
              <w:sdtPr>
                <w:id w:val="-1505812376"/>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Alternative implementation</w:t>
            </w:r>
          </w:p>
          <w:p w14:paraId="127BD3B0" w14:textId="77777777" w:rsidR="00DC7541" w:rsidRPr="002C3786" w:rsidRDefault="00CB38BB" w:rsidP="00DA4990">
            <w:pPr>
              <w:pStyle w:val="GSATableText"/>
            </w:pPr>
            <w:sdt>
              <w:sdtPr>
                <w:id w:val="-1905897956"/>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Not applicable</w:t>
            </w:r>
          </w:p>
        </w:tc>
      </w:tr>
      <w:tr w:rsidR="00DC7541" w:rsidRPr="002C3786" w14:paraId="6A16CC62" w14:textId="77777777" w:rsidTr="001C310B">
        <w:trPr>
          <w:trHeight w:val="288"/>
        </w:trPr>
        <w:tc>
          <w:tcPr>
            <w:tcW w:w="5000" w:type="pct"/>
            <w:gridSpan w:val="2"/>
            <w:tcMar>
              <w:top w:w="43" w:type="dxa"/>
              <w:bottom w:w="43" w:type="dxa"/>
            </w:tcMar>
            <w:vAlign w:val="bottom"/>
          </w:tcPr>
          <w:p w14:paraId="21C6D32C" w14:textId="77777777" w:rsidR="00DC7541" w:rsidRPr="002C3786" w:rsidRDefault="00DC7541" w:rsidP="00DA4990">
            <w:pPr>
              <w:pStyle w:val="GSATableText"/>
            </w:pPr>
            <w:r w:rsidRPr="002C3786">
              <w:t>Control Origination (check all that apply):</w:t>
            </w:r>
          </w:p>
          <w:p w14:paraId="639FFA07" w14:textId="77777777" w:rsidR="00DC7541" w:rsidRPr="002C3786" w:rsidRDefault="00CB38BB" w:rsidP="00DA4990">
            <w:pPr>
              <w:pStyle w:val="GSATableText"/>
            </w:pPr>
            <w:sdt>
              <w:sdtPr>
                <w:id w:val="-286277377"/>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Service Provider Corporate</w:t>
            </w:r>
          </w:p>
          <w:p w14:paraId="0B47BD7B" w14:textId="77777777" w:rsidR="00DC7541" w:rsidRPr="002C3786" w:rsidRDefault="00CB38BB" w:rsidP="00DA4990">
            <w:pPr>
              <w:pStyle w:val="GSATableText"/>
            </w:pPr>
            <w:sdt>
              <w:sdtPr>
                <w:id w:val="1676991581"/>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Service Provider System Specific</w:t>
            </w:r>
          </w:p>
          <w:p w14:paraId="5A3CD07A" w14:textId="77777777" w:rsidR="00DC7541" w:rsidRPr="002C3786" w:rsidRDefault="00CB38BB" w:rsidP="00DA4990">
            <w:pPr>
              <w:pStyle w:val="GSATableText"/>
            </w:pPr>
            <w:sdt>
              <w:sdtPr>
                <w:id w:val="881990473"/>
                <w14:checkbox>
                  <w14:checked w14:val="0"/>
                  <w14:checkedState w14:val="2612" w14:font="ＭＳ ゴシック"/>
                  <w14:uncheckedState w14:val="2610" w14:font="ＭＳ ゴシック"/>
                </w14:checkbox>
              </w:sdtPr>
              <w:sdtEndPr/>
              <w:sdtContent>
                <w:r w:rsidR="00DC7541" w:rsidRPr="006A4B9F">
                  <w:rPr>
                    <w:rFonts w:eastAsia="MS Gothic" w:hint="eastAsia"/>
                  </w:rPr>
                  <w:t>☐</w:t>
                </w:r>
              </w:sdtContent>
            </w:sdt>
            <w:r w:rsidR="00DC7541">
              <w:t xml:space="preserve"> </w:t>
            </w:r>
            <w:r w:rsidR="00DC7541" w:rsidRPr="002C3786">
              <w:t>Service Provider Hybrid (Corporate and System Specific)</w:t>
            </w:r>
            <w:r w:rsidR="00E4082A">
              <w:t xml:space="preserve"> </w:t>
            </w:r>
          </w:p>
        </w:tc>
      </w:tr>
    </w:tbl>
    <w:p w14:paraId="07ABB34E" w14:textId="77777777" w:rsidR="00026950" w:rsidRDefault="00026950" w:rsidP="00DA4990">
      <w:bookmarkStart w:id="339" w:name="_Toc306867039"/>
      <w:bookmarkStart w:id="340" w:name="_Toc306867549"/>
      <w:bookmarkStart w:id="341" w:name="_Toc306867040"/>
      <w:bookmarkStart w:id="342" w:name="_Toc306867550"/>
      <w:bookmarkStart w:id="343" w:name="_Toc306867041"/>
      <w:bookmarkStart w:id="344" w:name="_Toc306867551"/>
      <w:bookmarkEnd w:id="339"/>
      <w:bookmarkEnd w:id="340"/>
      <w:bookmarkEnd w:id="341"/>
      <w:bookmarkEnd w:id="342"/>
      <w:bookmarkEnd w:id="343"/>
      <w:bookmarkEnd w:id="3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DC7541" w:rsidRPr="002C3786" w14:paraId="69EF655E" w14:textId="77777777" w:rsidTr="001C310B">
        <w:trPr>
          <w:cantSplit/>
          <w:trHeight w:val="288"/>
          <w:tblHeader/>
        </w:trPr>
        <w:tc>
          <w:tcPr>
            <w:tcW w:w="5000" w:type="pct"/>
            <w:gridSpan w:val="2"/>
            <w:shd w:val="clear" w:color="auto" w:fill="DBE5F1" w:themeFill="accent1" w:themeFillTint="33"/>
            <w:vAlign w:val="center"/>
          </w:tcPr>
          <w:p w14:paraId="610A79CC" w14:textId="77777777" w:rsidR="00DC7541" w:rsidRPr="002C3786" w:rsidRDefault="00DC7541" w:rsidP="00675BAC">
            <w:pPr>
              <w:pStyle w:val="GSATableHeading"/>
            </w:pPr>
            <w:r w:rsidRPr="002C3786">
              <w:t>AC-</w:t>
            </w:r>
            <w:r>
              <w:t>1</w:t>
            </w:r>
            <w:r w:rsidRPr="002C3786">
              <w:t xml:space="preserve"> What is the solution and how is it implemented?</w:t>
            </w:r>
          </w:p>
        </w:tc>
      </w:tr>
      <w:tr w:rsidR="00DC7541" w:rsidRPr="0036708B" w14:paraId="7A77744E" w14:textId="77777777" w:rsidTr="001C310B">
        <w:trPr>
          <w:trHeight w:val="288"/>
        </w:trPr>
        <w:tc>
          <w:tcPr>
            <w:tcW w:w="484" w:type="pct"/>
            <w:tcBorders>
              <w:right w:val="nil"/>
            </w:tcBorders>
            <w:shd w:val="clear" w:color="auto" w:fill="DBE5F1" w:themeFill="accent1" w:themeFillTint="33"/>
          </w:tcPr>
          <w:p w14:paraId="2010B452" w14:textId="77777777" w:rsidR="00DC7541" w:rsidRPr="002C3786" w:rsidRDefault="00DC7541" w:rsidP="00675BAC">
            <w:pPr>
              <w:pStyle w:val="GSATableHeading"/>
            </w:pPr>
            <w:r w:rsidRPr="002C3786">
              <w:t>Part a</w:t>
            </w:r>
          </w:p>
        </w:tc>
        <w:tc>
          <w:tcPr>
            <w:tcW w:w="4516" w:type="pct"/>
            <w:tcMar>
              <w:top w:w="43" w:type="dxa"/>
              <w:bottom w:w="43" w:type="dxa"/>
            </w:tcMar>
          </w:tcPr>
          <w:p w14:paraId="3BE27A37" w14:textId="77777777" w:rsidR="00DC7541" w:rsidRPr="0036708B" w:rsidRDefault="00DC7541" w:rsidP="00675BAC">
            <w:pPr>
              <w:pStyle w:val="GSATableText"/>
              <w:keepNext/>
              <w:keepLines/>
            </w:pPr>
          </w:p>
        </w:tc>
      </w:tr>
      <w:tr w:rsidR="00DC7541" w:rsidRPr="0036708B" w14:paraId="6305F8D4" w14:textId="77777777" w:rsidTr="001C310B">
        <w:trPr>
          <w:trHeight w:val="288"/>
        </w:trPr>
        <w:tc>
          <w:tcPr>
            <w:tcW w:w="484" w:type="pct"/>
            <w:tcBorders>
              <w:right w:val="nil"/>
            </w:tcBorders>
            <w:shd w:val="clear" w:color="auto" w:fill="DBE5F1" w:themeFill="accent1" w:themeFillTint="33"/>
          </w:tcPr>
          <w:p w14:paraId="53B5DCDB" w14:textId="77777777" w:rsidR="00DC7541" w:rsidRPr="002C3786" w:rsidRDefault="00DC7541" w:rsidP="00E03A24">
            <w:pPr>
              <w:pStyle w:val="GSATableHeading"/>
            </w:pPr>
            <w:r w:rsidRPr="002C3786">
              <w:t>Part b</w:t>
            </w:r>
            <w:r w:rsidR="008C285D">
              <w:t>1</w:t>
            </w:r>
          </w:p>
        </w:tc>
        <w:tc>
          <w:tcPr>
            <w:tcW w:w="4516" w:type="pct"/>
            <w:tcMar>
              <w:top w:w="43" w:type="dxa"/>
              <w:bottom w:w="43" w:type="dxa"/>
            </w:tcMar>
          </w:tcPr>
          <w:p w14:paraId="02E6959A" w14:textId="77777777" w:rsidR="00DC7541" w:rsidRPr="0036708B" w:rsidRDefault="00DC7541" w:rsidP="00DA4990">
            <w:pPr>
              <w:pStyle w:val="GSATableText"/>
            </w:pPr>
          </w:p>
        </w:tc>
      </w:tr>
      <w:tr w:rsidR="008C285D" w:rsidRPr="0036708B" w14:paraId="599E3A7C" w14:textId="77777777" w:rsidTr="001C310B">
        <w:trPr>
          <w:trHeight w:val="288"/>
        </w:trPr>
        <w:tc>
          <w:tcPr>
            <w:tcW w:w="484" w:type="pct"/>
            <w:tcBorders>
              <w:right w:val="nil"/>
            </w:tcBorders>
            <w:shd w:val="clear" w:color="auto" w:fill="DBE5F1" w:themeFill="accent1" w:themeFillTint="33"/>
          </w:tcPr>
          <w:p w14:paraId="7727CC95" w14:textId="77777777" w:rsidR="008C285D" w:rsidRPr="002C3786" w:rsidRDefault="008C285D" w:rsidP="00E03A24">
            <w:pPr>
              <w:pStyle w:val="GSATableHeading"/>
            </w:pPr>
            <w:r w:rsidRPr="002C3786">
              <w:t>Part b</w:t>
            </w:r>
            <w:r>
              <w:t>2</w:t>
            </w:r>
          </w:p>
        </w:tc>
        <w:tc>
          <w:tcPr>
            <w:tcW w:w="4516" w:type="pct"/>
            <w:tcMar>
              <w:top w:w="43" w:type="dxa"/>
              <w:bottom w:w="43" w:type="dxa"/>
            </w:tcMar>
          </w:tcPr>
          <w:p w14:paraId="4CE072BA" w14:textId="77777777" w:rsidR="008C285D" w:rsidRPr="0036708B" w:rsidRDefault="008C285D" w:rsidP="00DA4990">
            <w:pPr>
              <w:pStyle w:val="GSATableText"/>
            </w:pPr>
          </w:p>
        </w:tc>
      </w:tr>
    </w:tbl>
    <w:p w14:paraId="26369CFC" w14:textId="77777777" w:rsidR="00DC7541" w:rsidRPr="00F51F9F" w:rsidRDefault="00DC7541" w:rsidP="00DA4990"/>
    <w:p w14:paraId="183145A4" w14:textId="77777777" w:rsidR="000D1972" w:rsidRDefault="00CB5E0A" w:rsidP="001A1457">
      <w:pPr>
        <w:pStyle w:val="Heading3"/>
      </w:pPr>
      <w:bookmarkStart w:id="345" w:name="_Toc383429260"/>
      <w:bookmarkStart w:id="346" w:name="_Toc383430510"/>
      <w:bookmarkStart w:id="347" w:name="_Toc383433194"/>
      <w:bookmarkStart w:id="348" w:name="_Toc383444426"/>
      <w:bookmarkStart w:id="349" w:name="_Toc385594065"/>
      <w:bookmarkStart w:id="350" w:name="_Toc385594457"/>
      <w:bookmarkStart w:id="351" w:name="_Toc385594845"/>
      <w:bookmarkStart w:id="352" w:name="_Toc388620700"/>
      <w:bookmarkStart w:id="353" w:name="_Toc449543299"/>
      <w:bookmarkStart w:id="354" w:name="_Toc464803524"/>
      <w:r w:rsidRPr="002C3786">
        <w:t>AC-2</w:t>
      </w:r>
      <w:r>
        <w:t xml:space="preserve"> </w:t>
      </w:r>
      <w:r w:rsidR="00906DA9" w:rsidRPr="002C3786">
        <w:t xml:space="preserve">Account Management </w:t>
      </w:r>
      <w:bookmarkEnd w:id="345"/>
      <w:bookmarkEnd w:id="346"/>
      <w:bookmarkEnd w:id="347"/>
      <w:bookmarkEnd w:id="348"/>
      <w:bookmarkEnd w:id="349"/>
      <w:bookmarkEnd w:id="350"/>
      <w:bookmarkEnd w:id="351"/>
      <w:bookmarkEnd w:id="352"/>
      <w:r w:rsidR="003C7B15">
        <w:t>(L)</w:t>
      </w:r>
      <w:r w:rsidR="003A7A8D">
        <w:t xml:space="preserve"> </w:t>
      </w:r>
      <w:r w:rsidR="003C7B15">
        <w:t>(M)</w:t>
      </w:r>
      <w:bookmarkEnd w:id="353"/>
      <w:bookmarkEnd w:id="354"/>
    </w:p>
    <w:p w14:paraId="3549731B" w14:textId="77777777" w:rsidR="005B6003" w:rsidRPr="006F3117" w:rsidRDefault="005B6003" w:rsidP="00AD4801">
      <w:pPr>
        <w:keepNext/>
        <w:widowControl/>
      </w:pPr>
      <w:r w:rsidRPr="001600E2">
        <w:t>The organizatio</w:t>
      </w:r>
      <w:r w:rsidRPr="006F3117">
        <w:t>n:</w:t>
      </w:r>
    </w:p>
    <w:p w14:paraId="5DD19412" w14:textId="77777777" w:rsidR="000D1972" w:rsidRDefault="005B6003" w:rsidP="00914FE7">
      <w:pPr>
        <w:pStyle w:val="GSAListParagraphalpha"/>
        <w:keepLines/>
        <w:widowControl/>
        <w:numPr>
          <w:ilvl w:val="0"/>
          <w:numId w:val="211"/>
        </w:numPr>
      </w:pPr>
      <w:r w:rsidRPr="006F3117">
        <w:t>Identifies and selects the following types of information system accounts to support organizational missions/business functions: [</w:t>
      </w:r>
      <w:r w:rsidRPr="002B4E6E">
        <w:rPr>
          <w:rStyle w:val="GSAItalicEmphasisChar"/>
        </w:rPr>
        <w:t>Assignment: organization-defined information system account types</w:t>
      </w:r>
      <w:r w:rsidRPr="006F3117">
        <w:t>];</w:t>
      </w:r>
    </w:p>
    <w:p w14:paraId="4C2A5865" w14:textId="77777777" w:rsidR="000D1972" w:rsidRDefault="005B6003" w:rsidP="00914FE7">
      <w:pPr>
        <w:pStyle w:val="GSAListParagraphalpha"/>
        <w:numPr>
          <w:ilvl w:val="0"/>
          <w:numId w:val="110"/>
        </w:numPr>
      </w:pPr>
      <w:r w:rsidRPr="006F3117">
        <w:t>Assigns account managers for information system accounts;</w:t>
      </w:r>
    </w:p>
    <w:p w14:paraId="0F8DFD13" w14:textId="77777777" w:rsidR="000D1972" w:rsidRDefault="005B6003" w:rsidP="00914FE7">
      <w:pPr>
        <w:pStyle w:val="GSAListParagraphalpha"/>
        <w:numPr>
          <w:ilvl w:val="0"/>
          <w:numId w:val="110"/>
        </w:numPr>
      </w:pPr>
      <w:r w:rsidRPr="006F3117">
        <w:t>Establishes conditions for group and role membership;</w:t>
      </w:r>
    </w:p>
    <w:p w14:paraId="55328855" w14:textId="77777777" w:rsidR="000D1972" w:rsidRDefault="005B6003" w:rsidP="00914FE7">
      <w:pPr>
        <w:pStyle w:val="GSAListParagraphalpha"/>
        <w:numPr>
          <w:ilvl w:val="0"/>
          <w:numId w:val="110"/>
        </w:numPr>
      </w:pPr>
      <w:r w:rsidRPr="006F3117">
        <w:t>Specifies authorized users of the information system, group and role membership, and access authorizations (i.e., privileges) and other attributes (as required) for each account;</w:t>
      </w:r>
    </w:p>
    <w:p w14:paraId="0EA51B32" w14:textId="77777777" w:rsidR="000D1972" w:rsidRDefault="005B6003" w:rsidP="00914FE7">
      <w:pPr>
        <w:pStyle w:val="GSAListParagraphalpha"/>
        <w:keepLines/>
        <w:widowControl/>
        <w:numPr>
          <w:ilvl w:val="0"/>
          <w:numId w:val="110"/>
        </w:numPr>
      </w:pPr>
      <w:r w:rsidRPr="006F3117">
        <w:t>Requires approvals by [</w:t>
      </w:r>
      <w:r w:rsidRPr="002B4E6E">
        <w:rPr>
          <w:rStyle w:val="GSAItalicEmphasisChar"/>
        </w:rPr>
        <w:t>Assignment: organization-defined personnel or roles</w:t>
      </w:r>
      <w:r w:rsidRPr="006F3117">
        <w:t>] for requests to create information system accounts;</w:t>
      </w:r>
    </w:p>
    <w:p w14:paraId="6F10F95F" w14:textId="77777777" w:rsidR="000D1972" w:rsidRDefault="005B6003" w:rsidP="00914FE7">
      <w:pPr>
        <w:pStyle w:val="GSAListParagraphalpha"/>
        <w:numPr>
          <w:ilvl w:val="0"/>
          <w:numId w:val="110"/>
        </w:numPr>
      </w:pPr>
      <w:r w:rsidRPr="006F3117">
        <w:t>Creates, enables, modifies, disables, and removes information system accounts in accordance with [</w:t>
      </w:r>
      <w:r w:rsidRPr="002B4E6E">
        <w:rPr>
          <w:rStyle w:val="GSAItalicEmphasisChar"/>
        </w:rPr>
        <w:t>Assignment: organization-defined procedures or conditions</w:t>
      </w:r>
      <w:r w:rsidRPr="006F3117">
        <w:t>];</w:t>
      </w:r>
    </w:p>
    <w:p w14:paraId="793B91CB" w14:textId="77777777" w:rsidR="000D1972" w:rsidRDefault="005B6003" w:rsidP="00914FE7">
      <w:pPr>
        <w:pStyle w:val="GSAListParagraphalpha"/>
        <w:numPr>
          <w:ilvl w:val="0"/>
          <w:numId w:val="110"/>
        </w:numPr>
      </w:pPr>
      <w:r w:rsidRPr="006F3117">
        <w:t>Monitors the use of information system accounts;</w:t>
      </w:r>
    </w:p>
    <w:p w14:paraId="7D550251" w14:textId="77777777" w:rsidR="000D1972" w:rsidRDefault="005B6003" w:rsidP="00914FE7">
      <w:pPr>
        <w:pStyle w:val="GSAListParagraphalpha"/>
        <w:numPr>
          <w:ilvl w:val="0"/>
          <w:numId w:val="110"/>
        </w:numPr>
      </w:pPr>
      <w:r w:rsidRPr="006F3117">
        <w:t>Notifies account managers:</w:t>
      </w:r>
    </w:p>
    <w:p w14:paraId="4146DB15" w14:textId="77777777" w:rsidR="000D1972" w:rsidRDefault="005B6003" w:rsidP="00914FE7">
      <w:pPr>
        <w:pStyle w:val="GSAListParagraphalpha2"/>
        <w:numPr>
          <w:ilvl w:val="1"/>
          <w:numId w:val="110"/>
        </w:numPr>
      </w:pPr>
      <w:r w:rsidRPr="006F3117">
        <w:t>When accounts are no longer required;</w:t>
      </w:r>
    </w:p>
    <w:p w14:paraId="564F7FA2" w14:textId="77777777" w:rsidR="000D1972" w:rsidRDefault="005B6003" w:rsidP="00914FE7">
      <w:pPr>
        <w:pStyle w:val="GSAListParagraphalpha2"/>
        <w:numPr>
          <w:ilvl w:val="1"/>
          <w:numId w:val="110"/>
        </w:numPr>
      </w:pPr>
      <w:r w:rsidRPr="006F3117">
        <w:t>When users are terminated or transferred; and</w:t>
      </w:r>
    </w:p>
    <w:p w14:paraId="42E03CDF" w14:textId="77777777" w:rsidR="000D1972" w:rsidRDefault="005B6003" w:rsidP="00914FE7">
      <w:pPr>
        <w:pStyle w:val="GSAListParagraphalpha2"/>
        <w:numPr>
          <w:ilvl w:val="1"/>
          <w:numId w:val="110"/>
        </w:numPr>
      </w:pPr>
      <w:r w:rsidRPr="006F3117">
        <w:t>When individual information system usage or need-to-know changes;</w:t>
      </w:r>
    </w:p>
    <w:p w14:paraId="2F8C1ABE" w14:textId="77777777" w:rsidR="000D1972" w:rsidRDefault="005B6003" w:rsidP="00914FE7">
      <w:pPr>
        <w:pStyle w:val="GSAListParagraphalpha"/>
        <w:numPr>
          <w:ilvl w:val="0"/>
          <w:numId w:val="110"/>
        </w:numPr>
      </w:pPr>
      <w:r w:rsidRPr="006F3117">
        <w:t>Authorizes access to the information system based on:</w:t>
      </w:r>
    </w:p>
    <w:p w14:paraId="2CEABBCC" w14:textId="77777777" w:rsidR="000D1972" w:rsidRDefault="005B6003" w:rsidP="00914FE7">
      <w:pPr>
        <w:pStyle w:val="GSAListParagraphalpha2"/>
        <w:numPr>
          <w:ilvl w:val="1"/>
          <w:numId w:val="110"/>
        </w:numPr>
      </w:pPr>
      <w:r w:rsidRPr="006F3117">
        <w:t>A valid access authorization;</w:t>
      </w:r>
    </w:p>
    <w:p w14:paraId="4433539B" w14:textId="77777777" w:rsidR="000D1972" w:rsidRDefault="005B6003" w:rsidP="00914FE7">
      <w:pPr>
        <w:pStyle w:val="GSAListParagraphalpha2"/>
        <w:numPr>
          <w:ilvl w:val="1"/>
          <w:numId w:val="110"/>
        </w:numPr>
      </w:pPr>
      <w:r w:rsidRPr="006F3117">
        <w:t>Intended system usage; and</w:t>
      </w:r>
    </w:p>
    <w:p w14:paraId="001B3AA1" w14:textId="77777777" w:rsidR="000D1972" w:rsidRDefault="005B6003" w:rsidP="00914FE7">
      <w:pPr>
        <w:pStyle w:val="GSAListParagraphalpha2"/>
        <w:numPr>
          <w:ilvl w:val="1"/>
          <w:numId w:val="110"/>
        </w:numPr>
      </w:pPr>
      <w:r w:rsidRPr="006F3117">
        <w:t>Other attributes as required by the organization or associated missions/business functions;</w:t>
      </w:r>
    </w:p>
    <w:p w14:paraId="2FA4D362" w14:textId="77777777" w:rsidR="000D1972" w:rsidRDefault="005B6003" w:rsidP="00914FE7">
      <w:pPr>
        <w:pStyle w:val="GSAListParagraphalpha"/>
        <w:numPr>
          <w:ilvl w:val="0"/>
          <w:numId w:val="110"/>
        </w:numPr>
      </w:pPr>
      <w:r w:rsidRPr="006F3117">
        <w:t>Reviews accounts for compliance with account management requirements [</w:t>
      </w:r>
      <w:r w:rsidR="00895AF9">
        <w:rPr>
          <w:rStyle w:val="GSAItalicEmphasisChar"/>
        </w:rPr>
        <w:t>FedRAMP</w:t>
      </w:r>
      <w:r w:rsidR="0010717C" w:rsidRPr="002B4E6E">
        <w:rPr>
          <w:rStyle w:val="GSAItalicEmphasisChar"/>
        </w:rPr>
        <w:t xml:space="preserve"> Assignment</w:t>
      </w:r>
      <w:r w:rsidRPr="002B4E6E">
        <w:rPr>
          <w:rStyle w:val="GSAItalicEmphasisChar"/>
        </w:rPr>
        <w:t>: at least annually</w:t>
      </w:r>
      <w:r w:rsidRPr="001600E2">
        <w:t>]; and</w:t>
      </w:r>
    </w:p>
    <w:p w14:paraId="614E267A" w14:textId="77777777" w:rsidR="002519C6" w:rsidRDefault="005B6003" w:rsidP="002519C6">
      <w:pPr>
        <w:pStyle w:val="GSAListParagraphalpha"/>
        <w:numPr>
          <w:ilvl w:val="0"/>
          <w:numId w:val="110"/>
        </w:numPr>
      </w:pPr>
      <w:r w:rsidRPr="006F3117">
        <w:t>Establishes a process for reissuing shared/group account credentials (if deployed) when individuals are removed from the group.</w:t>
      </w:r>
    </w:p>
    <w:p w14:paraId="0E26F050" w14:textId="77777777" w:rsidR="003C7B15" w:rsidRDefault="003C7B15" w:rsidP="002519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D4A30" w:rsidRPr="002C3786" w14:paraId="6CF394CE" w14:textId="77777777" w:rsidTr="001C310B">
        <w:trPr>
          <w:cantSplit/>
          <w:trHeight w:val="288"/>
          <w:tblHeader/>
        </w:trPr>
        <w:tc>
          <w:tcPr>
            <w:tcW w:w="811" w:type="pct"/>
            <w:shd w:val="clear" w:color="auto" w:fill="DBE5F1" w:themeFill="accent1" w:themeFillTint="33"/>
            <w:tcMar>
              <w:top w:w="43" w:type="dxa"/>
              <w:bottom w:w="43" w:type="dxa"/>
            </w:tcMar>
          </w:tcPr>
          <w:p w14:paraId="06DDE650" w14:textId="77777777" w:rsidR="008D4A30" w:rsidRPr="002C3786" w:rsidRDefault="008D4A30" w:rsidP="00675BAC">
            <w:pPr>
              <w:pStyle w:val="GSATableHeading"/>
            </w:pPr>
            <w:r w:rsidRPr="002C3786">
              <w:t>AC-2</w:t>
            </w:r>
          </w:p>
        </w:tc>
        <w:tc>
          <w:tcPr>
            <w:tcW w:w="4189" w:type="pct"/>
            <w:shd w:val="clear" w:color="auto" w:fill="DBE5F1" w:themeFill="accent1" w:themeFillTint="33"/>
          </w:tcPr>
          <w:p w14:paraId="09D935DA" w14:textId="77777777" w:rsidR="008D4A30" w:rsidRPr="002C3786" w:rsidRDefault="008D4A30" w:rsidP="00675BAC">
            <w:pPr>
              <w:pStyle w:val="GSATableHeading"/>
            </w:pPr>
            <w:r w:rsidRPr="002C3786">
              <w:t>Control Summary Information</w:t>
            </w:r>
          </w:p>
        </w:tc>
      </w:tr>
      <w:tr w:rsidR="00BB1BC6" w:rsidRPr="002C3786" w14:paraId="4570ECD9" w14:textId="77777777" w:rsidTr="001C310B">
        <w:trPr>
          <w:trHeight w:val="288"/>
        </w:trPr>
        <w:tc>
          <w:tcPr>
            <w:tcW w:w="5000" w:type="pct"/>
            <w:gridSpan w:val="2"/>
            <w:tcMar>
              <w:top w:w="43" w:type="dxa"/>
              <w:bottom w:w="43" w:type="dxa"/>
            </w:tcMar>
          </w:tcPr>
          <w:p w14:paraId="57A08DE8" w14:textId="77777777" w:rsidR="00BB1BC6" w:rsidRPr="002C3786" w:rsidRDefault="00BB1BC6" w:rsidP="00675BAC">
            <w:pPr>
              <w:pStyle w:val="GSATableText"/>
              <w:keepNext/>
              <w:keepLines/>
            </w:pPr>
            <w:r w:rsidRPr="002C3786">
              <w:t>Responsible Role:</w:t>
            </w:r>
            <w:r w:rsidR="00044C5A">
              <w:t xml:space="preserve"> </w:t>
            </w:r>
          </w:p>
        </w:tc>
      </w:tr>
      <w:tr w:rsidR="008D4A30" w:rsidRPr="00D00D47" w14:paraId="31244B82" w14:textId="77777777" w:rsidTr="001C310B">
        <w:trPr>
          <w:trHeight w:val="288"/>
        </w:trPr>
        <w:tc>
          <w:tcPr>
            <w:tcW w:w="5000" w:type="pct"/>
            <w:gridSpan w:val="2"/>
            <w:tcMar>
              <w:top w:w="43" w:type="dxa"/>
              <w:bottom w:w="43" w:type="dxa"/>
            </w:tcMar>
          </w:tcPr>
          <w:p w14:paraId="183B2C6F" w14:textId="77777777" w:rsidR="0036708B" w:rsidRPr="00D00D47" w:rsidRDefault="008D4A30" w:rsidP="00C2392F">
            <w:pPr>
              <w:pStyle w:val="GSATableText"/>
            </w:pPr>
            <w:bookmarkStart w:id="355" w:name="_Toc383441859"/>
            <w:bookmarkStart w:id="356" w:name="_Toc383444074"/>
            <w:bookmarkStart w:id="357" w:name="_Toc388623249"/>
            <w:r w:rsidRPr="00D00D47">
              <w:t>Parameter AC-2</w:t>
            </w:r>
            <w:r w:rsidR="001E6796" w:rsidRPr="00D00D47">
              <w:t>(a)</w:t>
            </w:r>
            <w:r w:rsidRPr="00D00D47">
              <w:t>:</w:t>
            </w:r>
            <w:bookmarkEnd w:id="355"/>
            <w:bookmarkEnd w:id="356"/>
            <w:bookmarkEnd w:id="357"/>
            <w:r w:rsidR="00D00D47">
              <w:t xml:space="preserve"> </w:t>
            </w:r>
          </w:p>
        </w:tc>
      </w:tr>
      <w:tr w:rsidR="001E6796" w:rsidRPr="00D00D47" w14:paraId="15956105" w14:textId="77777777" w:rsidTr="001C310B">
        <w:trPr>
          <w:trHeight w:val="288"/>
        </w:trPr>
        <w:tc>
          <w:tcPr>
            <w:tcW w:w="5000" w:type="pct"/>
            <w:gridSpan w:val="2"/>
            <w:tcMar>
              <w:top w:w="43" w:type="dxa"/>
              <w:bottom w:w="43" w:type="dxa"/>
            </w:tcMar>
          </w:tcPr>
          <w:p w14:paraId="58718202" w14:textId="77777777" w:rsidR="0036708B" w:rsidRPr="00D00D47" w:rsidRDefault="001E6796" w:rsidP="00C2392F">
            <w:pPr>
              <w:pStyle w:val="GSATableText"/>
            </w:pPr>
            <w:bookmarkStart w:id="358" w:name="_Toc383441860"/>
            <w:bookmarkStart w:id="359" w:name="_Toc383444075"/>
            <w:bookmarkStart w:id="360" w:name="_Toc388623250"/>
            <w:r w:rsidRPr="00D00D47">
              <w:t>Parameter AC-2(e):</w:t>
            </w:r>
            <w:bookmarkEnd w:id="358"/>
            <w:bookmarkEnd w:id="359"/>
            <w:bookmarkEnd w:id="360"/>
            <w:r w:rsidR="00D00D47">
              <w:t xml:space="preserve"> </w:t>
            </w:r>
          </w:p>
        </w:tc>
      </w:tr>
      <w:tr w:rsidR="001E6796" w:rsidRPr="00D00D47" w14:paraId="073DE712" w14:textId="77777777" w:rsidTr="001C310B">
        <w:trPr>
          <w:trHeight w:val="288"/>
        </w:trPr>
        <w:tc>
          <w:tcPr>
            <w:tcW w:w="5000" w:type="pct"/>
            <w:gridSpan w:val="2"/>
            <w:tcMar>
              <w:top w:w="43" w:type="dxa"/>
              <w:bottom w:w="43" w:type="dxa"/>
            </w:tcMar>
          </w:tcPr>
          <w:p w14:paraId="1EB7AB93" w14:textId="77777777" w:rsidR="0036708B" w:rsidRPr="00D00D47" w:rsidRDefault="001E6796" w:rsidP="00C2392F">
            <w:pPr>
              <w:pStyle w:val="GSATableText"/>
            </w:pPr>
            <w:bookmarkStart w:id="361" w:name="_Toc383441861"/>
            <w:bookmarkStart w:id="362" w:name="_Toc383444076"/>
            <w:bookmarkStart w:id="363" w:name="_Toc388623251"/>
            <w:r w:rsidRPr="00D00D47">
              <w:t>Parameter AC-2(f):</w:t>
            </w:r>
            <w:bookmarkEnd w:id="361"/>
            <w:bookmarkEnd w:id="362"/>
            <w:bookmarkEnd w:id="363"/>
            <w:r w:rsidR="00D00D47">
              <w:t xml:space="preserve"> </w:t>
            </w:r>
          </w:p>
        </w:tc>
      </w:tr>
      <w:tr w:rsidR="001E6796" w:rsidRPr="00D00D47" w14:paraId="7387884A" w14:textId="77777777" w:rsidTr="001C310B">
        <w:trPr>
          <w:trHeight w:val="288"/>
        </w:trPr>
        <w:tc>
          <w:tcPr>
            <w:tcW w:w="5000" w:type="pct"/>
            <w:gridSpan w:val="2"/>
            <w:tcMar>
              <w:top w:w="43" w:type="dxa"/>
              <w:bottom w:w="43" w:type="dxa"/>
            </w:tcMar>
          </w:tcPr>
          <w:p w14:paraId="6CD647A5" w14:textId="77777777" w:rsidR="0036708B" w:rsidRPr="00D00D47" w:rsidRDefault="001E6796" w:rsidP="00C2392F">
            <w:pPr>
              <w:pStyle w:val="GSATableText"/>
            </w:pPr>
            <w:bookmarkStart w:id="364" w:name="_Toc383441862"/>
            <w:bookmarkStart w:id="365" w:name="_Toc383444077"/>
            <w:bookmarkStart w:id="366" w:name="_Toc388623252"/>
            <w:r w:rsidRPr="00D00D47">
              <w:t>Parameter AC-2(j)</w:t>
            </w:r>
            <w:bookmarkEnd w:id="364"/>
            <w:bookmarkEnd w:id="365"/>
            <w:bookmarkEnd w:id="366"/>
            <w:r w:rsidR="00D00D47">
              <w:t xml:space="preserve">: </w:t>
            </w:r>
          </w:p>
        </w:tc>
      </w:tr>
      <w:tr w:rsidR="008D4A30" w:rsidRPr="002C3786" w14:paraId="39B1E646" w14:textId="77777777" w:rsidTr="001C310B">
        <w:trPr>
          <w:trHeight w:val="288"/>
        </w:trPr>
        <w:tc>
          <w:tcPr>
            <w:tcW w:w="5000" w:type="pct"/>
            <w:gridSpan w:val="2"/>
            <w:tcMar>
              <w:top w:w="43" w:type="dxa"/>
              <w:bottom w:w="43" w:type="dxa"/>
            </w:tcMar>
            <w:vAlign w:val="bottom"/>
          </w:tcPr>
          <w:p w14:paraId="318468C2" w14:textId="77777777" w:rsidR="008D4A30" w:rsidRPr="002C3786" w:rsidRDefault="00C96FCF" w:rsidP="00DA4990">
            <w:pPr>
              <w:pStyle w:val="GSATableText"/>
            </w:pPr>
            <w:r w:rsidRPr="002C3786">
              <w:t>Implementation Status</w:t>
            </w:r>
            <w:r w:rsidR="008D4A30" w:rsidRPr="002C3786">
              <w:t xml:space="preserve"> (check all that apply):</w:t>
            </w:r>
          </w:p>
          <w:p w14:paraId="3FB3A747" w14:textId="77777777" w:rsidR="008D4A30" w:rsidRPr="002C3786" w:rsidRDefault="00CB38BB" w:rsidP="00DA4990">
            <w:pPr>
              <w:pStyle w:val="GSATableText"/>
            </w:pPr>
            <w:sdt>
              <w:sdtPr>
                <w:id w:val="1606534443"/>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7442A0" w:rsidRPr="002C3786">
              <w:t>Implemented</w:t>
            </w:r>
          </w:p>
          <w:p w14:paraId="6A252F99" w14:textId="77777777" w:rsidR="008D4A30" w:rsidRPr="002C3786" w:rsidRDefault="00CB38BB" w:rsidP="00DA4990">
            <w:pPr>
              <w:pStyle w:val="GSATableText"/>
            </w:pPr>
            <w:sdt>
              <w:sdtPr>
                <w:id w:val="1278758933"/>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8D4A30" w:rsidRPr="002C3786">
              <w:t>Partially implemented</w:t>
            </w:r>
          </w:p>
          <w:p w14:paraId="2F9FF47F" w14:textId="77777777" w:rsidR="008D4A30" w:rsidRPr="002C3786" w:rsidRDefault="00CB38BB" w:rsidP="00DA4990">
            <w:pPr>
              <w:pStyle w:val="GSATableText"/>
            </w:pPr>
            <w:sdt>
              <w:sdtPr>
                <w:id w:val="1435237621"/>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8D4A30" w:rsidRPr="002C3786">
              <w:t>Planned</w:t>
            </w:r>
          </w:p>
          <w:p w14:paraId="267385E7" w14:textId="77777777" w:rsidR="008D4A30" w:rsidRPr="002C3786" w:rsidRDefault="00CB38BB" w:rsidP="00DA4990">
            <w:pPr>
              <w:pStyle w:val="GSATableText"/>
            </w:pPr>
            <w:sdt>
              <w:sdtPr>
                <w:id w:val="1902552538"/>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8D4A30" w:rsidRPr="002C3786">
              <w:t>Alternative implementation</w:t>
            </w:r>
          </w:p>
          <w:p w14:paraId="38E4B99F" w14:textId="77777777" w:rsidR="008D4A30" w:rsidRPr="002C3786" w:rsidRDefault="00CB38BB" w:rsidP="00DA4990">
            <w:pPr>
              <w:pStyle w:val="GSATableText"/>
            </w:pPr>
            <w:sdt>
              <w:sdtPr>
                <w:id w:val="-1388949275"/>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8D4A30" w:rsidRPr="002C3786">
              <w:t>Not applicable</w:t>
            </w:r>
          </w:p>
        </w:tc>
      </w:tr>
      <w:tr w:rsidR="008D4A30" w:rsidRPr="002C3786" w14:paraId="45DF0D7A" w14:textId="77777777" w:rsidTr="001C310B">
        <w:trPr>
          <w:trHeight w:val="288"/>
        </w:trPr>
        <w:tc>
          <w:tcPr>
            <w:tcW w:w="5000" w:type="pct"/>
            <w:gridSpan w:val="2"/>
            <w:tcMar>
              <w:top w:w="43" w:type="dxa"/>
              <w:bottom w:w="43" w:type="dxa"/>
            </w:tcMar>
            <w:vAlign w:val="bottom"/>
          </w:tcPr>
          <w:p w14:paraId="78DBD947" w14:textId="77777777" w:rsidR="008D4A30" w:rsidRPr="002C3786" w:rsidRDefault="008D4A30" w:rsidP="00DA4990">
            <w:pPr>
              <w:pStyle w:val="GSATableText"/>
            </w:pPr>
            <w:r w:rsidRPr="002C3786">
              <w:t>Control Origination</w:t>
            </w:r>
            <w:r w:rsidR="003D021B" w:rsidRPr="002C3786">
              <w:t xml:space="preserve"> (check all that apply)</w:t>
            </w:r>
            <w:r w:rsidRPr="002C3786">
              <w:t>:</w:t>
            </w:r>
          </w:p>
          <w:p w14:paraId="252B6E6F" w14:textId="77777777" w:rsidR="003D021B" w:rsidRPr="002C3786" w:rsidRDefault="00CB38BB" w:rsidP="00DA4990">
            <w:pPr>
              <w:pStyle w:val="GSATableText"/>
            </w:pPr>
            <w:sdt>
              <w:sdtPr>
                <w:id w:val="1932861578"/>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CD03DC" w:rsidRPr="002C3786">
              <w:t>Service Provider</w:t>
            </w:r>
            <w:r w:rsidR="003D021B" w:rsidRPr="002C3786">
              <w:t xml:space="preserve"> Corporate</w:t>
            </w:r>
          </w:p>
          <w:p w14:paraId="0E3852B2" w14:textId="77777777" w:rsidR="003D021B" w:rsidRPr="002C3786" w:rsidRDefault="00CB38BB" w:rsidP="00DA4990">
            <w:pPr>
              <w:pStyle w:val="GSATableText"/>
            </w:pPr>
            <w:sdt>
              <w:sdtPr>
                <w:id w:val="961617694"/>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3D021B" w:rsidRPr="002C3786">
              <w:t>Service Provider System Specific</w:t>
            </w:r>
          </w:p>
          <w:p w14:paraId="21C93D40" w14:textId="77777777" w:rsidR="00CD03DC" w:rsidRPr="002C3786" w:rsidRDefault="00CB38BB" w:rsidP="00DA4990">
            <w:pPr>
              <w:pStyle w:val="GSATableText"/>
            </w:pPr>
            <w:sdt>
              <w:sdtPr>
                <w:id w:val="849379056"/>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3D021B" w:rsidRPr="002C3786">
              <w:t>Service Provider Hybrid (Corporate and System Specific)</w:t>
            </w:r>
          </w:p>
          <w:p w14:paraId="403F77C6" w14:textId="77777777" w:rsidR="00CD03DC" w:rsidRPr="002C3786" w:rsidRDefault="00CB38BB" w:rsidP="00DA4990">
            <w:pPr>
              <w:pStyle w:val="GSATableText"/>
            </w:pPr>
            <w:sdt>
              <w:sdtPr>
                <w:id w:val="-735553270"/>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CD03DC" w:rsidRPr="002C3786">
              <w:t xml:space="preserve">Configured by Customer (Customer System Specific) </w:t>
            </w:r>
          </w:p>
          <w:p w14:paraId="5DE2B142" w14:textId="77777777" w:rsidR="00CD03DC" w:rsidRPr="002C3786" w:rsidRDefault="00CB38BB" w:rsidP="00DA4990">
            <w:pPr>
              <w:pStyle w:val="GSATableText"/>
            </w:pPr>
            <w:sdt>
              <w:sdtPr>
                <w:id w:val="-378853372"/>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CD03DC" w:rsidRPr="002C3786">
              <w:t xml:space="preserve">Provided by Customer (Customer System Specific) </w:t>
            </w:r>
          </w:p>
          <w:p w14:paraId="5CB71202" w14:textId="77777777" w:rsidR="00605B9A" w:rsidRPr="002C3786" w:rsidRDefault="00CB38BB" w:rsidP="00DA4990">
            <w:pPr>
              <w:pStyle w:val="GSATableText"/>
            </w:pPr>
            <w:sdt>
              <w:sdtPr>
                <w:id w:val="-940292799"/>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3D021B" w:rsidRPr="002C3786">
              <w:t>Shared</w:t>
            </w:r>
            <w:r w:rsidR="00CD03DC" w:rsidRPr="002C3786">
              <w:t xml:space="preserve"> (Service Provider and Customer</w:t>
            </w:r>
            <w:r w:rsidR="003D021B" w:rsidRPr="002C3786">
              <w:t xml:space="preserve"> Responsibility</w:t>
            </w:r>
            <w:r w:rsidR="00CD03DC" w:rsidRPr="002C3786">
              <w:t>)</w:t>
            </w:r>
          </w:p>
          <w:p w14:paraId="763AB92E" w14:textId="5196D9A7" w:rsidR="008D4A30" w:rsidRPr="002C3786" w:rsidRDefault="00CB38BB" w:rsidP="002350CE">
            <w:pPr>
              <w:pStyle w:val="GSATableText"/>
            </w:pPr>
            <w:sdt>
              <w:sdtPr>
                <w:id w:val="-1188290379"/>
                <w14:checkbox>
                  <w14:checked w14:val="0"/>
                  <w14:checkedState w14:val="2612" w14:font="ＭＳ ゴシック"/>
                  <w14:uncheckedState w14:val="2610" w14:font="ＭＳ ゴシック"/>
                </w14:checkbox>
              </w:sdtPr>
              <w:sdtEndPr/>
              <w:sdtContent>
                <w:r w:rsidR="00A11E44" w:rsidRPr="006A4B9F">
                  <w:rPr>
                    <w:rFonts w:eastAsia="MS Gothic" w:hint="eastAsia"/>
                  </w:rPr>
                  <w:t>☐</w:t>
                </w:r>
              </w:sdtContent>
            </w:sdt>
            <w:r w:rsidR="002132DF">
              <w:t xml:space="preserve"> </w:t>
            </w:r>
            <w:r w:rsidR="005100DF">
              <w:t xml:space="preserve">Inherited from pre-existing </w:t>
            </w:r>
            <w:r w:rsidR="009C1467">
              <w:t>FedRAMP Authorization</w:t>
            </w:r>
            <w:r w:rsidR="002350CE">
              <w:t xml:space="preserve"> </w:t>
            </w:r>
            <w:r w:rsidR="005100DF">
              <w:t xml:space="preserve">for </w:t>
            </w:r>
            <w:sdt>
              <w:sdtPr>
                <w:alias w:val="PA System Abbreviation"/>
                <w:tag w:val="pasystemabbreviation"/>
                <w:id w:val="-1482534110"/>
                <w:showingPlcHdr/>
                <w:text/>
              </w:sdtPr>
              <w:sdtEndPr/>
              <w:sdtContent>
                <w:r w:rsidR="00E93AFD" w:rsidRPr="004C65C2">
                  <w:rPr>
                    <w:rStyle w:val="PlaceholderText"/>
                    <w:rFonts w:eastAsiaTheme="majorEastAsia"/>
                  </w:rPr>
                  <w:t>Click here to enter text.</w:t>
                </w:r>
              </w:sdtContent>
            </w:sdt>
            <w:r w:rsidR="00605B9A" w:rsidRPr="00CE1081">
              <w:t xml:space="preserve"> , </w:t>
            </w:r>
            <w:sdt>
              <w:sdtPr>
                <w:alias w:val="Date of FedRAMP Authorization"/>
                <w:tag w:val="dateofauthorization"/>
                <w:id w:val="2111925541"/>
                <w:date>
                  <w:dateFormat w:val="M/d/yyyy"/>
                  <w:lid w:val="en-US"/>
                  <w:storeMappedDataAs w:val="dateTime"/>
                  <w:calendar w:val="gregorian"/>
                </w:date>
              </w:sdtPr>
              <w:sdtEndPr/>
              <w:sdtContent>
                <w:r w:rsidR="00CA1512" w:rsidDel="00D81901">
                  <w:t>Date of Authorization</w:t>
                </w:r>
                <w:r w:rsidR="00D81901">
                  <w:t>Date of Authorization</w:t>
                </w:r>
              </w:sdtContent>
            </w:sdt>
            <w:r w:rsidR="00605B9A" w:rsidRPr="002C3786">
              <w:t xml:space="preserve"> </w:t>
            </w:r>
          </w:p>
        </w:tc>
      </w:tr>
    </w:tbl>
    <w:p w14:paraId="1914CD3A"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491616" w:rsidRPr="002C3786" w14:paraId="1E6FF567" w14:textId="77777777" w:rsidTr="001C310B">
        <w:trPr>
          <w:cantSplit/>
          <w:trHeight w:val="288"/>
          <w:tblHeader/>
        </w:trPr>
        <w:tc>
          <w:tcPr>
            <w:tcW w:w="5000" w:type="pct"/>
            <w:gridSpan w:val="2"/>
            <w:shd w:val="clear" w:color="auto" w:fill="DBE5F1" w:themeFill="accent1" w:themeFillTint="33"/>
            <w:vAlign w:val="center"/>
          </w:tcPr>
          <w:p w14:paraId="4E11DD9F" w14:textId="77777777" w:rsidR="00491616" w:rsidRPr="002C3786" w:rsidRDefault="00491616" w:rsidP="00675BAC">
            <w:pPr>
              <w:pStyle w:val="GSATableHeading"/>
            </w:pPr>
            <w:r w:rsidRPr="002C3786">
              <w:t xml:space="preserve">AC-2 </w:t>
            </w:r>
            <w:r w:rsidR="00D633D4" w:rsidRPr="002C3786">
              <w:t>What is the solution and how is it implemented?</w:t>
            </w:r>
          </w:p>
        </w:tc>
      </w:tr>
      <w:tr w:rsidR="007645A9" w:rsidRPr="002C3786" w14:paraId="2B2E595E" w14:textId="77777777" w:rsidTr="001C310B">
        <w:trPr>
          <w:trHeight w:val="288"/>
        </w:trPr>
        <w:tc>
          <w:tcPr>
            <w:tcW w:w="484" w:type="pct"/>
            <w:tcBorders>
              <w:right w:val="nil"/>
            </w:tcBorders>
            <w:shd w:val="clear" w:color="auto" w:fill="DBE5F1" w:themeFill="accent1" w:themeFillTint="33"/>
          </w:tcPr>
          <w:p w14:paraId="482645B0" w14:textId="77777777" w:rsidR="007645A9" w:rsidRPr="002C3786" w:rsidRDefault="007645A9" w:rsidP="00675BAC">
            <w:pPr>
              <w:pStyle w:val="GSATableHeading"/>
            </w:pPr>
            <w:r w:rsidRPr="002C3786">
              <w:t>Part a</w:t>
            </w:r>
          </w:p>
        </w:tc>
        <w:tc>
          <w:tcPr>
            <w:tcW w:w="4516" w:type="pct"/>
            <w:tcMar>
              <w:top w:w="43" w:type="dxa"/>
              <w:bottom w:w="43" w:type="dxa"/>
            </w:tcMar>
          </w:tcPr>
          <w:p w14:paraId="7F4C3F89" w14:textId="77777777" w:rsidR="007645A9" w:rsidRPr="0036708B" w:rsidRDefault="007645A9" w:rsidP="00675BAC">
            <w:pPr>
              <w:pStyle w:val="GSATableText"/>
              <w:keepNext/>
              <w:keepLines/>
            </w:pPr>
          </w:p>
        </w:tc>
      </w:tr>
      <w:tr w:rsidR="007645A9" w:rsidRPr="002C3786" w14:paraId="41D53AD0" w14:textId="77777777" w:rsidTr="001C310B">
        <w:trPr>
          <w:trHeight w:val="288"/>
        </w:trPr>
        <w:tc>
          <w:tcPr>
            <w:tcW w:w="484" w:type="pct"/>
            <w:tcBorders>
              <w:right w:val="nil"/>
            </w:tcBorders>
            <w:shd w:val="clear" w:color="auto" w:fill="DBE5F1" w:themeFill="accent1" w:themeFillTint="33"/>
          </w:tcPr>
          <w:p w14:paraId="2C272286" w14:textId="77777777" w:rsidR="007645A9" w:rsidRPr="002C3786" w:rsidRDefault="007645A9" w:rsidP="00E03A24">
            <w:pPr>
              <w:pStyle w:val="GSATableHeading"/>
            </w:pPr>
            <w:r w:rsidRPr="002C3786">
              <w:t>Part b</w:t>
            </w:r>
          </w:p>
        </w:tc>
        <w:tc>
          <w:tcPr>
            <w:tcW w:w="4516" w:type="pct"/>
            <w:tcMar>
              <w:top w:w="43" w:type="dxa"/>
              <w:bottom w:w="43" w:type="dxa"/>
            </w:tcMar>
          </w:tcPr>
          <w:p w14:paraId="74642B12" w14:textId="77777777" w:rsidR="007645A9" w:rsidRPr="0036708B" w:rsidRDefault="007645A9" w:rsidP="00DA4990">
            <w:pPr>
              <w:pStyle w:val="GSATableText"/>
            </w:pPr>
          </w:p>
        </w:tc>
      </w:tr>
      <w:tr w:rsidR="007645A9" w:rsidRPr="002C3786" w14:paraId="0BDCD029" w14:textId="77777777" w:rsidTr="001C310B">
        <w:trPr>
          <w:trHeight w:val="288"/>
        </w:trPr>
        <w:tc>
          <w:tcPr>
            <w:tcW w:w="484" w:type="pct"/>
            <w:tcBorders>
              <w:right w:val="nil"/>
            </w:tcBorders>
            <w:shd w:val="clear" w:color="auto" w:fill="DBE5F1" w:themeFill="accent1" w:themeFillTint="33"/>
          </w:tcPr>
          <w:p w14:paraId="2C3E1F58" w14:textId="77777777" w:rsidR="007645A9" w:rsidRPr="002C3786" w:rsidRDefault="007645A9" w:rsidP="00E03A24">
            <w:pPr>
              <w:pStyle w:val="GSATableHeading"/>
            </w:pPr>
            <w:r w:rsidRPr="002C3786">
              <w:t>Part c</w:t>
            </w:r>
          </w:p>
        </w:tc>
        <w:tc>
          <w:tcPr>
            <w:tcW w:w="4516" w:type="pct"/>
            <w:tcMar>
              <w:top w:w="43" w:type="dxa"/>
              <w:bottom w:w="43" w:type="dxa"/>
            </w:tcMar>
          </w:tcPr>
          <w:p w14:paraId="66454E61" w14:textId="77777777" w:rsidR="007645A9" w:rsidRPr="0036708B" w:rsidRDefault="007645A9" w:rsidP="00DA4990">
            <w:pPr>
              <w:pStyle w:val="GSATableText"/>
            </w:pPr>
          </w:p>
        </w:tc>
      </w:tr>
      <w:tr w:rsidR="007645A9" w:rsidRPr="002C3786" w14:paraId="7560F771" w14:textId="77777777" w:rsidTr="001C310B">
        <w:trPr>
          <w:trHeight w:val="288"/>
        </w:trPr>
        <w:tc>
          <w:tcPr>
            <w:tcW w:w="484" w:type="pct"/>
            <w:tcBorders>
              <w:right w:val="nil"/>
            </w:tcBorders>
            <w:shd w:val="clear" w:color="auto" w:fill="DBE5F1" w:themeFill="accent1" w:themeFillTint="33"/>
          </w:tcPr>
          <w:p w14:paraId="312A5E1B" w14:textId="77777777" w:rsidR="007645A9" w:rsidRPr="002C3786" w:rsidRDefault="007645A9" w:rsidP="00E03A24">
            <w:pPr>
              <w:pStyle w:val="GSATableHeading"/>
            </w:pPr>
            <w:r w:rsidRPr="002C3786">
              <w:t>Part d</w:t>
            </w:r>
          </w:p>
        </w:tc>
        <w:tc>
          <w:tcPr>
            <w:tcW w:w="4516" w:type="pct"/>
            <w:tcMar>
              <w:top w:w="43" w:type="dxa"/>
              <w:bottom w:w="43" w:type="dxa"/>
            </w:tcMar>
          </w:tcPr>
          <w:p w14:paraId="416907E7" w14:textId="77777777" w:rsidR="007645A9" w:rsidRPr="0036708B" w:rsidRDefault="007645A9" w:rsidP="00DA4990">
            <w:pPr>
              <w:pStyle w:val="GSATableText"/>
            </w:pPr>
          </w:p>
        </w:tc>
      </w:tr>
      <w:tr w:rsidR="007645A9" w:rsidRPr="002C3786" w14:paraId="571F6AA4" w14:textId="77777777" w:rsidTr="001C310B">
        <w:trPr>
          <w:trHeight w:val="288"/>
        </w:trPr>
        <w:tc>
          <w:tcPr>
            <w:tcW w:w="484" w:type="pct"/>
            <w:tcBorders>
              <w:right w:val="nil"/>
            </w:tcBorders>
            <w:shd w:val="clear" w:color="auto" w:fill="DBE5F1" w:themeFill="accent1" w:themeFillTint="33"/>
          </w:tcPr>
          <w:p w14:paraId="240191AE" w14:textId="77777777" w:rsidR="007645A9" w:rsidRPr="002C3786" w:rsidRDefault="007645A9" w:rsidP="00E03A24">
            <w:pPr>
              <w:pStyle w:val="GSATableHeading"/>
            </w:pPr>
            <w:r w:rsidRPr="002C3786">
              <w:t>Part e</w:t>
            </w:r>
          </w:p>
        </w:tc>
        <w:tc>
          <w:tcPr>
            <w:tcW w:w="4516" w:type="pct"/>
            <w:tcMar>
              <w:top w:w="43" w:type="dxa"/>
              <w:bottom w:w="43" w:type="dxa"/>
            </w:tcMar>
          </w:tcPr>
          <w:p w14:paraId="6B3E7BC7" w14:textId="77777777" w:rsidR="007645A9" w:rsidRPr="0036708B" w:rsidRDefault="007645A9" w:rsidP="00DA4990">
            <w:pPr>
              <w:pStyle w:val="GSATableText"/>
            </w:pPr>
          </w:p>
        </w:tc>
      </w:tr>
      <w:tr w:rsidR="007645A9" w:rsidRPr="002C3786" w14:paraId="4544412B" w14:textId="77777777" w:rsidTr="001C310B">
        <w:trPr>
          <w:trHeight w:val="288"/>
        </w:trPr>
        <w:tc>
          <w:tcPr>
            <w:tcW w:w="484" w:type="pct"/>
            <w:tcBorders>
              <w:right w:val="nil"/>
            </w:tcBorders>
            <w:shd w:val="clear" w:color="auto" w:fill="DBE5F1" w:themeFill="accent1" w:themeFillTint="33"/>
          </w:tcPr>
          <w:p w14:paraId="6B4AFE67" w14:textId="77777777" w:rsidR="007645A9" w:rsidRPr="002C3786" w:rsidRDefault="007645A9" w:rsidP="00E03A24">
            <w:pPr>
              <w:pStyle w:val="GSATableHeading"/>
            </w:pPr>
            <w:r w:rsidRPr="002C3786">
              <w:t>Part f</w:t>
            </w:r>
          </w:p>
        </w:tc>
        <w:tc>
          <w:tcPr>
            <w:tcW w:w="4516" w:type="pct"/>
            <w:tcMar>
              <w:top w:w="43" w:type="dxa"/>
              <w:bottom w:w="43" w:type="dxa"/>
            </w:tcMar>
          </w:tcPr>
          <w:p w14:paraId="370E93AE" w14:textId="77777777" w:rsidR="007645A9" w:rsidRPr="0036708B" w:rsidRDefault="007645A9" w:rsidP="00DA4990">
            <w:pPr>
              <w:pStyle w:val="GSATableText"/>
            </w:pPr>
          </w:p>
        </w:tc>
      </w:tr>
      <w:tr w:rsidR="007645A9" w:rsidRPr="002C3786" w14:paraId="35C514C2" w14:textId="77777777" w:rsidTr="001C310B">
        <w:trPr>
          <w:trHeight w:val="288"/>
        </w:trPr>
        <w:tc>
          <w:tcPr>
            <w:tcW w:w="484" w:type="pct"/>
            <w:tcBorders>
              <w:right w:val="nil"/>
            </w:tcBorders>
            <w:shd w:val="clear" w:color="auto" w:fill="DBE5F1" w:themeFill="accent1" w:themeFillTint="33"/>
          </w:tcPr>
          <w:p w14:paraId="6684E8FC" w14:textId="77777777" w:rsidR="007645A9" w:rsidRPr="002C3786" w:rsidRDefault="007645A9" w:rsidP="00E03A24">
            <w:pPr>
              <w:pStyle w:val="GSATableHeading"/>
            </w:pPr>
            <w:r w:rsidRPr="002C3786">
              <w:t>Part g</w:t>
            </w:r>
          </w:p>
        </w:tc>
        <w:tc>
          <w:tcPr>
            <w:tcW w:w="4516" w:type="pct"/>
            <w:tcMar>
              <w:top w:w="43" w:type="dxa"/>
              <w:bottom w:w="43" w:type="dxa"/>
            </w:tcMar>
          </w:tcPr>
          <w:p w14:paraId="13EAE7A3" w14:textId="77777777" w:rsidR="007645A9" w:rsidRPr="0036708B" w:rsidRDefault="007645A9" w:rsidP="00B84483">
            <w:pPr>
              <w:pStyle w:val="GSATableText"/>
            </w:pPr>
          </w:p>
        </w:tc>
      </w:tr>
      <w:tr w:rsidR="00E105A1" w:rsidRPr="002C3786" w14:paraId="521DA697" w14:textId="77777777" w:rsidTr="001C310B">
        <w:trPr>
          <w:trHeight w:val="288"/>
        </w:trPr>
        <w:tc>
          <w:tcPr>
            <w:tcW w:w="484" w:type="pct"/>
            <w:tcBorders>
              <w:right w:val="nil"/>
            </w:tcBorders>
            <w:shd w:val="clear" w:color="auto" w:fill="DBE5F1" w:themeFill="accent1" w:themeFillTint="33"/>
          </w:tcPr>
          <w:p w14:paraId="64BA2753" w14:textId="77777777" w:rsidR="00E105A1" w:rsidRPr="002C3786" w:rsidRDefault="00E105A1" w:rsidP="00E03A24">
            <w:pPr>
              <w:pStyle w:val="GSATableHeading"/>
            </w:pPr>
            <w:r w:rsidRPr="002C3786">
              <w:t>Part h</w:t>
            </w:r>
          </w:p>
        </w:tc>
        <w:tc>
          <w:tcPr>
            <w:tcW w:w="4516" w:type="pct"/>
            <w:tcMar>
              <w:top w:w="43" w:type="dxa"/>
              <w:bottom w:w="43" w:type="dxa"/>
            </w:tcMar>
          </w:tcPr>
          <w:p w14:paraId="5483749E" w14:textId="77777777" w:rsidR="00E105A1" w:rsidRPr="0036708B" w:rsidRDefault="00E105A1" w:rsidP="00DA4990">
            <w:pPr>
              <w:pStyle w:val="GSATableText"/>
            </w:pPr>
          </w:p>
        </w:tc>
      </w:tr>
      <w:tr w:rsidR="007645A9" w:rsidRPr="002C3786" w14:paraId="5154CF38" w14:textId="77777777" w:rsidTr="001C310B">
        <w:trPr>
          <w:trHeight w:val="288"/>
        </w:trPr>
        <w:tc>
          <w:tcPr>
            <w:tcW w:w="484" w:type="pct"/>
            <w:tcBorders>
              <w:right w:val="nil"/>
            </w:tcBorders>
            <w:shd w:val="clear" w:color="auto" w:fill="DBE5F1" w:themeFill="accent1" w:themeFillTint="33"/>
          </w:tcPr>
          <w:p w14:paraId="568CDCD9" w14:textId="77777777" w:rsidR="007645A9" w:rsidRPr="002C3786" w:rsidRDefault="007645A9" w:rsidP="00E03A24">
            <w:pPr>
              <w:pStyle w:val="GSATableHeading"/>
            </w:pPr>
            <w:r w:rsidRPr="002C3786">
              <w:t>Part i</w:t>
            </w:r>
          </w:p>
        </w:tc>
        <w:tc>
          <w:tcPr>
            <w:tcW w:w="4516" w:type="pct"/>
            <w:tcMar>
              <w:top w:w="43" w:type="dxa"/>
              <w:bottom w:w="43" w:type="dxa"/>
            </w:tcMar>
          </w:tcPr>
          <w:p w14:paraId="7501638B" w14:textId="77777777" w:rsidR="007645A9" w:rsidRPr="0036708B" w:rsidRDefault="007645A9" w:rsidP="00DA4990">
            <w:pPr>
              <w:pStyle w:val="GSATableText"/>
            </w:pPr>
          </w:p>
        </w:tc>
      </w:tr>
      <w:tr w:rsidR="007645A9" w:rsidRPr="002C3786" w14:paraId="6C119B68" w14:textId="77777777" w:rsidTr="001C310B">
        <w:trPr>
          <w:trHeight w:val="288"/>
        </w:trPr>
        <w:tc>
          <w:tcPr>
            <w:tcW w:w="484" w:type="pct"/>
            <w:tcBorders>
              <w:right w:val="nil"/>
            </w:tcBorders>
            <w:shd w:val="clear" w:color="auto" w:fill="DBE5F1" w:themeFill="accent1" w:themeFillTint="33"/>
          </w:tcPr>
          <w:p w14:paraId="3D9E7DC5" w14:textId="77777777" w:rsidR="007645A9" w:rsidRPr="002C3786" w:rsidRDefault="007645A9" w:rsidP="00E03A24">
            <w:pPr>
              <w:pStyle w:val="GSATableHeading"/>
            </w:pPr>
            <w:r w:rsidRPr="002C3786">
              <w:t>Part j</w:t>
            </w:r>
          </w:p>
        </w:tc>
        <w:tc>
          <w:tcPr>
            <w:tcW w:w="4516" w:type="pct"/>
            <w:tcMar>
              <w:top w:w="43" w:type="dxa"/>
              <w:bottom w:w="43" w:type="dxa"/>
            </w:tcMar>
          </w:tcPr>
          <w:p w14:paraId="044BD406" w14:textId="77777777" w:rsidR="007645A9" w:rsidRPr="0036708B" w:rsidRDefault="007645A9" w:rsidP="00DA4990">
            <w:pPr>
              <w:pStyle w:val="GSATableText"/>
            </w:pPr>
          </w:p>
        </w:tc>
      </w:tr>
      <w:tr w:rsidR="005B6003" w:rsidRPr="002C3786" w14:paraId="243729E0" w14:textId="77777777" w:rsidTr="001C310B">
        <w:trPr>
          <w:trHeight w:val="288"/>
        </w:trPr>
        <w:tc>
          <w:tcPr>
            <w:tcW w:w="484" w:type="pct"/>
            <w:tcBorders>
              <w:right w:val="nil"/>
            </w:tcBorders>
            <w:shd w:val="clear" w:color="auto" w:fill="DBE5F1" w:themeFill="accent1" w:themeFillTint="33"/>
          </w:tcPr>
          <w:p w14:paraId="7A83CB94" w14:textId="77777777" w:rsidR="005B6003" w:rsidRPr="002C3786" w:rsidRDefault="005B6003" w:rsidP="00E03A24">
            <w:pPr>
              <w:pStyle w:val="GSATableHeading"/>
            </w:pPr>
            <w:r>
              <w:t>Part k</w:t>
            </w:r>
          </w:p>
        </w:tc>
        <w:tc>
          <w:tcPr>
            <w:tcW w:w="4516" w:type="pct"/>
            <w:tcMar>
              <w:top w:w="43" w:type="dxa"/>
              <w:bottom w:w="43" w:type="dxa"/>
            </w:tcMar>
          </w:tcPr>
          <w:p w14:paraId="2D25F510" w14:textId="77777777" w:rsidR="005B6003" w:rsidRPr="0036708B" w:rsidRDefault="005B6003" w:rsidP="00DA4990">
            <w:pPr>
              <w:pStyle w:val="GSATableText"/>
            </w:pPr>
          </w:p>
        </w:tc>
      </w:tr>
    </w:tbl>
    <w:p w14:paraId="734E3FA7" w14:textId="77777777" w:rsidR="002519C6" w:rsidRDefault="002519C6" w:rsidP="002519C6">
      <w:bookmarkStart w:id="367" w:name="_Toc383429262"/>
      <w:bookmarkStart w:id="368" w:name="_Toc383430511"/>
      <w:bookmarkStart w:id="369" w:name="_Toc383433195"/>
      <w:bookmarkStart w:id="370" w:name="_Toc383444427"/>
      <w:bookmarkStart w:id="371" w:name="_Toc385594066"/>
      <w:bookmarkStart w:id="372" w:name="_Toc385594458"/>
      <w:bookmarkStart w:id="373" w:name="_Toc385594846"/>
      <w:bookmarkStart w:id="374" w:name="_Toc388620701"/>
    </w:p>
    <w:p w14:paraId="1BECDC3C" w14:textId="77777777" w:rsidR="000D1972" w:rsidRDefault="000158F8" w:rsidP="005972CC">
      <w:pPr>
        <w:pStyle w:val="Heading3"/>
      </w:pPr>
      <w:bookmarkStart w:id="375" w:name="_Toc383429271"/>
      <w:bookmarkStart w:id="376" w:name="_Toc383430520"/>
      <w:bookmarkStart w:id="377" w:name="_Toc383433204"/>
      <w:bookmarkStart w:id="378" w:name="_Toc383444436"/>
      <w:bookmarkStart w:id="379" w:name="_Toc385594075"/>
      <w:bookmarkStart w:id="380" w:name="_Toc385594467"/>
      <w:bookmarkStart w:id="381" w:name="_Toc385594855"/>
      <w:bookmarkStart w:id="382" w:name="_Toc388620710"/>
      <w:bookmarkStart w:id="383" w:name="_Toc449543301"/>
      <w:bookmarkStart w:id="384" w:name="_Toc464803525"/>
      <w:bookmarkEnd w:id="367"/>
      <w:bookmarkEnd w:id="368"/>
      <w:bookmarkEnd w:id="369"/>
      <w:bookmarkEnd w:id="370"/>
      <w:bookmarkEnd w:id="371"/>
      <w:bookmarkEnd w:id="372"/>
      <w:bookmarkEnd w:id="373"/>
      <w:bookmarkEnd w:id="374"/>
      <w:r w:rsidRPr="002C3786">
        <w:t xml:space="preserve">AC-3 </w:t>
      </w:r>
      <w:r w:rsidR="00906DA9" w:rsidRPr="002C3786">
        <w:t xml:space="preserve">Access Enforcement </w:t>
      </w:r>
      <w:bookmarkEnd w:id="375"/>
      <w:bookmarkEnd w:id="376"/>
      <w:bookmarkEnd w:id="377"/>
      <w:bookmarkEnd w:id="378"/>
      <w:bookmarkEnd w:id="379"/>
      <w:bookmarkEnd w:id="380"/>
      <w:bookmarkEnd w:id="381"/>
      <w:bookmarkEnd w:id="382"/>
      <w:r w:rsidR="00091380">
        <w:t>(L)</w:t>
      </w:r>
      <w:r w:rsidR="000E3A6D">
        <w:t xml:space="preserve"> </w:t>
      </w:r>
      <w:r w:rsidR="00091380">
        <w:t>(M)</w:t>
      </w:r>
      <w:r w:rsidR="000E3A6D">
        <w:t xml:space="preserve"> </w:t>
      </w:r>
      <w:r w:rsidR="00244B59">
        <w:t>(H)</w:t>
      </w:r>
      <w:bookmarkEnd w:id="383"/>
      <w:bookmarkEnd w:id="384"/>
    </w:p>
    <w:p w14:paraId="68C9B94B" w14:textId="77777777" w:rsidR="00D8135B" w:rsidRDefault="0097493E" w:rsidP="00DA4990">
      <w:r w:rsidRPr="0097493E">
        <w:t xml:space="preserve">The information system enforces approved authorizations for logical access to </w:t>
      </w:r>
      <w:r w:rsidR="00BE2080" w:rsidRPr="0097493E">
        <w:t xml:space="preserve">information </w:t>
      </w:r>
      <w:r w:rsidRPr="0097493E">
        <w:t>and system resources in accordance with applicable access control policies.</w:t>
      </w:r>
    </w:p>
    <w:p w14:paraId="1DD667BC" w14:textId="77777777" w:rsidR="000158F8" w:rsidRPr="00785EC6" w:rsidRDefault="000158F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0158F8" w:rsidRPr="002C3786" w14:paraId="55EF82DA" w14:textId="77777777" w:rsidTr="001C310B">
        <w:trPr>
          <w:cantSplit/>
          <w:trHeight w:val="288"/>
          <w:tblHeader/>
        </w:trPr>
        <w:tc>
          <w:tcPr>
            <w:tcW w:w="811" w:type="pct"/>
            <w:shd w:val="clear" w:color="auto" w:fill="DBE5F1" w:themeFill="accent1" w:themeFillTint="33"/>
            <w:tcMar>
              <w:top w:w="43" w:type="dxa"/>
              <w:bottom w:w="43" w:type="dxa"/>
            </w:tcMar>
          </w:tcPr>
          <w:p w14:paraId="455669F1" w14:textId="77777777" w:rsidR="000158F8" w:rsidRPr="002C3786" w:rsidRDefault="000158F8" w:rsidP="00855F77">
            <w:pPr>
              <w:pStyle w:val="GSATableHeading"/>
            </w:pPr>
            <w:r w:rsidRPr="002C3786">
              <w:t>AC-3</w:t>
            </w:r>
          </w:p>
        </w:tc>
        <w:tc>
          <w:tcPr>
            <w:tcW w:w="4189" w:type="pct"/>
            <w:shd w:val="clear" w:color="auto" w:fill="DBE5F1" w:themeFill="accent1" w:themeFillTint="33"/>
          </w:tcPr>
          <w:p w14:paraId="1F2B29CE" w14:textId="77777777" w:rsidR="000158F8" w:rsidRPr="002C3786" w:rsidRDefault="000158F8" w:rsidP="00855F77">
            <w:pPr>
              <w:pStyle w:val="GSATableHeading"/>
            </w:pPr>
            <w:r w:rsidRPr="002C3786">
              <w:t>Control Summary Information</w:t>
            </w:r>
          </w:p>
        </w:tc>
      </w:tr>
      <w:tr w:rsidR="000158F8" w:rsidRPr="002C3786" w14:paraId="04FAFDDA" w14:textId="77777777" w:rsidTr="001C310B">
        <w:trPr>
          <w:trHeight w:val="288"/>
        </w:trPr>
        <w:tc>
          <w:tcPr>
            <w:tcW w:w="5000" w:type="pct"/>
            <w:gridSpan w:val="2"/>
            <w:tcMar>
              <w:top w:w="43" w:type="dxa"/>
              <w:bottom w:w="43" w:type="dxa"/>
            </w:tcMar>
          </w:tcPr>
          <w:p w14:paraId="607BB5D1" w14:textId="77777777" w:rsidR="000158F8" w:rsidRPr="002C3786" w:rsidRDefault="000158F8" w:rsidP="00855F77">
            <w:pPr>
              <w:pStyle w:val="GSATableText"/>
              <w:keepNext/>
              <w:keepLines/>
            </w:pPr>
            <w:r w:rsidRPr="002C3786">
              <w:t>Responsible Role:</w:t>
            </w:r>
            <w:r>
              <w:t xml:space="preserve"> </w:t>
            </w:r>
          </w:p>
        </w:tc>
      </w:tr>
      <w:tr w:rsidR="000158F8" w:rsidRPr="002C3786" w14:paraId="518C1807" w14:textId="77777777" w:rsidTr="001C310B">
        <w:trPr>
          <w:trHeight w:val="288"/>
        </w:trPr>
        <w:tc>
          <w:tcPr>
            <w:tcW w:w="5000" w:type="pct"/>
            <w:gridSpan w:val="2"/>
            <w:tcMar>
              <w:top w:w="43" w:type="dxa"/>
              <w:bottom w:w="43" w:type="dxa"/>
            </w:tcMar>
            <w:vAlign w:val="bottom"/>
          </w:tcPr>
          <w:p w14:paraId="2BE94F64" w14:textId="77777777" w:rsidR="000158F8" w:rsidRPr="002C3786" w:rsidRDefault="000158F8" w:rsidP="00DA4990">
            <w:pPr>
              <w:pStyle w:val="GSATableText"/>
            </w:pPr>
            <w:r w:rsidRPr="002C3786">
              <w:t>Implementation Status (check all that apply):</w:t>
            </w:r>
          </w:p>
          <w:p w14:paraId="309775D6" w14:textId="77777777" w:rsidR="000158F8" w:rsidRPr="002C3786" w:rsidRDefault="00CB38BB" w:rsidP="00DA4990">
            <w:pPr>
              <w:pStyle w:val="GSATableText"/>
            </w:pPr>
            <w:sdt>
              <w:sdtPr>
                <w:id w:val="-755909152"/>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Implemented</w:t>
            </w:r>
          </w:p>
          <w:p w14:paraId="3D9069A9" w14:textId="77777777" w:rsidR="000158F8" w:rsidRPr="002C3786" w:rsidRDefault="00CB38BB" w:rsidP="00DA4990">
            <w:pPr>
              <w:pStyle w:val="GSATableText"/>
            </w:pPr>
            <w:sdt>
              <w:sdtPr>
                <w:id w:val="-1882164091"/>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Partially implemented</w:t>
            </w:r>
          </w:p>
          <w:p w14:paraId="683246D8" w14:textId="77777777" w:rsidR="000158F8" w:rsidRPr="002C3786" w:rsidRDefault="00CB38BB" w:rsidP="00DA4990">
            <w:pPr>
              <w:pStyle w:val="GSATableText"/>
            </w:pPr>
            <w:sdt>
              <w:sdtPr>
                <w:id w:val="1767189319"/>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Planned</w:t>
            </w:r>
          </w:p>
          <w:p w14:paraId="6BD4AD20" w14:textId="77777777" w:rsidR="000158F8" w:rsidRPr="002C3786" w:rsidRDefault="00CB38BB" w:rsidP="00DA4990">
            <w:pPr>
              <w:pStyle w:val="GSATableText"/>
            </w:pPr>
            <w:sdt>
              <w:sdtPr>
                <w:id w:val="-1867119291"/>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Alternative implementation</w:t>
            </w:r>
          </w:p>
          <w:p w14:paraId="59028A9A" w14:textId="77777777" w:rsidR="000158F8" w:rsidRPr="002C3786" w:rsidRDefault="00CB38BB" w:rsidP="00DA4990">
            <w:pPr>
              <w:pStyle w:val="GSATableText"/>
            </w:pPr>
            <w:sdt>
              <w:sdtPr>
                <w:id w:val="1750768544"/>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Not applicable</w:t>
            </w:r>
          </w:p>
        </w:tc>
      </w:tr>
      <w:tr w:rsidR="000158F8" w:rsidRPr="002C3786" w14:paraId="56B63E1D" w14:textId="77777777" w:rsidTr="001C310B">
        <w:trPr>
          <w:trHeight w:val="288"/>
        </w:trPr>
        <w:tc>
          <w:tcPr>
            <w:tcW w:w="5000" w:type="pct"/>
            <w:gridSpan w:val="2"/>
            <w:tcMar>
              <w:top w:w="43" w:type="dxa"/>
              <w:bottom w:w="43" w:type="dxa"/>
            </w:tcMar>
            <w:vAlign w:val="bottom"/>
          </w:tcPr>
          <w:p w14:paraId="06829578" w14:textId="77777777" w:rsidR="000158F8" w:rsidRPr="002C3786" w:rsidRDefault="000158F8" w:rsidP="00DA4990">
            <w:pPr>
              <w:pStyle w:val="GSATableText"/>
            </w:pPr>
            <w:r w:rsidRPr="002C3786">
              <w:t>Control Origination (check all that apply):</w:t>
            </w:r>
          </w:p>
          <w:p w14:paraId="5AACD6A9" w14:textId="77777777" w:rsidR="000158F8" w:rsidRPr="002C3786" w:rsidRDefault="00CB38BB" w:rsidP="00DA4990">
            <w:pPr>
              <w:pStyle w:val="GSATableText"/>
            </w:pPr>
            <w:sdt>
              <w:sdtPr>
                <w:id w:val="-1144350922"/>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Service Provider Corporate</w:t>
            </w:r>
          </w:p>
          <w:p w14:paraId="33B408D5" w14:textId="77777777" w:rsidR="000158F8" w:rsidRPr="002C3786" w:rsidRDefault="00CB38BB" w:rsidP="00DA4990">
            <w:pPr>
              <w:pStyle w:val="GSATableText"/>
            </w:pPr>
            <w:sdt>
              <w:sdtPr>
                <w:id w:val="1089894756"/>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Service Provider System Specific</w:t>
            </w:r>
          </w:p>
          <w:p w14:paraId="1CC39B63" w14:textId="77777777" w:rsidR="000158F8" w:rsidRPr="002C3786" w:rsidRDefault="00CB38BB" w:rsidP="00DA4990">
            <w:pPr>
              <w:pStyle w:val="GSATableText"/>
            </w:pPr>
            <w:sdt>
              <w:sdtPr>
                <w:id w:val="1139459011"/>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Service Provider Hybrid (Corporate and System Specific)</w:t>
            </w:r>
          </w:p>
          <w:p w14:paraId="172CEDCC" w14:textId="77777777" w:rsidR="000158F8" w:rsidRPr="002C3786" w:rsidRDefault="00CB38BB" w:rsidP="00DA4990">
            <w:pPr>
              <w:pStyle w:val="GSATableText"/>
            </w:pPr>
            <w:sdt>
              <w:sdtPr>
                <w:id w:val="1703660617"/>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 xml:space="preserve">Configured by Customer (Customer System Specific) </w:t>
            </w:r>
          </w:p>
          <w:p w14:paraId="31AB73DE" w14:textId="77777777" w:rsidR="000158F8" w:rsidRPr="002C3786" w:rsidRDefault="00CB38BB" w:rsidP="00DA4990">
            <w:pPr>
              <w:pStyle w:val="GSATableText"/>
            </w:pPr>
            <w:sdt>
              <w:sdtPr>
                <w:id w:val="1711540958"/>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 xml:space="preserve">Provided by Customer (Customer System Specific) </w:t>
            </w:r>
          </w:p>
          <w:p w14:paraId="1988CD70" w14:textId="77777777" w:rsidR="000158F8" w:rsidRPr="002C3786" w:rsidRDefault="00CB38BB" w:rsidP="00DA4990">
            <w:pPr>
              <w:pStyle w:val="GSATableText"/>
            </w:pPr>
            <w:sdt>
              <w:sdtPr>
                <w:id w:val="606864011"/>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0158F8" w:rsidRPr="002C3786">
              <w:t>Shared (Service Provider and Customer Responsibility)</w:t>
            </w:r>
          </w:p>
          <w:p w14:paraId="303E0799" w14:textId="5E6FF9D9" w:rsidR="000158F8" w:rsidRPr="002C3786" w:rsidRDefault="00CB38BB" w:rsidP="00DA4990">
            <w:pPr>
              <w:pStyle w:val="GSATableText"/>
            </w:pPr>
            <w:sdt>
              <w:sdtPr>
                <w:id w:val="-916624201"/>
                <w14:checkbox>
                  <w14:checked w14:val="0"/>
                  <w14:checkedState w14:val="2612" w14:font="ＭＳ ゴシック"/>
                  <w14:uncheckedState w14:val="2610" w14:font="ＭＳ ゴシック"/>
                </w14:checkbox>
              </w:sdtPr>
              <w:sdtEndPr/>
              <w:sdtContent>
                <w:r w:rsidR="000158F8" w:rsidRPr="006A4B9F">
                  <w:rPr>
                    <w:rFonts w:eastAsia="MS Gothic" w:hint="eastAsia"/>
                  </w:rPr>
                  <w:t>☐</w:t>
                </w:r>
              </w:sdtContent>
            </w:sdt>
            <w:r w:rsidR="000158F8">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46061573"/>
                <w:showingPlcHdr/>
                <w:text/>
              </w:sdtPr>
              <w:sdtEndPr/>
              <w:sdtContent>
                <w:r w:rsidR="000158F8" w:rsidRPr="004C65C2">
                  <w:rPr>
                    <w:rStyle w:val="PlaceholderText"/>
                    <w:rFonts w:eastAsiaTheme="majorEastAsia"/>
                  </w:rPr>
                  <w:t>Click here to enter text.</w:t>
                </w:r>
              </w:sdtContent>
            </w:sdt>
            <w:r w:rsidR="000158F8" w:rsidRPr="00CE1081">
              <w:t xml:space="preserve"> , </w:t>
            </w:r>
            <w:sdt>
              <w:sdtPr>
                <w:alias w:val="Date of FedRAMP Authorization"/>
                <w:tag w:val="dateofauthorization"/>
                <w:id w:val="370115982"/>
                <w:date>
                  <w:dateFormat w:val="M/d/yyyy"/>
                  <w:lid w:val="en-US"/>
                  <w:storeMappedDataAs w:val="dateTime"/>
                  <w:calendar w:val="gregorian"/>
                </w:date>
              </w:sdtPr>
              <w:sdtEndPr/>
              <w:sdtContent>
                <w:r w:rsidR="00CA1512" w:rsidDel="00D81901">
                  <w:t>Date of Authorization</w:t>
                </w:r>
                <w:r w:rsidR="00D81901">
                  <w:t>Date of Authorization</w:t>
                </w:r>
              </w:sdtContent>
            </w:sdt>
            <w:r w:rsidR="000158F8" w:rsidRPr="002C3786">
              <w:t xml:space="preserve"> </w:t>
            </w:r>
          </w:p>
        </w:tc>
      </w:tr>
    </w:tbl>
    <w:p w14:paraId="2879CDF5" w14:textId="77777777" w:rsidR="000158F8" w:rsidRDefault="000158F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0158F8" w:rsidRPr="0036708B" w14:paraId="795C50C2"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3DEE74D" w14:textId="77777777" w:rsidR="000158F8" w:rsidRPr="0036708B" w:rsidRDefault="000158F8" w:rsidP="00855F77">
            <w:pPr>
              <w:pStyle w:val="GSATableHeading"/>
            </w:pPr>
            <w:r w:rsidRPr="007A5DFF">
              <w:t>AC-3 What is the solution and how is it implemented?</w:t>
            </w:r>
          </w:p>
        </w:tc>
      </w:tr>
      <w:tr w:rsidR="000158F8" w:rsidRPr="002C3786" w14:paraId="55D4BF58" w14:textId="77777777" w:rsidTr="001C310B">
        <w:trPr>
          <w:trHeight w:val="288"/>
        </w:trPr>
        <w:tc>
          <w:tcPr>
            <w:tcW w:w="5000" w:type="pct"/>
            <w:shd w:val="clear" w:color="auto" w:fill="FFFFFF" w:themeFill="background1"/>
          </w:tcPr>
          <w:p w14:paraId="65930FDF" w14:textId="77777777" w:rsidR="000158F8" w:rsidRPr="002C3786" w:rsidRDefault="000158F8" w:rsidP="00855F77">
            <w:pPr>
              <w:pStyle w:val="GSATableText"/>
              <w:keepNext/>
              <w:keepLines/>
            </w:pPr>
          </w:p>
        </w:tc>
      </w:tr>
    </w:tbl>
    <w:p w14:paraId="5DBD6AEF" w14:textId="77777777" w:rsidR="000158F8" w:rsidRDefault="000158F8" w:rsidP="00DA4990"/>
    <w:p w14:paraId="46BC361B" w14:textId="77777777" w:rsidR="000D1972" w:rsidRPr="00BD6F20" w:rsidRDefault="008B28AA" w:rsidP="005972CC">
      <w:pPr>
        <w:pStyle w:val="Heading3"/>
      </w:pPr>
      <w:bookmarkStart w:id="385" w:name="_Toc383429283"/>
      <w:bookmarkStart w:id="386" w:name="_Toc383430530"/>
      <w:bookmarkStart w:id="387" w:name="_Toc383433214"/>
      <w:bookmarkStart w:id="388" w:name="_Toc383444446"/>
      <w:bookmarkStart w:id="389" w:name="_Toc385594085"/>
      <w:bookmarkStart w:id="390" w:name="_Toc385594477"/>
      <w:bookmarkStart w:id="391" w:name="_Toc385594865"/>
      <w:bookmarkStart w:id="392" w:name="_Toc388620720"/>
      <w:bookmarkStart w:id="393" w:name="_Toc449543305"/>
      <w:bookmarkStart w:id="394" w:name="_Toc464803526"/>
      <w:r w:rsidRPr="00BD6F20">
        <w:t>AC-7</w:t>
      </w:r>
      <w:r>
        <w:t xml:space="preserve"> </w:t>
      </w:r>
      <w:r w:rsidR="00906DA9" w:rsidRPr="00BD6F20">
        <w:t xml:space="preserve">Unsuccessful Login Attempts </w:t>
      </w:r>
      <w:bookmarkEnd w:id="385"/>
      <w:bookmarkEnd w:id="386"/>
      <w:bookmarkEnd w:id="387"/>
      <w:bookmarkEnd w:id="388"/>
      <w:bookmarkEnd w:id="389"/>
      <w:bookmarkEnd w:id="390"/>
      <w:bookmarkEnd w:id="391"/>
      <w:bookmarkEnd w:id="392"/>
      <w:r w:rsidR="00E878AD">
        <w:t>(L)</w:t>
      </w:r>
      <w:r w:rsidR="004A50A6">
        <w:t xml:space="preserve"> </w:t>
      </w:r>
      <w:r w:rsidR="00E878AD">
        <w:t>(M)</w:t>
      </w:r>
      <w:bookmarkEnd w:id="393"/>
      <w:bookmarkEnd w:id="394"/>
    </w:p>
    <w:p w14:paraId="3D747723" w14:textId="77777777" w:rsidR="00DF0C49" w:rsidRPr="00DF0C49" w:rsidRDefault="00DF0C49" w:rsidP="00AD4801">
      <w:pPr>
        <w:keepNext/>
        <w:widowControl/>
      </w:pPr>
      <w:r w:rsidRPr="00DF0C49">
        <w:t xml:space="preserve">The </w:t>
      </w:r>
      <w:r w:rsidR="00423BD9">
        <w:t>org</w:t>
      </w:r>
      <w:r w:rsidR="0010717C">
        <w:t>an</w:t>
      </w:r>
      <w:r w:rsidR="00423BD9">
        <w:t>ization</w:t>
      </w:r>
      <w:r w:rsidRPr="00DF0C49">
        <w:t>:</w:t>
      </w:r>
    </w:p>
    <w:p w14:paraId="380B3E93" w14:textId="77777777" w:rsidR="000D1972" w:rsidRDefault="00DF0C49" w:rsidP="00914FE7">
      <w:pPr>
        <w:pStyle w:val="GSAListParagraphalpha"/>
        <w:keepLines/>
        <w:widowControl/>
        <w:numPr>
          <w:ilvl w:val="0"/>
          <w:numId w:val="131"/>
        </w:numPr>
      </w:pPr>
      <w:r w:rsidRPr="00DF0C49">
        <w:t>Enforces a limit of [</w:t>
      </w:r>
      <w:r w:rsidR="00895AF9">
        <w:rPr>
          <w:rStyle w:val="GSAItalicEmphasisChar"/>
        </w:rPr>
        <w:t>FedRAMP</w:t>
      </w:r>
      <w:r w:rsidR="0010717C" w:rsidRPr="00D62A31">
        <w:rPr>
          <w:rStyle w:val="GSAItalicEmphasisChar"/>
        </w:rPr>
        <w:t xml:space="preserve"> Assignment</w:t>
      </w:r>
      <w:r w:rsidR="00AE3199" w:rsidRPr="00D62A31">
        <w:rPr>
          <w:rStyle w:val="GSAItalicEmphasisChar"/>
        </w:rPr>
        <w:t>: not more than three</w:t>
      </w:r>
      <w:r w:rsidR="00AD1B52">
        <w:rPr>
          <w:rStyle w:val="GSAItalicEmphasisChar"/>
        </w:rPr>
        <w:t xml:space="preserve"> (3)</w:t>
      </w:r>
      <w:r w:rsidRPr="00DF0C49">
        <w:t>] consecutive invalid logon attempts by a user during a [</w:t>
      </w:r>
      <w:r w:rsidR="00895AF9">
        <w:rPr>
          <w:rStyle w:val="GSAItalicEmphasisChar"/>
        </w:rPr>
        <w:t>FedRAMP</w:t>
      </w:r>
      <w:r w:rsidR="0010717C" w:rsidRPr="00D62A31">
        <w:rPr>
          <w:rStyle w:val="GSAItalicEmphasisChar"/>
        </w:rPr>
        <w:t xml:space="preserve"> Assignment</w:t>
      </w:r>
      <w:r w:rsidR="00AE3199" w:rsidRPr="00D62A31">
        <w:rPr>
          <w:rStyle w:val="GSAItalicEmphasisChar"/>
        </w:rPr>
        <w:t xml:space="preserve">: fifteen </w:t>
      </w:r>
      <w:r w:rsidR="00AD1B52">
        <w:rPr>
          <w:rStyle w:val="GSAItalicEmphasisChar"/>
        </w:rPr>
        <w:t xml:space="preserve">(15) </w:t>
      </w:r>
      <w:r w:rsidR="00AE3199" w:rsidRPr="00D62A31">
        <w:rPr>
          <w:rStyle w:val="GSAItalicEmphasisChar"/>
        </w:rPr>
        <w:t>minutes</w:t>
      </w:r>
      <w:r w:rsidRPr="00DF0C49">
        <w:t>]; and</w:t>
      </w:r>
    </w:p>
    <w:p w14:paraId="226C6479" w14:textId="77777777" w:rsidR="000D1972" w:rsidRDefault="00DF0C49" w:rsidP="00914FE7">
      <w:pPr>
        <w:pStyle w:val="GSAListParagraphalpha"/>
        <w:keepLines/>
        <w:numPr>
          <w:ilvl w:val="0"/>
          <w:numId w:val="107"/>
        </w:numPr>
      </w:pPr>
      <w:r w:rsidRPr="00DF0C49">
        <w:t>Automatically [</w:t>
      </w:r>
      <w:r w:rsidR="00AE3199" w:rsidRPr="00D62A31">
        <w:rPr>
          <w:rStyle w:val="GSAItalicEmphasisChar"/>
        </w:rPr>
        <w:t>Selection: locks the account/node for a</w:t>
      </w:r>
      <w:r w:rsidRPr="00DF0C49">
        <w:t xml:space="preserve"> [</w:t>
      </w:r>
      <w:r w:rsidR="00895AF9">
        <w:rPr>
          <w:rStyle w:val="GSAItalicEmphasisChar"/>
        </w:rPr>
        <w:t>FedRAMP</w:t>
      </w:r>
      <w:r w:rsidR="0010717C" w:rsidRPr="00D62A31">
        <w:rPr>
          <w:rStyle w:val="GSAItalicEmphasisChar"/>
        </w:rPr>
        <w:t xml:space="preserve"> </w:t>
      </w:r>
      <w:r w:rsidR="0010717C" w:rsidRPr="009B5A11">
        <w:rPr>
          <w:rStyle w:val="GSAItalicEmphasisChar"/>
        </w:rPr>
        <w:t>Assignment</w:t>
      </w:r>
      <w:r w:rsidR="00AE3199" w:rsidRPr="009B5A11">
        <w:rPr>
          <w:rStyle w:val="GSAItalicEmphasisChar"/>
        </w:rPr>
        <w:t xml:space="preserve">: </w:t>
      </w:r>
      <w:r w:rsidR="00AD1B52" w:rsidRPr="009B5A11">
        <w:rPr>
          <w:rStyle w:val="GSAItalicEmphasisChar"/>
        </w:rPr>
        <w:t>thirty (</w:t>
      </w:r>
      <w:r w:rsidR="00E878AD" w:rsidRPr="009B5A11">
        <w:rPr>
          <w:rStyle w:val="GSAItalicEmphasisChar"/>
        </w:rPr>
        <w:t>30</w:t>
      </w:r>
      <w:r w:rsidR="00AD1B52" w:rsidRPr="009B5A11">
        <w:rPr>
          <w:rStyle w:val="GSAItalicEmphasisChar"/>
        </w:rPr>
        <w:t>)</w:t>
      </w:r>
      <w:r w:rsidR="00E878AD" w:rsidRPr="009B5A11">
        <w:rPr>
          <w:rStyle w:val="GSAItalicEmphasisChar"/>
        </w:rPr>
        <w:t xml:space="preserve"> minutes</w:t>
      </w:r>
      <w:r w:rsidRPr="009B5A11">
        <w:t>];</w:t>
      </w:r>
      <w:r w:rsidR="00AE3199" w:rsidRPr="009B5A11">
        <w:rPr>
          <w:rStyle w:val="GSAItalicEmphasisChar"/>
        </w:rPr>
        <w:t xml:space="preserve"> delays next logon prompt according to</w:t>
      </w:r>
      <w:r w:rsidRPr="009B5A11">
        <w:t xml:space="preserve"> [</w:t>
      </w:r>
      <w:r w:rsidR="00AE3199" w:rsidRPr="009B5A11">
        <w:rPr>
          <w:rStyle w:val="GSAItalicEmphasisChar"/>
        </w:rPr>
        <w:t>Assignment: organization</w:t>
      </w:r>
      <w:r w:rsidR="00AE3199" w:rsidRPr="00D62A31">
        <w:rPr>
          <w:rStyle w:val="GSAItalicEmphasisChar"/>
        </w:rPr>
        <w:t>-defined delay algorithm</w:t>
      </w:r>
      <w:r w:rsidRPr="00DF0C49">
        <w:t>]] when the maximum number of unsuccessful attempts is exceeded.</w:t>
      </w:r>
    </w:p>
    <w:p w14:paraId="33572BFB" w14:textId="77777777" w:rsidR="00161966" w:rsidRPr="00161966" w:rsidRDefault="00161966" w:rsidP="0016196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B28AA" w:rsidRPr="002C3786" w14:paraId="39DF69AA" w14:textId="77777777" w:rsidTr="001C310B">
        <w:trPr>
          <w:cantSplit/>
          <w:trHeight w:val="288"/>
          <w:tblHeader/>
        </w:trPr>
        <w:tc>
          <w:tcPr>
            <w:tcW w:w="811" w:type="pct"/>
            <w:shd w:val="clear" w:color="auto" w:fill="DBE5F1" w:themeFill="accent1" w:themeFillTint="33"/>
            <w:tcMar>
              <w:top w:w="43" w:type="dxa"/>
              <w:bottom w:w="43" w:type="dxa"/>
            </w:tcMar>
          </w:tcPr>
          <w:p w14:paraId="323F149A" w14:textId="77777777" w:rsidR="008B28AA" w:rsidRPr="002C3786" w:rsidRDefault="008B28AA" w:rsidP="00855F77">
            <w:pPr>
              <w:pStyle w:val="GSATableHeading"/>
            </w:pPr>
            <w:r w:rsidRPr="00905144">
              <w:t>AC-7</w:t>
            </w:r>
          </w:p>
        </w:tc>
        <w:tc>
          <w:tcPr>
            <w:tcW w:w="4189" w:type="pct"/>
            <w:shd w:val="clear" w:color="auto" w:fill="DBE5F1" w:themeFill="accent1" w:themeFillTint="33"/>
          </w:tcPr>
          <w:p w14:paraId="3906184F" w14:textId="77777777" w:rsidR="008B28AA" w:rsidRPr="002C3786" w:rsidRDefault="008B28AA" w:rsidP="00855F77">
            <w:pPr>
              <w:pStyle w:val="GSATableHeading"/>
            </w:pPr>
            <w:r w:rsidRPr="002C3786">
              <w:t>Control Summary Information</w:t>
            </w:r>
          </w:p>
        </w:tc>
      </w:tr>
      <w:tr w:rsidR="008B28AA" w:rsidRPr="002C3786" w14:paraId="5D81B795" w14:textId="77777777" w:rsidTr="001C310B">
        <w:trPr>
          <w:trHeight w:val="288"/>
        </w:trPr>
        <w:tc>
          <w:tcPr>
            <w:tcW w:w="5000" w:type="pct"/>
            <w:gridSpan w:val="2"/>
            <w:tcMar>
              <w:top w:w="43" w:type="dxa"/>
              <w:bottom w:w="43" w:type="dxa"/>
            </w:tcMar>
          </w:tcPr>
          <w:p w14:paraId="4AE565DD" w14:textId="77777777" w:rsidR="008B28AA" w:rsidRPr="002C3786" w:rsidRDefault="008B28AA" w:rsidP="00855F77">
            <w:pPr>
              <w:pStyle w:val="GSATableText"/>
              <w:keepNext/>
              <w:keepLines/>
            </w:pPr>
            <w:r w:rsidRPr="002C3786">
              <w:t>Responsible Role:</w:t>
            </w:r>
            <w:r>
              <w:t xml:space="preserve"> </w:t>
            </w:r>
          </w:p>
        </w:tc>
      </w:tr>
      <w:tr w:rsidR="008B28AA" w:rsidRPr="00D00D47" w14:paraId="6C74CBE5" w14:textId="77777777" w:rsidTr="001C310B">
        <w:trPr>
          <w:trHeight w:val="288"/>
        </w:trPr>
        <w:tc>
          <w:tcPr>
            <w:tcW w:w="5000" w:type="pct"/>
            <w:gridSpan w:val="2"/>
            <w:tcMar>
              <w:top w:w="43" w:type="dxa"/>
              <w:bottom w:w="43" w:type="dxa"/>
            </w:tcMar>
          </w:tcPr>
          <w:p w14:paraId="546CC956" w14:textId="77777777" w:rsidR="008B28AA" w:rsidRPr="00D00D47" w:rsidRDefault="008B28AA" w:rsidP="001C1E79">
            <w:pPr>
              <w:pStyle w:val="GSATableText"/>
            </w:pPr>
            <w:bookmarkStart w:id="395" w:name="_Toc383441876"/>
            <w:bookmarkStart w:id="396" w:name="_Toc383444091"/>
            <w:bookmarkStart w:id="397" w:name="_Toc388623269"/>
            <w:r w:rsidRPr="00905144">
              <w:t>Parameter AC-7(a)-1:</w:t>
            </w:r>
            <w:bookmarkEnd w:id="395"/>
            <w:bookmarkEnd w:id="396"/>
            <w:bookmarkEnd w:id="397"/>
            <w:r>
              <w:t xml:space="preserve"> </w:t>
            </w:r>
          </w:p>
        </w:tc>
      </w:tr>
      <w:tr w:rsidR="008B28AA" w:rsidRPr="00D00D47" w14:paraId="557DA01D" w14:textId="77777777" w:rsidTr="001C310B">
        <w:trPr>
          <w:trHeight w:val="288"/>
        </w:trPr>
        <w:tc>
          <w:tcPr>
            <w:tcW w:w="5000" w:type="pct"/>
            <w:gridSpan w:val="2"/>
            <w:tcMar>
              <w:top w:w="43" w:type="dxa"/>
              <w:bottom w:w="43" w:type="dxa"/>
            </w:tcMar>
          </w:tcPr>
          <w:p w14:paraId="57BF005C" w14:textId="77777777" w:rsidR="008B28AA" w:rsidRPr="00D00D47" w:rsidRDefault="008B28AA" w:rsidP="001C1E79">
            <w:pPr>
              <w:pStyle w:val="GSATableText"/>
            </w:pPr>
            <w:bookmarkStart w:id="398" w:name="_Toc383441877"/>
            <w:bookmarkStart w:id="399" w:name="_Toc383444092"/>
            <w:bookmarkStart w:id="400" w:name="_Toc388623270"/>
            <w:r w:rsidRPr="00905144">
              <w:t>Parameter AC-7(a)-2:</w:t>
            </w:r>
            <w:bookmarkEnd w:id="398"/>
            <w:bookmarkEnd w:id="399"/>
            <w:bookmarkEnd w:id="400"/>
            <w:r>
              <w:t xml:space="preserve"> </w:t>
            </w:r>
          </w:p>
        </w:tc>
      </w:tr>
      <w:tr w:rsidR="008B28AA" w:rsidRPr="00D00D47" w14:paraId="3D71D412" w14:textId="77777777" w:rsidTr="001C310B">
        <w:trPr>
          <w:trHeight w:val="288"/>
        </w:trPr>
        <w:tc>
          <w:tcPr>
            <w:tcW w:w="5000" w:type="pct"/>
            <w:gridSpan w:val="2"/>
            <w:tcMar>
              <w:top w:w="43" w:type="dxa"/>
              <w:bottom w:w="43" w:type="dxa"/>
            </w:tcMar>
          </w:tcPr>
          <w:p w14:paraId="4F745871" w14:textId="77777777" w:rsidR="008B28AA" w:rsidRPr="00D00D47" w:rsidRDefault="008B28AA" w:rsidP="001C1E79">
            <w:pPr>
              <w:pStyle w:val="GSATableText"/>
            </w:pPr>
            <w:r w:rsidRPr="00905144">
              <w:t>Parameter AC-7(b)-1:</w:t>
            </w:r>
            <w:r>
              <w:t xml:space="preserve"> </w:t>
            </w:r>
          </w:p>
        </w:tc>
      </w:tr>
      <w:tr w:rsidR="008B28AA" w:rsidRPr="00D00D47" w14:paraId="341337E6" w14:textId="77777777" w:rsidTr="001C310B">
        <w:trPr>
          <w:trHeight w:val="288"/>
        </w:trPr>
        <w:tc>
          <w:tcPr>
            <w:tcW w:w="5000" w:type="pct"/>
            <w:gridSpan w:val="2"/>
            <w:tcMar>
              <w:top w:w="43" w:type="dxa"/>
              <w:bottom w:w="43" w:type="dxa"/>
            </w:tcMar>
          </w:tcPr>
          <w:p w14:paraId="52E19B64" w14:textId="77777777" w:rsidR="008B28AA" w:rsidRPr="00D00D47" w:rsidRDefault="008B28AA" w:rsidP="001C1E79">
            <w:pPr>
              <w:pStyle w:val="GSATableText"/>
            </w:pPr>
            <w:r w:rsidRPr="00905144">
              <w:t>Parameter AC-7(b)-2</w:t>
            </w:r>
            <w:r>
              <w:t xml:space="preserve">: </w:t>
            </w:r>
          </w:p>
        </w:tc>
      </w:tr>
      <w:tr w:rsidR="008B28AA" w:rsidRPr="002C3786" w14:paraId="4DC95DB5" w14:textId="77777777" w:rsidTr="001C310B">
        <w:trPr>
          <w:trHeight w:val="288"/>
        </w:trPr>
        <w:tc>
          <w:tcPr>
            <w:tcW w:w="5000" w:type="pct"/>
            <w:gridSpan w:val="2"/>
            <w:tcMar>
              <w:top w:w="43" w:type="dxa"/>
              <w:bottom w:w="43" w:type="dxa"/>
            </w:tcMar>
            <w:vAlign w:val="bottom"/>
          </w:tcPr>
          <w:p w14:paraId="605453F6" w14:textId="77777777" w:rsidR="008B28AA" w:rsidRPr="002C3786" w:rsidRDefault="008B28AA" w:rsidP="00DA4990">
            <w:pPr>
              <w:pStyle w:val="GSATableText"/>
            </w:pPr>
            <w:r w:rsidRPr="002C3786">
              <w:t>Implementation Status (check all that apply):</w:t>
            </w:r>
          </w:p>
          <w:p w14:paraId="1E25E34E" w14:textId="77777777" w:rsidR="008B28AA" w:rsidRPr="002C3786" w:rsidRDefault="00CB38BB" w:rsidP="00DA4990">
            <w:pPr>
              <w:pStyle w:val="GSATableText"/>
            </w:pPr>
            <w:sdt>
              <w:sdtPr>
                <w:id w:val="-1387946826"/>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Implemented</w:t>
            </w:r>
          </w:p>
          <w:p w14:paraId="2E8DE022" w14:textId="77777777" w:rsidR="008B28AA" w:rsidRPr="002C3786" w:rsidRDefault="00CB38BB" w:rsidP="00DA4990">
            <w:pPr>
              <w:pStyle w:val="GSATableText"/>
            </w:pPr>
            <w:sdt>
              <w:sdtPr>
                <w:id w:val="1533915567"/>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Partially implemented</w:t>
            </w:r>
          </w:p>
          <w:p w14:paraId="13DC460E" w14:textId="77777777" w:rsidR="008B28AA" w:rsidRPr="002C3786" w:rsidRDefault="00CB38BB" w:rsidP="00DA4990">
            <w:pPr>
              <w:pStyle w:val="GSATableText"/>
            </w:pPr>
            <w:sdt>
              <w:sdtPr>
                <w:id w:val="-409457430"/>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Planned</w:t>
            </w:r>
          </w:p>
          <w:p w14:paraId="0478486D" w14:textId="77777777" w:rsidR="008B28AA" w:rsidRPr="002C3786" w:rsidRDefault="00CB38BB" w:rsidP="00DA4990">
            <w:pPr>
              <w:pStyle w:val="GSATableText"/>
            </w:pPr>
            <w:sdt>
              <w:sdtPr>
                <w:id w:val="1852525068"/>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Alternative implementation</w:t>
            </w:r>
          </w:p>
          <w:p w14:paraId="157F4010" w14:textId="77777777" w:rsidR="008B28AA" w:rsidRPr="002C3786" w:rsidRDefault="00CB38BB" w:rsidP="00DA4990">
            <w:pPr>
              <w:pStyle w:val="GSATableText"/>
            </w:pPr>
            <w:sdt>
              <w:sdtPr>
                <w:id w:val="289327384"/>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Not applicable</w:t>
            </w:r>
          </w:p>
        </w:tc>
      </w:tr>
      <w:tr w:rsidR="008B28AA" w:rsidRPr="002C3786" w14:paraId="4F0AAC98" w14:textId="77777777" w:rsidTr="001C310B">
        <w:trPr>
          <w:trHeight w:val="288"/>
        </w:trPr>
        <w:tc>
          <w:tcPr>
            <w:tcW w:w="5000" w:type="pct"/>
            <w:gridSpan w:val="2"/>
            <w:tcMar>
              <w:top w:w="43" w:type="dxa"/>
              <w:bottom w:w="43" w:type="dxa"/>
            </w:tcMar>
            <w:vAlign w:val="bottom"/>
          </w:tcPr>
          <w:p w14:paraId="411CD5ED" w14:textId="77777777" w:rsidR="008B28AA" w:rsidRPr="002C3786" w:rsidRDefault="008B28AA" w:rsidP="00DA4990">
            <w:pPr>
              <w:pStyle w:val="GSATableText"/>
            </w:pPr>
            <w:r w:rsidRPr="002C3786">
              <w:t>Control Origination (check all that apply):</w:t>
            </w:r>
          </w:p>
          <w:p w14:paraId="0A47B187" w14:textId="77777777" w:rsidR="008B28AA" w:rsidRPr="002C3786" w:rsidRDefault="00CB38BB" w:rsidP="00DA4990">
            <w:pPr>
              <w:pStyle w:val="GSATableText"/>
            </w:pPr>
            <w:sdt>
              <w:sdtPr>
                <w:id w:val="339666511"/>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Service Provider Corporate</w:t>
            </w:r>
          </w:p>
          <w:p w14:paraId="7B724601" w14:textId="77777777" w:rsidR="008B28AA" w:rsidRPr="002C3786" w:rsidRDefault="00CB38BB" w:rsidP="00DA4990">
            <w:pPr>
              <w:pStyle w:val="GSATableText"/>
            </w:pPr>
            <w:sdt>
              <w:sdtPr>
                <w:id w:val="-671105043"/>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Service Provider System Specific</w:t>
            </w:r>
          </w:p>
          <w:p w14:paraId="69F49CE1" w14:textId="77777777" w:rsidR="008B28AA" w:rsidRPr="002C3786" w:rsidRDefault="00CB38BB" w:rsidP="00DA4990">
            <w:pPr>
              <w:pStyle w:val="GSATableText"/>
            </w:pPr>
            <w:sdt>
              <w:sdtPr>
                <w:id w:val="976262297"/>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Service Provider Hybrid (Corporate and System Specific)</w:t>
            </w:r>
          </w:p>
          <w:p w14:paraId="68336224" w14:textId="77777777" w:rsidR="008B28AA" w:rsidRPr="002C3786" w:rsidRDefault="00CB38BB" w:rsidP="00DA4990">
            <w:pPr>
              <w:pStyle w:val="GSATableText"/>
            </w:pPr>
            <w:sdt>
              <w:sdtPr>
                <w:id w:val="169378403"/>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 xml:space="preserve">Configured by Customer (Customer System Specific) </w:t>
            </w:r>
          </w:p>
          <w:p w14:paraId="1648E954" w14:textId="77777777" w:rsidR="008B28AA" w:rsidRPr="002C3786" w:rsidRDefault="00CB38BB" w:rsidP="00DA4990">
            <w:pPr>
              <w:pStyle w:val="GSATableText"/>
            </w:pPr>
            <w:sdt>
              <w:sdtPr>
                <w:id w:val="1910878017"/>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 xml:space="preserve">Provided by Customer (Customer System Specific) </w:t>
            </w:r>
          </w:p>
          <w:p w14:paraId="062C04B9" w14:textId="77777777" w:rsidR="008B28AA" w:rsidRPr="002C3786" w:rsidRDefault="00CB38BB" w:rsidP="00DA4990">
            <w:pPr>
              <w:pStyle w:val="GSATableText"/>
            </w:pPr>
            <w:sdt>
              <w:sdtPr>
                <w:id w:val="-1490863471"/>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8B28AA" w:rsidRPr="002C3786">
              <w:t>Shared (Service Provider and Customer Responsibility)</w:t>
            </w:r>
          </w:p>
          <w:p w14:paraId="61BDF270" w14:textId="5F42F438" w:rsidR="008B28AA" w:rsidRPr="002C3786" w:rsidRDefault="00CB38BB" w:rsidP="00DA4990">
            <w:pPr>
              <w:pStyle w:val="GSATableText"/>
            </w:pPr>
            <w:sdt>
              <w:sdtPr>
                <w:id w:val="214633867"/>
                <w14:checkbox>
                  <w14:checked w14:val="0"/>
                  <w14:checkedState w14:val="2612" w14:font="ＭＳ ゴシック"/>
                  <w14:uncheckedState w14:val="2610" w14:font="ＭＳ ゴシック"/>
                </w14:checkbox>
              </w:sdtPr>
              <w:sdtEndPr/>
              <w:sdtContent>
                <w:r w:rsidR="008B28AA" w:rsidRPr="006A4B9F">
                  <w:rPr>
                    <w:rFonts w:eastAsia="MS Gothic" w:hint="eastAsia"/>
                  </w:rPr>
                  <w:t>☐</w:t>
                </w:r>
              </w:sdtContent>
            </w:sdt>
            <w:r w:rsidR="008B28AA">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48133228"/>
                <w:showingPlcHdr/>
                <w:text/>
              </w:sdtPr>
              <w:sdtEndPr/>
              <w:sdtContent>
                <w:r w:rsidR="008B28AA" w:rsidRPr="004C65C2">
                  <w:rPr>
                    <w:rStyle w:val="PlaceholderText"/>
                    <w:rFonts w:eastAsiaTheme="majorEastAsia"/>
                  </w:rPr>
                  <w:t>Click here to enter text.</w:t>
                </w:r>
              </w:sdtContent>
            </w:sdt>
            <w:r w:rsidR="008B28AA" w:rsidRPr="00CE1081">
              <w:t xml:space="preserve"> , </w:t>
            </w:r>
            <w:sdt>
              <w:sdtPr>
                <w:alias w:val="Date of FedRAMP Authorization"/>
                <w:tag w:val="dateofauthorization"/>
                <w:id w:val="-1773309894"/>
                <w:date>
                  <w:dateFormat w:val="M/d/yyyy"/>
                  <w:lid w:val="en-US"/>
                  <w:storeMappedDataAs w:val="dateTime"/>
                  <w:calendar w:val="gregorian"/>
                </w:date>
              </w:sdtPr>
              <w:sdtEndPr/>
              <w:sdtContent>
                <w:r w:rsidR="00CA1512" w:rsidDel="00D81901">
                  <w:t>Date of Authorization</w:t>
                </w:r>
                <w:r w:rsidR="00D81901">
                  <w:t>Date of Authorization</w:t>
                </w:r>
              </w:sdtContent>
            </w:sdt>
            <w:r w:rsidR="008B28AA" w:rsidRPr="002C3786">
              <w:t xml:space="preserve"> </w:t>
            </w:r>
          </w:p>
        </w:tc>
      </w:tr>
    </w:tbl>
    <w:p w14:paraId="678C315C" w14:textId="77777777" w:rsidR="008B28AA" w:rsidRDefault="008B28AA"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8B28AA" w:rsidRPr="002C3786" w14:paraId="4A068905" w14:textId="77777777" w:rsidTr="001C310B">
        <w:trPr>
          <w:cantSplit/>
          <w:trHeight w:val="288"/>
          <w:tblHeader/>
        </w:trPr>
        <w:tc>
          <w:tcPr>
            <w:tcW w:w="5000" w:type="pct"/>
            <w:gridSpan w:val="2"/>
            <w:shd w:val="clear" w:color="auto" w:fill="DBE5F1" w:themeFill="accent1" w:themeFillTint="33"/>
            <w:vAlign w:val="center"/>
          </w:tcPr>
          <w:p w14:paraId="084E9714" w14:textId="77777777" w:rsidR="008B28AA" w:rsidRPr="002C3786" w:rsidRDefault="008B28AA" w:rsidP="00855F77">
            <w:pPr>
              <w:pStyle w:val="GSATableHeading"/>
            </w:pPr>
            <w:r w:rsidRPr="00905144">
              <w:t>AC-7 What is the solution and how is it implemented?</w:t>
            </w:r>
          </w:p>
        </w:tc>
      </w:tr>
      <w:tr w:rsidR="008B28AA" w:rsidRPr="0036708B" w14:paraId="52DCB3B0" w14:textId="77777777" w:rsidTr="001C310B">
        <w:trPr>
          <w:trHeight w:val="288"/>
        </w:trPr>
        <w:tc>
          <w:tcPr>
            <w:tcW w:w="484" w:type="pct"/>
            <w:tcBorders>
              <w:right w:val="nil"/>
            </w:tcBorders>
            <w:shd w:val="clear" w:color="auto" w:fill="DBE5F1" w:themeFill="accent1" w:themeFillTint="33"/>
          </w:tcPr>
          <w:p w14:paraId="77C36BD7" w14:textId="77777777" w:rsidR="008B28AA" w:rsidRPr="002C3786" w:rsidRDefault="008B28AA" w:rsidP="00855F77">
            <w:pPr>
              <w:pStyle w:val="GSATableHeading"/>
            </w:pPr>
            <w:r w:rsidRPr="002C3786">
              <w:t>Part a</w:t>
            </w:r>
          </w:p>
        </w:tc>
        <w:tc>
          <w:tcPr>
            <w:tcW w:w="4516" w:type="pct"/>
            <w:tcMar>
              <w:top w:w="43" w:type="dxa"/>
              <w:bottom w:w="43" w:type="dxa"/>
            </w:tcMar>
          </w:tcPr>
          <w:p w14:paraId="1F0D0DF2" w14:textId="77777777" w:rsidR="008B28AA" w:rsidRPr="0036708B" w:rsidRDefault="008B28AA" w:rsidP="00855F77">
            <w:pPr>
              <w:pStyle w:val="GSATableText"/>
              <w:keepNext/>
              <w:keepLines/>
            </w:pPr>
          </w:p>
        </w:tc>
      </w:tr>
      <w:tr w:rsidR="008B28AA" w:rsidRPr="0036708B" w14:paraId="01D4968E" w14:textId="77777777" w:rsidTr="001C310B">
        <w:trPr>
          <w:trHeight w:val="288"/>
        </w:trPr>
        <w:tc>
          <w:tcPr>
            <w:tcW w:w="484" w:type="pct"/>
            <w:tcBorders>
              <w:right w:val="nil"/>
            </w:tcBorders>
            <w:shd w:val="clear" w:color="auto" w:fill="DBE5F1" w:themeFill="accent1" w:themeFillTint="33"/>
          </w:tcPr>
          <w:p w14:paraId="77E6384E" w14:textId="77777777" w:rsidR="008B28AA" w:rsidRPr="002C3786" w:rsidRDefault="008B28AA" w:rsidP="00E03A24">
            <w:pPr>
              <w:pStyle w:val="GSATableHeading"/>
            </w:pPr>
            <w:r w:rsidRPr="002C3786">
              <w:t>Part b</w:t>
            </w:r>
          </w:p>
        </w:tc>
        <w:tc>
          <w:tcPr>
            <w:tcW w:w="4516" w:type="pct"/>
            <w:tcMar>
              <w:top w:w="43" w:type="dxa"/>
              <w:bottom w:w="43" w:type="dxa"/>
            </w:tcMar>
          </w:tcPr>
          <w:p w14:paraId="560B1294" w14:textId="77777777" w:rsidR="008B28AA" w:rsidRPr="0036708B" w:rsidRDefault="008B28AA" w:rsidP="00DA4990">
            <w:pPr>
              <w:pStyle w:val="GSATableText"/>
            </w:pPr>
          </w:p>
        </w:tc>
      </w:tr>
    </w:tbl>
    <w:p w14:paraId="53A07072" w14:textId="77777777" w:rsidR="00F65C0B" w:rsidRPr="002C3786" w:rsidRDefault="00F65C0B" w:rsidP="00DA4990"/>
    <w:p w14:paraId="4D069B5C" w14:textId="77777777" w:rsidR="000D1972" w:rsidRDefault="0009382B" w:rsidP="005972CC">
      <w:pPr>
        <w:pStyle w:val="Heading3"/>
      </w:pPr>
      <w:bookmarkStart w:id="401" w:name="_Toc383429284"/>
      <w:bookmarkStart w:id="402" w:name="_Toc383430531"/>
      <w:bookmarkStart w:id="403" w:name="_Toc383433215"/>
      <w:bookmarkStart w:id="404" w:name="_Toc383444447"/>
      <w:bookmarkStart w:id="405" w:name="_Toc385594086"/>
      <w:bookmarkStart w:id="406" w:name="_Toc385594478"/>
      <w:bookmarkStart w:id="407" w:name="_Toc385594866"/>
      <w:bookmarkStart w:id="408" w:name="_Toc388620721"/>
      <w:bookmarkStart w:id="409" w:name="_Ref443638630"/>
      <w:bookmarkStart w:id="410" w:name="_Toc449543307"/>
      <w:bookmarkStart w:id="411" w:name="_Toc464803527"/>
      <w:r w:rsidRPr="002C3786">
        <w:t>AC-8</w:t>
      </w:r>
      <w:r>
        <w:t xml:space="preserve"> </w:t>
      </w:r>
      <w:r w:rsidR="00906DA9" w:rsidRPr="002C3786">
        <w:t xml:space="preserve">System Use Notification </w:t>
      </w:r>
      <w:bookmarkEnd w:id="401"/>
      <w:bookmarkEnd w:id="402"/>
      <w:bookmarkEnd w:id="403"/>
      <w:bookmarkEnd w:id="404"/>
      <w:bookmarkEnd w:id="405"/>
      <w:bookmarkEnd w:id="406"/>
      <w:bookmarkEnd w:id="407"/>
      <w:bookmarkEnd w:id="408"/>
      <w:r w:rsidR="00091380">
        <w:t>(L)</w:t>
      </w:r>
      <w:r w:rsidR="00486BEE">
        <w:t xml:space="preserve"> </w:t>
      </w:r>
      <w:r w:rsidR="00091380">
        <w:t>(M)</w:t>
      </w:r>
      <w:r w:rsidR="00486BEE">
        <w:t xml:space="preserve"> (H)</w:t>
      </w:r>
      <w:bookmarkEnd w:id="409"/>
      <w:bookmarkEnd w:id="410"/>
      <w:bookmarkEnd w:id="411"/>
    </w:p>
    <w:p w14:paraId="1182F004" w14:textId="77777777" w:rsidR="000D1972" w:rsidRDefault="00AE3199" w:rsidP="00DA4990">
      <w:r w:rsidRPr="00AE3199">
        <w:t>The information system:</w:t>
      </w:r>
    </w:p>
    <w:p w14:paraId="673E89E4" w14:textId="77777777" w:rsidR="000D1972" w:rsidRPr="00F3588D" w:rsidRDefault="00AE3199" w:rsidP="00914FE7">
      <w:pPr>
        <w:pStyle w:val="GSAListParagraphalpha"/>
        <w:numPr>
          <w:ilvl w:val="0"/>
          <w:numId w:val="133"/>
        </w:numPr>
      </w:pPr>
      <w:r w:rsidRPr="00F3588D">
        <w:t>Displays to users [</w:t>
      </w:r>
      <w:r w:rsidRPr="00F3588D">
        <w:rPr>
          <w:rStyle w:val="GSAItalicEmphasisChar"/>
        </w:rPr>
        <w:t>Assignment: organization-defined system use notification message or banner</w:t>
      </w:r>
      <w:r w:rsidR="00CD265A" w:rsidRPr="00F3588D">
        <w:rPr>
          <w:rStyle w:val="GSAItalicEmphasisChar"/>
        </w:rPr>
        <w:t xml:space="preserve"> (</w:t>
      </w:r>
      <w:r w:rsidR="00541B1E">
        <w:rPr>
          <w:rStyle w:val="GSAItalicEmphasisChar"/>
        </w:rPr>
        <w:t xml:space="preserve">FedRAMP Assignment: </w:t>
      </w:r>
      <w:r w:rsidR="001D147E">
        <w:rPr>
          <w:rStyle w:val="GSAItalicEmphasisChar"/>
        </w:rPr>
        <w:t>s</w:t>
      </w:r>
      <w:r w:rsidR="00CD265A" w:rsidRPr="00F3588D">
        <w:rPr>
          <w:rStyle w:val="GSAItalicEmphasisChar"/>
        </w:rPr>
        <w:t xml:space="preserve">ee </w:t>
      </w:r>
      <w:r w:rsidR="001D147E">
        <w:rPr>
          <w:rStyle w:val="GSAItalicEmphasisChar"/>
        </w:rPr>
        <w:t>a</w:t>
      </w:r>
      <w:r w:rsidR="00CD265A" w:rsidRPr="00F3588D">
        <w:rPr>
          <w:rStyle w:val="GSAItalicEmphasisChar"/>
        </w:rPr>
        <w:t>dditional Requirements and Guidance)</w:t>
      </w:r>
      <w:r w:rsidRPr="00F3588D">
        <w:t>] before granting access to the system that provides privacy and security notices consistent with applicable federal laws, Executive Orders, directives, policies, regulations, standards, and guidance and states that:</w:t>
      </w:r>
    </w:p>
    <w:p w14:paraId="653CD1C2" w14:textId="77777777" w:rsidR="000D1972" w:rsidRDefault="00AE3199" w:rsidP="00914FE7">
      <w:pPr>
        <w:pStyle w:val="GSAListParagraphalpha2"/>
        <w:numPr>
          <w:ilvl w:val="1"/>
          <w:numId w:val="110"/>
        </w:numPr>
      </w:pPr>
      <w:r w:rsidRPr="00AE3199">
        <w:t>Users are accessing a U.S. Government information system;</w:t>
      </w:r>
    </w:p>
    <w:p w14:paraId="6947E8D3" w14:textId="77777777" w:rsidR="000D1972" w:rsidRDefault="00AE3199" w:rsidP="00914FE7">
      <w:pPr>
        <w:pStyle w:val="GSAListParagraphalpha2"/>
        <w:numPr>
          <w:ilvl w:val="1"/>
          <w:numId w:val="110"/>
        </w:numPr>
      </w:pPr>
      <w:r w:rsidRPr="00AE3199">
        <w:t>Information system usage may be monitored, recorded, and subject to audit;</w:t>
      </w:r>
    </w:p>
    <w:p w14:paraId="06BBCF55" w14:textId="77777777" w:rsidR="000D1972" w:rsidRDefault="00AE3199" w:rsidP="00914FE7">
      <w:pPr>
        <w:pStyle w:val="GSAListParagraphalpha2"/>
        <w:numPr>
          <w:ilvl w:val="1"/>
          <w:numId w:val="110"/>
        </w:numPr>
      </w:pPr>
      <w:r w:rsidRPr="00AE3199">
        <w:t>Unauthorized use of the information system is prohibited and subject to criminal and civil penalties; and</w:t>
      </w:r>
    </w:p>
    <w:p w14:paraId="6E0D99D6" w14:textId="77777777" w:rsidR="000D1972" w:rsidRDefault="00AE3199" w:rsidP="00914FE7">
      <w:pPr>
        <w:pStyle w:val="GSAListParagraphalpha2"/>
        <w:numPr>
          <w:ilvl w:val="1"/>
          <w:numId w:val="110"/>
        </w:numPr>
      </w:pPr>
      <w:r w:rsidRPr="00AE3199">
        <w:t>Use of the information system indicates consent to monitoring and recording;</w:t>
      </w:r>
    </w:p>
    <w:p w14:paraId="1AD39C28" w14:textId="77777777" w:rsidR="000D1972" w:rsidRPr="00F3588D" w:rsidRDefault="00AE3199" w:rsidP="00914FE7">
      <w:pPr>
        <w:pStyle w:val="GSAListParagraphalpha"/>
        <w:numPr>
          <w:ilvl w:val="0"/>
          <w:numId w:val="132"/>
        </w:numPr>
      </w:pPr>
      <w:r w:rsidRPr="00F3588D">
        <w:t>Retains the notification message or banner on the screen until users acknowledge the usage conditions and take explicit actions to log on to or further access the information system; and</w:t>
      </w:r>
    </w:p>
    <w:p w14:paraId="431A7649" w14:textId="77777777" w:rsidR="000D1972" w:rsidRPr="00F3588D" w:rsidRDefault="00AE3199" w:rsidP="00F3588D">
      <w:pPr>
        <w:pStyle w:val="GSAListParagraphalpha"/>
      </w:pPr>
      <w:r w:rsidRPr="00F3588D">
        <w:t>For publicly accessible systems:</w:t>
      </w:r>
    </w:p>
    <w:p w14:paraId="69389A7F" w14:textId="77777777" w:rsidR="000D1972" w:rsidRDefault="00AE3199" w:rsidP="00F3588D">
      <w:pPr>
        <w:pStyle w:val="GSAListParagraphalpha2"/>
      </w:pPr>
      <w:r w:rsidRPr="00AE3199">
        <w:t>Displays system use information [</w:t>
      </w:r>
      <w:r w:rsidRPr="00D62A31">
        <w:rPr>
          <w:rStyle w:val="GSAItalicEmphasisChar"/>
        </w:rPr>
        <w:t>Assignment: organization-defined conditions</w:t>
      </w:r>
      <w:r w:rsidR="00CD265A" w:rsidRPr="00D62A31">
        <w:rPr>
          <w:rStyle w:val="GSAItalicEmphasisChar"/>
        </w:rPr>
        <w:t xml:space="preserve"> (</w:t>
      </w:r>
      <w:r w:rsidR="00541B1E">
        <w:rPr>
          <w:rStyle w:val="GSAItalicEmphasisChar"/>
        </w:rPr>
        <w:t xml:space="preserve">FedRAMP Assignment: </w:t>
      </w:r>
      <w:r w:rsidR="001D147E">
        <w:rPr>
          <w:rStyle w:val="GSAItalicEmphasisChar"/>
        </w:rPr>
        <w:t>s</w:t>
      </w:r>
      <w:r w:rsidR="00CD265A" w:rsidRPr="00D62A31">
        <w:rPr>
          <w:rStyle w:val="GSAItalicEmphasisChar"/>
        </w:rPr>
        <w:t xml:space="preserve">ee </w:t>
      </w:r>
      <w:r w:rsidR="001D147E">
        <w:rPr>
          <w:rStyle w:val="GSAItalicEmphasisChar"/>
        </w:rPr>
        <w:t>a</w:t>
      </w:r>
      <w:r w:rsidR="00CD265A" w:rsidRPr="00D62A31">
        <w:rPr>
          <w:rStyle w:val="GSAItalicEmphasisChar"/>
        </w:rPr>
        <w:t>dditional Requirements and Guidance)</w:t>
      </w:r>
      <w:r w:rsidRPr="00AE3199">
        <w:t>], before granting further access;</w:t>
      </w:r>
    </w:p>
    <w:p w14:paraId="3B8BDB05" w14:textId="77777777" w:rsidR="000D1972" w:rsidRDefault="00AE3199" w:rsidP="00F3588D">
      <w:pPr>
        <w:pStyle w:val="GSAListParagraphalpha2"/>
      </w:pPr>
      <w:r w:rsidRPr="00AE3199">
        <w:t>Displays references, if any, to monitoring, recording, or auditing that are consistent with privacy accommodations for such systems that generally prohibit those activities; and</w:t>
      </w:r>
    </w:p>
    <w:p w14:paraId="7F5E2355" w14:textId="77777777" w:rsidR="000D1972" w:rsidRDefault="00AE3199" w:rsidP="00F3588D">
      <w:pPr>
        <w:pStyle w:val="GSAListParagraphalpha2"/>
      </w:pPr>
      <w:r w:rsidRPr="00AE3199">
        <w:t>Includes a description of the authorized uses of the system.</w:t>
      </w:r>
    </w:p>
    <w:p w14:paraId="597E6FE2" w14:textId="77777777" w:rsidR="000D1972" w:rsidRPr="00300CDD" w:rsidRDefault="00330D5F" w:rsidP="00DA4990">
      <w:pPr>
        <w:pStyle w:val="GSAGuidance"/>
      </w:pPr>
      <w:r w:rsidRPr="00300CDD">
        <w:rPr>
          <w:rStyle w:val="GSAGuidanceBoldChar"/>
        </w:rPr>
        <w:t>AC-</w:t>
      </w:r>
      <w:r w:rsidR="00DF0C49" w:rsidRPr="00300CDD">
        <w:rPr>
          <w:rStyle w:val="GSAGuidanceBoldChar"/>
        </w:rPr>
        <w:t xml:space="preserve">8 Additional </w:t>
      </w:r>
      <w:r w:rsidR="00895AF9">
        <w:rPr>
          <w:rStyle w:val="GSAGuidanceBoldChar"/>
        </w:rPr>
        <w:t>FedRAMP</w:t>
      </w:r>
      <w:r w:rsidR="00DF0C49" w:rsidRPr="00300CDD">
        <w:rPr>
          <w:rStyle w:val="GSAGuidanceBoldChar"/>
        </w:rPr>
        <w:t xml:space="preserve"> Requirements and Guidance</w:t>
      </w:r>
      <w:r w:rsidR="00DF0C49" w:rsidRPr="00300CDD">
        <w:t>:</w:t>
      </w:r>
      <w:r w:rsidR="00214332" w:rsidRPr="00300CDD">
        <w:t xml:space="preserve"> </w:t>
      </w:r>
    </w:p>
    <w:p w14:paraId="6297229E" w14:textId="77777777" w:rsidR="000D1972" w:rsidRPr="00300CDD" w:rsidRDefault="00214332" w:rsidP="00DA4990">
      <w:pPr>
        <w:pStyle w:val="GSAGuidance"/>
      </w:pPr>
      <w:r w:rsidRPr="00300CDD">
        <w:rPr>
          <w:rStyle w:val="GSAGuidanceBoldChar"/>
        </w:rPr>
        <w:t>Requirement:</w:t>
      </w:r>
      <w:r w:rsidR="00DF0C49" w:rsidRPr="00300CDD">
        <w:t xml:space="preserve">  The service provider shall determine elements of the cloud environment that require the System Use Notification control</w:t>
      </w:r>
      <w:r w:rsidR="00263591" w:rsidRPr="00300CDD">
        <w:t xml:space="preserve">.  </w:t>
      </w:r>
      <w:r w:rsidR="00DF0C49" w:rsidRPr="00300CDD">
        <w:t xml:space="preserve">The elements of the cloud environment that require System Use Notification are approved and accepted by the </w:t>
      </w:r>
      <w:r w:rsidR="006A5DCC" w:rsidRPr="00894D31">
        <w:t>JAB/AO</w:t>
      </w:r>
      <w:r w:rsidR="00DF0C49" w:rsidRPr="00300CDD">
        <w:t>.</w:t>
      </w:r>
    </w:p>
    <w:p w14:paraId="5B17E85B" w14:textId="77777777" w:rsidR="000D1972" w:rsidRPr="00300CDD" w:rsidRDefault="00AE3199" w:rsidP="00DA4990">
      <w:pPr>
        <w:pStyle w:val="GSAGuidance"/>
      </w:pPr>
      <w:r w:rsidRPr="00300CDD">
        <w:rPr>
          <w:rStyle w:val="GSAGuidanceBoldChar"/>
        </w:rPr>
        <w:t>Requirement:</w:t>
      </w:r>
      <w:r w:rsidR="00DF0C49" w:rsidRPr="00300CDD">
        <w:t xml:space="preserve"> The service provider shall determine how System Use Notification is going to be verified and provide appropriate periodicity of the check</w:t>
      </w:r>
      <w:r w:rsidR="00263591" w:rsidRPr="00300CDD">
        <w:t xml:space="preserve">.  </w:t>
      </w:r>
      <w:r w:rsidR="00DF0C49" w:rsidRPr="00300CDD">
        <w:t xml:space="preserve">The System Use Notification verification and periodicity are approved and accepted by </w:t>
      </w:r>
      <w:r w:rsidR="00DF0C49" w:rsidRPr="00894D31">
        <w:t xml:space="preserve">the </w:t>
      </w:r>
      <w:r w:rsidR="0051196F" w:rsidRPr="00894D31">
        <w:t>JAB</w:t>
      </w:r>
      <w:r w:rsidR="00894D31">
        <w:t>/AO</w:t>
      </w:r>
      <w:r w:rsidR="00DF0C49" w:rsidRPr="00300CDD">
        <w:t>.</w:t>
      </w:r>
    </w:p>
    <w:p w14:paraId="3F39C68C" w14:textId="77777777" w:rsidR="000D1972" w:rsidRPr="00300CDD" w:rsidRDefault="00AE3199" w:rsidP="00DA4990">
      <w:pPr>
        <w:pStyle w:val="GSAGuidance"/>
      </w:pPr>
      <w:r w:rsidRPr="00300CDD">
        <w:rPr>
          <w:rStyle w:val="GSAGuidanceBoldChar"/>
        </w:rPr>
        <w:t>Guidance:</w:t>
      </w:r>
      <w:r w:rsidR="00DF0C49" w:rsidRPr="00300CDD">
        <w:t xml:space="preserve"> If performed as part of a Configuration Baseline check, then the % of items requiring setting that are checked and that pass (or fail) check can be provided.</w:t>
      </w:r>
    </w:p>
    <w:p w14:paraId="2682BA62" w14:textId="77777777" w:rsidR="000D1972" w:rsidRPr="00300CDD" w:rsidRDefault="00AE3199" w:rsidP="00DA4990">
      <w:pPr>
        <w:pStyle w:val="GSAGuidance"/>
      </w:pPr>
      <w:r w:rsidRPr="00300CDD">
        <w:rPr>
          <w:rStyle w:val="GSAGuidanceBoldChar"/>
        </w:rPr>
        <w:t>Requirement:</w:t>
      </w:r>
      <w:r w:rsidR="00DF0C49" w:rsidRPr="00300CDD">
        <w:t xml:space="preserve"> If not performed as part of a Configuration Baseline check, then there must be documented agreement on how to provide results of verification and the necessary periodicity of the verification by the service provider</w:t>
      </w:r>
      <w:r w:rsidR="00263591" w:rsidRPr="00300CDD">
        <w:t xml:space="preserve">.  </w:t>
      </w:r>
      <w:r w:rsidR="00DF0C49" w:rsidRPr="00300CDD">
        <w:t xml:space="preserve">The documented agreement on how to provide verification of the results are approved and accepted by the </w:t>
      </w:r>
      <w:r w:rsidR="00DA633E">
        <w:t>JAB/AO</w:t>
      </w:r>
      <w:r w:rsidR="00DF0C49" w:rsidRPr="00300CDD">
        <w:t>.</w:t>
      </w:r>
    </w:p>
    <w:p w14:paraId="00350D0F" w14:textId="77777777" w:rsidR="00915AA7" w:rsidRDefault="00915AA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74635" w:rsidRPr="002C3786" w14:paraId="458DF43E" w14:textId="77777777" w:rsidTr="001C310B">
        <w:trPr>
          <w:cantSplit/>
          <w:trHeight w:val="288"/>
          <w:tblHeader/>
        </w:trPr>
        <w:tc>
          <w:tcPr>
            <w:tcW w:w="811" w:type="pct"/>
            <w:shd w:val="clear" w:color="auto" w:fill="DBE5F1" w:themeFill="accent1" w:themeFillTint="33"/>
            <w:tcMar>
              <w:top w:w="43" w:type="dxa"/>
              <w:bottom w:w="43" w:type="dxa"/>
            </w:tcMar>
          </w:tcPr>
          <w:p w14:paraId="0E42A88E" w14:textId="77777777" w:rsidR="00B74635" w:rsidRPr="002C3786" w:rsidRDefault="00B74635" w:rsidP="00855F77">
            <w:pPr>
              <w:pStyle w:val="GSATableHeading"/>
            </w:pPr>
            <w:r w:rsidRPr="002C3786">
              <w:t>AC-8</w:t>
            </w:r>
          </w:p>
        </w:tc>
        <w:tc>
          <w:tcPr>
            <w:tcW w:w="4189" w:type="pct"/>
            <w:shd w:val="clear" w:color="auto" w:fill="DBE5F1" w:themeFill="accent1" w:themeFillTint="33"/>
          </w:tcPr>
          <w:p w14:paraId="2E491A98" w14:textId="77777777" w:rsidR="00B74635" w:rsidRPr="002C3786" w:rsidRDefault="00B74635" w:rsidP="00855F77">
            <w:pPr>
              <w:pStyle w:val="GSATableHeading"/>
            </w:pPr>
            <w:r w:rsidRPr="002C3786">
              <w:t>Control Summary Information</w:t>
            </w:r>
          </w:p>
        </w:tc>
      </w:tr>
      <w:tr w:rsidR="00B74635" w:rsidRPr="002C3786" w14:paraId="3307B316" w14:textId="77777777" w:rsidTr="001C310B">
        <w:trPr>
          <w:trHeight w:val="288"/>
        </w:trPr>
        <w:tc>
          <w:tcPr>
            <w:tcW w:w="5000" w:type="pct"/>
            <w:gridSpan w:val="2"/>
            <w:tcMar>
              <w:top w:w="43" w:type="dxa"/>
              <w:bottom w:w="43" w:type="dxa"/>
            </w:tcMar>
          </w:tcPr>
          <w:p w14:paraId="71DFD553" w14:textId="77777777" w:rsidR="00B74635" w:rsidRPr="002C3786" w:rsidRDefault="00B74635" w:rsidP="00855F77">
            <w:pPr>
              <w:pStyle w:val="GSATableText"/>
              <w:keepNext/>
              <w:keepLines/>
            </w:pPr>
            <w:r w:rsidRPr="002C3786">
              <w:t>Responsible Role:</w:t>
            </w:r>
            <w:r>
              <w:t xml:space="preserve"> </w:t>
            </w:r>
          </w:p>
        </w:tc>
      </w:tr>
      <w:tr w:rsidR="00B74635" w:rsidRPr="00D00D47" w14:paraId="1F50E05E" w14:textId="77777777" w:rsidTr="001C310B">
        <w:trPr>
          <w:trHeight w:val="288"/>
        </w:trPr>
        <w:tc>
          <w:tcPr>
            <w:tcW w:w="5000" w:type="pct"/>
            <w:gridSpan w:val="2"/>
            <w:tcMar>
              <w:top w:w="43" w:type="dxa"/>
              <w:bottom w:w="43" w:type="dxa"/>
            </w:tcMar>
          </w:tcPr>
          <w:p w14:paraId="496E160E" w14:textId="77777777" w:rsidR="00B74635" w:rsidRPr="00D00D47" w:rsidRDefault="00B74635" w:rsidP="001C1E79">
            <w:pPr>
              <w:pStyle w:val="GSATableText"/>
            </w:pPr>
            <w:r w:rsidRPr="00C53DB1">
              <w:t>Parameter AC-8(a):</w:t>
            </w:r>
            <w:r>
              <w:t xml:space="preserve"> </w:t>
            </w:r>
          </w:p>
        </w:tc>
      </w:tr>
      <w:tr w:rsidR="00B74635" w:rsidRPr="00D00D47" w14:paraId="5D4A461E" w14:textId="77777777" w:rsidTr="001C310B">
        <w:trPr>
          <w:trHeight w:val="288"/>
        </w:trPr>
        <w:tc>
          <w:tcPr>
            <w:tcW w:w="5000" w:type="pct"/>
            <w:gridSpan w:val="2"/>
            <w:tcMar>
              <w:top w:w="43" w:type="dxa"/>
              <w:bottom w:w="43" w:type="dxa"/>
            </w:tcMar>
          </w:tcPr>
          <w:p w14:paraId="7CBC4259" w14:textId="77777777" w:rsidR="00B74635" w:rsidRPr="00D00D47" w:rsidRDefault="00B74635" w:rsidP="001C1E79">
            <w:pPr>
              <w:pStyle w:val="GSATableText"/>
            </w:pPr>
            <w:r w:rsidRPr="00C53DB1">
              <w:t>Parameter AC-8(c)</w:t>
            </w:r>
            <w:r>
              <w:t>-</w:t>
            </w:r>
            <w:r w:rsidRPr="00C53DB1">
              <w:t>1:</w:t>
            </w:r>
            <w:r>
              <w:t xml:space="preserve"> </w:t>
            </w:r>
          </w:p>
        </w:tc>
      </w:tr>
      <w:tr w:rsidR="00B74635" w:rsidRPr="002C3786" w14:paraId="63E02B55" w14:textId="77777777" w:rsidTr="001C310B">
        <w:trPr>
          <w:trHeight w:val="288"/>
        </w:trPr>
        <w:tc>
          <w:tcPr>
            <w:tcW w:w="5000" w:type="pct"/>
            <w:gridSpan w:val="2"/>
            <w:tcMar>
              <w:top w:w="43" w:type="dxa"/>
              <w:bottom w:w="43" w:type="dxa"/>
            </w:tcMar>
            <w:vAlign w:val="bottom"/>
          </w:tcPr>
          <w:p w14:paraId="0570DB6C" w14:textId="77777777" w:rsidR="00B74635" w:rsidRPr="002C3786" w:rsidRDefault="00B74635" w:rsidP="00DA4990">
            <w:pPr>
              <w:pStyle w:val="GSATableText"/>
            </w:pPr>
            <w:r w:rsidRPr="002C3786">
              <w:t>Implementation Status (check all that apply):</w:t>
            </w:r>
          </w:p>
          <w:p w14:paraId="559E6EA3" w14:textId="77777777" w:rsidR="00B74635" w:rsidRPr="002C3786" w:rsidRDefault="00CB38BB" w:rsidP="00DA4990">
            <w:pPr>
              <w:pStyle w:val="GSATableText"/>
            </w:pPr>
            <w:sdt>
              <w:sdtPr>
                <w:id w:val="-1636559058"/>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Implemented</w:t>
            </w:r>
          </w:p>
          <w:p w14:paraId="3A074A18" w14:textId="77777777" w:rsidR="00B74635" w:rsidRPr="002C3786" w:rsidRDefault="00CB38BB" w:rsidP="00DA4990">
            <w:pPr>
              <w:pStyle w:val="GSATableText"/>
            </w:pPr>
            <w:sdt>
              <w:sdtPr>
                <w:id w:val="2124408301"/>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Partially implemented</w:t>
            </w:r>
          </w:p>
          <w:p w14:paraId="44B23D41" w14:textId="77777777" w:rsidR="00B74635" w:rsidRPr="002C3786" w:rsidRDefault="00CB38BB" w:rsidP="00DA4990">
            <w:pPr>
              <w:pStyle w:val="GSATableText"/>
            </w:pPr>
            <w:sdt>
              <w:sdtPr>
                <w:id w:val="850374715"/>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Planned</w:t>
            </w:r>
          </w:p>
          <w:p w14:paraId="04E4CBD8" w14:textId="77777777" w:rsidR="00B74635" w:rsidRPr="002C3786" w:rsidRDefault="00CB38BB" w:rsidP="00DA4990">
            <w:pPr>
              <w:pStyle w:val="GSATableText"/>
            </w:pPr>
            <w:sdt>
              <w:sdtPr>
                <w:id w:val="439891013"/>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Alternative implementation</w:t>
            </w:r>
          </w:p>
          <w:p w14:paraId="586CE027" w14:textId="77777777" w:rsidR="00B74635" w:rsidRPr="002C3786" w:rsidRDefault="00CB38BB" w:rsidP="00DA4990">
            <w:pPr>
              <w:pStyle w:val="GSATableText"/>
            </w:pPr>
            <w:sdt>
              <w:sdtPr>
                <w:id w:val="-1945605333"/>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Not applicable</w:t>
            </w:r>
          </w:p>
        </w:tc>
      </w:tr>
      <w:tr w:rsidR="00B74635" w:rsidRPr="002C3786" w14:paraId="4D7624A5" w14:textId="77777777" w:rsidTr="001C310B">
        <w:trPr>
          <w:trHeight w:val="288"/>
        </w:trPr>
        <w:tc>
          <w:tcPr>
            <w:tcW w:w="5000" w:type="pct"/>
            <w:gridSpan w:val="2"/>
            <w:tcMar>
              <w:top w:w="43" w:type="dxa"/>
              <w:bottom w:w="43" w:type="dxa"/>
            </w:tcMar>
            <w:vAlign w:val="bottom"/>
          </w:tcPr>
          <w:p w14:paraId="29EB3CB0" w14:textId="77777777" w:rsidR="00B74635" w:rsidRPr="002C3786" w:rsidRDefault="00B74635" w:rsidP="00DA4990">
            <w:pPr>
              <w:pStyle w:val="GSATableText"/>
            </w:pPr>
            <w:r w:rsidRPr="002C3786">
              <w:t>Control Origination (check all that apply):</w:t>
            </w:r>
          </w:p>
          <w:p w14:paraId="4083F97D" w14:textId="77777777" w:rsidR="00B74635" w:rsidRPr="002C3786" w:rsidRDefault="00CB38BB" w:rsidP="00DA4990">
            <w:pPr>
              <w:pStyle w:val="GSATableText"/>
            </w:pPr>
            <w:sdt>
              <w:sdtPr>
                <w:id w:val="-1655601309"/>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Service Provider Corporate</w:t>
            </w:r>
          </w:p>
          <w:p w14:paraId="22070A2D" w14:textId="77777777" w:rsidR="00B74635" w:rsidRPr="002C3786" w:rsidRDefault="00CB38BB" w:rsidP="00DA4990">
            <w:pPr>
              <w:pStyle w:val="GSATableText"/>
            </w:pPr>
            <w:sdt>
              <w:sdtPr>
                <w:id w:val="811997472"/>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Service Provider System Specific</w:t>
            </w:r>
          </w:p>
          <w:p w14:paraId="031E2B0E" w14:textId="77777777" w:rsidR="00B74635" w:rsidRPr="002C3786" w:rsidRDefault="00CB38BB" w:rsidP="00DA4990">
            <w:pPr>
              <w:pStyle w:val="GSATableText"/>
            </w:pPr>
            <w:sdt>
              <w:sdtPr>
                <w:id w:val="1029915681"/>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Service Provider Hybrid (Corporate and System Specific)</w:t>
            </w:r>
          </w:p>
          <w:p w14:paraId="37666F3C" w14:textId="77777777" w:rsidR="00B74635" w:rsidRPr="002C3786" w:rsidRDefault="00CB38BB" w:rsidP="00DA4990">
            <w:pPr>
              <w:pStyle w:val="GSATableText"/>
            </w:pPr>
            <w:sdt>
              <w:sdtPr>
                <w:id w:val="-201946874"/>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 xml:space="preserve">Configured by Customer (Customer System Specific) </w:t>
            </w:r>
          </w:p>
          <w:p w14:paraId="6FC61EA6" w14:textId="77777777" w:rsidR="00B74635" w:rsidRPr="002C3786" w:rsidRDefault="00CB38BB" w:rsidP="00DA4990">
            <w:pPr>
              <w:pStyle w:val="GSATableText"/>
            </w:pPr>
            <w:sdt>
              <w:sdtPr>
                <w:id w:val="336580061"/>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 xml:space="preserve">Provided by Customer (Customer System Specific) </w:t>
            </w:r>
          </w:p>
          <w:p w14:paraId="1E92AC96" w14:textId="77777777" w:rsidR="00B74635" w:rsidRPr="002C3786" w:rsidRDefault="00CB38BB" w:rsidP="00DA4990">
            <w:pPr>
              <w:pStyle w:val="GSATableText"/>
            </w:pPr>
            <w:sdt>
              <w:sdtPr>
                <w:id w:val="-142122496"/>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B74635" w:rsidRPr="002C3786">
              <w:t>Shared (Service Provider and Customer Responsibility)</w:t>
            </w:r>
          </w:p>
          <w:p w14:paraId="7BF3A7B7" w14:textId="1E555C19" w:rsidR="00B74635" w:rsidRPr="002C3786" w:rsidRDefault="00CB38BB" w:rsidP="00DA4990">
            <w:pPr>
              <w:pStyle w:val="GSATableText"/>
            </w:pPr>
            <w:sdt>
              <w:sdtPr>
                <w:id w:val="10653679"/>
                <w14:checkbox>
                  <w14:checked w14:val="0"/>
                  <w14:checkedState w14:val="2612" w14:font="ＭＳ ゴシック"/>
                  <w14:uncheckedState w14:val="2610" w14:font="ＭＳ ゴシック"/>
                </w14:checkbox>
              </w:sdtPr>
              <w:sdtEndPr/>
              <w:sdtContent>
                <w:r w:rsidR="00B74635" w:rsidRPr="006A4B9F">
                  <w:rPr>
                    <w:rFonts w:eastAsia="MS Gothic" w:hint="eastAsia"/>
                  </w:rPr>
                  <w:t>☐</w:t>
                </w:r>
              </w:sdtContent>
            </w:sdt>
            <w:r w:rsidR="00B74635">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88093216"/>
                <w:showingPlcHdr/>
                <w:text/>
              </w:sdtPr>
              <w:sdtEndPr/>
              <w:sdtContent>
                <w:r w:rsidR="00B74635" w:rsidRPr="004C65C2">
                  <w:rPr>
                    <w:rStyle w:val="PlaceholderText"/>
                    <w:rFonts w:eastAsiaTheme="majorEastAsia"/>
                  </w:rPr>
                  <w:t>Click here to enter text.</w:t>
                </w:r>
              </w:sdtContent>
            </w:sdt>
            <w:r w:rsidR="00B74635" w:rsidRPr="00CE1081">
              <w:t xml:space="preserve"> , </w:t>
            </w:r>
            <w:sdt>
              <w:sdtPr>
                <w:alias w:val="Date of FedRAMP Authorization"/>
                <w:tag w:val="dateofauthorization"/>
                <w:id w:val="-154304810"/>
                <w:date>
                  <w:dateFormat w:val="M/d/yyyy"/>
                  <w:lid w:val="en-US"/>
                  <w:storeMappedDataAs w:val="dateTime"/>
                  <w:calendar w:val="gregorian"/>
                </w:date>
              </w:sdtPr>
              <w:sdtEndPr/>
              <w:sdtContent>
                <w:r w:rsidR="00CA1512" w:rsidDel="00D81901">
                  <w:t>Date of Authorization</w:t>
                </w:r>
                <w:r w:rsidR="00D81901">
                  <w:t>Date of Authorization</w:t>
                </w:r>
              </w:sdtContent>
            </w:sdt>
            <w:r w:rsidR="00B74635" w:rsidRPr="002C3786">
              <w:t xml:space="preserve"> </w:t>
            </w:r>
          </w:p>
        </w:tc>
      </w:tr>
    </w:tbl>
    <w:p w14:paraId="4868AFDF" w14:textId="77777777" w:rsidR="00B74635" w:rsidRDefault="00B7463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74635" w:rsidRPr="002C3786" w14:paraId="0FCB9D1A" w14:textId="77777777" w:rsidTr="001C310B">
        <w:trPr>
          <w:cantSplit/>
          <w:trHeight w:val="288"/>
          <w:tblHeader/>
        </w:trPr>
        <w:tc>
          <w:tcPr>
            <w:tcW w:w="5000" w:type="pct"/>
            <w:gridSpan w:val="2"/>
            <w:shd w:val="clear" w:color="auto" w:fill="DBE5F1" w:themeFill="accent1" w:themeFillTint="33"/>
            <w:vAlign w:val="center"/>
          </w:tcPr>
          <w:p w14:paraId="732FE75C" w14:textId="77777777" w:rsidR="00B74635" w:rsidRPr="002C3786" w:rsidRDefault="00B74635" w:rsidP="00855F77">
            <w:pPr>
              <w:pStyle w:val="GSATableHeading"/>
            </w:pPr>
            <w:r w:rsidRPr="002C3786">
              <w:t>AC-8</w:t>
            </w:r>
            <w:r>
              <w:t xml:space="preserve"> </w:t>
            </w:r>
            <w:r w:rsidRPr="002C3786">
              <w:t>What is the solution and how is it implemented?</w:t>
            </w:r>
          </w:p>
        </w:tc>
      </w:tr>
      <w:tr w:rsidR="00B74635" w:rsidRPr="0036708B" w14:paraId="0CD0CCF3" w14:textId="77777777" w:rsidTr="001C310B">
        <w:trPr>
          <w:trHeight w:val="288"/>
        </w:trPr>
        <w:tc>
          <w:tcPr>
            <w:tcW w:w="484" w:type="pct"/>
            <w:tcBorders>
              <w:right w:val="nil"/>
            </w:tcBorders>
            <w:shd w:val="clear" w:color="auto" w:fill="DBE5F1" w:themeFill="accent1" w:themeFillTint="33"/>
          </w:tcPr>
          <w:p w14:paraId="1156987C" w14:textId="77777777" w:rsidR="00B74635" w:rsidRPr="002C3786" w:rsidRDefault="00B74635" w:rsidP="00855F77">
            <w:pPr>
              <w:pStyle w:val="GSATableHeading"/>
            </w:pPr>
            <w:r w:rsidRPr="002C3786">
              <w:t>Part a</w:t>
            </w:r>
          </w:p>
        </w:tc>
        <w:tc>
          <w:tcPr>
            <w:tcW w:w="4516" w:type="pct"/>
            <w:tcMar>
              <w:top w:w="43" w:type="dxa"/>
              <w:bottom w:w="43" w:type="dxa"/>
            </w:tcMar>
          </w:tcPr>
          <w:p w14:paraId="42247CB4" w14:textId="77777777" w:rsidR="00B74635" w:rsidRPr="0036708B" w:rsidRDefault="00B74635" w:rsidP="00855F77">
            <w:pPr>
              <w:pStyle w:val="GSATableText"/>
              <w:keepNext/>
              <w:keepLines/>
            </w:pPr>
          </w:p>
        </w:tc>
      </w:tr>
      <w:tr w:rsidR="00B74635" w:rsidRPr="0036708B" w14:paraId="618C3E47" w14:textId="77777777" w:rsidTr="001C310B">
        <w:trPr>
          <w:trHeight w:val="288"/>
        </w:trPr>
        <w:tc>
          <w:tcPr>
            <w:tcW w:w="484" w:type="pct"/>
            <w:tcBorders>
              <w:right w:val="nil"/>
            </w:tcBorders>
            <w:shd w:val="clear" w:color="auto" w:fill="DBE5F1" w:themeFill="accent1" w:themeFillTint="33"/>
          </w:tcPr>
          <w:p w14:paraId="41534BA9" w14:textId="77777777" w:rsidR="00B74635" w:rsidRPr="002C3786" w:rsidRDefault="00B74635" w:rsidP="00E03A24">
            <w:pPr>
              <w:pStyle w:val="GSATableHeading"/>
            </w:pPr>
            <w:r w:rsidRPr="002C3786">
              <w:t>Part b</w:t>
            </w:r>
          </w:p>
        </w:tc>
        <w:tc>
          <w:tcPr>
            <w:tcW w:w="4516" w:type="pct"/>
            <w:tcMar>
              <w:top w:w="43" w:type="dxa"/>
              <w:bottom w:w="43" w:type="dxa"/>
            </w:tcMar>
          </w:tcPr>
          <w:p w14:paraId="338A73E1" w14:textId="77777777" w:rsidR="00B74635" w:rsidRPr="0036708B" w:rsidRDefault="00B74635" w:rsidP="00DA4990">
            <w:pPr>
              <w:pStyle w:val="GSATableText"/>
            </w:pPr>
          </w:p>
        </w:tc>
      </w:tr>
      <w:tr w:rsidR="00B74635" w:rsidRPr="0036708B" w14:paraId="4F789F52" w14:textId="77777777" w:rsidTr="001C310B">
        <w:trPr>
          <w:trHeight w:val="288"/>
        </w:trPr>
        <w:tc>
          <w:tcPr>
            <w:tcW w:w="484" w:type="pct"/>
            <w:tcBorders>
              <w:right w:val="nil"/>
            </w:tcBorders>
            <w:shd w:val="clear" w:color="auto" w:fill="DBE5F1" w:themeFill="accent1" w:themeFillTint="33"/>
          </w:tcPr>
          <w:p w14:paraId="5C3E04D4" w14:textId="77777777" w:rsidR="00B74635" w:rsidRPr="002C3786" w:rsidRDefault="00B74635" w:rsidP="00E03A24">
            <w:pPr>
              <w:pStyle w:val="GSATableHeading"/>
            </w:pPr>
            <w:r w:rsidRPr="002C3786">
              <w:t xml:space="preserve">Part </w:t>
            </w:r>
            <w:r>
              <w:t>c</w:t>
            </w:r>
          </w:p>
        </w:tc>
        <w:tc>
          <w:tcPr>
            <w:tcW w:w="4516" w:type="pct"/>
            <w:tcMar>
              <w:top w:w="43" w:type="dxa"/>
              <w:bottom w:w="43" w:type="dxa"/>
            </w:tcMar>
          </w:tcPr>
          <w:p w14:paraId="524C2D74" w14:textId="77777777" w:rsidR="00B74635" w:rsidRPr="0036708B" w:rsidRDefault="00B74635" w:rsidP="00DA4990">
            <w:pPr>
              <w:pStyle w:val="GSATableText"/>
            </w:pPr>
          </w:p>
        </w:tc>
      </w:tr>
    </w:tbl>
    <w:p w14:paraId="6184E102" w14:textId="77777777" w:rsidR="005D3855" w:rsidRPr="002C3786" w:rsidRDefault="005D3855" w:rsidP="00DA4990"/>
    <w:p w14:paraId="41B8E9DC" w14:textId="77777777" w:rsidR="00732126" w:rsidRPr="000536DD" w:rsidRDefault="00732126" w:rsidP="00DA4990">
      <w:pPr>
        <w:pStyle w:val="GSAGuidanceBold"/>
      </w:pPr>
      <w:r w:rsidRPr="000536DD">
        <w:t xml:space="preserve">Additional </w:t>
      </w:r>
      <w:r w:rsidR="00895AF9">
        <w:t>FedRAMP</w:t>
      </w:r>
      <w:r w:rsidRPr="000536DD">
        <w:t xml:space="preserve"> Requirements and Guidance</w:t>
      </w:r>
    </w:p>
    <w:p w14:paraId="6DF0787B" w14:textId="77777777" w:rsidR="000D1972" w:rsidRPr="000536DD" w:rsidRDefault="00147D21" w:rsidP="00DA4990">
      <w:pPr>
        <w:pStyle w:val="GSAGuidance"/>
      </w:pPr>
      <w:r w:rsidRPr="000536DD">
        <w:rPr>
          <w:rStyle w:val="GSAGuidanceBoldChar"/>
        </w:rPr>
        <w:t>Requirement 1</w:t>
      </w:r>
      <w:r w:rsidRPr="000536DD">
        <w:t>:</w:t>
      </w:r>
      <w:r w:rsidR="00AE3199" w:rsidRPr="000536DD">
        <w:t xml:space="preserve"> </w:t>
      </w:r>
      <w:r w:rsidR="00795D04" w:rsidRPr="000536DD">
        <w:t>The service provider shall determine elements of the cloud environment that require the System Use Notification control</w:t>
      </w:r>
      <w:r w:rsidR="00263591" w:rsidRPr="000536DD">
        <w:t xml:space="preserve">.  </w:t>
      </w:r>
      <w:r w:rsidR="00795D04" w:rsidRPr="000536DD">
        <w:t>The elements of the cloud environment that require System Use Notification are approved and accepted by the JAB</w:t>
      </w:r>
      <w:r w:rsidR="004B5D5D">
        <w:t>/AO</w:t>
      </w:r>
      <w:r w:rsidR="00795D04" w:rsidRPr="000536DD">
        <w:t>.</w:t>
      </w:r>
    </w:p>
    <w:p w14:paraId="3D4B058A" w14:textId="77777777" w:rsidR="000D1972" w:rsidRPr="000536DD" w:rsidRDefault="00732126" w:rsidP="00DA4990">
      <w:pPr>
        <w:pStyle w:val="GSAGuidance"/>
      </w:pPr>
      <w:r w:rsidRPr="000536DD">
        <w:rPr>
          <w:rStyle w:val="GSAGuidanceBoldChar"/>
        </w:rPr>
        <w:t>Requirement</w:t>
      </w:r>
      <w:r w:rsidR="00D855AE" w:rsidRPr="000536DD">
        <w:rPr>
          <w:rStyle w:val="GSAGuidanceBoldChar"/>
        </w:rPr>
        <w:t xml:space="preserve"> </w:t>
      </w:r>
      <w:r w:rsidR="00147D21" w:rsidRPr="000536DD">
        <w:rPr>
          <w:rStyle w:val="GSAGuidanceBoldChar"/>
        </w:rPr>
        <w:t>2</w:t>
      </w:r>
      <w:r w:rsidRPr="000536DD">
        <w:t xml:space="preserve">: </w:t>
      </w:r>
      <w:r w:rsidR="00795D04" w:rsidRPr="000536DD">
        <w:t>The service provider shall determine how System Use Notification is going to be verified and provide appropriate periodicity of the check</w:t>
      </w:r>
      <w:r w:rsidR="00263591" w:rsidRPr="000536DD">
        <w:t xml:space="preserve">.  </w:t>
      </w:r>
      <w:r w:rsidR="00795D04" w:rsidRPr="000536DD">
        <w:t>The System Use Notification verification and periodicity are approved and accepted by the JAB</w:t>
      </w:r>
      <w:r w:rsidR="004B5D5D">
        <w:t>/AO</w:t>
      </w:r>
      <w:r w:rsidR="00263591" w:rsidRPr="000536DD">
        <w:t xml:space="preserve">.  </w:t>
      </w:r>
      <w:r w:rsidR="00795D04" w:rsidRPr="000536DD">
        <w:t>If performed as part of a Configuration Baseline check, then the % of items requiring setting that are checked and that pass (or fail) check can be provided.</w:t>
      </w:r>
    </w:p>
    <w:p w14:paraId="0220468B" w14:textId="77777777" w:rsidR="000D1972" w:rsidRDefault="00732126" w:rsidP="00DA4990">
      <w:pPr>
        <w:pStyle w:val="GSAGuidance"/>
      </w:pPr>
      <w:r w:rsidRPr="000536DD">
        <w:rPr>
          <w:rStyle w:val="GSAGuidanceBoldChar"/>
        </w:rPr>
        <w:t>Requirement</w:t>
      </w:r>
      <w:r w:rsidR="00D855AE" w:rsidRPr="000536DD">
        <w:rPr>
          <w:rStyle w:val="GSAGuidanceBoldChar"/>
        </w:rPr>
        <w:t xml:space="preserve"> </w:t>
      </w:r>
      <w:r w:rsidR="00147D21" w:rsidRPr="000536DD">
        <w:rPr>
          <w:rStyle w:val="GSAGuidanceBoldChar"/>
        </w:rPr>
        <w:t>3</w:t>
      </w:r>
      <w:r w:rsidRPr="000536DD">
        <w:t>:</w:t>
      </w:r>
      <w:r w:rsidR="00AE3199" w:rsidRPr="000536DD">
        <w:t xml:space="preserve"> </w:t>
      </w:r>
      <w:r w:rsidR="00795D04" w:rsidRPr="000536DD">
        <w:t>If not performed as part of a Configuration Baseline check, then there must be documented agreement on how to provide results of verification and the necessary periodicity of the verification by the service provider</w:t>
      </w:r>
      <w:r w:rsidR="00263591" w:rsidRPr="000536DD">
        <w:t xml:space="preserve">.  </w:t>
      </w:r>
      <w:r w:rsidR="00795D04" w:rsidRPr="000536DD">
        <w:t>The documented agreement on how to provide verification of the results are approved and accepted by the JAB</w:t>
      </w:r>
      <w:r w:rsidR="004B5D5D">
        <w:t>/AO</w:t>
      </w:r>
      <w:r w:rsidR="00795D04" w:rsidRPr="000536DD">
        <w:t>.</w:t>
      </w:r>
    </w:p>
    <w:p w14:paraId="2B3EF9F2" w14:textId="77777777" w:rsidR="00B74635" w:rsidRDefault="00B7463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74635" w:rsidRPr="002C3786" w14:paraId="790CA481" w14:textId="77777777" w:rsidTr="001C310B">
        <w:trPr>
          <w:cantSplit/>
          <w:trHeight w:val="288"/>
          <w:tblHeader/>
        </w:trPr>
        <w:tc>
          <w:tcPr>
            <w:tcW w:w="811" w:type="pct"/>
            <w:shd w:val="clear" w:color="auto" w:fill="DBE5F1" w:themeFill="accent1" w:themeFillTint="33"/>
            <w:tcMar>
              <w:top w:w="43" w:type="dxa"/>
              <w:bottom w:w="43" w:type="dxa"/>
            </w:tcMar>
          </w:tcPr>
          <w:p w14:paraId="2A077C47" w14:textId="77777777" w:rsidR="00B74635" w:rsidRPr="002C3786" w:rsidRDefault="00B74635" w:rsidP="00855F77">
            <w:pPr>
              <w:pStyle w:val="GSATableHeading"/>
            </w:pPr>
            <w:r w:rsidRPr="002C3786">
              <w:t>AC-8</w:t>
            </w:r>
            <w:r w:rsidR="007C38C3">
              <w:t xml:space="preserve"> Req</w:t>
            </w:r>
            <w:r w:rsidR="00D23CDF">
              <w:t>.</w:t>
            </w:r>
          </w:p>
        </w:tc>
        <w:tc>
          <w:tcPr>
            <w:tcW w:w="4189" w:type="pct"/>
            <w:shd w:val="clear" w:color="auto" w:fill="DBE5F1" w:themeFill="accent1" w:themeFillTint="33"/>
          </w:tcPr>
          <w:p w14:paraId="7C378595" w14:textId="77777777" w:rsidR="00B74635" w:rsidRPr="002C3786" w:rsidRDefault="00B74635" w:rsidP="00855F77">
            <w:pPr>
              <w:pStyle w:val="GSATableHeading"/>
            </w:pPr>
            <w:r w:rsidRPr="002C3786">
              <w:t>Control Summary Information</w:t>
            </w:r>
          </w:p>
        </w:tc>
      </w:tr>
      <w:tr w:rsidR="00B74635" w:rsidRPr="002C3786" w14:paraId="7D3690E3" w14:textId="77777777" w:rsidTr="001C310B">
        <w:trPr>
          <w:trHeight w:val="288"/>
        </w:trPr>
        <w:tc>
          <w:tcPr>
            <w:tcW w:w="5000" w:type="pct"/>
            <w:gridSpan w:val="2"/>
            <w:tcMar>
              <w:top w:w="43" w:type="dxa"/>
              <w:bottom w:w="43" w:type="dxa"/>
            </w:tcMar>
          </w:tcPr>
          <w:p w14:paraId="750FE0F8" w14:textId="77777777" w:rsidR="00B74635" w:rsidRPr="002C3786" w:rsidRDefault="00B74635" w:rsidP="00855F77">
            <w:pPr>
              <w:pStyle w:val="GSATableText"/>
              <w:keepNext/>
              <w:keepLines/>
            </w:pPr>
            <w:r w:rsidRPr="002C3786">
              <w:t>Responsible Role:</w:t>
            </w:r>
            <w:r>
              <w:t xml:space="preserve"> </w:t>
            </w:r>
          </w:p>
        </w:tc>
      </w:tr>
      <w:tr w:rsidR="00FE113A" w:rsidRPr="002C3786" w14:paraId="5F474A7D" w14:textId="77777777" w:rsidTr="001C310B">
        <w:trPr>
          <w:trHeight w:val="288"/>
        </w:trPr>
        <w:tc>
          <w:tcPr>
            <w:tcW w:w="5000" w:type="pct"/>
            <w:gridSpan w:val="2"/>
            <w:tcMar>
              <w:top w:w="43" w:type="dxa"/>
              <w:bottom w:w="43" w:type="dxa"/>
            </w:tcMar>
            <w:vAlign w:val="bottom"/>
          </w:tcPr>
          <w:p w14:paraId="31614BFA" w14:textId="77777777" w:rsidR="00FE113A" w:rsidRPr="002C3786" w:rsidRDefault="00FE113A" w:rsidP="004E1115">
            <w:pPr>
              <w:pStyle w:val="GSATableText"/>
            </w:pPr>
            <w:r w:rsidRPr="002C3786">
              <w:t>Implementation Status (check all that apply):</w:t>
            </w:r>
          </w:p>
          <w:p w14:paraId="7CAC84DE" w14:textId="77777777" w:rsidR="00FE113A" w:rsidRPr="002C3786" w:rsidRDefault="00CB38BB" w:rsidP="004E1115">
            <w:pPr>
              <w:pStyle w:val="GSATableText"/>
            </w:pPr>
            <w:sdt>
              <w:sdtPr>
                <w:id w:val="-82481425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Implemented</w:t>
            </w:r>
          </w:p>
          <w:p w14:paraId="01722AB2" w14:textId="77777777" w:rsidR="00FE113A" w:rsidRPr="002C3786" w:rsidRDefault="00CB38BB" w:rsidP="004E1115">
            <w:pPr>
              <w:pStyle w:val="GSATableText"/>
            </w:pPr>
            <w:sdt>
              <w:sdtPr>
                <w:id w:val="150740946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Partially implemented</w:t>
            </w:r>
          </w:p>
          <w:p w14:paraId="13DC8D76" w14:textId="77777777" w:rsidR="00FE113A" w:rsidRPr="002C3786" w:rsidRDefault="00CB38BB" w:rsidP="004E1115">
            <w:pPr>
              <w:pStyle w:val="GSATableText"/>
            </w:pPr>
            <w:sdt>
              <w:sdtPr>
                <w:id w:val="-78218673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Planned</w:t>
            </w:r>
          </w:p>
          <w:p w14:paraId="0F2BB473" w14:textId="77777777" w:rsidR="00FE113A" w:rsidRPr="002C3786" w:rsidRDefault="00CB38BB" w:rsidP="004E1115">
            <w:pPr>
              <w:pStyle w:val="GSATableText"/>
            </w:pPr>
            <w:sdt>
              <w:sdtPr>
                <w:id w:val="90842265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Alternative implementation</w:t>
            </w:r>
          </w:p>
          <w:p w14:paraId="1AB650D2" w14:textId="77777777" w:rsidR="00FE113A" w:rsidRPr="002C3786" w:rsidRDefault="00CB38BB" w:rsidP="004E1115">
            <w:pPr>
              <w:pStyle w:val="GSATableText"/>
            </w:pPr>
            <w:sdt>
              <w:sdtPr>
                <w:id w:val="-180969276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Not applicable</w:t>
            </w:r>
          </w:p>
        </w:tc>
      </w:tr>
      <w:tr w:rsidR="00FE113A" w:rsidRPr="002C3786" w14:paraId="338D2D42" w14:textId="77777777" w:rsidTr="001C310B">
        <w:trPr>
          <w:trHeight w:val="288"/>
        </w:trPr>
        <w:tc>
          <w:tcPr>
            <w:tcW w:w="5000" w:type="pct"/>
            <w:gridSpan w:val="2"/>
            <w:tcMar>
              <w:top w:w="43" w:type="dxa"/>
              <w:bottom w:w="43" w:type="dxa"/>
            </w:tcMar>
            <w:vAlign w:val="bottom"/>
          </w:tcPr>
          <w:p w14:paraId="4D017676" w14:textId="77777777" w:rsidR="00FE113A" w:rsidRPr="002C3786" w:rsidRDefault="00FE113A" w:rsidP="004E1115">
            <w:pPr>
              <w:pStyle w:val="GSATableText"/>
            </w:pPr>
            <w:r w:rsidRPr="002C3786">
              <w:t>Control Origination (check all that apply):</w:t>
            </w:r>
          </w:p>
          <w:p w14:paraId="4C2A7551" w14:textId="77777777" w:rsidR="00FE113A" w:rsidRPr="002C3786" w:rsidRDefault="00CB38BB" w:rsidP="004E1115">
            <w:pPr>
              <w:pStyle w:val="GSATableText"/>
            </w:pPr>
            <w:sdt>
              <w:sdtPr>
                <w:id w:val="-1719740587"/>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Corporate</w:t>
            </w:r>
          </w:p>
          <w:p w14:paraId="13E38636" w14:textId="77777777" w:rsidR="00FE113A" w:rsidRPr="002C3786" w:rsidRDefault="00CB38BB" w:rsidP="004E1115">
            <w:pPr>
              <w:pStyle w:val="GSATableText"/>
            </w:pPr>
            <w:sdt>
              <w:sdtPr>
                <w:id w:val="1128595549"/>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System Specific</w:t>
            </w:r>
          </w:p>
          <w:p w14:paraId="1AA07AAB" w14:textId="77777777" w:rsidR="00FE113A" w:rsidRPr="002C3786" w:rsidRDefault="00CB38BB" w:rsidP="004E1115">
            <w:pPr>
              <w:pStyle w:val="GSATableText"/>
            </w:pPr>
            <w:sdt>
              <w:sdtPr>
                <w:id w:val="1233962191"/>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Hybrid (Corporate and System Specific)</w:t>
            </w:r>
          </w:p>
          <w:p w14:paraId="198EBCAD" w14:textId="77777777" w:rsidR="00FE113A" w:rsidRPr="002C3786" w:rsidRDefault="00CB38BB" w:rsidP="004E1115">
            <w:pPr>
              <w:pStyle w:val="GSATableText"/>
            </w:pPr>
            <w:sdt>
              <w:sdtPr>
                <w:id w:val="-165768206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Configured by Customer (Customer System Specific) </w:t>
            </w:r>
          </w:p>
          <w:p w14:paraId="13E9086D" w14:textId="77777777" w:rsidR="00FE113A" w:rsidRPr="002C3786" w:rsidRDefault="00CB38BB" w:rsidP="004E1115">
            <w:pPr>
              <w:pStyle w:val="GSATableText"/>
            </w:pPr>
            <w:sdt>
              <w:sdtPr>
                <w:id w:val="110870507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Provided by Customer (Customer System Specific) </w:t>
            </w:r>
          </w:p>
          <w:p w14:paraId="6DF4ED53" w14:textId="77777777" w:rsidR="00FE113A" w:rsidRPr="002C3786" w:rsidRDefault="00CB38BB" w:rsidP="004E1115">
            <w:pPr>
              <w:pStyle w:val="GSATableText"/>
            </w:pPr>
            <w:sdt>
              <w:sdtPr>
                <w:id w:val="1680382577"/>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Shared (Service Provider and Customer Responsibility)</w:t>
            </w:r>
          </w:p>
          <w:p w14:paraId="68417E0A" w14:textId="406D4E7D" w:rsidR="00FE113A" w:rsidRPr="002C3786" w:rsidRDefault="00CB38BB" w:rsidP="004E1115">
            <w:pPr>
              <w:pStyle w:val="GSATableText"/>
            </w:pPr>
            <w:sdt>
              <w:sdtPr>
                <w:id w:val="90611920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Inherited from pre-existing </w:t>
            </w:r>
            <w:r w:rsidR="009C1467">
              <w:t xml:space="preserve">FedRAMP </w:t>
            </w:r>
            <w:r w:rsidR="002350CE">
              <w:t>Authorization for</w:t>
            </w:r>
            <w:r w:rsidR="00FE113A">
              <w:t xml:space="preserve"> </w:t>
            </w:r>
            <w:sdt>
              <w:sdtPr>
                <w:alias w:val="PA System Abbreviation"/>
                <w:tag w:val="pasystemabbreviation"/>
                <w:id w:val="-975367434"/>
                <w:showingPlcHdr/>
                <w:text/>
              </w:sdtPr>
              <w:sdtEndPr/>
              <w:sdtContent>
                <w:r w:rsidR="00FE113A" w:rsidRPr="004C65C2">
                  <w:rPr>
                    <w:rStyle w:val="PlaceholderText"/>
                    <w:rFonts w:eastAsiaTheme="majorEastAsia"/>
                  </w:rPr>
                  <w:t>Click here to enter text.</w:t>
                </w:r>
              </w:sdtContent>
            </w:sdt>
            <w:r w:rsidR="00FE113A" w:rsidRPr="00CE1081">
              <w:t xml:space="preserve"> , </w:t>
            </w:r>
            <w:sdt>
              <w:sdtPr>
                <w:alias w:val="Date of FedRAMP Authorization"/>
                <w:tag w:val="dateofauthorization"/>
                <w:id w:val="155807607"/>
                <w:date>
                  <w:dateFormat w:val="M/d/yyyy"/>
                  <w:lid w:val="en-US"/>
                  <w:storeMappedDataAs w:val="dateTime"/>
                  <w:calendar w:val="gregorian"/>
                </w:date>
              </w:sdtPr>
              <w:sdtEndPr/>
              <w:sdtContent>
                <w:r w:rsidR="00CA1512" w:rsidDel="00D81901">
                  <w:t>Date of Authorization</w:t>
                </w:r>
                <w:r w:rsidR="00D81901">
                  <w:t>Date of Authorization</w:t>
                </w:r>
              </w:sdtContent>
            </w:sdt>
            <w:r w:rsidR="00FE113A" w:rsidRPr="002C3786">
              <w:t xml:space="preserve"> </w:t>
            </w:r>
          </w:p>
        </w:tc>
      </w:tr>
    </w:tbl>
    <w:p w14:paraId="4A0E1ED5" w14:textId="77777777" w:rsidR="00B74635" w:rsidRDefault="00B7463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74635" w:rsidRPr="002C3786" w14:paraId="141A0647" w14:textId="77777777" w:rsidTr="001C310B">
        <w:trPr>
          <w:cantSplit/>
          <w:trHeight w:val="288"/>
          <w:tblHeader/>
        </w:trPr>
        <w:tc>
          <w:tcPr>
            <w:tcW w:w="5000" w:type="pct"/>
            <w:gridSpan w:val="2"/>
            <w:shd w:val="clear" w:color="auto" w:fill="DBE5F1" w:themeFill="accent1" w:themeFillTint="33"/>
            <w:vAlign w:val="center"/>
          </w:tcPr>
          <w:p w14:paraId="1AC1B3C3" w14:textId="77777777" w:rsidR="00B74635" w:rsidRPr="002C3786" w:rsidRDefault="00B74635" w:rsidP="00855F77">
            <w:pPr>
              <w:pStyle w:val="GSATableHeading"/>
            </w:pPr>
            <w:r w:rsidRPr="00C53DB1">
              <w:t>AC-8 What is the solution and how is it implemented?</w:t>
            </w:r>
          </w:p>
        </w:tc>
      </w:tr>
      <w:tr w:rsidR="00B74635" w:rsidRPr="0036708B" w14:paraId="1AF4877C" w14:textId="77777777" w:rsidTr="001C310B">
        <w:trPr>
          <w:trHeight w:val="288"/>
        </w:trPr>
        <w:tc>
          <w:tcPr>
            <w:tcW w:w="484" w:type="pct"/>
            <w:tcBorders>
              <w:right w:val="nil"/>
            </w:tcBorders>
            <w:shd w:val="clear" w:color="auto" w:fill="DBE5F1" w:themeFill="accent1" w:themeFillTint="33"/>
          </w:tcPr>
          <w:p w14:paraId="456F7B61" w14:textId="77777777" w:rsidR="00B74635" w:rsidRPr="002C3786" w:rsidRDefault="00B74635" w:rsidP="00855F77">
            <w:pPr>
              <w:pStyle w:val="GSATableHeading"/>
            </w:pPr>
            <w:r w:rsidRPr="002C3786">
              <w:t>Req.</w:t>
            </w:r>
            <w:r>
              <w:t xml:space="preserve"> </w:t>
            </w:r>
            <w:r w:rsidRPr="002C3786">
              <w:t>1</w:t>
            </w:r>
          </w:p>
        </w:tc>
        <w:tc>
          <w:tcPr>
            <w:tcW w:w="4516" w:type="pct"/>
            <w:tcMar>
              <w:top w:w="43" w:type="dxa"/>
              <w:bottom w:w="43" w:type="dxa"/>
            </w:tcMar>
          </w:tcPr>
          <w:p w14:paraId="60DD0ACF" w14:textId="77777777" w:rsidR="00B74635" w:rsidRPr="0036708B" w:rsidRDefault="00B74635" w:rsidP="00855F77">
            <w:pPr>
              <w:pStyle w:val="GSATableText"/>
              <w:keepNext/>
              <w:keepLines/>
            </w:pPr>
          </w:p>
        </w:tc>
      </w:tr>
      <w:tr w:rsidR="00B74635" w:rsidRPr="0036708B" w14:paraId="50A4823C" w14:textId="77777777" w:rsidTr="001C310B">
        <w:trPr>
          <w:trHeight w:val="288"/>
        </w:trPr>
        <w:tc>
          <w:tcPr>
            <w:tcW w:w="484" w:type="pct"/>
            <w:tcBorders>
              <w:right w:val="nil"/>
            </w:tcBorders>
            <w:shd w:val="clear" w:color="auto" w:fill="DBE5F1" w:themeFill="accent1" w:themeFillTint="33"/>
          </w:tcPr>
          <w:p w14:paraId="31FE632F" w14:textId="77777777" w:rsidR="00B74635" w:rsidRPr="002C3786" w:rsidRDefault="00B74635" w:rsidP="00E03A24">
            <w:pPr>
              <w:pStyle w:val="GSATableHeading"/>
            </w:pPr>
            <w:r w:rsidRPr="002C3786">
              <w:t>Req.</w:t>
            </w:r>
            <w:r>
              <w:t xml:space="preserve"> 2</w:t>
            </w:r>
          </w:p>
        </w:tc>
        <w:tc>
          <w:tcPr>
            <w:tcW w:w="4516" w:type="pct"/>
            <w:tcMar>
              <w:top w:w="43" w:type="dxa"/>
              <w:bottom w:w="43" w:type="dxa"/>
            </w:tcMar>
          </w:tcPr>
          <w:p w14:paraId="072FD254" w14:textId="77777777" w:rsidR="00B74635" w:rsidRPr="0036708B" w:rsidRDefault="00B74635" w:rsidP="00DA4990">
            <w:pPr>
              <w:pStyle w:val="GSATableText"/>
            </w:pPr>
          </w:p>
        </w:tc>
      </w:tr>
      <w:tr w:rsidR="00B74635" w:rsidRPr="0036708B" w14:paraId="51B64F81" w14:textId="77777777" w:rsidTr="001C310B">
        <w:trPr>
          <w:trHeight w:val="288"/>
        </w:trPr>
        <w:tc>
          <w:tcPr>
            <w:tcW w:w="484" w:type="pct"/>
            <w:tcBorders>
              <w:right w:val="nil"/>
            </w:tcBorders>
            <w:shd w:val="clear" w:color="auto" w:fill="DBE5F1" w:themeFill="accent1" w:themeFillTint="33"/>
          </w:tcPr>
          <w:p w14:paraId="52250798" w14:textId="77777777" w:rsidR="00B74635" w:rsidRPr="002C3786" w:rsidRDefault="00B74635" w:rsidP="00E03A24">
            <w:pPr>
              <w:pStyle w:val="GSATableHeading"/>
            </w:pPr>
            <w:r w:rsidRPr="002C3786">
              <w:t>Req.</w:t>
            </w:r>
            <w:r>
              <w:t xml:space="preserve"> 3</w:t>
            </w:r>
          </w:p>
        </w:tc>
        <w:tc>
          <w:tcPr>
            <w:tcW w:w="4516" w:type="pct"/>
            <w:tcMar>
              <w:top w:w="43" w:type="dxa"/>
              <w:bottom w:w="43" w:type="dxa"/>
            </w:tcMar>
          </w:tcPr>
          <w:p w14:paraId="71A13D37" w14:textId="77777777" w:rsidR="00B74635" w:rsidRPr="0036708B" w:rsidRDefault="00B74635" w:rsidP="00DA4990">
            <w:pPr>
              <w:pStyle w:val="GSATableText"/>
            </w:pPr>
          </w:p>
        </w:tc>
      </w:tr>
    </w:tbl>
    <w:p w14:paraId="5A14F0B0" w14:textId="77777777" w:rsidR="00B74635" w:rsidRPr="000536DD" w:rsidRDefault="00B74635" w:rsidP="00DA4990"/>
    <w:p w14:paraId="70626E32" w14:textId="77777777" w:rsidR="000D1972" w:rsidRDefault="00366A28" w:rsidP="005972CC">
      <w:pPr>
        <w:pStyle w:val="Heading3"/>
      </w:pPr>
      <w:bookmarkStart w:id="412" w:name="_Toc383429290"/>
      <w:bookmarkStart w:id="413" w:name="_Toc383430536"/>
      <w:bookmarkStart w:id="414" w:name="_Toc383433220"/>
      <w:bookmarkStart w:id="415" w:name="_Toc383444452"/>
      <w:bookmarkStart w:id="416" w:name="_Toc385594091"/>
      <w:bookmarkStart w:id="417" w:name="_Toc385594483"/>
      <w:bookmarkStart w:id="418" w:name="_Toc385594871"/>
      <w:bookmarkStart w:id="419" w:name="_Toc388620726"/>
      <w:bookmarkStart w:id="420" w:name="_Toc449543311"/>
      <w:bookmarkStart w:id="421" w:name="_Toc464803528"/>
      <w:r w:rsidRPr="002C3786">
        <w:t>AC-14</w:t>
      </w:r>
      <w:r>
        <w:t xml:space="preserve"> </w:t>
      </w:r>
      <w:r w:rsidR="00906DA9" w:rsidRPr="002C3786">
        <w:t>Permitted Actions w</w:t>
      </w:r>
      <w:r w:rsidR="00D7228E">
        <w:t>ith</w:t>
      </w:r>
      <w:r w:rsidR="00906DA9" w:rsidRPr="002C3786">
        <w:t>o</w:t>
      </w:r>
      <w:r w:rsidR="00D7228E">
        <w:t>ut</w:t>
      </w:r>
      <w:r w:rsidR="00906DA9" w:rsidRPr="002C3786">
        <w:t xml:space="preserve"> Identification or Authentication </w:t>
      </w:r>
      <w:bookmarkEnd w:id="412"/>
      <w:bookmarkEnd w:id="413"/>
      <w:bookmarkEnd w:id="414"/>
      <w:bookmarkEnd w:id="415"/>
      <w:bookmarkEnd w:id="416"/>
      <w:bookmarkEnd w:id="417"/>
      <w:bookmarkEnd w:id="418"/>
      <w:bookmarkEnd w:id="419"/>
      <w:r w:rsidR="00091380">
        <w:t>(L)</w:t>
      </w:r>
      <w:r w:rsidR="002F3ACE">
        <w:t xml:space="preserve"> </w:t>
      </w:r>
      <w:r w:rsidR="00091380">
        <w:t>(M)</w:t>
      </w:r>
      <w:r w:rsidR="002F3ACE">
        <w:t xml:space="preserve"> </w:t>
      </w:r>
      <w:r w:rsidR="007543EA">
        <w:t>(H)</w:t>
      </w:r>
      <w:bookmarkEnd w:id="420"/>
      <w:bookmarkEnd w:id="421"/>
    </w:p>
    <w:p w14:paraId="0B2A6157" w14:textId="77777777" w:rsidR="00C25502" w:rsidRPr="002C3786" w:rsidRDefault="00C25502" w:rsidP="00AD4801">
      <w:pPr>
        <w:keepNext/>
        <w:widowControl/>
      </w:pPr>
      <w:r w:rsidRPr="002C3786">
        <w:t>The organization:</w:t>
      </w:r>
    </w:p>
    <w:p w14:paraId="73E4ECBE" w14:textId="77777777" w:rsidR="000D1972" w:rsidRDefault="00AE3199" w:rsidP="00914FE7">
      <w:pPr>
        <w:pStyle w:val="GSAListParagraphalpha"/>
        <w:keepLines/>
        <w:widowControl/>
        <w:numPr>
          <w:ilvl w:val="0"/>
          <w:numId w:val="105"/>
        </w:numPr>
      </w:pPr>
      <w:r w:rsidRPr="00AE3199">
        <w:t>Identifies [</w:t>
      </w:r>
      <w:r w:rsidRPr="00D62A31">
        <w:rPr>
          <w:rStyle w:val="GSAItalicEmphasisChar"/>
        </w:rPr>
        <w:t>Assignment: organization-defined user actions</w:t>
      </w:r>
      <w:r w:rsidRPr="00AE3199">
        <w:t>] that can be performed on the information system without identification or authentication consistent with organizational missions/business functions; and</w:t>
      </w:r>
    </w:p>
    <w:p w14:paraId="305B2052" w14:textId="77777777" w:rsidR="000D1972" w:rsidRDefault="00AE3199" w:rsidP="00914FE7">
      <w:pPr>
        <w:pStyle w:val="GSAListParagraphalpha"/>
        <w:numPr>
          <w:ilvl w:val="0"/>
          <w:numId w:val="105"/>
        </w:numPr>
      </w:pPr>
      <w:r w:rsidRPr="00AE3199">
        <w:t>Documents and provides supporting rationale in the security plan for the information system, user actions not requiring identification or authentication.</w:t>
      </w:r>
    </w:p>
    <w:p w14:paraId="32F3C7D3" w14:textId="77777777" w:rsidR="00C25502" w:rsidRDefault="00C2550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366A28" w:rsidRPr="002C3786" w14:paraId="482A6119" w14:textId="77777777" w:rsidTr="001C310B">
        <w:trPr>
          <w:cantSplit/>
          <w:trHeight w:val="288"/>
          <w:tblHeader/>
        </w:trPr>
        <w:tc>
          <w:tcPr>
            <w:tcW w:w="811" w:type="pct"/>
            <w:shd w:val="clear" w:color="auto" w:fill="DBE5F1" w:themeFill="accent1" w:themeFillTint="33"/>
            <w:tcMar>
              <w:top w:w="43" w:type="dxa"/>
              <w:bottom w:w="43" w:type="dxa"/>
            </w:tcMar>
          </w:tcPr>
          <w:p w14:paraId="4D45C1EB" w14:textId="77777777" w:rsidR="00366A28" w:rsidRPr="002C3786" w:rsidRDefault="00366A28" w:rsidP="00855F77">
            <w:pPr>
              <w:pStyle w:val="GSATableHeading"/>
            </w:pPr>
            <w:r w:rsidRPr="002C3786">
              <w:t>AC-14</w:t>
            </w:r>
          </w:p>
        </w:tc>
        <w:tc>
          <w:tcPr>
            <w:tcW w:w="4189" w:type="pct"/>
            <w:shd w:val="clear" w:color="auto" w:fill="DBE5F1" w:themeFill="accent1" w:themeFillTint="33"/>
          </w:tcPr>
          <w:p w14:paraId="082D2D2A" w14:textId="77777777" w:rsidR="00366A28" w:rsidRPr="002C3786" w:rsidRDefault="00366A28" w:rsidP="00855F77">
            <w:pPr>
              <w:pStyle w:val="GSATableHeading"/>
            </w:pPr>
            <w:r w:rsidRPr="002C3786">
              <w:t>Control Summary Information</w:t>
            </w:r>
          </w:p>
        </w:tc>
      </w:tr>
      <w:tr w:rsidR="00366A28" w:rsidRPr="002C3786" w14:paraId="3B7EEFD1" w14:textId="77777777" w:rsidTr="001C310B">
        <w:trPr>
          <w:trHeight w:val="288"/>
        </w:trPr>
        <w:tc>
          <w:tcPr>
            <w:tcW w:w="5000" w:type="pct"/>
            <w:gridSpan w:val="2"/>
            <w:tcMar>
              <w:top w:w="43" w:type="dxa"/>
              <w:bottom w:w="43" w:type="dxa"/>
            </w:tcMar>
          </w:tcPr>
          <w:p w14:paraId="1CDBE8CE" w14:textId="77777777" w:rsidR="00366A28" w:rsidRPr="002C3786" w:rsidRDefault="00366A28" w:rsidP="00855F77">
            <w:pPr>
              <w:pStyle w:val="GSATableText"/>
              <w:keepNext/>
              <w:keepLines/>
            </w:pPr>
            <w:r w:rsidRPr="002C3786">
              <w:t>Responsible Role:</w:t>
            </w:r>
            <w:r>
              <w:t xml:space="preserve"> </w:t>
            </w:r>
          </w:p>
        </w:tc>
      </w:tr>
      <w:tr w:rsidR="00366A28" w:rsidRPr="00D00D47" w14:paraId="463BBC4E" w14:textId="77777777" w:rsidTr="001C310B">
        <w:trPr>
          <w:trHeight w:val="288"/>
        </w:trPr>
        <w:tc>
          <w:tcPr>
            <w:tcW w:w="5000" w:type="pct"/>
            <w:gridSpan w:val="2"/>
            <w:tcMar>
              <w:top w:w="43" w:type="dxa"/>
              <w:bottom w:w="43" w:type="dxa"/>
            </w:tcMar>
          </w:tcPr>
          <w:p w14:paraId="0FC2FB9F" w14:textId="77777777" w:rsidR="00366A28" w:rsidRPr="00D00D47" w:rsidRDefault="00366A28" w:rsidP="001C1E79">
            <w:pPr>
              <w:pStyle w:val="GSATableText"/>
            </w:pPr>
            <w:bookmarkStart w:id="422" w:name="_Toc383441884"/>
            <w:bookmarkStart w:id="423" w:name="_Toc383444099"/>
            <w:bookmarkStart w:id="424" w:name="_Toc388623277"/>
            <w:r w:rsidRPr="00AC7329">
              <w:t>Parameter AC-14(a):</w:t>
            </w:r>
            <w:bookmarkEnd w:id="422"/>
            <w:bookmarkEnd w:id="423"/>
            <w:bookmarkEnd w:id="424"/>
            <w:r>
              <w:t xml:space="preserve"> </w:t>
            </w:r>
          </w:p>
        </w:tc>
      </w:tr>
      <w:tr w:rsidR="00FE113A" w:rsidRPr="002C3786" w14:paraId="17572CB4" w14:textId="77777777" w:rsidTr="001C310B">
        <w:trPr>
          <w:trHeight w:val="288"/>
        </w:trPr>
        <w:tc>
          <w:tcPr>
            <w:tcW w:w="5000" w:type="pct"/>
            <w:gridSpan w:val="2"/>
            <w:tcMar>
              <w:top w:w="43" w:type="dxa"/>
              <w:bottom w:w="43" w:type="dxa"/>
            </w:tcMar>
            <w:vAlign w:val="bottom"/>
          </w:tcPr>
          <w:p w14:paraId="7CB3E95A" w14:textId="77777777" w:rsidR="00FE113A" w:rsidRPr="002C3786" w:rsidRDefault="00FE113A" w:rsidP="004E1115">
            <w:pPr>
              <w:pStyle w:val="GSATableText"/>
            </w:pPr>
            <w:r w:rsidRPr="002C3786">
              <w:t>Implementation Status (check all that apply):</w:t>
            </w:r>
          </w:p>
          <w:p w14:paraId="1D0C2CEA" w14:textId="77777777" w:rsidR="00FE113A" w:rsidRPr="002C3786" w:rsidRDefault="00CB38BB" w:rsidP="004E1115">
            <w:pPr>
              <w:pStyle w:val="GSATableText"/>
            </w:pPr>
            <w:sdt>
              <w:sdtPr>
                <w:id w:val="-92650167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Implemented</w:t>
            </w:r>
          </w:p>
          <w:p w14:paraId="7723D35D" w14:textId="77777777" w:rsidR="00FE113A" w:rsidRPr="002C3786" w:rsidRDefault="00CB38BB" w:rsidP="004E1115">
            <w:pPr>
              <w:pStyle w:val="GSATableText"/>
            </w:pPr>
            <w:sdt>
              <w:sdtPr>
                <w:id w:val="-28080219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Partially implemented</w:t>
            </w:r>
          </w:p>
          <w:p w14:paraId="34708621" w14:textId="77777777" w:rsidR="00FE113A" w:rsidRPr="002C3786" w:rsidRDefault="00CB38BB" w:rsidP="004E1115">
            <w:pPr>
              <w:pStyle w:val="GSATableText"/>
            </w:pPr>
            <w:sdt>
              <w:sdtPr>
                <w:id w:val="-188578294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Planned</w:t>
            </w:r>
          </w:p>
          <w:p w14:paraId="5BD676D4" w14:textId="77777777" w:rsidR="00FE113A" w:rsidRPr="002C3786" w:rsidRDefault="00CB38BB" w:rsidP="004E1115">
            <w:pPr>
              <w:pStyle w:val="GSATableText"/>
            </w:pPr>
            <w:sdt>
              <w:sdtPr>
                <w:id w:val="-163132580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Alternative implementation</w:t>
            </w:r>
          </w:p>
          <w:p w14:paraId="4D9990DC" w14:textId="77777777" w:rsidR="00FE113A" w:rsidRPr="002C3786" w:rsidRDefault="00CB38BB" w:rsidP="004E1115">
            <w:pPr>
              <w:pStyle w:val="GSATableText"/>
            </w:pPr>
            <w:sdt>
              <w:sdtPr>
                <w:id w:val="-82381233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Not applicable</w:t>
            </w:r>
          </w:p>
        </w:tc>
      </w:tr>
      <w:tr w:rsidR="00FE113A" w:rsidRPr="002C3786" w14:paraId="73B1364C" w14:textId="77777777" w:rsidTr="001C310B">
        <w:trPr>
          <w:trHeight w:val="288"/>
        </w:trPr>
        <w:tc>
          <w:tcPr>
            <w:tcW w:w="5000" w:type="pct"/>
            <w:gridSpan w:val="2"/>
            <w:tcMar>
              <w:top w:w="43" w:type="dxa"/>
              <w:bottom w:w="43" w:type="dxa"/>
            </w:tcMar>
            <w:vAlign w:val="bottom"/>
          </w:tcPr>
          <w:p w14:paraId="065AB4A2" w14:textId="77777777" w:rsidR="00FE113A" w:rsidRPr="002C3786" w:rsidRDefault="00FE113A" w:rsidP="004E1115">
            <w:pPr>
              <w:pStyle w:val="GSATableText"/>
            </w:pPr>
            <w:r w:rsidRPr="002C3786">
              <w:t>Control Origination (check all that apply):</w:t>
            </w:r>
          </w:p>
          <w:p w14:paraId="60D06A04" w14:textId="77777777" w:rsidR="00FE113A" w:rsidRPr="002C3786" w:rsidRDefault="00CB38BB" w:rsidP="004E1115">
            <w:pPr>
              <w:pStyle w:val="GSATableText"/>
            </w:pPr>
            <w:sdt>
              <w:sdtPr>
                <w:id w:val="-1145583139"/>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Corporate</w:t>
            </w:r>
          </w:p>
          <w:p w14:paraId="367FFA03" w14:textId="77777777" w:rsidR="00FE113A" w:rsidRPr="002C3786" w:rsidRDefault="00CB38BB" w:rsidP="004E1115">
            <w:pPr>
              <w:pStyle w:val="GSATableText"/>
            </w:pPr>
            <w:sdt>
              <w:sdtPr>
                <w:id w:val="-184747549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System Specific</w:t>
            </w:r>
          </w:p>
          <w:p w14:paraId="66A727C5" w14:textId="77777777" w:rsidR="00FE113A" w:rsidRPr="002C3786" w:rsidRDefault="00CB38BB" w:rsidP="004E1115">
            <w:pPr>
              <w:pStyle w:val="GSATableText"/>
            </w:pPr>
            <w:sdt>
              <w:sdtPr>
                <w:id w:val="345829031"/>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Hybrid (Corporate and System Specific)</w:t>
            </w:r>
          </w:p>
          <w:p w14:paraId="35AD92E0" w14:textId="77777777" w:rsidR="00FE113A" w:rsidRPr="002C3786" w:rsidRDefault="00CB38BB" w:rsidP="004E1115">
            <w:pPr>
              <w:pStyle w:val="GSATableText"/>
            </w:pPr>
            <w:sdt>
              <w:sdtPr>
                <w:id w:val="-41825442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Configured by Customer (Customer System Specific) </w:t>
            </w:r>
          </w:p>
          <w:p w14:paraId="5EE85AD6" w14:textId="77777777" w:rsidR="00FE113A" w:rsidRPr="002C3786" w:rsidRDefault="00CB38BB" w:rsidP="004E1115">
            <w:pPr>
              <w:pStyle w:val="GSATableText"/>
            </w:pPr>
            <w:sdt>
              <w:sdtPr>
                <w:id w:val="-89863701"/>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Provided by Customer (Customer System Specific) </w:t>
            </w:r>
          </w:p>
          <w:p w14:paraId="12F1BE2E" w14:textId="77777777" w:rsidR="00FE113A" w:rsidRPr="002C3786" w:rsidRDefault="00CB38BB" w:rsidP="004E1115">
            <w:pPr>
              <w:pStyle w:val="GSATableText"/>
            </w:pPr>
            <w:sdt>
              <w:sdtPr>
                <w:id w:val="-159029532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Shared (Service Provider and Customer Responsibility)</w:t>
            </w:r>
          </w:p>
          <w:p w14:paraId="5F19968B" w14:textId="412C0814" w:rsidR="00FE113A" w:rsidRPr="002C3786" w:rsidRDefault="00CB38BB" w:rsidP="004E1115">
            <w:pPr>
              <w:pStyle w:val="GSATableText"/>
            </w:pPr>
            <w:sdt>
              <w:sdtPr>
                <w:id w:val="1899471987"/>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Inherited from pre-existing </w:t>
            </w:r>
            <w:r w:rsidR="009C1467">
              <w:t xml:space="preserve">FedRAMP </w:t>
            </w:r>
            <w:r w:rsidR="002350CE">
              <w:t>Authorization for</w:t>
            </w:r>
            <w:r w:rsidR="00FE113A">
              <w:t xml:space="preserve"> </w:t>
            </w:r>
            <w:sdt>
              <w:sdtPr>
                <w:alias w:val="PA System Abbreviation"/>
                <w:tag w:val="pasystemabbreviation"/>
                <w:id w:val="605702111"/>
                <w:showingPlcHdr/>
                <w:text/>
              </w:sdtPr>
              <w:sdtEndPr/>
              <w:sdtContent>
                <w:r w:rsidR="00FE113A" w:rsidRPr="004C65C2">
                  <w:rPr>
                    <w:rStyle w:val="PlaceholderText"/>
                    <w:rFonts w:eastAsiaTheme="majorEastAsia"/>
                  </w:rPr>
                  <w:t>Click here to enter text.</w:t>
                </w:r>
              </w:sdtContent>
            </w:sdt>
            <w:r w:rsidR="00FE113A" w:rsidRPr="00CE1081">
              <w:t xml:space="preserve"> , </w:t>
            </w:r>
            <w:sdt>
              <w:sdtPr>
                <w:alias w:val="Date of FedRAMP Authorization"/>
                <w:tag w:val="dateofauthorization"/>
                <w:id w:val="1867632421"/>
                <w:date>
                  <w:dateFormat w:val="M/d/yyyy"/>
                  <w:lid w:val="en-US"/>
                  <w:storeMappedDataAs w:val="dateTime"/>
                  <w:calendar w:val="gregorian"/>
                </w:date>
              </w:sdtPr>
              <w:sdtEndPr/>
              <w:sdtContent>
                <w:r w:rsidR="00CA1512" w:rsidDel="00D81901">
                  <w:t>Date of Authorization</w:t>
                </w:r>
                <w:r w:rsidR="00D81901">
                  <w:t>Date of Authorization</w:t>
                </w:r>
              </w:sdtContent>
            </w:sdt>
            <w:r w:rsidR="00FE113A" w:rsidRPr="002C3786">
              <w:t xml:space="preserve"> </w:t>
            </w:r>
          </w:p>
        </w:tc>
      </w:tr>
    </w:tbl>
    <w:p w14:paraId="707CFFB6" w14:textId="77777777" w:rsidR="00366A28" w:rsidRDefault="00366A2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66A28" w:rsidRPr="002C3786" w14:paraId="4CD0D431" w14:textId="77777777" w:rsidTr="001C310B">
        <w:trPr>
          <w:cantSplit/>
          <w:trHeight w:val="288"/>
          <w:tblHeader/>
        </w:trPr>
        <w:tc>
          <w:tcPr>
            <w:tcW w:w="5000" w:type="pct"/>
            <w:gridSpan w:val="2"/>
            <w:shd w:val="clear" w:color="auto" w:fill="DBE5F1" w:themeFill="accent1" w:themeFillTint="33"/>
            <w:vAlign w:val="center"/>
          </w:tcPr>
          <w:p w14:paraId="066ADDEF" w14:textId="77777777" w:rsidR="00366A28" w:rsidRPr="002C3786" w:rsidRDefault="00366A28" w:rsidP="00855F77">
            <w:pPr>
              <w:pStyle w:val="GSATableHeading"/>
            </w:pPr>
            <w:r w:rsidRPr="00AC7329">
              <w:t>AC-14 What is the solution and how is it implemented?</w:t>
            </w:r>
          </w:p>
        </w:tc>
      </w:tr>
      <w:tr w:rsidR="00366A28" w:rsidRPr="0036708B" w14:paraId="788938C2" w14:textId="77777777" w:rsidTr="001C310B">
        <w:trPr>
          <w:trHeight w:val="288"/>
        </w:trPr>
        <w:tc>
          <w:tcPr>
            <w:tcW w:w="484" w:type="pct"/>
            <w:tcBorders>
              <w:right w:val="nil"/>
            </w:tcBorders>
            <w:shd w:val="clear" w:color="auto" w:fill="DBE5F1" w:themeFill="accent1" w:themeFillTint="33"/>
          </w:tcPr>
          <w:p w14:paraId="026948C0" w14:textId="77777777" w:rsidR="00366A28" w:rsidRPr="002C3786" w:rsidRDefault="00366A28" w:rsidP="00855F77">
            <w:pPr>
              <w:pStyle w:val="GSATableHeading"/>
            </w:pPr>
            <w:r w:rsidRPr="002C3786">
              <w:t>Part a</w:t>
            </w:r>
          </w:p>
        </w:tc>
        <w:tc>
          <w:tcPr>
            <w:tcW w:w="4516" w:type="pct"/>
            <w:tcMar>
              <w:top w:w="43" w:type="dxa"/>
              <w:bottom w:w="43" w:type="dxa"/>
            </w:tcMar>
          </w:tcPr>
          <w:p w14:paraId="1C18A546" w14:textId="77777777" w:rsidR="00366A28" w:rsidRPr="0036708B" w:rsidRDefault="00366A28" w:rsidP="00855F77">
            <w:pPr>
              <w:pStyle w:val="GSATableText"/>
              <w:keepNext/>
              <w:keepLines/>
            </w:pPr>
          </w:p>
        </w:tc>
      </w:tr>
      <w:tr w:rsidR="00366A28" w:rsidRPr="0036708B" w14:paraId="51F26F26" w14:textId="77777777" w:rsidTr="001C310B">
        <w:trPr>
          <w:trHeight w:val="288"/>
        </w:trPr>
        <w:tc>
          <w:tcPr>
            <w:tcW w:w="484" w:type="pct"/>
            <w:tcBorders>
              <w:right w:val="nil"/>
            </w:tcBorders>
            <w:shd w:val="clear" w:color="auto" w:fill="DBE5F1" w:themeFill="accent1" w:themeFillTint="33"/>
          </w:tcPr>
          <w:p w14:paraId="43536283" w14:textId="77777777" w:rsidR="00366A28" w:rsidRPr="002C3786" w:rsidRDefault="00366A28" w:rsidP="00E03A24">
            <w:pPr>
              <w:pStyle w:val="GSATableHeading"/>
            </w:pPr>
            <w:r w:rsidRPr="002C3786">
              <w:t>Part b</w:t>
            </w:r>
          </w:p>
        </w:tc>
        <w:tc>
          <w:tcPr>
            <w:tcW w:w="4516" w:type="pct"/>
            <w:tcMar>
              <w:top w:w="43" w:type="dxa"/>
              <w:bottom w:w="43" w:type="dxa"/>
            </w:tcMar>
          </w:tcPr>
          <w:p w14:paraId="70F71520" w14:textId="77777777" w:rsidR="00366A28" w:rsidRPr="0036708B" w:rsidRDefault="00366A28" w:rsidP="00DA4990">
            <w:pPr>
              <w:pStyle w:val="GSATableText"/>
            </w:pPr>
          </w:p>
        </w:tc>
      </w:tr>
    </w:tbl>
    <w:p w14:paraId="5C9EEED4" w14:textId="77777777" w:rsidR="00712330" w:rsidRPr="002C3786" w:rsidRDefault="00712330" w:rsidP="00DA4990"/>
    <w:p w14:paraId="583D15AD" w14:textId="77777777" w:rsidR="007B582E" w:rsidRDefault="007B582E" w:rsidP="007B582E">
      <w:pPr>
        <w:pStyle w:val="Heading3"/>
      </w:pPr>
      <w:bookmarkStart w:id="425" w:name="_Toc383428560"/>
      <w:bookmarkStart w:id="426" w:name="_Toc383429292"/>
      <w:bookmarkStart w:id="427" w:name="_Toc383430018"/>
      <w:bookmarkStart w:id="428" w:name="_Toc383430601"/>
      <w:bookmarkStart w:id="429" w:name="_Toc383428561"/>
      <w:bookmarkStart w:id="430" w:name="_Toc383429293"/>
      <w:bookmarkStart w:id="431" w:name="_Toc383430019"/>
      <w:bookmarkStart w:id="432" w:name="_Toc383430602"/>
      <w:bookmarkStart w:id="433" w:name="_Toc383428562"/>
      <w:bookmarkStart w:id="434" w:name="_Toc383429294"/>
      <w:bookmarkStart w:id="435" w:name="_Toc383430020"/>
      <w:bookmarkStart w:id="436" w:name="_Toc383430603"/>
      <w:bookmarkStart w:id="437" w:name="_Toc383428563"/>
      <w:bookmarkStart w:id="438" w:name="_Toc383429295"/>
      <w:bookmarkStart w:id="439" w:name="_Toc383430021"/>
      <w:bookmarkStart w:id="440" w:name="_Toc383430604"/>
      <w:bookmarkStart w:id="441" w:name="_Toc383428564"/>
      <w:bookmarkStart w:id="442" w:name="_Toc383429296"/>
      <w:bookmarkStart w:id="443" w:name="_Toc383430022"/>
      <w:bookmarkStart w:id="444" w:name="_Toc383430605"/>
      <w:bookmarkStart w:id="445" w:name="_Toc383428565"/>
      <w:bookmarkStart w:id="446" w:name="_Toc383429297"/>
      <w:bookmarkStart w:id="447" w:name="_Toc383430023"/>
      <w:bookmarkStart w:id="448" w:name="_Toc383430606"/>
      <w:bookmarkStart w:id="449" w:name="_Toc383428566"/>
      <w:bookmarkStart w:id="450" w:name="_Toc383429298"/>
      <w:bookmarkStart w:id="451" w:name="_Toc383430024"/>
      <w:bookmarkStart w:id="452" w:name="_Toc383430607"/>
      <w:bookmarkStart w:id="453" w:name="_Toc383428567"/>
      <w:bookmarkStart w:id="454" w:name="_Toc383429299"/>
      <w:bookmarkStart w:id="455" w:name="_Toc383430025"/>
      <w:bookmarkStart w:id="456" w:name="_Toc383430608"/>
      <w:bookmarkStart w:id="457" w:name="_Toc383428591"/>
      <w:bookmarkStart w:id="458" w:name="_Toc383429323"/>
      <w:bookmarkStart w:id="459" w:name="_Toc383430049"/>
      <w:bookmarkStart w:id="460" w:name="_Toc383430632"/>
      <w:bookmarkStart w:id="461" w:name="_Toc383428594"/>
      <w:bookmarkStart w:id="462" w:name="_Toc383429326"/>
      <w:bookmarkStart w:id="463" w:name="_Toc383430052"/>
      <w:bookmarkStart w:id="464" w:name="_Toc383430635"/>
      <w:bookmarkStart w:id="465" w:name="_Toc383428598"/>
      <w:bookmarkStart w:id="466" w:name="_Toc383429330"/>
      <w:bookmarkStart w:id="467" w:name="_Toc383430056"/>
      <w:bookmarkStart w:id="468" w:name="_Toc383430641"/>
      <w:bookmarkStart w:id="469" w:name="_Toc383428606"/>
      <w:bookmarkStart w:id="470" w:name="_Toc383429338"/>
      <w:bookmarkStart w:id="471" w:name="_Toc383430064"/>
      <w:bookmarkStart w:id="472" w:name="_Toc383430652"/>
      <w:bookmarkStart w:id="473" w:name="_Toc383428607"/>
      <w:bookmarkStart w:id="474" w:name="_Toc383429339"/>
      <w:bookmarkStart w:id="475" w:name="_Toc383430065"/>
      <w:bookmarkStart w:id="476" w:name="_Toc383430653"/>
      <w:bookmarkStart w:id="477" w:name="_Toc383428608"/>
      <w:bookmarkStart w:id="478" w:name="_Toc383429340"/>
      <w:bookmarkStart w:id="479" w:name="_Toc383430066"/>
      <w:bookmarkStart w:id="480" w:name="_Toc383430656"/>
      <w:bookmarkStart w:id="481" w:name="_Toc383428609"/>
      <w:bookmarkStart w:id="482" w:name="_Toc383429341"/>
      <w:bookmarkStart w:id="483" w:name="_Toc383430067"/>
      <w:bookmarkStart w:id="484" w:name="_Toc383430657"/>
      <w:bookmarkStart w:id="485" w:name="_Toc383428610"/>
      <w:bookmarkStart w:id="486" w:name="_Toc383429342"/>
      <w:bookmarkStart w:id="487" w:name="_Toc383430068"/>
      <w:bookmarkStart w:id="488" w:name="_Toc383430658"/>
      <w:bookmarkStart w:id="489" w:name="_Toc383428611"/>
      <w:bookmarkStart w:id="490" w:name="_Toc383429343"/>
      <w:bookmarkStart w:id="491" w:name="_Toc383430069"/>
      <w:bookmarkStart w:id="492" w:name="_Toc383430659"/>
      <w:bookmarkStart w:id="493" w:name="_Toc383428612"/>
      <w:bookmarkStart w:id="494" w:name="_Toc383429344"/>
      <w:bookmarkStart w:id="495" w:name="_Toc383430070"/>
      <w:bookmarkStart w:id="496" w:name="_Toc383430662"/>
      <w:bookmarkStart w:id="497" w:name="_Toc383428636"/>
      <w:bookmarkStart w:id="498" w:name="_Toc383429368"/>
      <w:bookmarkStart w:id="499" w:name="_Toc383430094"/>
      <w:bookmarkStart w:id="500" w:name="_Toc383430689"/>
      <w:bookmarkStart w:id="501" w:name="_Toc383428639"/>
      <w:bookmarkStart w:id="502" w:name="_Toc383429371"/>
      <w:bookmarkStart w:id="503" w:name="_Toc383430097"/>
      <w:bookmarkStart w:id="504" w:name="_Toc383430692"/>
      <w:bookmarkStart w:id="505" w:name="_Toc383428643"/>
      <w:bookmarkStart w:id="506" w:name="_Toc383429375"/>
      <w:bookmarkStart w:id="507" w:name="_Toc383430101"/>
      <w:bookmarkStart w:id="508" w:name="_Toc383430696"/>
      <w:bookmarkStart w:id="509" w:name="_Toc383428644"/>
      <w:bookmarkStart w:id="510" w:name="_Toc383429376"/>
      <w:bookmarkStart w:id="511" w:name="_Toc383430102"/>
      <w:bookmarkStart w:id="512" w:name="_Toc383430697"/>
      <w:bookmarkStart w:id="513" w:name="_Toc383428645"/>
      <w:bookmarkStart w:id="514" w:name="_Toc383429377"/>
      <w:bookmarkStart w:id="515" w:name="_Toc383430103"/>
      <w:bookmarkStart w:id="516" w:name="_Toc383430698"/>
      <w:bookmarkStart w:id="517" w:name="_Toc383428646"/>
      <w:bookmarkStart w:id="518" w:name="_Toc383429378"/>
      <w:bookmarkStart w:id="519" w:name="_Toc383430104"/>
      <w:bookmarkStart w:id="520" w:name="_Toc383430699"/>
      <w:bookmarkStart w:id="521" w:name="_Toc383428647"/>
      <w:bookmarkStart w:id="522" w:name="_Toc383429379"/>
      <w:bookmarkStart w:id="523" w:name="_Toc383430105"/>
      <w:bookmarkStart w:id="524" w:name="_Toc383430700"/>
      <w:bookmarkStart w:id="525" w:name="_Toc383428648"/>
      <w:bookmarkStart w:id="526" w:name="_Toc383429380"/>
      <w:bookmarkStart w:id="527" w:name="_Toc383430106"/>
      <w:bookmarkStart w:id="528" w:name="_Toc383428649"/>
      <w:bookmarkStart w:id="529" w:name="_Toc383429381"/>
      <w:bookmarkStart w:id="530" w:name="_Toc383430107"/>
      <w:bookmarkStart w:id="531" w:name="_Toc383428650"/>
      <w:bookmarkStart w:id="532" w:name="_Toc383429382"/>
      <w:bookmarkStart w:id="533" w:name="_Toc383430108"/>
      <w:bookmarkStart w:id="534" w:name="_Toc383428674"/>
      <w:bookmarkStart w:id="535" w:name="_Toc383429406"/>
      <w:bookmarkStart w:id="536" w:name="_Toc383430132"/>
      <w:bookmarkStart w:id="537" w:name="_Toc383428677"/>
      <w:bookmarkStart w:id="538" w:name="_Toc383429409"/>
      <w:bookmarkStart w:id="539" w:name="_Toc383430135"/>
      <w:bookmarkStart w:id="540" w:name="_Toc383428681"/>
      <w:bookmarkStart w:id="541" w:name="_Toc383429413"/>
      <w:bookmarkStart w:id="542" w:name="_Toc383430139"/>
      <w:bookmarkStart w:id="543" w:name="_Toc383429331"/>
      <w:bookmarkStart w:id="544" w:name="_Toc383433221"/>
      <w:bookmarkStart w:id="545" w:name="_Toc383444453"/>
      <w:bookmarkStart w:id="546" w:name="_Toc385594092"/>
      <w:bookmarkStart w:id="547" w:name="_Toc385594484"/>
      <w:bookmarkStart w:id="548" w:name="_Toc385594872"/>
      <w:bookmarkStart w:id="549" w:name="_Toc388620727"/>
      <w:bookmarkStart w:id="550" w:name="_Toc449543312"/>
      <w:bookmarkStart w:id="551" w:name="_Toc462724297"/>
      <w:bookmarkStart w:id="552" w:name="_Toc464803529"/>
      <w:bookmarkStart w:id="553" w:name="_Toc383429414"/>
      <w:bookmarkStart w:id="554" w:name="_Toc383433227"/>
      <w:bookmarkStart w:id="555" w:name="_Toc383444459"/>
      <w:bookmarkStart w:id="556" w:name="_Toc385594098"/>
      <w:bookmarkStart w:id="557" w:name="_Toc385594490"/>
      <w:bookmarkStart w:id="558" w:name="_Toc385594878"/>
      <w:bookmarkStart w:id="559" w:name="_Toc388620733"/>
      <w:bookmarkStart w:id="560" w:name="_Toc449543313"/>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Pr="002C3786">
        <w:t>AC-17</w:t>
      </w:r>
      <w:r>
        <w:t xml:space="preserve"> </w:t>
      </w:r>
      <w:r w:rsidRPr="002C3786">
        <w:t xml:space="preserve">Remote Access </w:t>
      </w:r>
      <w:bookmarkEnd w:id="543"/>
      <w:bookmarkEnd w:id="544"/>
      <w:bookmarkEnd w:id="545"/>
      <w:bookmarkEnd w:id="546"/>
      <w:bookmarkEnd w:id="547"/>
      <w:bookmarkEnd w:id="548"/>
      <w:bookmarkEnd w:id="549"/>
      <w:r>
        <w:t>(L) (M</w:t>
      </w:r>
      <w:r w:rsidRPr="00091380">
        <w:t>)</w:t>
      </w:r>
      <w:r w:rsidRPr="002F3ACE">
        <w:t xml:space="preserve"> (H)</w:t>
      </w:r>
      <w:bookmarkEnd w:id="550"/>
      <w:bookmarkEnd w:id="551"/>
      <w:bookmarkEnd w:id="552"/>
    </w:p>
    <w:p w14:paraId="3A7585CF" w14:textId="77777777" w:rsidR="007B582E" w:rsidRPr="00710807" w:rsidRDefault="007B582E" w:rsidP="007B582E">
      <w:pPr>
        <w:keepNext/>
        <w:widowControl/>
      </w:pPr>
      <w:r w:rsidRPr="00710807">
        <w:t xml:space="preserve">The organization: </w:t>
      </w:r>
    </w:p>
    <w:p w14:paraId="499B289F" w14:textId="77777777" w:rsidR="007B582E" w:rsidRDefault="007B582E" w:rsidP="007B582E">
      <w:pPr>
        <w:pStyle w:val="GSAListParagraphalpha"/>
        <w:keepLines/>
        <w:widowControl/>
        <w:numPr>
          <w:ilvl w:val="0"/>
          <w:numId w:val="46"/>
        </w:numPr>
      </w:pPr>
      <w:r w:rsidRPr="00710807">
        <w:t>Establishes and documents usage restrictions, configuration/connection requirements, and implementation guidance for each type of remote acces</w:t>
      </w:r>
      <w:r>
        <w:t>s allowed; and</w:t>
      </w:r>
    </w:p>
    <w:p w14:paraId="60722E1B" w14:textId="77777777" w:rsidR="007B582E" w:rsidRDefault="007B582E" w:rsidP="007B582E">
      <w:pPr>
        <w:pStyle w:val="GSAListParagraphalpha"/>
        <w:numPr>
          <w:ilvl w:val="0"/>
          <w:numId w:val="46"/>
        </w:numPr>
      </w:pPr>
      <w:r w:rsidRPr="00710807">
        <w:t>Authorizes remote access to the information system prio</w:t>
      </w:r>
      <w:r>
        <w:t>r to allowing such connections.</w:t>
      </w:r>
    </w:p>
    <w:p w14:paraId="175FB38D" w14:textId="77777777" w:rsidR="007B582E" w:rsidRPr="00181A6B" w:rsidRDefault="007B582E" w:rsidP="007B58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7B582E" w:rsidRPr="002C3786" w14:paraId="2A8EE687" w14:textId="77777777" w:rsidTr="007B582E">
        <w:trPr>
          <w:cantSplit/>
          <w:trHeight w:val="288"/>
          <w:tblHeader/>
        </w:trPr>
        <w:tc>
          <w:tcPr>
            <w:tcW w:w="811" w:type="pct"/>
            <w:shd w:val="clear" w:color="auto" w:fill="DBE5F1" w:themeFill="accent1" w:themeFillTint="33"/>
            <w:tcMar>
              <w:top w:w="43" w:type="dxa"/>
              <w:bottom w:w="43" w:type="dxa"/>
            </w:tcMar>
          </w:tcPr>
          <w:p w14:paraId="4D77F7B9" w14:textId="77777777" w:rsidR="007B582E" w:rsidRPr="002C3786" w:rsidRDefault="007B582E" w:rsidP="007B582E">
            <w:pPr>
              <w:pStyle w:val="GSATableHeading"/>
            </w:pPr>
            <w:r w:rsidRPr="002C3786">
              <w:t>AC-17</w:t>
            </w:r>
          </w:p>
        </w:tc>
        <w:tc>
          <w:tcPr>
            <w:tcW w:w="4189" w:type="pct"/>
            <w:shd w:val="clear" w:color="auto" w:fill="DBE5F1" w:themeFill="accent1" w:themeFillTint="33"/>
          </w:tcPr>
          <w:p w14:paraId="0E674356" w14:textId="77777777" w:rsidR="007B582E" w:rsidRPr="002C3786" w:rsidRDefault="007B582E" w:rsidP="007B582E">
            <w:pPr>
              <w:pStyle w:val="GSATableHeading"/>
            </w:pPr>
            <w:r w:rsidRPr="002C3786">
              <w:t>Control Summary Information</w:t>
            </w:r>
          </w:p>
        </w:tc>
      </w:tr>
      <w:tr w:rsidR="007B582E" w:rsidRPr="002C3786" w14:paraId="5F6E54D6" w14:textId="77777777" w:rsidTr="007B582E">
        <w:trPr>
          <w:trHeight w:val="288"/>
        </w:trPr>
        <w:tc>
          <w:tcPr>
            <w:tcW w:w="5000" w:type="pct"/>
            <w:gridSpan w:val="2"/>
            <w:tcMar>
              <w:top w:w="43" w:type="dxa"/>
              <w:bottom w:w="43" w:type="dxa"/>
            </w:tcMar>
          </w:tcPr>
          <w:p w14:paraId="472E89EE" w14:textId="77777777" w:rsidR="007B582E" w:rsidRPr="002C3786" w:rsidRDefault="007B582E" w:rsidP="007B582E">
            <w:pPr>
              <w:pStyle w:val="GSATableText"/>
              <w:keepNext/>
              <w:keepLines/>
            </w:pPr>
            <w:r w:rsidRPr="002C3786">
              <w:t>Responsible Role:</w:t>
            </w:r>
            <w:r>
              <w:t xml:space="preserve"> </w:t>
            </w:r>
          </w:p>
        </w:tc>
      </w:tr>
      <w:tr w:rsidR="007B582E" w:rsidRPr="002C3786" w14:paraId="5988F9E1" w14:textId="77777777" w:rsidTr="007B582E">
        <w:trPr>
          <w:trHeight w:val="288"/>
        </w:trPr>
        <w:tc>
          <w:tcPr>
            <w:tcW w:w="5000" w:type="pct"/>
            <w:gridSpan w:val="2"/>
            <w:tcMar>
              <w:top w:w="43" w:type="dxa"/>
              <w:bottom w:w="43" w:type="dxa"/>
            </w:tcMar>
            <w:vAlign w:val="bottom"/>
          </w:tcPr>
          <w:p w14:paraId="26B98CBB" w14:textId="77777777" w:rsidR="007B582E" w:rsidRPr="002C3786" w:rsidRDefault="007B582E" w:rsidP="007B582E">
            <w:pPr>
              <w:pStyle w:val="GSATableText"/>
            </w:pPr>
            <w:r w:rsidRPr="002C3786">
              <w:t>Implementation Status (check all that apply):</w:t>
            </w:r>
          </w:p>
          <w:p w14:paraId="3758A67E" w14:textId="77777777" w:rsidR="007B582E" w:rsidRPr="002C3786" w:rsidRDefault="00CB38BB" w:rsidP="007B582E">
            <w:pPr>
              <w:pStyle w:val="GSATableText"/>
            </w:pPr>
            <w:sdt>
              <w:sdtPr>
                <w:id w:val="1525296028"/>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Implemented</w:t>
            </w:r>
          </w:p>
          <w:p w14:paraId="5EF81154" w14:textId="77777777" w:rsidR="007B582E" w:rsidRPr="002C3786" w:rsidRDefault="00CB38BB" w:rsidP="007B582E">
            <w:pPr>
              <w:pStyle w:val="GSATableText"/>
            </w:pPr>
            <w:sdt>
              <w:sdtPr>
                <w:id w:val="998007721"/>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Partially implemented</w:t>
            </w:r>
          </w:p>
          <w:p w14:paraId="6DBDB062" w14:textId="77777777" w:rsidR="007B582E" w:rsidRPr="002C3786" w:rsidRDefault="00CB38BB" w:rsidP="007B582E">
            <w:pPr>
              <w:pStyle w:val="GSATableText"/>
            </w:pPr>
            <w:sdt>
              <w:sdtPr>
                <w:id w:val="-1548526464"/>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Planned</w:t>
            </w:r>
          </w:p>
          <w:p w14:paraId="21249CE2" w14:textId="77777777" w:rsidR="007B582E" w:rsidRPr="002C3786" w:rsidRDefault="00CB38BB" w:rsidP="007B582E">
            <w:pPr>
              <w:pStyle w:val="GSATableText"/>
            </w:pPr>
            <w:sdt>
              <w:sdtPr>
                <w:id w:val="-293603720"/>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Alternative implementation</w:t>
            </w:r>
          </w:p>
          <w:p w14:paraId="14A3588E" w14:textId="77777777" w:rsidR="007B582E" w:rsidRPr="002C3786" w:rsidRDefault="00CB38BB" w:rsidP="007B582E">
            <w:pPr>
              <w:pStyle w:val="GSATableText"/>
            </w:pPr>
            <w:sdt>
              <w:sdtPr>
                <w:id w:val="-110950404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Not applicable</w:t>
            </w:r>
          </w:p>
        </w:tc>
      </w:tr>
      <w:tr w:rsidR="007B582E" w:rsidRPr="002C3786" w14:paraId="4323129F" w14:textId="77777777" w:rsidTr="007B582E">
        <w:trPr>
          <w:trHeight w:val="288"/>
        </w:trPr>
        <w:tc>
          <w:tcPr>
            <w:tcW w:w="5000" w:type="pct"/>
            <w:gridSpan w:val="2"/>
            <w:tcMar>
              <w:top w:w="43" w:type="dxa"/>
              <w:bottom w:w="43" w:type="dxa"/>
            </w:tcMar>
            <w:vAlign w:val="bottom"/>
          </w:tcPr>
          <w:p w14:paraId="76E712B6" w14:textId="77777777" w:rsidR="007B582E" w:rsidRPr="002C3786" w:rsidRDefault="007B582E" w:rsidP="007B582E">
            <w:pPr>
              <w:pStyle w:val="GSATableText"/>
            </w:pPr>
            <w:r w:rsidRPr="002C3786">
              <w:t>Control Origination (check all that apply):</w:t>
            </w:r>
          </w:p>
          <w:p w14:paraId="19C5D87D" w14:textId="77777777" w:rsidR="007B582E" w:rsidRPr="002C3786" w:rsidRDefault="00CB38BB" w:rsidP="007B582E">
            <w:pPr>
              <w:pStyle w:val="GSATableText"/>
            </w:pPr>
            <w:sdt>
              <w:sdtPr>
                <w:id w:val="-2031027157"/>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Corporate</w:t>
            </w:r>
          </w:p>
          <w:p w14:paraId="560EFD5D" w14:textId="77777777" w:rsidR="007B582E" w:rsidRPr="002C3786" w:rsidRDefault="00CB38BB" w:rsidP="007B582E">
            <w:pPr>
              <w:pStyle w:val="GSATableText"/>
            </w:pPr>
            <w:sdt>
              <w:sdtPr>
                <w:id w:val="1980726115"/>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System Specific</w:t>
            </w:r>
          </w:p>
          <w:p w14:paraId="181ABD57" w14:textId="77777777" w:rsidR="007B582E" w:rsidRPr="002C3786" w:rsidRDefault="00CB38BB" w:rsidP="007B582E">
            <w:pPr>
              <w:pStyle w:val="GSATableText"/>
            </w:pPr>
            <w:sdt>
              <w:sdtPr>
                <w:id w:val="-30000073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Hybrid (Corporate and System Specific)</w:t>
            </w:r>
          </w:p>
          <w:p w14:paraId="54DE834D" w14:textId="77777777" w:rsidR="007B582E" w:rsidRPr="002C3786" w:rsidRDefault="00CB38BB" w:rsidP="007B582E">
            <w:pPr>
              <w:pStyle w:val="GSATableText"/>
            </w:pPr>
            <w:sdt>
              <w:sdtPr>
                <w:id w:val="-428434761"/>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 xml:space="preserve">Configured by Customer (Customer System Specific) </w:t>
            </w:r>
          </w:p>
          <w:p w14:paraId="776012DC" w14:textId="77777777" w:rsidR="007B582E" w:rsidRPr="002C3786" w:rsidRDefault="00CB38BB" w:rsidP="007B582E">
            <w:pPr>
              <w:pStyle w:val="GSATableText"/>
            </w:pPr>
            <w:sdt>
              <w:sdtPr>
                <w:id w:val="-1345017142"/>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 xml:space="preserve">Provided by Customer (Customer System Specific) </w:t>
            </w:r>
          </w:p>
          <w:p w14:paraId="3BC085B9" w14:textId="77777777" w:rsidR="007B582E" w:rsidRPr="002C3786" w:rsidRDefault="00CB38BB" w:rsidP="007B582E">
            <w:pPr>
              <w:pStyle w:val="GSATableText"/>
            </w:pPr>
            <w:sdt>
              <w:sdtPr>
                <w:id w:val="175130472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Shared (Service Provider and Customer Responsibility)</w:t>
            </w:r>
          </w:p>
          <w:p w14:paraId="63D6D12A" w14:textId="28C0F6A9" w:rsidR="007B582E" w:rsidRPr="002C3786" w:rsidRDefault="00CB38BB" w:rsidP="007B582E">
            <w:pPr>
              <w:pStyle w:val="GSATableText"/>
            </w:pPr>
            <w:sdt>
              <w:sdtPr>
                <w:id w:val="541019693"/>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Inherited from pre-existing FedRAMP Authorization for </w:t>
            </w:r>
            <w:sdt>
              <w:sdtPr>
                <w:alias w:val="PA System Abbreviation"/>
                <w:tag w:val="pasystemabbreviation"/>
                <w:id w:val="2085883476"/>
                <w:showingPlcHdr/>
                <w:text/>
              </w:sdtPr>
              <w:sdtEndPr/>
              <w:sdtContent>
                <w:r w:rsidR="007B582E" w:rsidRPr="004C65C2">
                  <w:rPr>
                    <w:rStyle w:val="PlaceholderText"/>
                    <w:rFonts w:eastAsiaTheme="majorEastAsia"/>
                  </w:rPr>
                  <w:t>Click here to enter text.</w:t>
                </w:r>
              </w:sdtContent>
            </w:sdt>
            <w:r w:rsidR="007B582E" w:rsidRPr="00CE1081">
              <w:t xml:space="preserve"> , </w:t>
            </w:r>
            <w:sdt>
              <w:sdtPr>
                <w:alias w:val="Date of FedRAMP Authorization"/>
                <w:tag w:val="dateofauthorization"/>
                <w:id w:val="1545489587"/>
                <w:date>
                  <w:dateFormat w:val="M/d/yyyy"/>
                  <w:lid w:val="en-US"/>
                  <w:storeMappedDataAs w:val="dateTime"/>
                  <w:calendar w:val="gregorian"/>
                </w:date>
              </w:sdtPr>
              <w:sdtEndPr/>
              <w:sdtContent>
                <w:r w:rsidR="007B582E" w:rsidDel="00D81901">
                  <w:t>Date of Authorization</w:t>
                </w:r>
                <w:r w:rsidR="00D81901">
                  <w:t>Date of Authorization</w:t>
                </w:r>
              </w:sdtContent>
            </w:sdt>
            <w:r w:rsidR="007B582E" w:rsidRPr="002C3786">
              <w:t xml:space="preserve"> </w:t>
            </w:r>
          </w:p>
        </w:tc>
      </w:tr>
    </w:tbl>
    <w:p w14:paraId="338E39DA" w14:textId="77777777" w:rsidR="007B582E" w:rsidRDefault="007B582E" w:rsidP="007B58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7B582E" w:rsidRPr="002C3786" w14:paraId="39B14F82" w14:textId="77777777" w:rsidTr="007B582E">
        <w:trPr>
          <w:cantSplit/>
          <w:trHeight w:val="288"/>
          <w:tblHeader/>
        </w:trPr>
        <w:tc>
          <w:tcPr>
            <w:tcW w:w="5000" w:type="pct"/>
            <w:gridSpan w:val="2"/>
            <w:shd w:val="clear" w:color="auto" w:fill="DBE5F1" w:themeFill="accent1" w:themeFillTint="33"/>
            <w:vAlign w:val="center"/>
          </w:tcPr>
          <w:p w14:paraId="724E1CBC" w14:textId="77777777" w:rsidR="007B582E" w:rsidRPr="002C3786" w:rsidRDefault="007B582E" w:rsidP="007B582E">
            <w:pPr>
              <w:pStyle w:val="GSATableHeading"/>
            </w:pPr>
            <w:r w:rsidRPr="00A2330F">
              <w:t>AC-17 What is the solution and how is it implemented?</w:t>
            </w:r>
          </w:p>
        </w:tc>
      </w:tr>
      <w:tr w:rsidR="007B582E" w:rsidRPr="0036708B" w14:paraId="57C8C7A8" w14:textId="77777777" w:rsidTr="007B582E">
        <w:trPr>
          <w:trHeight w:val="288"/>
        </w:trPr>
        <w:tc>
          <w:tcPr>
            <w:tcW w:w="484" w:type="pct"/>
            <w:tcBorders>
              <w:right w:val="nil"/>
            </w:tcBorders>
            <w:shd w:val="clear" w:color="auto" w:fill="DBE5F1" w:themeFill="accent1" w:themeFillTint="33"/>
          </w:tcPr>
          <w:p w14:paraId="624407C4" w14:textId="77777777" w:rsidR="007B582E" w:rsidRPr="002C3786" w:rsidRDefault="007B582E" w:rsidP="007B582E">
            <w:pPr>
              <w:pStyle w:val="GSATableHeading"/>
            </w:pPr>
            <w:r w:rsidRPr="002C3786">
              <w:t>Part a</w:t>
            </w:r>
          </w:p>
        </w:tc>
        <w:tc>
          <w:tcPr>
            <w:tcW w:w="4516" w:type="pct"/>
            <w:tcMar>
              <w:top w:w="43" w:type="dxa"/>
              <w:bottom w:w="43" w:type="dxa"/>
            </w:tcMar>
          </w:tcPr>
          <w:p w14:paraId="66EAC65D" w14:textId="77777777" w:rsidR="007B582E" w:rsidRPr="0036708B" w:rsidRDefault="007B582E" w:rsidP="007B582E">
            <w:pPr>
              <w:pStyle w:val="GSATableText"/>
              <w:keepNext/>
              <w:keepLines/>
            </w:pPr>
          </w:p>
        </w:tc>
      </w:tr>
      <w:tr w:rsidR="007B582E" w:rsidRPr="0036708B" w14:paraId="7738DD1D" w14:textId="77777777" w:rsidTr="007B582E">
        <w:trPr>
          <w:trHeight w:val="288"/>
        </w:trPr>
        <w:tc>
          <w:tcPr>
            <w:tcW w:w="484" w:type="pct"/>
            <w:tcBorders>
              <w:right w:val="nil"/>
            </w:tcBorders>
            <w:shd w:val="clear" w:color="auto" w:fill="DBE5F1" w:themeFill="accent1" w:themeFillTint="33"/>
          </w:tcPr>
          <w:p w14:paraId="4CA06B1F" w14:textId="77777777" w:rsidR="007B582E" w:rsidRPr="002C3786" w:rsidRDefault="007B582E" w:rsidP="007B582E">
            <w:pPr>
              <w:pStyle w:val="GSATableHeading"/>
            </w:pPr>
            <w:r w:rsidRPr="002C3786">
              <w:t>Part b</w:t>
            </w:r>
          </w:p>
        </w:tc>
        <w:tc>
          <w:tcPr>
            <w:tcW w:w="4516" w:type="pct"/>
            <w:tcMar>
              <w:top w:w="43" w:type="dxa"/>
              <w:bottom w:w="43" w:type="dxa"/>
            </w:tcMar>
          </w:tcPr>
          <w:p w14:paraId="413A5E1A" w14:textId="77777777" w:rsidR="007B582E" w:rsidRPr="0036708B" w:rsidRDefault="007B582E" w:rsidP="007B582E">
            <w:pPr>
              <w:pStyle w:val="GSATableText"/>
            </w:pPr>
          </w:p>
        </w:tc>
      </w:tr>
    </w:tbl>
    <w:p w14:paraId="5B87A149" w14:textId="77777777" w:rsidR="007B582E" w:rsidRPr="002C3786" w:rsidRDefault="007B582E" w:rsidP="007B582E"/>
    <w:p w14:paraId="7D43622E" w14:textId="77777777" w:rsidR="000D1972" w:rsidRDefault="003D58B0" w:rsidP="005972CC">
      <w:pPr>
        <w:pStyle w:val="Heading3"/>
      </w:pPr>
      <w:bookmarkStart w:id="561" w:name="_Toc464803530"/>
      <w:r w:rsidRPr="002C3786">
        <w:t>AC-18</w:t>
      </w:r>
      <w:r>
        <w:t xml:space="preserve"> </w:t>
      </w:r>
      <w:r w:rsidR="00906DA9" w:rsidRPr="002C3786">
        <w:t>Wireles</w:t>
      </w:r>
      <w:r w:rsidR="002B759B">
        <w:t>s</w:t>
      </w:r>
      <w:r w:rsidR="00906DA9" w:rsidRPr="002C3786">
        <w:t xml:space="preserve"> Access Restrictions </w:t>
      </w:r>
      <w:bookmarkEnd w:id="553"/>
      <w:bookmarkEnd w:id="554"/>
      <w:bookmarkEnd w:id="555"/>
      <w:bookmarkEnd w:id="556"/>
      <w:bookmarkEnd w:id="557"/>
      <w:bookmarkEnd w:id="558"/>
      <w:bookmarkEnd w:id="559"/>
      <w:r w:rsidR="00410A74">
        <w:t>(L)</w:t>
      </w:r>
      <w:r w:rsidR="0069533F">
        <w:t xml:space="preserve"> </w:t>
      </w:r>
      <w:r w:rsidR="00410A74">
        <w:t>(M)</w:t>
      </w:r>
      <w:r w:rsidR="0069533F">
        <w:t xml:space="preserve"> </w:t>
      </w:r>
      <w:r w:rsidR="00864810">
        <w:t>(H)</w:t>
      </w:r>
      <w:bookmarkEnd w:id="560"/>
      <w:bookmarkEnd w:id="561"/>
    </w:p>
    <w:p w14:paraId="1D1A77CC" w14:textId="77777777" w:rsidR="002A349C" w:rsidRPr="002C3786" w:rsidRDefault="002A349C" w:rsidP="00AD4801">
      <w:pPr>
        <w:keepNext/>
        <w:widowControl/>
      </w:pPr>
      <w:r w:rsidRPr="002C3786">
        <w:t>The organization:</w:t>
      </w:r>
    </w:p>
    <w:p w14:paraId="1B7294F8" w14:textId="77777777" w:rsidR="000D1972" w:rsidRDefault="009B55EC" w:rsidP="00914FE7">
      <w:pPr>
        <w:pStyle w:val="GSAListParagraphalpha"/>
        <w:keepLines/>
        <w:widowControl/>
        <w:numPr>
          <w:ilvl w:val="0"/>
          <w:numId w:val="102"/>
        </w:numPr>
      </w:pPr>
      <w:r w:rsidRPr="009B55EC">
        <w:t>Establishes usage restrictions, configuration/connection requirements, and implementation guidance for wireless access; and</w:t>
      </w:r>
    </w:p>
    <w:p w14:paraId="15C9A8FE" w14:textId="77777777" w:rsidR="000D1972" w:rsidRDefault="009B55EC" w:rsidP="00914FE7">
      <w:pPr>
        <w:pStyle w:val="GSAListParagraphalpha"/>
        <w:numPr>
          <w:ilvl w:val="0"/>
          <w:numId w:val="102"/>
        </w:numPr>
      </w:pPr>
      <w:r w:rsidRPr="009B55EC">
        <w:t>Authorizes wireless access to the information system prior to allowing such connections.</w:t>
      </w:r>
    </w:p>
    <w:p w14:paraId="7464C2E8" w14:textId="77777777" w:rsidR="007348E4" w:rsidRDefault="007348E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45663E6C" w14:textId="77777777" w:rsidTr="001C310B">
        <w:trPr>
          <w:cantSplit/>
          <w:trHeight w:val="288"/>
          <w:tblHeader/>
        </w:trPr>
        <w:tc>
          <w:tcPr>
            <w:tcW w:w="811" w:type="pct"/>
            <w:shd w:val="clear" w:color="auto" w:fill="DBE5F1" w:themeFill="accent1" w:themeFillTint="33"/>
            <w:tcMar>
              <w:top w:w="43" w:type="dxa"/>
              <w:bottom w:w="43" w:type="dxa"/>
            </w:tcMar>
          </w:tcPr>
          <w:p w14:paraId="589625AE" w14:textId="77777777" w:rsidR="00AA326F" w:rsidRPr="002C3786" w:rsidRDefault="00346C3F" w:rsidP="00855F77">
            <w:pPr>
              <w:pStyle w:val="GSATableHeading"/>
            </w:pPr>
            <w:r w:rsidRPr="002C3786">
              <w:t>AC-18</w:t>
            </w:r>
          </w:p>
        </w:tc>
        <w:tc>
          <w:tcPr>
            <w:tcW w:w="4189" w:type="pct"/>
            <w:shd w:val="clear" w:color="auto" w:fill="DBE5F1" w:themeFill="accent1" w:themeFillTint="33"/>
          </w:tcPr>
          <w:p w14:paraId="13307787" w14:textId="77777777" w:rsidR="00AA326F" w:rsidRPr="002C3786" w:rsidRDefault="00AA326F" w:rsidP="00855F77">
            <w:pPr>
              <w:pStyle w:val="GSATableHeading"/>
            </w:pPr>
            <w:r w:rsidRPr="002C3786">
              <w:t>Control Summary Information</w:t>
            </w:r>
          </w:p>
        </w:tc>
      </w:tr>
      <w:tr w:rsidR="00AA326F" w:rsidRPr="002C3786" w14:paraId="01AABECC" w14:textId="77777777" w:rsidTr="001C310B">
        <w:trPr>
          <w:trHeight w:val="288"/>
        </w:trPr>
        <w:tc>
          <w:tcPr>
            <w:tcW w:w="5000" w:type="pct"/>
            <w:gridSpan w:val="2"/>
            <w:tcMar>
              <w:top w:w="43" w:type="dxa"/>
              <w:bottom w:w="43" w:type="dxa"/>
            </w:tcMar>
          </w:tcPr>
          <w:p w14:paraId="7E75A0E7" w14:textId="77777777" w:rsidR="00AA326F" w:rsidRPr="002C3786" w:rsidRDefault="00AA326F" w:rsidP="00855F77">
            <w:pPr>
              <w:pStyle w:val="GSATableText"/>
              <w:keepNext/>
              <w:keepLines/>
            </w:pPr>
            <w:r w:rsidRPr="002C3786">
              <w:t>Responsible Role:</w:t>
            </w:r>
            <w:r>
              <w:t xml:space="preserve"> </w:t>
            </w:r>
          </w:p>
        </w:tc>
      </w:tr>
      <w:tr w:rsidR="00FE113A" w:rsidRPr="002C3786" w14:paraId="4A8CB18A" w14:textId="77777777" w:rsidTr="001C310B">
        <w:trPr>
          <w:trHeight w:val="288"/>
        </w:trPr>
        <w:tc>
          <w:tcPr>
            <w:tcW w:w="5000" w:type="pct"/>
            <w:gridSpan w:val="2"/>
            <w:tcMar>
              <w:top w:w="43" w:type="dxa"/>
              <w:bottom w:w="43" w:type="dxa"/>
            </w:tcMar>
            <w:vAlign w:val="bottom"/>
          </w:tcPr>
          <w:p w14:paraId="0E665BC6" w14:textId="77777777" w:rsidR="00FE113A" w:rsidRPr="002C3786" w:rsidRDefault="00FE113A" w:rsidP="004E1115">
            <w:pPr>
              <w:pStyle w:val="GSATableText"/>
            </w:pPr>
            <w:r w:rsidRPr="002C3786">
              <w:t>Implementation Status (check all that apply):</w:t>
            </w:r>
          </w:p>
          <w:p w14:paraId="07DB6F3C" w14:textId="77777777" w:rsidR="00FE113A" w:rsidRPr="002C3786" w:rsidRDefault="00CB38BB" w:rsidP="004E1115">
            <w:pPr>
              <w:pStyle w:val="GSATableText"/>
            </w:pPr>
            <w:sdt>
              <w:sdtPr>
                <w:id w:val="101519471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Implemented</w:t>
            </w:r>
          </w:p>
          <w:p w14:paraId="0847130A" w14:textId="77777777" w:rsidR="00FE113A" w:rsidRPr="002C3786" w:rsidRDefault="00CB38BB" w:rsidP="004E1115">
            <w:pPr>
              <w:pStyle w:val="GSATableText"/>
            </w:pPr>
            <w:sdt>
              <w:sdtPr>
                <w:id w:val="135237649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Partially implemented</w:t>
            </w:r>
          </w:p>
          <w:p w14:paraId="29B209A0" w14:textId="77777777" w:rsidR="00FE113A" w:rsidRPr="002C3786" w:rsidRDefault="00CB38BB" w:rsidP="004E1115">
            <w:pPr>
              <w:pStyle w:val="GSATableText"/>
            </w:pPr>
            <w:sdt>
              <w:sdtPr>
                <w:id w:val="163791716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Planned</w:t>
            </w:r>
          </w:p>
          <w:p w14:paraId="2E28124C" w14:textId="77777777" w:rsidR="00FE113A" w:rsidRPr="002C3786" w:rsidRDefault="00CB38BB" w:rsidP="004E1115">
            <w:pPr>
              <w:pStyle w:val="GSATableText"/>
            </w:pPr>
            <w:sdt>
              <w:sdtPr>
                <w:id w:val="-72175373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Alternative implementation</w:t>
            </w:r>
          </w:p>
          <w:p w14:paraId="5252B8E9" w14:textId="77777777" w:rsidR="00FE113A" w:rsidRPr="002C3786" w:rsidRDefault="00CB38BB" w:rsidP="004E1115">
            <w:pPr>
              <w:pStyle w:val="GSATableText"/>
            </w:pPr>
            <w:sdt>
              <w:sdtPr>
                <w:id w:val="59721518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Not applicable</w:t>
            </w:r>
          </w:p>
        </w:tc>
      </w:tr>
      <w:tr w:rsidR="00FE113A" w:rsidRPr="002C3786" w14:paraId="7CD4A297" w14:textId="77777777" w:rsidTr="001C310B">
        <w:trPr>
          <w:trHeight w:val="288"/>
        </w:trPr>
        <w:tc>
          <w:tcPr>
            <w:tcW w:w="5000" w:type="pct"/>
            <w:gridSpan w:val="2"/>
            <w:tcMar>
              <w:top w:w="43" w:type="dxa"/>
              <w:bottom w:w="43" w:type="dxa"/>
            </w:tcMar>
            <w:vAlign w:val="bottom"/>
          </w:tcPr>
          <w:p w14:paraId="1283CE62" w14:textId="77777777" w:rsidR="00FE113A" w:rsidRPr="002C3786" w:rsidRDefault="00FE113A" w:rsidP="004E1115">
            <w:pPr>
              <w:pStyle w:val="GSATableText"/>
            </w:pPr>
            <w:r w:rsidRPr="002C3786">
              <w:t>Control Origination (check all that apply):</w:t>
            </w:r>
          </w:p>
          <w:p w14:paraId="65913182" w14:textId="77777777" w:rsidR="00FE113A" w:rsidRPr="002C3786" w:rsidRDefault="00CB38BB" w:rsidP="004E1115">
            <w:pPr>
              <w:pStyle w:val="GSATableText"/>
            </w:pPr>
            <w:sdt>
              <w:sdtPr>
                <w:id w:val="905565426"/>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Corporate</w:t>
            </w:r>
          </w:p>
          <w:p w14:paraId="0E253301" w14:textId="77777777" w:rsidR="00FE113A" w:rsidRPr="002C3786" w:rsidRDefault="00CB38BB" w:rsidP="004E1115">
            <w:pPr>
              <w:pStyle w:val="GSATableText"/>
            </w:pPr>
            <w:sdt>
              <w:sdtPr>
                <w:id w:val="-1060325481"/>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System Specific</w:t>
            </w:r>
          </w:p>
          <w:p w14:paraId="44225A9F" w14:textId="77777777" w:rsidR="00FE113A" w:rsidRPr="002C3786" w:rsidRDefault="00CB38BB" w:rsidP="004E1115">
            <w:pPr>
              <w:pStyle w:val="GSATableText"/>
            </w:pPr>
            <w:sdt>
              <w:sdtPr>
                <w:id w:val="184365593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Hybrid (Corporate and System Specific)</w:t>
            </w:r>
          </w:p>
          <w:p w14:paraId="74FB5482" w14:textId="77777777" w:rsidR="00FE113A" w:rsidRPr="002C3786" w:rsidRDefault="00CB38BB" w:rsidP="004E1115">
            <w:pPr>
              <w:pStyle w:val="GSATableText"/>
            </w:pPr>
            <w:sdt>
              <w:sdtPr>
                <w:id w:val="-105061467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Configured by Customer (Customer System Specific) </w:t>
            </w:r>
          </w:p>
          <w:p w14:paraId="68E5FBC1" w14:textId="77777777" w:rsidR="00FE113A" w:rsidRPr="002C3786" w:rsidRDefault="00CB38BB" w:rsidP="004E1115">
            <w:pPr>
              <w:pStyle w:val="GSATableText"/>
            </w:pPr>
            <w:sdt>
              <w:sdtPr>
                <w:id w:val="707840282"/>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Provided by Customer (Customer System Specific) </w:t>
            </w:r>
          </w:p>
          <w:p w14:paraId="59F8171E" w14:textId="77777777" w:rsidR="00FE113A" w:rsidRPr="002C3786" w:rsidRDefault="00CB38BB" w:rsidP="004E1115">
            <w:pPr>
              <w:pStyle w:val="GSATableText"/>
            </w:pPr>
            <w:sdt>
              <w:sdtPr>
                <w:id w:val="148990514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Shared (Service Provider and Customer Responsibility)</w:t>
            </w:r>
          </w:p>
          <w:p w14:paraId="1D9BCB58" w14:textId="58ACDE83" w:rsidR="00FE113A" w:rsidRPr="002C3786" w:rsidRDefault="00CB38BB" w:rsidP="004E1115">
            <w:pPr>
              <w:pStyle w:val="GSATableText"/>
            </w:pPr>
            <w:sdt>
              <w:sdtPr>
                <w:id w:val="-1065180382"/>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Inherited from pre-existing </w:t>
            </w:r>
            <w:r w:rsidR="009C1467">
              <w:t xml:space="preserve">FedRAMP </w:t>
            </w:r>
            <w:r w:rsidR="002350CE">
              <w:t>Authorization for</w:t>
            </w:r>
            <w:r w:rsidR="00FE113A">
              <w:t xml:space="preserve"> </w:t>
            </w:r>
            <w:sdt>
              <w:sdtPr>
                <w:alias w:val="PA System Abbreviation"/>
                <w:tag w:val="pasystemabbreviation"/>
                <w:id w:val="-1292134001"/>
                <w:showingPlcHdr/>
                <w:text/>
              </w:sdtPr>
              <w:sdtEndPr/>
              <w:sdtContent>
                <w:r w:rsidR="00FE113A" w:rsidRPr="004C65C2">
                  <w:rPr>
                    <w:rStyle w:val="PlaceholderText"/>
                    <w:rFonts w:eastAsiaTheme="majorEastAsia"/>
                  </w:rPr>
                  <w:t>Click here to enter text.</w:t>
                </w:r>
              </w:sdtContent>
            </w:sdt>
            <w:r w:rsidR="00FE113A" w:rsidRPr="00CE1081">
              <w:t xml:space="preserve"> , </w:t>
            </w:r>
            <w:sdt>
              <w:sdtPr>
                <w:alias w:val="Date of FedRAMP Authorization"/>
                <w:tag w:val="dateofauthorization"/>
                <w:id w:val="605319522"/>
                <w:date>
                  <w:dateFormat w:val="M/d/yyyy"/>
                  <w:lid w:val="en-US"/>
                  <w:storeMappedDataAs w:val="dateTime"/>
                  <w:calendar w:val="gregorian"/>
                </w:date>
              </w:sdtPr>
              <w:sdtEndPr/>
              <w:sdtContent>
                <w:r w:rsidR="00CA1512" w:rsidDel="00D81901">
                  <w:t>Date of Authorization</w:t>
                </w:r>
                <w:r w:rsidR="00D81901">
                  <w:t>Date of Authorization</w:t>
                </w:r>
              </w:sdtContent>
            </w:sdt>
            <w:r w:rsidR="00FE113A" w:rsidRPr="002C3786">
              <w:t xml:space="preserve"> </w:t>
            </w:r>
          </w:p>
        </w:tc>
      </w:tr>
    </w:tbl>
    <w:p w14:paraId="046E80D5"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46C3F" w:rsidRPr="002C3786" w14:paraId="27CC183C" w14:textId="77777777" w:rsidTr="001C310B">
        <w:trPr>
          <w:cantSplit/>
          <w:trHeight w:val="288"/>
          <w:tblHeader/>
        </w:trPr>
        <w:tc>
          <w:tcPr>
            <w:tcW w:w="5000" w:type="pct"/>
            <w:gridSpan w:val="2"/>
            <w:shd w:val="clear" w:color="auto" w:fill="DBE5F1" w:themeFill="accent1" w:themeFillTint="33"/>
            <w:vAlign w:val="center"/>
          </w:tcPr>
          <w:p w14:paraId="1E51162A" w14:textId="77777777" w:rsidR="00346C3F" w:rsidRPr="002C3786" w:rsidRDefault="00346C3F" w:rsidP="00855F77">
            <w:pPr>
              <w:pStyle w:val="GSATableHeading"/>
            </w:pPr>
            <w:r w:rsidRPr="00363BA1">
              <w:t>AC-18 What is the solution and how is it implemented?</w:t>
            </w:r>
          </w:p>
        </w:tc>
      </w:tr>
      <w:tr w:rsidR="00346C3F" w:rsidRPr="0036708B" w14:paraId="53F705B0" w14:textId="77777777" w:rsidTr="001C310B">
        <w:trPr>
          <w:trHeight w:val="288"/>
        </w:trPr>
        <w:tc>
          <w:tcPr>
            <w:tcW w:w="484" w:type="pct"/>
            <w:tcBorders>
              <w:right w:val="nil"/>
            </w:tcBorders>
            <w:shd w:val="clear" w:color="auto" w:fill="DBE5F1" w:themeFill="accent1" w:themeFillTint="33"/>
          </w:tcPr>
          <w:p w14:paraId="5BCA7A81" w14:textId="77777777" w:rsidR="00346C3F" w:rsidRPr="002C3786" w:rsidRDefault="00346C3F" w:rsidP="00855F77">
            <w:pPr>
              <w:pStyle w:val="GSATableHeading"/>
            </w:pPr>
            <w:r w:rsidRPr="002C3786">
              <w:t>Part a</w:t>
            </w:r>
          </w:p>
        </w:tc>
        <w:tc>
          <w:tcPr>
            <w:tcW w:w="4516" w:type="pct"/>
            <w:tcMar>
              <w:top w:w="43" w:type="dxa"/>
              <w:bottom w:w="43" w:type="dxa"/>
            </w:tcMar>
          </w:tcPr>
          <w:p w14:paraId="01CA965C" w14:textId="77777777" w:rsidR="00346C3F" w:rsidRPr="0036708B" w:rsidRDefault="00346C3F" w:rsidP="00855F77">
            <w:pPr>
              <w:pStyle w:val="GSATableText"/>
              <w:keepNext/>
              <w:keepLines/>
            </w:pPr>
          </w:p>
        </w:tc>
      </w:tr>
      <w:tr w:rsidR="00346C3F" w:rsidRPr="0036708B" w14:paraId="5FF56796" w14:textId="77777777" w:rsidTr="001C310B">
        <w:trPr>
          <w:trHeight w:val="288"/>
        </w:trPr>
        <w:tc>
          <w:tcPr>
            <w:tcW w:w="484" w:type="pct"/>
            <w:tcBorders>
              <w:right w:val="nil"/>
            </w:tcBorders>
            <w:shd w:val="clear" w:color="auto" w:fill="DBE5F1" w:themeFill="accent1" w:themeFillTint="33"/>
          </w:tcPr>
          <w:p w14:paraId="46A2089B" w14:textId="77777777" w:rsidR="00346C3F" w:rsidRPr="002C3786" w:rsidRDefault="00346C3F" w:rsidP="00E03A24">
            <w:pPr>
              <w:pStyle w:val="GSATableHeading"/>
            </w:pPr>
            <w:r w:rsidRPr="002C3786">
              <w:t>Part b</w:t>
            </w:r>
          </w:p>
        </w:tc>
        <w:tc>
          <w:tcPr>
            <w:tcW w:w="4516" w:type="pct"/>
            <w:tcMar>
              <w:top w:w="43" w:type="dxa"/>
              <w:bottom w:w="43" w:type="dxa"/>
            </w:tcMar>
          </w:tcPr>
          <w:p w14:paraId="513100B8" w14:textId="77777777" w:rsidR="00346C3F" w:rsidRPr="0036708B" w:rsidRDefault="00346C3F" w:rsidP="00DA4990">
            <w:pPr>
              <w:pStyle w:val="GSATableText"/>
            </w:pPr>
          </w:p>
        </w:tc>
      </w:tr>
    </w:tbl>
    <w:p w14:paraId="6493D00A" w14:textId="77777777" w:rsidR="002A349C" w:rsidRPr="002C3786" w:rsidRDefault="002A349C" w:rsidP="00DA4990"/>
    <w:p w14:paraId="15A0F4B7" w14:textId="77777777" w:rsidR="000D1972" w:rsidRDefault="00346C3F" w:rsidP="005972CC">
      <w:pPr>
        <w:pStyle w:val="Heading3"/>
      </w:pPr>
      <w:bookmarkStart w:id="562" w:name="_Toc383428685"/>
      <w:bookmarkStart w:id="563" w:name="_Toc383429417"/>
      <w:bookmarkStart w:id="564" w:name="_Toc383430143"/>
      <w:bookmarkStart w:id="565" w:name="_Toc383428686"/>
      <w:bookmarkStart w:id="566" w:name="_Toc383429418"/>
      <w:bookmarkStart w:id="567" w:name="_Toc383430144"/>
      <w:bookmarkStart w:id="568" w:name="_Toc383428687"/>
      <w:bookmarkStart w:id="569" w:name="_Toc383429419"/>
      <w:bookmarkStart w:id="570" w:name="_Toc383430145"/>
      <w:bookmarkStart w:id="571" w:name="_Toc383428688"/>
      <w:bookmarkStart w:id="572" w:name="_Toc383429420"/>
      <w:bookmarkStart w:id="573" w:name="_Toc383430146"/>
      <w:bookmarkStart w:id="574" w:name="_Toc383430743"/>
      <w:bookmarkStart w:id="575" w:name="_Toc383428689"/>
      <w:bookmarkStart w:id="576" w:name="_Toc383429421"/>
      <w:bookmarkStart w:id="577" w:name="_Toc383430147"/>
      <w:bookmarkStart w:id="578" w:name="_Toc383430744"/>
      <w:bookmarkStart w:id="579" w:name="_Toc383428713"/>
      <w:bookmarkStart w:id="580" w:name="_Toc383429445"/>
      <w:bookmarkStart w:id="581" w:name="_Toc383430171"/>
      <w:bookmarkStart w:id="582" w:name="_Toc383430768"/>
      <w:bookmarkStart w:id="583" w:name="_Toc383428716"/>
      <w:bookmarkStart w:id="584" w:name="_Toc383429448"/>
      <w:bookmarkStart w:id="585" w:name="_Toc383430174"/>
      <w:bookmarkStart w:id="586" w:name="_Toc383430771"/>
      <w:bookmarkStart w:id="587" w:name="_Toc383428720"/>
      <w:bookmarkStart w:id="588" w:name="_Toc383429452"/>
      <w:bookmarkStart w:id="589" w:name="_Toc383430178"/>
      <w:bookmarkStart w:id="590" w:name="_Toc383430775"/>
      <w:bookmarkStart w:id="591" w:name="_Toc383429453"/>
      <w:bookmarkStart w:id="592" w:name="_Toc383433229"/>
      <w:bookmarkStart w:id="593" w:name="_Toc383444461"/>
      <w:bookmarkStart w:id="594" w:name="_Toc385594100"/>
      <w:bookmarkStart w:id="595" w:name="_Toc385594492"/>
      <w:bookmarkStart w:id="596" w:name="_Toc385594880"/>
      <w:bookmarkStart w:id="597" w:name="_Toc388620735"/>
      <w:bookmarkStart w:id="598" w:name="_Toc449543314"/>
      <w:bookmarkStart w:id="599" w:name="_Toc46480353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sidRPr="002C3786">
        <w:t>AC-19</w:t>
      </w:r>
      <w:r w:rsidR="00643FDE">
        <w:t xml:space="preserve"> </w:t>
      </w:r>
      <w:r w:rsidR="00906DA9" w:rsidRPr="002C3786">
        <w:t>Access Control for Portable and Mobile Systems</w:t>
      </w:r>
      <w:bookmarkEnd w:id="591"/>
      <w:bookmarkEnd w:id="592"/>
      <w:bookmarkEnd w:id="593"/>
      <w:bookmarkEnd w:id="594"/>
      <w:bookmarkEnd w:id="595"/>
      <w:bookmarkEnd w:id="596"/>
      <w:bookmarkEnd w:id="597"/>
      <w:r w:rsidR="00410A74">
        <w:t xml:space="preserve"> </w:t>
      </w:r>
      <w:r w:rsidR="00864810">
        <w:t>(L)</w:t>
      </w:r>
      <w:r w:rsidR="0069533F">
        <w:t xml:space="preserve"> </w:t>
      </w:r>
      <w:r w:rsidR="00410A74">
        <w:t>(M)</w:t>
      </w:r>
      <w:r w:rsidR="0069533F">
        <w:t xml:space="preserve"> </w:t>
      </w:r>
      <w:r w:rsidR="00864810">
        <w:t>(H)</w:t>
      </w:r>
      <w:bookmarkEnd w:id="598"/>
      <w:bookmarkEnd w:id="599"/>
    </w:p>
    <w:p w14:paraId="5AD8C53B" w14:textId="77777777" w:rsidR="002A349C" w:rsidRPr="002C3786" w:rsidRDefault="002A349C" w:rsidP="00AD4801">
      <w:pPr>
        <w:keepNext/>
        <w:widowControl/>
      </w:pPr>
      <w:r w:rsidRPr="002C3786">
        <w:t>The organization:</w:t>
      </w:r>
    </w:p>
    <w:p w14:paraId="49133D7A" w14:textId="77777777" w:rsidR="000D1972" w:rsidRDefault="00C27396" w:rsidP="00914FE7">
      <w:pPr>
        <w:pStyle w:val="GSAListParagraphalpha"/>
        <w:keepLines/>
        <w:widowControl/>
        <w:numPr>
          <w:ilvl w:val="0"/>
          <w:numId w:val="101"/>
        </w:numPr>
      </w:pPr>
      <w:r w:rsidRPr="00C27396">
        <w:t>Establishes usage restrictions, configuration requirements, connection requirements, and implementation guidance for organization-controlled mobile devices; and</w:t>
      </w:r>
    </w:p>
    <w:p w14:paraId="022A5162" w14:textId="77777777" w:rsidR="000D1972" w:rsidRDefault="00C27396" w:rsidP="00914FE7">
      <w:pPr>
        <w:pStyle w:val="GSAListParagraphalpha"/>
        <w:numPr>
          <w:ilvl w:val="0"/>
          <w:numId w:val="101"/>
        </w:numPr>
      </w:pPr>
      <w:r w:rsidRPr="00C27396">
        <w:t>Authorizes the connection of mobile devices to organizational information systems.</w:t>
      </w:r>
    </w:p>
    <w:p w14:paraId="2C80CAD5" w14:textId="77777777" w:rsidR="00C91B31" w:rsidRDefault="00C91B3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64517618" w14:textId="77777777" w:rsidTr="001C310B">
        <w:trPr>
          <w:cantSplit/>
          <w:trHeight w:val="288"/>
          <w:tblHeader/>
        </w:trPr>
        <w:tc>
          <w:tcPr>
            <w:tcW w:w="811" w:type="pct"/>
            <w:shd w:val="clear" w:color="auto" w:fill="DBE5F1" w:themeFill="accent1" w:themeFillTint="33"/>
            <w:tcMar>
              <w:top w:w="43" w:type="dxa"/>
              <w:bottom w:w="43" w:type="dxa"/>
            </w:tcMar>
          </w:tcPr>
          <w:p w14:paraId="63F229FE" w14:textId="77777777" w:rsidR="00AA326F" w:rsidRPr="002C3786" w:rsidRDefault="00346C3F" w:rsidP="00855F77">
            <w:pPr>
              <w:pStyle w:val="GSATableHeading"/>
            </w:pPr>
            <w:r w:rsidRPr="001F3456">
              <w:t>AC-19</w:t>
            </w:r>
          </w:p>
        </w:tc>
        <w:tc>
          <w:tcPr>
            <w:tcW w:w="4189" w:type="pct"/>
            <w:shd w:val="clear" w:color="auto" w:fill="DBE5F1" w:themeFill="accent1" w:themeFillTint="33"/>
          </w:tcPr>
          <w:p w14:paraId="5C41D33B" w14:textId="77777777" w:rsidR="00AA326F" w:rsidRPr="002C3786" w:rsidRDefault="00AA326F" w:rsidP="00855F77">
            <w:pPr>
              <w:pStyle w:val="GSATableHeading"/>
            </w:pPr>
            <w:r w:rsidRPr="002C3786">
              <w:t>Control Summary Information</w:t>
            </w:r>
          </w:p>
        </w:tc>
      </w:tr>
      <w:tr w:rsidR="00AA326F" w:rsidRPr="002C3786" w14:paraId="53912A51" w14:textId="77777777" w:rsidTr="001C310B">
        <w:trPr>
          <w:trHeight w:val="288"/>
        </w:trPr>
        <w:tc>
          <w:tcPr>
            <w:tcW w:w="5000" w:type="pct"/>
            <w:gridSpan w:val="2"/>
            <w:tcMar>
              <w:top w:w="43" w:type="dxa"/>
              <w:bottom w:w="43" w:type="dxa"/>
            </w:tcMar>
          </w:tcPr>
          <w:p w14:paraId="242C53A2" w14:textId="77777777" w:rsidR="00AA326F" w:rsidRPr="002C3786" w:rsidRDefault="00AA326F" w:rsidP="00855F77">
            <w:pPr>
              <w:pStyle w:val="GSATableText"/>
              <w:keepNext/>
              <w:keepLines/>
            </w:pPr>
            <w:r w:rsidRPr="002C3786">
              <w:t>Responsible Role:</w:t>
            </w:r>
            <w:r>
              <w:t xml:space="preserve"> </w:t>
            </w:r>
          </w:p>
        </w:tc>
      </w:tr>
      <w:tr w:rsidR="00FE113A" w:rsidRPr="002C3786" w14:paraId="3FFE1252" w14:textId="77777777" w:rsidTr="001C310B">
        <w:trPr>
          <w:trHeight w:val="288"/>
        </w:trPr>
        <w:tc>
          <w:tcPr>
            <w:tcW w:w="5000" w:type="pct"/>
            <w:gridSpan w:val="2"/>
            <w:tcMar>
              <w:top w:w="43" w:type="dxa"/>
              <w:bottom w:w="43" w:type="dxa"/>
            </w:tcMar>
            <w:vAlign w:val="bottom"/>
          </w:tcPr>
          <w:p w14:paraId="031155AC" w14:textId="77777777" w:rsidR="00FE113A" w:rsidRPr="002C3786" w:rsidRDefault="00FE113A" w:rsidP="004E1115">
            <w:pPr>
              <w:pStyle w:val="GSATableText"/>
            </w:pPr>
            <w:r w:rsidRPr="002C3786">
              <w:t>Implementation Status (check all that apply):</w:t>
            </w:r>
          </w:p>
          <w:p w14:paraId="4B105EB5" w14:textId="77777777" w:rsidR="00FE113A" w:rsidRPr="002C3786" w:rsidRDefault="00CB38BB" w:rsidP="004E1115">
            <w:pPr>
              <w:pStyle w:val="GSATableText"/>
            </w:pPr>
            <w:sdt>
              <w:sdtPr>
                <w:id w:val="-143374086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Implemented</w:t>
            </w:r>
          </w:p>
          <w:p w14:paraId="4E0E1A93" w14:textId="77777777" w:rsidR="00FE113A" w:rsidRPr="002C3786" w:rsidRDefault="00CB38BB" w:rsidP="004E1115">
            <w:pPr>
              <w:pStyle w:val="GSATableText"/>
            </w:pPr>
            <w:sdt>
              <w:sdtPr>
                <w:id w:val="-585698967"/>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Partially implemented</w:t>
            </w:r>
          </w:p>
          <w:p w14:paraId="0E1E5B90" w14:textId="77777777" w:rsidR="00FE113A" w:rsidRPr="002C3786" w:rsidRDefault="00CB38BB" w:rsidP="004E1115">
            <w:pPr>
              <w:pStyle w:val="GSATableText"/>
            </w:pPr>
            <w:sdt>
              <w:sdtPr>
                <w:id w:val="-107574262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Planned</w:t>
            </w:r>
          </w:p>
          <w:p w14:paraId="3DAB54D7" w14:textId="77777777" w:rsidR="00FE113A" w:rsidRPr="002C3786" w:rsidRDefault="00CB38BB" w:rsidP="004E1115">
            <w:pPr>
              <w:pStyle w:val="GSATableText"/>
            </w:pPr>
            <w:sdt>
              <w:sdtPr>
                <w:id w:val="-1025788250"/>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Alternative implementation</w:t>
            </w:r>
          </w:p>
          <w:p w14:paraId="70E2986A" w14:textId="77777777" w:rsidR="00FE113A" w:rsidRPr="002C3786" w:rsidRDefault="00CB38BB" w:rsidP="004E1115">
            <w:pPr>
              <w:pStyle w:val="GSATableText"/>
            </w:pPr>
            <w:sdt>
              <w:sdtPr>
                <w:id w:val="1925445475"/>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Not applicable</w:t>
            </w:r>
          </w:p>
        </w:tc>
      </w:tr>
      <w:tr w:rsidR="00FE113A" w:rsidRPr="002C3786" w14:paraId="203F8CE5" w14:textId="77777777" w:rsidTr="001C310B">
        <w:trPr>
          <w:trHeight w:val="288"/>
        </w:trPr>
        <w:tc>
          <w:tcPr>
            <w:tcW w:w="5000" w:type="pct"/>
            <w:gridSpan w:val="2"/>
            <w:tcMar>
              <w:top w:w="43" w:type="dxa"/>
              <w:bottom w:w="43" w:type="dxa"/>
            </w:tcMar>
            <w:vAlign w:val="bottom"/>
          </w:tcPr>
          <w:p w14:paraId="1111985A" w14:textId="77777777" w:rsidR="00FE113A" w:rsidRPr="002C3786" w:rsidRDefault="00FE113A" w:rsidP="004E1115">
            <w:pPr>
              <w:pStyle w:val="GSATableText"/>
            </w:pPr>
            <w:r w:rsidRPr="002C3786">
              <w:t>Control Origination (check all that apply):</w:t>
            </w:r>
          </w:p>
          <w:p w14:paraId="6B0E6FE3" w14:textId="77777777" w:rsidR="00FE113A" w:rsidRPr="002C3786" w:rsidRDefault="00CB38BB" w:rsidP="004E1115">
            <w:pPr>
              <w:pStyle w:val="GSATableText"/>
            </w:pPr>
            <w:sdt>
              <w:sdtPr>
                <w:id w:val="37634202"/>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Corporate</w:t>
            </w:r>
          </w:p>
          <w:p w14:paraId="23E74456" w14:textId="77777777" w:rsidR="00FE113A" w:rsidRPr="002C3786" w:rsidRDefault="00CB38BB" w:rsidP="004E1115">
            <w:pPr>
              <w:pStyle w:val="GSATableText"/>
            </w:pPr>
            <w:sdt>
              <w:sdtPr>
                <w:id w:val="-1267913982"/>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System Specific</w:t>
            </w:r>
          </w:p>
          <w:p w14:paraId="7A356E3B" w14:textId="77777777" w:rsidR="00FE113A" w:rsidRPr="002C3786" w:rsidRDefault="00CB38BB" w:rsidP="004E1115">
            <w:pPr>
              <w:pStyle w:val="GSATableText"/>
            </w:pPr>
            <w:sdt>
              <w:sdtPr>
                <w:id w:val="937020397"/>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Service Provider Hybrid (Corporate and System Specific)</w:t>
            </w:r>
          </w:p>
          <w:p w14:paraId="6ED2C936" w14:textId="77777777" w:rsidR="00FE113A" w:rsidRPr="002C3786" w:rsidRDefault="00CB38BB" w:rsidP="004E1115">
            <w:pPr>
              <w:pStyle w:val="GSATableText"/>
            </w:pPr>
            <w:sdt>
              <w:sdtPr>
                <w:id w:val="-1263684396"/>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Configured by Customer (Customer System Specific) </w:t>
            </w:r>
          </w:p>
          <w:p w14:paraId="277E1F85" w14:textId="77777777" w:rsidR="00FE113A" w:rsidRPr="002C3786" w:rsidRDefault="00CB38BB" w:rsidP="004E1115">
            <w:pPr>
              <w:pStyle w:val="GSATableText"/>
            </w:pPr>
            <w:sdt>
              <w:sdtPr>
                <w:id w:val="-1793814721"/>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 xml:space="preserve">Provided by Customer (Customer System Specific) </w:t>
            </w:r>
          </w:p>
          <w:p w14:paraId="2C8BF162" w14:textId="77777777" w:rsidR="00FE113A" w:rsidRPr="002C3786" w:rsidRDefault="00CB38BB" w:rsidP="004E1115">
            <w:pPr>
              <w:pStyle w:val="GSATableText"/>
            </w:pPr>
            <w:sdt>
              <w:sdtPr>
                <w:id w:val="-735010603"/>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w:t>
            </w:r>
            <w:r w:rsidR="00FE113A" w:rsidRPr="002C3786">
              <w:t>Shared (Service Provider and Customer Responsibility)</w:t>
            </w:r>
          </w:p>
          <w:p w14:paraId="0FB7FBB2" w14:textId="2B2B1CAE" w:rsidR="00FE113A" w:rsidRPr="002C3786" w:rsidRDefault="00CB38BB" w:rsidP="004E1115">
            <w:pPr>
              <w:pStyle w:val="GSATableText"/>
            </w:pPr>
            <w:sdt>
              <w:sdtPr>
                <w:id w:val="2046954398"/>
                <w14:checkbox>
                  <w14:checked w14:val="0"/>
                  <w14:checkedState w14:val="2612" w14:font="ＭＳ ゴシック"/>
                  <w14:uncheckedState w14:val="2610" w14:font="ＭＳ ゴシック"/>
                </w14:checkbox>
              </w:sdtPr>
              <w:sdtEndPr/>
              <w:sdtContent>
                <w:r w:rsidR="00FE113A" w:rsidRPr="006A4B9F">
                  <w:rPr>
                    <w:rFonts w:eastAsia="MS Gothic" w:hint="eastAsia"/>
                  </w:rPr>
                  <w:t>☐</w:t>
                </w:r>
              </w:sdtContent>
            </w:sdt>
            <w:r w:rsidR="00FE113A">
              <w:t xml:space="preserve"> Inherited from pre-existing </w:t>
            </w:r>
            <w:r w:rsidR="009C1467">
              <w:t xml:space="preserve">FedRAMP </w:t>
            </w:r>
            <w:r w:rsidR="002350CE">
              <w:t>Authorization for</w:t>
            </w:r>
            <w:r w:rsidR="00FE113A">
              <w:t xml:space="preserve"> </w:t>
            </w:r>
            <w:sdt>
              <w:sdtPr>
                <w:alias w:val="PA System Abbreviation"/>
                <w:tag w:val="pasystemabbreviation"/>
                <w:id w:val="-87929507"/>
                <w:showingPlcHdr/>
                <w:text/>
              </w:sdtPr>
              <w:sdtEndPr/>
              <w:sdtContent>
                <w:r w:rsidR="00FE113A" w:rsidRPr="004C65C2">
                  <w:rPr>
                    <w:rStyle w:val="PlaceholderText"/>
                    <w:rFonts w:eastAsiaTheme="majorEastAsia"/>
                  </w:rPr>
                  <w:t>Click here to enter text.</w:t>
                </w:r>
              </w:sdtContent>
            </w:sdt>
            <w:r w:rsidR="00FE113A" w:rsidRPr="00CE1081">
              <w:t xml:space="preserve"> , </w:t>
            </w:r>
            <w:sdt>
              <w:sdtPr>
                <w:alias w:val="Date of FedRAMP Authorization"/>
                <w:tag w:val="dateofauthorization"/>
                <w:id w:val="-765379240"/>
                <w:date>
                  <w:dateFormat w:val="M/d/yyyy"/>
                  <w:lid w:val="en-US"/>
                  <w:storeMappedDataAs w:val="dateTime"/>
                  <w:calendar w:val="gregorian"/>
                </w:date>
              </w:sdtPr>
              <w:sdtEndPr/>
              <w:sdtContent>
                <w:r w:rsidR="00CA1512" w:rsidDel="00D81901">
                  <w:t>Date of Authorization</w:t>
                </w:r>
                <w:r w:rsidR="00D81901">
                  <w:t>Date of Authorization</w:t>
                </w:r>
              </w:sdtContent>
            </w:sdt>
            <w:r w:rsidR="00FE113A" w:rsidRPr="002C3786">
              <w:t xml:space="preserve"> </w:t>
            </w:r>
          </w:p>
        </w:tc>
      </w:tr>
    </w:tbl>
    <w:p w14:paraId="410CEDA1"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43FDE" w:rsidRPr="002C3786" w14:paraId="66F9C138" w14:textId="77777777" w:rsidTr="001C310B">
        <w:trPr>
          <w:cantSplit/>
          <w:trHeight w:val="288"/>
          <w:tblHeader/>
        </w:trPr>
        <w:tc>
          <w:tcPr>
            <w:tcW w:w="5000" w:type="pct"/>
            <w:gridSpan w:val="2"/>
            <w:shd w:val="clear" w:color="auto" w:fill="DBE5F1" w:themeFill="accent1" w:themeFillTint="33"/>
            <w:vAlign w:val="center"/>
          </w:tcPr>
          <w:p w14:paraId="28051B6C" w14:textId="77777777" w:rsidR="00643FDE" w:rsidRPr="002C3786" w:rsidRDefault="00643FDE" w:rsidP="00855F77">
            <w:pPr>
              <w:pStyle w:val="GSATableHeading"/>
            </w:pPr>
            <w:r w:rsidRPr="001F3456">
              <w:t>AC-19 What is the solution and how is it implemented?</w:t>
            </w:r>
          </w:p>
        </w:tc>
      </w:tr>
      <w:tr w:rsidR="00643FDE" w:rsidRPr="0036708B" w14:paraId="179ABE21" w14:textId="77777777" w:rsidTr="001C310B">
        <w:trPr>
          <w:trHeight w:val="288"/>
        </w:trPr>
        <w:tc>
          <w:tcPr>
            <w:tcW w:w="484" w:type="pct"/>
            <w:tcBorders>
              <w:right w:val="nil"/>
            </w:tcBorders>
            <w:shd w:val="clear" w:color="auto" w:fill="DBE5F1" w:themeFill="accent1" w:themeFillTint="33"/>
          </w:tcPr>
          <w:p w14:paraId="16766A05" w14:textId="77777777" w:rsidR="00643FDE" w:rsidRPr="002C3786" w:rsidRDefault="00643FDE" w:rsidP="00855F77">
            <w:pPr>
              <w:pStyle w:val="GSATableHeading"/>
            </w:pPr>
            <w:r w:rsidRPr="002C3786">
              <w:t>Part a</w:t>
            </w:r>
          </w:p>
        </w:tc>
        <w:tc>
          <w:tcPr>
            <w:tcW w:w="4516" w:type="pct"/>
            <w:tcMar>
              <w:top w:w="43" w:type="dxa"/>
              <w:bottom w:w="43" w:type="dxa"/>
            </w:tcMar>
          </w:tcPr>
          <w:p w14:paraId="57CE1223" w14:textId="77777777" w:rsidR="00643FDE" w:rsidRPr="0036708B" w:rsidRDefault="00643FDE" w:rsidP="00855F77">
            <w:pPr>
              <w:pStyle w:val="GSATableText"/>
              <w:keepNext/>
              <w:keepLines/>
            </w:pPr>
          </w:p>
        </w:tc>
      </w:tr>
      <w:tr w:rsidR="00643FDE" w:rsidRPr="0036708B" w14:paraId="7BEEA2FD" w14:textId="77777777" w:rsidTr="001C310B">
        <w:trPr>
          <w:trHeight w:val="288"/>
        </w:trPr>
        <w:tc>
          <w:tcPr>
            <w:tcW w:w="484" w:type="pct"/>
            <w:tcBorders>
              <w:right w:val="nil"/>
            </w:tcBorders>
            <w:shd w:val="clear" w:color="auto" w:fill="DBE5F1" w:themeFill="accent1" w:themeFillTint="33"/>
          </w:tcPr>
          <w:p w14:paraId="267CC3AB" w14:textId="77777777" w:rsidR="00643FDE" w:rsidRPr="002C3786" w:rsidRDefault="00643FDE" w:rsidP="00E03A24">
            <w:pPr>
              <w:pStyle w:val="GSATableHeading"/>
            </w:pPr>
            <w:r w:rsidRPr="002C3786">
              <w:t>Part b</w:t>
            </w:r>
          </w:p>
        </w:tc>
        <w:tc>
          <w:tcPr>
            <w:tcW w:w="4516" w:type="pct"/>
            <w:tcMar>
              <w:top w:w="43" w:type="dxa"/>
              <w:bottom w:w="43" w:type="dxa"/>
            </w:tcMar>
          </w:tcPr>
          <w:p w14:paraId="1B6B3C22" w14:textId="77777777" w:rsidR="00643FDE" w:rsidRPr="0036708B" w:rsidRDefault="00643FDE" w:rsidP="00DA4990">
            <w:pPr>
              <w:pStyle w:val="GSATableText"/>
            </w:pPr>
          </w:p>
        </w:tc>
      </w:tr>
    </w:tbl>
    <w:p w14:paraId="0CEFBE6C" w14:textId="77777777" w:rsidR="00AA326F" w:rsidRDefault="00AA326F" w:rsidP="00DA4990"/>
    <w:p w14:paraId="6468E81C" w14:textId="77777777" w:rsidR="000D1972" w:rsidRDefault="00E225E6" w:rsidP="005972CC">
      <w:pPr>
        <w:pStyle w:val="Heading3"/>
      </w:pPr>
      <w:bookmarkStart w:id="600" w:name="_Toc383429456"/>
      <w:bookmarkStart w:id="601" w:name="_Toc383433231"/>
      <w:bookmarkStart w:id="602" w:name="_Toc383444463"/>
      <w:bookmarkStart w:id="603" w:name="_Toc385594102"/>
      <w:bookmarkStart w:id="604" w:name="_Toc385594494"/>
      <w:bookmarkStart w:id="605" w:name="_Toc385594882"/>
      <w:bookmarkStart w:id="606" w:name="_Toc388620737"/>
      <w:bookmarkStart w:id="607" w:name="_Toc449543315"/>
      <w:bookmarkStart w:id="608" w:name="_Toc464803532"/>
      <w:r w:rsidRPr="002C3786">
        <w:t>AC-20</w:t>
      </w:r>
      <w:r>
        <w:t xml:space="preserve"> </w:t>
      </w:r>
      <w:r w:rsidR="00906DA9" w:rsidRPr="002C3786">
        <w:t>Use of External Information Systems</w:t>
      </w:r>
      <w:bookmarkEnd w:id="600"/>
      <w:bookmarkEnd w:id="601"/>
      <w:bookmarkEnd w:id="602"/>
      <w:bookmarkEnd w:id="603"/>
      <w:bookmarkEnd w:id="604"/>
      <w:bookmarkEnd w:id="605"/>
      <w:bookmarkEnd w:id="606"/>
      <w:r w:rsidR="00410A74">
        <w:t xml:space="preserve"> (L)</w:t>
      </w:r>
      <w:r w:rsidR="0069533F">
        <w:t xml:space="preserve"> </w:t>
      </w:r>
      <w:r w:rsidR="00410A74">
        <w:t>(M)</w:t>
      </w:r>
      <w:r w:rsidR="0069533F">
        <w:t xml:space="preserve"> </w:t>
      </w:r>
      <w:r w:rsidR="00864810">
        <w:t>(H)</w:t>
      </w:r>
      <w:bookmarkEnd w:id="607"/>
      <w:bookmarkEnd w:id="608"/>
    </w:p>
    <w:p w14:paraId="279D60D3" w14:textId="77777777" w:rsidR="000D1972" w:rsidRDefault="00AE3199" w:rsidP="00DA4990">
      <w:r w:rsidRPr="00AE3199">
        <w:t>The organization establishes terms and conditions, consistent with any trust relationships established with other organizations owning, operating, and/or maintaining external information systems, allowing authorized individuals to:</w:t>
      </w:r>
    </w:p>
    <w:p w14:paraId="5B9852A5" w14:textId="77777777" w:rsidR="000D1972" w:rsidRDefault="00AE3199" w:rsidP="00914FE7">
      <w:pPr>
        <w:pStyle w:val="GSAListParagraphalpha"/>
        <w:numPr>
          <w:ilvl w:val="0"/>
          <w:numId w:val="100"/>
        </w:numPr>
      </w:pPr>
      <w:r w:rsidRPr="00AE3199">
        <w:t>Access the information system from external information systems; and</w:t>
      </w:r>
    </w:p>
    <w:p w14:paraId="7DA77587" w14:textId="77777777" w:rsidR="000D1972" w:rsidRDefault="00AE3199" w:rsidP="00914FE7">
      <w:pPr>
        <w:pStyle w:val="GSAListParagraphalpha"/>
        <w:numPr>
          <w:ilvl w:val="0"/>
          <w:numId w:val="100"/>
        </w:numPr>
      </w:pPr>
      <w:r w:rsidRPr="00AE3199">
        <w:t>Process, store, or transmit organization-controlled information using external information systems.</w:t>
      </w:r>
    </w:p>
    <w:p w14:paraId="1C54CA56" w14:textId="77777777" w:rsidR="00990A32" w:rsidRDefault="00990A3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0D2470FF" w14:textId="77777777" w:rsidTr="001C310B">
        <w:trPr>
          <w:cantSplit/>
          <w:trHeight w:val="288"/>
          <w:tblHeader/>
        </w:trPr>
        <w:tc>
          <w:tcPr>
            <w:tcW w:w="811" w:type="pct"/>
            <w:shd w:val="clear" w:color="auto" w:fill="DBE5F1" w:themeFill="accent1" w:themeFillTint="33"/>
            <w:tcMar>
              <w:top w:w="43" w:type="dxa"/>
              <w:bottom w:w="43" w:type="dxa"/>
            </w:tcMar>
          </w:tcPr>
          <w:p w14:paraId="7BE2F651" w14:textId="77777777" w:rsidR="00AA326F" w:rsidRPr="002C3786" w:rsidRDefault="0066616A" w:rsidP="00855F77">
            <w:pPr>
              <w:pStyle w:val="GSATableHeading"/>
            </w:pPr>
            <w:r w:rsidRPr="002C3786">
              <w:t>AC-20</w:t>
            </w:r>
          </w:p>
        </w:tc>
        <w:tc>
          <w:tcPr>
            <w:tcW w:w="4189" w:type="pct"/>
            <w:shd w:val="clear" w:color="auto" w:fill="DBE5F1" w:themeFill="accent1" w:themeFillTint="33"/>
          </w:tcPr>
          <w:p w14:paraId="4D1080A7" w14:textId="77777777" w:rsidR="00AA326F" w:rsidRPr="002C3786" w:rsidRDefault="00AA326F" w:rsidP="00855F77">
            <w:pPr>
              <w:pStyle w:val="GSATableHeading"/>
            </w:pPr>
            <w:r w:rsidRPr="002C3786">
              <w:t>Control Summary Information</w:t>
            </w:r>
          </w:p>
        </w:tc>
      </w:tr>
      <w:tr w:rsidR="00AA326F" w:rsidRPr="002C3786" w14:paraId="52254CE4" w14:textId="77777777" w:rsidTr="001C310B">
        <w:trPr>
          <w:trHeight w:val="288"/>
        </w:trPr>
        <w:tc>
          <w:tcPr>
            <w:tcW w:w="5000" w:type="pct"/>
            <w:gridSpan w:val="2"/>
            <w:tcMar>
              <w:top w:w="43" w:type="dxa"/>
              <w:bottom w:w="43" w:type="dxa"/>
            </w:tcMar>
          </w:tcPr>
          <w:p w14:paraId="4A0F9072" w14:textId="77777777" w:rsidR="00AA326F" w:rsidRPr="002C3786" w:rsidRDefault="00AA326F" w:rsidP="00855F77">
            <w:pPr>
              <w:pStyle w:val="GSATableText"/>
              <w:keepNext/>
              <w:keepLines/>
            </w:pPr>
            <w:r w:rsidRPr="002C3786">
              <w:t>Responsible Role:</w:t>
            </w:r>
            <w:r>
              <w:t xml:space="preserve"> </w:t>
            </w:r>
          </w:p>
        </w:tc>
      </w:tr>
      <w:tr w:rsidR="00AA326F" w:rsidRPr="002C3786" w14:paraId="02C9341E" w14:textId="77777777" w:rsidTr="001C310B">
        <w:trPr>
          <w:trHeight w:val="288"/>
        </w:trPr>
        <w:tc>
          <w:tcPr>
            <w:tcW w:w="5000" w:type="pct"/>
            <w:gridSpan w:val="2"/>
            <w:tcMar>
              <w:top w:w="43" w:type="dxa"/>
              <w:bottom w:w="43" w:type="dxa"/>
            </w:tcMar>
            <w:vAlign w:val="bottom"/>
          </w:tcPr>
          <w:p w14:paraId="7C039ABF" w14:textId="77777777" w:rsidR="00AA326F" w:rsidRPr="002C3786" w:rsidRDefault="00AA326F" w:rsidP="00DA4990">
            <w:pPr>
              <w:pStyle w:val="GSATableText"/>
            </w:pPr>
            <w:r w:rsidRPr="002C3786">
              <w:t>Implementation Status (check all that apply):</w:t>
            </w:r>
          </w:p>
          <w:p w14:paraId="31547C03" w14:textId="77777777" w:rsidR="00AA326F" w:rsidRPr="002C3786" w:rsidRDefault="00CB38BB" w:rsidP="00DA4990">
            <w:pPr>
              <w:pStyle w:val="GSATableText"/>
            </w:pPr>
            <w:sdt>
              <w:sdtPr>
                <w:id w:val="70668633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112644DA" w14:textId="77777777" w:rsidR="00AA326F" w:rsidRPr="002C3786" w:rsidRDefault="00CB38BB" w:rsidP="00DA4990">
            <w:pPr>
              <w:pStyle w:val="GSATableText"/>
            </w:pPr>
            <w:sdt>
              <w:sdtPr>
                <w:id w:val="-13572436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042C16CC" w14:textId="77777777" w:rsidR="00AA326F" w:rsidRPr="002C3786" w:rsidRDefault="00CB38BB" w:rsidP="00DA4990">
            <w:pPr>
              <w:pStyle w:val="GSATableText"/>
            </w:pPr>
            <w:sdt>
              <w:sdtPr>
                <w:id w:val="45314320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2A733B0C" w14:textId="77777777" w:rsidR="00AA326F" w:rsidRPr="002C3786" w:rsidRDefault="00CB38BB" w:rsidP="00DA4990">
            <w:pPr>
              <w:pStyle w:val="GSATableText"/>
            </w:pPr>
            <w:sdt>
              <w:sdtPr>
                <w:id w:val="-19847479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21ACF1E9" w14:textId="77777777" w:rsidR="00AA326F" w:rsidRPr="002C3786" w:rsidRDefault="00CB38BB" w:rsidP="00DA4990">
            <w:pPr>
              <w:pStyle w:val="GSATableText"/>
            </w:pPr>
            <w:sdt>
              <w:sdtPr>
                <w:id w:val="-25374415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7054598F" w14:textId="77777777" w:rsidTr="001C310B">
        <w:trPr>
          <w:trHeight w:val="288"/>
        </w:trPr>
        <w:tc>
          <w:tcPr>
            <w:tcW w:w="5000" w:type="pct"/>
            <w:gridSpan w:val="2"/>
            <w:tcMar>
              <w:top w:w="43" w:type="dxa"/>
              <w:bottom w:w="43" w:type="dxa"/>
            </w:tcMar>
            <w:vAlign w:val="bottom"/>
          </w:tcPr>
          <w:p w14:paraId="7BE10669" w14:textId="77777777" w:rsidR="00AA326F" w:rsidRPr="002C3786" w:rsidRDefault="00AA326F" w:rsidP="00DA4990">
            <w:pPr>
              <w:pStyle w:val="GSATableText"/>
            </w:pPr>
            <w:r w:rsidRPr="002C3786">
              <w:t>Control Origination (check all that apply):</w:t>
            </w:r>
          </w:p>
          <w:p w14:paraId="02BFEE1A" w14:textId="77777777" w:rsidR="00AA326F" w:rsidRPr="002C3786" w:rsidRDefault="00CB38BB" w:rsidP="00DA4990">
            <w:pPr>
              <w:pStyle w:val="GSATableText"/>
            </w:pPr>
            <w:sdt>
              <w:sdtPr>
                <w:id w:val="-32365890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181DFA8B" w14:textId="77777777" w:rsidR="00AA326F" w:rsidRPr="002C3786" w:rsidRDefault="00CB38BB" w:rsidP="00DA4990">
            <w:pPr>
              <w:pStyle w:val="GSATableText"/>
            </w:pPr>
            <w:sdt>
              <w:sdtPr>
                <w:id w:val="112157403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51216896" w14:textId="77777777" w:rsidR="00AA326F" w:rsidRPr="002C3786" w:rsidRDefault="00CB38BB" w:rsidP="00DA4990">
            <w:pPr>
              <w:pStyle w:val="GSATableText"/>
            </w:pPr>
            <w:sdt>
              <w:sdtPr>
                <w:id w:val="203290612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09B614EB" w14:textId="77777777" w:rsidR="00AA326F" w:rsidRPr="002C3786" w:rsidRDefault="00CB38BB" w:rsidP="00DA4990">
            <w:pPr>
              <w:pStyle w:val="GSATableText"/>
            </w:pPr>
            <w:sdt>
              <w:sdtPr>
                <w:id w:val="152235442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294D275B" w14:textId="77777777" w:rsidR="00AA326F" w:rsidRPr="002C3786" w:rsidRDefault="00CB38BB" w:rsidP="00DA4990">
            <w:pPr>
              <w:pStyle w:val="GSATableText"/>
            </w:pPr>
            <w:sdt>
              <w:sdtPr>
                <w:id w:val="33458114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0FEB9971" w14:textId="77777777" w:rsidR="00AA326F" w:rsidRPr="002C3786" w:rsidRDefault="00CB38BB" w:rsidP="00DA4990">
            <w:pPr>
              <w:pStyle w:val="GSATableText"/>
            </w:pPr>
            <w:sdt>
              <w:sdtPr>
                <w:id w:val="-200218120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5C6A2D2F" w14:textId="4C12EF66" w:rsidR="00AA326F" w:rsidRPr="002C3786" w:rsidRDefault="00CB38BB" w:rsidP="00DA4990">
            <w:pPr>
              <w:pStyle w:val="GSATableText"/>
            </w:pPr>
            <w:sdt>
              <w:sdtPr>
                <w:id w:val="-90568691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69486576"/>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254289924"/>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6EFCBBF5"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6616A" w:rsidRPr="002C3786" w14:paraId="1911BBF1" w14:textId="77777777" w:rsidTr="001C310B">
        <w:trPr>
          <w:cantSplit/>
          <w:trHeight w:val="288"/>
          <w:tblHeader/>
        </w:trPr>
        <w:tc>
          <w:tcPr>
            <w:tcW w:w="5000" w:type="pct"/>
            <w:gridSpan w:val="2"/>
            <w:shd w:val="clear" w:color="auto" w:fill="DBE5F1" w:themeFill="accent1" w:themeFillTint="33"/>
            <w:vAlign w:val="center"/>
          </w:tcPr>
          <w:p w14:paraId="70C38D54" w14:textId="77777777" w:rsidR="0066616A" w:rsidRPr="002C3786" w:rsidRDefault="0066616A" w:rsidP="00855F77">
            <w:pPr>
              <w:pStyle w:val="GSATableHeading"/>
            </w:pPr>
            <w:r w:rsidRPr="001F3456">
              <w:t>AC-20 What is the solution and how is it implemented?</w:t>
            </w:r>
          </w:p>
        </w:tc>
      </w:tr>
      <w:tr w:rsidR="0066616A" w:rsidRPr="0036708B" w14:paraId="1A09BE8F" w14:textId="77777777" w:rsidTr="001C310B">
        <w:trPr>
          <w:trHeight w:val="288"/>
        </w:trPr>
        <w:tc>
          <w:tcPr>
            <w:tcW w:w="484" w:type="pct"/>
            <w:tcBorders>
              <w:right w:val="nil"/>
            </w:tcBorders>
            <w:shd w:val="clear" w:color="auto" w:fill="DBE5F1" w:themeFill="accent1" w:themeFillTint="33"/>
          </w:tcPr>
          <w:p w14:paraId="5863B9BB" w14:textId="77777777" w:rsidR="0066616A" w:rsidRPr="002C3786" w:rsidRDefault="0066616A" w:rsidP="00855F77">
            <w:pPr>
              <w:pStyle w:val="GSATableHeading"/>
            </w:pPr>
            <w:r w:rsidRPr="002C3786">
              <w:t>Part a</w:t>
            </w:r>
          </w:p>
        </w:tc>
        <w:tc>
          <w:tcPr>
            <w:tcW w:w="4516" w:type="pct"/>
            <w:tcMar>
              <w:top w:w="43" w:type="dxa"/>
              <w:bottom w:w="43" w:type="dxa"/>
            </w:tcMar>
          </w:tcPr>
          <w:p w14:paraId="04D92915" w14:textId="77777777" w:rsidR="0066616A" w:rsidRPr="0036708B" w:rsidRDefault="0066616A" w:rsidP="00855F77">
            <w:pPr>
              <w:pStyle w:val="GSATableText"/>
              <w:keepNext/>
              <w:keepLines/>
            </w:pPr>
          </w:p>
        </w:tc>
      </w:tr>
      <w:tr w:rsidR="0066616A" w:rsidRPr="0036708B" w14:paraId="7CEDEB58" w14:textId="77777777" w:rsidTr="001C310B">
        <w:trPr>
          <w:trHeight w:val="288"/>
        </w:trPr>
        <w:tc>
          <w:tcPr>
            <w:tcW w:w="484" w:type="pct"/>
            <w:tcBorders>
              <w:right w:val="nil"/>
            </w:tcBorders>
            <w:shd w:val="clear" w:color="auto" w:fill="DBE5F1" w:themeFill="accent1" w:themeFillTint="33"/>
          </w:tcPr>
          <w:p w14:paraId="02E022B5" w14:textId="77777777" w:rsidR="0066616A" w:rsidRPr="002C3786" w:rsidRDefault="0066616A" w:rsidP="00E03A24">
            <w:pPr>
              <w:pStyle w:val="GSATableHeading"/>
            </w:pPr>
            <w:r w:rsidRPr="002C3786">
              <w:t>Part b</w:t>
            </w:r>
          </w:p>
        </w:tc>
        <w:tc>
          <w:tcPr>
            <w:tcW w:w="4516" w:type="pct"/>
            <w:tcMar>
              <w:top w:w="43" w:type="dxa"/>
              <w:bottom w:w="43" w:type="dxa"/>
            </w:tcMar>
          </w:tcPr>
          <w:p w14:paraId="6BA03A6A" w14:textId="77777777" w:rsidR="0066616A" w:rsidRPr="0036708B" w:rsidRDefault="0066616A" w:rsidP="00DA4990">
            <w:pPr>
              <w:pStyle w:val="GSATableText"/>
            </w:pPr>
          </w:p>
        </w:tc>
      </w:tr>
    </w:tbl>
    <w:p w14:paraId="4E6A8308" w14:textId="77777777" w:rsidR="00990A32" w:rsidRPr="002C3786" w:rsidRDefault="00990A32" w:rsidP="00DA4990"/>
    <w:p w14:paraId="6731B1AE" w14:textId="77777777" w:rsidR="000D1972" w:rsidRDefault="0066616A" w:rsidP="005972CC">
      <w:pPr>
        <w:pStyle w:val="Heading3"/>
      </w:pPr>
      <w:bookmarkStart w:id="609" w:name="_Toc383429461"/>
      <w:bookmarkStart w:id="610" w:name="_Toc383433235"/>
      <w:bookmarkStart w:id="611" w:name="_Toc383444467"/>
      <w:bookmarkStart w:id="612" w:name="_Toc385594106"/>
      <w:bookmarkStart w:id="613" w:name="_Toc385594498"/>
      <w:bookmarkStart w:id="614" w:name="_Toc385594886"/>
      <w:bookmarkStart w:id="615" w:name="_Toc388620741"/>
      <w:bookmarkStart w:id="616" w:name="_Toc449543317"/>
      <w:bookmarkStart w:id="617" w:name="_Toc464803533"/>
      <w:r w:rsidRPr="002C3786">
        <w:t>AC-22</w:t>
      </w:r>
      <w:r>
        <w:t xml:space="preserve"> </w:t>
      </w:r>
      <w:r w:rsidR="004C24D3" w:rsidRPr="002C3786">
        <w:t>Publicly Accessible Content</w:t>
      </w:r>
      <w:r w:rsidR="00811378" w:rsidRPr="002C3786">
        <w:t xml:space="preserve"> </w:t>
      </w:r>
      <w:bookmarkEnd w:id="609"/>
      <w:bookmarkEnd w:id="610"/>
      <w:bookmarkEnd w:id="611"/>
      <w:bookmarkEnd w:id="612"/>
      <w:bookmarkEnd w:id="613"/>
      <w:bookmarkEnd w:id="614"/>
      <w:bookmarkEnd w:id="615"/>
      <w:r w:rsidR="00410A74">
        <w:t>(L)</w:t>
      </w:r>
      <w:r w:rsidR="0069533F">
        <w:t xml:space="preserve"> </w:t>
      </w:r>
      <w:r w:rsidR="00410A74">
        <w:t>(M)</w:t>
      </w:r>
      <w:r w:rsidR="0069533F">
        <w:t xml:space="preserve"> </w:t>
      </w:r>
      <w:r w:rsidR="00C85E6C">
        <w:t>(H)</w:t>
      </w:r>
      <w:bookmarkEnd w:id="616"/>
      <w:bookmarkEnd w:id="617"/>
    </w:p>
    <w:p w14:paraId="787A5000" w14:textId="77777777" w:rsidR="004C24D3" w:rsidRPr="002C3786" w:rsidRDefault="004C24D3" w:rsidP="00AD4801">
      <w:pPr>
        <w:keepNext/>
        <w:widowControl/>
      </w:pPr>
      <w:r w:rsidRPr="002C3786">
        <w:t>The organization:</w:t>
      </w:r>
    </w:p>
    <w:p w14:paraId="075C1081" w14:textId="77777777" w:rsidR="000D1972" w:rsidRDefault="00AE3199" w:rsidP="00914FE7">
      <w:pPr>
        <w:pStyle w:val="GSAListParagraphalpha"/>
        <w:numPr>
          <w:ilvl w:val="0"/>
          <w:numId w:val="97"/>
        </w:numPr>
      </w:pPr>
      <w:r w:rsidRPr="00AE3199">
        <w:t>Designates individuals authorized to post information onto a publicly accessible information system;</w:t>
      </w:r>
    </w:p>
    <w:p w14:paraId="71F1EC1E" w14:textId="77777777" w:rsidR="000D1972" w:rsidRDefault="00AE3199" w:rsidP="00914FE7">
      <w:pPr>
        <w:pStyle w:val="GSAListParagraphalpha"/>
        <w:numPr>
          <w:ilvl w:val="0"/>
          <w:numId w:val="97"/>
        </w:numPr>
      </w:pPr>
      <w:r w:rsidRPr="00AE3199">
        <w:t>Trains authorized individuals to ensure that publicly accessible information does not contain nonpublic information;</w:t>
      </w:r>
    </w:p>
    <w:p w14:paraId="68FC3122" w14:textId="77777777" w:rsidR="000D1972" w:rsidRDefault="00AE3199" w:rsidP="00914FE7">
      <w:pPr>
        <w:pStyle w:val="GSAListParagraphalpha"/>
        <w:numPr>
          <w:ilvl w:val="0"/>
          <w:numId w:val="97"/>
        </w:numPr>
      </w:pPr>
      <w:r w:rsidRPr="00AE3199">
        <w:t>Reviews the proposed content of information prior to posting onto the publicly accessible information system to ensure that nonpublic information is not included; and</w:t>
      </w:r>
    </w:p>
    <w:p w14:paraId="2DF5D778" w14:textId="77777777" w:rsidR="000D1972" w:rsidRDefault="00AE3199" w:rsidP="00914FE7">
      <w:pPr>
        <w:pStyle w:val="GSAListParagraphalpha"/>
        <w:numPr>
          <w:ilvl w:val="0"/>
          <w:numId w:val="97"/>
        </w:numPr>
      </w:pPr>
      <w:r w:rsidRPr="00AE3199">
        <w:t>Reviews the content on the publicly accessible information system for nonpublic information [</w:t>
      </w:r>
      <w:r w:rsidR="00895AF9">
        <w:rPr>
          <w:rStyle w:val="GSAItalicEmphasisChar"/>
        </w:rPr>
        <w:t>FedRAMP</w:t>
      </w:r>
      <w:r w:rsidR="0010717C" w:rsidRPr="00D62A31">
        <w:rPr>
          <w:rStyle w:val="GSAItalicEmphasisChar"/>
        </w:rPr>
        <w:t xml:space="preserve"> Assignment</w:t>
      </w:r>
      <w:r w:rsidRPr="00D62A31">
        <w:rPr>
          <w:rStyle w:val="GSAItalicEmphasisChar"/>
        </w:rPr>
        <w:t>: at least quarterly</w:t>
      </w:r>
      <w:r w:rsidRPr="00AE3199">
        <w:t>] and removes such information, if discovered.</w:t>
      </w:r>
    </w:p>
    <w:p w14:paraId="4B57E292" w14:textId="77777777" w:rsidR="006D30E4" w:rsidRDefault="006D30E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0012B043" w14:textId="77777777" w:rsidTr="001C310B">
        <w:trPr>
          <w:cantSplit/>
          <w:trHeight w:val="288"/>
          <w:tblHeader/>
        </w:trPr>
        <w:tc>
          <w:tcPr>
            <w:tcW w:w="811" w:type="pct"/>
            <w:shd w:val="clear" w:color="auto" w:fill="DBE5F1" w:themeFill="accent1" w:themeFillTint="33"/>
            <w:tcMar>
              <w:top w:w="43" w:type="dxa"/>
              <w:bottom w:w="43" w:type="dxa"/>
            </w:tcMar>
          </w:tcPr>
          <w:p w14:paraId="059BDBED" w14:textId="77777777" w:rsidR="00AA326F" w:rsidRPr="002C3786" w:rsidRDefault="00571975" w:rsidP="00855F77">
            <w:pPr>
              <w:pStyle w:val="GSATableHeading"/>
            </w:pPr>
            <w:r w:rsidRPr="00E5428D">
              <w:t>AC-22</w:t>
            </w:r>
          </w:p>
        </w:tc>
        <w:tc>
          <w:tcPr>
            <w:tcW w:w="4189" w:type="pct"/>
            <w:shd w:val="clear" w:color="auto" w:fill="DBE5F1" w:themeFill="accent1" w:themeFillTint="33"/>
          </w:tcPr>
          <w:p w14:paraId="4750C141" w14:textId="77777777" w:rsidR="00AA326F" w:rsidRPr="002C3786" w:rsidRDefault="00AA326F" w:rsidP="00855F77">
            <w:pPr>
              <w:pStyle w:val="GSATableHeading"/>
            </w:pPr>
            <w:r w:rsidRPr="002C3786">
              <w:t>Control Summary Information</w:t>
            </w:r>
          </w:p>
        </w:tc>
      </w:tr>
      <w:tr w:rsidR="00AA326F" w:rsidRPr="002C3786" w14:paraId="7AE2B613" w14:textId="77777777" w:rsidTr="001C310B">
        <w:trPr>
          <w:trHeight w:val="288"/>
        </w:trPr>
        <w:tc>
          <w:tcPr>
            <w:tcW w:w="5000" w:type="pct"/>
            <w:gridSpan w:val="2"/>
            <w:tcMar>
              <w:top w:w="43" w:type="dxa"/>
              <w:bottom w:w="43" w:type="dxa"/>
            </w:tcMar>
          </w:tcPr>
          <w:p w14:paraId="68009F0D" w14:textId="77777777" w:rsidR="00AA326F" w:rsidRPr="002C3786" w:rsidRDefault="00AA326F" w:rsidP="00855F77">
            <w:pPr>
              <w:pStyle w:val="GSATableText"/>
              <w:keepNext/>
              <w:keepLines/>
            </w:pPr>
            <w:r w:rsidRPr="002C3786">
              <w:t>Responsible Role:</w:t>
            </w:r>
            <w:r>
              <w:t xml:space="preserve"> </w:t>
            </w:r>
          </w:p>
        </w:tc>
      </w:tr>
      <w:tr w:rsidR="00AA326F" w:rsidRPr="00D00D47" w14:paraId="6D905959" w14:textId="77777777" w:rsidTr="001C310B">
        <w:trPr>
          <w:trHeight w:val="288"/>
        </w:trPr>
        <w:tc>
          <w:tcPr>
            <w:tcW w:w="5000" w:type="pct"/>
            <w:gridSpan w:val="2"/>
            <w:tcMar>
              <w:top w:w="43" w:type="dxa"/>
              <w:bottom w:w="43" w:type="dxa"/>
            </w:tcMar>
          </w:tcPr>
          <w:p w14:paraId="666FE425" w14:textId="77777777" w:rsidR="00AA326F" w:rsidRPr="00D00D47" w:rsidRDefault="00AA326F" w:rsidP="001C1E79">
            <w:pPr>
              <w:pStyle w:val="GSATableText"/>
            </w:pPr>
            <w:r w:rsidRPr="00D00D47">
              <w:t xml:space="preserve">Parameter </w:t>
            </w:r>
            <w:r w:rsidR="00571975" w:rsidRPr="00E5428D">
              <w:t>AC-22</w:t>
            </w:r>
            <w:r w:rsidR="00571975">
              <w:t xml:space="preserve">: </w:t>
            </w:r>
          </w:p>
        </w:tc>
      </w:tr>
      <w:tr w:rsidR="00AA326F" w:rsidRPr="002C3786" w14:paraId="1373B94B" w14:textId="77777777" w:rsidTr="001C310B">
        <w:trPr>
          <w:trHeight w:val="288"/>
        </w:trPr>
        <w:tc>
          <w:tcPr>
            <w:tcW w:w="5000" w:type="pct"/>
            <w:gridSpan w:val="2"/>
            <w:tcMar>
              <w:top w:w="43" w:type="dxa"/>
              <w:bottom w:w="43" w:type="dxa"/>
            </w:tcMar>
            <w:vAlign w:val="bottom"/>
          </w:tcPr>
          <w:p w14:paraId="55C0997A" w14:textId="77777777" w:rsidR="00AA326F" w:rsidRPr="002C3786" w:rsidRDefault="00AA326F" w:rsidP="00DA4990">
            <w:pPr>
              <w:pStyle w:val="GSATableText"/>
            </w:pPr>
            <w:r w:rsidRPr="002C3786">
              <w:t>Implementation Status (check all that apply):</w:t>
            </w:r>
          </w:p>
          <w:p w14:paraId="58CCB7C2" w14:textId="77777777" w:rsidR="00AA326F" w:rsidRPr="002C3786" w:rsidRDefault="00CB38BB" w:rsidP="00DA4990">
            <w:pPr>
              <w:pStyle w:val="GSATableText"/>
            </w:pPr>
            <w:sdt>
              <w:sdtPr>
                <w:id w:val="-200773858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40B27088" w14:textId="77777777" w:rsidR="00AA326F" w:rsidRPr="002C3786" w:rsidRDefault="00CB38BB" w:rsidP="00DA4990">
            <w:pPr>
              <w:pStyle w:val="GSATableText"/>
            </w:pPr>
            <w:sdt>
              <w:sdtPr>
                <w:id w:val="-54798986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1893F031" w14:textId="77777777" w:rsidR="00AA326F" w:rsidRPr="002C3786" w:rsidRDefault="00CB38BB" w:rsidP="00DA4990">
            <w:pPr>
              <w:pStyle w:val="GSATableText"/>
            </w:pPr>
            <w:sdt>
              <w:sdtPr>
                <w:id w:val="138382975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7E725905" w14:textId="77777777" w:rsidR="00AA326F" w:rsidRPr="002C3786" w:rsidRDefault="00CB38BB" w:rsidP="00DA4990">
            <w:pPr>
              <w:pStyle w:val="GSATableText"/>
            </w:pPr>
            <w:sdt>
              <w:sdtPr>
                <w:id w:val="140348817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03CE1120" w14:textId="77777777" w:rsidR="00AA326F" w:rsidRPr="002C3786" w:rsidRDefault="00CB38BB" w:rsidP="00DA4990">
            <w:pPr>
              <w:pStyle w:val="GSATableText"/>
            </w:pPr>
            <w:sdt>
              <w:sdtPr>
                <w:id w:val="23167221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4C243869" w14:textId="77777777" w:rsidTr="001C310B">
        <w:trPr>
          <w:trHeight w:val="288"/>
        </w:trPr>
        <w:tc>
          <w:tcPr>
            <w:tcW w:w="5000" w:type="pct"/>
            <w:gridSpan w:val="2"/>
            <w:tcMar>
              <w:top w:w="43" w:type="dxa"/>
              <w:bottom w:w="43" w:type="dxa"/>
            </w:tcMar>
            <w:vAlign w:val="bottom"/>
          </w:tcPr>
          <w:p w14:paraId="59981C5B" w14:textId="77777777" w:rsidR="00AA326F" w:rsidRPr="002C3786" w:rsidRDefault="00AA326F" w:rsidP="00DA4990">
            <w:pPr>
              <w:pStyle w:val="GSATableText"/>
            </w:pPr>
            <w:r w:rsidRPr="002C3786">
              <w:t>Control Origination (check all that apply):</w:t>
            </w:r>
          </w:p>
          <w:p w14:paraId="3B84AC0C" w14:textId="77777777" w:rsidR="00AA326F" w:rsidRPr="002C3786" w:rsidRDefault="00CB38BB" w:rsidP="00DA4990">
            <w:pPr>
              <w:pStyle w:val="GSATableText"/>
            </w:pPr>
            <w:sdt>
              <w:sdtPr>
                <w:id w:val="170998758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6BC90BCB" w14:textId="77777777" w:rsidR="00AA326F" w:rsidRPr="002C3786" w:rsidRDefault="00CB38BB" w:rsidP="00DA4990">
            <w:pPr>
              <w:pStyle w:val="GSATableText"/>
            </w:pPr>
            <w:sdt>
              <w:sdtPr>
                <w:id w:val="-66639719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1AD656DF" w14:textId="77777777" w:rsidR="00AA326F" w:rsidRPr="002C3786" w:rsidRDefault="00CB38BB" w:rsidP="00DA4990">
            <w:pPr>
              <w:pStyle w:val="GSATableText"/>
            </w:pPr>
            <w:sdt>
              <w:sdtPr>
                <w:id w:val="185192077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2BCF60AF" w14:textId="77777777" w:rsidR="00AA326F" w:rsidRPr="002C3786" w:rsidRDefault="00CB38BB" w:rsidP="00DA4990">
            <w:pPr>
              <w:pStyle w:val="GSATableText"/>
            </w:pPr>
            <w:sdt>
              <w:sdtPr>
                <w:id w:val="84983969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4DBCF1D7" w14:textId="77777777" w:rsidR="00AA326F" w:rsidRPr="002C3786" w:rsidRDefault="00CB38BB" w:rsidP="00DA4990">
            <w:pPr>
              <w:pStyle w:val="GSATableText"/>
            </w:pPr>
            <w:sdt>
              <w:sdtPr>
                <w:id w:val="28431817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64969DE5" w14:textId="77777777" w:rsidR="00AA326F" w:rsidRPr="002C3786" w:rsidRDefault="00CB38BB" w:rsidP="00DA4990">
            <w:pPr>
              <w:pStyle w:val="GSATableText"/>
            </w:pPr>
            <w:sdt>
              <w:sdtPr>
                <w:id w:val="-115467828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01343D67" w14:textId="451E3C96" w:rsidR="00AA326F" w:rsidRPr="002C3786" w:rsidRDefault="00CB38BB" w:rsidP="00DA4990">
            <w:pPr>
              <w:pStyle w:val="GSATableText"/>
            </w:pPr>
            <w:sdt>
              <w:sdtPr>
                <w:id w:val="189692426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779104889"/>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125012553"/>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2495037E"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571975" w:rsidRPr="002C3786" w14:paraId="2022F692" w14:textId="77777777" w:rsidTr="001C310B">
        <w:trPr>
          <w:cantSplit/>
          <w:trHeight w:val="288"/>
          <w:tblHeader/>
        </w:trPr>
        <w:tc>
          <w:tcPr>
            <w:tcW w:w="5000" w:type="pct"/>
            <w:gridSpan w:val="2"/>
            <w:shd w:val="clear" w:color="auto" w:fill="DBE5F1" w:themeFill="accent1" w:themeFillTint="33"/>
            <w:vAlign w:val="center"/>
          </w:tcPr>
          <w:p w14:paraId="03B3B492" w14:textId="77777777" w:rsidR="00571975" w:rsidRPr="002C3786" w:rsidRDefault="00571975" w:rsidP="00855F77">
            <w:pPr>
              <w:pStyle w:val="GSATableHeading"/>
            </w:pPr>
            <w:r w:rsidRPr="00E5428D">
              <w:t xml:space="preserve">AC-22 </w:t>
            </w:r>
            <w:r w:rsidRPr="002C3786">
              <w:t>What is the solution and how is it implemented?</w:t>
            </w:r>
          </w:p>
        </w:tc>
      </w:tr>
      <w:tr w:rsidR="00571975" w:rsidRPr="0036708B" w14:paraId="780F10FA" w14:textId="77777777" w:rsidTr="001C310B">
        <w:trPr>
          <w:trHeight w:val="288"/>
        </w:trPr>
        <w:tc>
          <w:tcPr>
            <w:tcW w:w="484" w:type="pct"/>
            <w:tcBorders>
              <w:right w:val="nil"/>
            </w:tcBorders>
            <w:shd w:val="clear" w:color="auto" w:fill="DBE5F1" w:themeFill="accent1" w:themeFillTint="33"/>
          </w:tcPr>
          <w:p w14:paraId="7859F4FC" w14:textId="77777777" w:rsidR="00571975" w:rsidRPr="002C3786" w:rsidRDefault="00571975" w:rsidP="00855F77">
            <w:pPr>
              <w:pStyle w:val="GSATableHeading"/>
            </w:pPr>
            <w:r w:rsidRPr="002C3786">
              <w:t>Part a</w:t>
            </w:r>
          </w:p>
        </w:tc>
        <w:tc>
          <w:tcPr>
            <w:tcW w:w="4516" w:type="pct"/>
            <w:tcMar>
              <w:top w:w="43" w:type="dxa"/>
              <w:bottom w:w="43" w:type="dxa"/>
            </w:tcMar>
          </w:tcPr>
          <w:p w14:paraId="2E185F5C" w14:textId="77777777" w:rsidR="00571975" w:rsidRPr="0036708B" w:rsidRDefault="00571975" w:rsidP="00855F77">
            <w:pPr>
              <w:pStyle w:val="GSATableText"/>
              <w:keepNext/>
              <w:keepLines/>
            </w:pPr>
          </w:p>
        </w:tc>
      </w:tr>
      <w:tr w:rsidR="00571975" w:rsidRPr="0036708B" w14:paraId="08F31925" w14:textId="77777777" w:rsidTr="001C310B">
        <w:trPr>
          <w:trHeight w:val="288"/>
        </w:trPr>
        <w:tc>
          <w:tcPr>
            <w:tcW w:w="484" w:type="pct"/>
            <w:tcBorders>
              <w:right w:val="nil"/>
            </w:tcBorders>
            <w:shd w:val="clear" w:color="auto" w:fill="DBE5F1" w:themeFill="accent1" w:themeFillTint="33"/>
          </w:tcPr>
          <w:p w14:paraId="750B4EBD" w14:textId="77777777" w:rsidR="00571975" w:rsidRPr="002C3786" w:rsidRDefault="00571975" w:rsidP="00E03A24">
            <w:pPr>
              <w:pStyle w:val="GSATableHeading"/>
            </w:pPr>
            <w:r w:rsidRPr="002C3786">
              <w:t>Part b</w:t>
            </w:r>
          </w:p>
        </w:tc>
        <w:tc>
          <w:tcPr>
            <w:tcW w:w="4516" w:type="pct"/>
            <w:tcMar>
              <w:top w:w="43" w:type="dxa"/>
              <w:bottom w:w="43" w:type="dxa"/>
            </w:tcMar>
          </w:tcPr>
          <w:p w14:paraId="4DD895AE" w14:textId="77777777" w:rsidR="00571975" w:rsidRPr="0036708B" w:rsidRDefault="00571975" w:rsidP="00B314DE">
            <w:pPr>
              <w:pStyle w:val="GSATableText"/>
            </w:pPr>
          </w:p>
        </w:tc>
      </w:tr>
      <w:tr w:rsidR="00571975" w:rsidRPr="0036708B" w14:paraId="7EBC07EF" w14:textId="77777777" w:rsidTr="001C310B">
        <w:trPr>
          <w:trHeight w:val="288"/>
        </w:trPr>
        <w:tc>
          <w:tcPr>
            <w:tcW w:w="484" w:type="pct"/>
            <w:tcBorders>
              <w:right w:val="nil"/>
            </w:tcBorders>
            <w:shd w:val="clear" w:color="auto" w:fill="DBE5F1" w:themeFill="accent1" w:themeFillTint="33"/>
          </w:tcPr>
          <w:p w14:paraId="71184740" w14:textId="77777777" w:rsidR="00571975" w:rsidRPr="002C3786" w:rsidRDefault="00571975" w:rsidP="00E03A24">
            <w:pPr>
              <w:pStyle w:val="GSATableHeading"/>
            </w:pPr>
            <w:r w:rsidRPr="002C3786">
              <w:t xml:space="preserve">Part </w:t>
            </w:r>
            <w:r>
              <w:t>c</w:t>
            </w:r>
          </w:p>
        </w:tc>
        <w:tc>
          <w:tcPr>
            <w:tcW w:w="4516" w:type="pct"/>
            <w:tcMar>
              <w:top w:w="43" w:type="dxa"/>
              <w:bottom w:w="43" w:type="dxa"/>
            </w:tcMar>
          </w:tcPr>
          <w:p w14:paraId="4B7265E6" w14:textId="77777777" w:rsidR="00571975" w:rsidRPr="0036708B" w:rsidRDefault="00571975" w:rsidP="00B314DE">
            <w:pPr>
              <w:pStyle w:val="GSATableText"/>
            </w:pPr>
          </w:p>
        </w:tc>
      </w:tr>
      <w:tr w:rsidR="00571975" w:rsidRPr="0036708B" w14:paraId="5B065E94" w14:textId="77777777" w:rsidTr="001C310B">
        <w:trPr>
          <w:trHeight w:val="288"/>
        </w:trPr>
        <w:tc>
          <w:tcPr>
            <w:tcW w:w="484" w:type="pct"/>
            <w:tcBorders>
              <w:right w:val="nil"/>
            </w:tcBorders>
            <w:shd w:val="clear" w:color="auto" w:fill="DBE5F1" w:themeFill="accent1" w:themeFillTint="33"/>
          </w:tcPr>
          <w:p w14:paraId="0E8964CC" w14:textId="77777777" w:rsidR="00571975" w:rsidRPr="002C3786" w:rsidRDefault="00571975" w:rsidP="00E03A24">
            <w:pPr>
              <w:pStyle w:val="GSATableHeading"/>
            </w:pPr>
            <w:r w:rsidRPr="002C3786">
              <w:t xml:space="preserve">Part </w:t>
            </w:r>
            <w:r>
              <w:t>d</w:t>
            </w:r>
          </w:p>
        </w:tc>
        <w:tc>
          <w:tcPr>
            <w:tcW w:w="4516" w:type="pct"/>
            <w:tcMar>
              <w:top w:w="43" w:type="dxa"/>
              <w:bottom w:w="43" w:type="dxa"/>
            </w:tcMar>
          </w:tcPr>
          <w:p w14:paraId="47EC9B15" w14:textId="77777777" w:rsidR="00571975" w:rsidRPr="0036708B" w:rsidRDefault="00571975" w:rsidP="00B314DE">
            <w:pPr>
              <w:pStyle w:val="GSATableText"/>
            </w:pPr>
          </w:p>
        </w:tc>
      </w:tr>
    </w:tbl>
    <w:p w14:paraId="1E672777" w14:textId="77777777" w:rsidR="006D30E4" w:rsidRDefault="006D30E4" w:rsidP="00DA4990"/>
    <w:p w14:paraId="7661AF95" w14:textId="77777777" w:rsidR="000D1972" w:rsidRDefault="004D1B76" w:rsidP="00DA4990">
      <w:pPr>
        <w:pStyle w:val="Heading2"/>
      </w:pPr>
      <w:bookmarkStart w:id="618" w:name="_Toc383429462"/>
      <w:bookmarkStart w:id="619" w:name="_Toc383433236"/>
      <w:bookmarkStart w:id="620" w:name="_Toc383444468"/>
      <w:bookmarkStart w:id="621" w:name="_Toc385594107"/>
      <w:bookmarkStart w:id="622" w:name="_Toc385594499"/>
      <w:bookmarkStart w:id="623" w:name="_Toc385594887"/>
      <w:bookmarkStart w:id="624" w:name="_Toc449543318"/>
      <w:bookmarkStart w:id="625" w:name="_Toc464803534"/>
      <w:r w:rsidRPr="002C3786">
        <w:t>Awareness and Training (AT)</w:t>
      </w:r>
      <w:bookmarkEnd w:id="618"/>
      <w:bookmarkEnd w:id="619"/>
      <w:bookmarkEnd w:id="620"/>
      <w:bookmarkEnd w:id="621"/>
      <w:bookmarkEnd w:id="622"/>
      <w:bookmarkEnd w:id="623"/>
      <w:bookmarkEnd w:id="624"/>
      <w:bookmarkEnd w:id="625"/>
      <w:r w:rsidR="00D22CAC">
        <w:t xml:space="preserve"> </w:t>
      </w:r>
    </w:p>
    <w:p w14:paraId="1C99DF8B" w14:textId="77777777" w:rsidR="000D1972" w:rsidRDefault="00347D0E" w:rsidP="005972CC">
      <w:pPr>
        <w:pStyle w:val="Heading3"/>
      </w:pPr>
      <w:bookmarkStart w:id="626" w:name="_Toc149090518"/>
      <w:bookmarkStart w:id="627" w:name="_Toc383429463"/>
      <w:bookmarkStart w:id="628" w:name="_Toc383433237"/>
      <w:bookmarkStart w:id="629" w:name="_Toc383444469"/>
      <w:bookmarkStart w:id="630" w:name="_Toc385594108"/>
      <w:bookmarkStart w:id="631" w:name="_Toc385594500"/>
      <w:bookmarkStart w:id="632" w:name="_Toc385594888"/>
      <w:bookmarkStart w:id="633" w:name="_Toc388620742"/>
      <w:bookmarkStart w:id="634" w:name="_Toc449543319"/>
      <w:bookmarkStart w:id="635" w:name="_Toc464803535"/>
      <w:r w:rsidRPr="002C3786">
        <w:t>AT-1</w:t>
      </w:r>
      <w:r>
        <w:t xml:space="preserve"> </w:t>
      </w:r>
      <w:r w:rsidR="004D1B76" w:rsidRPr="002C3786">
        <w:t xml:space="preserve">Security Awareness and Training Policy and Procedures </w:t>
      </w:r>
      <w:bookmarkEnd w:id="626"/>
      <w:bookmarkEnd w:id="627"/>
      <w:bookmarkEnd w:id="628"/>
      <w:bookmarkEnd w:id="629"/>
      <w:bookmarkEnd w:id="630"/>
      <w:bookmarkEnd w:id="631"/>
      <w:bookmarkEnd w:id="632"/>
      <w:bookmarkEnd w:id="633"/>
      <w:r w:rsidR="00D22CAC">
        <w:t>(L)</w:t>
      </w:r>
      <w:r w:rsidR="006A3316">
        <w:t xml:space="preserve"> </w:t>
      </w:r>
      <w:r w:rsidR="00D22CAC">
        <w:t>(M)</w:t>
      </w:r>
      <w:bookmarkEnd w:id="634"/>
      <w:bookmarkEnd w:id="635"/>
    </w:p>
    <w:p w14:paraId="56218713" w14:textId="77777777" w:rsidR="004D1B76" w:rsidRPr="002C3786" w:rsidRDefault="004D1B76" w:rsidP="00AD4801">
      <w:pPr>
        <w:keepNext/>
        <w:widowControl/>
        <w:rPr>
          <w:bCs/>
        </w:rPr>
      </w:pPr>
      <w:r w:rsidRPr="002C3786">
        <w:t>The organization</w:t>
      </w:r>
      <w:r w:rsidR="001B2377">
        <w:t>:</w:t>
      </w:r>
      <w:r w:rsidRPr="002C3786">
        <w:t xml:space="preserve"> </w:t>
      </w:r>
    </w:p>
    <w:p w14:paraId="5F47CADA" w14:textId="77777777" w:rsidR="000D1972" w:rsidRDefault="00AE3199" w:rsidP="00914FE7">
      <w:pPr>
        <w:pStyle w:val="GSAListParagraphalpha"/>
        <w:numPr>
          <w:ilvl w:val="0"/>
          <w:numId w:val="153"/>
        </w:numPr>
      </w:pPr>
      <w:r w:rsidRPr="00AE3199">
        <w:t>Develops</w:t>
      </w:r>
      <w:r w:rsidR="001B2377" w:rsidRPr="005A3C81">
        <w:t xml:space="preserve">, </w:t>
      </w:r>
      <w:r w:rsidRPr="00AE3199">
        <w:t>documents, and disseminates to [</w:t>
      </w:r>
      <w:r w:rsidRPr="00D62A31">
        <w:rPr>
          <w:rStyle w:val="GSAItalicEmphasisChar"/>
        </w:rPr>
        <w:t>Assignment: organization-defined personnel or roles</w:t>
      </w:r>
      <w:r w:rsidRPr="00AE3199">
        <w:t>]:</w:t>
      </w:r>
    </w:p>
    <w:p w14:paraId="603DFD10" w14:textId="77777777" w:rsidR="000D1972" w:rsidRPr="00EC6A66" w:rsidRDefault="00AE3199" w:rsidP="00914FE7">
      <w:pPr>
        <w:pStyle w:val="GSAListParagraphalpha2"/>
        <w:numPr>
          <w:ilvl w:val="1"/>
          <w:numId w:val="141"/>
        </w:numPr>
      </w:pPr>
      <w:r w:rsidRPr="00EC6A66">
        <w:t>A security awareness and training policy that addresses purpose, scope, roles, responsibilities, management commitment, coordination among organizational entities, and compliance; and</w:t>
      </w:r>
    </w:p>
    <w:p w14:paraId="45222FEB" w14:textId="77777777" w:rsidR="000D1972" w:rsidRPr="00EC6A66" w:rsidRDefault="00AE3199" w:rsidP="00914FE7">
      <w:pPr>
        <w:pStyle w:val="GSAListParagraphalpha2"/>
        <w:numPr>
          <w:ilvl w:val="1"/>
          <w:numId w:val="141"/>
        </w:numPr>
      </w:pPr>
      <w:r w:rsidRPr="00EC6A66">
        <w:t xml:space="preserve"> Procedures to facilitate the implementation of the security awareness and training policy and associated security awareness and training controls; and</w:t>
      </w:r>
    </w:p>
    <w:p w14:paraId="4B9533CB" w14:textId="77777777" w:rsidR="000D1972" w:rsidRDefault="00AE3199" w:rsidP="00914FE7">
      <w:pPr>
        <w:pStyle w:val="GSAListParagraphalpha"/>
        <w:numPr>
          <w:ilvl w:val="0"/>
          <w:numId w:val="96"/>
        </w:numPr>
      </w:pPr>
      <w:r w:rsidRPr="00AE3199">
        <w:t>Reviews and updates the current:</w:t>
      </w:r>
    </w:p>
    <w:p w14:paraId="35F0E264" w14:textId="77777777" w:rsidR="000D1972" w:rsidRDefault="00AE3199" w:rsidP="00914FE7">
      <w:pPr>
        <w:pStyle w:val="GSAListParagraphalpha2"/>
        <w:numPr>
          <w:ilvl w:val="1"/>
          <w:numId w:val="122"/>
        </w:numPr>
      </w:pPr>
      <w:r w:rsidRPr="00AE3199">
        <w:t>Security awareness and training policy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Pr="00A85013">
        <w:rPr>
          <w:rStyle w:val="GSAItalicEmphasisChar"/>
        </w:rPr>
        <w:t>at least every 3 years</w:t>
      </w:r>
      <w:r w:rsidRPr="00AE3199">
        <w:t>]; and</w:t>
      </w:r>
    </w:p>
    <w:p w14:paraId="7529E287" w14:textId="77777777" w:rsidR="000D1972" w:rsidRDefault="00AE3199" w:rsidP="00914FE7">
      <w:pPr>
        <w:pStyle w:val="GSAListParagraphalpha2"/>
        <w:numPr>
          <w:ilvl w:val="1"/>
          <w:numId w:val="122"/>
        </w:numPr>
      </w:pPr>
      <w:r w:rsidRPr="00AE3199">
        <w:t>Security awareness and training procedures [</w:t>
      </w:r>
      <w:r w:rsidR="00895AF9">
        <w:rPr>
          <w:rStyle w:val="GSAItalicEmphasisChar"/>
        </w:rPr>
        <w:t>FedRAMP</w:t>
      </w:r>
      <w:r w:rsidR="0010717C" w:rsidRPr="00D62A31">
        <w:rPr>
          <w:rStyle w:val="GSAItalicEmphasisChar"/>
        </w:rPr>
        <w:t xml:space="preserve"> Assignment</w:t>
      </w:r>
      <w:r w:rsidRPr="00D62A31">
        <w:rPr>
          <w:rStyle w:val="GSAItalicEmphasisChar"/>
        </w:rPr>
        <w:t>: at least annually</w:t>
      </w:r>
      <w:r w:rsidRPr="00AE3199">
        <w:t>].</w:t>
      </w:r>
    </w:p>
    <w:p w14:paraId="62E44AD4" w14:textId="77777777" w:rsidR="00ED5D7F" w:rsidRPr="00ED5D7F" w:rsidRDefault="00ED5D7F" w:rsidP="00ED5D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3B991CD" w14:textId="77777777" w:rsidTr="001C310B">
        <w:trPr>
          <w:cantSplit/>
          <w:trHeight w:val="288"/>
          <w:tblHeader/>
        </w:trPr>
        <w:tc>
          <w:tcPr>
            <w:tcW w:w="811" w:type="pct"/>
            <w:shd w:val="clear" w:color="auto" w:fill="DBE5F1" w:themeFill="accent1" w:themeFillTint="33"/>
            <w:tcMar>
              <w:top w:w="43" w:type="dxa"/>
              <w:bottom w:w="43" w:type="dxa"/>
            </w:tcMar>
          </w:tcPr>
          <w:p w14:paraId="6B179588" w14:textId="77777777" w:rsidR="00AA326F" w:rsidRPr="002C3786" w:rsidRDefault="00347D0E" w:rsidP="00855F77">
            <w:pPr>
              <w:pStyle w:val="GSATableHeading"/>
            </w:pPr>
            <w:r w:rsidRPr="00943A78">
              <w:t>AT-1</w:t>
            </w:r>
          </w:p>
        </w:tc>
        <w:tc>
          <w:tcPr>
            <w:tcW w:w="4189" w:type="pct"/>
            <w:shd w:val="clear" w:color="auto" w:fill="DBE5F1" w:themeFill="accent1" w:themeFillTint="33"/>
          </w:tcPr>
          <w:p w14:paraId="02D07F8A" w14:textId="77777777" w:rsidR="00AA326F" w:rsidRPr="002C3786" w:rsidRDefault="00AA326F" w:rsidP="00855F77">
            <w:pPr>
              <w:pStyle w:val="GSATableHeading"/>
            </w:pPr>
            <w:r w:rsidRPr="002C3786">
              <w:t>Control Summary Information</w:t>
            </w:r>
          </w:p>
        </w:tc>
      </w:tr>
      <w:tr w:rsidR="00AA326F" w:rsidRPr="002C3786" w14:paraId="1631BB1F" w14:textId="77777777" w:rsidTr="001C310B">
        <w:trPr>
          <w:trHeight w:val="288"/>
        </w:trPr>
        <w:tc>
          <w:tcPr>
            <w:tcW w:w="5000" w:type="pct"/>
            <w:gridSpan w:val="2"/>
            <w:tcMar>
              <w:top w:w="43" w:type="dxa"/>
              <w:bottom w:w="43" w:type="dxa"/>
            </w:tcMar>
          </w:tcPr>
          <w:p w14:paraId="511B0F96" w14:textId="77777777" w:rsidR="00AA326F" w:rsidRPr="002C3786" w:rsidRDefault="00AA326F" w:rsidP="00855F77">
            <w:pPr>
              <w:pStyle w:val="GSATableText"/>
              <w:keepNext/>
              <w:keepLines/>
            </w:pPr>
            <w:r w:rsidRPr="002C3786">
              <w:t>Responsible Role:</w:t>
            </w:r>
            <w:r>
              <w:t xml:space="preserve"> </w:t>
            </w:r>
          </w:p>
        </w:tc>
      </w:tr>
      <w:tr w:rsidR="00AA326F" w:rsidRPr="00D00D47" w14:paraId="2DA9636F" w14:textId="77777777" w:rsidTr="001C310B">
        <w:trPr>
          <w:trHeight w:val="288"/>
        </w:trPr>
        <w:tc>
          <w:tcPr>
            <w:tcW w:w="5000" w:type="pct"/>
            <w:gridSpan w:val="2"/>
            <w:tcMar>
              <w:top w:w="43" w:type="dxa"/>
              <w:bottom w:w="43" w:type="dxa"/>
            </w:tcMar>
          </w:tcPr>
          <w:p w14:paraId="0CE44EA2" w14:textId="77777777" w:rsidR="00AA326F" w:rsidRPr="00D00D47" w:rsidRDefault="00347D0E" w:rsidP="001C1E79">
            <w:pPr>
              <w:pStyle w:val="GSATableText"/>
            </w:pPr>
            <w:r w:rsidRPr="00943A78">
              <w:t>Parameter AT-1(a):</w:t>
            </w:r>
            <w:r>
              <w:t xml:space="preserve"> </w:t>
            </w:r>
          </w:p>
        </w:tc>
      </w:tr>
      <w:tr w:rsidR="00347D0E" w:rsidRPr="00D00D47" w14:paraId="1AE21CF3" w14:textId="77777777" w:rsidTr="001C310B">
        <w:trPr>
          <w:trHeight w:val="288"/>
        </w:trPr>
        <w:tc>
          <w:tcPr>
            <w:tcW w:w="5000" w:type="pct"/>
            <w:gridSpan w:val="2"/>
            <w:tcMar>
              <w:top w:w="43" w:type="dxa"/>
              <w:bottom w:w="43" w:type="dxa"/>
            </w:tcMar>
          </w:tcPr>
          <w:p w14:paraId="56587735" w14:textId="77777777" w:rsidR="00347D0E" w:rsidRPr="00D00D47" w:rsidRDefault="00347D0E" w:rsidP="001C1E79">
            <w:pPr>
              <w:pStyle w:val="GSATableText"/>
            </w:pPr>
            <w:r w:rsidRPr="00943A78">
              <w:t xml:space="preserve">Parameter AT-1(b)(1): </w:t>
            </w:r>
          </w:p>
        </w:tc>
      </w:tr>
      <w:tr w:rsidR="00AA326F" w:rsidRPr="00D00D47" w14:paraId="3597365F" w14:textId="77777777" w:rsidTr="001C310B">
        <w:trPr>
          <w:trHeight w:val="288"/>
        </w:trPr>
        <w:tc>
          <w:tcPr>
            <w:tcW w:w="5000" w:type="pct"/>
            <w:gridSpan w:val="2"/>
            <w:tcMar>
              <w:top w:w="43" w:type="dxa"/>
              <w:bottom w:w="43" w:type="dxa"/>
            </w:tcMar>
          </w:tcPr>
          <w:p w14:paraId="6F7D50F2" w14:textId="77777777" w:rsidR="00AA326F" w:rsidRPr="00D00D47" w:rsidRDefault="00347D0E" w:rsidP="001C1E79">
            <w:pPr>
              <w:pStyle w:val="GSATableText"/>
            </w:pPr>
            <w:r w:rsidRPr="00943A78">
              <w:t xml:space="preserve">Parameter AT-1(b)(2): </w:t>
            </w:r>
          </w:p>
        </w:tc>
      </w:tr>
      <w:tr w:rsidR="00AA326F" w:rsidRPr="002C3786" w14:paraId="6175FBE8" w14:textId="77777777" w:rsidTr="001C310B">
        <w:trPr>
          <w:trHeight w:val="288"/>
        </w:trPr>
        <w:tc>
          <w:tcPr>
            <w:tcW w:w="5000" w:type="pct"/>
            <w:gridSpan w:val="2"/>
            <w:tcMar>
              <w:top w:w="43" w:type="dxa"/>
              <w:bottom w:w="43" w:type="dxa"/>
            </w:tcMar>
            <w:vAlign w:val="bottom"/>
          </w:tcPr>
          <w:p w14:paraId="050DA811" w14:textId="77777777" w:rsidR="00AA326F" w:rsidRPr="002C3786" w:rsidRDefault="00AA326F" w:rsidP="00DA4990">
            <w:pPr>
              <w:pStyle w:val="GSATableText"/>
            </w:pPr>
            <w:r w:rsidRPr="002C3786">
              <w:t>Implementation Status (check all that apply):</w:t>
            </w:r>
          </w:p>
          <w:p w14:paraId="77F54793" w14:textId="77777777" w:rsidR="00AA326F" w:rsidRPr="002C3786" w:rsidRDefault="00CB38BB" w:rsidP="00DA4990">
            <w:pPr>
              <w:pStyle w:val="GSATableText"/>
            </w:pPr>
            <w:sdt>
              <w:sdtPr>
                <w:id w:val="-119530114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17C7C379" w14:textId="77777777" w:rsidR="00AA326F" w:rsidRPr="002C3786" w:rsidRDefault="00CB38BB" w:rsidP="00DA4990">
            <w:pPr>
              <w:pStyle w:val="GSATableText"/>
            </w:pPr>
            <w:sdt>
              <w:sdtPr>
                <w:id w:val="-158521279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65A2B02D" w14:textId="77777777" w:rsidR="00AA326F" w:rsidRPr="002C3786" w:rsidRDefault="00CB38BB" w:rsidP="00DA4990">
            <w:pPr>
              <w:pStyle w:val="GSATableText"/>
            </w:pPr>
            <w:sdt>
              <w:sdtPr>
                <w:id w:val="-169930504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2D4DA988" w14:textId="77777777" w:rsidR="00AA326F" w:rsidRPr="002C3786" w:rsidRDefault="00CB38BB" w:rsidP="00DA4990">
            <w:pPr>
              <w:pStyle w:val="GSATableText"/>
            </w:pPr>
            <w:sdt>
              <w:sdtPr>
                <w:id w:val="-11137139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176D9190" w14:textId="77777777" w:rsidR="00AA326F" w:rsidRPr="002C3786" w:rsidRDefault="00CB38BB" w:rsidP="00DA4990">
            <w:pPr>
              <w:pStyle w:val="GSATableText"/>
            </w:pPr>
            <w:sdt>
              <w:sdtPr>
                <w:id w:val="-32984434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40959FFF" w14:textId="77777777" w:rsidTr="001C310B">
        <w:trPr>
          <w:trHeight w:val="288"/>
        </w:trPr>
        <w:tc>
          <w:tcPr>
            <w:tcW w:w="5000" w:type="pct"/>
            <w:gridSpan w:val="2"/>
            <w:tcMar>
              <w:top w:w="43" w:type="dxa"/>
              <w:bottom w:w="43" w:type="dxa"/>
            </w:tcMar>
            <w:vAlign w:val="bottom"/>
          </w:tcPr>
          <w:p w14:paraId="064DCEC6" w14:textId="77777777" w:rsidR="00AA326F" w:rsidRPr="002C3786" w:rsidRDefault="00AA326F" w:rsidP="00DA4990">
            <w:pPr>
              <w:pStyle w:val="GSATableText"/>
            </w:pPr>
            <w:r w:rsidRPr="002C3786">
              <w:t>Control Origination (check all that apply):</w:t>
            </w:r>
          </w:p>
          <w:p w14:paraId="72022D16" w14:textId="77777777" w:rsidR="00AA326F" w:rsidRPr="002C3786" w:rsidRDefault="00CB38BB" w:rsidP="00DA4990">
            <w:pPr>
              <w:pStyle w:val="GSATableText"/>
            </w:pPr>
            <w:sdt>
              <w:sdtPr>
                <w:id w:val="-156524352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588896CF" w14:textId="77777777" w:rsidR="00AA326F" w:rsidRPr="002C3786" w:rsidRDefault="00CB38BB" w:rsidP="00DA4990">
            <w:pPr>
              <w:pStyle w:val="GSATableText"/>
            </w:pPr>
            <w:sdt>
              <w:sdtPr>
                <w:id w:val="63499166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0B0E59BF" w14:textId="77777777" w:rsidR="00AA326F" w:rsidRPr="002C3786" w:rsidRDefault="00CB38BB" w:rsidP="00DA4990">
            <w:pPr>
              <w:pStyle w:val="GSATableText"/>
            </w:pPr>
            <w:sdt>
              <w:sdtPr>
                <w:id w:val="-7459838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tc>
      </w:tr>
    </w:tbl>
    <w:p w14:paraId="4727C889"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47D0E" w:rsidRPr="002C3786" w14:paraId="611845A0" w14:textId="77777777" w:rsidTr="001C310B">
        <w:trPr>
          <w:cantSplit/>
          <w:trHeight w:val="288"/>
          <w:tblHeader/>
        </w:trPr>
        <w:tc>
          <w:tcPr>
            <w:tcW w:w="5000" w:type="pct"/>
            <w:gridSpan w:val="2"/>
            <w:shd w:val="clear" w:color="auto" w:fill="DBE5F1" w:themeFill="accent1" w:themeFillTint="33"/>
            <w:vAlign w:val="center"/>
          </w:tcPr>
          <w:p w14:paraId="5C4513DF" w14:textId="77777777" w:rsidR="00347D0E" w:rsidRPr="002C3786" w:rsidRDefault="00347D0E" w:rsidP="00855F77">
            <w:pPr>
              <w:pStyle w:val="GSATableHeading"/>
            </w:pPr>
            <w:r w:rsidRPr="00943A78">
              <w:t>AT-1 What is the solution and how is it implemented?</w:t>
            </w:r>
          </w:p>
        </w:tc>
      </w:tr>
      <w:tr w:rsidR="00347D0E" w:rsidRPr="0036708B" w14:paraId="69222CAF" w14:textId="77777777" w:rsidTr="001C310B">
        <w:trPr>
          <w:trHeight w:val="288"/>
        </w:trPr>
        <w:tc>
          <w:tcPr>
            <w:tcW w:w="484" w:type="pct"/>
            <w:tcBorders>
              <w:right w:val="nil"/>
            </w:tcBorders>
            <w:shd w:val="clear" w:color="auto" w:fill="DBE5F1" w:themeFill="accent1" w:themeFillTint="33"/>
          </w:tcPr>
          <w:p w14:paraId="7B33EF60" w14:textId="77777777" w:rsidR="00347D0E" w:rsidRPr="002C3786" w:rsidRDefault="00347D0E" w:rsidP="00855F77">
            <w:pPr>
              <w:pStyle w:val="GSATableHeading"/>
            </w:pPr>
            <w:r w:rsidRPr="002C3786">
              <w:t>Part a</w:t>
            </w:r>
          </w:p>
        </w:tc>
        <w:tc>
          <w:tcPr>
            <w:tcW w:w="4516" w:type="pct"/>
            <w:tcMar>
              <w:top w:w="43" w:type="dxa"/>
              <w:bottom w:w="43" w:type="dxa"/>
            </w:tcMar>
          </w:tcPr>
          <w:p w14:paraId="1273376E" w14:textId="77777777" w:rsidR="00347D0E" w:rsidRPr="0036708B" w:rsidRDefault="00347D0E" w:rsidP="00855F77">
            <w:pPr>
              <w:pStyle w:val="GSATableText"/>
              <w:keepNext/>
              <w:keepLines/>
            </w:pPr>
          </w:p>
        </w:tc>
      </w:tr>
      <w:tr w:rsidR="00347D0E" w:rsidRPr="0036708B" w14:paraId="3240F5DF" w14:textId="77777777" w:rsidTr="001C310B">
        <w:trPr>
          <w:trHeight w:val="288"/>
        </w:trPr>
        <w:tc>
          <w:tcPr>
            <w:tcW w:w="484" w:type="pct"/>
            <w:tcBorders>
              <w:right w:val="nil"/>
            </w:tcBorders>
            <w:shd w:val="clear" w:color="auto" w:fill="DBE5F1" w:themeFill="accent1" w:themeFillTint="33"/>
          </w:tcPr>
          <w:p w14:paraId="5F19187A" w14:textId="77777777" w:rsidR="00347D0E" w:rsidRPr="002C3786" w:rsidRDefault="00347D0E" w:rsidP="00E03A24">
            <w:pPr>
              <w:pStyle w:val="GSATableHeading"/>
            </w:pPr>
            <w:r w:rsidRPr="002C3786">
              <w:t>Part b</w:t>
            </w:r>
          </w:p>
        </w:tc>
        <w:tc>
          <w:tcPr>
            <w:tcW w:w="4516" w:type="pct"/>
            <w:tcMar>
              <w:top w:w="43" w:type="dxa"/>
              <w:bottom w:w="43" w:type="dxa"/>
            </w:tcMar>
          </w:tcPr>
          <w:p w14:paraId="60CCF788" w14:textId="77777777" w:rsidR="00347D0E" w:rsidRPr="0036708B" w:rsidRDefault="00347D0E" w:rsidP="00DA4990">
            <w:pPr>
              <w:pStyle w:val="GSATableText"/>
            </w:pPr>
          </w:p>
        </w:tc>
      </w:tr>
    </w:tbl>
    <w:p w14:paraId="01254136" w14:textId="77777777" w:rsidR="00710FDF" w:rsidRPr="002C3786" w:rsidRDefault="00710FDF" w:rsidP="00DA4990"/>
    <w:p w14:paraId="0D4355E4" w14:textId="77777777" w:rsidR="000D1972" w:rsidRDefault="00347D0E" w:rsidP="005972CC">
      <w:pPr>
        <w:pStyle w:val="Heading3"/>
      </w:pPr>
      <w:bookmarkStart w:id="636" w:name="_Toc149090519"/>
      <w:bookmarkStart w:id="637" w:name="_Toc383429464"/>
      <w:bookmarkStart w:id="638" w:name="_Toc383433238"/>
      <w:bookmarkStart w:id="639" w:name="_Toc383444470"/>
      <w:bookmarkStart w:id="640" w:name="_Toc385594109"/>
      <w:bookmarkStart w:id="641" w:name="_Toc385594501"/>
      <w:bookmarkStart w:id="642" w:name="_Toc385594889"/>
      <w:bookmarkStart w:id="643" w:name="_Toc388620743"/>
      <w:bookmarkStart w:id="644" w:name="_Toc449543321"/>
      <w:bookmarkStart w:id="645" w:name="_Toc464803536"/>
      <w:r w:rsidRPr="002C3786">
        <w:t>AT-2</w:t>
      </w:r>
      <w:r>
        <w:t xml:space="preserve"> </w:t>
      </w:r>
      <w:r w:rsidR="004D1B76" w:rsidRPr="002C3786">
        <w:t xml:space="preserve">Security Awareness </w:t>
      </w:r>
      <w:bookmarkEnd w:id="636"/>
      <w:bookmarkEnd w:id="637"/>
      <w:bookmarkEnd w:id="638"/>
      <w:bookmarkEnd w:id="639"/>
      <w:bookmarkEnd w:id="640"/>
      <w:bookmarkEnd w:id="641"/>
      <w:bookmarkEnd w:id="642"/>
      <w:bookmarkEnd w:id="643"/>
      <w:r w:rsidR="006A3316">
        <w:t>(L)</w:t>
      </w:r>
      <w:r w:rsidR="00081708">
        <w:t xml:space="preserve"> </w:t>
      </w:r>
      <w:r w:rsidR="006A3316">
        <w:t>(M)</w:t>
      </w:r>
      <w:r w:rsidR="00081708">
        <w:t xml:space="preserve"> </w:t>
      </w:r>
      <w:r w:rsidR="006A3316">
        <w:t>(H)</w:t>
      </w:r>
      <w:bookmarkEnd w:id="644"/>
      <w:bookmarkEnd w:id="645"/>
    </w:p>
    <w:p w14:paraId="6B42B1D1" w14:textId="77777777" w:rsidR="00176CE4" w:rsidRPr="00176CE4" w:rsidRDefault="00176CE4" w:rsidP="00DA4990">
      <w:r w:rsidRPr="00176CE4">
        <w:t>The organization provides basic security awareness training to information system users (including managers, senior executives, and contractors):</w:t>
      </w:r>
    </w:p>
    <w:p w14:paraId="78AC87C9" w14:textId="77777777" w:rsidR="000D1972" w:rsidRDefault="00176CE4" w:rsidP="00914FE7">
      <w:pPr>
        <w:pStyle w:val="GSAListParagraphalpha"/>
        <w:numPr>
          <w:ilvl w:val="0"/>
          <w:numId w:val="95"/>
        </w:numPr>
      </w:pPr>
      <w:r w:rsidRPr="00176CE4">
        <w:t>As part of initial training for new users;</w:t>
      </w:r>
    </w:p>
    <w:p w14:paraId="0DE21EFC" w14:textId="77777777" w:rsidR="000D1972" w:rsidRDefault="00176CE4" w:rsidP="00914FE7">
      <w:pPr>
        <w:pStyle w:val="GSAListParagraphalpha"/>
        <w:numPr>
          <w:ilvl w:val="0"/>
          <w:numId w:val="95"/>
        </w:numPr>
      </w:pPr>
      <w:r w:rsidRPr="00176CE4">
        <w:t>When required by information system changes; and</w:t>
      </w:r>
    </w:p>
    <w:p w14:paraId="36CB71DB" w14:textId="77777777" w:rsidR="000D1972" w:rsidRDefault="00176CE4" w:rsidP="00914FE7">
      <w:pPr>
        <w:pStyle w:val="GSAListParagraphalpha"/>
        <w:numPr>
          <w:ilvl w:val="0"/>
          <w:numId w:val="95"/>
        </w:numPr>
      </w:pPr>
      <w:r w:rsidRPr="00176CE4">
        <w:t>[</w:t>
      </w:r>
      <w:r w:rsidR="00895AF9">
        <w:rPr>
          <w:rStyle w:val="GSAItalicEmphasisChar"/>
        </w:rPr>
        <w:t>FedRAMP</w:t>
      </w:r>
      <w:r w:rsidR="0010717C" w:rsidRPr="00D62A31">
        <w:rPr>
          <w:rStyle w:val="GSAItalicEmphasisChar"/>
        </w:rPr>
        <w:t xml:space="preserve"> Assignment</w:t>
      </w:r>
      <w:r w:rsidR="00AE3199" w:rsidRPr="00D62A31">
        <w:rPr>
          <w:rStyle w:val="GSAItalicEmphasisChar"/>
        </w:rPr>
        <w:t>: at least annually</w:t>
      </w:r>
      <w:r w:rsidRPr="00176CE4">
        <w:t>] thereafter.</w:t>
      </w:r>
    </w:p>
    <w:p w14:paraId="35DB9CE6" w14:textId="77777777" w:rsidR="00710FDF" w:rsidRDefault="00710F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5328B2E" w14:textId="77777777" w:rsidTr="001C310B">
        <w:trPr>
          <w:cantSplit/>
          <w:trHeight w:val="288"/>
          <w:tblHeader/>
        </w:trPr>
        <w:tc>
          <w:tcPr>
            <w:tcW w:w="811" w:type="pct"/>
            <w:shd w:val="clear" w:color="auto" w:fill="DBE5F1" w:themeFill="accent1" w:themeFillTint="33"/>
            <w:tcMar>
              <w:top w:w="43" w:type="dxa"/>
              <w:bottom w:w="43" w:type="dxa"/>
            </w:tcMar>
          </w:tcPr>
          <w:p w14:paraId="451F0230" w14:textId="77777777" w:rsidR="00AA326F" w:rsidRPr="002C3786" w:rsidRDefault="00347D0E" w:rsidP="00855F77">
            <w:pPr>
              <w:pStyle w:val="GSATableHeading"/>
            </w:pPr>
            <w:r w:rsidRPr="00943A78">
              <w:t>AT-2</w:t>
            </w:r>
          </w:p>
        </w:tc>
        <w:tc>
          <w:tcPr>
            <w:tcW w:w="4189" w:type="pct"/>
            <w:shd w:val="clear" w:color="auto" w:fill="DBE5F1" w:themeFill="accent1" w:themeFillTint="33"/>
          </w:tcPr>
          <w:p w14:paraId="51A3D516" w14:textId="77777777" w:rsidR="00AA326F" w:rsidRPr="002C3786" w:rsidRDefault="00AA326F" w:rsidP="00855F77">
            <w:pPr>
              <w:pStyle w:val="GSATableHeading"/>
            </w:pPr>
            <w:r w:rsidRPr="002C3786">
              <w:t>Control Summary Information</w:t>
            </w:r>
          </w:p>
        </w:tc>
      </w:tr>
      <w:tr w:rsidR="00AA326F" w:rsidRPr="002C3786" w14:paraId="05EAA8C6" w14:textId="77777777" w:rsidTr="001C310B">
        <w:trPr>
          <w:trHeight w:val="288"/>
        </w:trPr>
        <w:tc>
          <w:tcPr>
            <w:tcW w:w="5000" w:type="pct"/>
            <w:gridSpan w:val="2"/>
            <w:tcMar>
              <w:top w:w="43" w:type="dxa"/>
              <w:bottom w:w="43" w:type="dxa"/>
            </w:tcMar>
          </w:tcPr>
          <w:p w14:paraId="4F12238D" w14:textId="77777777" w:rsidR="00AA326F" w:rsidRPr="002C3786" w:rsidRDefault="00AA326F" w:rsidP="00855F77">
            <w:pPr>
              <w:pStyle w:val="GSATableText"/>
              <w:keepNext/>
              <w:keepLines/>
            </w:pPr>
            <w:r w:rsidRPr="002C3786">
              <w:t>Responsible Role:</w:t>
            </w:r>
            <w:r>
              <w:t xml:space="preserve"> </w:t>
            </w:r>
          </w:p>
        </w:tc>
      </w:tr>
      <w:tr w:rsidR="00AA326F" w:rsidRPr="00D00D47" w14:paraId="0064E100" w14:textId="77777777" w:rsidTr="001C310B">
        <w:trPr>
          <w:trHeight w:val="288"/>
        </w:trPr>
        <w:tc>
          <w:tcPr>
            <w:tcW w:w="5000" w:type="pct"/>
            <w:gridSpan w:val="2"/>
            <w:tcMar>
              <w:top w:w="43" w:type="dxa"/>
              <w:bottom w:w="43" w:type="dxa"/>
            </w:tcMar>
          </w:tcPr>
          <w:p w14:paraId="16597186" w14:textId="77777777" w:rsidR="00AA326F" w:rsidRPr="00D00D47" w:rsidRDefault="00347D0E" w:rsidP="001C1E79">
            <w:pPr>
              <w:pStyle w:val="GSATableText"/>
            </w:pPr>
            <w:r w:rsidRPr="00943A78">
              <w:t>Parameter AT-2(c):</w:t>
            </w:r>
            <w:r>
              <w:t xml:space="preserve"> </w:t>
            </w:r>
          </w:p>
        </w:tc>
      </w:tr>
      <w:tr w:rsidR="00AA326F" w:rsidRPr="002C3786" w14:paraId="4EE3E2CA" w14:textId="77777777" w:rsidTr="001C310B">
        <w:trPr>
          <w:trHeight w:val="288"/>
        </w:trPr>
        <w:tc>
          <w:tcPr>
            <w:tcW w:w="5000" w:type="pct"/>
            <w:gridSpan w:val="2"/>
            <w:tcMar>
              <w:top w:w="43" w:type="dxa"/>
              <w:bottom w:w="43" w:type="dxa"/>
            </w:tcMar>
            <w:vAlign w:val="bottom"/>
          </w:tcPr>
          <w:p w14:paraId="39185CC5" w14:textId="77777777" w:rsidR="00AA326F" w:rsidRPr="002C3786" w:rsidRDefault="00AA326F" w:rsidP="00DA4990">
            <w:pPr>
              <w:pStyle w:val="GSATableText"/>
            </w:pPr>
            <w:r w:rsidRPr="002C3786">
              <w:t>Implementation Status (check all that apply):</w:t>
            </w:r>
          </w:p>
          <w:p w14:paraId="76ABCC01" w14:textId="77777777" w:rsidR="00AA326F" w:rsidRPr="002C3786" w:rsidRDefault="00CB38BB" w:rsidP="00DA4990">
            <w:pPr>
              <w:pStyle w:val="GSATableText"/>
            </w:pPr>
            <w:sdt>
              <w:sdtPr>
                <w:id w:val="-199702227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37BE33CE" w14:textId="77777777" w:rsidR="00AA326F" w:rsidRPr="002C3786" w:rsidRDefault="00CB38BB" w:rsidP="00DA4990">
            <w:pPr>
              <w:pStyle w:val="GSATableText"/>
            </w:pPr>
            <w:sdt>
              <w:sdtPr>
                <w:id w:val="-39173606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16D63FFA" w14:textId="77777777" w:rsidR="00AA326F" w:rsidRPr="002C3786" w:rsidRDefault="00CB38BB" w:rsidP="00DA4990">
            <w:pPr>
              <w:pStyle w:val="GSATableText"/>
            </w:pPr>
            <w:sdt>
              <w:sdtPr>
                <w:id w:val="92755088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34612101" w14:textId="77777777" w:rsidR="00AA326F" w:rsidRPr="002C3786" w:rsidRDefault="00CB38BB" w:rsidP="00DA4990">
            <w:pPr>
              <w:pStyle w:val="GSATableText"/>
            </w:pPr>
            <w:sdt>
              <w:sdtPr>
                <w:id w:val="99922552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0D3BEC46" w14:textId="77777777" w:rsidR="00AA326F" w:rsidRPr="002C3786" w:rsidRDefault="00CB38BB" w:rsidP="00DA4990">
            <w:pPr>
              <w:pStyle w:val="GSATableText"/>
            </w:pPr>
            <w:sdt>
              <w:sdtPr>
                <w:id w:val="12900955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2321EDC7" w14:textId="77777777" w:rsidTr="001C310B">
        <w:trPr>
          <w:trHeight w:val="288"/>
        </w:trPr>
        <w:tc>
          <w:tcPr>
            <w:tcW w:w="5000" w:type="pct"/>
            <w:gridSpan w:val="2"/>
            <w:tcMar>
              <w:top w:w="43" w:type="dxa"/>
              <w:bottom w:w="43" w:type="dxa"/>
            </w:tcMar>
            <w:vAlign w:val="bottom"/>
          </w:tcPr>
          <w:p w14:paraId="1780436A" w14:textId="77777777" w:rsidR="00AA326F" w:rsidRPr="002C3786" w:rsidRDefault="00AA326F" w:rsidP="00DA4990">
            <w:pPr>
              <w:pStyle w:val="GSATableText"/>
            </w:pPr>
            <w:r w:rsidRPr="002C3786">
              <w:t>Control Origination (check all that apply):</w:t>
            </w:r>
          </w:p>
          <w:p w14:paraId="2EA6FFCB" w14:textId="77777777" w:rsidR="00AA326F" w:rsidRPr="002C3786" w:rsidRDefault="00CB38BB" w:rsidP="00DA4990">
            <w:pPr>
              <w:pStyle w:val="GSATableText"/>
            </w:pPr>
            <w:sdt>
              <w:sdtPr>
                <w:id w:val="154980268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57AFD0C2" w14:textId="77777777" w:rsidR="00AA326F" w:rsidRPr="002C3786" w:rsidRDefault="00CB38BB" w:rsidP="00DA4990">
            <w:pPr>
              <w:pStyle w:val="GSATableText"/>
            </w:pPr>
            <w:sdt>
              <w:sdtPr>
                <w:id w:val="211432424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0EE87D4B" w14:textId="77777777" w:rsidR="00AA326F" w:rsidRPr="002C3786" w:rsidRDefault="00CB38BB" w:rsidP="00DA4990">
            <w:pPr>
              <w:pStyle w:val="GSATableText"/>
            </w:pPr>
            <w:sdt>
              <w:sdtPr>
                <w:id w:val="109899379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081B5F6C" w14:textId="77777777" w:rsidR="00AA326F" w:rsidRPr="002C3786" w:rsidRDefault="00CB38BB" w:rsidP="00DA4990">
            <w:pPr>
              <w:pStyle w:val="GSATableText"/>
            </w:pPr>
            <w:sdt>
              <w:sdtPr>
                <w:id w:val="-161304524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1D28560D" w14:textId="77777777" w:rsidR="00AA326F" w:rsidRPr="002C3786" w:rsidRDefault="00CB38BB" w:rsidP="00DA4990">
            <w:pPr>
              <w:pStyle w:val="GSATableText"/>
            </w:pPr>
            <w:sdt>
              <w:sdtPr>
                <w:id w:val="-156718562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2F7A03D2" w14:textId="77777777" w:rsidR="00AA326F" w:rsidRPr="002C3786" w:rsidRDefault="00CB38BB" w:rsidP="00DA4990">
            <w:pPr>
              <w:pStyle w:val="GSATableText"/>
            </w:pPr>
            <w:sdt>
              <w:sdtPr>
                <w:id w:val="202443252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76F1539F" w14:textId="1A03AF37" w:rsidR="00AA326F" w:rsidRPr="002C3786" w:rsidRDefault="00CB38BB" w:rsidP="00DA4990">
            <w:pPr>
              <w:pStyle w:val="GSATableText"/>
            </w:pPr>
            <w:sdt>
              <w:sdtPr>
                <w:id w:val="161872069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702006116"/>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944268011"/>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67ABBE3D"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47D0E" w:rsidRPr="002C3786" w14:paraId="294C60A1" w14:textId="77777777" w:rsidTr="001C310B">
        <w:trPr>
          <w:cantSplit/>
          <w:trHeight w:val="288"/>
          <w:tblHeader/>
        </w:trPr>
        <w:tc>
          <w:tcPr>
            <w:tcW w:w="5000" w:type="pct"/>
            <w:gridSpan w:val="2"/>
            <w:shd w:val="clear" w:color="auto" w:fill="DBE5F1" w:themeFill="accent1" w:themeFillTint="33"/>
            <w:vAlign w:val="center"/>
          </w:tcPr>
          <w:p w14:paraId="42AE06EC" w14:textId="77777777" w:rsidR="00347D0E" w:rsidRPr="002C3786" w:rsidRDefault="00347D0E" w:rsidP="00855F77">
            <w:pPr>
              <w:pStyle w:val="GSATableHeading"/>
            </w:pPr>
            <w:r w:rsidRPr="00943A78">
              <w:t>AT-2 What is the solution and how is it implemented?</w:t>
            </w:r>
          </w:p>
        </w:tc>
      </w:tr>
      <w:tr w:rsidR="00347D0E" w:rsidRPr="0036708B" w14:paraId="1682622B" w14:textId="77777777" w:rsidTr="001C310B">
        <w:trPr>
          <w:trHeight w:val="288"/>
        </w:trPr>
        <w:tc>
          <w:tcPr>
            <w:tcW w:w="484" w:type="pct"/>
            <w:tcBorders>
              <w:right w:val="nil"/>
            </w:tcBorders>
            <w:shd w:val="clear" w:color="auto" w:fill="DBE5F1" w:themeFill="accent1" w:themeFillTint="33"/>
          </w:tcPr>
          <w:p w14:paraId="7223D29B" w14:textId="77777777" w:rsidR="00347D0E" w:rsidRPr="002C3786" w:rsidRDefault="00347D0E" w:rsidP="00855F77">
            <w:pPr>
              <w:pStyle w:val="GSATableHeading"/>
            </w:pPr>
            <w:r w:rsidRPr="002C3786">
              <w:t>Part a</w:t>
            </w:r>
          </w:p>
        </w:tc>
        <w:tc>
          <w:tcPr>
            <w:tcW w:w="4516" w:type="pct"/>
            <w:tcMar>
              <w:top w:w="43" w:type="dxa"/>
              <w:bottom w:w="43" w:type="dxa"/>
            </w:tcMar>
          </w:tcPr>
          <w:p w14:paraId="63538782" w14:textId="77777777" w:rsidR="00347D0E" w:rsidRPr="0036708B" w:rsidRDefault="00347D0E" w:rsidP="00855F77">
            <w:pPr>
              <w:pStyle w:val="GSATableText"/>
              <w:keepNext/>
              <w:keepLines/>
            </w:pPr>
          </w:p>
        </w:tc>
      </w:tr>
      <w:tr w:rsidR="00347D0E" w:rsidRPr="0036708B" w14:paraId="7822299B" w14:textId="77777777" w:rsidTr="001C310B">
        <w:trPr>
          <w:trHeight w:val="288"/>
        </w:trPr>
        <w:tc>
          <w:tcPr>
            <w:tcW w:w="484" w:type="pct"/>
            <w:tcBorders>
              <w:right w:val="nil"/>
            </w:tcBorders>
            <w:shd w:val="clear" w:color="auto" w:fill="DBE5F1" w:themeFill="accent1" w:themeFillTint="33"/>
          </w:tcPr>
          <w:p w14:paraId="22FCBA3B" w14:textId="77777777" w:rsidR="00347D0E" w:rsidRPr="002C3786" w:rsidRDefault="00347D0E" w:rsidP="00E03A24">
            <w:pPr>
              <w:pStyle w:val="GSATableHeading"/>
            </w:pPr>
            <w:r w:rsidRPr="002C3786">
              <w:t>Part b</w:t>
            </w:r>
          </w:p>
        </w:tc>
        <w:tc>
          <w:tcPr>
            <w:tcW w:w="4516" w:type="pct"/>
            <w:tcMar>
              <w:top w:w="43" w:type="dxa"/>
              <w:bottom w:w="43" w:type="dxa"/>
            </w:tcMar>
          </w:tcPr>
          <w:p w14:paraId="54811C29" w14:textId="77777777" w:rsidR="00347D0E" w:rsidRPr="0036708B" w:rsidRDefault="00347D0E" w:rsidP="00DA4990">
            <w:pPr>
              <w:pStyle w:val="GSATableText"/>
            </w:pPr>
          </w:p>
        </w:tc>
      </w:tr>
      <w:tr w:rsidR="00347D0E" w:rsidRPr="0036708B" w14:paraId="37B91E1A" w14:textId="77777777" w:rsidTr="001C310B">
        <w:trPr>
          <w:trHeight w:val="288"/>
        </w:trPr>
        <w:tc>
          <w:tcPr>
            <w:tcW w:w="484" w:type="pct"/>
            <w:tcBorders>
              <w:right w:val="nil"/>
            </w:tcBorders>
            <w:shd w:val="clear" w:color="auto" w:fill="DBE5F1" w:themeFill="accent1" w:themeFillTint="33"/>
          </w:tcPr>
          <w:p w14:paraId="51A321E8" w14:textId="77777777" w:rsidR="00347D0E" w:rsidRPr="002C3786" w:rsidRDefault="00347D0E" w:rsidP="00E03A24">
            <w:pPr>
              <w:pStyle w:val="GSATableHeading"/>
            </w:pPr>
            <w:r w:rsidRPr="002C3786">
              <w:t xml:space="preserve">Part </w:t>
            </w:r>
            <w:r>
              <w:t>c</w:t>
            </w:r>
          </w:p>
        </w:tc>
        <w:tc>
          <w:tcPr>
            <w:tcW w:w="4516" w:type="pct"/>
            <w:tcMar>
              <w:top w:w="43" w:type="dxa"/>
              <w:bottom w:w="43" w:type="dxa"/>
            </w:tcMar>
          </w:tcPr>
          <w:p w14:paraId="7A58B232" w14:textId="77777777" w:rsidR="00347D0E" w:rsidRPr="0036708B" w:rsidRDefault="00347D0E" w:rsidP="00DA4990">
            <w:pPr>
              <w:pStyle w:val="GSATableText"/>
            </w:pPr>
          </w:p>
        </w:tc>
      </w:tr>
    </w:tbl>
    <w:p w14:paraId="53C4A1B0" w14:textId="77777777" w:rsidR="00710FDF" w:rsidRDefault="00710FDF" w:rsidP="00DA4990"/>
    <w:p w14:paraId="397BB966" w14:textId="77777777" w:rsidR="000D1972" w:rsidRDefault="00347D0E" w:rsidP="005972CC">
      <w:pPr>
        <w:pStyle w:val="Heading3"/>
      </w:pPr>
      <w:bookmarkStart w:id="646" w:name="_Toc385594111"/>
      <w:bookmarkStart w:id="647" w:name="_Toc385594503"/>
      <w:bookmarkStart w:id="648" w:name="_Toc385594891"/>
      <w:bookmarkStart w:id="649" w:name="_Toc388620745"/>
      <w:bookmarkStart w:id="650" w:name="_Toc449543322"/>
      <w:bookmarkStart w:id="651" w:name="_Toc464803537"/>
      <w:r w:rsidRPr="002C3786">
        <w:t>AT-3</w:t>
      </w:r>
      <w:r>
        <w:t xml:space="preserve"> </w:t>
      </w:r>
      <w:r w:rsidR="000E0129">
        <w:rPr>
          <w:rFonts w:eastAsia="Calibri"/>
        </w:rPr>
        <w:t>Role-Based</w:t>
      </w:r>
      <w:bookmarkEnd w:id="646"/>
      <w:bookmarkEnd w:id="647"/>
      <w:bookmarkEnd w:id="648"/>
      <w:r w:rsidR="000E0129">
        <w:rPr>
          <w:rFonts w:eastAsia="Calibri"/>
        </w:rPr>
        <w:t xml:space="preserve"> </w:t>
      </w:r>
      <w:bookmarkStart w:id="652" w:name="_Toc149090520"/>
      <w:bookmarkStart w:id="653" w:name="_Toc383429466"/>
      <w:bookmarkStart w:id="654" w:name="_Toc383433240"/>
      <w:bookmarkStart w:id="655" w:name="_Toc383444472"/>
      <w:bookmarkStart w:id="656" w:name="_Toc385594112"/>
      <w:bookmarkStart w:id="657" w:name="_Toc385594504"/>
      <w:bookmarkStart w:id="658" w:name="_Toc385594892"/>
      <w:r w:rsidR="004D1B76" w:rsidRPr="002C3786">
        <w:t xml:space="preserve">Security Training </w:t>
      </w:r>
      <w:bookmarkEnd w:id="649"/>
      <w:bookmarkEnd w:id="652"/>
      <w:bookmarkEnd w:id="653"/>
      <w:bookmarkEnd w:id="654"/>
      <w:bookmarkEnd w:id="655"/>
      <w:bookmarkEnd w:id="656"/>
      <w:bookmarkEnd w:id="657"/>
      <w:bookmarkEnd w:id="658"/>
      <w:r w:rsidR="006A3316">
        <w:t>(L)</w:t>
      </w:r>
      <w:r w:rsidR="00081708">
        <w:t xml:space="preserve"> </w:t>
      </w:r>
      <w:r w:rsidR="006A3316">
        <w:t>(M)</w:t>
      </w:r>
      <w:r w:rsidR="00081708">
        <w:t xml:space="preserve"> </w:t>
      </w:r>
      <w:r w:rsidR="006A3316">
        <w:t>(H)</w:t>
      </w:r>
      <w:bookmarkEnd w:id="650"/>
      <w:bookmarkEnd w:id="651"/>
    </w:p>
    <w:p w14:paraId="5A845D70" w14:textId="77777777" w:rsidR="000D1972" w:rsidRDefault="00176CE4" w:rsidP="00DA4990">
      <w:r w:rsidRPr="00176CE4">
        <w:t>The organization provides role-based security training to personnel with assigned security roles and responsibilities:</w:t>
      </w:r>
    </w:p>
    <w:p w14:paraId="2301744C" w14:textId="77777777" w:rsidR="000D1972" w:rsidRDefault="00AE3199" w:rsidP="00914FE7">
      <w:pPr>
        <w:pStyle w:val="GSAListParagraphalpha"/>
        <w:numPr>
          <w:ilvl w:val="0"/>
          <w:numId w:val="94"/>
        </w:numPr>
      </w:pPr>
      <w:r w:rsidRPr="00AE3199">
        <w:t>Before authorizing access to the information system or performing assigned duties;</w:t>
      </w:r>
    </w:p>
    <w:p w14:paraId="09D73C96" w14:textId="77777777" w:rsidR="000D1972" w:rsidRDefault="00AE3199" w:rsidP="00914FE7">
      <w:pPr>
        <w:pStyle w:val="GSAListParagraphalpha"/>
        <w:numPr>
          <w:ilvl w:val="0"/>
          <w:numId w:val="94"/>
        </w:numPr>
      </w:pPr>
      <w:r w:rsidRPr="00AE3199">
        <w:t>When required by information system changes; and</w:t>
      </w:r>
    </w:p>
    <w:p w14:paraId="213C0A14" w14:textId="77777777" w:rsidR="000D1972" w:rsidRDefault="00AE3199" w:rsidP="00914FE7">
      <w:pPr>
        <w:pStyle w:val="GSAListParagraphalpha"/>
        <w:numPr>
          <w:ilvl w:val="0"/>
          <w:numId w:val="94"/>
        </w:numPr>
      </w:pPr>
      <w:r w:rsidRPr="00AE3199">
        <w:t>[</w:t>
      </w:r>
      <w:r w:rsidR="00895AF9">
        <w:rPr>
          <w:rStyle w:val="GSAItalicEmphasisChar"/>
        </w:rPr>
        <w:t>FedRAMP</w:t>
      </w:r>
      <w:r w:rsidR="0010717C" w:rsidRPr="00D62A31">
        <w:rPr>
          <w:rStyle w:val="GSAItalicEmphasisChar"/>
        </w:rPr>
        <w:t xml:space="preserve"> Assignment</w:t>
      </w:r>
      <w:r w:rsidRPr="00D62A31">
        <w:rPr>
          <w:rStyle w:val="GSAItalicEmphasisChar"/>
        </w:rPr>
        <w:t>: at least annually</w:t>
      </w:r>
      <w:r w:rsidRPr="00AE3199">
        <w:t>] thereafter.</w:t>
      </w:r>
    </w:p>
    <w:p w14:paraId="175B74F7" w14:textId="77777777" w:rsidR="00710FDF" w:rsidRDefault="00710F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6FF30A7F" w14:textId="77777777" w:rsidTr="001C310B">
        <w:trPr>
          <w:cantSplit/>
          <w:trHeight w:val="288"/>
          <w:tblHeader/>
        </w:trPr>
        <w:tc>
          <w:tcPr>
            <w:tcW w:w="811" w:type="pct"/>
            <w:shd w:val="clear" w:color="auto" w:fill="DBE5F1" w:themeFill="accent1" w:themeFillTint="33"/>
            <w:tcMar>
              <w:top w:w="43" w:type="dxa"/>
              <w:bottom w:w="43" w:type="dxa"/>
            </w:tcMar>
          </w:tcPr>
          <w:p w14:paraId="2AA2D716" w14:textId="77777777" w:rsidR="00AA326F" w:rsidRPr="002C3786" w:rsidRDefault="00347D0E" w:rsidP="00855F77">
            <w:pPr>
              <w:pStyle w:val="GSATableHeading"/>
            </w:pPr>
            <w:r w:rsidRPr="00782879">
              <w:t>AT-3</w:t>
            </w:r>
          </w:p>
        </w:tc>
        <w:tc>
          <w:tcPr>
            <w:tcW w:w="4189" w:type="pct"/>
            <w:shd w:val="clear" w:color="auto" w:fill="DBE5F1" w:themeFill="accent1" w:themeFillTint="33"/>
          </w:tcPr>
          <w:p w14:paraId="4422390A" w14:textId="77777777" w:rsidR="00AA326F" w:rsidRPr="002C3786" w:rsidRDefault="00AA326F" w:rsidP="00855F77">
            <w:pPr>
              <w:pStyle w:val="GSATableHeading"/>
            </w:pPr>
            <w:r w:rsidRPr="002C3786">
              <w:t>Control Summary Information</w:t>
            </w:r>
          </w:p>
        </w:tc>
      </w:tr>
      <w:tr w:rsidR="00AA326F" w:rsidRPr="002C3786" w14:paraId="020D52C0" w14:textId="77777777" w:rsidTr="001C310B">
        <w:trPr>
          <w:trHeight w:val="288"/>
        </w:trPr>
        <w:tc>
          <w:tcPr>
            <w:tcW w:w="5000" w:type="pct"/>
            <w:gridSpan w:val="2"/>
            <w:tcMar>
              <w:top w:w="43" w:type="dxa"/>
              <w:bottom w:w="43" w:type="dxa"/>
            </w:tcMar>
          </w:tcPr>
          <w:p w14:paraId="59E6B07B" w14:textId="77777777" w:rsidR="00AA326F" w:rsidRPr="002C3786" w:rsidRDefault="00AA326F" w:rsidP="00855F77">
            <w:pPr>
              <w:pStyle w:val="GSATableText"/>
              <w:keepNext/>
              <w:keepLines/>
            </w:pPr>
            <w:r w:rsidRPr="002C3786">
              <w:t>Responsible Role:</w:t>
            </w:r>
            <w:r>
              <w:t xml:space="preserve"> </w:t>
            </w:r>
          </w:p>
        </w:tc>
      </w:tr>
      <w:tr w:rsidR="00AA326F" w:rsidRPr="00D00D47" w14:paraId="432FA1D2" w14:textId="77777777" w:rsidTr="001C310B">
        <w:trPr>
          <w:trHeight w:val="288"/>
        </w:trPr>
        <w:tc>
          <w:tcPr>
            <w:tcW w:w="5000" w:type="pct"/>
            <w:gridSpan w:val="2"/>
            <w:tcMar>
              <w:top w:w="43" w:type="dxa"/>
              <w:bottom w:w="43" w:type="dxa"/>
            </w:tcMar>
          </w:tcPr>
          <w:p w14:paraId="542C5116" w14:textId="77777777" w:rsidR="00AA326F" w:rsidRPr="00D00D47" w:rsidRDefault="00347D0E" w:rsidP="001C1E79">
            <w:pPr>
              <w:pStyle w:val="GSATableText"/>
            </w:pPr>
            <w:r w:rsidRPr="00782879">
              <w:t>Parameter AT-3(c):</w:t>
            </w:r>
            <w:r>
              <w:t xml:space="preserve"> </w:t>
            </w:r>
          </w:p>
        </w:tc>
      </w:tr>
      <w:tr w:rsidR="00AA326F" w:rsidRPr="002C3786" w14:paraId="50CB5BCA" w14:textId="77777777" w:rsidTr="001C310B">
        <w:trPr>
          <w:trHeight w:val="288"/>
        </w:trPr>
        <w:tc>
          <w:tcPr>
            <w:tcW w:w="5000" w:type="pct"/>
            <w:gridSpan w:val="2"/>
            <w:tcMar>
              <w:top w:w="43" w:type="dxa"/>
              <w:bottom w:w="43" w:type="dxa"/>
            </w:tcMar>
            <w:vAlign w:val="bottom"/>
          </w:tcPr>
          <w:p w14:paraId="155FC431" w14:textId="77777777" w:rsidR="00AA326F" w:rsidRPr="002C3786" w:rsidRDefault="00AA326F" w:rsidP="00DA4990">
            <w:pPr>
              <w:pStyle w:val="GSATableText"/>
            </w:pPr>
            <w:r w:rsidRPr="002C3786">
              <w:t>Implementation Status (check all that apply):</w:t>
            </w:r>
          </w:p>
          <w:p w14:paraId="15F6498B" w14:textId="77777777" w:rsidR="00AA326F" w:rsidRPr="002C3786" w:rsidRDefault="00CB38BB" w:rsidP="00DA4990">
            <w:pPr>
              <w:pStyle w:val="GSATableText"/>
            </w:pPr>
            <w:sdt>
              <w:sdtPr>
                <w:id w:val="131653400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247026C0" w14:textId="77777777" w:rsidR="00AA326F" w:rsidRPr="002C3786" w:rsidRDefault="00CB38BB" w:rsidP="00DA4990">
            <w:pPr>
              <w:pStyle w:val="GSATableText"/>
            </w:pPr>
            <w:sdt>
              <w:sdtPr>
                <w:id w:val="-101530154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7D8B51A3" w14:textId="77777777" w:rsidR="00AA326F" w:rsidRPr="002C3786" w:rsidRDefault="00CB38BB" w:rsidP="00DA4990">
            <w:pPr>
              <w:pStyle w:val="GSATableText"/>
            </w:pPr>
            <w:sdt>
              <w:sdtPr>
                <w:id w:val="-44754837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64C7DBC4" w14:textId="77777777" w:rsidR="00AA326F" w:rsidRPr="002C3786" w:rsidRDefault="00CB38BB" w:rsidP="00DA4990">
            <w:pPr>
              <w:pStyle w:val="GSATableText"/>
            </w:pPr>
            <w:sdt>
              <w:sdtPr>
                <w:id w:val="-62655173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6246CA4A" w14:textId="77777777" w:rsidR="00AA326F" w:rsidRPr="002C3786" w:rsidRDefault="00CB38BB" w:rsidP="00DA4990">
            <w:pPr>
              <w:pStyle w:val="GSATableText"/>
            </w:pPr>
            <w:sdt>
              <w:sdtPr>
                <w:id w:val="-184160906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171A3689" w14:textId="77777777" w:rsidTr="001C310B">
        <w:trPr>
          <w:trHeight w:val="288"/>
        </w:trPr>
        <w:tc>
          <w:tcPr>
            <w:tcW w:w="5000" w:type="pct"/>
            <w:gridSpan w:val="2"/>
            <w:tcMar>
              <w:top w:w="43" w:type="dxa"/>
              <w:bottom w:w="43" w:type="dxa"/>
            </w:tcMar>
            <w:vAlign w:val="bottom"/>
          </w:tcPr>
          <w:p w14:paraId="248D253C" w14:textId="77777777" w:rsidR="00AA326F" w:rsidRPr="002C3786" w:rsidRDefault="00AA326F" w:rsidP="00DA4990">
            <w:pPr>
              <w:pStyle w:val="GSATableText"/>
            </w:pPr>
            <w:r w:rsidRPr="002C3786">
              <w:t>Control Origination (check all that apply):</w:t>
            </w:r>
          </w:p>
          <w:p w14:paraId="55DA21E6" w14:textId="77777777" w:rsidR="00AA326F" w:rsidRPr="002C3786" w:rsidRDefault="00CB38BB" w:rsidP="00DA4990">
            <w:pPr>
              <w:pStyle w:val="GSATableText"/>
            </w:pPr>
            <w:sdt>
              <w:sdtPr>
                <w:id w:val="-70818975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2C5349C0" w14:textId="77777777" w:rsidR="00AA326F" w:rsidRPr="002C3786" w:rsidRDefault="00CB38BB" w:rsidP="00DA4990">
            <w:pPr>
              <w:pStyle w:val="GSATableText"/>
            </w:pPr>
            <w:sdt>
              <w:sdtPr>
                <w:id w:val="175978721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12411262" w14:textId="77777777" w:rsidR="00AA326F" w:rsidRPr="002C3786" w:rsidRDefault="00CB38BB" w:rsidP="00DA4990">
            <w:pPr>
              <w:pStyle w:val="GSATableText"/>
            </w:pPr>
            <w:sdt>
              <w:sdtPr>
                <w:id w:val="-194791128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656B05F4" w14:textId="77777777" w:rsidR="00AA326F" w:rsidRPr="002C3786" w:rsidRDefault="00CB38BB" w:rsidP="00DA4990">
            <w:pPr>
              <w:pStyle w:val="GSATableText"/>
            </w:pPr>
            <w:sdt>
              <w:sdtPr>
                <w:id w:val="47449350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55D03F00" w14:textId="77777777" w:rsidR="00AA326F" w:rsidRPr="002C3786" w:rsidRDefault="00CB38BB" w:rsidP="00DA4990">
            <w:pPr>
              <w:pStyle w:val="GSATableText"/>
            </w:pPr>
            <w:sdt>
              <w:sdtPr>
                <w:id w:val="-142680510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310DC947" w14:textId="77777777" w:rsidR="00AA326F" w:rsidRPr="002C3786" w:rsidRDefault="00CB38BB" w:rsidP="00DA4990">
            <w:pPr>
              <w:pStyle w:val="GSATableText"/>
            </w:pPr>
            <w:sdt>
              <w:sdtPr>
                <w:id w:val="115926345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78EF804E" w14:textId="2570C297" w:rsidR="00AA326F" w:rsidRPr="002C3786" w:rsidRDefault="00CB38BB" w:rsidP="00DA4990">
            <w:pPr>
              <w:pStyle w:val="GSATableText"/>
            </w:pPr>
            <w:sdt>
              <w:sdtPr>
                <w:id w:val="-83236409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3447546"/>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877197229"/>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63AAE588"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47D0E" w:rsidRPr="002C3786" w14:paraId="2F797869" w14:textId="77777777" w:rsidTr="001C310B">
        <w:trPr>
          <w:cantSplit/>
          <w:trHeight w:val="288"/>
          <w:tblHeader/>
        </w:trPr>
        <w:tc>
          <w:tcPr>
            <w:tcW w:w="5000" w:type="pct"/>
            <w:gridSpan w:val="2"/>
            <w:shd w:val="clear" w:color="auto" w:fill="DBE5F1" w:themeFill="accent1" w:themeFillTint="33"/>
            <w:vAlign w:val="center"/>
          </w:tcPr>
          <w:p w14:paraId="2E34825A" w14:textId="77777777" w:rsidR="00347D0E" w:rsidRPr="002C3786" w:rsidRDefault="00882330" w:rsidP="00855F77">
            <w:pPr>
              <w:pStyle w:val="GSATableHeading"/>
            </w:pPr>
            <w:r w:rsidRPr="00782879">
              <w:t>AT-3</w:t>
            </w:r>
            <w:r>
              <w:t xml:space="preserve"> </w:t>
            </w:r>
            <w:r w:rsidR="00347D0E" w:rsidRPr="002C3786">
              <w:t>What is the solution and how is it implemented?</w:t>
            </w:r>
          </w:p>
        </w:tc>
      </w:tr>
      <w:tr w:rsidR="00347D0E" w:rsidRPr="0036708B" w14:paraId="236634FD" w14:textId="77777777" w:rsidTr="001C310B">
        <w:trPr>
          <w:trHeight w:val="288"/>
        </w:trPr>
        <w:tc>
          <w:tcPr>
            <w:tcW w:w="484" w:type="pct"/>
            <w:tcBorders>
              <w:right w:val="nil"/>
            </w:tcBorders>
            <w:shd w:val="clear" w:color="auto" w:fill="DBE5F1" w:themeFill="accent1" w:themeFillTint="33"/>
          </w:tcPr>
          <w:p w14:paraId="620D1315" w14:textId="77777777" w:rsidR="00347D0E" w:rsidRPr="002C3786" w:rsidRDefault="00347D0E" w:rsidP="00855F77">
            <w:pPr>
              <w:pStyle w:val="GSATableHeading"/>
            </w:pPr>
            <w:r w:rsidRPr="002C3786">
              <w:t>Part a</w:t>
            </w:r>
          </w:p>
        </w:tc>
        <w:tc>
          <w:tcPr>
            <w:tcW w:w="4516" w:type="pct"/>
            <w:tcMar>
              <w:top w:w="43" w:type="dxa"/>
              <w:bottom w:w="43" w:type="dxa"/>
            </w:tcMar>
          </w:tcPr>
          <w:p w14:paraId="2AA1FCA6" w14:textId="77777777" w:rsidR="00347D0E" w:rsidRPr="0036708B" w:rsidRDefault="00347D0E" w:rsidP="00855F77">
            <w:pPr>
              <w:pStyle w:val="GSATableText"/>
              <w:keepNext/>
              <w:keepLines/>
            </w:pPr>
          </w:p>
        </w:tc>
      </w:tr>
      <w:tr w:rsidR="00347D0E" w:rsidRPr="0036708B" w14:paraId="0734C3E5" w14:textId="77777777" w:rsidTr="001C310B">
        <w:trPr>
          <w:trHeight w:val="288"/>
        </w:trPr>
        <w:tc>
          <w:tcPr>
            <w:tcW w:w="484" w:type="pct"/>
            <w:tcBorders>
              <w:right w:val="nil"/>
            </w:tcBorders>
            <w:shd w:val="clear" w:color="auto" w:fill="DBE5F1" w:themeFill="accent1" w:themeFillTint="33"/>
          </w:tcPr>
          <w:p w14:paraId="230B88BB" w14:textId="77777777" w:rsidR="00347D0E" w:rsidRPr="002C3786" w:rsidRDefault="00347D0E" w:rsidP="00E03A24">
            <w:pPr>
              <w:pStyle w:val="GSATableHeading"/>
            </w:pPr>
            <w:r w:rsidRPr="002C3786">
              <w:t>Part b</w:t>
            </w:r>
          </w:p>
        </w:tc>
        <w:tc>
          <w:tcPr>
            <w:tcW w:w="4516" w:type="pct"/>
            <w:tcMar>
              <w:top w:w="43" w:type="dxa"/>
              <w:bottom w:w="43" w:type="dxa"/>
            </w:tcMar>
          </w:tcPr>
          <w:p w14:paraId="0C8937F7" w14:textId="77777777" w:rsidR="00347D0E" w:rsidRPr="0036708B" w:rsidRDefault="00347D0E" w:rsidP="00DA4990">
            <w:pPr>
              <w:pStyle w:val="GSATableText"/>
            </w:pPr>
          </w:p>
        </w:tc>
      </w:tr>
      <w:tr w:rsidR="00347D0E" w:rsidRPr="0036708B" w14:paraId="0D770E7E" w14:textId="77777777" w:rsidTr="001C310B">
        <w:trPr>
          <w:trHeight w:val="288"/>
        </w:trPr>
        <w:tc>
          <w:tcPr>
            <w:tcW w:w="484" w:type="pct"/>
            <w:tcBorders>
              <w:right w:val="nil"/>
            </w:tcBorders>
            <w:shd w:val="clear" w:color="auto" w:fill="DBE5F1" w:themeFill="accent1" w:themeFillTint="33"/>
          </w:tcPr>
          <w:p w14:paraId="0E4BCE68" w14:textId="77777777" w:rsidR="00347D0E" w:rsidRPr="002C3786" w:rsidRDefault="00347D0E" w:rsidP="00E03A24">
            <w:pPr>
              <w:pStyle w:val="GSATableHeading"/>
            </w:pPr>
            <w:r w:rsidRPr="002C3786">
              <w:t xml:space="preserve">Part </w:t>
            </w:r>
            <w:r>
              <w:t>c</w:t>
            </w:r>
          </w:p>
        </w:tc>
        <w:tc>
          <w:tcPr>
            <w:tcW w:w="4516" w:type="pct"/>
            <w:tcMar>
              <w:top w:w="43" w:type="dxa"/>
              <w:bottom w:w="43" w:type="dxa"/>
            </w:tcMar>
          </w:tcPr>
          <w:p w14:paraId="0D3A37B0" w14:textId="77777777" w:rsidR="00347D0E" w:rsidRPr="0036708B" w:rsidRDefault="00347D0E" w:rsidP="00DA4990">
            <w:pPr>
              <w:pStyle w:val="GSATableText"/>
            </w:pPr>
          </w:p>
        </w:tc>
      </w:tr>
    </w:tbl>
    <w:p w14:paraId="2B73AA0D" w14:textId="77777777" w:rsidR="00AA326F" w:rsidRDefault="00AA326F" w:rsidP="00DA4990"/>
    <w:p w14:paraId="0F4F89FF" w14:textId="77777777" w:rsidR="0035032A" w:rsidRPr="00AF35DF" w:rsidRDefault="0035032A" w:rsidP="00982454">
      <w:pPr>
        <w:pStyle w:val="Heading4"/>
      </w:pPr>
      <w:bookmarkStart w:id="659" w:name="_Toc464803538"/>
      <w:bookmarkStart w:id="660" w:name="_Toc149090521"/>
      <w:bookmarkStart w:id="661" w:name="_Toc383429467"/>
      <w:bookmarkStart w:id="662" w:name="_Toc383433241"/>
      <w:bookmarkStart w:id="663" w:name="_Toc383444473"/>
      <w:bookmarkStart w:id="664" w:name="_Toc385594113"/>
      <w:bookmarkStart w:id="665" w:name="_Toc385594505"/>
      <w:bookmarkStart w:id="666" w:name="_Toc385594893"/>
      <w:bookmarkStart w:id="667" w:name="_Toc388620746"/>
      <w:bookmarkStart w:id="668" w:name="_Toc449543323"/>
      <w:r w:rsidRPr="002C3786">
        <w:t>AT-4</w:t>
      </w:r>
      <w:r>
        <w:t xml:space="preserve"> </w:t>
      </w:r>
      <w:r w:rsidRPr="002C3786">
        <w:t xml:space="preserve">Security Training Records </w:t>
      </w:r>
      <w:r>
        <w:t>(L) (M)</w:t>
      </w:r>
      <w:bookmarkEnd w:id="659"/>
      <w:r w:rsidR="00982454">
        <w:t xml:space="preserve"> </w:t>
      </w:r>
    </w:p>
    <w:p w14:paraId="796DA3DF" w14:textId="77777777" w:rsidR="0035032A" w:rsidRPr="002C3786" w:rsidRDefault="0035032A" w:rsidP="0035032A">
      <w:pPr>
        <w:keepNext/>
        <w:widowControl/>
      </w:pPr>
      <w:r w:rsidRPr="002C3786">
        <w:t>The organization:</w:t>
      </w:r>
    </w:p>
    <w:p w14:paraId="7E34909A" w14:textId="77777777" w:rsidR="0047077E" w:rsidRDefault="0035032A" w:rsidP="00914FE7">
      <w:pPr>
        <w:pStyle w:val="GSAListParagraphalpha"/>
        <w:numPr>
          <w:ilvl w:val="0"/>
          <w:numId w:val="229"/>
        </w:numPr>
      </w:pPr>
      <w:r w:rsidRPr="00AE3199">
        <w:t>Documents and monitors individual information system security training activities including basic security awareness training and specific information system security training; and</w:t>
      </w:r>
    </w:p>
    <w:p w14:paraId="419C680B" w14:textId="77777777" w:rsidR="0035032A" w:rsidRDefault="0035032A" w:rsidP="00914FE7">
      <w:pPr>
        <w:pStyle w:val="GSAListParagraphalpha"/>
        <w:numPr>
          <w:ilvl w:val="0"/>
          <w:numId w:val="229"/>
        </w:numPr>
      </w:pPr>
      <w:r w:rsidRPr="00AE3199">
        <w:t>Retains individual training records for [</w:t>
      </w:r>
      <w:r w:rsidR="00E11B69" w:rsidRPr="00E11B69">
        <w:rPr>
          <w:rStyle w:val="GSAItalicEmphasisChar"/>
        </w:rPr>
        <w:t>FedRAMP Assignment: at least one year</w:t>
      </w:r>
      <w:r w:rsidRPr="00AE3199">
        <w:t>].</w:t>
      </w:r>
    </w:p>
    <w:p w14:paraId="285050D4" w14:textId="77777777" w:rsidR="0035032A" w:rsidRPr="0035032A" w:rsidRDefault="0035032A" w:rsidP="0035032A"/>
    <w:p w14:paraId="2C399EE5" w14:textId="77777777" w:rsidR="000D1972" w:rsidRPr="00744F91" w:rsidRDefault="00906DA9" w:rsidP="00DA4990">
      <w:pPr>
        <w:pStyle w:val="Heading2"/>
      </w:pPr>
      <w:bookmarkStart w:id="669" w:name="_Toc383429468"/>
      <w:bookmarkStart w:id="670" w:name="_Toc383433242"/>
      <w:bookmarkStart w:id="671" w:name="_Toc383444474"/>
      <w:bookmarkStart w:id="672" w:name="_Toc385594114"/>
      <w:bookmarkStart w:id="673" w:name="_Toc385594506"/>
      <w:bookmarkStart w:id="674" w:name="_Toc385594894"/>
      <w:bookmarkStart w:id="675" w:name="_Toc449543324"/>
      <w:bookmarkStart w:id="676" w:name="_Toc464803539"/>
      <w:bookmarkEnd w:id="660"/>
      <w:bookmarkEnd w:id="661"/>
      <w:bookmarkEnd w:id="662"/>
      <w:bookmarkEnd w:id="663"/>
      <w:bookmarkEnd w:id="664"/>
      <w:bookmarkEnd w:id="665"/>
      <w:bookmarkEnd w:id="666"/>
      <w:bookmarkEnd w:id="667"/>
      <w:bookmarkEnd w:id="668"/>
      <w:r w:rsidRPr="00744F91">
        <w:t>Audit and Accountability (AU)</w:t>
      </w:r>
      <w:bookmarkEnd w:id="669"/>
      <w:bookmarkEnd w:id="670"/>
      <w:bookmarkEnd w:id="671"/>
      <w:bookmarkEnd w:id="672"/>
      <w:bookmarkEnd w:id="673"/>
      <w:bookmarkEnd w:id="674"/>
      <w:bookmarkEnd w:id="675"/>
      <w:bookmarkEnd w:id="676"/>
    </w:p>
    <w:p w14:paraId="399194C7" w14:textId="77777777" w:rsidR="000D1972" w:rsidRDefault="00085F36" w:rsidP="005972CC">
      <w:pPr>
        <w:pStyle w:val="Heading3"/>
      </w:pPr>
      <w:bookmarkStart w:id="677" w:name="_Toc383429469"/>
      <w:bookmarkStart w:id="678" w:name="_Toc383433243"/>
      <w:bookmarkStart w:id="679" w:name="_Toc383444475"/>
      <w:bookmarkStart w:id="680" w:name="_Toc385594115"/>
      <w:bookmarkStart w:id="681" w:name="_Toc385594507"/>
      <w:bookmarkStart w:id="682" w:name="_Toc385594895"/>
      <w:bookmarkStart w:id="683" w:name="_Toc388620747"/>
      <w:bookmarkStart w:id="684" w:name="_Toc449543325"/>
      <w:bookmarkStart w:id="685" w:name="_Toc464803540"/>
      <w:r w:rsidRPr="002C3786">
        <w:t>AU-1</w:t>
      </w:r>
      <w:r>
        <w:t xml:space="preserve"> </w:t>
      </w:r>
      <w:r w:rsidR="00906DA9" w:rsidRPr="002C3786">
        <w:t xml:space="preserve">Audit and Accountability Policy and Procedures </w:t>
      </w:r>
      <w:bookmarkEnd w:id="677"/>
      <w:bookmarkEnd w:id="678"/>
      <w:bookmarkEnd w:id="679"/>
      <w:bookmarkEnd w:id="680"/>
      <w:bookmarkEnd w:id="681"/>
      <w:bookmarkEnd w:id="682"/>
      <w:bookmarkEnd w:id="683"/>
      <w:r w:rsidR="006A3316">
        <w:t>(L)</w:t>
      </w:r>
      <w:r w:rsidR="00A9184A">
        <w:t xml:space="preserve"> </w:t>
      </w:r>
      <w:r w:rsidR="006A3316">
        <w:t>(M)</w:t>
      </w:r>
      <w:bookmarkEnd w:id="684"/>
      <w:bookmarkEnd w:id="685"/>
    </w:p>
    <w:p w14:paraId="21056B1D" w14:textId="77777777" w:rsidR="00DC4805" w:rsidRPr="002C3786" w:rsidRDefault="00DC4805" w:rsidP="0035341B">
      <w:pPr>
        <w:keepNext/>
        <w:widowControl/>
      </w:pPr>
      <w:r w:rsidRPr="002C3786">
        <w:t>The organization:</w:t>
      </w:r>
    </w:p>
    <w:p w14:paraId="67EB02B0" w14:textId="77777777" w:rsidR="000D1972" w:rsidRDefault="00AE3199" w:rsidP="00914FE7">
      <w:pPr>
        <w:pStyle w:val="GSAListParagraphalpha"/>
        <w:numPr>
          <w:ilvl w:val="0"/>
          <w:numId w:val="155"/>
        </w:numPr>
      </w:pPr>
      <w:r w:rsidRPr="00AE3199">
        <w:t>Develops, documents, and disseminates to [</w:t>
      </w:r>
      <w:r w:rsidRPr="00D62A31">
        <w:rPr>
          <w:rStyle w:val="GSAItalicEmphasisChar"/>
        </w:rPr>
        <w:t>Assignment: organization-defined personnel or roles</w:t>
      </w:r>
      <w:r w:rsidRPr="00AE3199">
        <w:t>]:</w:t>
      </w:r>
    </w:p>
    <w:p w14:paraId="3DD2FAE5" w14:textId="77777777" w:rsidR="000D1972" w:rsidRPr="004D0621" w:rsidRDefault="00AE3199" w:rsidP="00914FE7">
      <w:pPr>
        <w:pStyle w:val="GSAListParagraphalpha2"/>
        <w:numPr>
          <w:ilvl w:val="1"/>
          <w:numId w:val="152"/>
        </w:numPr>
      </w:pPr>
      <w:r w:rsidRPr="004D0621">
        <w:t>An audit and accountability policy that addresses purpose, scope, roles, responsibilities, management commitment, coordination among organizational entities, and compliance; and</w:t>
      </w:r>
    </w:p>
    <w:p w14:paraId="61EFFEAD" w14:textId="77777777" w:rsidR="000D1972" w:rsidRPr="004D0621" w:rsidRDefault="00AE3199" w:rsidP="00914FE7">
      <w:pPr>
        <w:pStyle w:val="GSAListParagraphalpha2"/>
        <w:numPr>
          <w:ilvl w:val="1"/>
          <w:numId w:val="152"/>
        </w:numPr>
      </w:pPr>
      <w:r w:rsidRPr="004D0621">
        <w:t>Procedures to facilitate the implementation of the audit and accountability policy and associated audit and accountability controls; and</w:t>
      </w:r>
    </w:p>
    <w:p w14:paraId="4F0A2ABB" w14:textId="77777777" w:rsidR="000D1972" w:rsidRDefault="00AE3199" w:rsidP="00914FE7">
      <w:pPr>
        <w:pStyle w:val="GSAListParagraphalpha"/>
        <w:numPr>
          <w:ilvl w:val="0"/>
          <w:numId w:val="93"/>
        </w:numPr>
      </w:pPr>
      <w:r w:rsidRPr="00AE3199">
        <w:t>Reviews and updates the current:</w:t>
      </w:r>
    </w:p>
    <w:p w14:paraId="541639C0" w14:textId="77777777" w:rsidR="000D1972" w:rsidRPr="004D0621" w:rsidRDefault="00AE3199" w:rsidP="00914FE7">
      <w:pPr>
        <w:pStyle w:val="GSAListParagraphalpha2"/>
        <w:numPr>
          <w:ilvl w:val="1"/>
          <w:numId w:val="152"/>
        </w:numPr>
      </w:pPr>
      <w:r w:rsidRPr="004D0621">
        <w:t>Audit and accountability policy [</w:t>
      </w:r>
      <w:r w:rsidR="00895AF9">
        <w:rPr>
          <w:rStyle w:val="GSAItalicEmphasisChar"/>
        </w:rPr>
        <w:t>FedRAMP</w:t>
      </w:r>
      <w:r w:rsidR="0010717C" w:rsidRPr="004D0621">
        <w:rPr>
          <w:rStyle w:val="GSAItalicEmphasisChar"/>
        </w:rPr>
        <w:t xml:space="preserve"> Assignment</w:t>
      </w:r>
      <w:r w:rsidRPr="004D0621">
        <w:rPr>
          <w:rStyle w:val="GSAItalicEmphasisChar"/>
        </w:rPr>
        <w:t xml:space="preserve">: </w:t>
      </w:r>
      <w:r w:rsidR="00DC258E" w:rsidRPr="004D0621">
        <w:rPr>
          <w:rStyle w:val="GSAItalicEmphasisChar"/>
        </w:rPr>
        <w:t xml:space="preserve">at </w:t>
      </w:r>
      <w:r w:rsidR="006A3316">
        <w:rPr>
          <w:rStyle w:val="GSAItalicEmphasisChar"/>
        </w:rPr>
        <w:t>every 3 years</w:t>
      </w:r>
      <w:r w:rsidR="004B3CC8" w:rsidRPr="004D0621">
        <w:t>]</w:t>
      </w:r>
      <w:r w:rsidRPr="004D0621">
        <w:t>; and</w:t>
      </w:r>
    </w:p>
    <w:p w14:paraId="73B25137" w14:textId="77777777" w:rsidR="000D1972" w:rsidRDefault="00AE3199" w:rsidP="00914FE7">
      <w:pPr>
        <w:pStyle w:val="GSAListParagraphalpha2"/>
        <w:numPr>
          <w:ilvl w:val="1"/>
          <w:numId w:val="152"/>
        </w:numPr>
      </w:pPr>
      <w:r w:rsidRPr="004D0621">
        <w:t>Audit and accountability procedures [</w:t>
      </w:r>
      <w:r w:rsidR="00895AF9">
        <w:rPr>
          <w:rStyle w:val="GSAItalicEmphasisChar"/>
        </w:rPr>
        <w:t>FedRAMP</w:t>
      </w:r>
      <w:r w:rsidR="0010717C" w:rsidRPr="004D0621">
        <w:rPr>
          <w:rStyle w:val="GSAItalicEmphasisChar"/>
        </w:rPr>
        <w:t xml:space="preserve"> Assignment</w:t>
      </w:r>
      <w:r w:rsidRPr="004D0621">
        <w:rPr>
          <w:rStyle w:val="GSAItalicEmphasisChar"/>
        </w:rPr>
        <w:t>: at least annually</w:t>
      </w:r>
      <w:r w:rsidRPr="004D0621">
        <w:t>].</w:t>
      </w:r>
    </w:p>
    <w:p w14:paraId="1AE29C59" w14:textId="77777777" w:rsidR="006A3316" w:rsidRPr="006A3316" w:rsidRDefault="006A3316" w:rsidP="006A33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F54AD44" w14:textId="77777777" w:rsidTr="001C310B">
        <w:trPr>
          <w:cantSplit/>
          <w:trHeight w:val="288"/>
          <w:tblHeader/>
        </w:trPr>
        <w:tc>
          <w:tcPr>
            <w:tcW w:w="811" w:type="pct"/>
            <w:shd w:val="clear" w:color="auto" w:fill="DBE5F1" w:themeFill="accent1" w:themeFillTint="33"/>
            <w:tcMar>
              <w:top w:w="43" w:type="dxa"/>
              <w:bottom w:w="43" w:type="dxa"/>
            </w:tcMar>
          </w:tcPr>
          <w:p w14:paraId="0294D56E" w14:textId="77777777" w:rsidR="00AA326F" w:rsidRPr="002C3786" w:rsidRDefault="00085F36" w:rsidP="00855F77">
            <w:pPr>
              <w:pStyle w:val="GSATableHeading"/>
            </w:pPr>
            <w:r w:rsidRPr="008C5E8B">
              <w:t>AU-1</w:t>
            </w:r>
          </w:p>
        </w:tc>
        <w:tc>
          <w:tcPr>
            <w:tcW w:w="4189" w:type="pct"/>
            <w:shd w:val="clear" w:color="auto" w:fill="DBE5F1" w:themeFill="accent1" w:themeFillTint="33"/>
          </w:tcPr>
          <w:p w14:paraId="22CCA14C" w14:textId="77777777" w:rsidR="00AA326F" w:rsidRPr="002C3786" w:rsidRDefault="00AA326F" w:rsidP="00855F77">
            <w:pPr>
              <w:pStyle w:val="GSATableHeading"/>
            </w:pPr>
            <w:r w:rsidRPr="002C3786">
              <w:t>Control Summary Information</w:t>
            </w:r>
          </w:p>
        </w:tc>
      </w:tr>
      <w:tr w:rsidR="00AA326F" w:rsidRPr="002C3786" w14:paraId="0AD883B6" w14:textId="77777777" w:rsidTr="001C310B">
        <w:trPr>
          <w:trHeight w:val="288"/>
        </w:trPr>
        <w:tc>
          <w:tcPr>
            <w:tcW w:w="5000" w:type="pct"/>
            <w:gridSpan w:val="2"/>
            <w:tcMar>
              <w:top w:w="43" w:type="dxa"/>
              <w:bottom w:w="43" w:type="dxa"/>
            </w:tcMar>
          </w:tcPr>
          <w:p w14:paraId="0E87CD38" w14:textId="77777777" w:rsidR="00AA326F" w:rsidRPr="002C3786" w:rsidRDefault="00AA326F" w:rsidP="00855F77">
            <w:pPr>
              <w:pStyle w:val="GSATableText"/>
              <w:keepNext/>
              <w:keepLines/>
            </w:pPr>
            <w:r w:rsidRPr="002C3786">
              <w:t>Responsible Role:</w:t>
            </w:r>
            <w:r>
              <w:t xml:space="preserve"> </w:t>
            </w:r>
          </w:p>
        </w:tc>
      </w:tr>
      <w:tr w:rsidR="00AA326F" w:rsidRPr="00D00D47" w14:paraId="0154E8E5" w14:textId="77777777" w:rsidTr="001C310B">
        <w:trPr>
          <w:trHeight w:val="288"/>
        </w:trPr>
        <w:tc>
          <w:tcPr>
            <w:tcW w:w="5000" w:type="pct"/>
            <w:gridSpan w:val="2"/>
            <w:tcMar>
              <w:top w:w="43" w:type="dxa"/>
              <w:bottom w:w="43" w:type="dxa"/>
            </w:tcMar>
          </w:tcPr>
          <w:p w14:paraId="2F419098" w14:textId="77777777" w:rsidR="00AA326F" w:rsidRPr="00D00D47" w:rsidRDefault="00085F36" w:rsidP="001C1E79">
            <w:pPr>
              <w:pStyle w:val="GSATableText"/>
            </w:pPr>
            <w:r w:rsidRPr="008C5E8B">
              <w:t>Parameter AU-1(a):</w:t>
            </w:r>
            <w:r>
              <w:t xml:space="preserve"> </w:t>
            </w:r>
          </w:p>
        </w:tc>
      </w:tr>
      <w:tr w:rsidR="00085F36" w:rsidRPr="00D00D47" w14:paraId="48B3CE92" w14:textId="77777777" w:rsidTr="001C310B">
        <w:trPr>
          <w:trHeight w:val="288"/>
        </w:trPr>
        <w:tc>
          <w:tcPr>
            <w:tcW w:w="5000" w:type="pct"/>
            <w:gridSpan w:val="2"/>
            <w:tcMar>
              <w:top w:w="43" w:type="dxa"/>
              <w:bottom w:w="43" w:type="dxa"/>
            </w:tcMar>
          </w:tcPr>
          <w:p w14:paraId="31774C38" w14:textId="77777777" w:rsidR="00085F36" w:rsidRPr="008C5E8B" w:rsidRDefault="00085F36" w:rsidP="001C1E79">
            <w:pPr>
              <w:pStyle w:val="GSATableText"/>
            </w:pPr>
            <w:r w:rsidRPr="008C5E8B">
              <w:t>Parameter AU-1(b)(1):</w:t>
            </w:r>
            <w:r>
              <w:t xml:space="preserve"> </w:t>
            </w:r>
          </w:p>
        </w:tc>
      </w:tr>
      <w:tr w:rsidR="00AA326F" w:rsidRPr="00D00D47" w14:paraId="2447ADE9" w14:textId="77777777" w:rsidTr="001C310B">
        <w:trPr>
          <w:trHeight w:val="288"/>
        </w:trPr>
        <w:tc>
          <w:tcPr>
            <w:tcW w:w="5000" w:type="pct"/>
            <w:gridSpan w:val="2"/>
            <w:tcMar>
              <w:top w:w="43" w:type="dxa"/>
              <w:bottom w:w="43" w:type="dxa"/>
            </w:tcMar>
          </w:tcPr>
          <w:p w14:paraId="35088E4B" w14:textId="77777777" w:rsidR="00AA326F" w:rsidRPr="00D00D47" w:rsidRDefault="00085F36" w:rsidP="001C1E79">
            <w:pPr>
              <w:pStyle w:val="GSATableText"/>
            </w:pPr>
            <w:r w:rsidRPr="008C5E8B">
              <w:t>Parameter AU-1(b)(2):</w:t>
            </w:r>
            <w:r>
              <w:t xml:space="preserve"> </w:t>
            </w:r>
          </w:p>
        </w:tc>
      </w:tr>
      <w:tr w:rsidR="00AA326F" w:rsidRPr="002C3786" w14:paraId="3CE7985D" w14:textId="77777777" w:rsidTr="001C310B">
        <w:trPr>
          <w:trHeight w:val="288"/>
        </w:trPr>
        <w:tc>
          <w:tcPr>
            <w:tcW w:w="5000" w:type="pct"/>
            <w:gridSpan w:val="2"/>
            <w:tcMar>
              <w:top w:w="43" w:type="dxa"/>
              <w:bottom w:w="43" w:type="dxa"/>
            </w:tcMar>
            <w:vAlign w:val="bottom"/>
          </w:tcPr>
          <w:p w14:paraId="6CE7953D" w14:textId="77777777" w:rsidR="00AA326F" w:rsidRPr="002C3786" w:rsidRDefault="00AA326F" w:rsidP="00DA4990">
            <w:pPr>
              <w:pStyle w:val="GSATableText"/>
            </w:pPr>
            <w:r w:rsidRPr="002C3786">
              <w:t>Implementation Status (check all that apply):</w:t>
            </w:r>
          </w:p>
          <w:p w14:paraId="0B553DF3" w14:textId="77777777" w:rsidR="00AA326F" w:rsidRPr="002C3786" w:rsidRDefault="00CB38BB" w:rsidP="00DA4990">
            <w:pPr>
              <w:pStyle w:val="GSATableText"/>
            </w:pPr>
            <w:sdt>
              <w:sdtPr>
                <w:id w:val="83634565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60363F42" w14:textId="77777777" w:rsidR="00AA326F" w:rsidRPr="002C3786" w:rsidRDefault="00CB38BB" w:rsidP="00DA4990">
            <w:pPr>
              <w:pStyle w:val="GSATableText"/>
            </w:pPr>
            <w:sdt>
              <w:sdtPr>
                <w:id w:val="-45935070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1C25B8B8" w14:textId="77777777" w:rsidR="00AA326F" w:rsidRPr="002C3786" w:rsidRDefault="00CB38BB" w:rsidP="00DA4990">
            <w:pPr>
              <w:pStyle w:val="GSATableText"/>
            </w:pPr>
            <w:sdt>
              <w:sdtPr>
                <w:id w:val="31885781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6E2C3A57" w14:textId="77777777" w:rsidR="00AA326F" w:rsidRPr="002C3786" w:rsidRDefault="00CB38BB" w:rsidP="00DA4990">
            <w:pPr>
              <w:pStyle w:val="GSATableText"/>
            </w:pPr>
            <w:sdt>
              <w:sdtPr>
                <w:id w:val="162796528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31C71118" w14:textId="77777777" w:rsidR="00AA326F" w:rsidRPr="002C3786" w:rsidRDefault="00CB38BB" w:rsidP="00DA4990">
            <w:pPr>
              <w:pStyle w:val="GSATableText"/>
            </w:pPr>
            <w:sdt>
              <w:sdtPr>
                <w:id w:val="-134239266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74D09972" w14:textId="77777777" w:rsidTr="001C310B">
        <w:trPr>
          <w:trHeight w:val="288"/>
        </w:trPr>
        <w:tc>
          <w:tcPr>
            <w:tcW w:w="5000" w:type="pct"/>
            <w:gridSpan w:val="2"/>
            <w:tcMar>
              <w:top w:w="43" w:type="dxa"/>
              <w:bottom w:w="43" w:type="dxa"/>
            </w:tcMar>
            <w:vAlign w:val="bottom"/>
          </w:tcPr>
          <w:p w14:paraId="1BCD0F0A" w14:textId="77777777" w:rsidR="00AA326F" w:rsidRPr="002C3786" w:rsidRDefault="00AA326F" w:rsidP="00DA4990">
            <w:pPr>
              <w:pStyle w:val="GSATableText"/>
            </w:pPr>
            <w:r w:rsidRPr="002C3786">
              <w:t>Control Origination (check all that apply):</w:t>
            </w:r>
          </w:p>
          <w:p w14:paraId="24C6B1A6" w14:textId="77777777" w:rsidR="00AA326F" w:rsidRPr="002C3786" w:rsidRDefault="00CB38BB" w:rsidP="00DA4990">
            <w:pPr>
              <w:pStyle w:val="GSATableText"/>
            </w:pPr>
            <w:sdt>
              <w:sdtPr>
                <w:id w:val="-132126742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7599FDED" w14:textId="77777777" w:rsidR="00AA326F" w:rsidRPr="002C3786" w:rsidRDefault="00CB38BB" w:rsidP="00DA4990">
            <w:pPr>
              <w:pStyle w:val="GSATableText"/>
            </w:pPr>
            <w:sdt>
              <w:sdtPr>
                <w:id w:val="206806884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2FAF5806" w14:textId="77777777" w:rsidR="00AA326F" w:rsidRPr="002C3786" w:rsidRDefault="00CB38BB" w:rsidP="00DA4990">
            <w:pPr>
              <w:pStyle w:val="GSATableText"/>
            </w:pPr>
            <w:sdt>
              <w:sdtPr>
                <w:id w:val="16691322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tc>
      </w:tr>
    </w:tbl>
    <w:p w14:paraId="019B9E42"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85F36" w:rsidRPr="002C3786" w14:paraId="5489A8B6" w14:textId="77777777" w:rsidTr="001C310B">
        <w:trPr>
          <w:cantSplit/>
          <w:trHeight w:val="288"/>
          <w:tblHeader/>
        </w:trPr>
        <w:tc>
          <w:tcPr>
            <w:tcW w:w="5000" w:type="pct"/>
            <w:gridSpan w:val="2"/>
            <w:shd w:val="clear" w:color="auto" w:fill="DBE5F1" w:themeFill="accent1" w:themeFillTint="33"/>
            <w:vAlign w:val="center"/>
          </w:tcPr>
          <w:p w14:paraId="4A12F68F" w14:textId="77777777" w:rsidR="00085F36" w:rsidRPr="002C3786" w:rsidRDefault="005E7E41" w:rsidP="00855F77">
            <w:pPr>
              <w:pStyle w:val="GSATableHeading"/>
            </w:pPr>
            <w:r w:rsidRPr="002C3786">
              <w:t>AU-1</w:t>
            </w:r>
            <w:r>
              <w:t xml:space="preserve"> </w:t>
            </w:r>
            <w:r w:rsidR="00085F36" w:rsidRPr="002C3786">
              <w:t>What is the solution and how is it implemented?</w:t>
            </w:r>
          </w:p>
        </w:tc>
      </w:tr>
      <w:tr w:rsidR="00085F36" w:rsidRPr="0036708B" w14:paraId="0C96C9BA" w14:textId="77777777" w:rsidTr="001C310B">
        <w:trPr>
          <w:trHeight w:val="288"/>
        </w:trPr>
        <w:tc>
          <w:tcPr>
            <w:tcW w:w="484" w:type="pct"/>
            <w:tcBorders>
              <w:right w:val="nil"/>
            </w:tcBorders>
            <w:shd w:val="clear" w:color="auto" w:fill="DBE5F1" w:themeFill="accent1" w:themeFillTint="33"/>
          </w:tcPr>
          <w:p w14:paraId="401A2E7A" w14:textId="77777777" w:rsidR="00085F36" w:rsidRPr="002C3786" w:rsidRDefault="00085F36" w:rsidP="00855F77">
            <w:pPr>
              <w:pStyle w:val="GSATableHeading"/>
            </w:pPr>
            <w:r w:rsidRPr="002C3786">
              <w:t>Part a</w:t>
            </w:r>
          </w:p>
        </w:tc>
        <w:tc>
          <w:tcPr>
            <w:tcW w:w="4516" w:type="pct"/>
            <w:tcMar>
              <w:top w:w="43" w:type="dxa"/>
              <w:bottom w:w="43" w:type="dxa"/>
            </w:tcMar>
          </w:tcPr>
          <w:p w14:paraId="4775C86D" w14:textId="77777777" w:rsidR="00085F36" w:rsidRPr="0036708B" w:rsidRDefault="00085F36" w:rsidP="00855F77">
            <w:pPr>
              <w:pStyle w:val="GSATableText"/>
              <w:keepNext/>
              <w:keepLines/>
            </w:pPr>
          </w:p>
        </w:tc>
      </w:tr>
      <w:tr w:rsidR="00085F36" w:rsidRPr="0036708B" w14:paraId="63319BAE" w14:textId="77777777" w:rsidTr="001C310B">
        <w:trPr>
          <w:trHeight w:val="288"/>
        </w:trPr>
        <w:tc>
          <w:tcPr>
            <w:tcW w:w="484" w:type="pct"/>
            <w:tcBorders>
              <w:right w:val="nil"/>
            </w:tcBorders>
            <w:shd w:val="clear" w:color="auto" w:fill="DBE5F1" w:themeFill="accent1" w:themeFillTint="33"/>
          </w:tcPr>
          <w:p w14:paraId="0FC5AD07" w14:textId="77777777" w:rsidR="00085F36" w:rsidRPr="002C3786" w:rsidRDefault="00085F36" w:rsidP="00E03A24">
            <w:pPr>
              <w:pStyle w:val="GSATableHeading"/>
            </w:pPr>
            <w:r w:rsidRPr="002C3786">
              <w:t>Part b</w:t>
            </w:r>
          </w:p>
        </w:tc>
        <w:tc>
          <w:tcPr>
            <w:tcW w:w="4516" w:type="pct"/>
            <w:tcMar>
              <w:top w:w="43" w:type="dxa"/>
              <w:bottom w:w="43" w:type="dxa"/>
            </w:tcMar>
          </w:tcPr>
          <w:p w14:paraId="2D8BB1D2" w14:textId="77777777" w:rsidR="00085F36" w:rsidRPr="0036708B" w:rsidRDefault="00085F36" w:rsidP="00DA4990">
            <w:pPr>
              <w:pStyle w:val="GSATableText"/>
            </w:pPr>
          </w:p>
        </w:tc>
      </w:tr>
    </w:tbl>
    <w:p w14:paraId="012E4C9D" w14:textId="77777777" w:rsidR="00D8135B" w:rsidRPr="002C3786" w:rsidRDefault="00D8135B" w:rsidP="00DA4990"/>
    <w:p w14:paraId="683DD3D0" w14:textId="77777777" w:rsidR="000D1972" w:rsidRDefault="00F11930" w:rsidP="005972CC">
      <w:pPr>
        <w:pStyle w:val="Heading3"/>
      </w:pPr>
      <w:bookmarkStart w:id="686" w:name="_Toc383429470"/>
      <w:bookmarkStart w:id="687" w:name="_Toc383433244"/>
      <w:bookmarkStart w:id="688" w:name="_Toc383444476"/>
      <w:bookmarkStart w:id="689" w:name="_Toc385594116"/>
      <w:bookmarkStart w:id="690" w:name="_Toc385594508"/>
      <w:bookmarkStart w:id="691" w:name="_Toc385594896"/>
      <w:bookmarkStart w:id="692" w:name="_Toc388620748"/>
      <w:bookmarkStart w:id="693" w:name="_Toc449543327"/>
      <w:bookmarkStart w:id="694" w:name="_Toc464803541"/>
      <w:r w:rsidRPr="002C3786">
        <w:t>AU-2</w:t>
      </w:r>
      <w:r>
        <w:t xml:space="preserve"> </w:t>
      </w:r>
      <w:r w:rsidR="00906DA9" w:rsidRPr="002C3786">
        <w:t xml:space="preserve">Audit Events </w:t>
      </w:r>
      <w:bookmarkEnd w:id="686"/>
      <w:bookmarkEnd w:id="687"/>
      <w:bookmarkEnd w:id="688"/>
      <w:bookmarkEnd w:id="689"/>
      <w:bookmarkEnd w:id="690"/>
      <w:bookmarkEnd w:id="691"/>
      <w:bookmarkEnd w:id="692"/>
      <w:r w:rsidR="00557FC2">
        <w:t>(L)</w:t>
      </w:r>
      <w:r w:rsidR="001D39FB">
        <w:t xml:space="preserve"> </w:t>
      </w:r>
      <w:r w:rsidR="00557FC2">
        <w:t>(M)</w:t>
      </w:r>
      <w:r w:rsidR="001D39FB">
        <w:t xml:space="preserve"> (H)</w:t>
      </w:r>
      <w:bookmarkEnd w:id="693"/>
      <w:bookmarkEnd w:id="694"/>
    </w:p>
    <w:p w14:paraId="26F3B5EC" w14:textId="77777777" w:rsidR="00DC4805" w:rsidRPr="002C3786" w:rsidRDefault="00DC4805" w:rsidP="0035341B">
      <w:pPr>
        <w:keepNext/>
        <w:widowControl/>
      </w:pPr>
      <w:r w:rsidRPr="002C3786">
        <w:t>The organization:</w:t>
      </w:r>
    </w:p>
    <w:p w14:paraId="6E96D820" w14:textId="77777777" w:rsidR="000D1972" w:rsidRDefault="00AE3199" w:rsidP="00914FE7">
      <w:pPr>
        <w:pStyle w:val="GSAListParagraphalpha"/>
        <w:numPr>
          <w:ilvl w:val="0"/>
          <w:numId w:val="156"/>
        </w:numPr>
      </w:pPr>
      <w:r w:rsidRPr="00AE3199">
        <w:t>Determines that the information system is capable of auditing the following events: [</w:t>
      </w:r>
      <w:r w:rsidR="00895AF9">
        <w:rPr>
          <w:rStyle w:val="GSAItalicEmphasisChar"/>
        </w:rPr>
        <w:t>FedRAMP</w:t>
      </w:r>
      <w:r w:rsidR="0010717C" w:rsidRPr="00D62A31">
        <w:rPr>
          <w:rStyle w:val="GSAItalicEmphasisChar"/>
        </w:rPr>
        <w:t xml:space="preserve"> Assignment</w:t>
      </w:r>
      <w:r w:rsidRPr="00D62A31">
        <w:rPr>
          <w:rStyle w:val="GSAItalicEmphasisChar"/>
        </w:rPr>
        <w:t>:</w:t>
      </w:r>
      <w:r w:rsidRPr="00AE3199">
        <w:t xml:space="preserve"> </w:t>
      </w:r>
      <w:r w:rsidR="00B76764" w:rsidRPr="00B76764">
        <w:t>[</w:t>
      </w:r>
      <w:r w:rsidRPr="00D62A31">
        <w:rPr>
          <w:rStyle w:val="GSAItalicEmphasisChar"/>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E3199">
        <w:t>];</w:t>
      </w:r>
    </w:p>
    <w:p w14:paraId="2BEE4913" w14:textId="77777777" w:rsidR="000D1972" w:rsidRDefault="00AE3199" w:rsidP="00914FE7">
      <w:pPr>
        <w:pStyle w:val="GSAListParagraphalpha"/>
        <w:numPr>
          <w:ilvl w:val="0"/>
          <w:numId w:val="92"/>
        </w:numPr>
      </w:pPr>
      <w:r w:rsidRPr="00AE3199">
        <w:t>Coordinates the security audit function with other organizational entities requiring audit-related information to enhance mutual support and to help guide the selection of auditable events;</w:t>
      </w:r>
    </w:p>
    <w:p w14:paraId="6F7624B5" w14:textId="77777777" w:rsidR="000D1972" w:rsidRDefault="00AE3199" w:rsidP="00914FE7">
      <w:pPr>
        <w:pStyle w:val="GSAListParagraphalpha"/>
        <w:numPr>
          <w:ilvl w:val="0"/>
          <w:numId w:val="92"/>
        </w:numPr>
      </w:pPr>
      <w:r w:rsidRPr="00AE3199">
        <w:t>Provides a rationale for why the auditable events are deemed to be adequate to support after-the-fact investigations of security incidents; and</w:t>
      </w:r>
    </w:p>
    <w:p w14:paraId="226B268C" w14:textId="77777777" w:rsidR="000D1972" w:rsidRDefault="00AE3199" w:rsidP="00914FE7">
      <w:pPr>
        <w:pStyle w:val="GSAListParagraphalpha"/>
        <w:numPr>
          <w:ilvl w:val="0"/>
          <w:numId w:val="92"/>
        </w:numPr>
      </w:pPr>
      <w:r w:rsidRPr="00AE3199">
        <w:t>Determines that the following events are to be audited within the information system: [</w:t>
      </w:r>
      <w:r w:rsidR="00895AF9">
        <w:rPr>
          <w:rStyle w:val="GSAItalicEmphasisChar"/>
        </w:rPr>
        <w:t>FedRAMP</w:t>
      </w:r>
      <w:r w:rsidR="0010717C" w:rsidRPr="00D62A31">
        <w:rPr>
          <w:rStyle w:val="GSAItalicEmphasisChar"/>
        </w:rPr>
        <w:t xml:space="preserve"> Assignment</w:t>
      </w:r>
      <w:r w:rsidRPr="00D62A31">
        <w:rPr>
          <w:rStyle w:val="GSAItalicEmphasisChar"/>
        </w:rPr>
        <w:t>: organization-defined subset of the auditable events defined in AU-2 a. to be audited continually for each identified event</w:t>
      </w:r>
      <w:r w:rsidRPr="00AE3199">
        <w:t>].</w:t>
      </w:r>
    </w:p>
    <w:p w14:paraId="03B286D4" w14:textId="77777777" w:rsidR="00557FC2" w:rsidRDefault="00557FC2" w:rsidP="00557FC2">
      <w:pPr>
        <w:pStyle w:val="GSAGuidance"/>
      </w:pPr>
      <w:r w:rsidRPr="00181A6B">
        <w:rPr>
          <w:rStyle w:val="GSAGuidanceBoldChar"/>
        </w:rPr>
        <w:t xml:space="preserve">AU-2 Additional </w:t>
      </w:r>
      <w:r w:rsidR="00895AF9">
        <w:rPr>
          <w:rStyle w:val="GSAGuidanceBoldChar"/>
        </w:rPr>
        <w:t>FedRAMP</w:t>
      </w:r>
      <w:r w:rsidRPr="00181A6B">
        <w:rPr>
          <w:rStyle w:val="GSAGuidanceBoldChar"/>
        </w:rPr>
        <w:t xml:space="preserve"> Requirements and Guidance:</w:t>
      </w:r>
      <w:r>
        <w:t xml:space="preserve"> </w:t>
      </w:r>
    </w:p>
    <w:p w14:paraId="72EB2ECE" w14:textId="77777777" w:rsidR="00557FC2" w:rsidRDefault="00557FC2" w:rsidP="00557FC2">
      <w:pPr>
        <w:pStyle w:val="GSAGuidance"/>
      </w:pPr>
      <w:r w:rsidRPr="00181A6B">
        <w:rPr>
          <w:rStyle w:val="GSAGuidanceBoldChar"/>
        </w:rPr>
        <w:t>Requirement</w:t>
      </w:r>
      <w:r>
        <w:t xml:space="preserve">: </w:t>
      </w:r>
      <w:r w:rsidRPr="00181A6B">
        <w:t xml:space="preserve">Coordination between service provider and consumer shall be documented and accepted by the </w:t>
      </w:r>
      <w:r w:rsidR="00645C7A">
        <w:t>JAB/</w:t>
      </w:r>
      <w:r w:rsidR="001D39FB">
        <w:t>AO.</w:t>
      </w:r>
    </w:p>
    <w:p w14:paraId="436F9317" w14:textId="77777777" w:rsidR="00557FC2" w:rsidRDefault="00557FC2" w:rsidP="00557F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3B8F396A" w14:textId="77777777" w:rsidTr="001C310B">
        <w:trPr>
          <w:cantSplit/>
          <w:trHeight w:val="288"/>
          <w:tblHeader/>
        </w:trPr>
        <w:tc>
          <w:tcPr>
            <w:tcW w:w="811" w:type="pct"/>
            <w:shd w:val="clear" w:color="auto" w:fill="DBE5F1" w:themeFill="accent1" w:themeFillTint="33"/>
            <w:tcMar>
              <w:top w:w="43" w:type="dxa"/>
              <w:bottom w:w="43" w:type="dxa"/>
            </w:tcMar>
          </w:tcPr>
          <w:p w14:paraId="2A6AB5BE" w14:textId="77777777" w:rsidR="00AA326F" w:rsidRPr="002C3786" w:rsidRDefault="00F11930" w:rsidP="00855F77">
            <w:pPr>
              <w:pStyle w:val="GSATableHeading"/>
            </w:pPr>
            <w:r w:rsidRPr="008C5E8B">
              <w:t>AU-2</w:t>
            </w:r>
          </w:p>
        </w:tc>
        <w:tc>
          <w:tcPr>
            <w:tcW w:w="4189" w:type="pct"/>
            <w:shd w:val="clear" w:color="auto" w:fill="DBE5F1" w:themeFill="accent1" w:themeFillTint="33"/>
          </w:tcPr>
          <w:p w14:paraId="5ACB1270" w14:textId="77777777" w:rsidR="00AA326F" w:rsidRPr="002C3786" w:rsidRDefault="00AA326F" w:rsidP="00855F77">
            <w:pPr>
              <w:pStyle w:val="GSATableHeading"/>
            </w:pPr>
            <w:r w:rsidRPr="002C3786">
              <w:t>Control Summary Information</w:t>
            </w:r>
          </w:p>
        </w:tc>
      </w:tr>
      <w:tr w:rsidR="00AA326F" w:rsidRPr="002C3786" w14:paraId="40265310" w14:textId="77777777" w:rsidTr="001C310B">
        <w:trPr>
          <w:trHeight w:val="288"/>
        </w:trPr>
        <w:tc>
          <w:tcPr>
            <w:tcW w:w="5000" w:type="pct"/>
            <w:gridSpan w:val="2"/>
            <w:tcMar>
              <w:top w:w="43" w:type="dxa"/>
              <w:bottom w:w="43" w:type="dxa"/>
            </w:tcMar>
          </w:tcPr>
          <w:p w14:paraId="009A727A" w14:textId="77777777" w:rsidR="00AA326F" w:rsidRPr="002C3786" w:rsidRDefault="00AA326F" w:rsidP="00855F77">
            <w:pPr>
              <w:pStyle w:val="GSATableText"/>
              <w:keepNext/>
              <w:keepLines/>
            </w:pPr>
            <w:r w:rsidRPr="002C3786">
              <w:t>Responsible Role:</w:t>
            </w:r>
            <w:r>
              <w:t xml:space="preserve"> </w:t>
            </w:r>
          </w:p>
        </w:tc>
      </w:tr>
      <w:tr w:rsidR="00AA326F" w:rsidRPr="00D00D47" w14:paraId="4B92B8D8" w14:textId="77777777" w:rsidTr="001C310B">
        <w:trPr>
          <w:trHeight w:val="288"/>
        </w:trPr>
        <w:tc>
          <w:tcPr>
            <w:tcW w:w="5000" w:type="pct"/>
            <w:gridSpan w:val="2"/>
            <w:tcMar>
              <w:top w:w="43" w:type="dxa"/>
              <w:bottom w:w="43" w:type="dxa"/>
            </w:tcMar>
          </w:tcPr>
          <w:p w14:paraId="194D751E" w14:textId="77777777" w:rsidR="00AA326F" w:rsidRPr="00D00D47" w:rsidRDefault="00F11930" w:rsidP="001C1E79">
            <w:pPr>
              <w:pStyle w:val="GSATableText"/>
            </w:pPr>
            <w:r w:rsidRPr="00497C09">
              <w:t>Parameter AU-2(a):</w:t>
            </w:r>
            <w:r>
              <w:t xml:space="preserve"> </w:t>
            </w:r>
          </w:p>
        </w:tc>
      </w:tr>
      <w:tr w:rsidR="00AA326F" w:rsidRPr="00D00D47" w14:paraId="21257545" w14:textId="77777777" w:rsidTr="001C310B">
        <w:trPr>
          <w:trHeight w:val="288"/>
        </w:trPr>
        <w:tc>
          <w:tcPr>
            <w:tcW w:w="5000" w:type="pct"/>
            <w:gridSpan w:val="2"/>
            <w:tcMar>
              <w:top w:w="43" w:type="dxa"/>
              <w:bottom w:w="43" w:type="dxa"/>
            </w:tcMar>
          </w:tcPr>
          <w:p w14:paraId="56CA121B" w14:textId="77777777" w:rsidR="00AA326F" w:rsidRPr="00D00D47" w:rsidRDefault="00F11930" w:rsidP="001C1E79">
            <w:pPr>
              <w:pStyle w:val="GSATableText"/>
            </w:pPr>
            <w:r w:rsidRPr="00497C09">
              <w:t>Parameter AU-2(d):</w:t>
            </w:r>
            <w:r>
              <w:t xml:space="preserve"> </w:t>
            </w:r>
          </w:p>
        </w:tc>
      </w:tr>
      <w:tr w:rsidR="00AA326F" w:rsidRPr="002C3786" w14:paraId="0835C46B" w14:textId="77777777" w:rsidTr="001C310B">
        <w:trPr>
          <w:trHeight w:val="288"/>
        </w:trPr>
        <w:tc>
          <w:tcPr>
            <w:tcW w:w="5000" w:type="pct"/>
            <w:gridSpan w:val="2"/>
            <w:tcMar>
              <w:top w:w="43" w:type="dxa"/>
              <w:bottom w:w="43" w:type="dxa"/>
            </w:tcMar>
            <w:vAlign w:val="bottom"/>
          </w:tcPr>
          <w:p w14:paraId="35109B47" w14:textId="77777777" w:rsidR="00AA326F" w:rsidRPr="002C3786" w:rsidRDefault="00AA326F" w:rsidP="00DA4990">
            <w:pPr>
              <w:pStyle w:val="GSATableText"/>
            </w:pPr>
            <w:r w:rsidRPr="002C3786">
              <w:t>Implementation Status (check all that apply):</w:t>
            </w:r>
          </w:p>
          <w:p w14:paraId="5921CA02" w14:textId="77777777" w:rsidR="00AA326F" w:rsidRPr="002C3786" w:rsidRDefault="00CB38BB" w:rsidP="00DA4990">
            <w:pPr>
              <w:pStyle w:val="GSATableText"/>
            </w:pPr>
            <w:sdt>
              <w:sdtPr>
                <w:id w:val="159019912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004F990E" w14:textId="77777777" w:rsidR="00AA326F" w:rsidRPr="002C3786" w:rsidRDefault="00CB38BB" w:rsidP="00DA4990">
            <w:pPr>
              <w:pStyle w:val="GSATableText"/>
            </w:pPr>
            <w:sdt>
              <w:sdtPr>
                <w:id w:val="203515966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08AF57E6" w14:textId="77777777" w:rsidR="00AA326F" w:rsidRPr="002C3786" w:rsidRDefault="00CB38BB" w:rsidP="00DA4990">
            <w:pPr>
              <w:pStyle w:val="GSATableText"/>
            </w:pPr>
            <w:sdt>
              <w:sdtPr>
                <w:id w:val="-214464954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49CBD3AB" w14:textId="77777777" w:rsidR="00AA326F" w:rsidRPr="002C3786" w:rsidRDefault="00CB38BB" w:rsidP="00DA4990">
            <w:pPr>
              <w:pStyle w:val="GSATableText"/>
            </w:pPr>
            <w:sdt>
              <w:sdtPr>
                <w:id w:val="178321770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2B84296B" w14:textId="77777777" w:rsidR="00AA326F" w:rsidRPr="002C3786" w:rsidRDefault="00CB38BB" w:rsidP="00DA4990">
            <w:pPr>
              <w:pStyle w:val="GSATableText"/>
            </w:pPr>
            <w:sdt>
              <w:sdtPr>
                <w:id w:val="18935240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46C62D84" w14:textId="77777777" w:rsidTr="001C310B">
        <w:trPr>
          <w:trHeight w:val="288"/>
        </w:trPr>
        <w:tc>
          <w:tcPr>
            <w:tcW w:w="5000" w:type="pct"/>
            <w:gridSpan w:val="2"/>
            <w:tcMar>
              <w:top w:w="43" w:type="dxa"/>
              <w:bottom w:w="43" w:type="dxa"/>
            </w:tcMar>
            <w:vAlign w:val="bottom"/>
          </w:tcPr>
          <w:p w14:paraId="11BCE87C" w14:textId="77777777" w:rsidR="00AA326F" w:rsidRPr="002C3786" w:rsidRDefault="00AA326F" w:rsidP="00DA4990">
            <w:pPr>
              <w:pStyle w:val="GSATableText"/>
            </w:pPr>
            <w:r w:rsidRPr="002C3786">
              <w:t>Control Origination (check all that apply):</w:t>
            </w:r>
          </w:p>
          <w:p w14:paraId="172F8596" w14:textId="77777777" w:rsidR="00AA326F" w:rsidRPr="002C3786" w:rsidRDefault="00CB38BB" w:rsidP="00DA4990">
            <w:pPr>
              <w:pStyle w:val="GSATableText"/>
            </w:pPr>
            <w:sdt>
              <w:sdtPr>
                <w:id w:val="127167053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1524893C" w14:textId="77777777" w:rsidR="00AA326F" w:rsidRPr="002C3786" w:rsidRDefault="00CB38BB" w:rsidP="00DA4990">
            <w:pPr>
              <w:pStyle w:val="GSATableText"/>
            </w:pPr>
            <w:sdt>
              <w:sdtPr>
                <w:id w:val="-39635995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35B1900D" w14:textId="77777777" w:rsidR="00AA326F" w:rsidRPr="002C3786" w:rsidRDefault="00CB38BB" w:rsidP="00DA4990">
            <w:pPr>
              <w:pStyle w:val="GSATableText"/>
            </w:pPr>
            <w:sdt>
              <w:sdtPr>
                <w:id w:val="-176591336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77F0009C" w14:textId="77777777" w:rsidR="00AA326F" w:rsidRPr="002C3786" w:rsidRDefault="00CB38BB" w:rsidP="00DA4990">
            <w:pPr>
              <w:pStyle w:val="GSATableText"/>
            </w:pPr>
            <w:sdt>
              <w:sdtPr>
                <w:id w:val="121855561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4D546239" w14:textId="77777777" w:rsidR="00AA326F" w:rsidRPr="002C3786" w:rsidRDefault="00CB38BB" w:rsidP="00DA4990">
            <w:pPr>
              <w:pStyle w:val="GSATableText"/>
            </w:pPr>
            <w:sdt>
              <w:sdtPr>
                <w:id w:val="17822234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394900CB" w14:textId="77777777" w:rsidR="00AA326F" w:rsidRPr="002C3786" w:rsidRDefault="00CB38BB" w:rsidP="00DA4990">
            <w:pPr>
              <w:pStyle w:val="GSATableText"/>
            </w:pPr>
            <w:sdt>
              <w:sdtPr>
                <w:id w:val="102244312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40B04EA7" w14:textId="0D45FED2" w:rsidR="00AA326F" w:rsidRPr="002C3786" w:rsidRDefault="00CB38BB" w:rsidP="00DA4990">
            <w:pPr>
              <w:pStyle w:val="GSATableText"/>
            </w:pPr>
            <w:sdt>
              <w:sdtPr>
                <w:id w:val="129356361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24095648"/>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86462039"/>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3BCCFA6B"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11930" w:rsidRPr="002C3786" w14:paraId="0C0243D0" w14:textId="77777777" w:rsidTr="001C310B">
        <w:trPr>
          <w:cantSplit/>
          <w:trHeight w:val="288"/>
          <w:tblHeader/>
        </w:trPr>
        <w:tc>
          <w:tcPr>
            <w:tcW w:w="5000" w:type="pct"/>
            <w:gridSpan w:val="2"/>
            <w:shd w:val="clear" w:color="auto" w:fill="DBE5F1" w:themeFill="accent1" w:themeFillTint="33"/>
            <w:vAlign w:val="center"/>
          </w:tcPr>
          <w:p w14:paraId="41AFB011" w14:textId="77777777" w:rsidR="00F11930" w:rsidRPr="002C3786" w:rsidRDefault="00F11930" w:rsidP="00855F77">
            <w:pPr>
              <w:pStyle w:val="GSATableHeading"/>
            </w:pPr>
            <w:r w:rsidRPr="008C5E8B">
              <w:t>AU-2 What is the solution and how is it implemented?</w:t>
            </w:r>
          </w:p>
        </w:tc>
      </w:tr>
      <w:tr w:rsidR="00F11930" w:rsidRPr="0036708B" w14:paraId="5947E868" w14:textId="77777777" w:rsidTr="001C310B">
        <w:trPr>
          <w:trHeight w:val="288"/>
        </w:trPr>
        <w:tc>
          <w:tcPr>
            <w:tcW w:w="484" w:type="pct"/>
            <w:tcBorders>
              <w:right w:val="nil"/>
            </w:tcBorders>
            <w:shd w:val="clear" w:color="auto" w:fill="DBE5F1" w:themeFill="accent1" w:themeFillTint="33"/>
          </w:tcPr>
          <w:p w14:paraId="4DF0288D" w14:textId="77777777" w:rsidR="00F11930" w:rsidRPr="002C3786" w:rsidRDefault="00F11930" w:rsidP="00855F77">
            <w:pPr>
              <w:pStyle w:val="GSATableHeading"/>
            </w:pPr>
            <w:r w:rsidRPr="002C3786">
              <w:t>Part a</w:t>
            </w:r>
          </w:p>
        </w:tc>
        <w:tc>
          <w:tcPr>
            <w:tcW w:w="4516" w:type="pct"/>
            <w:tcMar>
              <w:top w:w="43" w:type="dxa"/>
              <w:bottom w:w="43" w:type="dxa"/>
            </w:tcMar>
          </w:tcPr>
          <w:p w14:paraId="11508696" w14:textId="77777777" w:rsidR="00F11930" w:rsidRPr="0036708B" w:rsidRDefault="00F11930" w:rsidP="00855F77">
            <w:pPr>
              <w:pStyle w:val="GSATableText"/>
              <w:keepNext/>
              <w:keepLines/>
            </w:pPr>
          </w:p>
        </w:tc>
      </w:tr>
      <w:tr w:rsidR="00F11930" w:rsidRPr="0036708B" w14:paraId="4952491A" w14:textId="77777777" w:rsidTr="001C310B">
        <w:trPr>
          <w:trHeight w:val="288"/>
        </w:trPr>
        <w:tc>
          <w:tcPr>
            <w:tcW w:w="484" w:type="pct"/>
            <w:tcBorders>
              <w:right w:val="nil"/>
            </w:tcBorders>
            <w:shd w:val="clear" w:color="auto" w:fill="DBE5F1" w:themeFill="accent1" w:themeFillTint="33"/>
          </w:tcPr>
          <w:p w14:paraId="36ABB54C" w14:textId="77777777" w:rsidR="00F11930" w:rsidRPr="002C3786" w:rsidRDefault="00F11930" w:rsidP="00E03A24">
            <w:pPr>
              <w:pStyle w:val="GSATableHeading"/>
            </w:pPr>
            <w:r w:rsidRPr="002C3786">
              <w:t>Part b</w:t>
            </w:r>
          </w:p>
        </w:tc>
        <w:tc>
          <w:tcPr>
            <w:tcW w:w="4516" w:type="pct"/>
            <w:tcMar>
              <w:top w:w="43" w:type="dxa"/>
              <w:bottom w:w="43" w:type="dxa"/>
            </w:tcMar>
          </w:tcPr>
          <w:p w14:paraId="74570471" w14:textId="77777777" w:rsidR="00F11930" w:rsidRPr="0036708B" w:rsidRDefault="00F11930" w:rsidP="00DA4990">
            <w:pPr>
              <w:pStyle w:val="GSATableText"/>
            </w:pPr>
          </w:p>
        </w:tc>
      </w:tr>
      <w:tr w:rsidR="00F11930" w:rsidRPr="0036708B" w14:paraId="5A6A7109" w14:textId="77777777" w:rsidTr="001C310B">
        <w:trPr>
          <w:trHeight w:val="288"/>
        </w:trPr>
        <w:tc>
          <w:tcPr>
            <w:tcW w:w="484" w:type="pct"/>
            <w:tcBorders>
              <w:right w:val="nil"/>
            </w:tcBorders>
            <w:shd w:val="clear" w:color="auto" w:fill="DBE5F1" w:themeFill="accent1" w:themeFillTint="33"/>
          </w:tcPr>
          <w:p w14:paraId="74CB5391" w14:textId="77777777" w:rsidR="00F11930" w:rsidRPr="002C3786" w:rsidRDefault="00F11930" w:rsidP="00E03A24">
            <w:pPr>
              <w:pStyle w:val="GSATableHeading"/>
            </w:pPr>
            <w:r w:rsidRPr="002C3786">
              <w:t xml:space="preserve">Part </w:t>
            </w:r>
            <w:r>
              <w:t>c</w:t>
            </w:r>
          </w:p>
        </w:tc>
        <w:tc>
          <w:tcPr>
            <w:tcW w:w="4516" w:type="pct"/>
            <w:tcMar>
              <w:top w:w="43" w:type="dxa"/>
              <w:bottom w:w="43" w:type="dxa"/>
            </w:tcMar>
          </w:tcPr>
          <w:p w14:paraId="3751DBCF" w14:textId="77777777" w:rsidR="00F11930" w:rsidRPr="0036708B" w:rsidRDefault="00F11930" w:rsidP="00DA4990">
            <w:pPr>
              <w:pStyle w:val="GSATableText"/>
            </w:pPr>
          </w:p>
        </w:tc>
      </w:tr>
      <w:tr w:rsidR="00F11930" w:rsidRPr="0036708B" w14:paraId="6E63B9E7" w14:textId="77777777" w:rsidTr="001C310B">
        <w:trPr>
          <w:trHeight w:val="288"/>
        </w:trPr>
        <w:tc>
          <w:tcPr>
            <w:tcW w:w="484" w:type="pct"/>
            <w:tcBorders>
              <w:right w:val="nil"/>
            </w:tcBorders>
            <w:shd w:val="clear" w:color="auto" w:fill="DBE5F1" w:themeFill="accent1" w:themeFillTint="33"/>
          </w:tcPr>
          <w:p w14:paraId="407F4222" w14:textId="77777777" w:rsidR="00F11930" w:rsidRPr="002C3786" w:rsidRDefault="00F11930" w:rsidP="00E03A24">
            <w:pPr>
              <w:pStyle w:val="GSATableHeading"/>
            </w:pPr>
            <w:r w:rsidRPr="002C3786">
              <w:t xml:space="preserve">Part </w:t>
            </w:r>
            <w:r>
              <w:t>d</w:t>
            </w:r>
          </w:p>
        </w:tc>
        <w:tc>
          <w:tcPr>
            <w:tcW w:w="4516" w:type="pct"/>
            <w:tcMar>
              <w:top w:w="43" w:type="dxa"/>
              <w:bottom w:w="43" w:type="dxa"/>
            </w:tcMar>
          </w:tcPr>
          <w:p w14:paraId="6D18E059" w14:textId="77777777" w:rsidR="00F11930" w:rsidRPr="0036708B" w:rsidRDefault="00F11930" w:rsidP="00DA4990">
            <w:pPr>
              <w:pStyle w:val="GSATableText"/>
            </w:pPr>
          </w:p>
        </w:tc>
      </w:tr>
    </w:tbl>
    <w:p w14:paraId="02DFD1A0" w14:textId="77777777" w:rsidR="00A27CCD" w:rsidRPr="002C3786" w:rsidRDefault="00A27CCD" w:rsidP="00DA4990"/>
    <w:p w14:paraId="5F79A098" w14:textId="77777777" w:rsidR="000D1972" w:rsidRDefault="001B11FF" w:rsidP="005972CC">
      <w:pPr>
        <w:pStyle w:val="Heading3"/>
      </w:pPr>
      <w:bookmarkStart w:id="695" w:name="_Toc383429473"/>
      <w:bookmarkStart w:id="696" w:name="_Toc383433246"/>
      <w:bookmarkStart w:id="697" w:name="_Toc383444478"/>
      <w:bookmarkStart w:id="698" w:name="_Toc385594118"/>
      <w:bookmarkStart w:id="699" w:name="_Toc385594510"/>
      <w:bookmarkStart w:id="700" w:name="_Toc385594898"/>
      <w:bookmarkStart w:id="701" w:name="_Toc388620750"/>
      <w:bookmarkStart w:id="702" w:name="_Toc449543328"/>
      <w:bookmarkStart w:id="703" w:name="_Toc464803542"/>
      <w:r w:rsidRPr="002C3786">
        <w:t>AU-3</w:t>
      </w:r>
      <w:r>
        <w:t xml:space="preserve"> </w:t>
      </w:r>
      <w:r w:rsidR="00906DA9" w:rsidRPr="002C3786">
        <w:t xml:space="preserve">Content of Audit Records </w:t>
      </w:r>
      <w:bookmarkEnd w:id="695"/>
      <w:bookmarkEnd w:id="696"/>
      <w:bookmarkEnd w:id="697"/>
      <w:bookmarkEnd w:id="698"/>
      <w:bookmarkEnd w:id="699"/>
      <w:bookmarkEnd w:id="700"/>
      <w:bookmarkEnd w:id="701"/>
      <w:r w:rsidR="00B805FF">
        <w:t>(L)</w:t>
      </w:r>
      <w:r w:rsidR="002B0D00">
        <w:t xml:space="preserve"> </w:t>
      </w:r>
      <w:r w:rsidR="00B805FF">
        <w:t>(M)</w:t>
      </w:r>
      <w:r w:rsidR="002B0D00">
        <w:t xml:space="preserve"> </w:t>
      </w:r>
      <w:r w:rsidR="00B805FF">
        <w:t>(H)</w:t>
      </w:r>
      <w:bookmarkEnd w:id="702"/>
      <w:bookmarkEnd w:id="703"/>
    </w:p>
    <w:p w14:paraId="5812CD46" w14:textId="77777777" w:rsidR="00927CE3" w:rsidRDefault="004C54B2" w:rsidP="00DA4990">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6459D00B" w14:textId="77777777" w:rsidR="009653F4" w:rsidRDefault="009653F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519E4457" w14:textId="77777777" w:rsidTr="001C310B">
        <w:trPr>
          <w:cantSplit/>
          <w:trHeight w:val="288"/>
          <w:tblHeader/>
        </w:trPr>
        <w:tc>
          <w:tcPr>
            <w:tcW w:w="811" w:type="pct"/>
            <w:shd w:val="clear" w:color="auto" w:fill="DBE5F1" w:themeFill="accent1" w:themeFillTint="33"/>
            <w:tcMar>
              <w:top w:w="43" w:type="dxa"/>
              <w:bottom w:w="43" w:type="dxa"/>
            </w:tcMar>
          </w:tcPr>
          <w:p w14:paraId="648F1920" w14:textId="77777777" w:rsidR="00AA326F" w:rsidRPr="002C3786" w:rsidRDefault="004C2F4E" w:rsidP="00855F77">
            <w:pPr>
              <w:pStyle w:val="GSATableHeading"/>
            </w:pPr>
            <w:r w:rsidRPr="00671920">
              <w:t>AU-3</w:t>
            </w:r>
          </w:p>
        </w:tc>
        <w:tc>
          <w:tcPr>
            <w:tcW w:w="4189" w:type="pct"/>
            <w:shd w:val="clear" w:color="auto" w:fill="DBE5F1" w:themeFill="accent1" w:themeFillTint="33"/>
          </w:tcPr>
          <w:p w14:paraId="60C3C660" w14:textId="77777777" w:rsidR="00AA326F" w:rsidRPr="002C3786" w:rsidRDefault="00AA326F" w:rsidP="00855F77">
            <w:pPr>
              <w:pStyle w:val="GSATableHeading"/>
            </w:pPr>
            <w:r w:rsidRPr="002C3786">
              <w:t>Control Summary Information</w:t>
            </w:r>
          </w:p>
        </w:tc>
      </w:tr>
      <w:tr w:rsidR="00AA326F" w:rsidRPr="002C3786" w14:paraId="7427A829" w14:textId="77777777" w:rsidTr="001C310B">
        <w:trPr>
          <w:trHeight w:val="288"/>
        </w:trPr>
        <w:tc>
          <w:tcPr>
            <w:tcW w:w="5000" w:type="pct"/>
            <w:gridSpan w:val="2"/>
            <w:tcMar>
              <w:top w:w="43" w:type="dxa"/>
              <w:bottom w:w="43" w:type="dxa"/>
            </w:tcMar>
          </w:tcPr>
          <w:p w14:paraId="3FB093EC" w14:textId="77777777" w:rsidR="00AA326F" w:rsidRPr="002C3786" w:rsidRDefault="00AA326F" w:rsidP="00855F77">
            <w:pPr>
              <w:pStyle w:val="GSATableText"/>
              <w:keepNext/>
              <w:keepLines/>
            </w:pPr>
            <w:r w:rsidRPr="002C3786">
              <w:t>Responsible Role:</w:t>
            </w:r>
            <w:r>
              <w:t xml:space="preserve"> </w:t>
            </w:r>
          </w:p>
        </w:tc>
      </w:tr>
      <w:tr w:rsidR="00AA326F" w:rsidRPr="002C3786" w14:paraId="08428870" w14:textId="77777777" w:rsidTr="001C310B">
        <w:trPr>
          <w:trHeight w:val="288"/>
        </w:trPr>
        <w:tc>
          <w:tcPr>
            <w:tcW w:w="5000" w:type="pct"/>
            <w:gridSpan w:val="2"/>
            <w:tcMar>
              <w:top w:w="43" w:type="dxa"/>
              <w:bottom w:w="43" w:type="dxa"/>
            </w:tcMar>
            <w:vAlign w:val="bottom"/>
          </w:tcPr>
          <w:p w14:paraId="306B2E86" w14:textId="77777777" w:rsidR="00AA326F" w:rsidRPr="002C3786" w:rsidRDefault="00AA326F" w:rsidP="00DA4990">
            <w:pPr>
              <w:pStyle w:val="GSATableText"/>
            </w:pPr>
            <w:r w:rsidRPr="002C3786">
              <w:t>Implementation Status (check all that apply):</w:t>
            </w:r>
          </w:p>
          <w:p w14:paraId="1AE48773" w14:textId="77777777" w:rsidR="00AA326F" w:rsidRPr="002C3786" w:rsidRDefault="00CB38BB" w:rsidP="00DA4990">
            <w:pPr>
              <w:pStyle w:val="GSATableText"/>
            </w:pPr>
            <w:sdt>
              <w:sdtPr>
                <w:id w:val="126859144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4C2D062B" w14:textId="77777777" w:rsidR="00AA326F" w:rsidRPr="002C3786" w:rsidRDefault="00CB38BB" w:rsidP="00DA4990">
            <w:pPr>
              <w:pStyle w:val="GSATableText"/>
            </w:pPr>
            <w:sdt>
              <w:sdtPr>
                <w:id w:val="161647794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76526CB8" w14:textId="77777777" w:rsidR="00AA326F" w:rsidRPr="002C3786" w:rsidRDefault="00CB38BB" w:rsidP="00DA4990">
            <w:pPr>
              <w:pStyle w:val="GSATableText"/>
            </w:pPr>
            <w:sdt>
              <w:sdtPr>
                <w:id w:val="169511052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5321CB86" w14:textId="77777777" w:rsidR="00AA326F" w:rsidRPr="002C3786" w:rsidRDefault="00CB38BB" w:rsidP="00DA4990">
            <w:pPr>
              <w:pStyle w:val="GSATableText"/>
            </w:pPr>
            <w:sdt>
              <w:sdtPr>
                <w:id w:val="80636571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5289B71C" w14:textId="77777777" w:rsidR="00AA326F" w:rsidRPr="002C3786" w:rsidRDefault="00CB38BB" w:rsidP="00DA4990">
            <w:pPr>
              <w:pStyle w:val="GSATableText"/>
            </w:pPr>
            <w:sdt>
              <w:sdtPr>
                <w:id w:val="55913884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1A75362D" w14:textId="77777777" w:rsidTr="001C310B">
        <w:trPr>
          <w:trHeight w:val="288"/>
        </w:trPr>
        <w:tc>
          <w:tcPr>
            <w:tcW w:w="5000" w:type="pct"/>
            <w:gridSpan w:val="2"/>
            <w:tcMar>
              <w:top w:w="43" w:type="dxa"/>
              <w:bottom w:w="43" w:type="dxa"/>
            </w:tcMar>
            <w:vAlign w:val="bottom"/>
          </w:tcPr>
          <w:p w14:paraId="7B78ED4D" w14:textId="77777777" w:rsidR="00AA326F" w:rsidRPr="002C3786" w:rsidRDefault="00AA326F" w:rsidP="00DA4990">
            <w:pPr>
              <w:pStyle w:val="GSATableText"/>
            </w:pPr>
            <w:r w:rsidRPr="002C3786">
              <w:t>Control Origination (check all that apply):</w:t>
            </w:r>
          </w:p>
          <w:p w14:paraId="6934A126" w14:textId="77777777" w:rsidR="00AA326F" w:rsidRPr="002C3786" w:rsidRDefault="00CB38BB" w:rsidP="00DA4990">
            <w:pPr>
              <w:pStyle w:val="GSATableText"/>
            </w:pPr>
            <w:sdt>
              <w:sdtPr>
                <w:id w:val="176364884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23172A83" w14:textId="77777777" w:rsidR="00AA326F" w:rsidRPr="002C3786" w:rsidRDefault="00CB38BB" w:rsidP="00DA4990">
            <w:pPr>
              <w:pStyle w:val="GSATableText"/>
            </w:pPr>
            <w:sdt>
              <w:sdtPr>
                <w:id w:val="-139651037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4AC6B928" w14:textId="77777777" w:rsidR="00AA326F" w:rsidRPr="002C3786" w:rsidRDefault="00CB38BB" w:rsidP="00DA4990">
            <w:pPr>
              <w:pStyle w:val="GSATableText"/>
            </w:pPr>
            <w:sdt>
              <w:sdtPr>
                <w:id w:val="-15191635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44BA1E01" w14:textId="77777777" w:rsidR="00AA326F" w:rsidRPr="002C3786" w:rsidRDefault="00CB38BB" w:rsidP="00DA4990">
            <w:pPr>
              <w:pStyle w:val="GSATableText"/>
            </w:pPr>
            <w:sdt>
              <w:sdtPr>
                <w:id w:val="-183745748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331DEA79" w14:textId="77777777" w:rsidR="00AA326F" w:rsidRPr="002C3786" w:rsidRDefault="00CB38BB" w:rsidP="00DA4990">
            <w:pPr>
              <w:pStyle w:val="GSATableText"/>
            </w:pPr>
            <w:sdt>
              <w:sdtPr>
                <w:id w:val="-97960905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1DB90331" w14:textId="77777777" w:rsidR="00AA326F" w:rsidRPr="002C3786" w:rsidRDefault="00CB38BB" w:rsidP="00DA4990">
            <w:pPr>
              <w:pStyle w:val="GSATableText"/>
            </w:pPr>
            <w:sdt>
              <w:sdtPr>
                <w:id w:val="58434712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5DBC4378" w14:textId="117745F4" w:rsidR="00AA326F" w:rsidRPr="002C3786" w:rsidRDefault="00CB38BB" w:rsidP="00DA4990">
            <w:pPr>
              <w:pStyle w:val="GSATableText"/>
            </w:pPr>
            <w:sdt>
              <w:sdtPr>
                <w:id w:val="-198113594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02336910"/>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854492476"/>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1DAC1F30"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C2F4E" w:rsidRPr="0036708B" w14:paraId="656B8C20"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F3528CF" w14:textId="77777777" w:rsidR="004C2F4E" w:rsidRPr="0036708B" w:rsidRDefault="004C2F4E" w:rsidP="00855F77">
            <w:pPr>
              <w:pStyle w:val="GSATableHeading"/>
            </w:pPr>
            <w:r w:rsidRPr="00671920">
              <w:t>AU-3 What is the solution and how is it implemented?</w:t>
            </w:r>
          </w:p>
        </w:tc>
      </w:tr>
      <w:tr w:rsidR="004C2F4E" w:rsidRPr="002C3786" w14:paraId="0EDD5559" w14:textId="77777777" w:rsidTr="001C310B">
        <w:trPr>
          <w:trHeight w:val="288"/>
        </w:trPr>
        <w:tc>
          <w:tcPr>
            <w:tcW w:w="5000" w:type="pct"/>
            <w:shd w:val="clear" w:color="auto" w:fill="FFFFFF" w:themeFill="background1"/>
          </w:tcPr>
          <w:p w14:paraId="69EB9C70" w14:textId="77777777" w:rsidR="004C2F4E" w:rsidRPr="002C3786" w:rsidRDefault="004C2F4E" w:rsidP="00855F77">
            <w:pPr>
              <w:pStyle w:val="GSATableText"/>
              <w:keepNext/>
              <w:keepLines/>
            </w:pPr>
          </w:p>
        </w:tc>
      </w:tr>
    </w:tbl>
    <w:p w14:paraId="5C1FF6F2" w14:textId="77777777" w:rsidR="00FC5FBC" w:rsidRPr="002C3786" w:rsidRDefault="00FC5FBC" w:rsidP="00DA4990"/>
    <w:p w14:paraId="515183EB" w14:textId="77777777" w:rsidR="000D1972" w:rsidRDefault="001562C2" w:rsidP="005972CC">
      <w:pPr>
        <w:pStyle w:val="Heading3"/>
      </w:pPr>
      <w:bookmarkStart w:id="704" w:name="_Toc383429476"/>
      <w:bookmarkStart w:id="705" w:name="_Toc383433248"/>
      <w:bookmarkStart w:id="706" w:name="_Toc383444480"/>
      <w:bookmarkStart w:id="707" w:name="_Toc385594120"/>
      <w:bookmarkStart w:id="708" w:name="_Toc385594512"/>
      <w:bookmarkStart w:id="709" w:name="_Toc385594900"/>
      <w:bookmarkStart w:id="710" w:name="_Toc388620752"/>
      <w:bookmarkStart w:id="711" w:name="_Toc449543329"/>
      <w:bookmarkStart w:id="712" w:name="_Toc464803543"/>
      <w:r w:rsidRPr="002C3786">
        <w:t>AU-4</w:t>
      </w:r>
      <w:r>
        <w:t xml:space="preserve"> </w:t>
      </w:r>
      <w:r w:rsidR="00906DA9" w:rsidRPr="002C3786">
        <w:t xml:space="preserve">Audit Storage Capacity </w:t>
      </w:r>
      <w:bookmarkEnd w:id="704"/>
      <w:bookmarkEnd w:id="705"/>
      <w:bookmarkEnd w:id="706"/>
      <w:bookmarkEnd w:id="707"/>
      <w:bookmarkEnd w:id="708"/>
      <w:bookmarkEnd w:id="709"/>
      <w:bookmarkEnd w:id="710"/>
      <w:r w:rsidR="00380654">
        <w:t>(L)</w:t>
      </w:r>
      <w:r w:rsidR="0009692E">
        <w:t xml:space="preserve"> </w:t>
      </w:r>
      <w:r w:rsidR="00380654">
        <w:t>(M)</w:t>
      </w:r>
      <w:r w:rsidR="0009692E">
        <w:t xml:space="preserve"> </w:t>
      </w:r>
      <w:r w:rsidR="00380654">
        <w:t>(H)</w:t>
      </w:r>
      <w:bookmarkEnd w:id="711"/>
      <w:bookmarkEnd w:id="712"/>
    </w:p>
    <w:p w14:paraId="3F3EBEB0" w14:textId="77777777" w:rsidR="00E42B4C" w:rsidRDefault="004C54B2" w:rsidP="00DA4990">
      <w:r w:rsidRPr="004C54B2">
        <w:t>The organization allocates audit record storage capacity in accordance with [</w:t>
      </w:r>
      <w:r w:rsidR="00AE3199" w:rsidRPr="002B4E6E">
        <w:rPr>
          <w:rStyle w:val="GSAItalicEmphasisChar"/>
        </w:rPr>
        <w:t>Assignment: organization-defined audit record storage requirements</w:t>
      </w:r>
      <w:r w:rsidRPr="004C54B2">
        <w:t>].</w:t>
      </w:r>
      <w:r w:rsidRPr="004C54B2" w:rsidDel="004C54B2">
        <w:t xml:space="preserve"> </w:t>
      </w:r>
    </w:p>
    <w:p w14:paraId="65264A7D" w14:textId="77777777" w:rsidR="00EB78CD" w:rsidRDefault="00EB78C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6E65BF7B" w14:textId="77777777" w:rsidTr="001C310B">
        <w:trPr>
          <w:cantSplit/>
          <w:trHeight w:val="288"/>
          <w:tblHeader/>
        </w:trPr>
        <w:tc>
          <w:tcPr>
            <w:tcW w:w="811" w:type="pct"/>
            <w:shd w:val="clear" w:color="auto" w:fill="DBE5F1" w:themeFill="accent1" w:themeFillTint="33"/>
            <w:tcMar>
              <w:top w:w="43" w:type="dxa"/>
              <w:bottom w:w="43" w:type="dxa"/>
            </w:tcMar>
          </w:tcPr>
          <w:p w14:paraId="0904947A" w14:textId="77777777" w:rsidR="00AA326F" w:rsidRPr="002C3786" w:rsidRDefault="001562C2" w:rsidP="00855F77">
            <w:pPr>
              <w:pStyle w:val="GSATableHeading"/>
            </w:pPr>
            <w:r w:rsidRPr="00671920">
              <w:t>AU-4</w:t>
            </w:r>
          </w:p>
        </w:tc>
        <w:tc>
          <w:tcPr>
            <w:tcW w:w="4189" w:type="pct"/>
            <w:shd w:val="clear" w:color="auto" w:fill="DBE5F1" w:themeFill="accent1" w:themeFillTint="33"/>
          </w:tcPr>
          <w:p w14:paraId="0FC0B17D" w14:textId="77777777" w:rsidR="00AA326F" w:rsidRPr="002C3786" w:rsidRDefault="00AA326F" w:rsidP="00855F77">
            <w:pPr>
              <w:pStyle w:val="GSATableHeading"/>
            </w:pPr>
            <w:r w:rsidRPr="002C3786">
              <w:t>Control Summary Information</w:t>
            </w:r>
          </w:p>
        </w:tc>
      </w:tr>
      <w:tr w:rsidR="00AA326F" w:rsidRPr="002C3786" w14:paraId="69FC8401" w14:textId="77777777" w:rsidTr="001C310B">
        <w:trPr>
          <w:trHeight w:val="288"/>
        </w:trPr>
        <w:tc>
          <w:tcPr>
            <w:tcW w:w="5000" w:type="pct"/>
            <w:gridSpan w:val="2"/>
            <w:tcMar>
              <w:top w:w="43" w:type="dxa"/>
              <w:bottom w:w="43" w:type="dxa"/>
            </w:tcMar>
          </w:tcPr>
          <w:p w14:paraId="506FBEEE" w14:textId="77777777" w:rsidR="00AA326F" w:rsidRPr="002C3786" w:rsidRDefault="00AA326F" w:rsidP="00855F77">
            <w:pPr>
              <w:pStyle w:val="GSATableText"/>
              <w:keepNext/>
              <w:keepLines/>
            </w:pPr>
            <w:r w:rsidRPr="002C3786">
              <w:t>Responsible Role:</w:t>
            </w:r>
            <w:r>
              <w:t xml:space="preserve"> </w:t>
            </w:r>
          </w:p>
        </w:tc>
      </w:tr>
      <w:tr w:rsidR="00AA326F" w:rsidRPr="00D00D47" w14:paraId="00903D85" w14:textId="77777777" w:rsidTr="001C310B">
        <w:trPr>
          <w:trHeight w:val="288"/>
        </w:trPr>
        <w:tc>
          <w:tcPr>
            <w:tcW w:w="5000" w:type="pct"/>
            <w:gridSpan w:val="2"/>
            <w:tcMar>
              <w:top w:w="43" w:type="dxa"/>
              <w:bottom w:w="43" w:type="dxa"/>
            </w:tcMar>
          </w:tcPr>
          <w:p w14:paraId="17610883" w14:textId="77777777" w:rsidR="00AA326F" w:rsidRPr="00D00D47" w:rsidRDefault="001562C2" w:rsidP="001C1E79">
            <w:pPr>
              <w:pStyle w:val="GSATableText"/>
            </w:pPr>
            <w:r w:rsidRPr="0068090E">
              <w:t>Parameter AU-4:</w:t>
            </w:r>
            <w:r>
              <w:t xml:space="preserve"> </w:t>
            </w:r>
          </w:p>
        </w:tc>
      </w:tr>
      <w:tr w:rsidR="00AA326F" w:rsidRPr="002C3786" w14:paraId="629C33CB" w14:textId="77777777" w:rsidTr="001C310B">
        <w:trPr>
          <w:trHeight w:val="288"/>
        </w:trPr>
        <w:tc>
          <w:tcPr>
            <w:tcW w:w="5000" w:type="pct"/>
            <w:gridSpan w:val="2"/>
            <w:tcMar>
              <w:top w:w="43" w:type="dxa"/>
              <w:bottom w:w="43" w:type="dxa"/>
            </w:tcMar>
            <w:vAlign w:val="bottom"/>
          </w:tcPr>
          <w:p w14:paraId="3894C613" w14:textId="77777777" w:rsidR="00AA326F" w:rsidRPr="002C3786" w:rsidRDefault="00AA326F" w:rsidP="00DA4990">
            <w:pPr>
              <w:pStyle w:val="GSATableText"/>
            </w:pPr>
            <w:r w:rsidRPr="002C3786">
              <w:t>Implementation Status (check all that apply):</w:t>
            </w:r>
          </w:p>
          <w:p w14:paraId="3E7F8791" w14:textId="77777777" w:rsidR="00AA326F" w:rsidRPr="002C3786" w:rsidRDefault="00CB38BB" w:rsidP="00DA4990">
            <w:pPr>
              <w:pStyle w:val="GSATableText"/>
            </w:pPr>
            <w:sdt>
              <w:sdtPr>
                <w:id w:val="8674052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3D80A19D" w14:textId="77777777" w:rsidR="00AA326F" w:rsidRPr="002C3786" w:rsidRDefault="00CB38BB" w:rsidP="00DA4990">
            <w:pPr>
              <w:pStyle w:val="GSATableText"/>
            </w:pPr>
            <w:sdt>
              <w:sdtPr>
                <w:id w:val="26667455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0AC4D902" w14:textId="77777777" w:rsidR="00AA326F" w:rsidRPr="002C3786" w:rsidRDefault="00CB38BB" w:rsidP="00DA4990">
            <w:pPr>
              <w:pStyle w:val="GSATableText"/>
            </w:pPr>
            <w:sdt>
              <w:sdtPr>
                <w:id w:val="-104182132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3CC5D474" w14:textId="77777777" w:rsidR="00AA326F" w:rsidRPr="002C3786" w:rsidRDefault="00CB38BB" w:rsidP="00DA4990">
            <w:pPr>
              <w:pStyle w:val="GSATableText"/>
            </w:pPr>
            <w:sdt>
              <w:sdtPr>
                <w:id w:val="38691588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0C743EDC" w14:textId="77777777" w:rsidR="00AA326F" w:rsidRPr="002C3786" w:rsidRDefault="00CB38BB" w:rsidP="00DA4990">
            <w:pPr>
              <w:pStyle w:val="GSATableText"/>
            </w:pPr>
            <w:sdt>
              <w:sdtPr>
                <w:id w:val="128269570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6F1292B1" w14:textId="77777777" w:rsidTr="001C310B">
        <w:trPr>
          <w:trHeight w:val="288"/>
        </w:trPr>
        <w:tc>
          <w:tcPr>
            <w:tcW w:w="5000" w:type="pct"/>
            <w:gridSpan w:val="2"/>
            <w:tcMar>
              <w:top w:w="43" w:type="dxa"/>
              <w:bottom w:w="43" w:type="dxa"/>
            </w:tcMar>
            <w:vAlign w:val="bottom"/>
          </w:tcPr>
          <w:p w14:paraId="1D7BE397" w14:textId="77777777" w:rsidR="00AA326F" w:rsidRPr="002C3786" w:rsidRDefault="00AA326F" w:rsidP="00DA4990">
            <w:pPr>
              <w:pStyle w:val="GSATableText"/>
            </w:pPr>
            <w:r w:rsidRPr="002C3786">
              <w:t>Control Origination (check all that apply):</w:t>
            </w:r>
          </w:p>
          <w:p w14:paraId="34D6E076" w14:textId="77777777" w:rsidR="00AA326F" w:rsidRPr="002C3786" w:rsidRDefault="00CB38BB" w:rsidP="00DA4990">
            <w:pPr>
              <w:pStyle w:val="GSATableText"/>
            </w:pPr>
            <w:sdt>
              <w:sdtPr>
                <w:id w:val="-138903625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326DE915" w14:textId="77777777" w:rsidR="00AA326F" w:rsidRPr="002C3786" w:rsidRDefault="00CB38BB" w:rsidP="00DA4990">
            <w:pPr>
              <w:pStyle w:val="GSATableText"/>
            </w:pPr>
            <w:sdt>
              <w:sdtPr>
                <w:id w:val="100802884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3D9398C8" w14:textId="77777777" w:rsidR="00AA326F" w:rsidRPr="002C3786" w:rsidRDefault="00CB38BB" w:rsidP="00DA4990">
            <w:pPr>
              <w:pStyle w:val="GSATableText"/>
            </w:pPr>
            <w:sdt>
              <w:sdtPr>
                <w:id w:val="181105422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6258F570" w14:textId="77777777" w:rsidR="00AA326F" w:rsidRPr="002C3786" w:rsidRDefault="00CB38BB" w:rsidP="00DA4990">
            <w:pPr>
              <w:pStyle w:val="GSATableText"/>
            </w:pPr>
            <w:sdt>
              <w:sdtPr>
                <w:id w:val="-210895889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09CCC027" w14:textId="77777777" w:rsidR="00AA326F" w:rsidRPr="002C3786" w:rsidRDefault="00CB38BB" w:rsidP="00DA4990">
            <w:pPr>
              <w:pStyle w:val="GSATableText"/>
            </w:pPr>
            <w:sdt>
              <w:sdtPr>
                <w:id w:val="167222214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0EF45251" w14:textId="77777777" w:rsidR="00AA326F" w:rsidRPr="002C3786" w:rsidRDefault="00CB38BB" w:rsidP="00DA4990">
            <w:pPr>
              <w:pStyle w:val="GSATableText"/>
            </w:pPr>
            <w:sdt>
              <w:sdtPr>
                <w:id w:val="109328713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4E069F1A" w14:textId="581EC489" w:rsidR="00AA326F" w:rsidRPr="002C3786" w:rsidRDefault="00CB38BB" w:rsidP="00DA4990">
            <w:pPr>
              <w:pStyle w:val="GSATableText"/>
            </w:pPr>
            <w:sdt>
              <w:sdtPr>
                <w:id w:val="-10588713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57371771"/>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418459334"/>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36927FDF"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1562C2" w:rsidRPr="0036708B" w14:paraId="17C94B4E"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D405352" w14:textId="77777777" w:rsidR="001562C2" w:rsidRPr="0036708B" w:rsidRDefault="001562C2" w:rsidP="00855F77">
            <w:pPr>
              <w:pStyle w:val="GSATableHeading"/>
            </w:pPr>
            <w:r w:rsidRPr="006E4631">
              <w:t>AU-4 What is the solution and how is it implemented?</w:t>
            </w:r>
          </w:p>
        </w:tc>
      </w:tr>
      <w:tr w:rsidR="001562C2" w:rsidRPr="002C3786" w14:paraId="5291BB4D" w14:textId="77777777" w:rsidTr="001C310B">
        <w:trPr>
          <w:trHeight w:val="288"/>
        </w:trPr>
        <w:tc>
          <w:tcPr>
            <w:tcW w:w="5000" w:type="pct"/>
            <w:shd w:val="clear" w:color="auto" w:fill="FFFFFF" w:themeFill="background1"/>
          </w:tcPr>
          <w:p w14:paraId="205AB300" w14:textId="77777777" w:rsidR="001562C2" w:rsidRPr="002C3786" w:rsidRDefault="001562C2" w:rsidP="00855F77">
            <w:pPr>
              <w:pStyle w:val="GSATableText"/>
              <w:keepNext/>
              <w:keepLines/>
            </w:pPr>
          </w:p>
        </w:tc>
      </w:tr>
    </w:tbl>
    <w:p w14:paraId="3BCB4A92" w14:textId="77777777" w:rsidR="007E136B" w:rsidRDefault="007E136B" w:rsidP="00DA4990"/>
    <w:p w14:paraId="00F89577" w14:textId="77777777" w:rsidR="0095240E" w:rsidRDefault="0095240E" w:rsidP="0095240E">
      <w:pPr>
        <w:pStyle w:val="Heading3"/>
      </w:pPr>
      <w:bookmarkStart w:id="713" w:name="_Toc449543330"/>
      <w:bookmarkStart w:id="714" w:name="_Toc464803544"/>
      <w:bookmarkStart w:id="715" w:name="_Toc383429477"/>
      <w:bookmarkStart w:id="716" w:name="_Toc383433249"/>
      <w:bookmarkStart w:id="717" w:name="_Toc383444481"/>
      <w:bookmarkStart w:id="718" w:name="_Toc385594121"/>
      <w:bookmarkStart w:id="719" w:name="_Toc385594513"/>
      <w:bookmarkStart w:id="720" w:name="_Toc385594901"/>
      <w:bookmarkStart w:id="721" w:name="_Toc388620753"/>
      <w:r w:rsidRPr="002C3786">
        <w:t>AU-5</w:t>
      </w:r>
      <w:r>
        <w:t xml:space="preserve"> </w:t>
      </w:r>
      <w:r w:rsidRPr="002C3786">
        <w:t xml:space="preserve">Response to Audit Processing Failures </w:t>
      </w:r>
      <w:r w:rsidRPr="0095240E">
        <w:t>(</w:t>
      </w:r>
      <w:r>
        <w:t>L</w:t>
      </w:r>
      <w:r w:rsidRPr="0095240E">
        <w:t>)</w:t>
      </w:r>
      <w:r w:rsidR="0009692E">
        <w:t xml:space="preserve"> </w:t>
      </w:r>
      <w:r>
        <w:t>(M)</w:t>
      </w:r>
      <w:r w:rsidR="00E36763">
        <w:t xml:space="preserve"> (H)</w:t>
      </w:r>
      <w:bookmarkEnd w:id="713"/>
      <w:bookmarkEnd w:id="714"/>
    </w:p>
    <w:p w14:paraId="5B8AA236" w14:textId="77777777" w:rsidR="0095240E" w:rsidRPr="002C3786" w:rsidRDefault="0095240E" w:rsidP="0095240E">
      <w:r w:rsidRPr="002C3786">
        <w:t>The information system:</w:t>
      </w:r>
    </w:p>
    <w:p w14:paraId="707DE35B" w14:textId="77777777" w:rsidR="0095240E" w:rsidRDefault="0095240E" w:rsidP="00914FE7">
      <w:pPr>
        <w:pStyle w:val="GSAListParagraphalpha"/>
        <w:numPr>
          <w:ilvl w:val="0"/>
          <w:numId w:val="157"/>
        </w:numPr>
      </w:pPr>
      <w:r w:rsidRPr="00AE3199">
        <w:t>Alerts [</w:t>
      </w:r>
      <w:r w:rsidRPr="00D62A31">
        <w:rPr>
          <w:rStyle w:val="GSAItalicEmphasisChar"/>
        </w:rPr>
        <w:t>Assignment: organization-defined personnel or roles</w:t>
      </w:r>
      <w:r w:rsidRPr="00AE3199">
        <w:t>] in the event of an audit processing failure; and</w:t>
      </w:r>
    </w:p>
    <w:p w14:paraId="28881B63" w14:textId="77777777" w:rsidR="00E36763" w:rsidRDefault="00E36763" w:rsidP="00914FE7">
      <w:pPr>
        <w:pStyle w:val="GSAListParagraphalpha"/>
        <w:numPr>
          <w:ilvl w:val="0"/>
          <w:numId w:val="157"/>
        </w:numPr>
      </w:pPr>
      <w:r w:rsidRPr="00AE3199">
        <w:t>Takes the following additional actions: [</w:t>
      </w:r>
      <w:r w:rsidR="00054489" w:rsidRPr="00054489">
        <w:rPr>
          <w:rStyle w:val="GSAItalicEmphasisChar"/>
        </w:rPr>
        <w:t xml:space="preserve">FedRAMP </w:t>
      </w:r>
      <w:r w:rsidRPr="00D62A31">
        <w:rPr>
          <w:rStyle w:val="GSAItalicEmphasisChar"/>
        </w:rPr>
        <w:t xml:space="preserve">Assignment: organization-defined </w:t>
      </w:r>
      <w:r w:rsidRPr="007829F5">
        <w:rPr>
          <w:rStyle w:val="GSAItalicEmphasisChar"/>
        </w:rPr>
        <w:t>actions to be taken</w:t>
      </w:r>
      <w:r>
        <w:rPr>
          <w:rStyle w:val="GSAItalicEmphasisChar"/>
        </w:rPr>
        <w:t xml:space="preserve">; </w:t>
      </w:r>
      <w:r w:rsidRPr="00CD7D22">
        <w:rPr>
          <w:rStyle w:val="GSAItalicEmphasisChar"/>
        </w:rPr>
        <w:t>(</w:t>
      </w:r>
      <w:r w:rsidRPr="0009692E">
        <w:rPr>
          <w:rStyle w:val="GSAItalicEmphasisChar"/>
        </w:rPr>
        <w:t>overwrite oldest record</w:t>
      </w:r>
      <w:r w:rsidRPr="00CD7D22">
        <w:rPr>
          <w:rStyle w:val="GSAItalicEmphasisChar"/>
        </w:rPr>
        <w:t>)</w:t>
      </w:r>
      <w:r w:rsidRPr="00AE3199">
        <w:t>].</w:t>
      </w:r>
    </w:p>
    <w:bookmarkEnd w:id="715"/>
    <w:bookmarkEnd w:id="716"/>
    <w:bookmarkEnd w:id="717"/>
    <w:bookmarkEnd w:id="718"/>
    <w:bookmarkEnd w:id="719"/>
    <w:bookmarkEnd w:id="720"/>
    <w:bookmarkEnd w:id="721"/>
    <w:p w14:paraId="088F6C3A" w14:textId="77777777" w:rsidR="007E136B" w:rsidRDefault="007E136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5E7F357" w14:textId="77777777" w:rsidTr="001C310B">
        <w:trPr>
          <w:cantSplit/>
          <w:trHeight w:val="288"/>
          <w:tblHeader/>
        </w:trPr>
        <w:tc>
          <w:tcPr>
            <w:tcW w:w="811" w:type="pct"/>
            <w:shd w:val="clear" w:color="auto" w:fill="DBE5F1" w:themeFill="accent1" w:themeFillTint="33"/>
            <w:tcMar>
              <w:top w:w="43" w:type="dxa"/>
              <w:bottom w:w="43" w:type="dxa"/>
            </w:tcMar>
          </w:tcPr>
          <w:p w14:paraId="01379696" w14:textId="77777777" w:rsidR="00AA326F" w:rsidRPr="002C3786" w:rsidRDefault="00036C99" w:rsidP="00855F77">
            <w:pPr>
              <w:pStyle w:val="GSATableHeading"/>
            </w:pPr>
            <w:r w:rsidRPr="006E4631">
              <w:t>AU-5</w:t>
            </w:r>
          </w:p>
        </w:tc>
        <w:tc>
          <w:tcPr>
            <w:tcW w:w="4189" w:type="pct"/>
            <w:shd w:val="clear" w:color="auto" w:fill="DBE5F1" w:themeFill="accent1" w:themeFillTint="33"/>
          </w:tcPr>
          <w:p w14:paraId="4C989DBB" w14:textId="77777777" w:rsidR="00AA326F" w:rsidRPr="002C3786" w:rsidRDefault="00AA326F" w:rsidP="00855F77">
            <w:pPr>
              <w:pStyle w:val="GSATableHeading"/>
            </w:pPr>
            <w:r w:rsidRPr="002C3786">
              <w:t>Control Summary Information</w:t>
            </w:r>
          </w:p>
        </w:tc>
      </w:tr>
      <w:tr w:rsidR="00AA326F" w:rsidRPr="002C3786" w14:paraId="07FE9D23" w14:textId="77777777" w:rsidTr="001C310B">
        <w:trPr>
          <w:trHeight w:val="288"/>
        </w:trPr>
        <w:tc>
          <w:tcPr>
            <w:tcW w:w="5000" w:type="pct"/>
            <w:gridSpan w:val="2"/>
            <w:tcMar>
              <w:top w:w="43" w:type="dxa"/>
              <w:bottom w:w="43" w:type="dxa"/>
            </w:tcMar>
          </w:tcPr>
          <w:p w14:paraId="7E6F1ED4" w14:textId="77777777" w:rsidR="00AA326F" w:rsidRPr="002C3786" w:rsidRDefault="00AA326F" w:rsidP="00855F77">
            <w:pPr>
              <w:pStyle w:val="GSATableText"/>
              <w:keepNext/>
              <w:keepLines/>
            </w:pPr>
            <w:r w:rsidRPr="002C3786">
              <w:t>Responsible Role:</w:t>
            </w:r>
            <w:r>
              <w:t xml:space="preserve"> </w:t>
            </w:r>
          </w:p>
        </w:tc>
      </w:tr>
      <w:tr w:rsidR="00AA326F" w:rsidRPr="00D00D47" w14:paraId="7C467044" w14:textId="77777777" w:rsidTr="001C310B">
        <w:trPr>
          <w:trHeight w:val="288"/>
        </w:trPr>
        <w:tc>
          <w:tcPr>
            <w:tcW w:w="5000" w:type="pct"/>
            <w:gridSpan w:val="2"/>
            <w:tcMar>
              <w:top w:w="43" w:type="dxa"/>
              <w:bottom w:w="43" w:type="dxa"/>
            </w:tcMar>
          </w:tcPr>
          <w:p w14:paraId="4DDEED67" w14:textId="77777777" w:rsidR="00AA326F" w:rsidRPr="00D00D47" w:rsidRDefault="00036C99" w:rsidP="001C1E79">
            <w:pPr>
              <w:pStyle w:val="GSATableText"/>
            </w:pPr>
            <w:r w:rsidRPr="00AE3936">
              <w:t>Parameter AU-5(a):</w:t>
            </w:r>
            <w:r>
              <w:t xml:space="preserve"> </w:t>
            </w:r>
          </w:p>
        </w:tc>
      </w:tr>
      <w:tr w:rsidR="00AA326F" w:rsidRPr="00D00D47" w14:paraId="064FC654" w14:textId="77777777" w:rsidTr="001C310B">
        <w:trPr>
          <w:trHeight w:val="288"/>
        </w:trPr>
        <w:tc>
          <w:tcPr>
            <w:tcW w:w="5000" w:type="pct"/>
            <w:gridSpan w:val="2"/>
            <w:tcMar>
              <w:top w:w="43" w:type="dxa"/>
              <w:bottom w:w="43" w:type="dxa"/>
            </w:tcMar>
          </w:tcPr>
          <w:p w14:paraId="354DD777" w14:textId="77777777" w:rsidR="00AA326F" w:rsidRPr="00D00D47" w:rsidRDefault="00036C99" w:rsidP="001C1E79">
            <w:pPr>
              <w:pStyle w:val="GSATableText"/>
            </w:pPr>
            <w:r w:rsidRPr="00AE3936">
              <w:t>Parameter AU-5(b)</w:t>
            </w:r>
            <w:r w:rsidR="00F63987">
              <w:t>:</w:t>
            </w:r>
            <w:r>
              <w:t xml:space="preserve"> </w:t>
            </w:r>
          </w:p>
        </w:tc>
      </w:tr>
      <w:tr w:rsidR="00AA326F" w:rsidRPr="002C3786" w14:paraId="3FC788BA" w14:textId="77777777" w:rsidTr="001C310B">
        <w:trPr>
          <w:trHeight w:val="288"/>
        </w:trPr>
        <w:tc>
          <w:tcPr>
            <w:tcW w:w="5000" w:type="pct"/>
            <w:gridSpan w:val="2"/>
            <w:tcMar>
              <w:top w:w="43" w:type="dxa"/>
              <w:bottom w:w="43" w:type="dxa"/>
            </w:tcMar>
            <w:vAlign w:val="bottom"/>
          </w:tcPr>
          <w:p w14:paraId="3D782CAD" w14:textId="77777777" w:rsidR="00AA326F" w:rsidRPr="002C3786" w:rsidRDefault="00AA326F" w:rsidP="00DA4990">
            <w:pPr>
              <w:pStyle w:val="GSATableText"/>
            </w:pPr>
            <w:r w:rsidRPr="002C3786">
              <w:t>Implementation Status (check all that apply):</w:t>
            </w:r>
          </w:p>
          <w:p w14:paraId="4656D079" w14:textId="77777777" w:rsidR="00AA326F" w:rsidRPr="002C3786" w:rsidRDefault="00CB38BB" w:rsidP="00DA4990">
            <w:pPr>
              <w:pStyle w:val="GSATableText"/>
            </w:pPr>
            <w:sdt>
              <w:sdtPr>
                <w:id w:val="116574279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0B8893D1" w14:textId="77777777" w:rsidR="00AA326F" w:rsidRPr="002C3786" w:rsidRDefault="00CB38BB" w:rsidP="00DA4990">
            <w:pPr>
              <w:pStyle w:val="GSATableText"/>
            </w:pPr>
            <w:sdt>
              <w:sdtPr>
                <w:id w:val="-7081778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119B74F2" w14:textId="77777777" w:rsidR="00AA326F" w:rsidRPr="002C3786" w:rsidRDefault="00CB38BB" w:rsidP="00DA4990">
            <w:pPr>
              <w:pStyle w:val="GSATableText"/>
            </w:pPr>
            <w:sdt>
              <w:sdtPr>
                <w:id w:val="-2817926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13E22E5A" w14:textId="77777777" w:rsidR="00AA326F" w:rsidRPr="002C3786" w:rsidRDefault="00CB38BB" w:rsidP="00DA4990">
            <w:pPr>
              <w:pStyle w:val="GSATableText"/>
            </w:pPr>
            <w:sdt>
              <w:sdtPr>
                <w:id w:val="-22221600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6718DC47" w14:textId="77777777" w:rsidR="00AA326F" w:rsidRPr="002C3786" w:rsidRDefault="00CB38BB" w:rsidP="00DA4990">
            <w:pPr>
              <w:pStyle w:val="GSATableText"/>
            </w:pPr>
            <w:sdt>
              <w:sdtPr>
                <w:id w:val="166897928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2FFE71F2" w14:textId="77777777" w:rsidTr="001C310B">
        <w:trPr>
          <w:trHeight w:val="288"/>
        </w:trPr>
        <w:tc>
          <w:tcPr>
            <w:tcW w:w="5000" w:type="pct"/>
            <w:gridSpan w:val="2"/>
            <w:tcMar>
              <w:top w:w="43" w:type="dxa"/>
              <w:bottom w:w="43" w:type="dxa"/>
            </w:tcMar>
            <w:vAlign w:val="bottom"/>
          </w:tcPr>
          <w:p w14:paraId="64D527DA" w14:textId="77777777" w:rsidR="00AA326F" w:rsidRPr="002C3786" w:rsidRDefault="00AA326F" w:rsidP="00DA4990">
            <w:pPr>
              <w:pStyle w:val="GSATableText"/>
            </w:pPr>
            <w:r w:rsidRPr="002C3786">
              <w:t>Control Origination (check all that apply):</w:t>
            </w:r>
          </w:p>
          <w:p w14:paraId="6066BFB1" w14:textId="77777777" w:rsidR="00AA326F" w:rsidRPr="002C3786" w:rsidRDefault="00CB38BB" w:rsidP="00DA4990">
            <w:pPr>
              <w:pStyle w:val="GSATableText"/>
            </w:pPr>
            <w:sdt>
              <w:sdtPr>
                <w:id w:val="-8739473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60D4DFE9" w14:textId="77777777" w:rsidR="00AA326F" w:rsidRPr="002C3786" w:rsidRDefault="00CB38BB" w:rsidP="00DA4990">
            <w:pPr>
              <w:pStyle w:val="GSATableText"/>
            </w:pPr>
            <w:sdt>
              <w:sdtPr>
                <w:id w:val="-133190737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619EDC16" w14:textId="77777777" w:rsidR="00AA326F" w:rsidRPr="002C3786" w:rsidRDefault="00CB38BB" w:rsidP="00DA4990">
            <w:pPr>
              <w:pStyle w:val="GSATableText"/>
            </w:pPr>
            <w:sdt>
              <w:sdtPr>
                <w:id w:val="-67141034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266E2E28" w14:textId="77777777" w:rsidR="00AA326F" w:rsidRPr="002C3786" w:rsidRDefault="00CB38BB" w:rsidP="00DA4990">
            <w:pPr>
              <w:pStyle w:val="GSATableText"/>
            </w:pPr>
            <w:sdt>
              <w:sdtPr>
                <w:id w:val="195999264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6BED792A" w14:textId="77777777" w:rsidR="00AA326F" w:rsidRPr="002C3786" w:rsidRDefault="00CB38BB" w:rsidP="00DA4990">
            <w:pPr>
              <w:pStyle w:val="GSATableText"/>
            </w:pPr>
            <w:sdt>
              <w:sdtPr>
                <w:id w:val="-126491893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104E28C9" w14:textId="77777777" w:rsidR="00AA326F" w:rsidRPr="002C3786" w:rsidRDefault="00CB38BB" w:rsidP="00DA4990">
            <w:pPr>
              <w:pStyle w:val="GSATableText"/>
            </w:pPr>
            <w:sdt>
              <w:sdtPr>
                <w:id w:val="1921682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217F697C" w14:textId="3B53B695" w:rsidR="00AA326F" w:rsidRPr="002C3786" w:rsidRDefault="00CB38BB" w:rsidP="00DA4990">
            <w:pPr>
              <w:pStyle w:val="GSATableText"/>
            </w:pPr>
            <w:sdt>
              <w:sdtPr>
                <w:id w:val="90672880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58867717"/>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341083302"/>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4F6617B8"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36C99" w:rsidRPr="002C3786" w14:paraId="5BBE8B2E" w14:textId="77777777" w:rsidTr="001C310B">
        <w:trPr>
          <w:cantSplit/>
          <w:trHeight w:val="288"/>
          <w:tblHeader/>
        </w:trPr>
        <w:tc>
          <w:tcPr>
            <w:tcW w:w="5000" w:type="pct"/>
            <w:gridSpan w:val="2"/>
            <w:shd w:val="clear" w:color="auto" w:fill="DBE5F1" w:themeFill="accent1" w:themeFillTint="33"/>
            <w:vAlign w:val="center"/>
          </w:tcPr>
          <w:p w14:paraId="1AA8E0A3" w14:textId="77777777" w:rsidR="00036C99" w:rsidRPr="002C3786" w:rsidRDefault="00036C99" w:rsidP="00855F77">
            <w:pPr>
              <w:pStyle w:val="GSATableHeading"/>
            </w:pPr>
            <w:r w:rsidRPr="006E4631">
              <w:t>AU-5 What is the solution and how is it implemented?</w:t>
            </w:r>
          </w:p>
        </w:tc>
      </w:tr>
      <w:tr w:rsidR="00036C99" w:rsidRPr="0036708B" w14:paraId="210EE372" w14:textId="77777777" w:rsidTr="001C310B">
        <w:trPr>
          <w:trHeight w:val="288"/>
        </w:trPr>
        <w:tc>
          <w:tcPr>
            <w:tcW w:w="484" w:type="pct"/>
            <w:tcBorders>
              <w:right w:val="nil"/>
            </w:tcBorders>
            <w:shd w:val="clear" w:color="auto" w:fill="DBE5F1" w:themeFill="accent1" w:themeFillTint="33"/>
          </w:tcPr>
          <w:p w14:paraId="37EE45DE" w14:textId="77777777" w:rsidR="00036C99" w:rsidRPr="002C3786" w:rsidRDefault="00036C99" w:rsidP="00855F77">
            <w:pPr>
              <w:pStyle w:val="GSATableHeading"/>
            </w:pPr>
            <w:r w:rsidRPr="002C3786">
              <w:t>Part a</w:t>
            </w:r>
          </w:p>
        </w:tc>
        <w:tc>
          <w:tcPr>
            <w:tcW w:w="4516" w:type="pct"/>
            <w:tcMar>
              <w:top w:w="43" w:type="dxa"/>
              <w:bottom w:w="43" w:type="dxa"/>
            </w:tcMar>
          </w:tcPr>
          <w:p w14:paraId="4AFB2D8A" w14:textId="77777777" w:rsidR="00036C99" w:rsidRPr="0036708B" w:rsidRDefault="00036C99" w:rsidP="00855F77">
            <w:pPr>
              <w:pStyle w:val="GSATableText"/>
              <w:keepNext/>
              <w:keepLines/>
            </w:pPr>
          </w:p>
        </w:tc>
      </w:tr>
      <w:tr w:rsidR="00036C99" w:rsidRPr="0036708B" w14:paraId="214B7F28" w14:textId="77777777" w:rsidTr="001C310B">
        <w:trPr>
          <w:trHeight w:val="288"/>
        </w:trPr>
        <w:tc>
          <w:tcPr>
            <w:tcW w:w="484" w:type="pct"/>
            <w:tcBorders>
              <w:right w:val="nil"/>
            </w:tcBorders>
            <w:shd w:val="clear" w:color="auto" w:fill="DBE5F1" w:themeFill="accent1" w:themeFillTint="33"/>
          </w:tcPr>
          <w:p w14:paraId="53385DDC" w14:textId="77777777" w:rsidR="00036C99" w:rsidRPr="002C3786" w:rsidRDefault="00036C99" w:rsidP="00E03A24">
            <w:pPr>
              <w:pStyle w:val="GSATableHeading"/>
            </w:pPr>
            <w:r w:rsidRPr="002C3786">
              <w:t>Part b</w:t>
            </w:r>
          </w:p>
        </w:tc>
        <w:tc>
          <w:tcPr>
            <w:tcW w:w="4516" w:type="pct"/>
            <w:tcMar>
              <w:top w:w="43" w:type="dxa"/>
              <w:bottom w:w="43" w:type="dxa"/>
            </w:tcMar>
          </w:tcPr>
          <w:p w14:paraId="3475ABC5" w14:textId="77777777" w:rsidR="00036C99" w:rsidRPr="0036708B" w:rsidRDefault="00036C99" w:rsidP="00DA4990">
            <w:pPr>
              <w:pStyle w:val="GSATableText"/>
            </w:pPr>
          </w:p>
        </w:tc>
      </w:tr>
    </w:tbl>
    <w:p w14:paraId="6859EC28" w14:textId="77777777" w:rsidR="00643ED1" w:rsidRDefault="00643ED1" w:rsidP="00DA4990"/>
    <w:p w14:paraId="5CC5B76F" w14:textId="77777777" w:rsidR="000D1972" w:rsidRDefault="00036C99" w:rsidP="005972CC">
      <w:pPr>
        <w:pStyle w:val="Heading3"/>
      </w:pPr>
      <w:bookmarkStart w:id="722" w:name="_Toc383429478"/>
      <w:bookmarkStart w:id="723" w:name="_Toc383433250"/>
      <w:bookmarkStart w:id="724" w:name="_Toc383444482"/>
      <w:bookmarkStart w:id="725" w:name="_Toc385594122"/>
      <w:bookmarkStart w:id="726" w:name="_Toc385594514"/>
      <w:bookmarkStart w:id="727" w:name="_Toc385594902"/>
      <w:bookmarkStart w:id="728" w:name="_Toc388620754"/>
      <w:bookmarkStart w:id="729" w:name="_Toc449543331"/>
      <w:bookmarkStart w:id="730" w:name="_Toc464803545"/>
      <w:r w:rsidRPr="002C3786">
        <w:t>AU-6</w:t>
      </w:r>
      <w:r>
        <w:t xml:space="preserve"> </w:t>
      </w:r>
      <w:r w:rsidR="008C77A5" w:rsidRPr="002C3786">
        <w:t xml:space="preserve">Audit Review, Analysis, and Reporting </w:t>
      </w:r>
      <w:bookmarkEnd w:id="722"/>
      <w:bookmarkEnd w:id="723"/>
      <w:bookmarkEnd w:id="724"/>
      <w:bookmarkEnd w:id="725"/>
      <w:bookmarkEnd w:id="726"/>
      <w:bookmarkEnd w:id="727"/>
      <w:bookmarkEnd w:id="728"/>
      <w:r w:rsidR="00B736EC">
        <w:t>(L)</w:t>
      </w:r>
      <w:r w:rsidR="00BE25C3">
        <w:t xml:space="preserve"> </w:t>
      </w:r>
      <w:r w:rsidR="00B736EC">
        <w:t>(M)</w:t>
      </w:r>
      <w:r w:rsidR="00BE25C3">
        <w:t xml:space="preserve"> </w:t>
      </w:r>
      <w:r w:rsidR="00B736EC">
        <w:t>(H)</w:t>
      </w:r>
      <w:bookmarkEnd w:id="729"/>
      <w:bookmarkEnd w:id="730"/>
      <w:r w:rsidR="00B663E6">
        <w:t xml:space="preserve"> </w:t>
      </w:r>
    </w:p>
    <w:p w14:paraId="281B15A9" w14:textId="77777777" w:rsidR="00035690" w:rsidRPr="002C3786" w:rsidRDefault="00035690" w:rsidP="0035341B">
      <w:pPr>
        <w:keepNext/>
        <w:widowControl/>
      </w:pPr>
      <w:r w:rsidRPr="002C3786">
        <w:t>The organization:</w:t>
      </w:r>
    </w:p>
    <w:p w14:paraId="321AC34C" w14:textId="77777777" w:rsidR="000D1972" w:rsidRDefault="00AE3199" w:rsidP="00914FE7">
      <w:pPr>
        <w:pStyle w:val="GSAListParagraphalpha"/>
        <w:numPr>
          <w:ilvl w:val="0"/>
          <w:numId w:val="91"/>
        </w:numPr>
      </w:pPr>
      <w:r w:rsidRPr="00AE3199">
        <w:t>Reviews and analyzes information system audit records [</w:t>
      </w:r>
      <w:r w:rsidR="00895AF9">
        <w:rPr>
          <w:rStyle w:val="GSAItalicEmphasisChar"/>
        </w:rPr>
        <w:t>FedRAMP</w:t>
      </w:r>
      <w:r w:rsidR="00CD52E8" w:rsidRPr="00D62A31">
        <w:rPr>
          <w:rStyle w:val="GSAItalicEmphasisChar"/>
        </w:rPr>
        <w:t xml:space="preserve"> Assignment: at least weekly</w:t>
      </w:r>
      <w:r w:rsidRPr="00AE3199">
        <w:t>] for indications of [</w:t>
      </w:r>
      <w:r w:rsidR="00CD52E8" w:rsidRPr="00D62A31">
        <w:rPr>
          <w:rStyle w:val="GSAItalicEmphasisChar"/>
        </w:rPr>
        <w:t>Assignment: organization-defined inappropriate or unusual activity</w:t>
      </w:r>
      <w:r w:rsidRPr="00AE3199">
        <w:t>]; and</w:t>
      </w:r>
    </w:p>
    <w:p w14:paraId="47C2F85A" w14:textId="77777777" w:rsidR="000D1972" w:rsidRDefault="00AE3199" w:rsidP="00914FE7">
      <w:pPr>
        <w:pStyle w:val="GSAListParagraphalpha"/>
        <w:numPr>
          <w:ilvl w:val="0"/>
          <w:numId w:val="91"/>
        </w:numPr>
      </w:pPr>
      <w:r w:rsidRPr="00AE3199">
        <w:t>Reports findings to [</w:t>
      </w:r>
      <w:r w:rsidRPr="00D62A31">
        <w:rPr>
          <w:rStyle w:val="GSAItalicEmphasisChar"/>
        </w:rPr>
        <w:t>Assignment: organization-defined personnel or roles</w:t>
      </w:r>
      <w:r w:rsidRPr="00AE3199">
        <w:t>].</w:t>
      </w:r>
    </w:p>
    <w:p w14:paraId="1DBE61F3" w14:textId="77777777" w:rsidR="00B736EC" w:rsidRDefault="00B736EC" w:rsidP="00B736EC">
      <w:pPr>
        <w:pStyle w:val="GSAGuidance"/>
        <w:rPr>
          <w:rStyle w:val="GSAGuidanceBoldChar"/>
        </w:rPr>
      </w:pPr>
      <w:r w:rsidRPr="00A07586">
        <w:rPr>
          <w:rStyle w:val="GSAGuidanceBoldChar"/>
        </w:rPr>
        <w:t>AU-</w:t>
      </w:r>
      <w:r>
        <w:rPr>
          <w:rStyle w:val="GSAGuidanceBoldChar"/>
        </w:rPr>
        <w:t>6</w:t>
      </w:r>
      <w:r w:rsidRPr="00A07586">
        <w:rPr>
          <w:rStyle w:val="GSAGuidanceBoldChar"/>
        </w:rPr>
        <w:t xml:space="preserve"> Additional </w:t>
      </w:r>
      <w:r w:rsidR="00895AF9">
        <w:rPr>
          <w:rStyle w:val="GSAGuidanceBoldChar"/>
        </w:rPr>
        <w:t>FedRAMP</w:t>
      </w:r>
      <w:r w:rsidRPr="00A07586">
        <w:rPr>
          <w:rStyle w:val="GSAGuidanceBoldChar"/>
        </w:rPr>
        <w:t xml:space="preserve"> Requirements and Guidance: </w:t>
      </w:r>
    </w:p>
    <w:p w14:paraId="2BC0652B" w14:textId="77777777" w:rsidR="00B663E6" w:rsidRPr="00F22D89" w:rsidRDefault="00B663E6" w:rsidP="0048113D">
      <w:pPr>
        <w:pStyle w:val="GSAGuidance"/>
      </w:pPr>
      <w:r w:rsidRPr="00F22D89">
        <w:rPr>
          <w:rStyle w:val="GSAGuidanceBoldChar"/>
        </w:rPr>
        <w:t>Requirement:</w:t>
      </w:r>
      <w:r w:rsidRPr="00F22D89">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0EF5FDD0"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26D6FD8E" w14:textId="77777777" w:rsidTr="001C310B">
        <w:trPr>
          <w:cantSplit/>
          <w:trHeight w:val="288"/>
          <w:tblHeader/>
        </w:trPr>
        <w:tc>
          <w:tcPr>
            <w:tcW w:w="811" w:type="pct"/>
            <w:shd w:val="clear" w:color="auto" w:fill="DBE5F1" w:themeFill="accent1" w:themeFillTint="33"/>
            <w:tcMar>
              <w:top w:w="43" w:type="dxa"/>
              <w:bottom w:w="43" w:type="dxa"/>
            </w:tcMar>
          </w:tcPr>
          <w:p w14:paraId="0E16CA37" w14:textId="77777777" w:rsidR="00AA326F" w:rsidRPr="002C3786" w:rsidRDefault="00036C99" w:rsidP="00855F77">
            <w:pPr>
              <w:pStyle w:val="GSATableHeading"/>
            </w:pPr>
            <w:r w:rsidRPr="007C342A">
              <w:t>AU-6</w:t>
            </w:r>
          </w:p>
        </w:tc>
        <w:tc>
          <w:tcPr>
            <w:tcW w:w="4189" w:type="pct"/>
            <w:shd w:val="clear" w:color="auto" w:fill="DBE5F1" w:themeFill="accent1" w:themeFillTint="33"/>
          </w:tcPr>
          <w:p w14:paraId="1B58558F" w14:textId="77777777" w:rsidR="00AA326F" w:rsidRPr="002C3786" w:rsidRDefault="00AA326F" w:rsidP="00855F77">
            <w:pPr>
              <w:pStyle w:val="GSATableHeading"/>
            </w:pPr>
            <w:r w:rsidRPr="002C3786">
              <w:t>Control Summary Information</w:t>
            </w:r>
          </w:p>
        </w:tc>
      </w:tr>
      <w:tr w:rsidR="00AA326F" w:rsidRPr="002C3786" w14:paraId="01E20A91" w14:textId="77777777" w:rsidTr="001C310B">
        <w:trPr>
          <w:trHeight w:val="288"/>
        </w:trPr>
        <w:tc>
          <w:tcPr>
            <w:tcW w:w="5000" w:type="pct"/>
            <w:gridSpan w:val="2"/>
            <w:tcMar>
              <w:top w:w="43" w:type="dxa"/>
              <w:bottom w:w="43" w:type="dxa"/>
            </w:tcMar>
          </w:tcPr>
          <w:p w14:paraId="20CA09AE" w14:textId="77777777" w:rsidR="00AA326F" w:rsidRPr="002C3786" w:rsidRDefault="00AA326F" w:rsidP="00855F77">
            <w:pPr>
              <w:pStyle w:val="GSATableText"/>
              <w:keepNext/>
              <w:keepLines/>
            </w:pPr>
            <w:r w:rsidRPr="002C3786">
              <w:t>Responsible Role:</w:t>
            </w:r>
            <w:r>
              <w:t xml:space="preserve"> </w:t>
            </w:r>
          </w:p>
        </w:tc>
      </w:tr>
      <w:tr w:rsidR="00AA326F" w:rsidRPr="00D00D47" w14:paraId="652075B4" w14:textId="77777777" w:rsidTr="001C310B">
        <w:trPr>
          <w:trHeight w:val="288"/>
        </w:trPr>
        <w:tc>
          <w:tcPr>
            <w:tcW w:w="5000" w:type="pct"/>
            <w:gridSpan w:val="2"/>
            <w:tcMar>
              <w:top w:w="43" w:type="dxa"/>
              <w:bottom w:w="43" w:type="dxa"/>
            </w:tcMar>
          </w:tcPr>
          <w:p w14:paraId="57BC128C" w14:textId="77777777" w:rsidR="00AA326F" w:rsidRPr="00D00D47" w:rsidRDefault="00036C99" w:rsidP="00477F8A">
            <w:pPr>
              <w:pStyle w:val="GSATableText"/>
            </w:pPr>
            <w:r w:rsidRPr="007C342A">
              <w:t>Parameter AU-6(a)-1:</w:t>
            </w:r>
            <w:r>
              <w:t xml:space="preserve"> </w:t>
            </w:r>
          </w:p>
        </w:tc>
      </w:tr>
      <w:tr w:rsidR="00036C99" w:rsidRPr="00D00D47" w14:paraId="0A998327" w14:textId="77777777" w:rsidTr="001C310B">
        <w:trPr>
          <w:trHeight w:val="288"/>
        </w:trPr>
        <w:tc>
          <w:tcPr>
            <w:tcW w:w="5000" w:type="pct"/>
            <w:gridSpan w:val="2"/>
            <w:tcMar>
              <w:top w:w="43" w:type="dxa"/>
              <w:bottom w:w="43" w:type="dxa"/>
            </w:tcMar>
          </w:tcPr>
          <w:p w14:paraId="29505A00" w14:textId="77777777" w:rsidR="00036C99" w:rsidRPr="00D00D47" w:rsidRDefault="00036C99" w:rsidP="00477F8A">
            <w:pPr>
              <w:pStyle w:val="GSATableText"/>
            </w:pPr>
            <w:r w:rsidRPr="007C342A">
              <w:t>Parameter AU-6(a)-2</w:t>
            </w:r>
            <w:r w:rsidR="00F63987">
              <w:t>:</w:t>
            </w:r>
            <w:r>
              <w:t xml:space="preserve"> </w:t>
            </w:r>
          </w:p>
        </w:tc>
      </w:tr>
      <w:tr w:rsidR="00AA326F" w:rsidRPr="00D00D47" w14:paraId="1522185E" w14:textId="77777777" w:rsidTr="001C310B">
        <w:trPr>
          <w:trHeight w:val="288"/>
        </w:trPr>
        <w:tc>
          <w:tcPr>
            <w:tcW w:w="5000" w:type="pct"/>
            <w:gridSpan w:val="2"/>
            <w:tcMar>
              <w:top w:w="43" w:type="dxa"/>
              <w:bottom w:w="43" w:type="dxa"/>
            </w:tcMar>
          </w:tcPr>
          <w:p w14:paraId="3E4917C8" w14:textId="77777777" w:rsidR="00AA326F" w:rsidRPr="00D00D47" w:rsidRDefault="00036C99" w:rsidP="00477F8A">
            <w:pPr>
              <w:pStyle w:val="GSATableText"/>
            </w:pPr>
            <w:r w:rsidRPr="007C342A">
              <w:t>Parameter AU-6(b)</w:t>
            </w:r>
            <w:r w:rsidR="00477F8A">
              <w:t xml:space="preserve">: </w:t>
            </w:r>
          </w:p>
        </w:tc>
      </w:tr>
      <w:tr w:rsidR="00B567BA" w:rsidRPr="002C3786" w14:paraId="09039D96" w14:textId="77777777" w:rsidTr="001C310B">
        <w:trPr>
          <w:trHeight w:val="288"/>
        </w:trPr>
        <w:tc>
          <w:tcPr>
            <w:tcW w:w="5000" w:type="pct"/>
            <w:gridSpan w:val="2"/>
            <w:tcMar>
              <w:top w:w="43" w:type="dxa"/>
              <w:bottom w:w="43" w:type="dxa"/>
            </w:tcMar>
            <w:vAlign w:val="bottom"/>
          </w:tcPr>
          <w:p w14:paraId="580D9747" w14:textId="77777777" w:rsidR="00B567BA" w:rsidRPr="002C3786" w:rsidRDefault="00B567BA" w:rsidP="00895AF9">
            <w:pPr>
              <w:pStyle w:val="GSATableText"/>
            </w:pPr>
            <w:r w:rsidRPr="002C3786">
              <w:t>Implementation Status (check all that apply):</w:t>
            </w:r>
          </w:p>
          <w:p w14:paraId="1C71636D" w14:textId="77777777" w:rsidR="00B567BA" w:rsidRPr="002C3786" w:rsidRDefault="00CB38BB" w:rsidP="00895AF9">
            <w:pPr>
              <w:pStyle w:val="GSATableText"/>
            </w:pPr>
            <w:sdt>
              <w:sdtPr>
                <w:id w:val="2081560472"/>
                <w14:checkbox>
                  <w14:checked w14:val="0"/>
                  <w14:checkedState w14:val="2612" w14:font="ＭＳ ゴシック"/>
                  <w14:uncheckedState w14:val="2610" w14:font="ＭＳ ゴシック"/>
                </w14:checkbox>
              </w:sdtPr>
              <w:sdtEndPr/>
              <w:sdtContent>
                <w:r w:rsidR="00B567BA" w:rsidRPr="006A4B9F">
                  <w:rPr>
                    <w:rFonts w:eastAsia="MS Gothic" w:hint="eastAsia"/>
                  </w:rPr>
                  <w:t>☐</w:t>
                </w:r>
              </w:sdtContent>
            </w:sdt>
            <w:r w:rsidR="00B567BA">
              <w:t xml:space="preserve"> </w:t>
            </w:r>
            <w:r w:rsidR="00B567BA" w:rsidRPr="002C3786">
              <w:t>Implemented</w:t>
            </w:r>
          </w:p>
          <w:p w14:paraId="44FFFDE7" w14:textId="77777777" w:rsidR="00B567BA" w:rsidRPr="002C3786" w:rsidRDefault="00CB38BB" w:rsidP="00895AF9">
            <w:pPr>
              <w:pStyle w:val="GSATableText"/>
            </w:pPr>
            <w:sdt>
              <w:sdtPr>
                <w:id w:val="1585642841"/>
                <w14:checkbox>
                  <w14:checked w14:val="0"/>
                  <w14:checkedState w14:val="2612" w14:font="ＭＳ ゴシック"/>
                  <w14:uncheckedState w14:val="2610" w14:font="ＭＳ ゴシック"/>
                </w14:checkbox>
              </w:sdtPr>
              <w:sdtEndPr/>
              <w:sdtContent>
                <w:r w:rsidR="00B567BA" w:rsidRPr="006A4B9F">
                  <w:rPr>
                    <w:rFonts w:eastAsia="MS Gothic" w:hint="eastAsia"/>
                  </w:rPr>
                  <w:t>☐</w:t>
                </w:r>
              </w:sdtContent>
            </w:sdt>
            <w:r w:rsidR="00B567BA">
              <w:t xml:space="preserve"> </w:t>
            </w:r>
            <w:r w:rsidR="00B567BA" w:rsidRPr="002C3786">
              <w:t>Partially implemented</w:t>
            </w:r>
          </w:p>
          <w:p w14:paraId="2BBC4E54" w14:textId="77777777" w:rsidR="00B567BA" w:rsidRPr="002C3786" w:rsidRDefault="00CB38BB" w:rsidP="00895AF9">
            <w:pPr>
              <w:pStyle w:val="GSATableText"/>
            </w:pPr>
            <w:sdt>
              <w:sdtPr>
                <w:id w:val="-1656373441"/>
                <w14:checkbox>
                  <w14:checked w14:val="0"/>
                  <w14:checkedState w14:val="2612" w14:font="ＭＳ ゴシック"/>
                  <w14:uncheckedState w14:val="2610" w14:font="ＭＳ ゴシック"/>
                </w14:checkbox>
              </w:sdtPr>
              <w:sdtEndPr/>
              <w:sdtContent>
                <w:r w:rsidR="00B567BA" w:rsidRPr="006A4B9F">
                  <w:rPr>
                    <w:rFonts w:eastAsia="MS Gothic" w:hint="eastAsia"/>
                  </w:rPr>
                  <w:t>☐</w:t>
                </w:r>
              </w:sdtContent>
            </w:sdt>
            <w:r w:rsidR="00B567BA">
              <w:t xml:space="preserve"> </w:t>
            </w:r>
            <w:r w:rsidR="00B567BA" w:rsidRPr="002C3786">
              <w:t>Planned</w:t>
            </w:r>
          </w:p>
          <w:p w14:paraId="7215A3F6" w14:textId="77777777" w:rsidR="00B567BA" w:rsidRPr="002C3786" w:rsidRDefault="00CB38BB" w:rsidP="00895AF9">
            <w:pPr>
              <w:pStyle w:val="GSATableText"/>
            </w:pPr>
            <w:sdt>
              <w:sdtPr>
                <w:id w:val="1247382455"/>
                <w14:checkbox>
                  <w14:checked w14:val="0"/>
                  <w14:checkedState w14:val="2612" w14:font="ＭＳ ゴシック"/>
                  <w14:uncheckedState w14:val="2610" w14:font="ＭＳ ゴシック"/>
                </w14:checkbox>
              </w:sdtPr>
              <w:sdtEndPr/>
              <w:sdtContent>
                <w:r w:rsidR="00B567BA" w:rsidRPr="006A4B9F">
                  <w:rPr>
                    <w:rFonts w:eastAsia="MS Gothic" w:hint="eastAsia"/>
                  </w:rPr>
                  <w:t>☐</w:t>
                </w:r>
              </w:sdtContent>
            </w:sdt>
            <w:r w:rsidR="00B567BA">
              <w:t xml:space="preserve"> </w:t>
            </w:r>
            <w:r w:rsidR="00B567BA" w:rsidRPr="002C3786">
              <w:t>Alternative implementation</w:t>
            </w:r>
          </w:p>
          <w:p w14:paraId="433FFE17" w14:textId="77777777" w:rsidR="00B567BA" w:rsidRPr="002C3786" w:rsidRDefault="00CB38BB" w:rsidP="00895AF9">
            <w:pPr>
              <w:pStyle w:val="GSATableText"/>
            </w:pPr>
            <w:sdt>
              <w:sdtPr>
                <w:id w:val="987829259"/>
                <w14:checkbox>
                  <w14:checked w14:val="0"/>
                  <w14:checkedState w14:val="2612" w14:font="ＭＳ ゴシック"/>
                  <w14:uncheckedState w14:val="2610" w14:font="ＭＳ ゴシック"/>
                </w14:checkbox>
              </w:sdtPr>
              <w:sdtEndPr/>
              <w:sdtContent>
                <w:r w:rsidR="00B567BA" w:rsidRPr="006A4B9F">
                  <w:rPr>
                    <w:rFonts w:eastAsia="MS Gothic" w:hint="eastAsia"/>
                  </w:rPr>
                  <w:t>☐</w:t>
                </w:r>
              </w:sdtContent>
            </w:sdt>
            <w:r w:rsidR="00B567BA">
              <w:t xml:space="preserve"> </w:t>
            </w:r>
            <w:r w:rsidR="00B567BA" w:rsidRPr="002C3786">
              <w:t>Not applicable</w:t>
            </w:r>
          </w:p>
        </w:tc>
      </w:tr>
      <w:tr w:rsidR="00AA326F" w:rsidRPr="002C3786" w14:paraId="146A6FC3" w14:textId="77777777" w:rsidTr="001C310B">
        <w:trPr>
          <w:trHeight w:val="288"/>
        </w:trPr>
        <w:tc>
          <w:tcPr>
            <w:tcW w:w="5000" w:type="pct"/>
            <w:gridSpan w:val="2"/>
            <w:tcMar>
              <w:top w:w="43" w:type="dxa"/>
              <w:bottom w:w="43" w:type="dxa"/>
            </w:tcMar>
            <w:vAlign w:val="bottom"/>
          </w:tcPr>
          <w:p w14:paraId="6AC1462D" w14:textId="77777777" w:rsidR="00AA326F" w:rsidRPr="002C3786" w:rsidRDefault="00AA326F" w:rsidP="00DA4990">
            <w:pPr>
              <w:pStyle w:val="GSATableText"/>
            </w:pPr>
            <w:r w:rsidRPr="002C3786">
              <w:t>Control Origination (check all that apply):</w:t>
            </w:r>
          </w:p>
          <w:p w14:paraId="13AE1F84" w14:textId="77777777" w:rsidR="00AA326F" w:rsidRPr="002C3786" w:rsidRDefault="00CB38BB" w:rsidP="00DA4990">
            <w:pPr>
              <w:pStyle w:val="GSATableText"/>
            </w:pPr>
            <w:sdt>
              <w:sdtPr>
                <w:id w:val="-172459882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19FBC566" w14:textId="77777777" w:rsidR="00AA326F" w:rsidRPr="002C3786" w:rsidRDefault="00CB38BB" w:rsidP="00DA4990">
            <w:pPr>
              <w:pStyle w:val="GSATableText"/>
            </w:pPr>
            <w:sdt>
              <w:sdtPr>
                <w:id w:val="-77032465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6AD0A79A" w14:textId="77777777" w:rsidR="00AA326F" w:rsidRPr="002C3786" w:rsidRDefault="00CB38BB" w:rsidP="00DA4990">
            <w:pPr>
              <w:pStyle w:val="GSATableText"/>
            </w:pPr>
            <w:sdt>
              <w:sdtPr>
                <w:id w:val="-76692857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61BABF12" w14:textId="77777777" w:rsidR="00AA326F" w:rsidRPr="002C3786" w:rsidRDefault="00CB38BB" w:rsidP="00DA4990">
            <w:pPr>
              <w:pStyle w:val="GSATableText"/>
            </w:pPr>
            <w:sdt>
              <w:sdtPr>
                <w:id w:val="-178348259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544106C1" w14:textId="77777777" w:rsidR="00AA326F" w:rsidRPr="002C3786" w:rsidRDefault="00CB38BB" w:rsidP="00DA4990">
            <w:pPr>
              <w:pStyle w:val="GSATableText"/>
            </w:pPr>
            <w:sdt>
              <w:sdtPr>
                <w:id w:val="113999801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5DAD058F" w14:textId="77777777" w:rsidR="00AA326F" w:rsidRPr="002C3786" w:rsidRDefault="00CB38BB" w:rsidP="00DA4990">
            <w:pPr>
              <w:pStyle w:val="GSATableText"/>
            </w:pPr>
            <w:sdt>
              <w:sdtPr>
                <w:id w:val="4647761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51BB2AEC" w14:textId="7E70CC05" w:rsidR="00AA326F" w:rsidRPr="002C3786" w:rsidRDefault="00CB38BB" w:rsidP="00DA4990">
            <w:pPr>
              <w:pStyle w:val="GSATableText"/>
            </w:pPr>
            <w:sdt>
              <w:sdtPr>
                <w:id w:val="63946719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43045669"/>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1735429300"/>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524E3F04"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95929" w:rsidRPr="002C3786" w14:paraId="535868E8" w14:textId="77777777" w:rsidTr="001C310B">
        <w:trPr>
          <w:cantSplit/>
          <w:trHeight w:val="288"/>
          <w:tblHeader/>
        </w:trPr>
        <w:tc>
          <w:tcPr>
            <w:tcW w:w="5000" w:type="pct"/>
            <w:gridSpan w:val="2"/>
            <w:shd w:val="clear" w:color="auto" w:fill="DBE5F1" w:themeFill="accent1" w:themeFillTint="33"/>
            <w:vAlign w:val="center"/>
          </w:tcPr>
          <w:p w14:paraId="1ED4589E" w14:textId="77777777" w:rsidR="00695929" w:rsidRPr="002C3786" w:rsidRDefault="00695929" w:rsidP="00855F77">
            <w:pPr>
              <w:pStyle w:val="GSATableHeading"/>
            </w:pPr>
            <w:r w:rsidRPr="007C342A">
              <w:t>AU-6 What is the solution and how is it implemented?</w:t>
            </w:r>
          </w:p>
        </w:tc>
      </w:tr>
      <w:tr w:rsidR="00695929" w:rsidRPr="0036708B" w14:paraId="7EC1035E" w14:textId="77777777" w:rsidTr="001C310B">
        <w:trPr>
          <w:trHeight w:val="288"/>
        </w:trPr>
        <w:tc>
          <w:tcPr>
            <w:tcW w:w="484" w:type="pct"/>
            <w:tcBorders>
              <w:right w:val="nil"/>
            </w:tcBorders>
            <w:shd w:val="clear" w:color="auto" w:fill="DBE5F1" w:themeFill="accent1" w:themeFillTint="33"/>
          </w:tcPr>
          <w:p w14:paraId="01BD7F60" w14:textId="77777777" w:rsidR="00695929" w:rsidRPr="002C3786" w:rsidRDefault="00695929" w:rsidP="00855F77">
            <w:pPr>
              <w:pStyle w:val="GSATableHeading"/>
            </w:pPr>
            <w:r w:rsidRPr="002C3786">
              <w:t>Part a</w:t>
            </w:r>
          </w:p>
        </w:tc>
        <w:tc>
          <w:tcPr>
            <w:tcW w:w="4516" w:type="pct"/>
            <w:tcMar>
              <w:top w:w="43" w:type="dxa"/>
              <w:bottom w:w="43" w:type="dxa"/>
            </w:tcMar>
          </w:tcPr>
          <w:p w14:paraId="5DCC3959" w14:textId="77777777" w:rsidR="00695929" w:rsidRPr="0036708B" w:rsidRDefault="00695929" w:rsidP="00855F77">
            <w:pPr>
              <w:pStyle w:val="GSATableText"/>
              <w:keepNext/>
              <w:keepLines/>
            </w:pPr>
          </w:p>
        </w:tc>
      </w:tr>
      <w:tr w:rsidR="00695929" w:rsidRPr="0036708B" w14:paraId="65D3539B" w14:textId="77777777" w:rsidTr="001C310B">
        <w:trPr>
          <w:trHeight w:val="288"/>
        </w:trPr>
        <w:tc>
          <w:tcPr>
            <w:tcW w:w="484" w:type="pct"/>
            <w:tcBorders>
              <w:right w:val="nil"/>
            </w:tcBorders>
            <w:shd w:val="clear" w:color="auto" w:fill="DBE5F1" w:themeFill="accent1" w:themeFillTint="33"/>
          </w:tcPr>
          <w:p w14:paraId="4DAB1D8A" w14:textId="77777777" w:rsidR="00695929" w:rsidRPr="002C3786" w:rsidRDefault="00695929" w:rsidP="00E03A24">
            <w:pPr>
              <w:pStyle w:val="GSATableHeading"/>
            </w:pPr>
            <w:r w:rsidRPr="002C3786">
              <w:t>Part b</w:t>
            </w:r>
          </w:p>
        </w:tc>
        <w:tc>
          <w:tcPr>
            <w:tcW w:w="4516" w:type="pct"/>
            <w:tcMar>
              <w:top w:w="43" w:type="dxa"/>
              <w:bottom w:w="43" w:type="dxa"/>
            </w:tcMar>
          </w:tcPr>
          <w:p w14:paraId="389922A8" w14:textId="77777777" w:rsidR="00695929" w:rsidRPr="0036708B" w:rsidRDefault="00695929" w:rsidP="00DA4990">
            <w:pPr>
              <w:pStyle w:val="GSATableText"/>
            </w:pPr>
          </w:p>
        </w:tc>
      </w:tr>
    </w:tbl>
    <w:p w14:paraId="773B5392" w14:textId="77777777" w:rsidR="00AE3936" w:rsidRDefault="00AE3936" w:rsidP="00DA4990">
      <w:bookmarkStart w:id="731" w:name="_Toc383428747"/>
      <w:bookmarkStart w:id="732" w:name="_Toc383429479"/>
      <w:bookmarkStart w:id="733" w:name="_Toc383430205"/>
      <w:bookmarkStart w:id="734" w:name="_Toc383430802"/>
      <w:bookmarkStart w:id="735" w:name="_Toc383429481"/>
      <w:bookmarkStart w:id="736" w:name="_Toc383433251"/>
      <w:bookmarkStart w:id="737" w:name="_Toc383444483"/>
      <w:bookmarkStart w:id="738" w:name="_Toc385594123"/>
      <w:bookmarkStart w:id="739" w:name="_Toc385594515"/>
      <w:bookmarkStart w:id="740" w:name="_Toc385594903"/>
      <w:bookmarkStart w:id="741" w:name="_Toc388620755"/>
      <w:bookmarkEnd w:id="731"/>
      <w:bookmarkEnd w:id="732"/>
      <w:bookmarkEnd w:id="733"/>
      <w:bookmarkEnd w:id="734"/>
    </w:p>
    <w:p w14:paraId="3A020851" w14:textId="77777777" w:rsidR="000D1972" w:rsidRDefault="00A061C0" w:rsidP="005972CC">
      <w:pPr>
        <w:pStyle w:val="Heading3"/>
      </w:pPr>
      <w:bookmarkStart w:id="742" w:name="_Toc383429494"/>
      <w:bookmarkStart w:id="743" w:name="_Toc383433255"/>
      <w:bookmarkStart w:id="744" w:name="_Toc383444487"/>
      <w:bookmarkStart w:id="745" w:name="_Toc385594127"/>
      <w:bookmarkStart w:id="746" w:name="_Toc385594519"/>
      <w:bookmarkStart w:id="747" w:name="_Toc385594907"/>
      <w:bookmarkStart w:id="748" w:name="_Toc388620759"/>
      <w:bookmarkStart w:id="749" w:name="_Toc449543333"/>
      <w:bookmarkStart w:id="750" w:name="_Toc464803546"/>
      <w:bookmarkEnd w:id="735"/>
      <w:bookmarkEnd w:id="736"/>
      <w:bookmarkEnd w:id="737"/>
      <w:bookmarkEnd w:id="738"/>
      <w:bookmarkEnd w:id="739"/>
      <w:bookmarkEnd w:id="740"/>
      <w:bookmarkEnd w:id="741"/>
      <w:r w:rsidRPr="002C3786">
        <w:t>AU-8</w:t>
      </w:r>
      <w:r>
        <w:t xml:space="preserve"> </w:t>
      </w:r>
      <w:r w:rsidR="00906DA9" w:rsidRPr="002C3786">
        <w:t xml:space="preserve">Time Stamps </w:t>
      </w:r>
      <w:bookmarkEnd w:id="742"/>
      <w:bookmarkEnd w:id="743"/>
      <w:bookmarkEnd w:id="744"/>
      <w:bookmarkEnd w:id="745"/>
      <w:bookmarkEnd w:id="746"/>
      <w:bookmarkEnd w:id="747"/>
      <w:bookmarkEnd w:id="748"/>
      <w:r w:rsidR="00F84F3D">
        <w:t>(L)</w:t>
      </w:r>
      <w:r w:rsidR="00906DA9" w:rsidRPr="002C3786">
        <w:t xml:space="preserve"> </w:t>
      </w:r>
      <w:r w:rsidR="00F84F3D">
        <w:t>(M) (H)</w:t>
      </w:r>
      <w:bookmarkEnd w:id="749"/>
      <w:bookmarkEnd w:id="750"/>
      <w:r w:rsidR="0069259A">
        <w:t xml:space="preserve"> </w:t>
      </w:r>
    </w:p>
    <w:p w14:paraId="7B05E410" w14:textId="77777777" w:rsidR="00C770D6" w:rsidRDefault="00C770D6" w:rsidP="009B7E86">
      <w:pPr>
        <w:keepNext/>
      </w:pPr>
      <w:r w:rsidRPr="002C3786">
        <w:t>The information system</w:t>
      </w:r>
      <w:r w:rsidR="00FC204E">
        <w:t>:</w:t>
      </w:r>
    </w:p>
    <w:p w14:paraId="2C0B3572" w14:textId="77777777" w:rsidR="000D1972" w:rsidRDefault="00AE3199" w:rsidP="00914FE7">
      <w:pPr>
        <w:pStyle w:val="GSAListParagraphalpha"/>
        <w:numPr>
          <w:ilvl w:val="0"/>
          <w:numId w:val="89"/>
        </w:numPr>
      </w:pPr>
      <w:r w:rsidRPr="00AE3199">
        <w:t>Uses internal system clocks to generate time stamps for audit records; and</w:t>
      </w:r>
    </w:p>
    <w:p w14:paraId="450E252A" w14:textId="77777777" w:rsidR="000D1972" w:rsidRDefault="00AE3199" w:rsidP="00914FE7">
      <w:pPr>
        <w:pStyle w:val="GSAListParagraphalpha"/>
        <w:numPr>
          <w:ilvl w:val="0"/>
          <w:numId w:val="89"/>
        </w:numPr>
      </w:pPr>
      <w:r w:rsidRPr="00AE3199">
        <w:t>Records time stamps for audit records that can be mapped to Coordinated Universal Time (UTC) or Greenwich Mean Time (GMT) and meets [</w:t>
      </w:r>
      <w:r w:rsidRPr="00D62A31">
        <w:rPr>
          <w:rStyle w:val="GSAItalicEmphasisChar"/>
        </w:rPr>
        <w:t xml:space="preserve">Assignment: </w:t>
      </w:r>
      <w:r w:rsidR="00EC7F66" w:rsidRPr="009B5A11">
        <w:rPr>
          <w:rStyle w:val="GSAItalicEmphasisChar"/>
        </w:rPr>
        <w:t xml:space="preserve">one second </w:t>
      </w:r>
      <w:r w:rsidRPr="00D62A31">
        <w:rPr>
          <w:rStyle w:val="GSAItalicEmphasisChar"/>
        </w:rPr>
        <w:t>granularity of time measurement</w:t>
      </w:r>
      <w:r w:rsidRPr="00AE3199">
        <w:t>].</w:t>
      </w:r>
    </w:p>
    <w:p w14:paraId="4AB4926D" w14:textId="77777777" w:rsidR="00FC204E" w:rsidRDefault="00FC204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21F75828" w14:textId="77777777" w:rsidTr="001C310B">
        <w:trPr>
          <w:cantSplit/>
          <w:trHeight w:val="288"/>
          <w:tblHeader/>
        </w:trPr>
        <w:tc>
          <w:tcPr>
            <w:tcW w:w="811" w:type="pct"/>
            <w:shd w:val="clear" w:color="auto" w:fill="DBE5F1" w:themeFill="accent1" w:themeFillTint="33"/>
            <w:tcMar>
              <w:top w:w="43" w:type="dxa"/>
              <w:bottom w:w="43" w:type="dxa"/>
            </w:tcMar>
          </w:tcPr>
          <w:p w14:paraId="0C623518" w14:textId="77777777" w:rsidR="00AA326F" w:rsidRPr="002C3786" w:rsidRDefault="00A061C0" w:rsidP="009E07E0">
            <w:pPr>
              <w:pStyle w:val="GSATableHeading"/>
            </w:pPr>
            <w:r w:rsidRPr="007C342A">
              <w:t>AU-8</w:t>
            </w:r>
          </w:p>
        </w:tc>
        <w:tc>
          <w:tcPr>
            <w:tcW w:w="4189" w:type="pct"/>
            <w:shd w:val="clear" w:color="auto" w:fill="DBE5F1" w:themeFill="accent1" w:themeFillTint="33"/>
          </w:tcPr>
          <w:p w14:paraId="2E9B96DD" w14:textId="77777777" w:rsidR="00AA326F" w:rsidRPr="002C3786" w:rsidRDefault="00AA326F" w:rsidP="009E07E0">
            <w:pPr>
              <w:pStyle w:val="GSATableHeading"/>
            </w:pPr>
            <w:r w:rsidRPr="002C3786">
              <w:t>Control Summary Information</w:t>
            </w:r>
          </w:p>
        </w:tc>
      </w:tr>
      <w:tr w:rsidR="00AA326F" w:rsidRPr="002C3786" w14:paraId="273077BC" w14:textId="77777777" w:rsidTr="001C310B">
        <w:trPr>
          <w:trHeight w:val="288"/>
        </w:trPr>
        <w:tc>
          <w:tcPr>
            <w:tcW w:w="5000" w:type="pct"/>
            <w:gridSpan w:val="2"/>
            <w:tcMar>
              <w:top w:w="43" w:type="dxa"/>
              <w:bottom w:w="43" w:type="dxa"/>
            </w:tcMar>
          </w:tcPr>
          <w:p w14:paraId="28FDAF07" w14:textId="77777777" w:rsidR="00AA326F" w:rsidRPr="002C3786" w:rsidRDefault="00AA326F" w:rsidP="009E07E0">
            <w:pPr>
              <w:pStyle w:val="GSATableText"/>
              <w:keepNext/>
              <w:keepLines/>
            </w:pPr>
            <w:r w:rsidRPr="002C3786">
              <w:t>Responsible Role:</w:t>
            </w:r>
            <w:r>
              <w:t xml:space="preserve"> </w:t>
            </w:r>
          </w:p>
        </w:tc>
      </w:tr>
      <w:tr w:rsidR="00AA326F" w:rsidRPr="00D00D47" w14:paraId="64921B39" w14:textId="77777777" w:rsidTr="001C310B">
        <w:trPr>
          <w:trHeight w:val="288"/>
        </w:trPr>
        <w:tc>
          <w:tcPr>
            <w:tcW w:w="5000" w:type="pct"/>
            <w:gridSpan w:val="2"/>
            <w:tcMar>
              <w:top w:w="43" w:type="dxa"/>
              <w:bottom w:w="43" w:type="dxa"/>
            </w:tcMar>
          </w:tcPr>
          <w:p w14:paraId="096E391F" w14:textId="77777777" w:rsidR="00AA326F" w:rsidRPr="00D00D47" w:rsidRDefault="00A061C0" w:rsidP="00477F8A">
            <w:pPr>
              <w:pStyle w:val="GSATableText"/>
            </w:pPr>
            <w:r w:rsidRPr="007C342A">
              <w:t>Parameter AU-8(b):</w:t>
            </w:r>
            <w:r>
              <w:t xml:space="preserve"> </w:t>
            </w:r>
          </w:p>
        </w:tc>
      </w:tr>
      <w:tr w:rsidR="00AA326F" w:rsidRPr="002C3786" w14:paraId="16B3F6E3" w14:textId="77777777" w:rsidTr="001C310B">
        <w:trPr>
          <w:trHeight w:val="288"/>
        </w:trPr>
        <w:tc>
          <w:tcPr>
            <w:tcW w:w="5000" w:type="pct"/>
            <w:gridSpan w:val="2"/>
            <w:tcMar>
              <w:top w:w="43" w:type="dxa"/>
              <w:bottom w:w="43" w:type="dxa"/>
            </w:tcMar>
            <w:vAlign w:val="bottom"/>
          </w:tcPr>
          <w:p w14:paraId="542B460D" w14:textId="77777777" w:rsidR="00AA326F" w:rsidRPr="002C3786" w:rsidRDefault="00AA326F" w:rsidP="00DA4990">
            <w:pPr>
              <w:pStyle w:val="GSATableText"/>
            </w:pPr>
            <w:r w:rsidRPr="002C3786">
              <w:t>Implementation Status (check all that apply):</w:t>
            </w:r>
          </w:p>
          <w:p w14:paraId="1B2B5397" w14:textId="77777777" w:rsidR="00AA326F" w:rsidRPr="002C3786" w:rsidRDefault="00CB38BB" w:rsidP="00DA4990">
            <w:pPr>
              <w:pStyle w:val="GSATableText"/>
            </w:pPr>
            <w:sdt>
              <w:sdtPr>
                <w:id w:val="70144321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68328CCA" w14:textId="77777777" w:rsidR="00AA326F" w:rsidRPr="002C3786" w:rsidRDefault="00CB38BB" w:rsidP="00DA4990">
            <w:pPr>
              <w:pStyle w:val="GSATableText"/>
            </w:pPr>
            <w:sdt>
              <w:sdtPr>
                <w:id w:val="94890414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764FFF6A" w14:textId="77777777" w:rsidR="00AA326F" w:rsidRPr="002C3786" w:rsidRDefault="00CB38BB" w:rsidP="00DA4990">
            <w:pPr>
              <w:pStyle w:val="GSATableText"/>
            </w:pPr>
            <w:sdt>
              <w:sdtPr>
                <w:id w:val="169572920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76068422" w14:textId="77777777" w:rsidR="00AA326F" w:rsidRPr="002C3786" w:rsidRDefault="00CB38BB" w:rsidP="00DA4990">
            <w:pPr>
              <w:pStyle w:val="GSATableText"/>
            </w:pPr>
            <w:sdt>
              <w:sdtPr>
                <w:id w:val="213829433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73080BA7" w14:textId="77777777" w:rsidR="00AA326F" w:rsidRPr="002C3786" w:rsidRDefault="00CB38BB" w:rsidP="00DA4990">
            <w:pPr>
              <w:pStyle w:val="GSATableText"/>
            </w:pPr>
            <w:sdt>
              <w:sdtPr>
                <w:id w:val="-25999043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2A343F76" w14:textId="77777777" w:rsidTr="001C310B">
        <w:trPr>
          <w:trHeight w:val="288"/>
        </w:trPr>
        <w:tc>
          <w:tcPr>
            <w:tcW w:w="5000" w:type="pct"/>
            <w:gridSpan w:val="2"/>
            <w:tcMar>
              <w:top w:w="43" w:type="dxa"/>
              <w:bottom w:w="43" w:type="dxa"/>
            </w:tcMar>
            <w:vAlign w:val="bottom"/>
          </w:tcPr>
          <w:p w14:paraId="111327A0" w14:textId="77777777" w:rsidR="00AA326F" w:rsidRPr="002C3786" w:rsidRDefault="00AA326F" w:rsidP="00DA4990">
            <w:pPr>
              <w:pStyle w:val="GSATableText"/>
            </w:pPr>
            <w:r w:rsidRPr="002C3786">
              <w:t>Control Origination (check all that apply):</w:t>
            </w:r>
          </w:p>
          <w:p w14:paraId="26E3F1B4" w14:textId="77777777" w:rsidR="00AA326F" w:rsidRPr="002C3786" w:rsidRDefault="00CB38BB" w:rsidP="00DA4990">
            <w:pPr>
              <w:pStyle w:val="GSATableText"/>
            </w:pPr>
            <w:sdt>
              <w:sdtPr>
                <w:id w:val="-17049150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11BC524C" w14:textId="77777777" w:rsidR="00AA326F" w:rsidRPr="002C3786" w:rsidRDefault="00CB38BB" w:rsidP="00DA4990">
            <w:pPr>
              <w:pStyle w:val="GSATableText"/>
            </w:pPr>
            <w:sdt>
              <w:sdtPr>
                <w:id w:val="47449704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00ADE12A" w14:textId="77777777" w:rsidR="00AA326F" w:rsidRPr="002C3786" w:rsidRDefault="00CB38BB" w:rsidP="00DA4990">
            <w:pPr>
              <w:pStyle w:val="GSATableText"/>
            </w:pPr>
            <w:sdt>
              <w:sdtPr>
                <w:id w:val="4249744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29A3BA89" w14:textId="77777777" w:rsidR="00AA326F" w:rsidRPr="002C3786" w:rsidRDefault="00CB38BB" w:rsidP="00DA4990">
            <w:pPr>
              <w:pStyle w:val="GSATableText"/>
            </w:pPr>
            <w:sdt>
              <w:sdtPr>
                <w:id w:val="183880116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0937EF0B" w14:textId="77777777" w:rsidR="00AA326F" w:rsidRPr="002C3786" w:rsidRDefault="00CB38BB" w:rsidP="00DA4990">
            <w:pPr>
              <w:pStyle w:val="GSATableText"/>
            </w:pPr>
            <w:sdt>
              <w:sdtPr>
                <w:id w:val="-43467459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41DA2CBC" w14:textId="77777777" w:rsidR="00AA326F" w:rsidRPr="002C3786" w:rsidRDefault="00CB38BB" w:rsidP="00DA4990">
            <w:pPr>
              <w:pStyle w:val="GSATableText"/>
            </w:pPr>
            <w:sdt>
              <w:sdtPr>
                <w:id w:val="163929839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69F2FF2D" w14:textId="19335E7E" w:rsidR="00AA326F" w:rsidRPr="002C3786" w:rsidRDefault="00CB38BB" w:rsidP="00DA4990">
            <w:pPr>
              <w:pStyle w:val="GSATableText"/>
            </w:pPr>
            <w:sdt>
              <w:sdtPr>
                <w:id w:val="-57890593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478381411"/>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1336149792"/>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31734ABD"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7F249D" w:rsidRPr="002C3786" w14:paraId="3BFDBF19" w14:textId="77777777" w:rsidTr="001C310B">
        <w:trPr>
          <w:cantSplit/>
          <w:trHeight w:val="288"/>
          <w:tblHeader/>
        </w:trPr>
        <w:tc>
          <w:tcPr>
            <w:tcW w:w="5000" w:type="pct"/>
            <w:gridSpan w:val="2"/>
            <w:shd w:val="clear" w:color="auto" w:fill="DBE5F1" w:themeFill="accent1" w:themeFillTint="33"/>
            <w:vAlign w:val="center"/>
          </w:tcPr>
          <w:p w14:paraId="2F070955" w14:textId="77777777" w:rsidR="007F249D" w:rsidRPr="002C3786" w:rsidRDefault="007F249D" w:rsidP="009E07E0">
            <w:pPr>
              <w:pStyle w:val="GSATableHeading"/>
            </w:pPr>
            <w:r w:rsidRPr="007C342A">
              <w:t>AU-8 What is the solution and how is it implemented?</w:t>
            </w:r>
          </w:p>
        </w:tc>
      </w:tr>
      <w:tr w:rsidR="007F249D" w:rsidRPr="0036708B" w14:paraId="229298BD" w14:textId="77777777" w:rsidTr="001C310B">
        <w:trPr>
          <w:trHeight w:val="288"/>
        </w:trPr>
        <w:tc>
          <w:tcPr>
            <w:tcW w:w="484" w:type="pct"/>
            <w:tcBorders>
              <w:right w:val="nil"/>
            </w:tcBorders>
            <w:shd w:val="clear" w:color="auto" w:fill="DBE5F1" w:themeFill="accent1" w:themeFillTint="33"/>
          </w:tcPr>
          <w:p w14:paraId="1098E4EC" w14:textId="77777777" w:rsidR="007F249D" w:rsidRPr="002C3786" w:rsidRDefault="007F249D" w:rsidP="009E07E0">
            <w:pPr>
              <w:pStyle w:val="GSATableHeading"/>
            </w:pPr>
            <w:r w:rsidRPr="002C3786">
              <w:t>Part a</w:t>
            </w:r>
          </w:p>
        </w:tc>
        <w:tc>
          <w:tcPr>
            <w:tcW w:w="4516" w:type="pct"/>
            <w:tcMar>
              <w:top w:w="43" w:type="dxa"/>
              <w:bottom w:w="43" w:type="dxa"/>
            </w:tcMar>
          </w:tcPr>
          <w:p w14:paraId="5492E61C" w14:textId="77777777" w:rsidR="007F249D" w:rsidRPr="0036708B" w:rsidRDefault="007F249D" w:rsidP="009E07E0">
            <w:pPr>
              <w:pStyle w:val="GSATableText"/>
              <w:keepNext/>
              <w:keepLines/>
            </w:pPr>
          </w:p>
        </w:tc>
      </w:tr>
      <w:tr w:rsidR="007F249D" w:rsidRPr="0036708B" w14:paraId="67C44236" w14:textId="77777777" w:rsidTr="001C310B">
        <w:trPr>
          <w:trHeight w:val="288"/>
        </w:trPr>
        <w:tc>
          <w:tcPr>
            <w:tcW w:w="484" w:type="pct"/>
            <w:tcBorders>
              <w:right w:val="nil"/>
            </w:tcBorders>
            <w:shd w:val="clear" w:color="auto" w:fill="DBE5F1" w:themeFill="accent1" w:themeFillTint="33"/>
          </w:tcPr>
          <w:p w14:paraId="6CFA58F5" w14:textId="77777777" w:rsidR="007F249D" w:rsidRPr="002C3786" w:rsidRDefault="007F249D" w:rsidP="00E03A24">
            <w:pPr>
              <w:pStyle w:val="GSATableHeading"/>
            </w:pPr>
            <w:r w:rsidRPr="002C3786">
              <w:t>Part b</w:t>
            </w:r>
          </w:p>
        </w:tc>
        <w:tc>
          <w:tcPr>
            <w:tcW w:w="4516" w:type="pct"/>
            <w:tcMar>
              <w:top w:w="43" w:type="dxa"/>
              <w:bottom w:w="43" w:type="dxa"/>
            </w:tcMar>
          </w:tcPr>
          <w:p w14:paraId="5B33A816" w14:textId="77777777" w:rsidR="007F249D" w:rsidRPr="0036708B" w:rsidRDefault="007F249D" w:rsidP="00DA4990">
            <w:pPr>
              <w:pStyle w:val="GSATableText"/>
            </w:pPr>
          </w:p>
        </w:tc>
      </w:tr>
    </w:tbl>
    <w:p w14:paraId="6F2CF2DF" w14:textId="77777777" w:rsidR="006A72F1" w:rsidRPr="002C3786" w:rsidRDefault="006A72F1" w:rsidP="00DA4990"/>
    <w:p w14:paraId="2A6E4C60" w14:textId="77777777" w:rsidR="000D1972" w:rsidRDefault="005D67B5" w:rsidP="005972CC">
      <w:pPr>
        <w:pStyle w:val="Heading3"/>
      </w:pPr>
      <w:bookmarkStart w:id="751" w:name="_Toc383429497"/>
      <w:bookmarkStart w:id="752" w:name="_Toc383433257"/>
      <w:bookmarkStart w:id="753" w:name="_Toc383444489"/>
      <w:bookmarkStart w:id="754" w:name="_Toc385594129"/>
      <w:bookmarkStart w:id="755" w:name="_Toc385594521"/>
      <w:bookmarkStart w:id="756" w:name="_Toc385594909"/>
      <w:bookmarkStart w:id="757" w:name="_Toc388620761"/>
      <w:bookmarkStart w:id="758" w:name="_Toc449543334"/>
      <w:bookmarkStart w:id="759" w:name="_Toc464803547"/>
      <w:r w:rsidRPr="002C3786">
        <w:t>AU-9</w:t>
      </w:r>
      <w:r>
        <w:t xml:space="preserve"> </w:t>
      </w:r>
      <w:r w:rsidR="00906DA9" w:rsidRPr="002C3786">
        <w:t xml:space="preserve">Protection of Audit Information </w:t>
      </w:r>
      <w:bookmarkEnd w:id="751"/>
      <w:bookmarkEnd w:id="752"/>
      <w:bookmarkEnd w:id="753"/>
      <w:bookmarkEnd w:id="754"/>
      <w:bookmarkEnd w:id="755"/>
      <w:bookmarkEnd w:id="756"/>
      <w:bookmarkEnd w:id="757"/>
      <w:r w:rsidR="00AF46AF">
        <w:t>(L) (M)</w:t>
      </w:r>
      <w:r w:rsidR="00906DA9" w:rsidRPr="002C3786">
        <w:t xml:space="preserve"> </w:t>
      </w:r>
      <w:r w:rsidR="00AF46AF">
        <w:t>(H)</w:t>
      </w:r>
      <w:bookmarkEnd w:id="758"/>
      <w:bookmarkEnd w:id="759"/>
    </w:p>
    <w:p w14:paraId="6474BFFC" w14:textId="77777777" w:rsidR="00E42B4C" w:rsidRDefault="002863BE" w:rsidP="00DA4990">
      <w:r w:rsidRPr="002863BE">
        <w:t>The information system protects audit information and audit tools from unauthorized access, modification, and deletion.</w:t>
      </w:r>
    </w:p>
    <w:p w14:paraId="6DF620D4" w14:textId="77777777" w:rsidR="00991CB1" w:rsidRDefault="00991CB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35F81D34" w14:textId="77777777" w:rsidTr="001C310B">
        <w:trPr>
          <w:cantSplit/>
          <w:trHeight w:val="288"/>
          <w:tblHeader/>
        </w:trPr>
        <w:tc>
          <w:tcPr>
            <w:tcW w:w="811" w:type="pct"/>
            <w:shd w:val="clear" w:color="auto" w:fill="DBE5F1" w:themeFill="accent1" w:themeFillTint="33"/>
            <w:tcMar>
              <w:top w:w="43" w:type="dxa"/>
              <w:bottom w:w="43" w:type="dxa"/>
            </w:tcMar>
          </w:tcPr>
          <w:p w14:paraId="16564FA4" w14:textId="77777777" w:rsidR="00AA326F" w:rsidRPr="002C3786" w:rsidRDefault="005D67B5" w:rsidP="009E07E0">
            <w:pPr>
              <w:pStyle w:val="GSATableHeading"/>
            </w:pPr>
            <w:r w:rsidRPr="007000F3">
              <w:t>AU-9</w:t>
            </w:r>
          </w:p>
        </w:tc>
        <w:tc>
          <w:tcPr>
            <w:tcW w:w="4189" w:type="pct"/>
            <w:shd w:val="clear" w:color="auto" w:fill="DBE5F1" w:themeFill="accent1" w:themeFillTint="33"/>
          </w:tcPr>
          <w:p w14:paraId="083A0C57" w14:textId="77777777" w:rsidR="00AA326F" w:rsidRPr="002C3786" w:rsidRDefault="00AA326F" w:rsidP="009E07E0">
            <w:pPr>
              <w:pStyle w:val="GSATableHeading"/>
            </w:pPr>
            <w:r w:rsidRPr="002C3786">
              <w:t>Control Summary Information</w:t>
            </w:r>
          </w:p>
        </w:tc>
      </w:tr>
      <w:tr w:rsidR="00AA326F" w:rsidRPr="002C3786" w14:paraId="30F07F5A" w14:textId="77777777" w:rsidTr="001C310B">
        <w:trPr>
          <w:trHeight w:val="288"/>
        </w:trPr>
        <w:tc>
          <w:tcPr>
            <w:tcW w:w="5000" w:type="pct"/>
            <w:gridSpan w:val="2"/>
            <w:tcMar>
              <w:top w:w="43" w:type="dxa"/>
              <w:bottom w:w="43" w:type="dxa"/>
            </w:tcMar>
          </w:tcPr>
          <w:p w14:paraId="0A852531" w14:textId="77777777" w:rsidR="00AA326F" w:rsidRPr="002C3786" w:rsidRDefault="00AA326F" w:rsidP="009E07E0">
            <w:pPr>
              <w:pStyle w:val="GSATableText"/>
              <w:keepNext/>
              <w:keepLines/>
            </w:pPr>
            <w:r w:rsidRPr="002C3786">
              <w:t>Responsible Role:</w:t>
            </w:r>
            <w:r>
              <w:t xml:space="preserve"> </w:t>
            </w:r>
          </w:p>
        </w:tc>
      </w:tr>
      <w:tr w:rsidR="00AA326F" w:rsidRPr="002C3786" w14:paraId="1C06FA14" w14:textId="77777777" w:rsidTr="001C310B">
        <w:trPr>
          <w:trHeight w:val="288"/>
        </w:trPr>
        <w:tc>
          <w:tcPr>
            <w:tcW w:w="5000" w:type="pct"/>
            <w:gridSpan w:val="2"/>
            <w:tcMar>
              <w:top w:w="43" w:type="dxa"/>
              <w:bottom w:w="43" w:type="dxa"/>
            </w:tcMar>
            <w:vAlign w:val="bottom"/>
          </w:tcPr>
          <w:p w14:paraId="15525C2A" w14:textId="77777777" w:rsidR="00AA326F" w:rsidRPr="002C3786" w:rsidRDefault="00AA326F" w:rsidP="00DA4990">
            <w:pPr>
              <w:pStyle w:val="GSATableText"/>
            </w:pPr>
            <w:r w:rsidRPr="002C3786">
              <w:t>Implementation Status (check all that apply):</w:t>
            </w:r>
          </w:p>
          <w:p w14:paraId="13A68124" w14:textId="77777777" w:rsidR="00AA326F" w:rsidRPr="002C3786" w:rsidRDefault="00CB38BB" w:rsidP="00DA4990">
            <w:pPr>
              <w:pStyle w:val="GSATableText"/>
            </w:pPr>
            <w:sdt>
              <w:sdtPr>
                <w:id w:val="-14296763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75B4F94C" w14:textId="77777777" w:rsidR="00AA326F" w:rsidRPr="002C3786" w:rsidRDefault="00CB38BB" w:rsidP="00DA4990">
            <w:pPr>
              <w:pStyle w:val="GSATableText"/>
            </w:pPr>
            <w:sdt>
              <w:sdtPr>
                <w:id w:val="166890701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3ACCD3CB" w14:textId="77777777" w:rsidR="00AA326F" w:rsidRPr="002C3786" w:rsidRDefault="00CB38BB" w:rsidP="00DA4990">
            <w:pPr>
              <w:pStyle w:val="GSATableText"/>
            </w:pPr>
            <w:sdt>
              <w:sdtPr>
                <w:id w:val="-116478117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5EE5DDE6" w14:textId="77777777" w:rsidR="00AA326F" w:rsidRPr="002C3786" w:rsidRDefault="00CB38BB" w:rsidP="00DA4990">
            <w:pPr>
              <w:pStyle w:val="GSATableText"/>
            </w:pPr>
            <w:sdt>
              <w:sdtPr>
                <w:id w:val="-139280703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337EA183" w14:textId="77777777" w:rsidR="00AA326F" w:rsidRPr="002C3786" w:rsidRDefault="00CB38BB" w:rsidP="00DA4990">
            <w:pPr>
              <w:pStyle w:val="GSATableText"/>
            </w:pPr>
            <w:sdt>
              <w:sdtPr>
                <w:id w:val="-171656800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18D014F5" w14:textId="77777777" w:rsidTr="001C310B">
        <w:trPr>
          <w:trHeight w:val="288"/>
        </w:trPr>
        <w:tc>
          <w:tcPr>
            <w:tcW w:w="5000" w:type="pct"/>
            <w:gridSpan w:val="2"/>
            <w:tcMar>
              <w:top w:w="43" w:type="dxa"/>
              <w:bottom w:w="43" w:type="dxa"/>
            </w:tcMar>
            <w:vAlign w:val="bottom"/>
          </w:tcPr>
          <w:p w14:paraId="52B4A2C9" w14:textId="77777777" w:rsidR="00AA326F" w:rsidRPr="002C3786" w:rsidRDefault="00AA326F" w:rsidP="00DA4990">
            <w:pPr>
              <w:pStyle w:val="GSATableText"/>
            </w:pPr>
            <w:r w:rsidRPr="002C3786">
              <w:t>Control Origination (check all that apply):</w:t>
            </w:r>
          </w:p>
          <w:p w14:paraId="76D5EAD5" w14:textId="77777777" w:rsidR="00AA326F" w:rsidRPr="002C3786" w:rsidRDefault="00CB38BB" w:rsidP="00DA4990">
            <w:pPr>
              <w:pStyle w:val="GSATableText"/>
            </w:pPr>
            <w:sdt>
              <w:sdtPr>
                <w:id w:val="-158274927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079EEA37" w14:textId="77777777" w:rsidR="00AA326F" w:rsidRPr="002C3786" w:rsidRDefault="00CB38BB" w:rsidP="00DA4990">
            <w:pPr>
              <w:pStyle w:val="GSATableText"/>
            </w:pPr>
            <w:sdt>
              <w:sdtPr>
                <w:id w:val="-81132216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768BE4C4" w14:textId="77777777" w:rsidR="00AA326F" w:rsidRPr="002C3786" w:rsidRDefault="00CB38BB" w:rsidP="00DA4990">
            <w:pPr>
              <w:pStyle w:val="GSATableText"/>
            </w:pPr>
            <w:sdt>
              <w:sdtPr>
                <w:id w:val="-172590341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6FD43A85" w14:textId="77777777" w:rsidR="00AA326F" w:rsidRPr="002C3786" w:rsidRDefault="00CB38BB" w:rsidP="00DA4990">
            <w:pPr>
              <w:pStyle w:val="GSATableText"/>
            </w:pPr>
            <w:sdt>
              <w:sdtPr>
                <w:id w:val="122996400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3BD60251" w14:textId="77777777" w:rsidR="00AA326F" w:rsidRPr="002C3786" w:rsidRDefault="00CB38BB" w:rsidP="00DA4990">
            <w:pPr>
              <w:pStyle w:val="GSATableText"/>
            </w:pPr>
            <w:sdt>
              <w:sdtPr>
                <w:id w:val="160014593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1C23BCF6" w14:textId="77777777" w:rsidR="00AA326F" w:rsidRPr="002C3786" w:rsidRDefault="00CB38BB" w:rsidP="00DA4990">
            <w:pPr>
              <w:pStyle w:val="GSATableText"/>
            </w:pPr>
            <w:sdt>
              <w:sdtPr>
                <w:id w:val="187704362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2214F38C" w14:textId="1E0D4C4A" w:rsidR="00AA326F" w:rsidRPr="002C3786" w:rsidRDefault="00CB38BB" w:rsidP="00DA4990">
            <w:pPr>
              <w:pStyle w:val="GSATableText"/>
            </w:pPr>
            <w:sdt>
              <w:sdtPr>
                <w:id w:val="33172933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810370106"/>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1954623484"/>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01C0BF58"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5D67B5" w:rsidRPr="0036708B" w14:paraId="77966BD9"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A793941" w14:textId="77777777" w:rsidR="005D67B5" w:rsidRPr="0036708B" w:rsidRDefault="005D67B5" w:rsidP="009E07E0">
            <w:pPr>
              <w:pStyle w:val="GSATableHeading"/>
            </w:pPr>
            <w:r w:rsidRPr="007000F3">
              <w:t>AU-9 What is the solution and how is it implemented?</w:t>
            </w:r>
          </w:p>
        </w:tc>
      </w:tr>
      <w:tr w:rsidR="005D67B5" w:rsidRPr="002C3786" w14:paraId="00860071" w14:textId="77777777" w:rsidTr="001C310B">
        <w:trPr>
          <w:trHeight w:val="288"/>
        </w:trPr>
        <w:tc>
          <w:tcPr>
            <w:tcW w:w="5000" w:type="pct"/>
            <w:shd w:val="clear" w:color="auto" w:fill="FFFFFF" w:themeFill="background1"/>
          </w:tcPr>
          <w:p w14:paraId="60B450A0" w14:textId="77777777" w:rsidR="005D67B5" w:rsidRPr="002C3786" w:rsidRDefault="005D67B5" w:rsidP="009E07E0">
            <w:pPr>
              <w:pStyle w:val="GSATableText"/>
              <w:keepNext/>
              <w:keepLines/>
            </w:pPr>
          </w:p>
        </w:tc>
      </w:tr>
    </w:tbl>
    <w:p w14:paraId="2FCB9B43" w14:textId="77777777" w:rsidR="00130762" w:rsidRPr="002C3786" w:rsidRDefault="00130762" w:rsidP="00DA4990"/>
    <w:p w14:paraId="31101343" w14:textId="77777777" w:rsidR="007B582E" w:rsidRDefault="007B582E" w:rsidP="007B582E">
      <w:pPr>
        <w:pStyle w:val="Heading3"/>
      </w:pPr>
      <w:bookmarkStart w:id="760" w:name="_Toc383428769"/>
      <w:bookmarkStart w:id="761" w:name="_Toc383429501"/>
      <w:bookmarkStart w:id="762" w:name="_Toc383430227"/>
      <w:bookmarkStart w:id="763" w:name="_Toc383430824"/>
      <w:bookmarkStart w:id="764" w:name="_Toc383431966"/>
      <w:bookmarkStart w:id="765" w:name="_Toc383428771"/>
      <w:bookmarkStart w:id="766" w:name="_Toc383429503"/>
      <w:bookmarkStart w:id="767" w:name="_Toc383430229"/>
      <w:bookmarkStart w:id="768" w:name="_Toc383430826"/>
      <w:bookmarkStart w:id="769" w:name="_Toc383431968"/>
      <w:bookmarkStart w:id="770" w:name="_Toc383428772"/>
      <w:bookmarkStart w:id="771" w:name="_Toc383429504"/>
      <w:bookmarkStart w:id="772" w:name="_Toc383430230"/>
      <w:bookmarkStart w:id="773" w:name="_Toc383430827"/>
      <w:bookmarkStart w:id="774" w:name="_Toc383431969"/>
      <w:bookmarkStart w:id="775" w:name="_Toc383428773"/>
      <w:bookmarkStart w:id="776" w:name="_Toc383429505"/>
      <w:bookmarkStart w:id="777" w:name="_Toc383430231"/>
      <w:bookmarkStart w:id="778" w:name="_Toc383430828"/>
      <w:bookmarkStart w:id="779" w:name="_Toc383431970"/>
      <w:bookmarkStart w:id="780" w:name="_Toc383428774"/>
      <w:bookmarkStart w:id="781" w:name="_Toc383429506"/>
      <w:bookmarkStart w:id="782" w:name="_Toc383430232"/>
      <w:bookmarkStart w:id="783" w:name="_Toc383430829"/>
      <w:bookmarkStart w:id="784" w:name="_Toc383431971"/>
      <w:bookmarkStart w:id="785" w:name="_Toc383428775"/>
      <w:bookmarkStart w:id="786" w:name="_Toc383429507"/>
      <w:bookmarkStart w:id="787" w:name="_Toc383430233"/>
      <w:bookmarkStart w:id="788" w:name="_Toc383430830"/>
      <w:bookmarkStart w:id="789" w:name="_Toc383431972"/>
      <w:bookmarkStart w:id="790" w:name="_Toc383428776"/>
      <w:bookmarkStart w:id="791" w:name="_Toc383429508"/>
      <w:bookmarkStart w:id="792" w:name="_Toc383430234"/>
      <w:bookmarkStart w:id="793" w:name="_Toc383430831"/>
      <w:bookmarkStart w:id="794" w:name="_Toc383431973"/>
      <w:bookmarkStart w:id="795" w:name="_Toc383428777"/>
      <w:bookmarkStart w:id="796" w:name="_Toc383429509"/>
      <w:bookmarkStart w:id="797" w:name="_Toc383430235"/>
      <w:bookmarkStart w:id="798" w:name="_Toc383430832"/>
      <w:bookmarkStart w:id="799" w:name="_Toc383431974"/>
      <w:bookmarkStart w:id="800" w:name="_Toc383428778"/>
      <w:bookmarkStart w:id="801" w:name="_Toc383429510"/>
      <w:bookmarkStart w:id="802" w:name="_Toc383430236"/>
      <w:bookmarkStart w:id="803" w:name="_Toc383430833"/>
      <w:bookmarkStart w:id="804" w:name="_Toc383431975"/>
      <w:bookmarkStart w:id="805" w:name="_Toc383428779"/>
      <w:bookmarkStart w:id="806" w:name="_Toc383429511"/>
      <w:bookmarkStart w:id="807" w:name="_Toc383430237"/>
      <w:bookmarkStart w:id="808" w:name="_Toc383430834"/>
      <w:bookmarkStart w:id="809" w:name="_Toc383431976"/>
      <w:bookmarkStart w:id="810" w:name="_Toc383428803"/>
      <w:bookmarkStart w:id="811" w:name="_Toc383429535"/>
      <w:bookmarkStart w:id="812" w:name="_Toc383430261"/>
      <w:bookmarkStart w:id="813" w:name="_Toc383430858"/>
      <w:bookmarkStart w:id="814" w:name="_Toc383432000"/>
      <w:bookmarkStart w:id="815" w:name="_Toc383428811"/>
      <w:bookmarkStart w:id="816" w:name="_Toc383429543"/>
      <w:bookmarkStart w:id="817" w:name="_Toc383430269"/>
      <w:bookmarkStart w:id="818" w:name="_Toc383430866"/>
      <w:bookmarkStart w:id="819" w:name="_Toc383432008"/>
      <w:bookmarkStart w:id="820" w:name="_Toc383428812"/>
      <w:bookmarkStart w:id="821" w:name="_Toc383429544"/>
      <w:bookmarkStart w:id="822" w:name="_Toc383430270"/>
      <w:bookmarkStart w:id="823" w:name="_Toc383430867"/>
      <w:bookmarkStart w:id="824" w:name="_Toc383432009"/>
      <w:bookmarkStart w:id="825" w:name="_Toc383428813"/>
      <w:bookmarkStart w:id="826" w:name="_Toc383429545"/>
      <w:bookmarkStart w:id="827" w:name="_Toc383430271"/>
      <w:bookmarkStart w:id="828" w:name="_Toc383430868"/>
      <w:bookmarkStart w:id="829" w:name="_Toc383432010"/>
      <w:bookmarkStart w:id="830" w:name="_Toc383428814"/>
      <w:bookmarkStart w:id="831" w:name="_Toc383429546"/>
      <w:bookmarkStart w:id="832" w:name="_Toc383430272"/>
      <w:bookmarkStart w:id="833" w:name="_Toc383430869"/>
      <w:bookmarkStart w:id="834" w:name="_Toc383432011"/>
      <w:bookmarkStart w:id="835" w:name="_Toc383428815"/>
      <w:bookmarkStart w:id="836" w:name="_Toc383429547"/>
      <w:bookmarkStart w:id="837" w:name="_Toc383430273"/>
      <w:bookmarkStart w:id="838" w:name="_Toc383430870"/>
      <w:bookmarkStart w:id="839" w:name="_Toc383432012"/>
      <w:bookmarkStart w:id="840" w:name="_Toc383428816"/>
      <w:bookmarkStart w:id="841" w:name="_Toc383429548"/>
      <w:bookmarkStart w:id="842" w:name="_Toc383430274"/>
      <w:bookmarkStart w:id="843" w:name="_Toc383430871"/>
      <w:bookmarkStart w:id="844" w:name="_Toc383432013"/>
      <w:bookmarkStart w:id="845" w:name="_Toc383428817"/>
      <w:bookmarkStart w:id="846" w:name="_Toc383429549"/>
      <w:bookmarkStart w:id="847" w:name="_Toc383430275"/>
      <w:bookmarkStart w:id="848" w:name="_Toc383430872"/>
      <w:bookmarkStart w:id="849" w:name="_Toc383432014"/>
      <w:bookmarkStart w:id="850" w:name="_Toc383428818"/>
      <w:bookmarkStart w:id="851" w:name="_Toc383429550"/>
      <w:bookmarkStart w:id="852" w:name="_Toc383430276"/>
      <w:bookmarkStart w:id="853" w:name="_Toc383430873"/>
      <w:bookmarkStart w:id="854" w:name="_Toc383432015"/>
      <w:bookmarkStart w:id="855" w:name="_Toc383428819"/>
      <w:bookmarkStart w:id="856" w:name="_Toc383429551"/>
      <w:bookmarkStart w:id="857" w:name="_Toc383430277"/>
      <w:bookmarkStart w:id="858" w:name="_Toc383430874"/>
      <w:bookmarkStart w:id="859" w:name="_Toc383432016"/>
      <w:bookmarkStart w:id="860" w:name="_Toc383428843"/>
      <w:bookmarkStart w:id="861" w:name="_Toc383429575"/>
      <w:bookmarkStart w:id="862" w:name="_Toc383430301"/>
      <w:bookmarkStart w:id="863" w:name="_Toc383430898"/>
      <w:bookmarkStart w:id="864" w:name="_Toc383432040"/>
      <w:bookmarkStart w:id="865" w:name="_Toc383428851"/>
      <w:bookmarkStart w:id="866" w:name="_Toc383429583"/>
      <w:bookmarkStart w:id="867" w:name="_Toc383430309"/>
      <w:bookmarkStart w:id="868" w:name="_Toc383430906"/>
      <w:bookmarkStart w:id="869" w:name="_Toc383432048"/>
      <w:bookmarkStart w:id="870" w:name="_Toc383429502"/>
      <w:bookmarkStart w:id="871" w:name="_Toc383433260"/>
      <w:bookmarkStart w:id="872" w:name="_Toc383444492"/>
      <w:bookmarkStart w:id="873" w:name="_Toc385594132"/>
      <w:bookmarkStart w:id="874" w:name="_Toc385594524"/>
      <w:bookmarkStart w:id="875" w:name="_Toc385594912"/>
      <w:bookmarkStart w:id="876" w:name="_Toc388620764"/>
      <w:bookmarkStart w:id="877" w:name="_Toc449543336"/>
      <w:bookmarkStart w:id="878" w:name="_Toc462724355"/>
      <w:bookmarkStart w:id="879" w:name="_Toc464803548"/>
      <w:bookmarkStart w:id="880" w:name="_Toc383429584"/>
      <w:bookmarkStart w:id="881" w:name="_Toc383433261"/>
      <w:bookmarkStart w:id="882" w:name="_Toc383444493"/>
      <w:bookmarkStart w:id="883" w:name="_Toc385594133"/>
      <w:bookmarkStart w:id="884" w:name="_Toc385594525"/>
      <w:bookmarkStart w:id="885" w:name="_Toc385594913"/>
      <w:bookmarkStart w:id="886" w:name="_Toc388620765"/>
      <w:bookmarkStart w:id="887" w:name="_Toc449543338"/>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r w:rsidRPr="002C3786">
        <w:t>AU-1</w:t>
      </w:r>
      <w:r>
        <w:t>1 Audit Record Retention</w:t>
      </w:r>
      <w:r w:rsidRPr="002C3786">
        <w:t xml:space="preserve"> </w:t>
      </w:r>
      <w:bookmarkEnd w:id="870"/>
      <w:bookmarkEnd w:id="871"/>
      <w:bookmarkEnd w:id="872"/>
      <w:bookmarkEnd w:id="873"/>
      <w:bookmarkEnd w:id="874"/>
      <w:bookmarkEnd w:id="875"/>
      <w:bookmarkEnd w:id="876"/>
      <w:r>
        <w:t>(L) (M)</w:t>
      </w:r>
      <w:bookmarkEnd w:id="877"/>
      <w:bookmarkEnd w:id="878"/>
      <w:bookmarkEnd w:id="879"/>
    </w:p>
    <w:p w14:paraId="50BFBFFA" w14:textId="77777777" w:rsidR="007B582E" w:rsidRPr="00DA29BF" w:rsidRDefault="007B582E" w:rsidP="007B582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6734B8B7" w14:textId="77777777" w:rsidR="007B582E" w:rsidRDefault="007B582E" w:rsidP="007B582E">
      <w:pPr>
        <w:pStyle w:val="GSAGuidance"/>
        <w:rPr>
          <w:rStyle w:val="GSAGuidanceBoldChar"/>
        </w:rPr>
      </w:pPr>
      <w:r w:rsidRPr="008B7F78">
        <w:rPr>
          <w:rStyle w:val="GSAGuidanceBoldChar"/>
        </w:rPr>
        <w:t xml:space="preserve">AU-11 Additional </w:t>
      </w:r>
      <w:r>
        <w:rPr>
          <w:rStyle w:val="GSAGuidanceBoldChar"/>
        </w:rPr>
        <w:t>FedRAMP</w:t>
      </w:r>
      <w:r w:rsidRPr="008B7F78">
        <w:rPr>
          <w:rStyle w:val="GSAGuidanceBoldChar"/>
        </w:rPr>
        <w:t xml:space="preserve"> Requirements and Guidance:  </w:t>
      </w:r>
    </w:p>
    <w:p w14:paraId="6C9F335F" w14:textId="77777777" w:rsidR="007B582E" w:rsidRPr="008B7F78" w:rsidRDefault="007B582E" w:rsidP="007B582E">
      <w:pPr>
        <w:pStyle w:val="GSAGuidance"/>
      </w:pPr>
      <w:r w:rsidRPr="008B7F78">
        <w:rPr>
          <w:rStyle w:val="GSAGuidanceBoldChar"/>
        </w:rPr>
        <w:t>Requirement</w:t>
      </w:r>
      <w:r w:rsidRPr="008B7F78">
        <w:t>: The service provider retains audit records on-line for at least ninety days and further preserves audit records off-line for a period that is in accordance with NARA requirements</w:t>
      </w:r>
    </w:p>
    <w:p w14:paraId="3282BD1F" w14:textId="77777777" w:rsidR="007B582E" w:rsidRDefault="007B582E" w:rsidP="007B58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7B582E" w:rsidRPr="002C3786" w14:paraId="2B81DE39" w14:textId="77777777" w:rsidTr="007B582E">
        <w:trPr>
          <w:cantSplit/>
          <w:trHeight w:val="288"/>
          <w:tblHeader/>
        </w:trPr>
        <w:tc>
          <w:tcPr>
            <w:tcW w:w="811" w:type="pct"/>
            <w:shd w:val="clear" w:color="auto" w:fill="DBE5F1" w:themeFill="accent1" w:themeFillTint="33"/>
            <w:tcMar>
              <w:top w:w="43" w:type="dxa"/>
              <w:bottom w:w="43" w:type="dxa"/>
            </w:tcMar>
          </w:tcPr>
          <w:p w14:paraId="5C9E209B" w14:textId="77777777" w:rsidR="007B582E" w:rsidRPr="002C3786" w:rsidRDefault="007B582E" w:rsidP="007B582E">
            <w:pPr>
              <w:pStyle w:val="GSATableHeading"/>
            </w:pPr>
            <w:r w:rsidRPr="00A01F8A">
              <w:t>AU-11</w:t>
            </w:r>
          </w:p>
        </w:tc>
        <w:tc>
          <w:tcPr>
            <w:tcW w:w="4189" w:type="pct"/>
            <w:shd w:val="clear" w:color="auto" w:fill="DBE5F1" w:themeFill="accent1" w:themeFillTint="33"/>
          </w:tcPr>
          <w:p w14:paraId="3955CC0D" w14:textId="77777777" w:rsidR="007B582E" w:rsidRPr="002C3786" w:rsidRDefault="007B582E" w:rsidP="007B582E">
            <w:pPr>
              <w:pStyle w:val="GSATableHeading"/>
            </w:pPr>
            <w:r w:rsidRPr="002C3786">
              <w:t>Control Summary Information</w:t>
            </w:r>
          </w:p>
        </w:tc>
      </w:tr>
      <w:tr w:rsidR="007B582E" w:rsidRPr="002C3786" w14:paraId="49016106" w14:textId="77777777" w:rsidTr="007B582E">
        <w:trPr>
          <w:trHeight w:val="288"/>
        </w:trPr>
        <w:tc>
          <w:tcPr>
            <w:tcW w:w="5000" w:type="pct"/>
            <w:gridSpan w:val="2"/>
            <w:tcMar>
              <w:top w:w="43" w:type="dxa"/>
              <w:bottom w:w="43" w:type="dxa"/>
            </w:tcMar>
          </w:tcPr>
          <w:p w14:paraId="3036FFD5" w14:textId="77777777" w:rsidR="007B582E" w:rsidRPr="002C3786" w:rsidRDefault="007B582E" w:rsidP="007B582E">
            <w:pPr>
              <w:pStyle w:val="GSATableText"/>
              <w:keepNext/>
              <w:keepLines/>
            </w:pPr>
            <w:r w:rsidRPr="002C3786">
              <w:t>Responsible Role:</w:t>
            </w:r>
            <w:r>
              <w:t xml:space="preserve"> </w:t>
            </w:r>
          </w:p>
        </w:tc>
      </w:tr>
      <w:tr w:rsidR="007B582E" w:rsidRPr="00D00D47" w14:paraId="31410357" w14:textId="77777777" w:rsidTr="007B582E">
        <w:trPr>
          <w:trHeight w:val="288"/>
        </w:trPr>
        <w:tc>
          <w:tcPr>
            <w:tcW w:w="5000" w:type="pct"/>
            <w:gridSpan w:val="2"/>
            <w:tcMar>
              <w:top w:w="43" w:type="dxa"/>
              <w:bottom w:w="43" w:type="dxa"/>
            </w:tcMar>
          </w:tcPr>
          <w:p w14:paraId="54F40A6E" w14:textId="77777777" w:rsidR="007B582E" w:rsidRPr="00D00D47" w:rsidRDefault="007B582E" w:rsidP="007B582E">
            <w:pPr>
              <w:pStyle w:val="GSATableText"/>
            </w:pPr>
            <w:r w:rsidRPr="00A01F8A">
              <w:t>Parameter AU-11:</w:t>
            </w:r>
            <w:r>
              <w:t xml:space="preserve"> </w:t>
            </w:r>
          </w:p>
        </w:tc>
      </w:tr>
      <w:tr w:rsidR="007B582E" w:rsidRPr="002C3786" w14:paraId="53AACA61" w14:textId="77777777" w:rsidTr="007B582E">
        <w:trPr>
          <w:trHeight w:val="288"/>
        </w:trPr>
        <w:tc>
          <w:tcPr>
            <w:tcW w:w="5000" w:type="pct"/>
            <w:gridSpan w:val="2"/>
            <w:tcMar>
              <w:top w:w="43" w:type="dxa"/>
              <w:bottom w:w="43" w:type="dxa"/>
            </w:tcMar>
            <w:vAlign w:val="bottom"/>
          </w:tcPr>
          <w:p w14:paraId="2629F13B" w14:textId="77777777" w:rsidR="007B582E" w:rsidRPr="002C3786" w:rsidRDefault="007B582E" w:rsidP="007B582E">
            <w:pPr>
              <w:pStyle w:val="GSATableText"/>
            </w:pPr>
            <w:r w:rsidRPr="002C3786">
              <w:t>Implementation Status (check all that apply):</w:t>
            </w:r>
          </w:p>
          <w:p w14:paraId="321828FF" w14:textId="77777777" w:rsidR="007B582E" w:rsidRPr="002C3786" w:rsidRDefault="00CB38BB" w:rsidP="007B582E">
            <w:pPr>
              <w:pStyle w:val="GSATableText"/>
            </w:pPr>
            <w:sdt>
              <w:sdtPr>
                <w:id w:val="355865090"/>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Implemented</w:t>
            </w:r>
          </w:p>
          <w:p w14:paraId="63E979D4" w14:textId="77777777" w:rsidR="007B582E" w:rsidRPr="002C3786" w:rsidRDefault="00CB38BB" w:rsidP="007B582E">
            <w:pPr>
              <w:pStyle w:val="GSATableText"/>
            </w:pPr>
            <w:sdt>
              <w:sdtPr>
                <w:id w:val="895943582"/>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Partially implemented</w:t>
            </w:r>
          </w:p>
          <w:p w14:paraId="0EF3A6E4" w14:textId="77777777" w:rsidR="007B582E" w:rsidRPr="002C3786" w:rsidRDefault="00CB38BB" w:rsidP="007B582E">
            <w:pPr>
              <w:pStyle w:val="GSATableText"/>
            </w:pPr>
            <w:sdt>
              <w:sdtPr>
                <w:id w:val="70776188"/>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Planned</w:t>
            </w:r>
          </w:p>
          <w:p w14:paraId="34562962" w14:textId="77777777" w:rsidR="007B582E" w:rsidRPr="002C3786" w:rsidRDefault="00CB38BB" w:rsidP="007B582E">
            <w:pPr>
              <w:pStyle w:val="GSATableText"/>
            </w:pPr>
            <w:sdt>
              <w:sdtPr>
                <w:id w:val="302891273"/>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Alternative implementation</w:t>
            </w:r>
          </w:p>
          <w:p w14:paraId="687E630D" w14:textId="77777777" w:rsidR="007B582E" w:rsidRPr="002C3786" w:rsidRDefault="00CB38BB" w:rsidP="007B582E">
            <w:pPr>
              <w:pStyle w:val="GSATableText"/>
            </w:pPr>
            <w:sdt>
              <w:sdtPr>
                <w:id w:val="-733003507"/>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Not applicable</w:t>
            </w:r>
          </w:p>
        </w:tc>
      </w:tr>
      <w:tr w:rsidR="007B582E" w:rsidRPr="002C3786" w14:paraId="38BD83C5" w14:textId="77777777" w:rsidTr="007B582E">
        <w:trPr>
          <w:trHeight w:val="288"/>
        </w:trPr>
        <w:tc>
          <w:tcPr>
            <w:tcW w:w="5000" w:type="pct"/>
            <w:gridSpan w:val="2"/>
            <w:tcMar>
              <w:top w:w="43" w:type="dxa"/>
              <w:bottom w:w="43" w:type="dxa"/>
            </w:tcMar>
            <w:vAlign w:val="bottom"/>
          </w:tcPr>
          <w:p w14:paraId="5A22D137" w14:textId="77777777" w:rsidR="007B582E" w:rsidRPr="002C3786" w:rsidRDefault="007B582E" w:rsidP="007B582E">
            <w:pPr>
              <w:pStyle w:val="GSATableText"/>
            </w:pPr>
            <w:r w:rsidRPr="002C3786">
              <w:t>Control Origination (check all that apply):</w:t>
            </w:r>
          </w:p>
          <w:p w14:paraId="04C10CFE" w14:textId="77777777" w:rsidR="007B582E" w:rsidRPr="002C3786" w:rsidRDefault="00CB38BB" w:rsidP="007B582E">
            <w:pPr>
              <w:pStyle w:val="GSATableText"/>
            </w:pPr>
            <w:sdt>
              <w:sdtPr>
                <w:id w:val="-50699193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Corporate</w:t>
            </w:r>
          </w:p>
          <w:p w14:paraId="7D1C0FDC" w14:textId="77777777" w:rsidR="007B582E" w:rsidRPr="002C3786" w:rsidRDefault="00CB38BB" w:rsidP="007B582E">
            <w:pPr>
              <w:pStyle w:val="GSATableText"/>
            </w:pPr>
            <w:sdt>
              <w:sdtPr>
                <w:id w:val="65419226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System Specific</w:t>
            </w:r>
          </w:p>
          <w:p w14:paraId="389975D7" w14:textId="77777777" w:rsidR="007B582E" w:rsidRPr="002C3786" w:rsidRDefault="00CB38BB" w:rsidP="007B582E">
            <w:pPr>
              <w:pStyle w:val="GSATableText"/>
            </w:pPr>
            <w:sdt>
              <w:sdtPr>
                <w:id w:val="-1149745259"/>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Service Provider Hybrid (Corporate and System Specific)</w:t>
            </w:r>
          </w:p>
          <w:p w14:paraId="724A89F3" w14:textId="77777777" w:rsidR="007B582E" w:rsidRPr="002C3786" w:rsidRDefault="00CB38BB" w:rsidP="007B582E">
            <w:pPr>
              <w:pStyle w:val="GSATableText"/>
            </w:pPr>
            <w:sdt>
              <w:sdtPr>
                <w:id w:val="2046476336"/>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 xml:space="preserve">Configured by Customer (Customer System Specific) </w:t>
            </w:r>
          </w:p>
          <w:p w14:paraId="309B2F1B" w14:textId="77777777" w:rsidR="007B582E" w:rsidRPr="002C3786" w:rsidRDefault="00CB38BB" w:rsidP="007B582E">
            <w:pPr>
              <w:pStyle w:val="GSATableText"/>
            </w:pPr>
            <w:sdt>
              <w:sdtPr>
                <w:id w:val="1420216278"/>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 xml:space="preserve">Provided by Customer (Customer System Specific) </w:t>
            </w:r>
          </w:p>
          <w:p w14:paraId="4C6AF427" w14:textId="77777777" w:rsidR="007B582E" w:rsidRPr="002C3786" w:rsidRDefault="00CB38BB" w:rsidP="007B582E">
            <w:pPr>
              <w:pStyle w:val="GSATableText"/>
            </w:pPr>
            <w:sdt>
              <w:sdtPr>
                <w:id w:val="-777332423"/>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w:t>
            </w:r>
            <w:r w:rsidR="007B582E" w:rsidRPr="002C3786">
              <w:t>Shared (Service Provider and Customer Responsibility)</w:t>
            </w:r>
          </w:p>
          <w:p w14:paraId="3E2551BD" w14:textId="0CC906EC" w:rsidR="007B582E" w:rsidRPr="002C3786" w:rsidRDefault="00CB38BB" w:rsidP="007B582E">
            <w:pPr>
              <w:pStyle w:val="GSATableText"/>
            </w:pPr>
            <w:sdt>
              <w:sdtPr>
                <w:id w:val="-621155651"/>
                <w14:checkbox>
                  <w14:checked w14:val="0"/>
                  <w14:checkedState w14:val="2612" w14:font="ＭＳ ゴシック"/>
                  <w14:uncheckedState w14:val="2610" w14:font="ＭＳ ゴシック"/>
                </w14:checkbox>
              </w:sdtPr>
              <w:sdtEndPr/>
              <w:sdtContent>
                <w:r w:rsidR="007B582E" w:rsidRPr="006A4B9F">
                  <w:rPr>
                    <w:rFonts w:eastAsia="MS Gothic" w:hint="eastAsia"/>
                  </w:rPr>
                  <w:t>☐</w:t>
                </w:r>
              </w:sdtContent>
            </w:sdt>
            <w:r w:rsidR="007B582E">
              <w:t xml:space="preserve"> Inherited from pre-existing FedRAMP Authorization for </w:t>
            </w:r>
            <w:sdt>
              <w:sdtPr>
                <w:alias w:val="PA System Abbreviation"/>
                <w:tag w:val="pasystemabbreviation"/>
                <w:id w:val="-843240684"/>
                <w:showingPlcHdr/>
                <w:text/>
              </w:sdtPr>
              <w:sdtEndPr/>
              <w:sdtContent>
                <w:r w:rsidR="007B582E" w:rsidRPr="004C65C2">
                  <w:rPr>
                    <w:rStyle w:val="PlaceholderText"/>
                    <w:rFonts w:eastAsiaTheme="majorEastAsia"/>
                  </w:rPr>
                  <w:t>Click here to enter text.</w:t>
                </w:r>
              </w:sdtContent>
            </w:sdt>
            <w:r w:rsidR="007B582E" w:rsidRPr="00CE1081">
              <w:t xml:space="preserve"> , </w:t>
            </w:r>
            <w:sdt>
              <w:sdtPr>
                <w:alias w:val="Date of FedRAMP Authorization"/>
                <w:tag w:val="dateofauthorization"/>
                <w:id w:val="38098412"/>
                <w:date>
                  <w:dateFormat w:val="M/d/yyyy"/>
                  <w:lid w:val="en-US"/>
                  <w:storeMappedDataAs w:val="dateTime"/>
                  <w:calendar w:val="gregorian"/>
                </w:date>
              </w:sdtPr>
              <w:sdtEndPr/>
              <w:sdtContent>
                <w:r w:rsidR="007B582E" w:rsidDel="00D81901">
                  <w:t>Date of Authorization</w:t>
                </w:r>
                <w:r w:rsidR="00D81901">
                  <w:t>Date of Authorization</w:t>
                </w:r>
              </w:sdtContent>
            </w:sdt>
            <w:r w:rsidR="007B582E" w:rsidRPr="002C3786">
              <w:t xml:space="preserve"> </w:t>
            </w:r>
          </w:p>
        </w:tc>
      </w:tr>
    </w:tbl>
    <w:p w14:paraId="5974FAAD" w14:textId="77777777" w:rsidR="007B582E" w:rsidRDefault="007B582E" w:rsidP="007B58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B582E" w:rsidRPr="0036708B" w14:paraId="59DA604C" w14:textId="77777777" w:rsidTr="007B582E">
        <w:trPr>
          <w:cantSplit/>
          <w:trHeight w:val="288"/>
          <w:tblHeader/>
        </w:trPr>
        <w:tc>
          <w:tcPr>
            <w:tcW w:w="5000" w:type="pct"/>
            <w:tcBorders>
              <w:bottom w:val="single" w:sz="4" w:space="0" w:color="auto"/>
            </w:tcBorders>
            <w:shd w:val="clear" w:color="auto" w:fill="DBE5F1" w:themeFill="accent1" w:themeFillTint="33"/>
            <w:vAlign w:val="center"/>
          </w:tcPr>
          <w:p w14:paraId="77C19E14" w14:textId="77777777" w:rsidR="007B582E" w:rsidRPr="0036708B" w:rsidRDefault="007B582E" w:rsidP="007B582E">
            <w:pPr>
              <w:pStyle w:val="GSATableHeading"/>
            </w:pPr>
            <w:r w:rsidRPr="00A01F8A">
              <w:t>AU-11 What is the solution and how is it implemented?</w:t>
            </w:r>
          </w:p>
        </w:tc>
      </w:tr>
      <w:tr w:rsidR="007B582E" w:rsidRPr="002C3786" w14:paraId="72CB0560" w14:textId="77777777" w:rsidTr="007B582E">
        <w:trPr>
          <w:trHeight w:val="288"/>
        </w:trPr>
        <w:tc>
          <w:tcPr>
            <w:tcW w:w="5000" w:type="pct"/>
            <w:shd w:val="clear" w:color="auto" w:fill="FFFFFF" w:themeFill="background1"/>
          </w:tcPr>
          <w:p w14:paraId="29AD2757" w14:textId="77777777" w:rsidR="007B582E" w:rsidRPr="002C3786" w:rsidRDefault="007B582E" w:rsidP="007B582E">
            <w:pPr>
              <w:pStyle w:val="GSATableText"/>
              <w:keepNext/>
              <w:keepLines/>
            </w:pPr>
          </w:p>
        </w:tc>
      </w:tr>
    </w:tbl>
    <w:p w14:paraId="719A2CBB" w14:textId="77777777" w:rsidR="007B582E" w:rsidRPr="002C3786" w:rsidRDefault="007B582E" w:rsidP="007B582E"/>
    <w:p w14:paraId="42B301B0" w14:textId="77777777" w:rsidR="000D1972" w:rsidRDefault="00534C74" w:rsidP="005972CC">
      <w:pPr>
        <w:pStyle w:val="Heading3"/>
      </w:pPr>
      <w:bookmarkStart w:id="888" w:name="_Toc464803549"/>
      <w:r w:rsidRPr="002C3786">
        <w:t>AU-12</w:t>
      </w:r>
      <w:r>
        <w:t xml:space="preserve"> </w:t>
      </w:r>
      <w:r w:rsidR="00C770D6" w:rsidRPr="002C3786">
        <w:t xml:space="preserve">Audit Generation </w:t>
      </w:r>
      <w:bookmarkEnd w:id="880"/>
      <w:bookmarkEnd w:id="881"/>
      <w:bookmarkEnd w:id="882"/>
      <w:bookmarkEnd w:id="883"/>
      <w:bookmarkEnd w:id="884"/>
      <w:bookmarkEnd w:id="885"/>
      <w:bookmarkEnd w:id="886"/>
      <w:r w:rsidR="00AF46AF">
        <w:t>(L) (M) (H)</w:t>
      </w:r>
      <w:bookmarkEnd w:id="887"/>
      <w:bookmarkEnd w:id="888"/>
    </w:p>
    <w:p w14:paraId="68548B3C" w14:textId="77777777" w:rsidR="00FC5FBC" w:rsidRPr="002C3786" w:rsidRDefault="00FC5FBC" w:rsidP="009E07E0">
      <w:pPr>
        <w:keepNext/>
        <w:keepLines/>
      </w:pPr>
      <w:r w:rsidRPr="002C3786">
        <w:t>The information system:</w:t>
      </w:r>
    </w:p>
    <w:p w14:paraId="0E6E75E2" w14:textId="77777777" w:rsidR="000D1972" w:rsidRDefault="00AE3199" w:rsidP="00914FE7">
      <w:pPr>
        <w:pStyle w:val="GSAListParagraphalpha"/>
        <w:numPr>
          <w:ilvl w:val="0"/>
          <w:numId w:val="87"/>
        </w:numPr>
      </w:pPr>
      <w:r w:rsidRPr="00AE3199">
        <w:t>Provides audit record generation capability for the auditable events defined in AU-2 a. at [</w:t>
      </w:r>
      <w:r w:rsidR="00895AF9">
        <w:rPr>
          <w:rStyle w:val="GSAItalicEmphasisChar"/>
        </w:rPr>
        <w:t>FedRAMP</w:t>
      </w:r>
      <w:r w:rsidR="0010717C" w:rsidRPr="00D62A31">
        <w:rPr>
          <w:rStyle w:val="GSAItalicEmphasisChar"/>
        </w:rPr>
        <w:t xml:space="preserve"> Assignment</w:t>
      </w:r>
      <w:r w:rsidRPr="00D62A31">
        <w:rPr>
          <w:rStyle w:val="GSAItalicEmphasisChar"/>
        </w:rPr>
        <w:t>:</w:t>
      </w:r>
      <w:r w:rsidRPr="00AE3199">
        <w:t xml:space="preserve"> </w:t>
      </w:r>
      <w:r w:rsidRPr="00D62A31">
        <w:rPr>
          <w:rStyle w:val="GSAItalicEmphasisChar"/>
        </w:rPr>
        <w:t xml:space="preserve">all information system components where audit capability is </w:t>
      </w:r>
      <w:r w:rsidR="00C5647C" w:rsidRPr="00D62A31">
        <w:rPr>
          <w:rStyle w:val="GSAItalicEmphasisChar"/>
        </w:rPr>
        <w:t>deployed/available</w:t>
      </w:r>
      <w:r w:rsidRPr="00AE3199">
        <w:t>];</w:t>
      </w:r>
    </w:p>
    <w:p w14:paraId="3EAD26F5" w14:textId="77777777" w:rsidR="000D1972" w:rsidRDefault="00AE3199" w:rsidP="00914FE7">
      <w:pPr>
        <w:pStyle w:val="GSAListParagraphalpha"/>
        <w:numPr>
          <w:ilvl w:val="0"/>
          <w:numId w:val="87"/>
        </w:numPr>
      </w:pPr>
      <w:r w:rsidRPr="00AE3199">
        <w:t>Allows [</w:t>
      </w:r>
      <w:r w:rsidRPr="00D62A31">
        <w:rPr>
          <w:rStyle w:val="GSAItalicEmphasisChar"/>
        </w:rPr>
        <w:t>Assignment: organization-defined personnel or roles</w:t>
      </w:r>
      <w:r w:rsidRPr="00AE3199">
        <w:t>] to select which auditable events are to be audited by specific components of the information system; and</w:t>
      </w:r>
    </w:p>
    <w:p w14:paraId="13BC6644" w14:textId="77777777" w:rsidR="000D1972" w:rsidRDefault="00AE3199" w:rsidP="00914FE7">
      <w:pPr>
        <w:pStyle w:val="GSAListParagraphalpha"/>
        <w:numPr>
          <w:ilvl w:val="0"/>
          <w:numId w:val="87"/>
        </w:numPr>
      </w:pPr>
      <w:r w:rsidRPr="00AE3199">
        <w:t>Generates audit records for the events defined in AU-2 d. with the content defined in AU-3.</w:t>
      </w:r>
    </w:p>
    <w:p w14:paraId="3DABE956" w14:textId="77777777" w:rsidR="00991CB1" w:rsidRDefault="00991CB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E79EE93" w14:textId="77777777" w:rsidTr="001C310B">
        <w:trPr>
          <w:cantSplit/>
          <w:trHeight w:val="288"/>
          <w:tblHeader/>
        </w:trPr>
        <w:tc>
          <w:tcPr>
            <w:tcW w:w="811" w:type="pct"/>
            <w:shd w:val="clear" w:color="auto" w:fill="DBE5F1" w:themeFill="accent1" w:themeFillTint="33"/>
            <w:tcMar>
              <w:top w:w="43" w:type="dxa"/>
              <w:bottom w:w="43" w:type="dxa"/>
            </w:tcMar>
          </w:tcPr>
          <w:p w14:paraId="07236FA6" w14:textId="77777777" w:rsidR="00AA326F" w:rsidRPr="002C3786" w:rsidRDefault="00534C74" w:rsidP="009E07E0">
            <w:pPr>
              <w:pStyle w:val="GSATableHeading"/>
            </w:pPr>
            <w:r w:rsidRPr="00A01F8A">
              <w:t>AU-12</w:t>
            </w:r>
          </w:p>
        </w:tc>
        <w:tc>
          <w:tcPr>
            <w:tcW w:w="4189" w:type="pct"/>
            <w:shd w:val="clear" w:color="auto" w:fill="DBE5F1" w:themeFill="accent1" w:themeFillTint="33"/>
          </w:tcPr>
          <w:p w14:paraId="757ED9E4" w14:textId="77777777" w:rsidR="00AA326F" w:rsidRPr="002C3786" w:rsidRDefault="00AA326F" w:rsidP="009E07E0">
            <w:pPr>
              <w:pStyle w:val="GSATableHeading"/>
            </w:pPr>
            <w:r w:rsidRPr="002C3786">
              <w:t>Control Summary Information</w:t>
            </w:r>
          </w:p>
        </w:tc>
      </w:tr>
      <w:tr w:rsidR="00AA326F" w:rsidRPr="002C3786" w14:paraId="258BDA60" w14:textId="77777777" w:rsidTr="001C310B">
        <w:trPr>
          <w:trHeight w:val="288"/>
        </w:trPr>
        <w:tc>
          <w:tcPr>
            <w:tcW w:w="5000" w:type="pct"/>
            <w:gridSpan w:val="2"/>
            <w:tcMar>
              <w:top w:w="43" w:type="dxa"/>
              <w:bottom w:w="43" w:type="dxa"/>
            </w:tcMar>
          </w:tcPr>
          <w:p w14:paraId="46C242DC" w14:textId="77777777" w:rsidR="00AA326F" w:rsidRPr="002C3786" w:rsidRDefault="00AA326F" w:rsidP="009E07E0">
            <w:pPr>
              <w:pStyle w:val="GSATableText"/>
              <w:keepNext/>
              <w:keepLines/>
            </w:pPr>
            <w:r w:rsidRPr="002C3786">
              <w:t>Responsible Role:</w:t>
            </w:r>
            <w:r>
              <w:t xml:space="preserve"> </w:t>
            </w:r>
          </w:p>
        </w:tc>
      </w:tr>
      <w:tr w:rsidR="00AA326F" w:rsidRPr="00D00D47" w14:paraId="5B2628A8" w14:textId="77777777" w:rsidTr="001C310B">
        <w:trPr>
          <w:trHeight w:val="288"/>
        </w:trPr>
        <w:tc>
          <w:tcPr>
            <w:tcW w:w="5000" w:type="pct"/>
            <w:gridSpan w:val="2"/>
            <w:tcMar>
              <w:top w:w="43" w:type="dxa"/>
              <w:bottom w:w="43" w:type="dxa"/>
            </w:tcMar>
          </w:tcPr>
          <w:p w14:paraId="0145504C" w14:textId="77777777" w:rsidR="00AA326F" w:rsidRPr="00D00D47" w:rsidRDefault="00534C74" w:rsidP="00477F8A">
            <w:pPr>
              <w:pStyle w:val="GSATableText"/>
            </w:pPr>
            <w:r w:rsidRPr="00A01F8A">
              <w:t>Parameter AU-12(a):</w:t>
            </w:r>
            <w:r>
              <w:t xml:space="preserve"> </w:t>
            </w:r>
          </w:p>
        </w:tc>
      </w:tr>
      <w:tr w:rsidR="00AA326F" w:rsidRPr="00D00D47" w14:paraId="34D53651" w14:textId="77777777" w:rsidTr="001C310B">
        <w:trPr>
          <w:trHeight w:val="288"/>
        </w:trPr>
        <w:tc>
          <w:tcPr>
            <w:tcW w:w="5000" w:type="pct"/>
            <w:gridSpan w:val="2"/>
            <w:tcMar>
              <w:top w:w="43" w:type="dxa"/>
              <w:bottom w:w="43" w:type="dxa"/>
            </w:tcMar>
          </w:tcPr>
          <w:p w14:paraId="61F2A5F3" w14:textId="77777777" w:rsidR="00AA326F" w:rsidRPr="00D00D47" w:rsidRDefault="00534C74" w:rsidP="00477F8A">
            <w:pPr>
              <w:pStyle w:val="GSATableText"/>
            </w:pPr>
            <w:bookmarkStart w:id="889" w:name="_Toc383441920"/>
            <w:bookmarkStart w:id="890" w:name="_Toc383444135"/>
            <w:bookmarkStart w:id="891" w:name="_Toc388623314"/>
            <w:r w:rsidRPr="00A01F8A">
              <w:t>Parameter AU-12(b):</w:t>
            </w:r>
            <w:bookmarkEnd w:id="889"/>
            <w:bookmarkEnd w:id="890"/>
            <w:bookmarkEnd w:id="891"/>
            <w:r>
              <w:t xml:space="preserve"> </w:t>
            </w:r>
          </w:p>
        </w:tc>
      </w:tr>
      <w:tr w:rsidR="00AA326F" w:rsidRPr="002C3786" w14:paraId="0F7050E1" w14:textId="77777777" w:rsidTr="001C310B">
        <w:trPr>
          <w:trHeight w:val="288"/>
        </w:trPr>
        <w:tc>
          <w:tcPr>
            <w:tcW w:w="5000" w:type="pct"/>
            <w:gridSpan w:val="2"/>
            <w:tcMar>
              <w:top w:w="43" w:type="dxa"/>
              <w:bottom w:w="43" w:type="dxa"/>
            </w:tcMar>
            <w:vAlign w:val="bottom"/>
          </w:tcPr>
          <w:p w14:paraId="72918F80" w14:textId="77777777" w:rsidR="00AA326F" w:rsidRPr="002C3786" w:rsidRDefault="00AA326F" w:rsidP="00DA4990">
            <w:pPr>
              <w:pStyle w:val="GSATableText"/>
            </w:pPr>
            <w:r w:rsidRPr="002C3786">
              <w:t>Implementation Status (check all that apply):</w:t>
            </w:r>
          </w:p>
          <w:p w14:paraId="553B05AE" w14:textId="77777777" w:rsidR="00AA326F" w:rsidRPr="002C3786" w:rsidRDefault="00CB38BB" w:rsidP="00DA4990">
            <w:pPr>
              <w:pStyle w:val="GSATableText"/>
            </w:pPr>
            <w:sdt>
              <w:sdtPr>
                <w:id w:val="-38195321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5455B881" w14:textId="77777777" w:rsidR="00AA326F" w:rsidRPr="002C3786" w:rsidRDefault="00CB38BB" w:rsidP="00DA4990">
            <w:pPr>
              <w:pStyle w:val="GSATableText"/>
            </w:pPr>
            <w:sdt>
              <w:sdtPr>
                <w:id w:val="174915921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779413F6" w14:textId="77777777" w:rsidR="00AA326F" w:rsidRPr="002C3786" w:rsidRDefault="00CB38BB" w:rsidP="00DA4990">
            <w:pPr>
              <w:pStyle w:val="GSATableText"/>
            </w:pPr>
            <w:sdt>
              <w:sdtPr>
                <w:id w:val="30397985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06CEC22D" w14:textId="77777777" w:rsidR="00AA326F" w:rsidRPr="002C3786" w:rsidRDefault="00CB38BB" w:rsidP="00DA4990">
            <w:pPr>
              <w:pStyle w:val="GSATableText"/>
            </w:pPr>
            <w:sdt>
              <w:sdtPr>
                <w:id w:val="24885598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44FBEAED" w14:textId="77777777" w:rsidR="00AA326F" w:rsidRPr="002C3786" w:rsidRDefault="00CB38BB" w:rsidP="00DA4990">
            <w:pPr>
              <w:pStyle w:val="GSATableText"/>
            </w:pPr>
            <w:sdt>
              <w:sdtPr>
                <w:id w:val="159034215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4CB3012D" w14:textId="77777777" w:rsidTr="001C310B">
        <w:trPr>
          <w:trHeight w:val="288"/>
        </w:trPr>
        <w:tc>
          <w:tcPr>
            <w:tcW w:w="5000" w:type="pct"/>
            <w:gridSpan w:val="2"/>
            <w:tcMar>
              <w:top w:w="43" w:type="dxa"/>
              <w:bottom w:w="43" w:type="dxa"/>
            </w:tcMar>
            <w:vAlign w:val="bottom"/>
          </w:tcPr>
          <w:p w14:paraId="62DB85DA" w14:textId="77777777" w:rsidR="00AA326F" w:rsidRPr="002C3786" w:rsidRDefault="00AA326F" w:rsidP="00DA4990">
            <w:pPr>
              <w:pStyle w:val="GSATableText"/>
            </w:pPr>
            <w:r w:rsidRPr="002C3786">
              <w:t>Control Origination (check all that apply):</w:t>
            </w:r>
          </w:p>
          <w:p w14:paraId="1AAAEC4A" w14:textId="77777777" w:rsidR="00AA326F" w:rsidRPr="002C3786" w:rsidRDefault="00CB38BB" w:rsidP="00DA4990">
            <w:pPr>
              <w:pStyle w:val="GSATableText"/>
            </w:pPr>
            <w:sdt>
              <w:sdtPr>
                <w:id w:val="-48378827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2A37A289" w14:textId="77777777" w:rsidR="00AA326F" w:rsidRPr="002C3786" w:rsidRDefault="00CB38BB" w:rsidP="00DA4990">
            <w:pPr>
              <w:pStyle w:val="GSATableText"/>
            </w:pPr>
            <w:sdt>
              <w:sdtPr>
                <w:id w:val="-176830803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33631878" w14:textId="77777777" w:rsidR="00AA326F" w:rsidRPr="002C3786" w:rsidRDefault="00CB38BB" w:rsidP="00DA4990">
            <w:pPr>
              <w:pStyle w:val="GSATableText"/>
            </w:pPr>
            <w:sdt>
              <w:sdtPr>
                <w:id w:val="165386145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7BAE7DFF" w14:textId="77777777" w:rsidR="00AA326F" w:rsidRPr="002C3786" w:rsidRDefault="00CB38BB" w:rsidP="00DA4990">
            <w:pPr>
              <w:pStyle w:val="GSATableText"/>
            </w:pPr>
            <w:sdt>
              <w:sdtPr>
                <w:id w:val="121469029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702487A2" w14:textId="77777777" w:rsidR="00AA326F" w:rsidRPr="002C3786" w:rsidRDefault="00CB38BB" w:rsidP="00DA4990">
            <w:pPr>
              <w:pStyle w:val="GSATableText"/>
            </w:pPr>
            <w:sdt>
              <w:sdtPr>
                <w:id w:val="157839605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4474568D" w14:textId="77777777" w:rsidR="00AA326F" w:rsidRPr="002C3786" w:rsidRDefault="00CB38BB" w:rsidP="00DA4990">
            <w:pPr>
              <w:pStyle w:val="GSATableText"/>
            </w:pPr>
            <w:sdt>
              <w:sdtPr>
                <w:id w:val="-94646010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3E292D13" w14:textId="2AB3E97C" w:rsidR="00AA326F" w:rsidRPr="002C3786" w:rsidRDefault="00CB38BB" w:rsidP="00DA4990">
            <w:pPr>
              <w:pStyle w:val="GSATableText"/>
            </w:pPr>
            <w:sdt>
              <w:sdtPr>
                <w:id w:val="-158228266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512916333"/>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655655831"/>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0A40FBEF"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534C74" w:rsidRPr="002C3786" w14:paraId="7B6AB9B8" w14:textId="77777777" w:rsidTr="001C310B">
        <w:trPr>
          <w:cantSplit/>
          <w:trHeight w:val="288"/>
          <w:tblHeader/>
        </w:trPr>
        <w:tc>
          <w:tcPr>
            <w:tcW w:w="5000" w:type="pct"/>
            <w:gridSpan w:val="2"/>
            <w:shd w:val="clear" w:color="auto" w:fill="DBE5F1" w:themeFill="accent1" w:themeFillTint="33"/>
            <w:vAlign w:val="center"/>
          </w:tcPr>
          <w:p w14:paraId="7A0DB877" w14:textId="77777777" w:rsidR="00534C74" w:rsidRPr="002C3786" w:rsidRDefault="00534C74" w:rsidP="009E07E0">
            <w:pPr>
              <w:pStyle w:val="GSATableHeading"/>
            </w:pPr>
            <w:r w:rsidRPr="00A01F8A">
              <w:t>AU-12 What is the solution and how is it implemented?</w:t>
            </w:r>
          </w:p>
        </w:tc>
      </w:tr>
      <w:tr w:rsidR="00534C74" w:rsidRPr="0036708B" w14:paraId="486B01C8" w14:textId="77777777" w:rsidTr="001C310B">
        <w:trPr>
          <w:trHeight w:val="288"/>
        </w:trPr>
        <w:tc>
          <w:tcPr>
            <w:tcW w:w="484" w:type="pct"/>
            <w:tcBorders>
              <w:right w:val="nil"/>
            </w:tcBorders>
            <w:shd w:val="clear" w:color="auto" w:fill="DBE5F1" w:themeFill="accent1" w:themeFillTint="33"/>
          </w:tcPr>
          <w:p w14:paraId="4863B7DD" w14:textId="77777777" w:rsidR="00534C74" w:rsidRPr="002C3786" w:rsidRDefault="00534C74" w:rsidP="009E07E0">
            <w:pPr>
              <w:pStyle w:val="GSATableHeading"/>
            </w:pPr>
            <w:r w:rsidRPr="002C3786">
              <w:t>Part a</w:t>
            </w:r>
          </w:p>
        </w:tc>
        <w:tc>
          <w:tcPr>
            <w:tcW w:w="4516" w:type="pct"/>
            <w:tcMar>
              <w:top w:w="43" w:type="dxa"/>
              <w:bottom w:w="43" w:type="dxa"/>
            </w:tcMar>
          </w:tcPr>
          <w:p w14:paraId="3491620B" w14:textId="77777777" w:rsidR="00534C74" w:rsidRPr="0036708B" w:rsidRDefault="00534C74" w:rsidP="009E07E0">
            <w:pPr>
              <w:pStyle w:val="GSATableText"/>
              <w:keepNext/>
              <w:keepLines/>
            </w:pPr>
          </w:p>
        </w:tc>
      </w:tr>
      <w:tr w:rsidR="00534C74" w:rsidRPr="0036708B" w14:paraId="1D255BB2" w14:textId="77777777" w:rsidTr="001C310B">
        <w:trPr>
          <w:trHeight w:val="288"/>
        </w:trPr>
        <w:tc>
          <w:tcPr>
            <w:tcW w:w="484" w:type="pct"/>
            <w:tcBorders>
              <w:right w:val="nil"/>
            </w:tcBorders>
            <w:shd w:val="clear" w:color="auto" w:fill="DBE5F1" w:themeFill="accent1" w:themeFillTint="33"/>
          </w:tcPr>
          <w:p w14:paraId="4C3041ED" w14:textId="77777777" w:rsidR="00534C74" w:rsidRPr="002C3786" w:rsidRDefault="00534C74" w:rsidP="00E03A24">
            <w:pPr>
              <w:pStyle w:val="GSATableHeading"/>
            </w:pPr>
            <w:r w:rsidRPr="002C3786">
              <w:t>Part b</w:t>
            </w:r>
          </w:p>
        </w:tc>
        <w:tc>
          <w:tcPr>
            <w:tcW w:w="4516" w:type="pct"/>
            <w:tcMar>
              <w:top w:w="43" w:type="dxa"/>
              <w:bottom w:w="43" w:type="dxa"/>
            </w:tcMar>
          </w:tcPr>
          <w:p w14:paraId="725E0CFE" w14:textId="77777777" w:rsidR="00534C74" w:rsidRPr="0036708B" w:rsidRDefault="00534C74" w:rsidP="00DA4990">
            <w:pPr>
              <w:pStyle w:val="GSATableText"/>
            </w:pPr>
          </w:p>
        </w:tc>
      </w:tr>
      <w:tr w:rsidR="008A2379" w:rsidRPr="0036708B" w14:paraId="50B5E674" w14:textId="77777777" w:rsidTr="001C310B">
        <w:trPr>
          <w:trHeight w:val="288"/>
        </w:trPr>
        <w:tc>
          <w:tcPr>
            <w:tcW w:w="484" w:type="pct"/>
            <w:tcBorders>
              <w:right w:val="nil"/>
            </w:tcBorders>
            <w:shd w:val="clear" w:color="auto" w:fill="DBE5F1" w:themeFill="accent1" w:themeFillTint="33"/>
          </w:tcPr>
          <w:p w14:paraId="3D3B7309" w14:textId="77777777" w:rsidR="008A2379" w:rsidRPr="002C3786" w:rsidRDefault="008A2379" w:rsidP="00E03A24">
            <w:pPr>
              <w:pStyle w:val="GSATableHeading"/>
            </w:pPr>
            <w:r w:rsidRPr="002C3786">
              <w:t xml:space="preserve">Part </w:t>
            </w:r>
            <w:r>
              <w:t>c</w:t>
            </w:r>
          </w:p>
        </w:tc>
        <w:tc>
          <w:tcPr>
            <w:tcW w:w="4516" w:type="pct"/>
            <w:tcMar>
              <w:top w:w="43" w:type="dxa"/>
              <w:bottom w:w="43" w:type="dxa"/>
            </w:tcMar>
          </w:tcPr>
          <w:p w14:paraId="2CB90307" w14:textId="77777777" w:rsidR="008A2379" w:rsidRPr="0036708B" w:rsidRDefault="008A2379" w:rsidP="00DA4990">
            <w:pPr>
              <w:pStyle w:val="GSATableText"/>
            </w:pPr>
          </w:p>
        </w:tc>
      </w:tr>
    </w:tbl>
    <w:p w14:paraId="6D56D1D8" w14:textId="77777777" w:rsidR="00104AB3" w:rsidRDefault="00104AB3" w:rsidP="00DA4990"/>
    <w:p w14:paraId="36BD4647" w14:textId="77777777" w:rsidR="000D1972" w:rsidRDefault="00B16E64" w:rsidP="00DA4990">
      <w:pPr>
        <w:pStyle w:val="Heading2"/>
      </w:pPr>
      <w:bookmarkStart w:id="892" w:name="_Toc383429585"/>
      <w:bookmarkStart w:id="893" w:name="_Toc383433262"/>
      <w:bookmarkStart w:id="894" w:name="_Toc383444494"/>
      <w:bookmarkStart w:id="895" w:name="_Toc385594134"/>
      <w:bookmarkStart w:id="896" w:name="_Toc385594526"/>
      <w:bookmarkStart w:id="897" w:name="_Toc385594914"/>
      <w:bookmarkStart w:id="898" w:name="_Toc449543339"/>
      <w:bookmarkStart w:id="899" w:name="_Toc464803550"/>
      <w:r w:rsidRPr="002C3786">
        <w:t>Security Assessment and Authorization (CA)</w:t>
      </w:r>
      <w:bookmarkEnd w:id="892"/>
      <w:bookmarkEnd w:id="893"/>
      <w:bookmarkEnd w:id="894"/>
      <w:bookmarkEnd w:id="895"/>
      <w:bookmarkEnd w:id="896"/>
      <w:bookmarkEnd w:id="897"/>
      <w:bookmarkEnd w:id="898"/>
      <w:bookmarkEnd w:id="899"/>
    </w:p>
    <w:p w14:paraId="163DE08C" w14:textId="77777777" w:rsidR="000D1972" w:rsidRDefault="00924544" w:rsidP="005972CC">
      <w:pPr>
        <w:pStyle w:val="Heading3"/>
      </w:pPr>
      <w:bookmarkStart w:id="900" w:name="_Toc149090426"/>
      <w:bookmarkStart w:id="901" w:name="_Toc383429586"/>
      <w:bookmarkStart w:id="902" w:name="_Toc383433263"/>
      <w:bookmarkStart w:id="903" w:name="_Toc383444495"/>
      <w:bookmarkStart w:id="904" w:name="_Toc385594135"/>
      <w:bookmarkStart w:id="905" w:name="_Toc385594527"/>
      <w:bookmarkStart w:id="906" w:name="_Toc385594915"/>
      <w:bookmarkStart w:id="907" w:name="_Toc388620766"/>
      <w:bookmarkStart w:id="908" w:name="_Toc449543340"/>
      <w:bookmarkStart w:id="909" w:name="_Toc464803551"/>
      <w:r w:rsidRPr="002C3786">
        <w:t>CA-1</w:t>
      </w:r>
      <w:r>
        <w:t xml:space="preserve"> </w:t>
      </w:r>
      <w:r w:rsidR="00CD6BCB" w:rsidRPr="002C3786">
        <w:t>Ce</w:t>
      </w:r>
      <w:r w:rsidR="0002764D" w:rsidRPr="002C3786">
        <w:t xml:space="preserve">rtification, Authorization, </w:t>
      </w:r>
      <w:r w:rsidR="00CD6BCB" w:rsidRPr="002C3786">
        <w:t>Security Assessment Polic</w:t>
      </w:r>
      <w:r w:rsidR="00165031">
        <w:t>y</w:t>
      </w:r>
      <w:r w:rsidR="00CD6BCB" w:rsidRPr="002C3786">
        <w:t xml:space="preserve"> and Procedures</w:t>
      </w:r>
      <w:bookmarkEnd w:id="900"/>
      <w:bookmarkEnd w:id="901"/>
      <w:bookmarkEnd w:id="902"/>
      <w:bookmarkEnd w:id="903"/>
      <w:bookmarkEnd w:id="904"/>
      <w:bookmarkEnd w:id="905"/>
      <w:bookmarkEnd w:id="906"/>
      <w:bookmarkEnd w:id="907"/>
      <w:r w:rsidR="0013518F">
        <w:t xml:space="preserve"> (L)</w:t>
      </w:r>
      <w:r w:rsidR="00B01EE6">
        <w:t xml:space="preserve"> </w:t>
      </w:r>
      <w:r w:rsidR="0013518F">
        <w:t>(M)</w:t>
      </w:r>
      <w:bookmarkEnd w:id="908"/>
      <w:bookmarkEnd w:id="909"/>
    </w:p>
    <w:p w14:paraId="5EDC0AA9" w14:textId="77777777" w:rsidR="00CD6BCB" w:rsidRPr="00934756" w:rsidRDefault="00CD6BCB" w:rsidP="0035341B">
      <w:pPr>
        <w:keepNext/>
        <w:widowControl/>
      </w:pPr>
      <w:r w:rsidRPr="002C3786">
        <w:t>The organization</w:t>
      </w:r>
      <w:r w:rsidR="00DF0399">
        <w:t>:</w:t>
      </w:r>
    </w:p>
    <w:p w14:paraId="3A91F140" w14:textId="77777777" w:rsidR="000D1972" w:rsidRDefault="00AE3199" w:rsidP="00914FE7">
      <w:pPr>
        <w:pStyle w:val="GSAListParagraphalpha"/>
        <w:numPr>
          <w:ilvl w:val="0"/>
          <w:numId w:val="144"/>
        </w:numPr>
      </w:pPr>
      <w:r w:rsidRPr="00AE3199">
        <w:t>Develops, documents, and disseminates to [</w:t>
      </w:r>
      <w:r w:rsidRPr="00D62A31">
        <w:rPr>
          <w:rStyle w:val="GSAItalicEmphasisChar"/>
        </w:rPr>
        <w:t>Assignment: organization-defined personnel or roles</w:t>
      </w:r>
      <w:r w:rsidRPr="00AE3199">
        <w:t>]:</w:t>
      </w:r>
    </w:p>
    <w:p w14:paraId="0BE107C2" w14:textId="77777777" w:rsidR="000D1972" w:rsidRDefault="00AE3199" w:rsidP="00914FE7">
      <w:pPr>
        <w:pStyle w:val="GSAListParagraphalpha2"/>
        <w:numPr>
          <w:ilvl w:val="1"/>
          <w:numId w:val="86"/>
        </w:numPr>
      </w:pPr>
      <w:r w:rsidRPr="00AE3199">
        <w:t>A security assessment and authorization policy that addresses purpose, scope, roles, responsibilities, management commitment, coordination among organizational entities, and compliance; and</w:t>
      </w:r>
    </w:p>
    <w:p w14:paraId="52F35958" w14:textId="77777777" w:rsidR="000D1972" w:rsidRDefault="00AE3199" w:rsidP="00914FE7">
      <w:pPr>
        <w:pStyle w:val="GSAListParagraphalpha2"/>
        <w:numPr>
          <w:ilvl w:val="1"/>
          <w:numId w:val="86"/>
        </w:numPr>
      </w:pPr>
      <w:r w:rsidRPr="00AE3199">
        <w:t>Procedures to facilitate the implementation of the security assessment and authorization policy and associated security assessment and authorization controls; and</w:t>
      </w:r>
    </w:p>
    <w:p w14:paraId="5CB763D4" w14:textId="77777777" w:rsidR="000D1972" w:rsidRDefault="00AE3199" w:rsidP="00914FE7">
      <w:pPr>
        <w:pStyle w:val="GSAListParagraphalpha"/>
        <w:numPr>
          <w:ilvl w:val="0"/>
          <w:numId w:val="86"/>
        </w:numPr>
      </w:pPr>
      <w:r w:rsidRPr="00AE3199">
        <w:t>Reviews and updates the current:</w:t>
      </w:r>
    </w:p>
    <w:p w14:paraId="027D9436" w14:textId="77777777" w:rsidR="000D1972" w:rsidRDefault="00AE3199" w:rsidP="00914FE7">
      <w:pPr>
        <w:pStyle w:val="GSAListParagraphalpha2"/>
        <w:numPr>
          <w:ilvl w:val="1"/>
          <w:numId w:val="86"/>
        </w:numPr>
      </w:pPr>
      <w:r w:rsidRPr="00AE3199">
        <w:t>Security assessment and authorization policy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at least </w:t>
      </w:r>
      <w:r w:rsidR="0013518F">
        <w:rPr>
          <w:rStyle w:val="GSAItalicEmphasisChar"/>
        </w:rPr>
        <w:t xml:space="preserve">every </w:t>
      </w:r>
      <w:r w:rsidR="0022365E">
        <w:rPr>
          <w:rStyle w:val="GSAItalicEmphasisChar"/>
        </w:rPr>
        <w:t>three (</w:t>
      </w:r>
      <w:r w:rsidR="0013518F">
        <w:rPr>
          <w:rStyle w:val="GSAItalicEmphasisChar"/>
        </w:rPr>
        <w:t>3</w:t>
      </w:r>
      <w:r w:rsidR="0022365E">
        <w:rPr>
          <w:rStyle w:val="GSAItalicEmphasisChar"/>
        </w:rPr>
        <w:t>)</w:t>
      </w:r>
      <w:r w:rsidR="0013518F">
        <w:rPr>
          <w:rStyle w:val="GSAItalicEmphasisChar"/>
        </w:rPr>
        <w:t xml:space="preserve"> years</w:t>
      </w:r>
      <w:r w:rsidRPr="00AE3199">
        <w:t>]; and</w:t>
      </w:r>
    </w:p>
    <w:p w14:paraId="26AB8714" w14:textId="77777777" w:rsidR="000D1972" w:rsidRDefault="00AE3199" w:rsidP="00914FE7">
      <w:pPr>
        <w:pStyle w:val="GSAListParagraphalpha2"/>
        <w:numPr>
          <w:ilvl w:val="1"/>
          <w:numId w:val="86"/>
        </w:numPr>
      </w:pPr>
      <w:r w:rsidRPr="00AE3199">
        <w:t>Security assessment and authorization procedures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0A36FBA" w:rsidRPr="00A36FBA">
        <w:rPr>
          <w:rStyle w:val="GSAItalicEmphasisChar"/>
        </w:rPr>
        <w:t xml:space="preserve">at least </w:t>
      </w:r>
      <w:r w:rsidR="0013518F">
        <w:rPr>
          <w:rStyle w:val="GSAItalicEmphasisChar"/>
        </w:rPr>
        <w:t>annually</w:t>
      </w:r>
      <w:r w:rsidRPr="00AE3199">
        <w:t>].</w:t>
      </w:r>
    </w:p>
    <w:p w14:paraId="1D69CB3C" w14:textId="77777777" w:rsidR="002F37D7" w:rsidRPr="002F37D7" w:rsidRDefault="002F37D7" w:rsidP="002F37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612DC13E" w14:textId="77777777" w:rsidTr="001C310B">
        <w:trPr>
          <w:cantSplit/>
          <w:trHeight w:val="288"/>
          <w:tblHeader/>
        </w:trPr>
        <w:tc>
          <w:tcPr>
            <w:tcW w:w="811" w:type="pct"/>
            <w:shd w:val="clear" w:color="auto" w:fill="DBE5F1" w:themeFill="accent1" w:themeFillTint="33"/>
            <w:tcMar>
              <w:top w:w="43" w:type="dxa"/>
              <w:bottom w:w="43" w:type="dxa"/>
            </w:tcMar>
          </w:tcPr>
          <w:p w14:paraId="7EA6736B" w14:textId="77777777" w:rsidR="00AA326F" w:rsidRPr="002C3786" w:rsidRDefault="00924544" w:rsidP="009E07E0">
            <w:pPr>
              <w:pStyle w:val="GSATableHeading"/>
            </w:pPr>
            <w:r w:rsidRPr="00A01F8A">
              <w:t>CA-1</w:t>
            </w:r>
          </w:p>
        </w:tc>
        <w:tc>
          <w:tcPr>
            <w:tcW w:w="4189" w:type="pct"/>
            <w:shd w:val="clear" w:color="auto" w:fill="DBE5F1" w:themeFill="accent1" w:themeFillTint="33"/>
          </w:tcPr>
          <w:p w14:paraId="52A6B9AB" w14:textId="77777777" w:rsidR="00AA326F" w:rsidRPr="002C3786" w:rsidRDefault="00AA326F" w:rsidP="009E07E0">
            <w:pPr>
              <w:pStyle w:val="GSATableHeading"/>
            </w:pPr>
            <w:r w:rsidRPr="002C3786">
              <w:t>Control Summary Information</w:t>
            </w:r>
          </w:p>
        </w:tc>
      </w:tr>
      <w:tr w:rsidR="00AA326F" w:rsidRPr="00924544" w14:paraId="4F857758" w14:textId="77777777" w:rsidTr="001C310B">
        <w:trPr>
          <w:trHeight w:val="288"/>
        </w:trPr>
        <w:tc>
          <w:tcPr>
            <w:tcW w:w="5000" w:type="pct"/>
            <w:gridSpan w:val="2"/>
            <w:tcMar>
              <w:top w:w="43" w:type="dxa"/>
              <w:bottom w:w="43" w:type="dxa"/>
            </w:tcMar>
          </w:tcPr>
          <w:p w14:paraId="335B457C" w14:textId="77777777" w:rsidR="00AA326F" w:rsidRPr="00924544" w:rsidRDefault="00AA326F" w:rsidP="009E07E0">
            <w:pPr>
              <w:pStyle w:val="GSATableText"/>
              <w:keepNext/>
              <w:keepLines/>
            </w:pPr>
            <w:r w:rsidRPr="00924544">
              <w:t xml:space="preserve">Responsible Role: </w:t>
            </w:r>
          </w:p>
        </w:tc>
      </w:tr>
      <w:tr w:rsidR="00AA326F" w:rsidRPr="00924544" w14:paraId="13126592" w14:textId="77777777" w:rsidTr="001C310B">
        <w:trPr>
          <w:trHeight w:val="288"/>
        </w:trPr>
        <w:tc>
          <w:tcPr>
            <w:tcW w:w="5000" w:type="pct"/>
            <w:gridSpan w:val="2"/>
            <w:tcMar>
              <w:top w:w="43" w:type="dxa"/>
              <w:bottom w:w="43" w:type="dxa"/>
            </w:tcMar>
          </w:tcPr>
          <w:p w14:paraId="4E4047E1" w14:textId="77777777" w:rsidR="00AA326F" w:rsidRPr="00924544" w:rsidRDefault="00924544" w:rsidP="00477F8A">
            <w:pPr>
              <w:pStyle w:val="GSATableText"/>
            </w:pPr>
            <w:r w:rsidRPr="00924544">
              <w:t xml:space="preserve">Parameter CA-1(a): </w:t>
            </w:r>
          </w:p>
        </w:tc>
      </w:tr>
      <w:tr w:rsidR="00AA326F" w:rsidRPr="00924544" w14:paraId="050623F6" w14:textId="77777777" w:rsidTr="001C310B">
        <w:trPr>
          <w:trHeight w:val="288"/>
        </w:trPr>
        <w:tc>
          <w:tcPr>
            <w:tcW w:w="5000" w:type="pct"/>
            <w:gridSpan w:val="2"/>
            <w:tcMar>
              <w:top w:w="43" w:type="dxa"/>
              <w:bottom w:w="43" w:type="dxa"/>
            </w:tcMar>
          </w:tcPr>
          <w:p w14:paraId="43CF5BEB" w14:textId="77777777" w:rsidR="00AA326F" w:rsidRPr="00924544" w:rsidRDefault="00924544" w:rsidP="00477F8A">
            <w:pPr>
              <w:pStyle w:val="GSATableText"/>
            </w:pPr>
            <w:r w:rsidRPr="00924544">
              <w:t xml:space="preserve">Parameter CA-1(b)(1): </w:t>
            </w:r>
          </w:p>
        </w:tc>
      </w:tr>
      <w:tr w:rsidR="00924544" w:rsidRPr="00924544" w14:paraId="6D7663CE" w14:textId="77777777" w:rsidTr="001C310B">
        <w:trPr>
          <w:trHeight w:val="288"/>
        </w:trPr>
        <w:tc>
          <w:tcPr>
            <w:tcW w:w="5000" w:type="pct"/>
            <w:gridSpan w:val="2"/>
            <w:tcMar>
              <w:top w:w="43" w:type="dxa"/>
              <w:bottom w:w="43" w:type="dxa"/>
            </w:tcMar>
          </w:tcPr>
          <w:p w14:paraId="579E42D2" w14:textId="77777777" w:rsidR="00924544" w:rsidRPr="00924544" w:rsidRDefault="00924544" w:rsidP="00477F8A">
            <w:pPr>
              <w:pStyle w:val="GSATableText"/>
            </w:pPr>
            <w:r w:rsidRPr="00924544">
              <w:t xml:space="preserve">Parameter CA-1(b)(2): </w:t>
            </w:r>
          </w:p>
        </w:tc>
      </w:tr>
      <w:tr w:rsidR="00AA326F" w:rsidRPr="002C3786" w14:paraId="6E696BFE" w14:textId="77777777" w:rsidTr="001C310B">
        <w:trPr>
          <w:trHeight w:val="288"/>
        </w:trPr>
        <w:tc>
          <w:tcPr>
            <w:tcW w:w="5000" w:type="pct"/>
            <w:gridSpan w:val="2"/>
            <w:tcMar>
              <w:top w:w="43" w:type="dxa"/>
              <w:bottom w:w="43" w:type="dxa"/>
            </w:tcMar>
            <w:vAlign w:val="bottom"/>
          </w:tcPr>
          <w:p w14:paraId="71DFB6CA" w14:textId="77777777" w:rsidR="00AA326F" w:rsidRPr="002C3786" w:rsidRDefault="00AA326F" w:rsidP="00DA4990">
            <w:pPr>
              <w:pStyle w:val="GSATableText"/>
            </w:pPr>
            <w:r w:rsidRPr="002C3786">
              <w:t>Implementation Status (check all that apply):</w:t>
            </w:r>
          </w:p>
          <w:p w14:paraId="2E746563" w14:textId="77777777" w:rsidR="00AA326F" w:rsidRPr="002C3786" w:rsidRDefault="00CB38BB" w:rsidP="00DA4990">
            <w:pPr>
              <w:pStyle w:val="GSATableText"/>
            </w:pPr>
            <w:sdt>
              <w:sdtPr>
                <w:id w:val="27907715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42624023" w14:textId="77777777" w:rsidR="00AA326F" w:rsidRPr="002C3786" w:rsidRDefault="00CB38BB" w:rsidP="00DA4990">
            <w:pPr>
              <w:pStyle w:val="GSATableText"/>
            </w:pPr>
            <w:sdt>
              <w:sdtPr>
                <w:id w:val="94682278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4E4348E5" w14:textId="77777777" w:rsidR="00AA326F" w:rsidRPr="002C3786" w:rsidRDefault="00CB38BB" w:rsidP="00DA4990">
            <w:pPr>
              <w:pStyle w:val="GSATableText"/>
            </w:pPr>
            <w:sdt>
              <w:sdtPr>
                <w:id w:val="-4237986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06504C4A" w14:textId="77777777" w:rsidR="00AA326F" w:rsidRPr="002C3786" w:rsidRDefault="00CB38BB" w:rsidP="00DA4990">
            <w:pPr>
              <w:pStyle w:val="GSATableText"/>
            </w:pPr>
            <w:sdt>
              <w:sdtPr>
                <w:id w:val="39139374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518B7737" w14:textId="77777777" w:rsidR="00AA326F" w:rsidRPr="002C3786" w:rsidRDefault="00CB38BB" w:rsidP="00DA4990">
            <w:pPr>
              <w:pStyle w:val="GSATableText"/>
            </w:pPr>
            <w:sdt>
              <w:sdtPr>
                <w:id w:val="-109569579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173C4A64" w14:textId="77777777" w:rsidTr="001C310B">
        <w:trPr>
          <w:trHeight w:val="288"/>
        </w:trPr>
        <w:tc>
          <w:tcPr>
            <w:tcW w:w="5000" w:type="pct"/>
            <w:gridSpan w:val="2"/>
            <w:tcMar>
              <w:top w:w="43" w:type="dxa"/>
              <w:bottom w:w="43" w:type="dxa"/>
            </w:tcMar>
            <w:vAlign w:val="bottom"/>
          </w:tcPr>
          <w:p w14:paraId="5D60E882" w14:textId="77777777" w:rsidR="00AA326F" w:rsidRPr="002C3786" w:rsidRDefault="00AA326F" w:rsidP="00DA4990">
            <w:pPr>
              <w:pStyle w:val="GSATableText"/>
            </w:pPr>
            <w:r w:rsidRPr="002C3786">
              <w:t>Control Origination (check all that apply):</w:t>
            </w:r>
          </w:p>
          <w:p w14:paraId="69C4992B" w14:textId="77777777" w:rsidR="00AA326F" w:rsidRPr="002C3786" w:rsidRDefault="00CB38BB" w:rsidP="00DA4990">
            <w:pPr>
              <w:pStyle w:val="GSATableText"/>
            </w:pPr>
            <w:sdt>
              <w:sdtPr>
                <w:id w:val="108711053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3634ED93" w14:textId="77777777" w:rsidR="00AA326F" w:rsidRPr="002C3786" w:rsidRDefault="00CB38BB" w:rsidP="00DA4990">
            <w:pPr>
              <w:pStyle w:val="GSATableText"/>
            </w:pPr>
            <w:sdt>
              <w:sdtPr>
                <w:id w:val="85323503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278AE9E9" w14:textId="77777777" w:rsidR="00AA326F" w:rsidRPr="002C3786" w:rsidRDefault="00CB38BB" w:rsidP="00DA4990">
            <w:pPr>
              <w:pStyle w:val="GSATableText"/>
            </w:pPr>
            <w:sdt>
              <w:sdtPr>
                <w:id w:val="-193967865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tc>
      </w:tr>
    </w:tbl>
    <w:p w14:paraId="7EFEA163"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924544" w:rsidRPr="002C3786" w14:paraId="65422706" w14:textId="77777777" w:rsidTr="001C310B">
        <w:trPr>
          <w:cantSplit/>
          <w:trHeight w:val="288"/>
          <w:tblHeader/>
        </w:trPr>
        <w:tc>
          <w:tcPr>
            <w:tcW w:w="5000" w:type="pct"/>
            <w:gridSpan w:val="2"/>
            <w:shd w:val="clear" w:color="auto" w:fill="DBE5F1" w:themeFill="accent1" w:themeFillTint="33"/>
            <w:vAlign w:val="center"/>
          </w:tcPr>
          <w:p w14:paraId="0982429D" w14:textId="77777777" w:rsidR="00924544" w:rsidRPr="002C3786" w:rsidRDefault="00924544" w:rsidP="00E03A24">
            <w:pPr>
              <w:pStyle w:val="GSATableHeading"/>
            </w:pPr>
            <w:r w:rsidRPr="00A01F8A">
              <w:t>CA-1 What is the solution and how is it implemented?</w:t>
            </w:r>
          </w:p>
        </w:tc>
      </w:tr>
      <w:tr w:rsidR="00924544" w:rsidRPr="0036708B" w14:paraId="23CF35AA" w14:textId="77777777" w:rsidTr="001C310B">
        <w:trPr>
          <w:trHeight w:val="288"/>
        </w:trPr>
        <w:tc>
          <w:tcPr>
            <w:tcW w:w="484" w:type="pct"/>
            <w:tcBorders>
              <w:right w:val="nil"/>
            </w:tcBorders>
            <w:shd w:val="clear" w:color="auto" w:fill="DBE5F1" w:themeFill="accent1" w:themeFillTint="33"/>
          </w:tcPr>
          <w:p w14:paraId="35DFEE8B" w14:textId="77777777" w:rsidR="00924544" w:rsidRPr="002C3786" w:rsidRDefault="00924544" w:rsidP="00E03A24">
            <w:pPr>
              <w:pStyle w:val="GSATableHeading"/>
            </w:pPr>
            <w:r w:rsidRPr="002C3786">
              <w:t>Part a</w:t>
            </w:r>
          </w:p>
        </w:tc>
        <w:tc>
          <w:tcPr>
            <w:tcW w:w="4516" w:type="pct"/>
            <w:tcMar>
              <w:top w:w="43" w:type="dxa"/>
              <w:bottom w:w="43" w:type="dxa"/>
            </w:tcMar>
          </w:tcPr>
          <w:p w14:paraId="6ACF0A68" w14:textId="77777777" w:rsidR="00924544" w:rsidRPr="0036708B" w:rsidRDefault="00924544" w:rsidP="00DA4990">
            <w:pPr>
              <w:pStyle w:val="GSATableText"/>
            </w:pPr>
          </w:p>
        </w:tc>
      </w:tr>
      <w:tr w:rsidR="00924544" w:rsidRPr="0036708B" w14:paraId="7B6C7D3C" w14:textId="77777777" w:rsidTr="001C310B">
        <w:trPr>
          <w:trHeight w:val="288"/>
        </w:trPr>
        <w:tc>
          <w:tcPr>
            <w:tcW w:w="484" w:type="pct"/>
            <w:tcBorders>
              <w:right w:val="nil"/>
            </w:tcBorders>
            <w:shd w:val="clear" w:color="auto" w:fill="DBE5F1" w:themeFill="accent1" w:themeFillTint="33"/>
          </w:tcPr>
          <w:p w14:paraId="5F4A743A" w14:textId="77777777" w:rsidR="00924544" w:rsidRPr="002C3786" w:rsidRDefault="00924544" w:rsidP="00E03A24">
            <w:pPr>
              <w:pStyle w:val="GSATableHeading"/>
            </w:pPr>
            <w:r w:rsidRPr="002C3786">
              <w:t>Part b</w:t>
            </w:r>
          </w:p>
        </w:tc>
        <w:tc>
          <w:tcPr>
            <w:tcW w:w="4516" w:type="pct"/>
            <w:tcMar>
              <w:top w:w="43" w:type="dxa"/>
              <w:bottom w:w="43" w:type="dxa"/>
            </w:tcMar>
          </w:tcPr>
          <w:p w14:paraId="4659BB1F" w14:textId="77777777" w:rsidR="00924544" w:rsidRPr="0036708B" w:rsidRDefault="00924544" w:rsidP="00DA4990">
            <w:pPr>
              <w:pStyle w:val="GSATableText"/>
            </w:pPr>
          </w:p>
        </w:tc>
      </w:tr>
    </w:tbl>
    <w:p w14:paraId="0C0D52FF" w14:textId="77777777" w:rsidR="003B5F84" w:rsidRPr="002C3786" w:rsidRDefault="003B5F84" w:rsidP="00DA4990"/>
    <w:p w14:paraId="7635BF33" w14:textId="77777777" w:rsidR="000D1972" w:rsidRDefault="00924544" w:rsidP="005972CC">
      <w:pPr>
        <w:pStyle w:val="Heading3"/>
      </w:pPr>
      <w:bookmarkStart w:id="910" w:name="_Toc149090427"/>
      <w:bookmarkStart w:id="911" w:name="_Toc383429587"/>
      <w:bookmarkStart w:id="912" w:name="_Toc383433264"/>
      <w:bookmarkStart w:id="913" w:name="_Toc383444496"/>
      <w:bookmarkStart w:id="914" w:name="_Toc385594136"/>
      <w:bookmarkStart w:id="915" w:name="_Toc385594528"/>
      <w:bookmarkStart w:id="916" w:name="_Toc385594916"/>
      <w:bookmarkStart w:id="917" w:name="_Toc388620767"/>
      <w:bookmarkStart w:id="918" w:name="_Toc449543342"/>
      <w:bookmarkStart w:id="919" w:name="_Toc464803552"/>
      <w:r w:rsidRPr="002C3786">
        <w:t>CA-2</w:t>
      </w:r>
      <w:r>
        <w:t xml:space="preserve"> </w:t>
      </w:r>
      <w:r w:rsidR="00CD6BCB" w:rsidRPr="002C3786">
        <w:t xml:space="preserve">Security Assessments </w:t>
      </w:r>
      <w:bookmarkEnd w:id="910"/>
      <w:bookmarkEnd w:id="911"/>
      <w:bookmarkEnd w:id="912"/>
      <w:bookmarkEnd w:id="913"/>
      <w:bookmarkEnd w:id="914"/>
      <w:bookmarkEnd w:id="915"/>
      <w:bookmarkEnd w:id="916"/>
      <w:bookmarkEnd w:id="917"/>
      <w:r w:rsidR="0022365E">
        <w:t>(L) (M) (H)</w:t>
      </w:r>
      <w:bookmarkEnd w:id="918"/>
      <w:bookmarkEnd w:id="919"/>
    </w:p>
    <w:p w14:paraId="06F4FB12" w14:textId="77777777" w:rsidR="00CD6BCB" w:rsidRPr="002C3786" w:rsidRDefault="00CD6BCB" w:rsidP="0035341B">
      <w:pPr>
        <w:keepNext/>
        <w:widowControl/>
      </w:pPr>
      <w:r w:rsidRPr="002C3786">
        <w:t>The organization:</w:t>
      </w:r>
    </w:p>
    <w:p w14:paraId="7F50989C" w14:textId="77777777" w:rsidR="000D1972" w:rsidRDefault="00AE3199" w:rsidP="00914FE7">
      <w:pPr>
        <w:pStyle w:val="GSAListParagraphalpha"/>
        <w:numPr>
          <w:ilvl w:val="0"/>
          <w:numId w:val="85"/>
        </w:numPr>
      </w:pPr>
      <w:r w:rsidRPr="00AE3199">
        <w:t>Develops a security assessment plan that describes the scope of the assessment including:</w:t>
      </w:r>
    </w:p>
    <w:p w14:paraId="51FB85EB" w14:textId="77777777" w:rsidR="000D1972" w:rsidRPr="004D0621" w:rsidRDefault="00AE3199" w:rsidP="00914FE7">
      <w:pPr>
        <w:pStyle w:val="GSAListParagraphalpha2"/>
        <w:numPr>
          <w:ilvl w:val="1"/>
          <w:numId w:val="152"/>
        </w:numPr>
      </w:pPr>
      <w:r w:rsidRPr="004D0621">
        <w:t>Security controls and control enhancements under assessment;</w:t>
      </w:r>
    </w:p>
    <w:p w14:paraId="394D5BEB" w14:textId="77777777" w:rsidR="000D1972" w:rsidRPr="004D0621" w:rsidRDefault="00AE3199" w:rsidP="00914FE7">
      <w:pPr>
        <w:pStyle w:val="GSAListParagraphalpha2"/>
        <w:numPr>
          <w:ilvl w:val="1"/>
          <w:numId w:val="152"/>
        </w:numPr>
      </w:pPr>
      <w:r w:rsidRPr="004D0621">
        <w:t>Assessment procedures to be used to determine security control effectiveness; and</w:t>
      </w:r>
    </w:p>
    <w:p w14:paraId="67CC0E26" w14:textId="77777777" w:rsidR="000D1972" w:rsidRPr="004D0621" w:rsidRDefault="00AE3199" w:rsidP="00914FE7">
      <w:pPr>
        <w:pStyle w:val="GSAListParagraphalpha2"/>
        <w:numPr>
          <w:ilvl w:val="1"/>
          <w:numId w:val="152"/>
        </w:numPr>
      </w:pPr>
      <w:r w:rsidRPr="004D0621">
        <w:t>Assessment environment, assessment team, and assessment roles and responsibilities;</w:t>
      </w:r>
    </w:p>
    <w:p w14:paraId="1A47C876" w14:textId="77777777" w:rsidR="000D1972" w:rsidRDefault="00AE3199" w:rsidP="00914FE7">
      <w:pPr>
        <w:pStyle w:val="GSAListParagraphalpha"/>
        <w:numPr>
          <w:ilvl w:val="0"/>
          <w:numId w:val="85"/>
        </w:numPr>
      </w:pPr>
      <w:r w:rsidRPr="00AE3199">
        <w:t>Assesses the security controls in the information system and its environment of operation [</w:t>
      </w:r>
      <w:r w:rsidR="00895AF9">
        <w:rPr>
          <w:rStyle w:val="GSAItalicEmphasisChar"/>
        </w:rPr>
        <w:t>FedRAMP</w:t>
      </w:r>
      <w:r w:rsidR="0010717C" w:rsidRPr="00D62A31">
        <w:rPr>
          <w:rStyle w:val="GSAItalicEmphasisChar"/>
        </w:rPr>
        <w:t xml:space="preserve"> Assignment</w:t>
      </w:r>
      <w:r w:rsidRPr="00D62A31">
        <w:rPr>
          <w:rStyle w:val="GSAItalicEmphasisChar"/>
        </w:rPr>
        <w:t>: at least annually</w:t>
      </w:r>
      <w:r w:rsidRPr="00AE3199">
        <w:t>] to determine the extent to which the controls are implemented correctly, operating as intended, and producing the desired outcome with respect to meeting established security requirements;</w:t>
      </w:r>
    </w:p>
    <w:p w14:paraId="4EE2059F" w14:textId="77777777" w:rsidR="000D1972" w:rsidRDefault="00AE3199" w:rsidP="00914FE7">
      <w:pPr>
        <w:pStyle w:val="GSAListParagraphalpha"/>
        <w:numPr>
          <w:ilvl w:val="0"/>
          <w:numId w:val="85"/>
        </w:numPr>
      </w:pPr>
      <w:r w:rsidRPr="00AE3199">
        <w:t>Produces a security assessment report that documents the results of the assessment; and</w:t>
      </w:r>
    </w:p>
    <w:p w14:paraId="4FFE8BCA" w14:textId="77777777" w:rsidR="000D1972" w:rsidRDefault="00AE3199" w:rsidP="00914FE7">
      <w:pPr>
        <w:pStyle w:val="GSAListParagraphalpha"/>
        <w:numPr>
          <w:ilvl w:val="0"/>
          <w:numId w:val="85"/>
        </w:numPr>
      </w:pPr>
      <w:r w:rsidRPr="00AE3199">
        <w:t>Provides the results of the security control assessment to [</w:t>
      </w:r>
      <w:r w:rsidR="00895AF9">
        <w:rPr>
          <w:rStyle w:val="GSAItalicEmphasisChar"/>
        </w:rPr>
        <w:t>FedRAMP</w:t>
      </w:r>
      <w:r w:rsidR="006F7F8A" w:rsidRPr="00D62A31">
        <w:rPr>
          <w:rStyle w:val="GSAItalicEmphasisChar"/>
        </w:rPr>
        <w:t xml:space="preserve"> Assignment: </w:t>
      </w:r>
      <w:r w:rsidR="00263591" w:rsidRPr="00D62A31">
        <w:rPr>
          <w:rStyle w:val="GSAItalicEmphasisChar"/>
        </w:rPr>
        <w:t>individuals</w:t>
      </w:r>
      <w:r w:rsidR="006F7F8A" w:rsidRPr="00D62A31">
        <w:rPr>
          <w:rStyle w:val="GSAItalicEmphasisChar"/>
        </w:rPr>
        <w:t xml:space="preserve"> or roles to include the </w:t>
      </w:r>
      <w:r w:rsidR="00895AF9">
        <w:rPr>
          <w:rStyle w:val="GSAItalicEmphasisChar"/>
        </w:rPr>
        <w:t>FedRAMP</w:t>
      </w:r>
      <w:r w:rsidR="006F7F8A" w:rsidRPr="00D62A31">
        <w:rPr>
          <w:rStyle w:val="GSAItalicEmphasisChar"/>
        </w:rPr>
        <w:t xml:space="preserve"> </w:t>
      </w:r>
      <w:r w:rsidR="00B2603F" w:rsidRPr="003F5744">
        <w:rPr>
          <w:rStyle w:val="GSAItalicEmphasisChar"/>
        </w:rPr>
        <w:t>Program Management Office (</w:t>
      </w:r>
      <w:r w:rsidR="006F7F8A" w:rsidRPr="00D62A31">
        <w:rPr>
          <w:rStyle w:val="GSAItalicEmphasisChar"/>
        </w:rPr>
        <w:t>PMO</w:t>
      </w:r>
      <w:r w:rsidR="00B2603F">
        <w:rPr>
          <w:rStyle w:val="GSAItalicEmphasisChar"/>
        </w:rPr>
        <w:t>)</w:t>
      </w:r>
      <w:r w:rsidRPr="00AE3199">
        <w:t>].</w:t>
      </w:r>
    </w:p>
    <w:p w14:paraId="734594DA" w14:textId="77777777" w:rsidR="004E17C2" w:rsidRDefault="004E17C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72E0913C" w14:textId="77777777" w:rsidTr="001C310B">
        <w:trPr>
          <w:cantSplit/>
          <w:trHeight w:val="288"/>
          <w:tblHeader/>
        </w:trPr>
        <w:tc>
          <w:tcPr>
            <w:tcW w:w="811" w:type="pct"/>
            <w:shd w:val="clear" w:color="auto" w:fill="DBE5F1" w:themeFill="accent1" w:themeFillTint="33"/>
            <w:tcMar>
              <w:top w:w="43" w:type="dxa"/>
              <w:bottom w:w="43" w:type="dxa"/>
            </w:tcMar>
          </w:tcPr>
          <w:p w14:paraId="4F6C728B" w14:textId="77777777" w:rsidR="00AA326F" w:rsidRPr="002C3786" w:rsidRDefault="00924544" w:rsidP="009E07E0">
            <w:pPr>
              <w:pStyle w:val="GSATableHeading"/>
            </w:pPr>
            <w:r w:rsidRPr="00A01F8A">
              <w:t>CA-2</w:t>
            </w:r>
          </w:p>
        </w:tc>
        <w:tc>
          <w:tcPr>
            <w:tcW w:w="4189" w:type="pct"/>
            <w:shd w:val="clear" w:color="auto" w:fill="DBE5F1" w:themeFill="accent1" w:themeFillTint="33"/>
          </w:tcPr>
          <w:p w14:paraId="0E732860" w14:textId="77777777" w:rsidR="00AA326F" w:rsidRPr="002C3786" w:rsidRDefault="00AA326F" w:rsidP="009E07E0">
            <w:pPr>
              <w:pStyle w:val="GSATableHeading"/>
            </w:pPr>
            <w:r w:rsidRPr="002C3786">
              <w:t>Control Summary Information</w:t>
            </w:r>
          </w:p>
        </w:tc>
      </w:tr>
      <w:tr w:rsidR="00AA326F" w:rsidRPr="002C3786" w14:paraId="621CF0BF" w14:textId="77777777" w:rsidTr="001C310B">
        <w:trPr>
          <w:trHeight w:val="288"/>
        </w:trPr>
        <w:tc>
          <w:tcPr>
            <w:tcW w:w="5000" w:type="pct"/>
            <w:gridSpan w:val="2"/>
            <w:tcMar>
              <w:top w:w="43" w:type="dxa"/>
              <w:bottom w:w="43" w:type="dxa"/>
            </w:tcMar>
          </w:tcPr>
          <w:p w14:paraId="2C30AB00" w14:textId="77777777" w:rsidR="00AA326F" w:rsidRPr="002C3786" w:rsidRDefault="00AA326F" w:rsidP="009E07E0">
            <w:pPr>
              <w:pStyle w:val="GSATableText"/>
              <w:keepNext/>
              <w:keepLines/>
            </w:pPr>
            <w:r w:rsidRPr="002C3786">
              <w:t>Responsible Role:</w:t>
            </w:r>
            <w:r>
              <w:t xml:space="preserve"> </w:t>
            </w:r>
          </w:p>
        </w:tc>
      </w:tr>
      <w:tr w:rsidR="00AA326F" w:rsidRPr="00D00D47" w14:paraId="17FEFC7E" w14:textId="77777777" w:rsidTr="001C310B">
        <w:trPr>
          <w:trHeight w:val="288"/>
        </w:trPr>
        <w:tc>
          <w:tcPr>
            <w:tcW w:w="5000" w:type="pct"/>
            <w:gridSpan w:val="2"/>
            <w:tcMar>
              <w:top w:w="43" w:type="dxa"/>
              <w:bottom w:w="43" w:type="dxa"/>
            </w:tcMar>
          </w:tcPr>
          <w:p w14:paraId="0B4CAFBF" w14:textId="77777777" w:rsidR="00AA326F" w:rsidRPr="00D00D47" w:rsidRDefault="00924544" w:rsidP="0086345A">
            <w:pPr>
              <w:pStyle w:val="GSATableText"/>
            </w:pPr>
            <w:r w:rsidRPr="00A01F8A">
              <w:t>Parameter CA-2(b):</w:t>
            </w:r>
            <w:r>
              <w:t xml:space="preserve"> </w:t>
            </w:r>
          </w:p>
        </w:tc>
      </w:tr>
      <w:tr w:rsidR="00AA326F" w:rsidRPr="00D00D47" w14:paraId="449F1B60" w14:textId="77777777" w:rsidTr="001C310B">
        <w:trPr>
          <w:trHeight w:val="288"/>
        </w:trPr>
        <w:tc>
          <w:tcPr>
            <w:tcW w:w="5000" w:type="pct"/>
            <w:gridSpan w:val="2"/>
            <w:tcMar>
              <w:top w:w="43" w:type="dxa"/>
              <w:bottom w:w="43" w:type="dxa"/>
            </w:tcMar>
          </w:tcPr>
          <w:p w14:paraId="2C2939E7" w14:textId="77777777" w:rsidR="00AA326F" w:rsidRPr="00D00D47" w:rsidRDefault="00924544" w:rsidP="0086345A">
            <w:pPr>
              <w:pStyle w:val="GSATableText"/>
            </w:pPr>
            <w:r w:rsidRPr="00A01F8A">
              <w:t>Parameter CA-2(d):</w:t>
            </w:r>
            <w:r>
              <w:t xml:space="preserve"> </w:t>
            </w:r>
          </w:p>
        </w:tc>
      </w:tr>
      <w:tr w:rsidR="00AA326F" w:rsidRPr="002C3786" w14:paraId="069A012A" w14:textId="77777777" w:rsidTr="001C310B">
        <w:trPr>
          <w:trHeight w:val="288"/>
        </w:trPr>
        <w:tc>
          <w:tcPr>
            <w:tcW w:w="5000" w:type="pct"/>
            <w:gridSpan w:val="2"/>
            <w:tcMar>
              <w:top w:w="43" w:type="dxa"/>
              <w:bottom w:w="43" w:type="dxa"/>
            </w:tcMar>
            <w:vAlign w:val="bottom"/>
          </w:tcPr>
          <w:p w14:paraId="26E9FE27" w14:textId="77777777" w:rsidR="00AA326F" w:rsidRPr="002C3786" w:rsidRDefault="00AA326F" w:rsidP="00DA4990">
            <w:pPr>
              <w:pStyle w:val="GSATableText"/>
            </w:pPr>
            <w:r w:rsidRPr="002C3786">
              <w:t>Implementation Status (check all that apply):</w:t>
            </w:r>
          </w:p>
          <w:p w14:paraId="79C7F48F" w14:textId="77777777" w:rsidR="00AA326F" w:rsidRPr="002C3786" w:rsidRDefault="00CB38BB" w:rsidP="00DA4990">
            <w:pPr>
              <w:pStyle w:val="GSATableText"/>
            </w:pPr>
            <w:sdt>
              <w:sdtPr>
                <w:id w:val="108091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06FDFC5A" w14:textId="77777777" w:rsidR="00AA326F" w:rsidRPr="002C3786" w:rsidRDefault="00CB38BB" w:rsidP="00DA4990">
            <w:pPr>
              <w:pStyle w:val="GSATableText"/>
            </w:pPr>
            <w:sdt>
              <w:sdtPr>
                <w:id w:val="-19769763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58C6B979" w14:textId="77777777" w:rsidR="00AA326F" w:rsidRPr="002C3786" w:rsidRDefault="00CB38BB" w:rsidP="00DA4990">
            <w:pPr>
              <w:pStyle w:val="GSATableText"/>
            </w:pPr>
            <w:sdt>
              <w:sdtPr>
                <w:id w:val="212788681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5AC63A50" w14:textId="77777777" w:rsidR="00AA326F" w:rsidRPr="002C3786" w:rsidRDefault="00CB38BB" w:rsidP="00DA4990">
            <w:pPr>
              <w:pStyle w:val="GSATableText"/>
            </w:pPr>
            <w:sdt>
              <w:sdtPr>
                <w:id w:val="16090346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01B7E35C" w14:textId="77777777" w:rsidR="00AA326F" w:rsidRPr="002C3786" w:rsidRDefault="00CB38BB" w:rsidP="00DA4990">
            <w:pPr>
              <w:pStyle w:val="GSATableText"/>
            </w:pPr>
            <w:sdt>
              <w:sdtPr>
                <w:id w:val="-52648699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54B7FDD9" w14:textId="77777777" w:rsidTr="001C310B">
        <w:trPr>
          <w:trHeight w:val="288"/>
        </w:trPr>
        <w:tc>
          <w:tcPr>
            <w:tcW w:w="5000" w:type="pct"/>
            <w:gridSpan w:val="2"/>
            <w:tcMar>
              <w:top w:w="43" w:type="dxa"/>
              <w:bottom w:w="43" w:type="dxa"/>
            </w:tcMar>
            <w:vAlign w:val="bottom"/>
          </w:tcPr>
          <w:p w14:paraId="5D2B5956" w14:textId="77777777" w:rsidR="00AA326F" w:rsidRPr="002C3786" w:rsidRDefault="00AA326F" w:rsidP="00DA4990">
            <w:pPr>
              <w:pStyle w:val="GSATableText"/>
            </w:pPr>
            <w:r w:rsidRPr="002C3786">
              <w:t>Control Origination (check all that apply):</w:t>
            </w:r>
          </w:p>
          <w:p w14:paraId="630F2819" w14:textId="77777777" w:rsidR="00AA326F" w:rsidRPr="002C3786" w:rsidRDefault="00CB38BB" w:rsidP="00DA4990">
            <w:pPr>
              <w:pStyle w:val="GSATableText"/>
            </w:pPr>
            <w:sdt>
              <w:sdtPr>
                <w:id w:val="200878099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57823F44" w14:textId="77777777" w:rsidR="00AA326F" w:rsidRPr="002C3786" w:rsidRDefault="00CB38BB" w:rsidP="00DA4990">
            <w:pPr>
              <w:pStyle w:val="GSATableText"/>
            </w:pPr>
            <w:sdt>
              <w:sdtPr>
                <w:id w:val="14833245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3AC1FB08" w14:textId="77777777" w:rsidR="00AA326F" w:rsidRPr="002C3786" w:rsidRDefault="00CB38BB" w:rsidP="00DA4990">
            <w:pPr>
              <w:pStyle w:val="GSATableText"/>
            </w:pPr>
            <w:sdt>
              <w:sdtPr>
                <w:id w:val="91444602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3EC827E4" w14:textId="77777777" w:rsidR="00AA326F" w:rsidRPr="002C3786" w:rsidRDefault="00CB38BB" w:rsidP="00DA4990">
            <w:pPr>
              <w:pStyle w:val="GSATableText"/>
            </w:pPr>
            <w:sdt>
              <w:sdtPr>
                <w:id w:val="-44978671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1FAF2255" w14:textId="77777777" w:rsidR="00AA326F" w:rsidRPr="002C3786" w:rsidRDefault="00CB38BB" w:rsidP="00DA4990">
            <w:pPr>
              <w:pStyle w:val="GSATableText"/>
            </w:pPr>
            <w:sdt>
              <w:sdtPr>
                <w:id w:val="48898962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1CC4DBD1" w14:textId="77777777" w:rsidR="00AA326F" w:rsidRPr="002C3786" w:rsidRDefault="00CB38BB" w:rsidP="00DA4990">
            <w:pPr>
              <w:pStyle w:val="GSATableText"/>
            </w:pPr>
            <w:sdt>
              <w:sdtPr>
                <w:id w:val="108742604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47319899" w14:textId="5ED8498F" w:rsidR="00AA326F" w:rsidRPr="002C3786" w:rsidRDefault="00CB38BB" w:rsidP="00650C97">
            <w:pPr>
              <w:pStyle w:val="GSATableText"/>
            </w:pPr>
            <w:sdt>
              <w:sdtPr>
                <w:id w:val="-45687335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50472265"/>
                <w:showingPlcHdr/>
                <w:text/>
              </w:sdtPr>
              <w:sdtEndPr/>
              <w:sdtContent>
                <w:r w:rsidR="00AA326F" w:rsidRPr="004C65C2">
                  <w:rPr>
                    <w:rStyle w:val="PlaceholderText"/>
                    <w:rFonts w:eastAsiaTheme="majorEastAsia"/>
                  </w:rPr>
                  <w:t>Click here to enter text.</w:t>
                </w:r>
              </w:sdtContent>
            </w:sdt>
            <w:r w:rsidR="00AA326F" w:rsidRPr="00CE1081">
              <w:t xml:space="preserve"> </w:t>
            </w:r>
            <w:sdt>
              <w:sdtPr>
                <w:alias w:val="Date of FedRAMP Authorization"/>
                <w:tag w:val="dateofauthorization"/>
                <w:id w:val="-1789276046"/>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CE1081">
              <w:t xml:space="preserve">, </w:t>
            </w:r>
          </w:p>
        </w:tc>
      </w:tr>
    </w:tbl>
    <w:p w14:paraId="319246A0"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924544" w:rsidRPr="002C3786" w14:paraId="0E130474" w14:textId="77777777" w:rsidTr="001C310B">
        <w:trPr>
          <w:cantSplit/>
          <w:trHeight w:val="288"/>
          <w:tblHeader/>
        </w:trPr>
        <w:tc>
          <w:tcPr>
            <w:tcW w:w="5000" w:type="pct"/>
            <w:gridSpan w:val="2"/>
            <w:shd w:val="clear" w:color="auto" w:fill="DBE5F1" w:themeFill="accent1" w:themeFillTint="33"/>
            <w:vAlign w:val="center"/>
          </w:tcPr>
          <w:p w14:paraId="53AC24F7" w14:textId="77777777" w:rsidR="00924544" w:rsidRPr="002C3786" w:rsidRDefault="00924544" w:rsidP="009E07E0">
            <w:pPr>
              <w:pStyle w:val="GSATableHeading"/>
            </w:pPr>
            <w:r w:rsidRPr="00A01F8A">
              <w:t>CA-2 What is the solution and how is it implemented?</w:t>
            </w:r>
          </w:p>
        </w:tc>
      </w:tr>
      <w:tr w:rsidR="00924544" w:rsidRPr="0036708B" w14:paraId="1BBAF68D" w14:textId="77777777" w:rsidTr="001C310B">
        <w:trPr>
          <w:trHeight w:val="288"/>
        </w:trPr>
        <w:tc>
          <w:tcPr>
            <w:tcW w:w="484" w:type="pct"/>
            <w:tcBorders>
              <w:right w:val="nil"/>
            </w:tcBorders>
            <w:shd w:val="clear" w:color="auto" w:fill="DBE5F1" w:themeFill="accent1" w:themeFillTint="33"/>
          </w:tcPr>
          <w:p w14:paraId="0A9E9F20" w14:textId="77777777" w:rsidR="00924544" w:rsidRPr="002C3786" w:rsidRDefault="00924544" w:rsidP="009E07E0">
            <w:pPr>
              <w:pStyle w:val="GSATableHeading"/>
            </w:pPr>
            <w:r w:rsidRPr="002C3786">
              <w:t>Part a</w:t>
            </w:r>
          </w:p>
        </w:tc>
        <w:tc>
          <w:tcPr>
            <w:tcW w:w="4516" w:type="pct"/>
            <w:tcMar>
              <w:top w:w="43" w:type="dxa"/>
              <w:bottom w:w="43" w:type="dxa"/>
            </w:tcMar>
          </w:tcPr>
          <w:p w14:paraId="024B3EF5" w14:textId="77777777" w:rsidR="00924544" w:rsidRPr="0036708B" w:rsidRDefault="00924544" w:rsidP="009E07E0">
            <w:pPr>
              <w:pStyle w:val="GSATableText"/>
              <w:keepNext/>
              <w:keepLines/>
            </w:pPr>
          </w:p>
        </w:tc>
      </w:tr>
      <w:tr w:rsidR="00924544" w:rsidRPr="0036708B" w14:paraId="74ACDECC" w14:textId="77777777" w:rsidTr="001C310B">
        <w:trPr>
          <w:trHeight w:val="288"/>
        </w:trPr>
        <w:tc>
          <w:tcPr>
            <w:tcW w:w="484" w:type="pct"/>
            <w:tcBorders>
              <w:right w:val="nil"/>
            </w:tcBorders>
            <w:shd w:val="clear" w:color="auto" w:fill="DBE5F1" w:themeFill="accent1" w:themeFillTint="33"/>
          </w:tcPr>
          <w:p w14:paraId="6E9145E1" w14:textId="77777777" w:rsidR="00924544" w:rsidRPr="002C3786" w:rsidRDefault="00924544" w:rsidP="00E03A24">
            <w:pPr>
              <w:pStyle w:val="GSATableHeading"/>
            </w:pPr>
            <w:r w:rsidRPr="002C3786">
              <w:t>Part b</w:t>
            </w:r>
          </w:p>
        </w:tc>
        <w:tc>
          <w:tcPr>
            <w:tcW w:w="4516" w:type="pct"/>
            <w:tcMar>
              <w:top w:w="43" w:type="dxa"/>
              <w:bottom w:w="43" w:type="dxa"/>
            </w:tcMar>
          </w:tcPr>
          <w:p w14:paraId="5632C498" w14:textId="77777777" w:rsidR="00924544" w:rsidRPr="0036708B" w:rsidRDefault="00924544" w:rsidP="00DA4990">
            <w:pPr>
              <w:pStyle w:val="GSATableText"/>
            </w:pPr>
          </w:p>
        </w:tc>
      </w:tr>
      <w:tr w:rsidR="00924544" w:rsidRPr="0036708B" w14:paraId="201ED741" w14:textId="77777777" w:rsidTr="001C310B">
        <w:trPr>
          <w:trHeight w:val="288"/>
        </w:trPr>
        <w:tc>
          <w:tcPr>
            <w:tcW w:w="484" w:type="pct"/>
            <w:tcBorders>
              <w:right w:val="nil"/>
            </w:tcBorders>
            <w:shd w:val="clear" w:color="auto" w:fill="DBE5F1" w:themeFill="accent1" w:themeFillTint="33"/>
          </w:tcPr>
          <w:p w14:paraId="26EC2150" w14:textId="77777777" w:rsidR="00924544" w:rsidRPr="002C3786" w:rsidRDefault="00924544" w:rsidP="00E03A24">
            <w:pPr>
              <w:pStyle w:val="GSATableHeading"/>
            </w:pPr>
            <w:r w:rsidRPr="002C3786">
              <w:t xml:space="preserve">Part </w:t>
            </w:r>
            <w:r>
              <w:t>c</w:t>
            </w:r>
          </w:p>
        </w:tc>
        <w:tc>
          <w:tcPr>
            <w:tcW w:w="4516" w:type="pct"/>
            <w:tcMar>
              <w:top w:w="43" w:type="dxa"/>
              <w:bottom w:w="43" w:type="dxa"/>
            </w:tcMar>
          </w:tcPr>
          <w:p w14:paraId="4BC6AE70" w14:textId="77777777" w:rsidR="00924544" w:rsidRPr="0036708B" w:rsidRDefault="00924544" w:rsidP="00DA4990">
            <w:pPr>
              <w:pStyle w:val="GSATableText"/>
            </w:pPr>
          </w:p>
        </w:tc>
      </w:tr>
      <w:tr w:rsidR="00924544" w:rsidRPr="0036708B" w14:paraId="23249ACB" w14:textId="77777777" w:rsidTr="001C310B">
        <w:trPr>
          <w:trHeight w:val="288"/>
        </w:trPr>
        <w:tc>
          <w:tcPr>
            <w:tcW w:w="484" w:type="pct"/>
            <w:tcBorders>
              <w:right w:val="nil"/>
            </w:tcBorders>
            <w:shd w:val="clear" w:color="auto" w:fill="DBE5F1" w:themeFill="accent1" w:themeFillTint="33"/>
          </w:tcPr>
          <w:p w14:paraId="5A34A6E9" w14:textId="77777777" w:rsidR="00924544" w:rsidRPr="002C3786" w:rsidRDefault="00924544" w:rsidP="00E03A24">
            <w:pPr>
              <w:pStyle w:val="GSATableHeading"/>
            </w:pPr>
            <w:r w:rsidRPr="002C3786">
              <w:t xml:space="preserve">Part </w:t>
            </w:r>
            <w:r>
              <w:t>d</w:t>
            </w:r>
          </w:p>
        </w:tc>
        <w:tc>
          <w:tcPr>
            <w:tcW w:w="4516" w:type="pct"/>
            <w:tcMar>
              <w:top w:w="43" w:type="dxa"/>
              <w:bottom w:w="43" w:type="dxa"/>
            </w:tcMar>
          </w:tcPr>
          <w:p w14:paraId="30F431BB" w14:textId="77777777" w:rsidR="00924544" w:rsidRPr="0036708B" w:rsidRDefault="00924544" w:rsidP="00DA4990">
            <w:pPr>
              <w:pStyle w:val="GSATableText"/>
            </w:pPr>
          </w:p>
        </w:tc>
      </w:tr>
    </w:tbl>
    <w:p w14:paraId="4E5318A4" w14:textId="77777777" w:rsidR="003B5F84" w:rsidRPr="002C3786" w:rsidRDefault="003B5F84" w:rsidP="00DA4990"/>
    <w:p w14:paraId="64E51C93" w14:textId="77777777" w:rsidR="000D1972" w:rsidRDefault="00924544" w:rsidP="001A1457">
      <w:pPr>
        <w:pStyle w:val="Heading4"/>
      </w:pPr>
      <w:bookmarkStart w:id="920" w:name="_Toc383429589"/>
      <w:bookmarkStart w:id="921" w:name="_Toc383433265"/>
      <w:bookmarkStart w:id="922" w:name="_Toc383444497"/>
      <w:bookmarkStart w:id="923" w:name="_Toc385594137"/>
      <w:bookmarkStart w:id="924" w:name="_Toc385594529"/>
      <w:bookmarkStart w:id="925" w:name="_Toc385594917"/>
      <w:bookmarkStart w:id="926" w:name="_Toc388620768"/>
      <w:bookmarkStart w:id="927" w:name="_Toc464803553"/>
      <w:r w:rsidRPr="002C3786">
        <w:t>CA-2 (1)</w:t>
      </w:r>
      <w:r>
        <w:t xml:space="preserve"> </w:t>
      </w:r>
      <w:r w:rsidR="003B5F84" w:rsidRPr="002C3786">
        <w:t xml:space="preserve">Control Enhancement </w:t>
      </w:r>
      <w:bookmarkEnd w:id="920"/>
      <w:bookmarkEnd w:id="921"/>
      <w:bookmarkEnd w:id="922"/>
      <w:bookmarkEnd w:id="923"/>
      <w:bookmarkEnd w:id="924"/>
      <w:bookmarkEnd w:id="925"/>
      <w:bookmarkEnd w:id="926"/>
      <w:r w:rsidR="00BC2C0B">
        <w:t>(L)</w:t>
      </w:r>
      <w:r w:rsidR="0022365E">
        <w:t xml:space="preserve"> </w:t>
      </w:r>
      <w:r w:rsidR="00BC2C0B">
        <w:t>(M)</w:t>
      </w:r>
      <w:r w:rsidR="0022365E">
        <w:t xml:space="preserve"> (H)</w:t>
      </w:r>
      <w:bookmarkEnd w:id="927"/>
    </w:p>
    <w:p w14:paraId="44861ACE" w14:textId="77777777" w:rsidR="00CD6BCB" w:rsidRPr="002C3786" w:rsidRDefault="00AB17A4" w:rsidP="00DA4990">
      <w:pPr>
        <w:rPr>
          <w:rFonts w:eastAsia="Calibri"/>
        </w:rPr>
      </w:pPr>
      <w:r w:rsidRPr="00AB17A4">
        <w:t>The organization employs assessors or assessment teams with [</w:t>
      </w:r>
      <w:r w:rsidR="00AE3199" w:rsidRPr="002B4E6E">
        <w:rPr>
          <w:rStyle w:val="GSAItalicEmphasisChar"/>
        </w:rPr>
        <w:t>Assignment: organization-defined level of independence</w:t>
      </w:r>
      <w:r w:rsidRPr="00AB17A4">
        <w:t>] to conduct security control assessments.</w:t>
      </w:r>
    </w:p>
    <w:p w14:paraId="67BF1DC9" w14:textId="77777777" w:rsidR="003C7794" w:rsidRPr="009E07E0" w:rsidRDefault="00AB17A4" w:rsidP="009E07E0">
      <w:pPr>
        <w:pStyle w:val="GSAGuidanceBold"/>
        <w:keepNext/>
        <w:keepLines/>
      </w:pPr>
      <w:r w:rsidRPr="009E07E0">
        <w:t xml:space="preserve">CA-2 (1) Additional </w:t>
      </w:r>
      <w:r w:rsidR="00895AF9" w:rsidRPr="009E07E0">
        <w:t>FedRAMP</w:t>
      </w:r>
      <w:r w:rsidRPr="009E07E0">
        <w:t xml:space="preserve"> Requirements and Guidance: </w:t>
      </w:r>
    </w:p>
    <w:p w14:paraId="29E696C4" w14:textId="77777777" w:rsidR="000D1972" w:rsidRPr="009E07E0" w:rsidRDefault="00AB17A4" w:rsidP="009E07E0">
      <w:pPr>
        <w:pStyle w:val="GSAGuidance"/>
        <w:keepNext/>
        <w:keepLines/>
      </w:pPr>
      <w:r w:rsidRPr="009E07E0">
        <w:rPr>
          <w:rStyle w:val="GSAGuidanceBoldChar"/>
        </w:rPr>
        <w:t>Requirement:</w:t>
      </w:r>
      <w:r w:rsidRPr="009E07E0">
        <w:t xml:space="preserve"> </w:t>
      </w:r>
      <w:r w:rsidR="0022365E" w:rsidRPr="009E07E0">
        <w:t xml:space="preserve">For JAB Authorization, must use an accredited </w:t>
      </w:r>
      <w:r w:rsidR="005C5AF3" w:rsidRPr="005C5AF3">
        <w:t xml:space="preserve">Third Party Assessment Organization </w:t>
      </w:r>
      <w:r w:rsidR="005C5AF3">
        <w:t>(</w:t>
      </w:r>
      <w:r w:rsidR="0022365E" w:rsidRPr="009E07E0">
        <w:t>3PAO</w:t>
      </w:r>
      <w:r w:rsidR="005C5AF3">
        <w:t>)</w:t>
      </w:r>
      <w:r w:rsidRPr="009E07E0">
        <w:t>.</w:t>
      </w:r>
    </w:p>
    <w:p w14:paraId="0E32A284" w14:textId="77777777" w:rsidR="004E17C2" w:rsidRDefault="004E17C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68E8F43" w14:textId="77777777" w:rsidTr="001C310B">
        <w:trPr>
          <w:cantSplit/>
          <w:trHeight w:val="288"/>
          <w:tblHeader/>
        </w:trPr>
        <w:tc>
          <w:tcPr>
            <w:tcW w:w="811" w:type="pct"/>
            <w:shd w:val="clear" w:color="auto" w:fill="DBE5F1" w:themeFill="accent1" w:themeFillTint="33"/>
            <w:tcMar>
              <w:top w:w="43" w:type="dxa"/>
              <w:bottom w:w="43" w:type="dxa"/>
            </w:tcMar>
          </w:tcPr>
          <w:p w14:paraId="4791561A" w14:textId="77777777" w:rsidR="00AA326F" w:rsidRPr="002C3786" w:rsidRDefault="00924544" w:rsidP="00035319">
            <w:pPr>
              <w:pStyle w:val="GSATableHeading"/>
            </w:pPr>
            <w:r w:rsidRPr="00A01F8A">
              <w:t>CA-2 (1)</w:t>
            </w:r>
          </w:p>
        </w:tc>
        <w:tc>
          <w:tcPr>
            <w:tcW w:w="4189" w:type="pct"/>
            <w:shd w:val="clear" w:color="auto" w:fill="DBE5F1" w:themeFill="accent1" w:themeFillTint="33"/>
          </w:tcPr>
          <w:p w14:paraId="2DA10D78" w14:textId="77777777" w:rsidR="00AA326F" w:rsidRPr="002C3786" w:rsidRDefault="00AA326F" w:rsidP="00035319">
            <w:pPr>
              <w:pStyle w:val="GSATableHeading"/>
            </w:pPr>
            <w:r w:rsidRPr="002C3786">
              <w:t>Control Summary Information</w:t>
            </w:r>
          </w:p>
        </w:tc>
      </w:tr>
      <w:tr w:rsidR="00AA326F" w:rsidRPr="002C3786" w14:paraId="77C1E1D2" w14:textId="77777777" w:rsidTr="001C310B">
        <w:trPr>
          <w:trHeight w:val="288"/>
        </w:trPr>
        <w:tc>
          <w:tcPr>
            <w:tcW w:w="5000" w:type="pct"/>
            <w:gridSpan w:val="2"/>
            <w:tcMar>
              <w:top w:w="43" w:type="dxa"/>
              <w:bottom w:w="43" w:type="dxa"/>
            </w:tcMar>
          </w:tcPr>
          <w:p w14:paraId="761AA892" w14:textId="77777777" w:rsidR="00AA326F" w:rsidRPr="002C3786" w:rsidRDefault="00AA326F" w:rsidP="00035319">
            <w:pPr>
              <w:pStyle w:val="GSATableText"/>
              <w:keepNext/>
              <w:keepLines/>
            </w:pPr>
            <w:r w:rsidRPr="002C3786">
              <w:t>Responsible Role:</w:t>
            </w:r>
            <w:r>
              <w:t xml:space="preserve"> </w:t>
            </w:r>
          </w:p>
        </w:tc>
      </w:tr>
      <w:tr w:rsidR="00AA326F" w:rsidRPr="00D00D47" w14:paraId="1C4E8175" w14:textId="77777777" w:rsidTr="001C310B">
        <w:trPr>
          <w:trHeight w:val="288"/>
        </w:trPr>
        <w:tc>
          <w:tcPr>
            <w:tcW w:w="5000" w:type="pct"/>
            <w:gridSpan w:val="2"/>
            <w:tcMar>
              <w:top w:w="43" w:type="dxa"/>
              <w:bottom w:w="43" w:type="dxa"/>
            </w:tcMar>
          </w:tcPr>
          <w:p w14:paraId="64012DFF" w14:textId="77777777" w:rsidR="00AA326F" w:rsidRPr="00D00D47" w:rsidRDefault="00B11A4B" w:rsidP="0086345A">
            <w:pPr>
              <w:pStyle w:val="GSATableText"/>
            </w:pPr>
            <w:r w:rsidRPr="00A01F8A">
              <w:t>Parameter CA-2(1):</w:t>
            </w:r>
          </w:p>
        </w:tc>
      </w:tr>
      <w:tr w:rsidR="00AA326F" w:rsidRPr="002C3786" w14:paraId="67CCEB91" w14:textId="77777777" w:rsidTr="001C310B">
        <w:trPr>
          <w:trHeight w:val="288"/>
        </w:trPr>
        <w:tc>
          <w:tcPr>
            <w:tcW w:w="5000" w:type="pct"/>
            <w:gridSpan w:val="2"/>
            <w:tcMar>
              <w:top w:w="43" w:type="dxa"/>
              <w:bottom w:w="43" w:type="dxa"/>
            </w:tcMar>
            <w:vAlign w:val="bottom"/>
          </w:tcPr>
          <w:p w14:paraId="0AC9159D" w14:textId="77777777" w:rsidR="00AA326F" w:rsidRPr="002C3786" w:rsidRDefault="00AA326F" w:rsidP="00DA4990">
            <w:pPr>
              <w:pStyle w:val="GSATableText"/>
            </w:pPr>
            <w:r w:rsidRPr="002C3786">
              <w:t>Implementation Status (check all that apply):</w:t>
            </w:r>
          </w:p>
          <w:p w14:paraId="5F4ECCAC" w14:textId="77777777" w:rsidR="00AA326F" w:rsidRPr="002C3786" w:rsidRDefault="00CB38BB" w:rsidP="00DA4990">
            <w:pPr>
              <w:pStyle w:val="GSATableText"/>
            </w:pPr>
            <w:sdt>
              <w:sdtPr>
                <w:id w:val="-42010188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6D0EDBDE" w14:textId="77777777" w:rsidR="00AA326F" w:rsidRPr="002C3786" w:rsidRDefault="00CB38BB" w:rsidP="00DA4990">
            <w:pPr>
              <w:pStyle w:val="GSATableText"/>
            </w:pPr>
            <w:sdt>
              <w:sdtPr>
                <w:id w:val="-1581064045"/>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6E15B760" w14:textId="77777777" w:rsidR="00AA326F" w:rsidRPr="002C3786" w:rsidRDefault="00CB38BB" w:rsidP="00DA4990">
            <w:pPr>
              <w:pStyle w:val="GSATableText"/>
            </w:pPr>
            <w:sdt>
              <w:sdtPr>
                <w:id w:val="-77123990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5228D516" w14:textId="77777777" w:rsidR="00AA326F" w:rsidRPr="002C3786" w:rsidRDefault="00CB38BB" w:rsidP="00DA4990">
            <w:pPr>
              <w:pStyle w:val="GSATableText"/>
            </w:pPr>
            <w:sdt>
              <w:sdtPr>
                <w:id w:val="113036752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03838689" w14:textId="77777777" w:rsidR="00AA326F" w:rsidRPr="002C3786" w:rsidRDefault="00CB38BB" w:rsidP="00DA4990">
            <w:pPr>
              <w:pStyle w:val="GSATableText"/>
            </w:pPr>
            <w:sdt>
              <w:sdtPr>
                <w:id w:val="-102470744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5B3C632D" w14:textId="77777777" w:rsidTr="001C310B">
        <w:trPr>
          <w:trHeight w:val="288"/>
        </w:trPr>
        <w:tc>
          <w:tcPr>
            <w:tcW w:w="5000" w:type="pct"/>
            <w:gridSpan w:val="2"/>
            <w:tcMar>
              <w:top w:w="43" w:type="dxa"/>
              <w:bottom w:w="43" w:type="dxa"/>
            </w:tcMar>
            <w:vAlign w:val="bottom"/>
          </w:tcPr>
          <w:p w14:paraId="3B76038D" w14:textId="77777777" w:rsidR="00AA326F" w:rsidRPr="002C3786" w:rsidRDefault="00AA326F" w:rsidP="00DA4990">
            <w:pPr>
              <w:pStyle w:val="GSATableText"/>
            </w:pPr>
            <w:r w:rsidRPr="002C3786">
              <w:t>Control Origination (check all that apply):</w:t>
            </w:r>
          </w:p>
          <w:p w14:paraId="397304F3" w14:textId="77777777" w:rsidR="00AA326F" w:rsidRPr="002C3786" w:rsidRDefault="00CB38BB" w:rsidP="00DA4990">
            <w:pPr>
              <w:pStyle w:val="GSATableText"/>
            </w:pPr>
            <w:sdt>
              <w:sdtPr>
                <w:id w:val="-141076418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0C91B81F" w14:textId="77777777" w:rsidR="00AA326F" w:rsidRPr="002C3786" w:rsidRDefault="00CB38BB" w:rsidP="00DA4990">
            <w:pPr>
              <w:pStyle w:val="GSATableText"/>
            </w:pPr>
            <w:sdt>
              <w:sdtPr>
                <w:id w:val="158580311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4D512892" w14:textId="77777777" w:rsidR="00AA326F" w:rsidRPr="002C3786" w:rsidRDefault="00CB38BB" w:rsidP="00DA4990">
            <w:pPr>
              <w:pStyle w:val="GSATableText"/>
            </w:pPr>
            <w:sdt>
              <w:sdtPr>
                <w:id w:val="56296422"/>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3D8E426E" w14:textId="77777777" w:rsidR="00AA326F" w:rsidRPr="002C3786" w:rsidRDefault="00CB38BB" w:rsidP="00DA4990">
            <w:pPr>
              <w:pStyle w:val="GSATableText"/>
            </w:pPr>
            <w:sdt>
              <w:sdtPr>
                <w:id w:val="-88194014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15974430" w14:textId="77777777" w:rsidR="00AA326F" w:rsidRPr="002C3786" w:rsidRDefault="00CB38BB" w:rsidP="00DA4990">
            <w:pPr>
              <w:pStyle w:val="GSATableText"/>
            </w:pPr>
            <w:sdt>
              <w:sdtPr>
                <w:id w:val="-29491743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671FB130" w14:textId="77777777" w:rsidR="00AA326F" w:rsidRPr="002C3786" w:rsidRDefault="00CB38BB" w:rsidP="00DA4990">
            <w:pPr>
              <w:pStyle w:val="GSATableText"/>
            </w:pPr>
            <w:sdt>
              <w:sdtPr>
                <w:id w:val="-18023061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45DD70C7" w14:textId="38890D7B" w:rsidR="00AA326F" w:rsidRPr="002C3786" w:rsidRDefault="00CB38BB" w:rsidP="00DA4990">
            <w:pPr>
              <w:pStyle w:val="GSATableText"/>
            </w:pPr>
            <w:sdt>
              <w:sdtPr>
                <w:id w:val="1674650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95672172"/>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1874994019"/>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36B589DE"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B11A4B" w:rsidRPr="0036708B" w14:paraId="04610B54"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D76DF4A" w14:textId="77777777" w:rsidR="00B11A4B" w:rsidRPr="0036708B" w:rsidRDefault="00B11A4B" w:rsidP="00035319">
            <w:pPr>
              <w:pStyle w:val="GSATableHeading"/>
            </w:pPr>
            <w:r w:rsidRPr="00A01F8A">
              <w:t>CA-2 (1) What is the solution and how is it implemented?</w:t>
            </w:r>
          </w:p>
        </w:tc>
      </w:tr>
      <w:tr w:rsidR="00B11A4B" w:rsidRPr="002C3786" w14:paraId="7E94896D" w14:textId="77777777" w:rsidTr="001C310B">
        <w:trPr>
          <w:trHeight w:val="288"/>
        </w:trPr>
        <w:tc>
          <w:tcPr>
            <w:tcW w:w="5000" w:type="pct"/>
            <w:shd w:val="clear" w:color="auto" w:fill="FFFFFF" w:themeFill="background1"/>
          </w:tcPr>
          <w:p w14:paraId="19FC494B" w14:textId="77777777" w:rsidR="00B11A4B" w:rsidRPr="002C3786" w:rsidRDefault="00B11A4B" w:rsidP="00035319">
            <w:pPr>
              <w:pStyle w:val="GSATableText"/>
              <w:keepNext/>
              <w:keepLines/>
            </w:pPr>
          </w:p>
        </w:tc>
      </w:tr>
    </w:tbl>
    <w:p w14:paraId="236909DE" w14:textId="77777777" w:rsidR="00AA326F" w:rsidRDefault="00AA326F" w:rsidP="00DA4990"/>
    <w:p w14:paraId="0FAC5973" w14:textId="77777777" w:rsidR="00306572" w:rsidRDefault="00306572" w:rsidP="00306572">
      <w:pPr>
        <w:pStyle w:val="Heading3"/>
      </w:pPr>
      <w:bookmarkStart w:id="928" w:name="_Toc464803554"/>
      <w:r w:rsidRPr="002C3786">
        <w:t>CA-3</w:t>
      </w:r>
      <w:r>
        <w:t xml:space="preserve"> System Interconnections</w:t>
      </w:r>
      <w:r w:rsidRPr="002C3786">
        <w:t xml:space="preserve"> </w:t>
      </w:r>
      <w:r w:rsidR="00C500DF">
        <w:t xml:space="preserve">(L) (M) </w:t>
      </w:r>
      <w:r>
        <w:t>(H)</w:t>
      </w:r>
      <w:bookmarkEnd w:id="928"/>
    </w:p>
    <w:p w14:paraId="61F05569" w14:textId="77777777" w:rsidR="00306572" w:rsidRPr="002C3786" w:rsidRDefault="00306572" w:rsidP="00306572">
      <w:pPr>
        <w:keepNext/>
        <w:widowControl/>
      </w:pPr>
      <w:r w:rsidRPr="002C3786">
        <w:t>The organization:</w:t>
      </w:r>
    </w:p>
    <w:p w14:paraId="5C0985AB" w14:textId="77777777" w:rsidR="00306572" w:rsidRDefault="00306572" w:rsidP="00914FE7">
      <w:pPr>
        <w:pStyle w:val="GSAListParagraphalpha"/>
        <w:numPr>
          <w:ilvl w:val="0"/>
          <w:numId w:val="231"/>
        </w:numPr>
      </w:pPr>
      <w:r w:rsidRPr="00AE3199">
        <w:t>Authorizes connections from the information system to other information systems through the use of Interconnection Security Agreements;</w:t>
      </w:r>
    </w:p>
    <w:p w14:paraId="7459D9DE" w14:textId="77777777" w:rsidR="00306572" w:rsidRDefault="00306572" w:rsidP="00914FE7">
      <w:pPr>
        <w:pStyle w:val="GSAListParagraphalpha"/>
        <w:numPr>
          <w:ilvl w:val="0"/>
          <w:numId w:val="84"/>
        </w:numPr>
      </w:pPr>
      <w:r w:rsidRPr="00AE3199">
        <w:t>Documents, for each interconnection, the interface characteristics, security requirements, and the nature of the information communicated; and</w:t>
      </w:r>
    </w:p>
    <w:p w14:paraId="3608174E" w14:textId="77777777" w:rsidR="00306572" w:rsidRDefault="00306572" w:rsidP="00914FE7">
      <w:pPr>
        <w:pStyle w:val="GSAListParagraphalpha"/>
        <w:numPr>
          <w:ilvl w:val="0"/>
          <w:numId w:val="84"/>
        </w:numPr>
      </w:pPr>
      <w:r w:rsidRPr="00AE3199">
        <w:t>Reviews and updates Interconnection Security Agreements [</w:t>
      </w:r>
      <w:r>
        <w:rPr>
          <w:rStyle w:val="GSAItalicEmphasisChar"/>
        </w:rPr>
        <w:t>FedRAMP</w:t>
      </w:r>
      <w:r w:rsidRPr="00D62A31">
        <w:rPr>
          <w:rStyle w:val="GSAItalicEmphasisChar"/>
        </w:rPr>
        <w:t xml:space="preserve"> Assignment: </w:t>
      </w:r>
      <w:r>
        <w:rPr>
          <w:rStyle w:val="GSAItalicEmphasisChar"/>
        </w:rPr>
        <w:t>a</w:t>
      </w:r>
      <w:r w:rsidRPr="00DB26F3">
        <w:rPr>
          <w:rStyle w:val="GSAItalicEmphasisChar"/>
        </w:rPr>
        <w:t xml:space="preserve">t least annually and on input from </w:t>
      </w:r>
      <w:r>
        <w:rPr>
          <w:rStyle w:val="GSAItalicEmphasisChar"/>
        </w:rPr>
        <w:t>FedRAMP</w:t>
      </w:r>
      <w:r w:rsidRPr="00AE3199">
        <w:t>].</w:t>
      </w:r>
    </w:p>
    <w:p w14:paraId="6F72D656" w14:textId="77777777" w:rsidR="00306572" w:rsidRPr="00003E38" w:rsidRDefault="00306572" w:rsidP="00003E38"/>
    <w:p w14:paraId="23959AA1" w14:textId="77777777" w:rsidR="00070979" w:rsidRDefault="005D2948" w:rsidP="005D2948">
      <w:pPr>
        <w:pStyle w:val="Caption"/>
      </w:pPr>
      <w:bookmarkStart w:id="929" w:name="_Ref437345123"/>
      <w:bookmarkStart w:id="930" w:name="_Toc437345258"/>
      <w:bookmarkStart w:id="931" w:name="_Toc462748505"/>
      <w:r>
        <w:t xml:space="preserve">Table </w:t>
      </w:r>
      <w:r w:rsidR="00CB38BB">
        <w:fldChar w:fldCharType="begin"/>
      </w:r>
      <w:r w:rsidR="00CB38BB">
        <w:instrText xml:space="preserve"> STYLEREF 1 \s </w:instrText>
      </w:r>
      <w:r w:rsidR="00CB38BB">
        <w:fldChar w:fldCharType="separate"/>
      </w:r>
      <w:r w:rsidR="007E7240">
        <w:rPr>
          <w:noProof/>
        </w:rPr>
        <w:t>13</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3</w:t>
      </w:r>
      <w:r w:rsidR="00CB38BB">
        <w:rPr>
          <w:noProof/>
        </w:rPr>
        <w:fldChar w:fldCharType="end"/>
      </w:r>
      <w:r>
        <w:t xml:space="preserve"> </w:t>
      </w:r>
      <w:r w:rsidRPr="000D035E">
        <w:t>CA-3 Authorized Connections</w:t>
      </w:r>
      <w:bookmarkEnd w:id="929"/>
      <w:bookmarkEnd w:id="930"/>
      <w:bookmarkEnd w:id="931"/>
    </w:p>
    <w:tbl>
      <w:tblPr>
        <w:tblStyle w:val="TableGrid"/>
        <w:tblW w:w="5000" w:type="pct"/>
        <w:jc w:val="center"/>
        <w:tblLook w:val="01E0" w:firstRow="1" w:lastRow="1" w:firstColumn="1" w:lastColumn="1" w:noHBand="0" w:noVBand="0"/>
      </w:tblPr>
      <w:tblGrid>
        <w:gridCol w:w="2394"/>
        <w:gridCol w:w="2394"/>
        <w:gridCol w:w="2394"/>
        <w:gridCol w:w="2394"/>
      </w:tblGrid>
      <w:tr w:rsidR="00DD225F" w:rsidRPr="00A01F8A" w14:paraId="22945B0F" w14:textId="77777777" w:rsidTr="001C310B">
        <w:trPr>
          <w:cantSplit/>
          <w:trHeight w:val="288"/>
          <w:tblHeader/>
          <w:jc w:val="center"/>
        </w:trPr>
        <w:tc>
          <w:tcPr>
            <w:tcW w:w="1250" w:type="pct"/>
            <w:tcBorders>
              <w:left w:val="single" w:sz="4" w:space="0" w:color="auto"/>
              <w:bottom w:val="single" w:sz="4" w:space="0" w:color="auto"/>
            </w:tcBorders>
            <w:shd w:val="clear" w:color="auto" w:fill="DBE5F1" w:themeFill="accent1" w:themeFillTint="33"/>
          </w:tcPr>
          <w:p w14:paraId="3D59CFDB" w14:textId="77777777" w:rsidR="00DD225F" w:rsidRPr="00A01F8A" w:rsidRDefault="00FE7950" w:rsidP="00035319">
            <w:pPr>
              <w:pStyle w:val="GSATableHeading"/>
            </w:pPr>
            <w:bookmarkStart w:id="932" w:name="OLE_LINK7"/>
            <w:bookmarkStart w:id="933" w:name="OLE_LINK8"/>
            <w:r>
              <w:t xml:space="preserve">Authorized Connections </w:t>
            </w:r>
            <w:r w:rsidR="00003E38">
              <w:t xml:space="preserve">Information </w:t>
            </w:r>
            <w:r w:rsidR="00DD225F" w:rsidRPr="00A01F8A">
              <w:t>System Name</w:t>
            </w:r>
          </w:p>
        </w:tc>
        <w:tc>
          <w:tcPr>
            <w:tcW w:w="1250" w:type="pct"/>
            <w:tcBorders>
              <w:bottom w:val="single" w:sz="4" w:space="0" w:color="auto"/>
            </w:tcBorders>
            <w:shd w:val="clear" w:color="auto" w:fill="DBE5F1" w:themeFill="accent1" w:themeFillTint="33"/>
          </w:tcPr>
          <w:p w14:paraId="3987D555" w14:textId="63FA23DF" w:rsidR="00DD225F" w:rsidRPr="00A01F8A" w:rsidRDefault="00DD225F" w:rsidP="00B6366C">
            <w:pPr>
              <w:pStyle w:val="GSATableHeading"/>
            </w:pPr>
            <w:r w:rsidRPr="00A01F8A">
              <w:t>Name of Organization</w:t>
            </w:r>
            <w:r w:rsidR="00C2285B" w:rsidRPr="00A01F8A">
              <w:t xml:space="preserve"> </w:t>
            </w:r>
            <w:sdt>
              <w:sdtPr>
                <w:alias w:val="CSP Name"/>
                <w:tag w:val="cspname"/>
                <w:id w:val="-314412639"/>
                <w:dataBinding w:xpath="/root[1]/companyinfo[1]/cspname[1]" w:storeItemID="{44BEC3F7-CE87-4EB0-838F-88333877F166}"/>
                <w:text/>
              </w:sdtPr>
              <w:sdtEndPr/>
              <w:sdtContent>
                <w:r w:rsidR="00D81901">
                  <w:t>CSP Name</w:t>
                </w:r>
              </w:sdtContent>
            </w:sdt>
            <w:r w:rsidR="00C0036D" w:rsidRPr="00A01F8A">
              <w:t xml:space="preserve"> </w:t>
            </w:r>
            <w:r w:rsidR="00C2285B" w:rsidRPr="00A01F8A">
              <w:t>System Connects To</w:t>
            </w:r>
          </w:p>
        </w:tc>
        <w:tc>
          <w:tcPr>
            <w:tcW w:w="1250" w:type="pct"/>
            <w:tcBorders>
              <w:bottom w:val="single" w:sz="4" w:space="0" w:color="auto"/>
            </w:tcBorders>
            <w:shd w:val="clear" w:color="auto" w:fill="DBE5F1" w:themeFill="accent1" w:themeFillTint="33"/>
          </w:tcPr>
          <w:p w14:paraId="2B0FF060" w14:textId="77777777" w:rsidR="00DD225F" w:rsidRPr="00A01F8A" w:rsidRDefault="00C2285B" w:rsidP="00035319">
            <w:pPr>
              <w:pStyle w:val="GSATableHeading"/>
            </w:pPr>
            <w:r w:rsidRPr="00A01F8A">
              <w:t>Role and Name of Person Who Signed Connection Agreement</w:t>
            </w:r>
          </w:p>
        </w:tc>
        <w:tc>
          <w:tcPr>
            <w:tcW w:w="1250" w:type="pct"/>
            <w:tcBorders>
              <w:bottom w:val="single" w:sz="4" w:space="0" w:color="auto"/>
            </w:tcBorders>
            <w:shd w:val="clear" w:color="auto" w:fill="DBE5F1" w:themeFill="accent1" w:themeFillTint="33"/>
          </w:tcPr>
          <w:p w14:paraId="1D856C31" w14:textId="77777777" w:rsidR="00DD225F" w:rsidRPr="00A01F8A" w:rsidRDefault="00DD225F" w:rsidP="00035319">
            <w:pPr>
              <w:pStyle w:val="GSATableHeading"/>
            </w:pPr>
            <w:r w:rsidRPr="00A01F8A">
              <w:t>Na</w:t>
            </w:r>
            <w:r w:rsidR="00C2285B" w:rsidRPr="00A01F8A">
              <w:t>me and Date of Interconnection Agreement</w:t>
            </w:r>
          </w:p>
        </w:tc>
      </w:tr>
      <w:tr w:rsidR="00DD225F" w:rsidRPr="00A01F8A" w14:paraId="67B11509" w14:textId="77777777" w:rsidTr="001C310B">
        <w:trPr>
          <w:trHeight w:val="288"/>
          <w:jc w:val="center"/>
        </w:trPr>
        <w:sdt>
          <w:sdtPr>
            <w:alias w:val="Authorized Connections Information System Name"/>
            <w:tag w:val="authorizedconnectionsystemname"/>
            <w:id w:val="-1081440543"/>
            <w:showingPlcHdr/>
          </w:sdtPr>
          <w:sdtEndPr/>
          <w:sdtContent>
            <w:tc>
              <w:tcPr>
                <w:tcW w:w="1250" w:type="pct"/>
                <w:tcBorders>
                  <w:top w:val="single" w:sz="4" w:space="0" w:color="auto"/>
                  <w:left w:val="single" w:sz="4" w:space="0" w:color="auto"/>
                </w:tcBorders>
                <w:shd w:val="clear" w:color="auto" w:fill="auto"/>
              </w:tcPr>
              <w:p w14:paraId="30761E53" w14:textId="77777777" w:rsidR="00DD225F" w:rsidRPr="00A01F8A" w:rsidRDefault="00A11658" w:rsidP="00A11658">
                <w:pPr>
                  <w:pStyle w:val="GSATableText"/>
                  <w:keepNext/>
                  <w:keepLines/>
                </w:pPr>
                <w:r>
                  <w:rPr>
                    <w:rStyle w:val="PlaceholderText"/>
                  </w:rPr>
                  <w:t>&lt;Authorized Connections System Name&gt;</w:t>
                </w:r>
              </w:p>
            </w:tc>
          </w:sdtContent>
        </w:sdt>
        <w:sdt>
          <w:sdtPr>
            <w:alias w:val="Organization CSP System Connects To"/>
            <w:tag w:val="organizationcspsystemconnectsto"/>
            <w:id w:val="-1056931923"/>
            <w:showingPlcHdr/>
          </w:sdtPr>
          <w:sdtEndPr/>
          <w:sdtContent>
            <w:tc>
              <w:tcPr>
                <w:tcW w:w="1250" w:type="pct"/>
                <w:tcBorders>
                  <w:top w:val="single" w:sz="4" w:space="0" w:color="auto"/>
                </w:tcBorders>
                <w:shd w:val="clear" w:color="auto" w:fill="auto"/>
              </w:tcPr>
              <w:p w14:paraId="3E7621C1" w14:textId="77777777" w:rsidR="00AE5C81" w:rsidRPr="00A01F8A" w:rsidRDefault="00A11658" w:rsidP="00A11658">
                <w:pPr>
                  <w:pStyle w:val="GSATableText"/>
                  <w:keepNext/>
                  <w:keepLines/>
                </w:pPr>
                <w:r>
                  <w:rPr>
                    <w:rStyle w:val="PlaceholderText"/>
                  </w:rPr>
                  <w:t>&lt;Name Org CSP System Connects To&gt;</w:t>
                </w:r>
              </w:p>
            </w:tc>
          </w:sdtContent>
        </w:sdt>
        <w:sdt>
          <w:sdtPr>
            <w:alias w:val="Role and Name of Person Who Signed Connection Agreement"/>
            <w:tag w:val="rolepocwhosignedconnectionagreement"/>
            <w:id w:val="2027371040"/>
            <w:showingPlcHdr/>
          </w:sdtPr>
          <w:sdtEndPr/>
          <w:sdtContent>
            <w:tc>
              <w:tcPr>
                <w:tcW w:w="1250" w:type="pct"/>
                <w:tcBorders>
                  <w:top w:val="single" w:sz="4" w:space="0" w:color="auto"/>
                </w:tcBorders>
                <w:shd w:val="clear" w:color="auto" w:fill="auto"/>
              </w:tcPr>
              <w:p w14:paraId="54F9CD84" w14:textId="77777777" w:rsidR="00AE5C81" w:rsidRPr="00A01F8A" w:rsidRDefault="00A11658" w:rsidP="00A11658">
                <w:pPr>
                  <w:pStyle w:val="GSATableText"/>
                  <w:keepNext/>
                  <w:keepLines/>
                </w:pPr>
                <w:r>
                  <w:rPr>
                    <w:rStyle w:val="PlaceholderText"/>
                  </w:rPr>
                  <w:t>&lt;Role and Name Signed Connection Agreement&gt;</w:t>
                </w:r>
              </w:p>
            </w:tc>
          </w:sdtContent>
        </w:sdt>
        <w:sdt>
          <w:sdtPr>
            <w:alias w:val="Name and Date of Interconnection Agreement"/>
            <w:tag w:val="nameanddateofinterconnectionagreement"/>
            <w:id w:val="731885674"/>
            <w:showingPlcHdr/>
          </w:sdtPr>
          <w:sdtEndPr/>
          <w:sdtContent>
            <w:tc>
              <w:tcPr>
                <w:tcW w:w="1250" w:type="pct"/>
                <w:tcBorders>
                  <w:top w:val="single" w:sz="4" w:space="0" w:color="auto"/>
                </w:tcBorders>
                <w:shd w:val="clear" w:color="auto" w:fill="auto"/>
              </w:tcPr>
              <w:p w14:paraId="0E4E2A15" w14:textId="77777777" w:rsidR="00AE5C81" w:rsidRPr="00A01F8A" w:rsidRDefault="00657368" w:rsidP="00657368">
                <w:pPr>
                  <w:pStyle w:val="GSATableText"/>
                  <w:keepNext/>
                  <w:keepLines/>
                </w:pPr>
                <w:r>
                  <w:rPr>
                    <w:rStyle w:val="PlaceholderText"/>
                  </w:rPr>
                  <w:t>&lt;Name and Date of Interconnection Agreement&gt;</w:t>
                </w:r>
              </w:p>
            </w:tc>
          </w:sdtContent>
        </w:sdt>
      </w:tr>
      <w:tr w:rsidR="00DD225F" w:rsidRPr="00A01F8A" w14:paraId="4B38B594" w14:textId="77777777" w:rsidTr="001C310B">
        <w:trPr>
          <w:trHeight w:val="288"/>
          <w:jc w:val="center"/>
        </w:trPr>
        <w:sdt>
          <w:sdtPr>
            <w:alias w:val="Authorized Connections Information System Name"/>
            <w:tag w:val="authorizedconnectionsystemname"/>
            <w:id w:val="429321362"/>
            <w:showingPlcHdr/>
          </w:sdtPr>
          <w:sdtEndPr/>
          <w:sdtContent>
            <w:tc>
              <w:tcPr>
                <w:tcW w:w="1250" w:type="pct"/>
                <w:tcBorders>
                  <w:left w:val="single" w:sz="4" w:space="0" w:color="auto"/>
                </w:tcBorders>
                <w:shd w:val="clear" w:color="auto" w:fill="auto"/>
              </w:tcPr>
              <w:p w14:paraId="0F80D6F6" w14:textId="77777777" w:rsidR="00DD225F" w:rsidRPr="00A01F8A" w:rsidRDefault="00657368" w:rsidP="00DA4990">
                <w:pPr>
                  <w:pStyle w:val="GSATableText"/>
                </w:pPr>
                <w:r>
                  <w:rPr>
                    <w:rStyle w:val="PlaceholderText"/>
                  </w:rPr>
                  <w:t>&lt;Authorized Connections System Name&gt;</w:t>
                </w:r>
              </w:p>
            </w:tc>
          </w:sdtContent>
        </w:sdt>
        <w:sdt>
          <w:sdtPr>
            <w:alias w:val="Organization CSP System Connects To"/>
            <w:tag w:val="organizationcspsystemconnectsto"/>
            <w:id w:val="1192262119"/>
            <w:showingPlcHdr/>
          </w:sdtPr>
          <w:sdtEndPr/>
          <w:sdtContent>
            <w:tc>
              <w:tcPr>
                <w:tcW w:w="1250" w:type="pct"/>
                <w:shd w:val="clear" w:color="auto" w:fill="auto"/>
              </w:tcPr>
              <w:p w14:paraId="5CC342EE" w14:textId="77777777" w:rsidR="00AE5C81" w:rsidRPr="00A01F8A" w:rsidRDefault="00657368" w:rsidP="00DA4990">
                <w:pPr>
                  <w:pStyle w:val="GSATableText"/>
                </w:pPr>
                <w:r>
                  <w:rPr>
                    <w:rStyle w:val="PlaceholderText"/>
                  </w:rPr>
                  <w:t>&lt;Name Org CSP System Connects To&gt;</w:t>
                </w:r>
              </w:p>
            </w:tc>
          </w:sdtContent>
        </w:sdt>
        <w:sdt>
          <w:sdtPr>
            <w:alias w:val="Role and Name of Person Who Signed Connection Agreement"/>
            <w:tag w:val="rolepocwhosignedconnectionagreement"/>
            <w:id w:val="-276565195"/>
            <w:showingPlcHdr/>
          </w:sdtPr>
          <w:sdtEndPr/>
          <w:sdtContent>
            <w:tc>
              <w:tcPr>
                <w:tcW w:w="1250" w:type="pct"/>
                <w:shd w:val="clear" w:color="auto" w:fill="auto"/>
              </w:tcPr>
              <w:p w14:paraId="49EB7AB4" w14:textId="77777777" w:rsidR="00AE5C81" w:rsidRPr="00A01F8A" w:rsidRDefault="00657368" w:rsidP="00DA4990">
                <w:pPr>
                  <w:pStyle w:val="GSATableText"/>
                </w:pPr>
                <w:r>
                  <w:rPr>
                    <w:rStyle w:val="PlaceholderText"/>
                  </w:rPr>
                  <w:t>&lt;Role and Name Signed Connection Agreement&gt;</w:t>
                </w:r>
              </w:p>
            </w:tc>
          </w:sdtContent>
        </w:sdt>
        <w:sdt>
          <w:sdtPr>
            <w:alias w:val="Name and Date of Interconnection Agreement"/>
            <w:tag w:val="nameanddateofinterconnectionagreement"/>
            <w:id w:val="-928039519"/>
            <w:showingPlcHdr/>
          </w:sdtPr>
          <w:sdtEndPr/>
          <w:sdtContent>
            <w:tc>
              <w:tcPr>
                <w:tcW w:w="1250" w:type="pct"/>
                <w:shd w:val="clear" w:color="auto" w:fill="auto"/>
              </w:tcPr>
              <w:p w14:paraId="69CF27DA" w14:textId="77777777" w:rsidR="00AE5C81" w:rsidRPr="00A01F8A" w:rsidRDefault="00657368" w:rsidP="00DA4990">
                <w:pPr>
                  <w:pStyle w:val="GSATableText"/>
                </w:pPr>
                <w:r>
                  <w:rPr>
                    <w:rStyle w:val="PlaceholderText"/>
                  </w:rPr>
                  <w:t>&lt;Name and Date of Interconnection Agreement&gt;</w:t>
                </w:r>
              </w:p>
            </w:tc>
          </w:sdtContent>
        </w:sdt>
      </w:tr>
      <w:tr w:rsidR="007E0BD1" w:rsidRPr="00A01F8A" w14:paraId="7ECAE069" w14:textId="77777777" w:rsidTr="001C310B">
        <w:trPr>
          <w:trHeight w:val="288"/>
          <w:jc w:val="center"/>
        </w:trPr>
        <w:bookmarkEnd w:id="933" w:displacedByCustomXml="next"/>
        <w:bookmarkEnd w:id="932" w:displacedByCustomXml="next"/>
        <w:bookmarkStart w:id="934" w:name="_Toc388620660" w:displacedByCustomXml="next"/>
        <w:bookmarkStart w:id="935" w:name="_Toc383444401" w:displacedByCustomXml="next"/>
        <w:sdt>
          <w:sdtPr>
            <w:alias w:val="Authorized Connections Information System Name"/>
            <w:tag w:val="authorizedconnectionsystemname"/>
            <w:id w:val="1693806925"/>
            <w:showingPlcHdr/>
          </w:sdtPr>
          <w:sdtEndPr/>
          <w:sdtContent>
            <w:tc>
              <w:tcPr>
                <w:tcW w:w="1250" w:type="pct"/>
                <w:tcBorders>
                  <w:left w:val="single" w:sz="4" w:space="0" w:color="auto"/>
                </w:tcBorders>
                <w:shd w:val="clear" w:color="auto" w:fill="auto"/>
              </w:tcPr>
              <w:p w14:paraId="599AD15F" w14:textId="77777777" w:rsidR="007E0BD1" w:rsidRPr="00A01F8A" w:rsidRDefault="00657368" w:rsidP="00DA4990">
                <w:pPr>
                  <w:pStyle w:val="GSATableText"/>
                </w:pPr>
                <w:r>
                  <w:rPr>
                    <w:rStyle w:val="PlaceholderText"/>
                  </w:rPr>
                  <w:t>&lt;Authorized Connections System Name&gt;</w:t>
                </w:r>
              </w:p>
            </w:tc>
          </w:sdtContent>
        </w:sdt>
        <w:sdt>
          <w:sdtPr>
            <w:alias w:val="Organization CSP System Connects To"/>
            <w:tag w:val="organizationcspsystemconnectsto"/>
            <w:id w:val="-1537808314"/>
            <w:showingPlcHdr/>
          </w:sdtPr>
          <w:sdtEndPr/>
          <w:sdtContent>
            <w:tc>
              <w:tcPr>
                <w:tcW w:w="1250" w:type="pct"/>
                <w:shd w:val="clear" w:color="auto" w:fill="auto"/>
              </w:tcPr>
              <w:p w14:paraId="235F04DA" w14:textId="77777777" w:rsidR="007E0BD1" w:rsidRPr="00A01F8A" w:rsidRDefault="00657368" w:rsidP="00DA4990">
                <w:pPr>
                  <w:pStyle w:val="GSATableText"/>
                </w:pPr>
                <w:r>
                  <w:rPr>
                    <w:rStyle w:val="PlaceholderText"/>
                  </w:rPr>
                  <w:t>&lt;Name Org CSP System Connects To&gt;</w:t>
                </w:r>
              </w:p>
            </w:tc>
          </w:sdtContent>
        </w:sdt>
        <w:sdt>
          <w:sdtPr>
            <w:alias w:val="Role and Name of Person Who Signed Connection Agreement"/>
            <w:tag w:val="rolepocwhosignedconnectionagreement"/>
            <w:id w:val="-284420913"/>
            <w:showingPlcHdr/>
          </w:sdtPr>
          <w:sdtEndPr/>
          <w:sdtContent>
            <w:tc>
              <w:tcPr>
                <w:tcW w:w="1250" w:type="pct"/>
                <w:shd w:val="clear" w:color="auto" w:fill="auto"/>
              </w:tcPr>
              <w:p w14:paraId="0F49E2C9" w14:textId="77777777" w:rsidR="007E0BD1" w:rsidRPr="00A01F8A" w:rsidRDefault="00657368" w:rsidP="00DA4990">
                <w:pPr>
                  <w:pStyle w:val="GSATableText"/>
                </w:pPr>
                <w:r>
                  <w:rPr>
                    <w:rStyle w:val="PlaceholderText"/>
                  </w:rPr>
                  <w:t>&lt;Role and Name Signed Connection Agreement&gt;</w:t>
                </w:r>
              </w:p>
            </w:tc>
          </w:sdtContent>
        </w:sdt>
        <w:sdt>
          <w:sdtPr>
            <w:alias w:val="Name and Date of Interconnection Agreement"/>
            <w:tag w:val="nameanddateofinterconnectionagreement"/>
            <w:id w:val="1746998477"/>
            <w:showingPlcHdr/>
          </w:sdtPr>
          <w:sdtEndPr/>
          <w:sdtContent>
            <w:tc>
              <w:tcPr>
                <w:tcW w:w="1250" w:type="pct"/>
                <w:shd w:val="clear" w:color="auto" w:fill="auto"/>
              </w:tcPr>
              <w:p w14:paraId="208DE65A" w14:textId="77777777" w:rsidR="007E0BD1" w:rsidRPr="00A01F8A" w:rsidRDefault="00657368" w:rsidP="00DA4990">
                <w:pPr>
                  <w:pStyle w:val="GSATableText"/>
                </w:pPr>
                <w:r>
                  <w:rPr>
                    <w:rStyle w:val="PlaceholderText"/>
                  </w:rPr>
                  <w:t>&lt;Name and Date of Interconnection Agreement&gt;</w:t>
                </w:r>
              </w:p>
            </w:tc>
          </w:sdtContent>
        </w:sdt>
      </w:tr>
      <w:tr w:rsidR="007E0BD1" w:rsidRPr="00A01F8A" w14:paraId="5278142F" w14:textId="77777777" w:rsidTr="001C310B">
        <w:trPr>
          <w:trHeight w:val="288"/>
          <w:jc w:val="center"/>
        </w:trPr>
        <w:sdt>
          <w:sdtPr>
            <w:alias w:val="Authorized Connections Information System Name"/>
            <w:tag w:val="authorizedconnectionsystemname"/>
            <w:id w:val="2036308437"/>
            <w:showingPlcHdr/>
          </w:sdtPr>
          <w:sdtEndPr/>
          <w:sdtContent>
            <w:tc>
              <w:tcPr>
                <w:tcW w:w="1250" w:type="pct"/>
                <w:tcBorders>
                  <w:left w:val="single" w:sz="4" w:space="0" w:color="auto"/>
                </w:tcBorders>
                <w:shd w:val="clear" w:color="auto" w:fill="auto"/>
              </w:tcPr>
              <w:p w14:paraId="4810148E" w14:textId="77777777" w:rsidR="007E0BD1" w:rsidRPr="00A01F8A" w:rsidRDefault="00657368" w:rsidP="00DA4990">
                <w:pPr>
                  <w:pStyle w:val="GSATableText"/>
                </w:pPr>
                <w:r>
                  <w:rPr>
                    <w:rStyle w:val="PlaceholderText"/>
                  </w:rPr>
                  <w:t>&lt;Authorized Connections System Name&gt;</w:t>
                </w:r>
              </w:p>
            </w:tc>
          </w:sdtContent>
        </w:sdt>
        <w:sdt>
          <w:sdtPr>
            <w:alias w:val="Organization CSP System Connects To"/>
            <w:tag w:val="organizationcspsystemconnectsto"/>
            <w:id w:val="1516422422"/>
            <w:showingPlcHdr/>
          </w:sdtPr>
          <w:sdtEndPr/>
          <w:sdtContent>
            <w:tc>
              <w:tcPr>
                <w:tcW w:w="1250" w:type="pct"/>
                <w:shd w:val="clear" w:color="auto" w:fill="auto"/>
              </w:tcPr>
              <w:p w14:paraId="2BF16188" w14:textId="77777777" w:rsidR="007E0BD1" w:rsidRPr="00A01F8A" w:rsidRDefault="00657368" w:rsidP="00DA4990">
                <w:pPr>
                  <w:pStyle w:val="GSATableText"/>
                </w:pPr>
                <w:r>
                  <w:rPr>
                    <w:rStyle w:val="PlaceholderText"/>
                  </w:rPr>
                  <w:t>&lt;Name Org CSP System Connects To&gt;</w:t>
                </w:r>
              </w:p>
            </w:tc>
          </w:sdtContent>
        </w:sdt>
        <w:sdt>
          <w:sdtPr>
            <w:alias w:val="Role and Name of Person Who Signed Connection Agreement"/>
            <w:tag w:val="rolepocwhosignedconnectionagreement"/>
            <w:id w:val="-1774236392"/>
            <w:showingPlcHdr/>
          </w:sdtPr>
          <w:sdtEndPr/>
          <w:sdtContent>
            <w:tc>
              <w:tcPr>
                <w:tcW w:w="1250" w:type="pct"/>
                <w:shd w:val="clear" w:color="auto" w:fill="auto"/>
              </w:tcPr>
              <w:p w14:paraId="66375EFE" w14:textId="77777777" w:rsidR="007E0BD1" w:rsidRPr="00A01F8A" w:rsidRDefault="00657368" w:rsidP="00DA4990">
                <w:pPr>
                  <w:pStyle w:val="GSATableText"/>
                </w:pPr>
                <w:r>
                  <w:rPr>
                    <w:rStyle w:val="PlaceholderText"/>
                  </w:rPr>
                  <w:t>&lt;Role and Name Signed Connection Agreement&gt;</w:t>
                </w:r>
              </w:p>
            </w:tc>
          </w:sdtContent>
        </w:sdt>
        <w:sdt>
          <w:sdtPr>
            <w:alias w:val="Name and Date of Interconnection Agreement"/>
            <w:tag w:val="nameanddateofinterconnectionagreement"/>
            <w:id w:val="-2002422139"/>
            <w:showingPlcHdr/>
          </w:sdtPr>
          <w:sdtEndPr/>
          <w:sdtContent>
            <w:tc>
              <w:tcPr>
                <w:tcW w:w="1250" w:type="pct"/>
                <w:shd w:val="clear" w:color="auto" w:fill="auto"/>
              </w:tcPr>
              <w:p w14:paraId="75442623" w14:textId="77777777" w:rsidR="007E0BD1" w:rsidRPr="00A01F8A" w:rsidRDefault="00657368" w:rsidP="00DA4990">
                <w:pPr>
                  <w:pStyle w:val="GSATableText"/>
                </w:pPr>
                <w:r>
                  <w:rPr>
                    <w:rStyle w:val="PlaceholderText"/>
                  </w:rPr>
                  <w:t>&lt;Name and Date of Interconnection Agreement&gt;</w:t>
                </w:r>
              </w:p>
            </w:tc>
          </w:sdtContent>
        </w:sdt>
      </w:tr>
      <w:tr w:rsidR="00070979" w:rsidRPr="00A01F8A" w14:paraId="4175D87D" w14:textId="77777777" w:rsidTr="001C310B">
        <w:trPr>
          <w:trHeight w:val="288"/>
          <w:jc w:val="center"/>
        </w:trPr>
        <w:sdt>
          <w:sdtPr>
            <w:alias w:val="Authorized Connections Information System Name"/>
            <w:tag w:val="authorizedconnectionsystemname"/>
            <w:id w:val="-1741249600"/>
            <w:showingPlcHdr/>
          </w:sdtPr>
          <w:sdtEndPr/>
          <w:sdtContent>
            <w:tc>
              <w:tcPr>
                <w:tcW w:w="1250" w:type="pct"/>
                <w:tcBorders>
                  <w:left w:val="single" w:sz="4" w:space="0" w:color="auto"/>
                </w:tcBorders>
                <w:shd w:val="clear" w:color="auto" w:fill="auto"/>
              </w:tcPr>
              <w:p w14:paraId="63AB387F" w14:textId="77777777" w:rsidR="00070979" w:rsidRPr="00A01F8A" w:rsidRDefault="00657368" w:rsidP="00DA4990">
                <w:pPr>
                  <w:pStyle w:val="GSATableText"/>
                </w:pPr>
                <w:r>
                  <w:rPr>
                    <w:rStyle w:val="PlaceholderText"/>
                  </w:rPr>
                  <w:t>&lt;Authorized Connections System Name&gt;</w:t>
                </w:r>
              </w:p>
            </w:tc>
          </w:sdtContent>
        </w:sdt>
        <w:sdt>
          <w:sdtPr>
            <w:alias w:val="Organization CSP System Connects To"/>
            <w:tag w:val="organizationcspsystemconnectsto"/>
            <w:id w:val="-1167704427"/>
            <w:showingPlcHdr/>
          </w:sdtPr>
          <w:sdtEndPr/>
          <w:sdtContent>
            <w:tc>
              <w:tcPr>
                <w:tcW w:w="1250" w:type="pct"/>
                <w:shd w:val="clear" w:color="auto" w:fill="auto"/>
              </w:tcPr>
              <w:p w14:paraId="3AA34FC8" w14:textId="77777777" w:rsidR="00070979" w:rsidRPr="00A01F8A" w:rsidRDefault="00657368" w:rsidP="00DA4990">
                <w:pPr>
                  <w:pStyle w:val="GSATableText"/>
                </w:pPr>
                <w:r>
                  <w:rPr>
                    <w:rStyle w:val="PlaceholderText"/>
                  </w:rPr>
                  <w:t>&lt;Name Org CSP System Connects To&gt;</w:t>
                </w:r>
              </w:p>
            </w:tc>
          </w:sdtContent>
        </w:sdt>
        <w:sdt>
          <w:sdtPr>
            <w:alias w:val="Role and Name of Person Who Signed Connection Agreement"/>
            <w:tag w:val="rolepocwhosignedconnectionagreement"/>
            <w:id w:val="-703713968"/>
            <w:showingPlcHdr/>
          </w:sdtPr>
          <w:sdtEndPr/>
          <w:sdtContent>
            <w:tc>
              <w:tcPr>
                <w:tcW w:w="1250" w:type="pct"/>
                <w:shd w:val="clear" w:color="auto" w:fill="auto"/>
              </w:tcPr>
              <w:p w14:paraId="263877DC" w14:textId="77777777" w:rsidR="00070979" w:rsidRPr="00A01F8A" w:rsidRDefault="00657368" w:rsidP="00DA4990">
                <w:pPr>
                  <w:pStyle w:val="GSATableText"/>
                </w:pPr>
                <w:r>
                  <w:rPr>
                    <w:rStyle w:val="PlaceholderText"/>
                  </w:rPr>
                  <w:t>&lt;Role and Name Signed Connection Agreement&gt;</w:t>
                </w:r>
              </w:p>
            </w:tc>
          </w:sdtContent>
        </w:sdt>
        <w:sdt>
          <w:sdtPr>
            <w:alias w:val="Name and Date of Interconnection Agreement"/>
            <w:tag w:val="nameanddateofinterconnectionagreement"/>
            <w:id w:val="-1386560225"/>
            <w:showingPlcHdr/>
          </w:sdtPr>
          <w:sdtEndPr/>
          <w:sdtContent>
            <w:tc>
              <w:tcPr>
                <w:tcW w:w="1250" w:type="pct"/>
                <w:shd w:val="clear" w:color="auto" w:fill="auto"/>
              </w:tcPr>
              <w:p w14:paraId="5F5B0258" w14:textId="77777777" w:rsidR="00070979" w:rsidRPr="00A01F8A" w:rsidRDefault="00657368" w:rsidP="00DA4990">
                <w:pPr>
                  <w:pStyle w:val="GSATableText"/>
                </w:pPr>
                <w:r>
                  <w:rPr>
                    <w:rStyle w:val="PlaceholderText"/>
                  </w:rPr>
                  <w:t>&lt;Name and Date of Interconnection Agreement&gt;</w:t>
                </w:r>
              </w:p>
            </w:tc>
          </w:sdtContent>
        </w:sdt>
      </w:tr>
      <w:tr w:rsidR="00070979" w:rsidRPr="00A01F8A" w14:paraId="272061D2" w14:textId="77777777" w:rsidTr="001C310B">
        <w:trPr>
          <w:trHeight w:val="288"/>
          <w:jc w:val="center"/>
        </w:trPr>
        <w:sdt>
          <w:sdtPr>
            <w:alias w:val="Authorized Connections Information System Name"/>
            <w:tag w:val="authorizedconnectionsystemname"/>
            <w:id w:val="-128404257"/>
            <w:showingPlcHdr/>
          </w:sdtPr>
          <w:sdtEndPr/>
          <w:sdtContent>
            <w:tc>
              <w:tcPr>
                <w:tcW w:w="1250" w:type="pct"/>
                <w:tcBorders>
                  <w:left w:val="single" w:sz="4" w:space="0" w:color="auto"/>
                </w:tcBorders>
                <w:shd w:val="clear" w:color="auto" w:fill="auto"/>
              </w:tcPr>
              <w:p w14:paraId="60FF0A2D" w14:textId="77777777" w:rsidR="00070979" w:rsidRPr="00A01F8A" w:rsidRDefault="00657368" w:rsidP="00DA4990">
                <w:pPr>
                  <w:pStyle w:val="GSATableText"/>
                </w:pPr>
                <w:r>
                  <w:rPr>
                    <w:rStyle w:val="PlaceholderText"/>
                  </w:rPr>
                  <w:t>&lt;Authorized Connections System Name&gt;</w:t>
                </w:r>
              </w:p>
            </w:tc>
          </w:sdtContent>
        </w:sdt>
        <w:sdt>
          <w:sdtPr>
            <w:alias w:val="Organization CSP System Connects To"/>
            <w:tag w:val="organizationcspsystemconnectsto"/>
            <w:id w:val="-454329889"/>
            <w:showingPlcHdr/>
          </w:sdtPr>
          <w:sdtEndPr/>
          <w:sdtContent>
            <w:tc>
              <w:tcPr>
                <w:tcW w:w="1250" w:type="pct"/>
                <w:shd w:val="clear" w:color="auto" w:fill="auto"/>
              </w:tcPr>
              <w:p w14:paraId="3336473A" w14:textId="77777777" w:rsidR="00070979" w:rsidRPr="00A01F8A" w:rsidRDefault="00657368" w:rsidP="00DA4990">
                <w:pPr>
                  <w:pStyle w:val="GSATableText"/>
                </w:pPr>
                <w:r>
                  <w:rPr>
                    <w:rStyle w:val="PlaceholderText"/>
                  </w:rPr>
                  <w:t>&lt;Name Org CSP System Connects To&gt;</w:t>
                </w:r>
              </w:p>
            </w:tc>
          </w:sdtContent>
        </w:sdt>
        <w:sdt>
          <w:sdtPr>
            <w:alias w:val="Role and Name of Person Who Signed Connection Agreement"/>
            <w:tag w:val="rolepocwhosignedconnectionagreement"/>
            <w:id w:val="15281399"/>
            <w:showingPlcHdr/>
          </w:sdtPr>
          <w:sdtEndPr/>
          <w:sdtContent>
            <w:tc>
              <w:tcPr>
                <w:tcW w:w="1250" w:type="pct"/>
                <w:shd w:val="clear" w:color="auto" w:fill="auto"/>
              </w:tcPr>
              <w:p w14:paraId="44573E9B" w14:textId="77777777" w:rsidR="00070979" w:rsidRPr="00A01F8A" w:rsidRDefault="00657368" w:rsidP="00DA4990">
                <w:pPr>
                  <w:pStyle w:val="GSATableText"/>
                </w:pPr>
                <w:r>
                  <w:rPr>
                    <w:rStyle w:val="PlaceholderText"/>
                  </w:rPr>
                  <w:t>&lt;Role and Name Signed Connection Agreement&gt;</w:t>
                </w:r>
              </w:p>
            </w:tc>
          </w:sdtContent>
        </w:sdt>
        <w:sdt>
          <w:sdtPr>
            <w:alias w:val="Name and Date of Interconnection Agreement"/>
            <w:tag w:val="nameanddateofinterconnectionagreement"/>
            <w:id w:val="1841043617"/>
            <w:showingPlcHdr/>
          </w:sdtPr>
          <w:sdtEndPr/>
          <w:sdtContent>
            <w:tc>
              <w:tcPr>
                <w:tcW w:w="1250" w:type="pct"/>
                <w:shd w:val="clear" w:color="auto" w:fill="auto"/>
              </w:tcPr>
              <w:p w14:paraId="6209A589" w14:textId="77777777" w:rsidR="00070979" w:rsidRPr="00A01F8A" w:rsidRDefault="00657368" w:rsidP="00DA4990">
                <w:pPr>
                  <w:pStyle w:val="GSATableText"/>
                </w:pPr>
                <w:r>
                  <w:rPr>
                    <w:rStyle w:val="PlaceholderText"/>
                  </w:rPr>
                  <w:t>&lt;Name and Date of Interconnection Agreement&gt;</w:t>
                </w:r>
              </w:p>
            </w:tc>
          </w:sdtContent>
        </w:sdt>
      </w:tr>
      <w:bookmarkEnd w:id="935"/>
      <w:bookmarkEnd w:id="934"/>
    </w:tbl>
    <w:p w14:paraId="20558218" w14:textId="77777777" w:rsidR="00852E4E" w:rsidRPr="002C3786" w:rsidRDefault="00852E4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A326F" w:rsidRPr="002C3786" w14:paraId="15FF4BF7" w14:textId="77777777" w:rsidTr="001C310B">
        <w:trPr>
          <w:cantSplit/>
          <w:trHeight w:val="288"/>
          <w:tblHeader/>
        </w:trPr>
        <w:tc>
          <w:tcPr>
            <w:tcW w:w="811" w:type="pct"/>
            <w:shd w:val="clear" w:color="auto" w:fill="DBE5F1" w:themeFill="accent1" w:themeFillTint="33"/>
            <w:tcMar>
              <w:top w:w="43" w:type="dxa"/>
              <w:bottom w:w="43" w:type="dxa"/>
            </w:tcMar>
          </w:tcPr>
          <w:p w14:paraId="0B6C8D2B" w14:textId="77777777" w:rsidR="00AA326F" w:rsidRPr="002C3786" w:rsidRDefault="00070979" w:rsidP="00035319">
            <w:pPr>
              <w:pStyle w:val="GSATableHeading"/>
            </w:pPr>
            <w:r w:rsidRPr="00A01F8A">
              <w:t>CA-3</w:t>
            </w:r>
          </w:p>
        </w:tc>
        <w:tc>
          <w:tcPr>
            <w:tcW w:w="4189" w:type="pct"/>
            <w:shd w:val="clear" w:color="auto" w:fill="DBE5F1" w:themeFill="accent1" w:themeFillTint="33"/>
          </w:tcPr>
          <w:p w14:paraId="5E7051CF" w14:textId="77777777" w:rsidR="00AA326F" w:rsidRPr="002C3786" w:rsidRDefault="00AA326F" w:rsidP="00035319">
            <w:pPr>
              <w:pStyle w:val="GSATableHeading"/>
            </w:pPr>
            <w:r w:rsidRPr="002C3786">
              <w:t>Control Summary Information</w:t>
            </w:r>
          </w:p>
        </w:tc>
      </w:tr>
      <w:tr w:rsidR="00AA326F" w:rsidRPr="002C3786" w14:paraId="159A38D6" w14:textId="77777777" w:rsidTr="001C310B">
        <w:trPr>
          <w:trHeight w:val="288"/>
        </w:trPr>
        <w:tc>
          <w:tcPr>
            <w:tcW w:w="5000" w:type="pct"/>
            <w:gridSpan w:val="2"/>
            <w:tcMar>
              <w:top w:w="43" w:type="dxa"/>
              <w:bottom w:w="43" w:type="dxa"/>
            </w:tcMar>
          </w:tcPr>
          <w:p w14:paraId="7E120D6E" w14:textId="77777777" w:rsidR="00AA326F" w:rsidRPr="002C3786" w:rsidRDefault="00AA326F" w:rsidP="00035319">
            <w:pPr>
              <w:pStyle w:val="GSATableText"/>
              <w:keepNext/>
              <w:keepLines/>
            </w:pPr>
            <w:r w:rsidRPr="002C3786">
              <w:t>Responsible Role:</w:t>
            </w:r>
            <w:r>
              <w:t xml:space="preserve"> </w:t>
            </w:r>
          </w:p>
        </w:tc>
      </w:tr>
      <w:tr w:rsidR="00AA326F" w:rsidRPr="00D00D47" w14:paraId="3CF8917E" w14:textId="77777777" w:rsidTr="001C310B">
        <w:trPr>
          <w:trHeight w:val="288"/>
        </w:trPr>
        <w:tc>
          <w:tcPr>
            <w:tcW w:w="5000" w:type="pct"/>
            <w:gridSpan w:val="2"/>
            <w:tcMar>
              <w:top w:w="43" w:type="dxa"/>
              <w:bottom w:w="43" w:type="dxa"/>
            </w:tcMar>
          </w:tcPr>
          <w:p w14:paraId="58833797" w14:textId="77777777" w:rsidR="00AA326F" w:rsidRPr="00D00D47" w:rsidRDefault="00070979" w:rsidP="0086345A">
            <w:pPr>
              <w:pStyle w:val="GSATableText"/>
            </w:pPr>
            <w:r w:rsidRPr="00A45917">
              <w:t xml:space="preserve">Parameter CA-3(c): </w:t>
            </w:r>
          </w:p>
        </w:tc>
      </w:tr>
      <w:tr w:rsidR="00AA326F" w:rsidRPr="002C3786" w14:paraId="295B5D7B" w14:textId="77777777" w:rsidTr="001C310B">
        <w:trPr>
          <w:trHeight w:val="288"/>
        </w:trPr>
        <w:tc>
          <w:tcPr>
            <w:tcW w:w="5000" w:type="pct"/>
            <w:gridSpan w:val="2"/>
            <w:tcMar>
              <w:top w:w="43" w:type="dxa"/>
              <w:bottom w:w="43" w:type="dxa"/>
            </w:tcMar>
            <w:vAlign w:val="bottom"/>
          </w:tcPr>
          <w:p w14:paraId="26F26F5C" w14:textId="77777777" w:rsidR="00AA326F" w:rsidRPr="002C3786" w:rsidRDefault="00AA326F" w:rsidP="00DA4990">
            <w:pPr>
              <w:pStyle w:val="GSATableText"/>
            </w:pPr>
            <w:r w:rsidRPr="002C3786">
              <w:t>Implementation Status (check all that apply):</w:t>
            </w:r>
          </w:p>
          <w:p w14:paraId="3DA6D511" w14:textId="77777777" w:rsidR="00AA326F" w:rsidRPr="002C3786" w:rsidRDefault="00CB38BB" w:rsidP="00DA4990">
            <w:pPr>
              <w:pStyle w:val="GSATableText"/>
            </w:pPr>
            <w:sdt>
              <w:sdtPr>
                <w:id w:val="177528104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Implemented</w:t>
            </w:r>
          </w:p>
          <w:p w14:paraId="4448D34E" w14:textId="77777777" w:rsidR="00AA326F" w:rsidRPr="002C3786" w:rsidRDefault="00CB38BB" w:rsidP="00DA4990">
            <w:pPr>
              <w:pStyle w:val="GSATableText"/>
            </w:pPr>
            <w:sdt>
              <w:sdtPr>
                <w:id w:val="147949875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Partially implemented</w:t>
            </w:r>
          </w:p>
          <w:p w14:paraId="38DF20EB" w14:textId="77777777" w:rsidR="00AA326F" w:rsidRPr="002C3786" w:rsidRDefault="00CB38BB" w:rsidP="00DA4990">
            <w:pPr>
              <w:pStyle w:val="GSATableText"/>
            </w:pPr>
            <w:sdt>
              <w:sdtPr>
                <w:id w:val="-1446150584"/>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Planned</w:t>
            </w:r>
          </w:p>
          <w:p w14:paraId="62FE9915" w14:textId="77777777" w:rsidR="00AA326F" w:rsidRPr="002C3786" w:rsidRDefault="00CB38BB" w:rsidP="00DA4990">
            <w:pPr>
              <w:pStyle w:val="GSATableText"/>
            </w:pPr>
            <w:sdt>
              <w:sdtPr>
                <w:id w:val="-461348558"/>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Alternative implementation</w:t>
            </w:r>
          </w:p>
          <w:p w14:paraId="5C439FEE" w14:textId="77777777" w:rsidR="00AA326F" w:rsidRPr="002C3786" w:rsidRDefault="00CB38BB" w:rsidP="00DA4990">
            <w:pPr>
              <w:pStyle w:val="GSATableText"/>
            </w:pPr>
            <w:sdt>
              <w:sdtPr>
                <w:id w:val="7047949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Not applicable</w:t>
            </w:r>
          </w:p>
        </w:tc>
      </w:tr>
      <w:tr w:rsidR="00AA326F" w:rsidRPr="002C3786" w14:paraId="373949FF" w14:textId="77777777" w:rsidTr="001C310B">
        <w:trPr>
          <w:trHeight w:val="288"/>
        </w:trPr>
        <w:tc>
          <w:tcPr>
            <w:tcW w:w="5000" w:type="pct"/>
            <w:gridSpan w:val="2"/>
            <w:tcMar>
              <w:top w:w="43" w:type="dxa"/>
              <w:bottom w:w="43" w:type="dxa"/>
            </w:tcMar>
            <w:vAlign w:val="bottom"/>
          </w:tcPr>
          <w:p w14:paraId="311E005E" w14:textId="77777777" w:rsidR="00AA326F" w:rsidRPr="002C3786" w:rsidRDefault="00AA326F" w:rsidP="00DA4990">
            <w:pPr>
              <w:pStyle w:val="GSATableText"/>
            </w:pPr>
            <w:r w:rsidRPr="002C3786">
              <w:t>Control Origination (check all that apply):</w:t>
            </w:r>
          </w:p>
          <w:p w14:paraId="6700D0F7" w14:textId="77777777" w:rsidR="00AA326F" w:rsidRPr="002C3786" w:rsidRDefault="00CB38BB" w:rsidP="00DA4990">
            <w:pPr>
              <w:pStyle w:val="GSATableText"/>
            </w:pPr>
            <w:sdt>
              <w:sdtPr>
                <w:id w:val="-913547339"/>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Corporate</w:t>
            </w:r>
          </w:p>
          <w:p w14:paraId="255D8420" w14:textId="77777777" w:rsidR="00AA326F" w:rsidRPr="002C3786" w:rsidRDefault="00CB38BB" w:rsidP="00DA4990">
            <w:pPr>
              <w:pStyle w:val="GSATableText"/>
            </w:pPr>
            <w:sdt>
              <w:sdtPr>
                <w:id w:val="18525351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System Specific</w:t>
            </w:r>
          </w:p>
          <w:p w14:paraId="0FA284C9" w14:textId="77777777" w:rsidR="00AA326F" w:rsidRPr="002C3786" w:rsidRDefault="00CB38BB" w:rsidP="00DA4990">
            <w:pPr>
              <w:pStyle w:val="GSATableText"/>
            </w:pPr>
            <w:sdt>
              <w:sdtPr>
                <w:id w:val="-1974896233"/>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Service Provider Hybrid (Corporate and System Specific)</w:t>
            </w:r>
          </w:p>
          <w:p w14:paraId="68CCDF98" w14:textId="77777777" w:rsidR="00AA326F" w:rsidRPr="002C3786" w:rsidRDefault="00CB38BB" w:rsidP="00DA4990">
            <w:pPr>
              <w:pStyle w:val="GSATableText"/>
            </w:pPr>
            <w:sdt>
              <w:sdtPr>
                <w:id w:val="-508601961"/>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Configured by Customer (Customer System Specific) </w:t>
            </w:r>
          </w:p>
          <w:p w14:paraId="16AABC7D" w14:textId="77777777" w:rsidR="00AA326F" w:rsidRPr="002C3786" w:rsidRDefault="00CB38BB" w:rsidP="00DA4990">
            <w:pPr>
              <w:pStyle w:val="GSATableText"/>
            </w:pPr>
            <w:sdt>
              <w:sdtPr>
                <w:id w:val="1039391127"/>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 xml:space="preserve">Provided by Customer (Customer System Specific) </w:t>
            </w:r>
          </w:p>
          <w:p w14:paraId="2F0DBAF6" w14:textId="77777777" w:rsidR="00AA326F" w:rsidRPr="002C3786" w:rsidRDefault="00CB38BB" w:rsidP="00DA4990">
            <w:pPr>
              <w:pStyle w:val="GSATableText"/>
            </w:pPr>
            <w:sdt>
              <w:sdtPr>
                <w:id w:val="-726611336"/>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AA326F" w:rsidRPr="002C3786">
              <w:t>Shared (Service Provider and Customer Responsibility)</w:t>
            </w:r>
          </w:p>
          <w:p w14:paraId="3CCA4802" w14:textId="24418833" w:rsidR="00AA326F" w:rsidRPr="002C3786" w:rsidRDefault="00CB38BB" w:rsidP="00DA4990">
            <w:pPr>
              <w:pStyle w:val="GSATableText"/>
            </w:pPr>
            <w:sdt>
              <w:sdtPr>
                <w:id w:val="-1112895390"/>
                <w14:checkbox>
                  <w14:checked w14:val="0"/>
                  <w14:checkedState w14:val="2612" w14:font="ＭＳ ゴシック"/>
                  <w14:uncheckedState w14:val="2610" w14:font="ＭＳ ゴシック"/>
                </w14:checkbox>
              </w:sdtPr>
              <w:sdtEndPr/>
              <w:sdtContent>
                <w:r w:rsidR="00AA326F" w:rsidRPr="006A4B9F">
                  <w:rPr>
                    <w:rFonts w:eastAsia="MS Gothic" w:hint="eastAsia"/>
                  </w:rPr>
                  <w:t>☐</w:t>
                </w:r>
              </w:sdtContent>
            </w:sdt>
            <w:r w:rsidR="00AA326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69863015"/>
                <w:showingPlcHdr/>
                <w:text/>
              </w:sdtPr>
              <w:sdtEndPr/>
              <w:sdtContent>
                <w:r w:rsidR="00AA326F" w:rsidRPr="004C65C2">
                  <w:rPr>
                    <w:rStyle w:val="PlaceholderText"/>
                    <w:rFonts w:eastAsiaTheme="majorEastAsia"/>
                  </w:rPr>
                  <w:t>Click here to enter text.</w:t>
                </w:r>
              </w:sdtContent>
            </w:sdt>
            <w:r w:rsidR="00AA326F" w:rsidRPr="00CE1081">
              <w:t xml:space="preserve"> , </w:t>
            </w:r>
            <w:sdt>
              <w:sdtPr>
                <w:alias w:val="Date of FedRAMP Authorization"/>
                <w:tag w:val="dateofauthorization"/>
                <w:id w:val="534088084"/>
                <w:date>
                  <w:dateFormat w:val="M/d/yyyy"/>
                  <w:lid w:val="en-US"/>
                  <w:storeMappedDataAs w:val="dateTime"/>
                  <w:calendar w:val="gregorian"/>
                </w:date>
              </w:sdtPr>
              <w:sdtEndPr/>
              <w:sdtContent>
                <w:r w:rsidR="00CA1512" w:rsidDel="00D81901">
                  <w:t>Date of Authorization</w:t>
                </w:r>
                <w:r w:rsidR="00D81901">
                  <w:t>Date of Authorization</w:t>
                </w:r>
              </w:sdtContent>
            </w:sdt>
            <w:r w:rsidR="00AA326F" w:rsidRPr="002C3786">
              <w:t xml:space="preserve"> </w:t>
            </w:r>
          </w:p>
        </w:tc>
      </w:tr>
    </w:tbl>
    <w:p w14:paraId="2BD88A3D" w14:textId="77777777" w:rsidR="00AA326F" w:rsidRDefault="00AA326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70979" w:rsidRPr="002C3786" w14:paraId="7400F010" w14:textId="77777777" w:rsidTr="001C310B">
        <w:trPr>
          <w:cantSplit/>
          <w:trHeight w:val="288"/>
          <w:tblHeader/>
        </w:trPr>
        <w:tc>
          <w:tcPr>
            <w:tcW w:w="5000" w:type="pct"/>
            <w:gridSpan w:val="2"/>
            <w:shd w:val="clear" w:color="auto" w:fill="DBE5F1" w:themeFill="accent1" w:themeFillTint="33"/>
            <w:vAlign w:val="center"/>
          </w:tcPr>
          <w:p w14:paraId="2D3C0E64" w14:textId="77777777" w:rsidR="00070979" w:rsidRPr="002C3786" w:rsidRDefault="00070979" w:rsidP="00035319">
            <w:pPr>
              <w:pStyle w:val="GSATableHeading"/>
            </w:pPr>
            <w:r w:rsidRPr="00A01F8A">
              <w:t>CA-3 What is the solution and how is it implemented?</w:t>
            </w:r>
          </w:p>
        </w:tc>
      </w:tr>
      <w:tr w:rsidR="00070979" w:rsidRPr="0036708B" w14:paraId="29AA7ABA" w14:textId="77777777" w:rsidTr="001C310B">
        <w:trPr>
          <w:trHeight w:val="288"/>
        </w:trPr>
        <w:tc>
          <w:tcPr>
            <w:tcW w:w="484" w:type="pct"/>
            <w:tcBorders>
              <w:right w:val="nil"/>
            </w:tcBorders>
            <w:shd w:val="clear" w:color="auto" w:fill="DBE5F1" w:themeFill="accent1" w:themeFillTint="33"/>
          </w:tcPr>
          <w:p w14:paraId="63067891" w14:textId="77777777" w:rsidR="00070979" w:rsidRPr="002C3786" w:rsidRDefault="00070979" w:rsidP="00035319">
            <w:pPr>
              <w:pStyle w:val="GSATableHeading"/>
            </w:pPr>
            <w:r w:rsidRPr="002C3786">
              <w:t>Part a</w:t>
            </w:r>
          </w:p>
        </w:tc>
        <w:tc>
          <w:tcPr>
            <w:tcW w:w="4516" w:type="pct"/>
            <w:tcMar>
              <w:top w:w="43" w:type="dxa"/>
              <w:bottom w:w="43" w:type="dxa"/>
            </w:tcMar>
          </w:tcPr>
          <w:p w14:paraId="0A4C3C1A" w14:textId="77777777" w:rsidR="00070979" w:rsidRPr="0036708B" w:rsidRDefault="00003E38" w:rsidP="00035319">
            <w:pPr>
              <w:pStyle w:val="GSATableText"/>
              <w:keepNext/>
              <w:keepLines/>
            </w:pPr>
            <w:r>
              <w:t>See §</w:t>
            </w:r>
            <w:r w:rsidR="00070979" w:rsidRPr="00A01F8A">
              <w:t xml:space="preserve"> </w:t>
            </w:r>
            <w:r>
              <w:fldChar w:fldCharType="begin"/>
            </w:r>
            <w:r>
              <w:instrText xml:space="preserve"> REF _Ref443636902 \r \h </w:instrText>
            </w:r>
            <w:r>
              <w:fldChar w:fldCharType="separate"/>
            </w:r>
            <w:r w:rsidR="007E7240">
              <w:t>11</w:t>
            </w:r>
            <w:r>
              <w:fldChar w:fldCharType="end"/>
            </w:r>
            <w:r>
              <w:t xml:space="preserve"> </w:t>
            </w:r>
            <w:r w:rsidR="00070979" w:rsidRPr="00A01F8A">
              <w:t xml:space="preserve">for information about implementation.  </w:t>
            </w:r>
          </w:p>
        </w:tc>
      </w:tr>
      <w:tr w:rsidR="00070979" w:rsidRPr="0036708B" w14:paraId="439CBF37" w14:textId="77777777" w:rsidTr="001C310B">
        <w:trPr>
          <w:trHeight w:val="288"/>
        </w:trPr>
        <w:tc>
          <w:tcPr>
            <w:tcW w:w="484" w:type="pct"/>
            <w:tcBorders>
              <w:right w:val="nil"/>
            </w:tcBorders>
            <w:shd w:val="clear" w:color="auto" w:fill="DBE5F1" w:themeFill="accent1" w:themeFillTint="33"/>
          </w:tcPr>
          <w:p w14:paraId="0C32FDC7" w14:textId="77777777" w:rsidR="00070979" w:rsidRPr="002C3786" w:rsidRDefault="00070979" w:rsidP="00E03A24">
            <w:pPr>
              <w:pStyle w:val="GSATableHeading"/>
            </w:pPr>
            <w:r w:rsidRPr="002C3786">
              <w:t>Part b</w:t>
            </w:r>
          </w:p>
        </w:tc>
        <w:tc>
          <w:tcPr>
            <w:tcW w:w="4516" w:type="pct"/>
            <w:tcMar>
              <w:top w:w="43" w:type="dxa"/>
              <w:bottom w:w="43" w:type="dxa"/>
            </w:tcMar>
          </w:tcPr>
          <w:p w14:paraId="1B3E645B" w14:textId="77777777" w:rsidR="00070979" w:rsidRPr="0036708B" w:rsidRDefault="00070979" w:rsidP="00003E38">
            <w:pPr>
              <w:pStyle w:val="GSATableText"/>
            </w:pPr>
            <w:r w:rsidRPr="00A01F8A">
              <w:t xml:space="preserve">See </w:t>
            </w:r>
            <w:r w:rsidR="00003E38">
              <w:fldChar w:fldCharType="begin"/>
            </w:r>
            <w:r w:rsidR="00003E38">
              <w:instrText xml:space="preserve"> REF _Ref443637111 \h </w:instrText>
            </w:r>
            <w:r w:rsidR="00003E38">
              <w:fldChar w:fldCharType="separate"/>
            </w:r>
            <w:r w:rsidR="007E7240">
              <w:t xml:space="preserve">Table </w:t>
            </w:r>
            <w:r w:rsidR="007E7240">
              <w:rPr>
                <w:noProof/>
              </w:rPr>
              <w:t>13</w:t>
            </w:r>
            <w:r w:rsidR="007E7240">
              <w:noBreakHyphen/>
            </w:r>
            <w:r w:rsidR="007E7240">
              <w:rPr>
                <w:noProof/>
              </w:rPr>
              <w:t>2</w:t>
            </w:r>
            <w:r w:rsidR="007E7240">
              <w:t xml:space="preserve"> </w:t>
            </w:r>
            <w:r w:rsidR="007E7240" w:rsidRPr="00621EE9">
              <w:t>Control Origination and Definitions</w:t>
            </w:r>
            <w:r w:rsidR="00003E38">
              <w:fldChar w:fldCharType="end"/>
            </w:r>
            <w:r w:rsidR="00003E38">
              <w:t xml:space="preserve"> </w:t>
            </w:r>
            <w:r w:rsidRPr="00A01F8A">
              <w:t xml:space="preserve">and </w:t>
            </w:r>
            <w:r w:rsidR="00003E38">
              <w:fldChar w:fldCharType="begin"/>
            </w:r>
            <w:r w:rsidR="00003E38">
              <w:instrText xml:space="preserve"> REF _Ref437345183 \h </w:instrText>
            </w:r>
            <w:r w:rsidR="00003E38">
              <w:fldChar w:fldCharType="separate"/>
            </w:r>
            <w:r w:rsidR="007E7240">
              <w:t xml:space="preserve">Table </w:t>
            </w:r>
            <w:r w:rsidR="007E7240">
              <w:rPr>
                <w:noProof/>
              </w:rPr>
              <w:t>11</w:t>
            </w:r>
            <w:r w:rsidR="007E7240">
              <w:noBreakHyphen/>
            </w:r>
            <w:r w:rsidR="007E7240">
              <w:rPr>
                <w:noProof/>
              </w:rPr>
              <w:t>1</w:t>
            </w:r>
            <w:r w:rsidR="007E7240">
              <w:t xml:space="preserve"> </w:t>
            </w:r>
            <w:r w:rsidR="007E7240" w:rsidRPr="005564A6">
              <w:t>System Interconnections</w:t>
            </w:r>
            <w:r w:rsidR="00003E38">
              <w:fldChar w:fldCharType="end"/>
            </w:r>
            <w:r w:rsidR="00003E38">
              <w:t xml:space="preserve"> </w:t>
            </w:r>
            <w:r w:rsidRPr="00A01F8A">
              <w:t>for information about implementation.</w:t>
            </w:r>
            <w:r>
              <w:t xml:space="preserve">  </w:t>
            </w:r>
          </w:p>
        </w:tc>
      </w:tr>
      <w:tr w:rsidR="00070979" w:rsidRPr="0036708B" w14:paraId="16A91051" w14:textId="77777777" w:rsidTr="001C310B">
        <w:trPr>
          <w:trHeight w:val="288"/>
        </w:trPr>
        <w:tc>
          <w:tcPr>
            <w:tcW w:w="484" w:type="pct"/>
            <w:tcBorders>
              <w:right w:val="nil"/>
            </w:tcBorders>
            <w:shd w:val="clear" w:color="auto" w:fill="DBE5F1" w:themeFill="accent1" w:themeFillTint="33"/>
          </w:tcPr>
          <w:p w14:paraId="6F6077BF" w14:textId="77777777" w:rsidR="00070979" w:rsidRPr="002C3786" w:rsidRDefault="00070979" w:rsidP="00E03A24">
            <w:pPr>
              <w:pStyle w:val="GSATableHeading"/>
            </w:pPr>
            <w:r w:rsidRPr="002C3786">
              <w:t xml:space="preserve">Part </w:t>
            </w:r>
            <w:r>
              <w:t>c</w:t>
            </w:r>
          </w:p>
        </w:tc>
        <w:tc>
          <w:tcPr>
            <w:tcW w:w="4516" w:type="pct"/>
            <w:tcMar>
              <w:top w:w="43" w:type="dxa"/>
              <w:bottom w:w="43" w:type="dxa"/>
            </w:tcMar>
          </w:tcPr>
          <w:p w14:paraId="62DEC143" w14:textId="77777777" w:rsidR="00070979" w:rsidRPr="0036708B" w:rsidRDefault="00070979" w:rsidP="00DA4990">
            <w:pPr>
              <w:pStyle w:val="GSATableText"/>
            </w:pPr>
          </w:p>
        </w:tc>
      </w:tr>
    </w:tbl>
    <w:p w14:paraId="6EE3B942" w14:textId="77777777" w:rsidR="00852E4E" w:rsidRDefault="00852E4E" w:rsidP="00DA4990"/>
    <w:p w14:paraId="3146FDE8" w14:textId="77777777" w:rsidR="000D1972" w:rsidRDefault="00105627" w:rsidP="005972CC">
      <w:pPr>
        <w:pStyle w:val="Heading3"/>
      </w:pPr>
      <w:bookmarkStart w:id="936" w:name="_Toc149090429"/>
      <w:bookmarkStart w:id="937" w:name="_Toc383429595"/>
      <w:bookmarkStart w:id="938" w:name="_Toc383433271"/>
      <w:bookmarkStart w:id="939" w:name="_Toc383444503"/>
      <w:bookmarkStart w:id="940" w:name="_Toc385594143"/>
      <w:bookmarkStart w:id="941" w:name="_Toc385594535"/>
      <w:bookmarkStart w:id="942" w:name="_Toc385594923"/>
      <w:bookmarkStart w:id="943" w:name="_Toc388620774"/>
      <w:bookmarkStart w:id="944" w:name="_Toc449543344"/>
      <w:bookmarkStart w:id="945" w:name="_Toc464803555"/>
      <w:r w:rsidRPr="002C3786">
        <w:t>CA-5</w:t>
      </w:r>
      <w:r>
        <w:t xml:space="preserve"> </w:t>
      </w:r>
      <w:r w:rsidR="00E236FE" w:rsidRPr="002C3786">
        <w:t xml:space="preserve">Plan of Action and Milestones </w:t>
      </w:r>
      <w:bookmarkEnd w:id="936"/>
      <w:bookmarkEnd w:id="937"/>
      <w:bookmarkEnd w:id="938"/>
      <w:bookmarkEnd w:id="939"/>
      <w:bookmarkEnd w:id="940"/>
      <w:bookmarkEnd w:id="941"/>
      <w:bookmarkEnd w:id="942"/>
      <w:bookmarkEnd w:id="943"/>
      <w:r w:rsidR="008438AC">
        <w:t>(L) (M) (H)</w:t>
      </w:r>
      <w:bookmarkEnd w:id="944"/>
      <w:bookmarkEnd w:id="945"/>
      <w:r w:rsidR="00E236FE" w:rsidRPr="002C3786">
        <w:t xml:space="preserve"> </w:t>
      </w:r>
    </w:p>
    <w:p w14:paraId="0B877A89" w14:textId="77777777" w:rsidR="00E236FE" w:rsidRPr="002C3786" w:rsidRDefault="00E236FE" w:rsidP="0035341B">
      <w:pPr>
        <w:keepNext/>
        <w:widowControl/>
      </w:pPr>
      <w:r w:rsidRPr="002C3786">
        <w:t>The organization:</w:t>
      </w:r>
    </w:p>
    <w:p w14:paraId="677497A9" w14:textId="77777777" w:rsidR="000D1972" w:rsidRDefault="00AE3199" w:rsidP="00914FE7">
      <w:pPr>
        <w:pStyle w:val="GSAListParagraphalpha"/>
        <w:numPr>
          <w:ilvl w:val="0"/>
          <w:numId w:val="83"/>
        </w:numPr>
      </w:pPr>
      <w:r w:rsidRPr="00AE3199">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7EEB0994" w14:textId="77777777" w:rsidR="000D1972" w:rsidRDefault="00AE3199" w:rsidP="00914FE7">
      <w:pPr>
        <w:pStyle w:val="GSAListParagraphalpha"/>
        <w:numPr>
          <w:ilvl w:val="0"/>
          <w:numId w:val="83"/>
        </w:numPr>
      </w:pPr>
      <w:r w:rsidRPr="00AE3199">
        <w:t>Updates existing plan of action and milestones [</w:t>
      </w:r>
      <w:r w:rsidR="00895AF9">
        <w:rPr>
          <w:rStyle w:val="GSAItalicEmphasisChar"/>
        </w:rPr>
        <w:t>FedRAMP</w:t>
      </w:r>
      <w:r w:rsidR="0010717C" w:rsidRPr="00D62A31">
        <w:rPr>
          <w:rStyle w:val="GSAItalicEmphasisChar"/>
        </w:rPr>
        <w:t xml:space="preserve"> Assignment</w:t>
      </w:r>
      <w:r w:rsidRPr="00D62A31">
        <w:rPr>
          <w:rStyle w:val="GSAItalicEmphasisChar"/>
        </w:rPr>
        <w:t>: at least monthly</w:t>
      </w:r>
      <w:r w:rsidRPr="00AE3199">
        <w:t>] based on the findings from security controls assessments, security impact analyses, and continuous monitoring activities.</w:t>
      </w:r>
    </w:p>
    <w:p w14:paraId="19DB7525" w14:textId="77777777" w:rsidR="00AE5E4D" w:rsidRDefault="00DC054A" w:rsidP="00003E38">
      <w:pPr>
        <w:pStyle w:val="GSAGuidance"/>
        <w:keepNext/>
        <w:rPr>
          <w:rStyle w:val="GSAGuidanceBoldChar"/>
        </w:rPr>
      </w:pPr>
      <w:r w:rsidRPr="00AE5E4D">
        <w:rPr>
          <w:rStyle w:val="GSAGuidanceBoldChar"/>
        </w:rPr>
        <w:t xml:space="preserve">CA-5 Additional </w:t>
      </w:r>
      <w:r w:rsidR="00895AF9">
        <w:rPr>
          <w:rStyle w:val="GSAGuidanceBoldChar"/>
        </w:rPr>
        <w:t>FedRAMP</w:t>
      </w:r>
      <w:r w:rsidRPr="00AE5E4D">
        <w:rPr>
          <w:rStyle w:val="GSAGuidanceBoldChar"/>
        </w:rPr>
        <w:t xml:space="preserve"> Requirements and Guidance: </w:t>
      </w:r>
    </w:p>
    <w:p w14:paraId="1329C205" w14:textId="77777777" w:rsidR="000D1972" w:rsidRPr="00AE5E4D" w:rsidRDefault="00AE3199" w:rsidP="00DA4990">
      <w:pPr>
        <w:pStyle w:val="GSAGuidance"/>
      </w:pPr>
      <w:r w:rsidRPr="00AE5E4D">
        <w:rPr>
          <w:rStyle w:val="GSAGuidanceBoldChar"/>
        </w:rPr>
        <w:t>Requirement</w:t>
      </w:r>
      <w:r w:rsidRPr="00AE5E4D">
        <w:t>:</w:t>
      </w:r>
      <w:r w:rsidR="00DC054A" w:rsidRPr="00AE5E4D">
        <w:t xml:space="preserve"> </w:t>
      </w:r>
      <w:r w:rsidR="00B2603F" w:rsidRPr="00B2603F">
        <w:t xml:space="preserve">Plan Of Action &amp; Milestones </w:t>
      </w:r>
      <w:r w:rsidR="00B2603F">
        <w:t>(</w:t>
      </w:r>
      <w:r w:rsidR="00DC054A" w:rsidRPr="00AE5E4D">
        <w:t>POA&amp;M</w:t>
      </w:r>
      <w:r w:rsidR="00B2603F">
        <w:t>)</w:t>
      </w:r>
      <w:r w:rsidR="00DC054A" w:rsidRPr="00AE5E4D">
        <w:t>s must be provided at l</w:t>
      </w:r>
      <w:r w:rsidR="00B2415D" w:rsidRPr="00AE5E4D">
        <w:t>e</w:t>
      </w:r>
      <w:r w:rsidR="00DC054A" w:rsidRPr="00AE5E4D">
        <w:t>ast monthly.</w:t>
      </w:r>
    </w:p>
    <w:p w14:paraId="4404E86C" w14:textId="77777777" w:rsidR="00D20804" w:rsidRDefault="00D2080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461918E3" w14:textId="77777777" w:rsidTr="001C310B">
        <w:trPr>
          <w:cantSplit/>
          <w:trHeight w:val="288"/>
          <w:tblHeader/>
        </w:trPr>
        <w:tc>
          <w:tcPr>
            <w:tcW w:w="811" w:type="pct"/>
            <w:shd w:val="clear" w:color="auto" w:fill="DBE5F1" w:themeFill="accent1" w:themeFillTint="33"/>
            <w:tcMar>
              <w:top w:w="43" w:type="dxa"/>
              <w:bottom w:w="43" w:type="dxa"/>
            </w:tcMar>
          </w:tcPr>
          <w:p w14:paraId="0B555054" w14:textId="77777777" w:rsidR="004E43BB" w:rsidRPr="002C3786" w:rsidRDefault="00105627" w:rsidP="00E13D7E">
            <w:pPr>
              <w:pStyle w:val="GSATableHeading"/>
            </w:pPr>
            <w:r w:rsidRPr="00B47680">
              <w:t>CA-5</w:t>
            </w:r>
          </w:p>
        </w:tc>
        <w:tc>
          <w:tcPr>
            <w:tcW w:w="4189" w:type="pct"/>
            <w:shd w:val="clear" w:color="auto" w:fill="DBE5F1" w:themeFill="accent1" w:themeFillTint="33"/>
          </w:tcPr>
          <w:p w14:paraId="62F758DE" w14:textId="77777777" w:rsidR="004E43BB" w:rsidRPr="002C3786" w:rsidRDefault="004E43BB" w:rsidP="00E13D7E">
            <w:pPr>
              <w:pStyle w:val="GSATableHeading"/>
            </w:pPr>
            <w:r w:rsidRPr="002C3786">
              <w:t>Control Summary Information</w:t>
            </w:r>
          </w:p>
        </w:tc>
      </w:tr>
      <w:tr w:rsidR="004E43BB" w:rsidRPr="002C3786" w14:paraId="6631BA84" w14:textId="77777777" w:rsidTr="001C310B">
        <w:trPr>
          <w:trHeight w:val="288"/>
        </w:trPr>
        <w:tc>
          <w:tcPr>
            <w:tcW w:w="5000" w:type="pct"/>
            <w:gridSpan w:val="2"/>
            <w:tcMar>
              <w:top w:w="43" w:type="dxa"/>
              <w:bottom w:w="43" w:type="dxa"/>
            </w:tcMar>
          </w:tcPr>
          <w:p w14:paraId="4BDC86F1" w14:textId="77777777" w:rsidR="004E43BB" w:rsidRPr="002C3786" w:rsidRDefault="004E43BB" w:rsidP="00E13D7E">
            <w:pPr>
              <w:pStyle w:val="GSATableText"/>
              <w:keepNext/>
              <w:keepLines/>
            </w:pPr>
            <w:r w:rsidRPr="002C3786">
              <w:t>Responsible Role:</w:t>
            </w:r>
            <w:r>
              <w:t xml:space="preserve"> </w:t>
            </w:r>
          </w:p>
        </w:tc>
      </w:tr>
      <w:tr w:rsidR="004E43BB" w:rsidRPr="00D00D47" w14:paraId="0D16E18F" w14:textId="77777777" w:rsidTr="001C310B">
        <w:trPr>
          <w:trHeight w:val="288"/>
        </w:trPr>
        <w:tc>
          <w:tcPr>
            <w:tcW w:w="5000" w:type="pct"/>
            <w:gridSpan w:val="2"/>
            <w:tcMar>
              <w:top w:w="43" w:type="dxa"/>
              <w:bottom w:w="43" w:type="dxa"/>
            </w:tcMar>
          </w:tcPr>
          <w:p w14:paraId="1CCD5A88" w14:textId="77777777" w:rsidR="004E43BB" w:rsidRPr="00D00D47" w:rsidRDefault="00105627" w:rsidP="0086345A">
            <w:pPr>
              <w:pStyle w:val="GSATableText"/>
            </w:pPr>
            <w:r w:rsidRPr="00B47680">
              <w:t>Parameter CA-5(b):</w:t>
            </w:r>
            <w:r w:rsidR="004E43BB">
              <w:t xml:space="preserve"> </w:t>
            </w:r>
          </w:p>
        </w:tc>
      </w:tr>
      <w:tr w:rsidR="004E43BB" w:rsidRPr="002C3786" w14:paraId="67411E9C" w14:textId="77777777" w:rsidTr="001C310B">
        <w:trPr>
          <w:trHeight w:val="288"/>
        </w:trPr>
        <w:tc>
          <w:tcPr>
            <w:tcW w:w="5000" w:type="pct"/>
            <w:gridSpan w:val="2"/>
            <w:tcMar>
              <w:top w:w="43" w:type="dxa"/>
              <w:bottom w:w="43" w:type="dxa"/>
            </w:tcMar>
            <w:vAlign w:val="bottom"/>
          </w:tcPr>
          <w:p w14:paraId="41D7EFBC" w14:textId="77777777" w:rsidR="004E43BB" w:rsidRPr="002C3786" w:rsidRDefault="004E43BB" w:rsidP="00DA4990">
            <w:pPr>
              <w:pStyle w:val="GSATableText"/>
            </w:pPr>
            <w:r w:rsidRPr="002C3786">
              <w:t>Implementation Status (check all that apply):</w:t>
            </w:r>
          </w:p>
          <w:p w14:paraId="1414CF66" w14:textId="77777777" w:rsidR="004E43BB" w:rsidRPr="002C3786" w:rsidRDefault="00CB38BB" w:rsidP="00DA4990">
            <w:pPr>
              <w:pStyle w:val="GSATableText"/>
            </w:pPr>
            <w:sdt>
              <w:sdtPr>
                <w:id w:val="-2902951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7D653632" w14:textId="77777777" w:rsidR="004E43BB" w:rsidRPr="002C3786" w:rsidRDefault="00CB38BB" w:rsidP="00DA4990">
            <w:pPr>
              <w:pStyle w:val="GSATableText"/>
            </w:pPr>
            <w:sdt>
              <w:sdtPr>
                <w:id w:val="159735856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2EDD1A92" w14:textId="77777777" w:rsidR="004E43BB" w:rsidRPr="002C3786" w:rsidRDefault="00CB38BB" w:rsidP="00DA4990">
            <w:pPr>
              <w:pStyle w:val="GSATableText"/>
            </w:pPr>
            <w:sdt>
              <w:sdtPr>
                <w:id w:val="-41863276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735116FF" w14:textId="77777777" w:rsidR="004E43BB" w:rsidRPr="002C3786" w:rsidRDefault="00CB38BB" w:rsidP="00DA4990">
            <w:pPr>
              <w:pStyle w:val="GSATableText"/>
            </w:pPr>
            <w:sdt>
              <w:sdtPr>
                <w:id w:val="-123684824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08EC2B2D" w14:textId="77777777" w:rsidR="004E43BB" w:rsidRPr="002C3786" w:rsidRDefault="00CB38BB" w:rsidP="00DA4990">
            <w:pPr>
              <w:pStyle w:val="GSATableText"/>
            </w:pPr>
            <w:sdt>
              <w:sdtPr>
                <w:id w:val="-94169242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532CCB2E" w14:textId="77777777" w:rsidTr="001C310B">
        <w:trPr>
          <w:trHeight w:val="288"/>
        </w:trPr>
        <w:tc>
          <w:tcPr>
            <w:tcW w:w="5000" w:type="pct"/>
            <w:gridSpan w:val="2"/>
            <w:tcMar>
              <w:top w:w="43" w:type="dxa"/>
              <w:bottom w:w="43" w:type="dxa"/>
            </w:tcMar>
            <w:vAlign w:val="bottom"/>
          </w:tcPr>
          <w:p w14:paraId="48402887" w14:textId="77777777" w:rsidR="004E43BB" w:rsidRPr="002C3786" w:rsidRDefault="004E43BB" w:rsidP="00DA4990">
            <w:pPr>
              <w:pStyle w:val="GSATableText"/>
            </w:pPr>
            <w:r w:rsidRPr="002C3786">
              <w:t>Control Origination (check all that apply):</w:t>
            </w:r>
          </w:p>
          <w:p w14:paraId="605FA56C" w14:textId="77777777" w:rsidR="004E43BB" w:rsidRPr="002C3786" w:rsidRDefault="00CB38BB" w:rsidP="00DA4990">
            <w:pPr>
              <w:pStyle w:val="GSATableText"/>
            </w:pPr>
            <w:sdt>
              <w:sdtPr>
                <w:id w:val="-184007274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505A0D08" w14:textId="77777777" w:rsidR="004E43BB" w:rsidRPr="002C3786" w:rsidRDefault="00CB38BB" w:rsidP="00DA4990">
            <w:pPr>
              <w:pStyle w:val="GSATableText"/>
            </w:pPr>
            <w:sdt>
              <w:sdtPr>
                <w:id w:val="-76838669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29B2BBDB" w14:textId="77777777" w:rsidR="004E43BB" w:rsidRPr="002C3786" w:rsidRDefault="00CB38BB" w:rsidP="00DA4990">
            <w:pPr>
              <w:pStyle w:val="GSATableText"/>
            </w:pPr>
            <w:sdt>
              <w:sdtPr>
                <w:id w:val="67461597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48DD9321" w14:textId="77777777" w:rsidR="004E43BB" w:rsidRPr="002C3786" w:rsidRDefault="00CB38BB" w:rsidP="00DA4990">
            <w:pPr>
              <w:pStyle w:val="GSATableText"/>
            </w:pPr>
            <w:sdt>
              <w:sdtPr>
                <w:id w:val="32094167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77623945" w14:textId="77777777" w:rsidR="004E43BB" w:rsidRPr="002C3786" w:rsidRDefault="00CB38BB" w:rsidP="00DA4990">
            <w:pPr>
              <w:pStyle w:val="GSATableText"/>
            </w:pPr>
            <w:sdt>
              <w:sdtPr>
                <w:id w:val="-151815264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0E3BF592" w14:textId="77777777" w:rsidR="004E43BB" w:rsidRPr="002C3786" w:rsidRDefault="00CB38BB" w:rsidP="00DA4990">
            <w:pPr>
              <w:pStyle w:val="GSATableText"/>
            </w:pPr>
            <w:sdt>
              <w:sdtPr>
                <w:id w:val="-46242706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2D488BED" w14:textId="55694423" w:rsidR="004E43BB" w:rsidRPr="002C3786" w:rsidRDefault="00CB38BB" w:rsidP="00DA4990">
            <w:pPr>
              <w:pStyle w:val="GSATableText"/>
            </w:pPr>
            <w:sdt>
              <w:sdtPr>
                <w:id w:val="-117210002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23001557"/>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565247260"/>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787B7382"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05627" w:rsidRPr="002C3786" w14:paraId="4ED2CC3B" w14:textId="77777777" w:rsidTr="001C310B">
        <w:trPr>
          <w:cantSplit/>
          <w:trHeight w:val="288"/>
          <w:tblHeader/>
        </w:trPr>
        <w:tc>
          <w:tcPr>
            <w:tcW w:w="5000" w:type="pct"/>
            <w:gridSpan w:val="2"/>
            <w:shd w:val="clear" w:color="auto" w:fill="DBE5F1" w:themeFill="accent1" w:themeFillTint="33"/>
            <w:vAlign w:val="center"/>
          </w:tcPr>
          <w:p w14:paraId="330B2D3A" w14:textId="77777777" w:rsidR="00105627" w:rsidRPr="002C3786" w:rsidRDefault="00BE137C" w:rsidP="00E13D7E">
            <w:pPr>
              <w:pStyle w:val="GSATableHeading"/>
            </w:pPr>
            <w:r w:rsidRPr="00B47680">
              <w:t>CA-5</w:t>
            </w:r>
            <w:r>
              <w:t xml:space="preserve"> </w:t>
            </w:r>
            <w:r w:rsidR="00105627" w:rsidRPr="002C3786">
              <w:t>What is the solution and how is it implemented?</w:t>
            </w:r>
          </w:p>
        </w:tc>
      </w:tr>
      <w:tr w:rsidR="00105627" w:rsidRPr="0036708B" w14:paraId="5531B713" w14:textId="77777777" w:rsidTr="001C310B">
        <w:trPr>
          <w:trHeight w:val="288"/>
        </w:trPr>
        <w:tc>
          <w:tcPr>
            <w:tcW w:w="484" w:type="pct"/>
            <w:tcBorders>
              <w:right w:val="nil"/>
            </w:tcBorders>
            <w:shd w:val="clear" w:color="auto" w:fill="DBE5F1" w:themeFill="accent1" w:themeFillTint="33"/>
          </w:tcPr>
          <w:p w14:paraId="07F1DC30" w14:textId="77777777" w:rsidR="00105627" w:rsidRPr="002C3786" w:rsidRDefault="00105627" w:rsidP="00E13D7E">
            <w:pPr>
              <w:pStyle w:val="GSATableHeading"/>
            </w:pPr>
            <w:r w:rsidRPr="002C3786">
              <w:t>Part a</w:t>
            </w:r>
          </w:p>
        </w:tc>
        <w:tc>
          <w:tcPr>
            <w:tcW w:w="4516" w:type="pct"/>
            <w:tcMar>
              <w:top w:w="43" w:type="dxa"/>
              <w:bottom w:w="43" w:type="dxa"/>
            </w:tcMar>
          </w:tcPr>
          <w:p w14:paraId="6498CE5D" w14:textId="77777777" w:rsidR="00105627" w:rsidRPr="0036708B" w:rsidRDefault="00105627" w:rsidP="00E13D7E">
            <w:pPr>
              <w:pStyle w:val="GSATableText"/>
              <w:keepNext/>
              <w:keepLines/>
            </w:pPr>
          </w:p>
        </w:tc>
      </w:tr>
      <w:tr w:rsidR="00105627" w:rsidRPr="0036708B" w14:paraId="5E086957" w14:textId="77777777" w:rsidTr="001C310B">
        <w:trPr>
          <w:trHeight w:val="288"/>
        </w:trPr>
        <w:tc>
          <w:tcPr>
            <w:tcW w:w="484" w:type="pct"/>
            <w:tcBorders>
              <w:right w:val="nil"/>
            </w:tcBorders>
            <w:shd w:val="clear" w:color="auto" w:fill="DBE5F1" w:themeFill="accent1" w:themeFillTint="33"/>
          </w:tcPr>
          <w:p w14:paraId="6F494651" w14:textId="77777777" w:rsidR="00105627" w:rsidRPr="002C3786" w:rsidRDefault="00105627" w:rsidP="00E03A24">
            <w:pPr>
              <w:pStyle w:val="GSATableHeading"/>
            </w:pPr>
            <w:r w:rsidRPr="002C3786">
              <w:t>Part b</w:t>
            </w:r>
          </w:p>
        </w:tc>
        <w:tc>
          <w:tcPr>
            <w:tcW w:w="4516" w:type="pct"/>
            <w:tcMar>
              <w:top w:w="43" w:type="dxa"/>
              <w:bottom w:w="43" w:type="dxa"/>
            </w:tcMar>
          </w:tcPr>
          <w:p w14:paraId="691B7946" w14:textId="77777777" w:rsidR="00105627" w:rsidRPr="0036708B" w:rsidRDefault="00105627" w:rsidP="00DA4990">
            <w:pPr>
              <w:pStyle w:val="GSATableText"/>
            </w:pPr>
          </w:p>
        </w:tc>
      </w:tr>
    </w:tbl>
    <w:p w14:paraId="03BE1290" w14:textId="77777777" w:rsidR="000D1972" w:rsidRDefault="000D1972" w:rsidP="00DA4990"/>
    <w:p w14:paraId="2DDADDA1" w14:textId="77777777" w:rsidR="000D1972" w:rsidRDefault="00105627" w:rsidP="005972CC">
      <w:pPr>
        <w:pStyle w:val="Heading3"/>
      </w:pPr>
      <w:bookmarkStart w:id="946" w:name="_Toc149090430"/>
      <w:bookmarkStart w:id="947" w:name="_Toc383429596"/>
      <w:bookmarkStart w:id="948" w:name="_Toc383433272"/>
      <w:bookmarkStart w:id="949" w:name="_Toc383444504"/>
      <w:bookmarkStart w:id="950" w:name="_Toc385594144"/>
      <w:bookmarkStart w:id="951" w:name="_Toc385594536"/>
      <w:bookmarkStart w:id="952" w:name="_Toc385594924"/>
      <w:bookmarkStart w:id="953" w:name="_Toc388620775"/>
      <w:bookmarkStart w:id="954" w:name="_Toc449543345"/>
      <w:bookmarkStart w:id="955" w:name="_Toc464803556"/>
      <w:r w:rsidRPr="002C3786">
        <w:t>CA-6</w:t>
      </w:r>
      <w:r>
        <w:t xml:space="preserve"> </w:t>
      </w:r>
      <w:r w:rsidR="00E236FE" w:rsidRPr="002C3786">
        <w:t xml:space="preserve">Security Authorization </w:t>
      </w:r>
      <w:bookmarkEnd w:id="946"/>
      <w:bookmarkEnd w:id="947"/>
      <w:bookmarkEnd w:id="948"/>
      <w:bookmarkEnd w:id="949"/>
      <w:bookmarkEnd w:id="950"/>
      <w:bookmarkEnd w:id="951"/>
      <w:bookmarkEnd w:id="952"/>
      <w:bookmarkEnd w:id="953"/>
      <w:r w:rsidR="008438AC">
        <w:t>(L) (M) (H)</w:t>
      </w:r>
      <w:bookmarkEnd w:id="954"/>
      <w:bookmarkEnd w:id="955"/>
    </w:p>
    <w:p w14:paraId="40752F9F" w14:textId="77777777" w:rsidR="00E236FE" w:rsidRPr="002C3786" w:rsidRDefault="00E236FE" w:rsidP="0035341B">
      <w:pPr>
        <w:keepNext/>
        <w:widowControl/>
      </w:pPr>
      <w:r w:rsidRPr="002C3786">
        <w:t>The organization:</w:t>
      </w:r>
    </w:p>
    <w:p w14:paraId="6AB0C133" w14:textId="77777777" w:rsidR="000D1972" w:rsidRDefault="00F94657" w:rsidP="00914FE7">
      <w:pPr>
        <w:pStyle w:val="GSAListParagraphalpha"/>
        <w:numPr>
          <w:ilvl w:val="0"/>
          <w:numId w:val="82"/>
        </w:numPr>
      </w:pPr>
      <w:r w:rsidRPr="00F94657">
        <w:t>Assigns a senior-level executive or manager as the authorizing official for the information system;</w:t>
      </w:r>
    </w:p>
    <w:p w14:paraId="19F0A496" w14:textId="77777777" w:rsidR="000D1972" w:rsidRDefault="00F94657" w:rsidP="00914FE7">
      <w:pPr>
        <w:pStyle w:val="GSAListParagraphalpha"/>
        <w:numPr>
          <w:ilvl w:val="0"/>
          <w:numId w:val="82"/>
        </w:numPr>
      </w:pPr>
      <w:r w:rsidRPr="00F94657">
        <w:t>Ensures that the authorizing official authorizes the information system for processing before commencing operations; and</w:t>
      </w:r>
    </w:p>
    <w:p w14:paraId="3FE6C6EA" w14:textId="206E5A90" w:rsidR="000D1972" w:rsidRDefault="00F94657" w:rsidP="00914FE7">
      <w:pPr>
        <w:pStyle w:val="GSAListParagraphalpha"/>
        <w:numPr>
          <w:ilvl w:val="0"/>
          <w:numId w:val="82"/>
        </w:numPr>
      </w:pPr>
      <w:r w:rsidRPr="00F94657">
        <w:t>Updates the security authorization [</w:t>
      </w:r>
      <w:r w:rsidR="00895AF9">
        <w:rPr>
          <w:rStyle w:val="GSAItalicEmphasisChar"/>
        </w:rPr>
        <w:t>FedRAMP</w:t>
      </w:r>
      <w:r w:rsidR="0010717C" w:rsidRPr="00D62A31">
        <w:rPr>
          <w:rStyle w:val="GSAItalicEmphasisChar"/>
        </w:rPr>
        <w:t xml:space="preserve"> Assignment</w:t>
      </w:r>
      <w:r w:rsidR="00AE3199" w:rsidRPr="00D62A31">
        <w:rPr>
          <w:rStyle w:val="GSAItalicEmphasisChar"/>
        </w:rPr>
        <w:t xml:space="preserve">: </w:t>
      </w:r>
      <w:r w:rsidR="000A319D">
        <w:rPr>
          <w:rStyle w:val="GSAItalicEmphasisChar"/>
        </w:rPr>
        <w:t>in accordance with OMB A-130 requirements or when a significant change occurs].</w:t>
      </w:r>
    </w:p>
    <w:p w14:paraId="1369D03C" w14:textId="77777777" w:rsidR="00AE5E4D" w:rsidRDefault="001D4257" w:rsidP="00DA4990">
      <w:pPr>
        <w:pStyle w:val="GSAGuidance"/>
        <w:rPr>
          <w:rStyle w:val="GSAGuidanceBoldChar"/>
        </w:rPr>
      </w:pPr>
      <w:r w:rsidRPr="00AE5E4D">
        <w:rPr>
          <w:rStyle w:val="GSAGuidanceBoldChar"/>
        </w:rPr>
        <w:t xml:space="preserve">CA-6c </w:t>
      </w:r>
      <w:r w:rsidR="00E236FE" w:rsidRPr="00AE5E4D">
        <w:rPr>
          <w:rStyle w:val="GSAGuidanceBoldChar"/>
        </w:rPr>
        <w:t xml:space="preserve">Additional </w:t>
      </w:r>
      <w:r w:rsidR="00895AF9">
        <w:rPr>
          <w:rStyle w:val="GSAGuidanceBoldChar"/>
        </w:rPr>
        <w:t>FedRAMP</w:t>
      </w:r>
      <w:r w:rsidR="00E236FE" w:rsidRPr="00AE5E4D">
        <w:rPr>
          <w:rStyle w:val="GSAGuidanceBoldChar"/>
        </w:rPr>
        <w:t xml:space="preserve"> Requirements and Guidance: </w:t>
      </w:r>
    </w:p>
    <w:p w14:paraId="5D663D60" w14:textId="77777777" w:rsidR="000D1972" w:rsidRPr="00AE5E4D" w:rsidRDefault="00E236FE" w:rsidP="00DA4990">
      <w:pPr>
        <w:pStyle w:val="GSAGuidance"/>
      </w:pPr>
      <w:r w:rsidRPr="00AE5E4D">
        <w:rPr>
          <w:rStyle w:val="GSAGuidanceBoldChar"/>
        </w:rPr>
        <w:t>Guidance</w:t>
      </w:r>
      <w:r w:rsidRPr="00AE5E4D">
        <w:t>:</w:t>
      </w:r>
      <w:r w:rsidR="00F94657" w:rsidRPr="00AE5E4D">
        <w:t xml:space="preserve"> Significant change is defined in NIST Special Publication 800-37 Revision 1, Appendix F</w:t>
      </w:r>
      <w:r w:rsidR="00003E38">
        <w:t xml:space="preserve"> (</w:t>
      </w:r>
      <w:hyperlink r:id="rId42" w:history="1">
        <w:r w:rsidR="00003E38" w:rsidRPr="00003E38">
          <w:rPr>
            <w:rStyle w:val="Hyperlink"/>
          </w:rPr>
          <w:t>SP 800-37</w:t>
        </w:r>
      </w:hyperlink>
      <w:r w:rsidR="00003E38">
        <w:t>)</w:t>
      </w:r>
      <w:r w:rsidR="00F94657" w:rsidRPr="00AE5E4D">
        <w:t xml:space="preserve">.  The service provider describes the types of changes to the information system or the environment of operations that would impact the risk posture.  The types of changes are approved and accepted by the </w:t>
      </w:r>
      <w:r w:rsidR="00DA633E">
        <w:t>JAB/AO</w:t>
      </w:r>
      <w:r w:rsidR="00F94657" w:rsidRPr="00AE5E4D">
        <w:t>.</w:t>
      </w:r>
    </w:p>
    <w:p w14:paraId="364D72D4" w14:textId="77777777" w:rsidR="001D4257" w:rsidRDefault="001D425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082703AA" w14:textId="77777777" w:rsidTr="001C310B">
        <w:trPr>
          <w:cantSplit/>
          <w:trHeight w:val="288"/>
          <w:tblHeader/>
        </w:trPr>
        <w:tc>
          <w:tcPr>
            <w:tcW w:w="811" w:type="pct"/>
            <w:shd w:val="clear" w:color="auto" w:fill="DBE5F1" w:themeFill="accent1" w:themeFillTint="33"/>
            <w:tcMar>
              <w:top w:w="43" w:type="dxa"/>
              <w:bottom w:w="43" w:type="dxa"/>
            </w:tcMar>
          </w:tcPr>
          <w:p w14:paraId="543AF885" w14:textId="77777777" w:rsidR="004E43BB" w:rsidRPr="002C3786" w:rsidRDefault="00105627" w:rsidP="00E13D7E">
            <w:pPr>
              <w:pStyle w:val="GSATableHeading"/>
            </w:pPr>
            <w:r w:rsidRPr="00B47680">
              <w:t>CA-6</w:t>
            </w:r>
          </w:p>
        </w:tc>
        <w:tc>
          <w:tcPr>
            <w:tcW w:w="4189" w:type="pct"/>
            <w:shd w:val="clear" w:color="auto" w:fill="DBE5F1" w:themeFill="accent1" w:themeFillTint="33"/>
          </w:tcPr>
          <w:p w14:paraId="755CE76C" w14:textId="77777777" w:rsidR="004E43BB" w:rsidRPr="002C3786" w:rsidRDefault="004E43BB" w:rsidP="00E13D7E">
            <w:pPr>
              <w:pStyle w:val="GSATableHeading"/>
            </w:pPr>
            <w:r w:rsidRPr="002C3786">
              <w:t>Control Summary Information</w:t>
            </w:r>
          </w:p>
        </w:tc>
      </w:tr>
      <w:tr w:rsidR="004E43BB" w:rsidRPr="002C3786" w14:paraId="11021FEC" w14:textId="77777777" w:rsidTr="001C310B">
        <w:trPr>
          <w:trHeight w:val="288"/>
        </w:trPr>
        <w:tc>
          <w:tcPr>
            <w:tcW w:w="5000" w:type="pct"/>
            <w:gridSpan w:val="2"/>
            <w:tcMar>
              <w:top w:w="43" w:type="dxa"/>
              <w:bottom w:w="43" w:type="dxa"/>
            </w:tcMar>
          </w:tcPr>
          <w:p w14:paraId="5BC433BF" w14:textId="77777777" w:rsidR="004E43BB" w:rsidRPr="002C3786" w:rsidRDefault="004E43BB" w:rsidP="00E13D7E">
            <w:pPr>
              <w:pStyle w:val="GSATableText"/>
              <w:keepNext/>
              <w:keepLines/>
            </w:pPr>
            <w:r w:rsidRPr="002C3786">
              <w:t>Responsible Role:</w:t>
            </w:r>
            <w:r>
              <w:t xml:space="preserve"> </w:t>
            </w:r>
          </w:p>
        </w:tc>
      </w:tr>
      <w:tr w:rsidR="004E43BB" w:rsidRPr="00D00D47" w14:paraId="2E30842A" w14:textId="77777777" w:rsidTr="001C310B">
        <w:trPr>
          <w:trHeight w:val="288"/>
        </w:trPr>
        <w:tc>
          <w:tcPr>
            <w:tcW w:w="5000" w:type="pct"/>
            <w:gridSpan w:val="2"/>
            <w:tcMar>
              <w:top w:w="43" w:type="dxa"/>
              <w:bottom w:w="43" w:type="dxa"/>
            </w:tcMar>
          </w:tcPr>
          <w:p w14:paraId="198F6C0A" w14:textId="77777777" w:rsidR="004E43BB" w:rsidRPr="00D00D47" w:rsidRDefault="00105627" w:rsidP="0086345A">
            <w:pPr>
              <w:pStyle w:val="GSATableText"/>
            </w:pPr>
            <w:r w:rsidRPr="00B47680">
              <w:t>Parameter CA-6(c):</w:t>
            </w:r>
            <w:r>
              <w:t xml:space="preserve"> </w:t>
            </w:r>
          </w:p>
        </w:tc>
      </w:tr>
      <w:tr w:rsidR="004E43BB" w:rsidRPr="002C3786" w14:paraId="0467BE19" w14:textId="77777777" w:rsidTr="001C310B">
        <w:trPr>
          <w:trHeight w:val="288"/>
        </w:trPr>
        <w:tc>
          <w:tcPr>
            <w:tcW w:w="5000" w:type="pct"/>
            <w:gridSpan w:val="2"/>
            <w:tcMar>
              <w:top w:w="43" w:type="dxa"/>
              <w:bottom w:w="43" w:type="dxa"/>
            </w:tcMar>
            <w:vAlign w:val="bottom"/>
          </w:tcPr>
          <w:p w14:paraId="164B1282" w14:textId="77777777" w:rsidR="004E43BB" w:rsidRPr="002C3786" w:rsidRDefault="004E43BB" w:rsidP="00DA4990">
            <w:pPr>
              <w:pStyle w:val="GSATableText"/>
            </w:pPr>
            <w:r w:rsidRPr="002C3786">
              <w:t>Implementation Status (check all that apply):</w:t>
            </w:r>
          </w:p>
          <w:p w14:paraId="5911B122" w14:textId="77777777" w:rsidR="004E43BB" w:rsidRPr="002C3786" w:rsidRDefault="00CB38BB" w:rsidP="00DA4990">
            <w:pPr>
              <w:pStyle w:val="GSATableText"/>
            </w:pPr>
            <w:sdt>
              <w:sdtPr>
                <w:id w:val="4473109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16C55021" w14:textId="77777777" w:rsidR="004E43BB" w:rsidRPr="002C3786" w:rsidRDefault="00CB38BB" w:rsidP="00DA4990">
            <w:pPr>
              <w:pStyle w:val="GSATableText"/>
            </w:pPr>
            <w:sdt>
              <w:sdtPr>
                <w:id w:val="123451608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2A9FAF3F" w14:textId="77777777" w:rsidR="004E43BB" w:rsidRPr="002C3786" w:rsidRDefault="00CB38BB" w:rsidP="00DA4990">
            <w:pPr>
              <w:pStyle w:val="GSATableText"/>
            </w:pPr>
            <w:sdt>
              <w:sdtPr>
                <w:id w:val="35084635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4B12D2A3" w14:textId="77777777" w:rsidR="004E43BB" w:rsidRPr="002C3786" w:rsidRDefault="00CB38BB" w:rsidP="00DA4990">
            <w:pPr>
              <w:pStyle w:val="GSATableText"/>
            </w:pPr>
            <w:sdt>
              <w:sdtPr>
                <w:id w:val="-25266869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2C278D62" w14:textId="77777777" w:rsidR="004E43BB" w:rsidRPr="002C3786" w:rsidRDefault="00CB38BB" w:rsidP="00DA4990">
            <w:pPr>
              <w:pStyle w:val="GSATableText"/>
            </w:pPr>
            <w:sdt>
              <w:sdtPr>
                <w:id w:val="-80585167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290A0A48" w14:textId="77777777" w:rsidTr="001C310B">
        <w:trPr>
          <w:trHeight w:val="288"/>
        </w:trPr>
        <w:tc>
          <w:tcPr>
            <w:tcW w:w="5000" w:type="pct"/>
            <w:gridSpan w:val="2"/>
            <w:tcMar>
              <w:top w:w="43" w:type="dxa"/>
              <w:bottom w:w="43" w:type="dxa"/>
            </w:tcMar>
            <w:vAlign w:val="bottom"/>
          </w:tcPr>
          <w:p w14:paraId="1AF4823A" w14:textId="77777777" w:rsidR="004E43BB" w:rsidRPr="002C3786" w:rsidRDefault="004E43BB" w:rsidP="00DA4990">
            <w:pPr>
              <w:pStyle w:val="GSATableText"/>
            </w:pPr>
            <w:r w:rsidRPr="002C3786">
              <w:t>Control Origination (check all that apply):</w:t>
            </w:r>
          </w:p>
          <w:p w14:paraId="3134A6F0" w14:textId="77777777" w:rsidR="004E43BB" w:rsidRPr="002C3786" w:rsidRDefault="00CB38BB" w:rsidP="00DA4990">
            <w:pPr>
              <w:pStyle w:val="GSATableText"/>
            </w:pPr>
            <w:sdt>
              <w:sdtPr>
                <w:id w:val="-186566660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4BF5240C" w14:textId="77777777" w:rsidR="004E43BB" w:rsidRPr="002C3786" w:rsidRDefault="00CB38BB" w:rsidP="00DA4990">
            <w:pPr>
              <w:pStyle w:val="GSATableText"/>
            </w:pPr>
            <w:sdt>
              <w:sdtPr>
                <w:id w:val="-74178596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1674B88E" w14:textId="77777777" w:rsidR="004E43BB" w:rsidRPr="002C3786" w:rsidRDefault="00CB38BB" w:rsidP="00DA4990">
            <w:pPr>
              <w:pStyle w:val="GSATableText"/>
            </w:pPr>
            <w:sdt>
              <w:sdtPr>
                <w:id w:val="-99950303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16D8CB0C" w14:textId="77777777" w:rsidR="004E43BB" w:rsidRPr="002C3786" w:rsidRDefault="00CB38BB" w:rsidP="00DA4990">
            <w:pPr>
              <w:pStyle w:val="GSATableText"/>
            </w:pPr>
            <w:sdt>
              <w:sdtPr>
                <w:id w:val="-84825493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15F24C53" w14:textId="77777777" w:rsidR="004E43BB" w:rsidRPr="002C3786" w:rsidRDefault="00CB38BB" w:rsidP="00DA4990">
            <w:pPr>
              <w:pStyle w:val="GSATableText"/>
            </w:pPr>
            <w:sdt>
              <w:sdtPr>
                <w:id w:val="134698815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0B66D224" w14:textId="77777777" w:rsidR="004E43BB" w:rsidRPr="002C3786" w:rsidRDefault="00CB38BB" w:rsidP="00DA4990">
            <w:pPr>
              <w:pStyle w:val="GSATableText"/>
            </w:pPr>
            <w:sdt>
              <w:sdtPr>
                <w:id w:val="-203803337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02985539" w14:textId="7B97D8E6" w:rsidR="004E43BB" w:rsidRPr="002C3786" w:rsidRDefault="00CB38BB" w:rsidP="00DA4990">
            <w:pPr>
              <w:pStyle w:val="GSATableText"/>
            </w:pPr>
            <w:sdt>
              <w:sdtPr>
                <w:id w:val="132308517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356545800"/>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414898641"/>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013923D6"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05627" w:rsidRPr="002C3786" w14:paraId="5EC09F3E" w14:textId="77777777" w:rsidTr="001C310B">
        <w:trPr>
          <w:cantSplit/>
          <w:trHeight w:val="288"/>
          <w:tblHeader/>
        </w:trPr>
        <w:tc>
          <w:tcPr>
            <w:tcW w:w="5000" w:type="pct"/>
            <w:gridSpan w:val="2"/>
            <w:shd w:val="clear" w:color="auto" w:fill="DBE5F1" w:themeFill="accent1" w:themeFillTint="33"/>
            <w:vAlign w:val="center"/>
          </w:tcPr>
          <w:p w14:paraId="08206B4A" w14:textId="77777777" w:rsidR="00105627" w:rsidRPr="002C3786" w:rsidRDefault="00105627" w:rsidP="00E13D7E">
            <w:pPr>
              <w:pStyle w:val="GSATableHeading"/>
            </w:pPr>
            <w:r w:rsidRPr="00B47680">
              <w:t>CA-6 What is the solution and how is it implemented?</w:t>
            </w:r>
          </w:p>
        </w:tc>
      </w:tr>
      <w:tr w:rsidR="00105627" w:rsidRPr="0036708B" w14:paraId="7D100D2C" w14:textId="77777777" w:rsidTr="001C310B">
        <w:trPr>
          <w:trHeight w:val="288"/>
        </w:trPr>
        <w:tc>
          <w:tcPr>
            <w:tcW w:w="484" w:type="pct"/>
            <w:tcBorders>
              <w:right w:val="nil"/>
            </w:tcBorders>
            <w:shd w:val="clear" w:color="auto" w:fill="DBE5F1" w:themeFill="accent1" w:themeFillTint="33"/>
          </w:tcPr>
          <w:p w14:paraId="1EA9FD0E" w14:textId="77777777" w:rsidR="00105627" w:rsidRPr="002C3786" w:rsidRDefault="00105627" w:rsidP="00E13D7E">
            <w:pPr>
              <w:pStyle w:val="GSATableHeading"/>
            </w:pPr>
            <w:r w:rsidRPr="002C3786">
              <w:t>Part a</w:t>
            </w:r>
          </w:p>
        </w:tc>
        <w:tc>
          <w:tcPr>
            <w:tcW w:w="4516" w:type="pct"/>
            <w:tcMar>
              <w:top w:w="43" w:type="dxa"/>
              <w:bottom w:w="43" w:type="dxa"/>
            </w:tcMar>
          </w:tcPr>
          <w:p w14:paraId="7A5DD70D" w14:textId="77777777" w:rsidR="00105627" w:rsidRPr="0036708B" w:rsidRDefault="00105627" w:rsidP="00E13D7E">
            <w:pPr>
              <w:pStyle w:val="GSATableText"/>
              <w:keepNext/>
              <w:keepLines/>
            </w:pPr>
          </w:p>
        </w:tc>
      </w:tr>
      <w:tr w:rsidR="00105627" w:rsidRPr="0036708B" w14:paraId="3603D10A" w14:textId="77777777" w:rsidTr="001C310B">
        <w:trPr>
          <w:trHeight w:val="288"/>
        </w:trPr>
        <w:tc>
          <w:tcPr>
            <w:tcW w:w="484" w:type="pct"/>
            <w:tcBorders>
              <w:right w:val="nil"/>
            </w:tcBorders>
            <w:shd w:val="clear" w:color="auto" w:fill="DBE5F1" w:themeFill="accent1" w:themeFillTint="33"/>
          </w:tcPr>
          <w:p w14:paraId="6BD65023" w14:textId="77777777" w:rsidR="00105627" w:rsidRPr="002C3786" w:rsidRDefault="00105627" w:rsidP="00E03A24">
            <w:pPr>
              <w:pStyle w:val="GSATableHeading"/>
            </w:pPr>
            <w:r w:rsidRPr="002C3786">
              <w:t>Part b</w:t>
            </w:r>
          </w:p>
        </w:tc>
        <w:tc>
          <w:tcPr>
            <w:tcW w:w="4516" w:type="pct"/>
            <w:tcMar>
              <w:top w:w="43" w:type="dxa"/>
              <w:bottom w:w="43" w:type="dxa"/>
            </w:tcMar>
          </w:tcPr>
          <w:p w14:paraId="17CD31FF" w14:textId="77777777" w:rsidR="00105627" w:rsidRPr="0036708B" w:rsidRDefault="00105627" w:rsidP="00DA4990">
            <w:pPr>
              <w:pStyle w:val="GSATableText"/>
            </w:pPr>
          </w:p>
        </w:tc>
      </w:tr>
      <w:tr w:rsidR="00105627" w:rsidRPr="0036708B" w14:paraId="0959DD54" w14:textId="77777777" w:rsidTr="001C310B">
        <w:trPr>
          <w:trHeight w:val="288"/>
        </w:trPr>
        <w:tc>
          <w:tcPr>
            <w:tcW w:w="484" w:type="pct"/>
            <w:tcBorders>
              <w:right w:val="nil"/>
            </w:tcBorders>
            <w:shd w:val="clear" w:color="auto" w:fill="DBE5F1" w:themeFill="accent1" w:themeFillTint="33"/>
          </w:tcPr>
          <w:p w14:paraId="4B773876" w14:textId="77777777" w:rsidR="00105627" w:rsidRPr="002C3786" w:rsidRDefault="00105627" w:rsidP="00E03A24">
            <w:pPr>
              <w:pStyle w:val="GSATableHeading"/>
            </w:pPr>
            <w:r w:rsidRPr="002C3786">
              <w:t xml:space="preserve">Part </w:t>
            </w:r>
            <w:r>
              <w:t>c</w:t>
            </w:r>
          </w:p>
        </w:tc>
        <w:tc>
          <w:tcPr>
            <w:tcW w:w="4516" w:type="pct"/>
            <w:tcMar>
              <w:top w:w="43" w:type="dxa"/>
              <w:bottom w:w="43" w:type="dxa"/>
            </w:tcMar>
          </w:tcPr>
          <w:p w14:paraId="37BDD9D0" w14:textId="77777777" w:rsidR="00105627" w:rsidRPr="0036708B" w:rsidRDefault="00105627" w:rsidP="00DA4990">
            <w:pPr>
              <w:pStyle w:val="GSATableText"/>
            </w:pPr>
          </w:p>
        </w:tc>
      </w:tr>
    </w:tbl>
    <w:p w14:paraId="578C8E0C" w14:textId="77777777" w:rsidR="004E43BB" w:rsidRDefault="004E43BB" w:rsidP="00DA4990"/>
    <w:p w14:paraId="4632347B" w14:textId="77777777" w:rsidR="000D1972" w:rsidRDefault="00105627" w:rsidP="005972CC">
      <w:pPr>
        <w:pStyle w:val="Heading3"/>
      </w:pPr>
      <w:bookmarkStart w:id="956" w:name="_Toc149090431"/>
      <w:bookmarkStart w:id="957" w:name="_Toc383429597"/>
      <w:bookmarkStart w:id="958" w:name="_Toc383433273"/>
      <w:bookmarkStart w:id="959" w:name="_Toc383444505"/>
      <w:bookmarkStart w:id="960" w:name="_Toc385594145"/>
      <w:bookmarkStart w:id="961" w:name="_Toc385594537"/>
      <w:bookmarkStart w:id="962" w:name="_Toc385594925"/>
      <w:bookmarkStart w:id="963" w:name="_Toc388620776"/>
      <w:bookmarkStart w:id="964" w:name="_Toc449543346"/>
      <w:bookmarkStart w:id="965" w:name="_Toc464803557"/>
      <w:r w:rsidRPr="002C3786">
        <w:t>CA-7</w:t>
      </w:r>
      <w:r>
        <w:t xml:space="preserve"> </w:t>
      </w:r>
      <w:r w:rsidR="00E236FE" w:rsidRPr="002C3786">
        <w:t xml:space="preserve">Continuous Monitoring </w:t>
      </w:r>
      <w:bookmarkEnd w:id="956"/>
      <w:bookmarkEnd w:id="957"/>
      <w:bookmarkEnd w:id="958"/>
      <w:bookmarkEnd w:id="959"/>
      <w:bookmarkEnd w:id="960"/>
      <w:bookmarkEnd w:id="961"/>
      <w:bookmarkEnd w:id="962"/>
      <w:bookmarkEnd w:id="963"/>
      <w:r w:rsidR="008438AC">
        <w:t>(L) (M) (H)</w:t>
      </w:r>
      <w:bookmarkEnd w:id="964"/>
      <w:bookmarkEnd w:id="965"/>
      <w:r w:rsidR="00294723">
        <w:t xml:space="preserve"> </w:t>
      </w:r>
    </w:p>
    <w:p w14:paraId="0F142F86" w14:textId="77777777" w:rsidR="000D1972" w:rsidRDefault="00F94657" w:rsidP="00DA4990">
      <w:r w:rsidRPr="00F94657">
        <w:t>The organization develops a continuous monitoring strategy and implements a continuous monitoring program that includes:</w:t>
      </w:r>
    </w:p>
    <w:p w14:paraId="146FDD2E" w14:textId="77777777" w:rsidR="000D1972" w:rsidRDefault="00AE3199" w:rsidP="00914FE7">
      <w:pPr>
        <w:pStyle w:val="GSAListParagraphalpha"/>
        <w:numPr>
          <w:ilvl w:val="0"/>
          <w:numId w:val="81"/>
        </w:numPr>
      </w:pPr>
      <w:r w:rsidRPr="00AE3199">
        <w:t>Establishment of [</w:t>
      </w:r>
      <w:r w:rsidRPr="00D62A31">
        <w:rPr>
          <w:rStyle w:val="GSAItalicEmphasisChar"/>
        </w:rPr>
        <w:t>Assignment: organization-defined metrics</w:t>
      </w:r>
      <w:r w:rsidRPr="00AE3199">
        <w:t>] to be monitored;</w:t>
      </w:r>
    </w:p>
    <w:p w14:paraId="2284FBB7" w14:textId="77777777" w:rsidR="000D1972" w:rsidRDefault="00AE3199" w:rsidP="00914FE7">
      <w:pPr>
        <w:pStyle w:val="GSAListParagraphalpha"/>
        <w:numPr>
          <w:ilvl w:val="0"/>
          <w:numId w:val="81"/>
        </w:numPr>
      </w:pPr>
      <w:r w:rsidRPr="00AE3199">
        <w:t>Establishment of [</w:t>
      </w:r>
      <w:r w:rsidRPr="00D62A31">
        <w:rPr>
          <w:rStyle w:val="GSAItalicEmphasisChar"/>
        </w:rPr>
        <w:t>Assignment: organization-defined frequencies</w:t>
      </w:r>
      <w:r w:rsidRPr="00AE3199">
        <w:t>] for monitoring and [</w:t>
      </w:r>
      <w:r w:rsidRPr="00D62A31">
        <w:rPr>
          <w:rStyle w:val="GSAItalicEmphasisChar"/>
        </w:rPr>
        <w:t>Assignment: organization-defined frequencies</w:t>
      </w:r>
      <w:r w:rsidRPr="00AE3199">
        <w:t>] for assessments supporting such monitoring;</w:t>
      </w:r>
    </w:p>
    <w:p w14:paraId="62B95254" w14:textId="77777777" w:rsidR="000D1972" w:rsidRDefault="00AE3199" w:rsidP="00914FE7">
      <w:pPr>
        <w:pStyle w:val="GSAListParagraphalpha"/>
        <w:numPr>
          <w:ilvl w:val="0"/>
          <w:numId w:val="81"/>
        </w:numPr>
      </w:pPr>
      <w:r w:rsidRPr="00AE3199">
        <w:t>Ongoing security control assessments in accordance with the organizational continuous monitoring strategy;</w:t>
      </w:r>
    </w:p>
    <w:p w14:paraId="7A9838DA" w14:textId="77777777" w:rsidR="00BC0977" w:rsidRDefault="00BC0977" w:rsidP="00914FE7">
      <w:pPr>
        <w:pStyle w:val="GSAListParagraphalpha"/>
        <w:numPr>
          <w:ilvl w:val="0"/>
          <w:numId w:val="81"/>
        </w:numPr>
        <w:autoSpaceDE w:val="0"/>
        <w:autoSpaceDN w:val="0"/>
        <w:adjustRightInd w:val="0"/>
      </w:pPr>
      <w:r w:rsidRPr="00AE3199">
        <w:t>Ongoing security status monitoring of organization-defined metrics in accordance with the organizational continuous monitoring strategy;</w:t>
      </w:r>
    </w:p>
    <w:p w14:paraId="3CCA0951" w14:textId="77777777" w:rsidR="000D1972" w:rsidRDefault="00AE3199" w:rsidP="00914FE7">
      <w:pPr>
        <w:pStyle w:val="GSAListParagraphalpha"/>
        <w:numPr>
          <w:ilvl w:val="0"/>
          <w:numId w:val="81"/>
        </w:numPr>
      </w:pPr>
      <w:r w:rsidRPr="00AE3199">
        <w:t>Correlation and analysis of security-related information generated by assessments and monitoring;</w:t>
      </w:r>
    </w:p>
    <w:p w14:paraId="2DD447A9" w14:textId="77777777" w:rsidR="000D1972" w:rsidRDefault="00AE3199" w:rsidP="00914FE7">
      <w:pPr>
        <w:pStyle w:val="GSAListParagraphalpha"/>
        <w:numPr>
          <w:ilvl w:val="0"/>
          <w:numId w:val="81"/>
        </w:numPr>
      </w:pPr>
      <w:r w:rsidRPr="00AE3199">
        <w:t>Response actions to address results of the analysis of security-related information; and</w:t>
      </w:r>
    </w:p>
    <w:p w14:paraId="43CDF310" w14:textId="77777777" w:rsidR="000D1972" w:rsidRDefault="00AE3199" w:rsidP="00914FE7">
      <w:pPr>
        <w:pStyle w:val="GSAListParagraphalpha"/>
        <w:numPr>
          <w:ilvl w:val="0"/>
          <w:numId w:val="81"/>
        </w:numPr>
      </w:pPr>
      <w:r w:rsidRPr="00AE3199">
        <w:t>Reporting the security status of organization and the information system to [</w:t>
      </w:r>
      <w:r w:rsidR="00895AF9">
        <w:rPr>
          <w:rStyle w:val="GSAItalicEmphasisChar"/>
        </w:rPr>
        <w:t>FedRAMP</w:t>
      </w:r>
      <w:r w:rsidRPr="00D62A31">
        <w:rPr>
          <w:rStyle w:val="GSAItalicEmphasisChar"/>
        </w:rPr>
        <w:t xml:space="preserve"> </w:t>
      </w:r>
      <w:r w:rsidR="005277F7" w:rsidRPr="00D62A31">
        <w:rPr>
          <w:rStyle w:val="GSAItalicEmphasisChar"/>
        </w:rPr>
        <w:t>A</w:t>
      </w:r>
      <w:r w:rsidR="00BE2080" w:rsidRPr="00D62A31">
        <w:rPr>
          <w:rStyle w:val="GSAItalicEmphasisChar"/>
        </w:rPr>
        <w:t>ssignment</w:t>
      </w:r>
      <w:r w:rsidRPr="00D62A31">
        <w:rPr>
          <w:rStyle w:val="GSAItalicEmphasisChar"/>
        </w:rPr>
        <w:t xml:space="preserve">: to meet </w:t>
      </w:r>
      <w:r w:rsidR="00294723" w:rsidRPr="00AF35DF">
        <w:rPr>
          <w:rStyle w:val="GSAItalicEmphasisChar"/>
        </w:rPr>
        <w:t xml:space="preserve">Federal </w:t>
      </w:r>
      <w:r w:rsidR="00AF35DF" w:rsidRPr="00AF35DF">
        <w:rPr>
          <w:rStyle w:val="GSAItalicEmphasisChar"/>
        </w:rPr>
        <w:t xml:space="preserve">and </w:t>
      </w:r>
      <w:r w:rsidR="00895AF9">
        <w:rPr>
          <w:rStyle w:val="GSAItalicEmphasisChar"/>
        </w:rPr>
        <w:t>FedRAMP</w:t>
      </w:r>
      <w:r w:rsidRPr="00D62A31">
        <w:rPr>
          <w:rStyle w:val="GSAItalicEmphasisChar"/>
        </w:rPr>
        <w:t xml:space="preserve"> requirements</w:t>
      </w:r>
      <w:r w:rsidRPr="00AE3199">
        <w:t>] [</w:t>
      </w:r>
      <w:r w:rsidRPr="00D62A31">
        <w:rPr>
          <w:rStyle w:val="GSAItalicEmphasisChar"/>
        </w:rPr>
        <w:t>Assignment: organization-defined frequency</w:t>
      </w:r>
      <w:r w:rsidRPr="00AE3199">
        <w:t>].</w:t>
      </w:r>
    </w:p>
    <w:p w14:paraId="4EF29064" w14:textId="77777777" w:rsidR="008438AC" w:rsidRDefault="00034A93" w:rsidP="00DA4990">
      <w:pPr>
        <w:pStyle w:val="GSAGuidance"/>
      </w:pPr>
      <w:r w:rsidRPr="00AE5E4D">
        <w:rPr>
          <w:rStyle w:val="GSAGuidanceBoldChar"/>
        </w:rPr>
        <w:t xml:space="preserve">CA-7 Additional </w:t>
      </w:r>
      <w:r w:rsidR="00895AF9">
        <w:rPr>
          <w:rStyle w:val="GSAGuidanceBoldChar"/>
        </w:rPr>
        <w:t>FedRAMP</w:t>
      </w:r>
      <w:r w:rsidRPr="00AE5E4D">
        <w:rPr>
          <w:rStyle w:val="GSAGuidanceBoldChar"/>
        </w:rPr>
        <w:t xml:space="preserve"> Requirements and Guidance</w:t>
      </w:r>
      <w:r w:rsidRPr="00AE5E4D">
        <w:t xml:space="preserve">: </w:t>
      </w:r>
    </w:p>
    <w:p w14:paraId="4A9A3587" w14:textId="77777777" w:rsidR="004B12E0" w:rsidRPr="00AF35DF" w:rsidRDefault="004B12E0" w:rsidP="004B12E0">
      <w:pPr>
        <w:pStyle w:val="GSAGuidance"/>
      </w:pPr>
      <w:r w:rsidRPr="00DC359D">
        <w:rPr>
          <w:rStyle w:val="GSAGuidanceBoldChar"/>
        </w:rPr>
        <w:t xml:space="preserve">Requirement: </w:t>
      </w:r>
      <w:r w:rsidRPr="00AF35DF">
        <w:t>Operating System Scans: at least monthly Database and Web Application Scans: at least monthly All scans performed by Independent Assessor: at least annually.</w:t>
      </w:r>
    </w:p>
    <w:p w14:paraId="190456C9" w14:textId="77777777" w:rsidR="000D1972" w:rsidRPr="00AE5E4D" w:rsidRDefault="008438AC" w:rsidP="00DA4990">
      <w:pPr>
        <w:pStyle w:val="GSAGuidance"/>
      </w:pPr>
      <w:r>
        <w:rPr>
          <w:rStyle w:val="GSAGuidanceBoldChar"/>
        </w:rPr>
        <w:t>Guidance</w:t>
      </w:r>
      <w:r w:rsidRPr="008438AC">
        <w:t>:</w:t>
      </w:r>
      <w:r>
        <w:t xml:space="preserve"> </w:t>
      </w:r>
      <w:r w:rsidR="00034A93" w:rsidRPr="00AE5E4D">
        <w:t>CSPs must provide evidence of cl</w:t>
      </w:r>
      <w:r w:rsidR="00514293" w:rsidRPr="00AE5E4D">
        <w:t>osur</w:t>
      </w:r>
      <w:r w:rsidR="00034A93" w:rsidRPr="00AE5E4D">
        <w:t xml:space="preserve">e and </w:t>
      </w:r>
      <w:r w:rsidR="00514293" w:rsidRPr="00AE5E4D">
        <w:t>remediation</w:t>
      </w:r>
      <w:r w:rsidR="00034A93" w:rsidRPr="00AE5E4D">
        <w:t xml:space="preserve"> of a high vulnerability</w:t>
      </w:r>
      <w:r w:rsidR="000E0E3F" w:rsidRPr="00AE5E4D">
        <w:t xml:space="preserve"> within the timeframe for standard POA&amp;M updates</w:t>
      </w:r>
      <w:r w:rsidR="00263591" w:rsidRPr="00AE5E4D">
        <w:t xml:space="preserve">.  </w:t>
      </w:r>
    </w:p>
    <w:p w14:paraId="56820F38"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783672A1" w14:textId="77777777" w:rsidTr="001C310B">
        <w:trPr>
          <w:cantSplit/>
          <w:trHeight w:val="288"/>
          <w:tblHeader/>
        </w:trPr>
        <w:tc>
          <w:tcPr>
            <w:tcW w:w="811" w:type="pct"/>
            <w:shd w:val="clear" w:color="auto" w:fill="DBE5F1" w:themeFill="accent1" w:themeFillTint="33"/>
            <w:tcMar>
              <w:top w:w="43" w:type="dxa"/>
              <w:bottom w:w="43" w:type="dxa"/>
            </w:tcMar>
          </w:tcPr>
          <w:p w14:paraId="568ECC02" w14:textId="77777777" w:rsidR="004E43BB" w:rsidRPr="002C3786" w:rsidRDefault="00105627" w:rsidP="00E13D7E">
            <w:pPr>
              <w:pStyle w:val="GSATableHeading"/>
            </w:pPr>
            <w:r w:rsidRPr="00B47680">
              <w:t>CA-7</w:t>
            </w:r>
          </w:p>
        </w:tc>
        <w:tc>
          <w:tcPr>
            <w:tcW w:w="4189" w:type="pct"/>
            <w:shd w:val="clear" w:color="auto" w:fill="DBE5F1" w:themeFill="accent1" w:themeFillTint="33"/>
          </w:tcPr>
          <w:p w14:paraId="3F353B73" w14:textId="77777777" w:rsidR="004E43BB" w:rsidRPr="002C3786" w:rsidRDefault="004E43BB" w:rsidP="00E13D7E">
            <w:pPr>
              <w:pStyle w:val="GSATableHeading"/>
            </w:pPr>
            <w:r w:rsidRPr="002C3786">
              <w:t>Control Summary Information</w:t>
            </w:r>
          </w:p>
        </w:tc>
      </w:tr>
      <w:tr w:rsidR="004E43BB" w:rsidRPr="002C3786" w14:paraId="1E6A0D52" w14:textId="77777777" w:rsidTr="001C310B">
        <w:trPr>
          <w:trHeight w:val="288"/>
        </w:trPr>
        <w:tc>
          <w:tcPr>
            <w:tcW w:w="5000" w:type="pct"/>
            <w:gridSpan w:val="2"/>
            <w:tcMar>
              <w:top w:w="43" w:type="dxa"/>
              <w:bottom w:w="43" w:type="dxa"/>
            </w:tcMar>
          </w:tcPr>
          <w:p w14:paraId="5BD8921B" w14:textId="77777777" w:rsidR="004E43BB" w:rsidRPr="002C3786" w:rsidRDefault="004E43BB" w:rsidP="00E13D7E">
            <w:pPr>
              <w:pStyle w:val="GSATableText"/>
              <w:keepNext/>
              <w:keepLines/>
            </w:pPr>
            <w:r w:rsidRPr="002C3786">
              <w:t>Responsible Role:</w:t>
            </w:r>
            <w:r>
              <w:t xml:space="preserve"> </w:t>
            </w:r>
          </w:p>
        </w:tc>
      </w:tr>
      <w:tr w:rsidR="004E43BB" w:rsidRPr="00D00D47" w14:paraId="0CB510EA" w14:textId="77777777" w:rsidTr="001C310B">
        <w:trPr>
          <w:trHeight w:val="288"/>
        </w:trPr>
        <w:tc>
          <w:tcPr>
            <w:tcW w:w="5000" w:type="pct"/>
            <w:gridSpan w:val="2"/>
            <w:tcMar>
              <w:top w:w="43" w:type="dxa"/>
              <w:bottom w:w="43" w:type="dxa"/>
            </w:tcMar>
          </w:tcPr>
          <w:p w14:paraId="658DD1C3" w14:textId="77777777" w:rsidR="004E43BB" w:rsidRPr="00D00D47" w:rsidRDefault="00105627" w:rsidP="0086345A">
            <w:pPr>
              <w:pStyle w:val="GSATableText"/>
            </w:pPr>
            <w:r w:rsidRPr="00B47680">
              <w:t>Parameter CA-7(a):</w:t>
            </w:r>
            <w:r w:rsidR="004E43BB">
              <w:t xml:space="preserve"> </w:t>
            </w:r>
          </w:p>
        </w:tc>
      </w:tr>
      <w:tr w:rsidR="004E43BB" w:rsidRPr="00D00D47" w14:paraId="2CC9E558" w14:textId="77777777" w:rsidTr="001C310B">
        <w:trPr>
          <w:trHeight w:val="288"/>
        </w:trPr>
        <w:tc>
          <w:tcPr>
            <w:tcW w:w="5000" w:type="pct"/>
            <w:gridSpan w:val="2"/>
            <w:tcMar>
              <w:top w:w="43" w:type="dxa"/>
              <w:bottom w:w="43" w:type="dxa"/>
            </w:tcMar>
          </w:tcPr>
          <w:p w14:paraId="1956AA24" w14:textId="77777777" w:rsidR="004E43BB" w:rsidRPr="00D00D47" w:rsidRDefault="00105627" w:rsidP="0086345A">
            <w:pPr>
              <w:pStyle w:val="GSATableText"/>
            </w:pPr>
            <w:r w:rsidRPr="00B47680">
              <w:t>Parameter CA-7(b)-1:</w:t>
            </w:r>
            <w:r>
              <w:t xml:space="preserve"> </w:t>
            </w:r>
          </w:p>
        </w:tc>
      </w:tr>
      <w:tr w:rsidR="00105627" w:rsidRPr="00D00D47" w14:paraId="64398C9F" w14:textId="77777777" w:rsidTr="001C310B">
        <w:trPr>
          <w:trHeight w:val="288"/>
        </w:trPr>
        <w:tc>
          <w:tcPr>
            <w:tcW w:w="5000" w:type="pct"/>
            <w:gridSpan w:val="2"/>
            <w:tcMar>
              <w:top w:w="43" w:type="dxa"/>
              <w:bottom w:w="43" w:type="dxa"/>
            </w:tcMar>
          </w:tcPr>
          <w:p w14:paraId="587038A2" w14:textId="77777777" w:rsidR="00105627" w:rsidRPr="00D00D47" w:rsidRDefault="00105627" w:rsidP="0086345A">
            <w:pPr>
              <w:pStyle w:val="GSATableText"/>
            </w:pPr>
            <w:r w:rsidRPr="00B47680">
              <w:t>Parameter CA-7(b)-2:</w:t>
            </w:r>
            <w:r>
              <w:t xml:space="preserve"> </w:t>
            </w:r>
          </w:p>
        </w:tc>
      </w:tr>
      <w:tr w:rsidR="00105627" w:rsidRPr="00D00D47" w14:paraId="0B4803C4" w14:textId="77777777" w:rsidTr="001C310B">
        <w:trPr>
          <w:trHeight w:val="288"/>
        </w:trPr>
        <w:tc>
          <w:tcPr>
            <w:tcW w:w="5000" w:type="pct"/>
            <w:gridSpan w:val="2"/>
            <w:tcMar>
              <w:top w:w="43" w:type="dxa"/>
              <w:bottom w:w="43" w:type="dxa"/>
            </w:tcMar>
          </w:tcPr>
          <w:p w14:paraId="0ED48D93" w14:textId="77777777" w:rsidR="00105627" w:rsidRPr="00D00D47" w:rsidRDefault="00105627" w:rsidP="0086345A">
            <w:pPr>
              <w:pStyle w:val="GSATableText"/>
            </w:pPr>
            <w:r w:rsidRPr="00B47680">
              <w:t>Parameter CA-7(g)-1:</w:t>
            </w:r>
            <w:r>
              <w:t xml:space="preserve"> </w:t>
            </w:r>
          </w:p>
        </w:tc>
      </w:tr>
      <w:tr w:rsidR="00105627" w:rsidRPr="00D00D47" w14:paraId="7C8ED65A" w14:textId="77777777" w:rsidTr="001C310B">
        <w:trPr>
          <w:trHeight w:val="288"/>
        </w:trPr>
        <w:tc>
          <w:tcPr>
            <w:tcW w:w="5000" w:type="pct"/>
            <w:gridSpan w:val="2"/>
            <w:tcMar>
              <w:top w:w="43" w:type="dxa"/>
              <w:bottom w:w="43" w:type="dxa"/>
            </w:tcMar>
          </w:tcPr>
          <w:p w14:paraId="64C534FE" w14:textId="77777777" w:rsidR="00105627" w:rsidRPr="00D00D47" w:rsidRDefault="00105627" w:rsidP="0086345A">
            <w:pPr>
              <w:pStyle w:val="GSATableText"/>
            </w:pPr>
            <w:r w:rsidRPr="00B47680">
              <w:t>Parameter CA-7(g)-2</w:t>
            </w:r>
            <w:r w:rsidRPr="00D00D47">
              <w:t>:</w:t>
            </w:r>
            <w:r>
              <w:t xml:space="preserve"> </w:t>
            </w:r>
          </w:p>
        </w:tc>
      </w:tr>
      <w:tr w:rsidR="00105627" w:rsidRPr="002C3786" w14:paraId="05C4C038" w14:textId="77777777" w:rsidTr="001C310B">
        <w:trPr>
          <w:trHeight w:val="288"/>
        </w:trPr>
        <w:tc>
          <w:tcPr>
            <w:tcW w:w="5000" w:type="pct"/>
            <w:gridSpan w:val="2"/>
            <w:tcMar>
              <w:top w:w="43" w:type="dxa"/>
              <w:bottom w:w="43" w:type="dxa"/>
            </w:tcMar>
            <w:vAlign w:val="bottom"/>
          </w:tcPr>
          <w:p w14:paraId="0EC231FC" w14:textId="77777777" w:rsidR="00105627" w:rsidRPr="002C3786" w:rsidRDefault="00105627" w:rsidP="00DA4990">
            <w:pPr>
              <w:pStyle w:val="GSATableText"/>
            </w:pPr>
            <w:r w:rsidRPr="002C3786">
              <w:t>Implementation Status (check all that apply):</w:t>
            </w:r>
          </w:p>
          <w:p w14:paraId="4B044A9E" w14:textId="77777777" w:rsidR="00105627" w:rsidRPr="002C3786" w:rsidRDefault="00CB38BB" w:rsidP="00DA4990">
            <w:pPr>
              <w:pStyle w:val="GSATableText"/>
            </w:pPr>
            <w:sdt>
              <w:sdtPr>
                <w:id w:val="-1583592877"/>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Implemented</w:t>
            </w:r>
          </w:p>
          <w:p w14:paraId="7EAF6078" w14:textId="77777777" w:rsidR="00105627" w:rsidRPr="002C3786" w:rsidRDefault="00CB38BB" w:rsidP="00DA4990">
            <w:pPr>
              <w:pStyle w:val="GSATableText"/>
            </w:pPr>
            <w:sdt>
              <w:sdtPr>
                <w:id w:val="-1705091010"/>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Partially implemented</w:t>
            </w:r>
          </w:p>
          <w:p w14:paraId="2914C9F7" w14:textId="77777777" w:rsidR="00105627" w:rsidRPr="002C3786" w:rsidRDefault="00CB38BB" w:rsidP="00DA4990">
            <w:pPr>
              <w:pStyle w:val="GSATableText"/>
            </w:pPr>
            <w:sdt>
              <w:sdtPr>
                <w:id w:val="1946804986"/>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Planned</w:t>
            </w:r>
          </w:p>
          <w:p w14:paraId="1D94D1A3" w14:textId="77777777" w:rsidR="00105627" w:rsidRPr="002C3786" w:rsidRDefault="00CB38BB" w:rsidP="00DA4990">
            <w:pPr>
              <w:pStyle w:val="GSATableText"/>
            </w:pPr>
            <w:sdt>
              <w:sdtPr>
                <w:id w:val="-80379092"/>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Alternative implementation</w:t>
            </w:r>
          </w:p>
          <w:p w14:paraId="713B29F0" w14:textId="77777777" w:rsidR="00105627" w:rsidRPr="002C3786" w:rsidRDefault="00CB38BB" w:rsidP="00DA4990">
            <w:pPr>
              <w:pStyle w:val="GSATableText"/>
            </w:pPr>
            <w:sdt>
              <w:sdtPr>
                <w:id w:val="-1946989860"/>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Not applicable</w:t>
            </w:r>
          </w:p>
        </w:tc>
      </w:tr>
      <w:tr w:rsidR="00105627" w:rsidRPr="002C3786" w14:paraId="5A3A34C0" w14:textId="77777777" w:rsidTr="001C310B">
        <w:trPr>
          <w:trHeight w:val="288"/>
        </w:trPr>
        <w:tc>
          <w:tcPr>
            <w:tcW w:w="5000" w:type="pct"/>
            <w:gridSpan w:val="2"/>
            <w:tcMar>
              <w:top w:w="43" w:type="dxa"/>
              <w:bottom w:w="43" w:type="dxa"/>
            </w:tcMar>
            <w:vAlign w:val="bottom"/>
          </w:tcPr>
          <w:p w14:paraId="680EEAB3" w14:textId="77777777" w:rsidR="00105627" w:rsidRPr="002C3786" w:rsidRDefault="00105627" w:rsidP="00DA4990">
            <w:pPr>
              <w:pStyle w:val="GSATableText"/>
            </w:pPr>
            <w:r w:rsidRPr="002C3786">
              <w:t>Control Origination (check all that apply):</w:t>
            </w:r>
          </w:p>
          <w:p w14:paraId="1F4EC460" w14:textId="77777777" w:rsidR="00105627" w:rsidRPr="002C3786" w:rsidRDefault="00CB38BB" w:rsidP="00DA4990">
            <w:pPr>
              <w:pStyle w:val="GSATableText"/>
            </w:pPr>
            <w:sdt>
              <w:sdtPr>
                <w:id w:val="488991344"/>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Service Provider Corporate</w:t>
            </w:r>
          </w:p>
          <w:p w14:paraId="2BD04735" w14:textId="77777777" w:rsidR="00105627" w:rsidRPr="002C3786" w:rsidRDefault="00CB38BB" w:rsidP="00DA4990">
            <w:pPr>
              <w:pStyle w:val="GSATableText"/>
            </w:pPr>
            <w:sdt>
              <w:sdtPr>
                <w:id w:val="-1701468923"/>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Service Provider System Specific</w:t>
            </w:r>
          </w:p>
          <w:p w14:paraId="704875CC" w14:textId="77777777" w:rsidR="00105627" w:rsidRPr="002C3786" w:rsidRDefault="00CB38BB" w:rsidP="00DA4990">
            <w:pPr>
              <w:pStyle w:val="GSATableText"/>
            </w:pPr>
            <w:sdt>
              <w:sdtPr>
                <w:id w:val="636845223"/>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Service Provider Hybrid (Corporate and System Specific)</w:t>
            </w:r>
          </w:p>
          <w:p w14:paraId="26DC0022" w14:textId="77777777" w:rsidR="00105627" w:rsidRPr="002C3786" w:rsidRDefault="00CB38BB" w:rsidP="00DA4990">
            <w:pPr>
              <w:pStyle w:val="GSATableText"/>
            </w:pPr>
            <w:sdt>
              <w:sdtPr>
                <w:id w:val="2018189467"/>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 xml:space="preserve">Configured by Customer (Customer System Specific) </w:t>
            </w:r>
          </w:p>
          <w:p w14:paraId="60FDD6EA" w14:textId="77777777" w:rsidR="00105627" w:rsidRPr="002C3786" w:rsidRDefault="00CB38BB" w:rsidP="00DA4990">
            <w:pPr>
              <w:pStyle w:val="GSATableText"/>
            </w:pPr>
            <w:sdt>
              <w:sdtPr>
                <w:id w:val="796799734"/>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 xml:space="preserve">Provided by Customer (Customer System Specific) </w:t>
            </w:r>
          </w:p>
          <w:p w14:paraId="052AC28D" w14:textId="77777777" w:rsidR="00105627" w:rsidRPr="002C3786" w:rsidRDefault="00CB38BB" w:rsidP="00DA4990">
            <w:pPr>
              <w:pStyle w:val="GSATableText"/>
            </w:pPr>
            <w:sdt>
              <w:sdtPr>
                <w:id w:val="1428465251"/>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105627" w:rsidRPr="002C3786">
              <w:t>Shared (Service Provider and Customer Responsibility)</w:t>
            </w:r>
          </w:p>
          <w:p w14:paraId="54765225" w14:textId="40F74C53" w:rsidR="00105627" w:rsidRPr="002C3786" w:rsidRDefault="00CB38BB" w:rsidP="00DA4990">
            <w:pPr>
              <w:pStyle w:val="GSATableText"/>
            </w:pPr>
            <w:sdt>
              <w:sdtPr>
                <w:id w:val="2022810765"/>
                <w14:checkbox>
                  <w14:checked w14:val="0"/>
                  <w14:checkedState w14:val="2612" w14:font="ＭＳ ゴシック"/>
                  <w14:uncheckedState w14:val="2610" w14:font="ＭＳ ゴシック"/>
                </w14:checkbox>
              </w:sdtPr>
              <w:sdtEndPr/>
              <w:sdtContent>
                <w:r w:rsidR="00105627" w:rsidRPr="006A4B9F">
                  <w:rPr>
                    <w:rFonts w:eastAsia="MS Gothic" w:hint="eastAsia"/>
                  </w:rPr>
                  <w:t>☐</w:t>
                </w:r>
              </w:sdtContent>
            </w:sdt>
            <w:r w:rsidR="00105627">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35368240"/>
                <w:showingPlcHdr/>
                <w:text/>
              </w:sdtPr>
              <w:sdtEndPr/>
              <w:sdtContent>
                <w:r w:rsidR="00105627" w:rsidRPr="004C65C2">
                  <w:rPr>
                    <w:rStyle w:val="PlaceholderText"/>
                    <w:rFonts w:eastAsiaTheme="majorEastAsia"/>
                  </w:rPr>
                  <w:t>Click here to enter text.</w:t>
                </w:r>
              </w:sdtContent>
            </w:sdt>
            <w:r w:rsidR="00105627" w:rsidRPr="00CE1081">
              <w:t xml:space="preserve"> , </w:t>
            </w:r>
            <w:sdt>
              <w:sdtPr>
                <w:alias w:val="Date of FedRAMP Authorization"/>
                <w:tag w:val="dateofauthorization"/>
                <w:id w:val="-210509256"/>
                <w:date>
                  <w:dateFormat w:val="M/d/yyyy"/>
                  <w:lid w:val="en-US"/>
                  <w:storeMappedDataAs w:val="dateTime"/>
                  <w:calendar w:val="gregorian"/>
                </w:date>
              </w:sdtPr>
              <w:sdtEndPr/>
              <w:sdtContent>
                <w:r w:rsidR="00CA1512" w:rsidDel="00D81901">
                  <w:t>Date of Authorization</w:t>
                </w:r>
                <w:r w:rsidR="00D81901">
                  <w:t>Date of Authorization</w:t>
                </w:r>
              </w:sdtContent>
            </w:sdt>
            <w:r w:rsidR="00105627" w:rsidRPr="002C3786">
              <w:t xml:space="preserve"> </w:t>
            </w:r>
          </w:p>
        </w:tc>
      </w:tr>
    </w:tbl>
    <w:p w14:paraId="06068564"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05627" w:rsidRPr="002C3786" w14:paraId="575B46CF" w14:textId="77777777" w:rsidTr="001C310B">
        <w:trPr>
          <w:cantSplit/>
          <w:trHeight w:val="288"/>
          <w:tblHeader/>
        </w:trPr>
        <w:tc>
          <w:tcPr>
            <w:tcW w:w="5000" w:type="pct"/>
            <w:gridSpan w:val="2"/>
            <w:shd w:val="clear" w:color="auto" w:fill="DBE5F1" w:themeFill="accent1" w:themeFillTint="33"/>
            <w:vAlign w:val="center"/>
          </w:tcPr>
          <w:p w14:paraId="4338066C" w14:textId="77777777" w:rsidR="00105627" w:rsidRPr="002C3786" w:rsidRDefault="00105627" w:rsidP="00E13D7E">
            <w:pPr>
              <w:pStyle w:val="GSATableHeading"/>
            </w:pPr>
            <w:r w:rsidRPr="00B47680">
              <w:t>CA-7 What is the solution and how is it implemented?</w:t>
            </w:r>
          </w:p>
        </w:tc>
      </w:tr>
      <w:tr w:rsidR="00105627" w:rsidRPr="0036708B" w14:paraId="4B3EF18D" w14:textId="77777777" w:rsidTr="001C310B">
        <w:trPr>
          <w:trHeight w:val="288"/>
        </w:trPr>
        <w:tc>
          <w:tcPr>
            <w:tcW w:w="484" w:type="pct"/>
            <w:tcBorders>
              <w:right w:val="nil"/>
            </w:tcBorders>
            <w:shd w:val="clear" w:color="auto" w:fill="DBE5F1" w:themeFill="accent1" w:themeFillTint="33"/>
          </w:tcPr>
          <w:p w14:paraId="63B84A6A" w14:textId="77777777" w:rsidR="00105627" w:rsidRPr="002C3786" w:rsidRDefault="00105627" w:rsidP="00E13D7E">
            <w:pPr>
              <w:pStyle w:val="GSATableHeading"/>
            </w:pPr>
            <w:r w:rsidRPr="002C3786">
              <w:t>Part a</w:t>
            </w:r>
          </w:p>
        </w:tc>
        <w:tc>
          <w:tcPr>
            <w:tcW w:w="4516" w:type="pct"/>
            <w:tcMar>
              <w:top w:w="43" w:type="dxa"/>
              <w:bottom w:w="43" w:type="dxa"/>
            </w:tcMar>
          </w:tcPr>
          <w:p w14:paraId="300BAED5" w14:textId="77777777" w:rsidR="00105627" w:rsidRPr="0036708B" w:rsidRDefault="00105627" w:rsidP="00E13D7E">
            <w:pPr>
              <w:pStyle w:val="GSATableText"/>
              <w:keepNext/>
              <w:keepLines/>
            </w:pPr>
          </w:p>
        </w:tc>
      </w:tr>
      <w:tr w:rsidR="00105627" w:rsidRPr="0036708B" w14:paraId="085F798A" w14:textId="77777777" w:rsidTr="001C310B">
        <w:trPr>
          <w:trHeight w:val="288"/>
        </w:trPr>
        <w:tc>
          <w:tcPr>
            <w:tcW w:w="484" w:type="pct"/>
            <w:tcBorders>
              <w:right w:val="nil"/>
            </w:tcBorders>
            <w:shd w:val="clear" w:color="auto" w:fill="DBE5F1" w:themeFill="accent1" w:themeFillTint="33"/>
          </w:tcPr>
          <w:p w14:paraId="48C595B3" w14:textId="77777777" w:rsidR="00105627" w:rsidRPr="002C3786" w:rsidRDefault="00105627" w:rsidP="00E03A24">
            <w:pPr>
              <w:pStyle w:val="GSATableHeading"/>
            </w:pPr>
            <w:r w:rsidRPr="002C3786">
              <w:t>Part b</w:t>
            </w:r>
          </w:p>
        </w:tc>
        <w:tc>
          <w:tcPr>
            <w:tcW w:w="4516" w:type="pct"/>
            <w:tcMar>
              <w:top w:w="43" w:type="dxa"/>
              <w:bottom w:w="43" w:type="dxa"/>
            </w:tcMar>
          </w:tcPr>
          <w:p w14:paraId="5F0CC7F2" w14:textId="77777777" w:rsidR="00105627" w:rsidRPr="0036708B" w:rsidRDefault="00105627" w:rsidP="00DA4990">
            <w:pPr>
              <w:pStyle w:val="GSATableText"/>
            </w:pPr>
          </w:p>
        </w:tc>
      </w:tr>
      <w:tr w:rsidR="00105627" w:rsidRPr="0036708B" w14:paraId="4FBA3CCA" w14:textId="77777777" w:rsidTr="001C310B">
        <w:trPr>
          <w:trHeight w:val="288"/>
        </w:trPr>
        <w:tc>
          <w:tcPr>
            <w:tcW w:w="484" w:type="pct"/>
            <w:tcBorders>
              <w:right w:val="nil"/>
            </w:tcBorders>
            <w:shd w:val="clear" w:color="auto" w:fill="DBE5F1" w:themeFill="accent1" w:themeFillTint="33"/>
          </w:tcPr>
          <w:p w14:paraId="51C668D1" w14:textId="77777777" w:rsidR="00105627" w:rsidRPr="002C3786" w:rsidRDefault="00105627" w:rsidP="00E03A24">
            <w:pPr>
              <w:pStyle w:val="GSATableHeading"/>
            </w:pPr>
            <w:r w:rsidRPr="002C3786">
              <w:t xml:space="preserve">Part </w:t>
            </w:r>
            <w:r>
              <w:t>c</w:t>
            </w:r>
          </w:p>
        </w:tc>
        <w:tc>
          <w:tcPr>
            <w:tcW w:w="4516" w:type="pct"/>
            <w:tcMar>
              <w:top w:w="43" w:type="dxa"/>
              <w:bottom w:w="43" w:type="dxa"/>
            </w:tcMar>
          </w:tcPr>
          <w:p w14:paraId="43AFF0EB" w14:textId="77777777" w:rsidR="00105627" w:rsidRPr="0036708B" w:rsidRDefault="00105627" w:rsidP="00DA4990">
            <w:pPr>
              <w:pStyle w:val="GSATableText"/>
            </w:pPr>
          </w:p>
        </w:tc>
      </w:tr>
      <w:tr w:rsidR="00105627" w:rsidRPr="0036708B" w14:paraId="6CAE35B0" w14:textId="77777777" w:rsidTr="001C310B">
        <w:trPr>
          <w:trHeight w:val="288"/>
        </w:trPr>
        <w:tc>
          <w:tcPr>
            <w:tcW w:w="484" w:type="pct"/>
            <w:tcBorders>
              <w:right w:val="nil"/>
            </w:tcBorders>
            <w:shd w:val="clear" w:color="auto" w:fill="DBE5F1" w:themeFill="accent1" w:themeFillTint="33"/>
          </w:tcPr>
          <w:p w14:paraId="36BAEDEC" w14:textId="77777777" w:rsidR="00105627" w:rsidRPr="002C3786" w:rsidRDefault="00105627" w:rsidP="00E03A24">
            <w:pPr>
              <w:pStyle w:val="GSATableHeading"/>
            </w:pPr>
            <w:r w:rsidRPr="002C3786">
              <w:t xml:space="preserve">Part </w:t>
            </w:r>
            <w:r>
              <w:t>d</w:t>
            </w:r>
          </w:p>
        </w:tc>
        <w:tc>
          <w:tcPr>
            <w:tcW w:w="4516" w:type="pct"/>
            <w:tcMar>
              <w:top w:w="43" w:type="dxa"/>
              <w:bottom w:w="43" w:type="dxa"/>
            </w:tcMar>
          </w:tcPr>
          <w:p w14:paraId="3C4636B9" w14:textId="77777777" w:rsidR="00105627" w:rsidRPr="0036708B" w:rsidRDefault="00105627" w:rsidP="00DA4990">
            <w:pPr>
              <w:pStyle w:val="GSATableText"/>
            </w:pPr>
          </w:p>
        </w:tc>
      </w:tr>
      <w:tr w:rsidR="00105627" w:rsidRPr="0036708B" w14:paraId="5544FD7B" w14:textId="77777777" w:rsidTr="001C310B">
        <w:trPr>
          <w:trHeight w:val="288"/>
        </w:trPr>
        <w:tc>
          <w:tcPr>
            <w:tcW w:w="484" w:type="pct"/>
            <w:tcBorders>
              <w:right w:val="nil"/>
            </w:tcBorders>
            <w:shd w:val="clear" w:color="auto" w:fill="DBE5F1" w:themeFill="accent1" w:themeFillTint="33"/>
          </w:tcPr>
          <w:p w14:paraId="724EA303" w14:textId="77777777" w:rsidR="00105627" w:rsidRPr="002C3786" w:rsidRDefault="00105627" w:rsidP="00E03A24">
            <w:pPr>
              <w:pStyle w:val="GSATableHeading"/>
            </w:pPr>
            <w:r w:rsidRPr="002C3786">
              <w:t xml:space="preserve">Part </w:t>
            </w:r>
            <w:r>
              <w:t>e</w:t>
            </w:r>
          </w:p>
        </w:tc>
        <w:tc>
          <w:tcPr>
            <w:tcW w:w="4516" w:type="pct"/>
            <w:tcMar>
              <w:top w:w="43" w:type="dxa"/>
              <w:bottom w:w="43" w:type="dxa"/>
            </w:tcMar>
          </w:tcPr>
          <w:p w14:paraId="4DD09084" w14:textId="77777777" w:rsidR="00105627" w:rsidRPr="0036708B" w:rsidRDefault="00105627" w:rsidP="00DA4990">
            <w:pPr>
              <w:pStyle w:val="GSATableText"/>
            </w:pPr>
          </w:p>
        </w:tc>
      </w:tr>
      <w:tr w:rsidR="00105627" w:rsidRPr="0036708B" w14:paraId="2E3E6C33" w14:textId="77777777" w:rsidTr="001C310B">
        <w:trPr>
          <w:trHeight w:val="288"/>
        </w:trPr>
        <w:tc>
          <w:tcPr>
            <w:tcW w:w="484" w:type="pct"/>
            <w:tcBorders>
              <w:right w:val="nil"/>
            </w:tcBorders>
            <w:shd w:val="clear" w:color="auto" w:fill="DBE5F1" w:themeFill="accent1" w:themeFillTint="33"/>
          </w:tcPr>
          <w:p w14:paraId="52BD363E" w14:textId="77777777" w:rsidR="00105627" w:rsidRPr="002C3786" w:rsidRDefault="00105627" w:rsidP="00E03A24">
            <w:pPr>
              <w:pStyle w:val="GSATableHeading"/>
            </w:pPr>
            <w:r w:rsidRPr="002C3786">
              <w:t>Part</w:t>
            </w:r>
            <w:r>
              <w:t xml:space="preserve"> f</w:t>
            </w:r>
          </w:p>
        </w:tc>
        <w:tc>
          <w:tcPr>
            <w:tcW w:w="4516" w:type="pct"/>
            <w:tcMar>
              <w:top w:w="43" w:type="dxa"/>
              <w:bottom w:w="43" w:type="dxa"/>
            </w:tcMar>
          </w:tcPr>
          <w:p w14:paraId="3FD6CB34" w14:textId="77777777" w:rsidR="00105627" w:rsidRPr="0036708B" w:rsidRDefault="00105627" w:rsidP="00DA4990">
            <w:pPr>
              <w:pStyle w:val="GSATableText"/>
            </w:pPr>
          </w:p>
        </w:tc>
      </w:tr>
      <w:tr w:rsidR="00105627" w:rsidRPr="0036708B" w14:paraId="671FAD2A" w14:textId="77777777" w:rsidTr="001C310B">
        <w:trPr>
          <w:trHeight w:val="288"/>
        </w:trPr>
        <w:tc>
          <w:tcPr>
            <w:tcW w:w="484" w:type="pct"/>
            <w:tcBorders>
              <w:right w:val="nil"/>
            </w:tcBorders>
            <w:shd w:val="clear" w:color="auto" w:fill="DBE5F1" w:themeFill="accent1" w:themeFillTint="33"/>
          </w:tcPr>
          <w:p w14:paraId="2BC99FFE" w14:textId="77777777" w:rsidR="00105627" w:rsidRPr="002C3786" w:rsidRDefault="00105627" w:rsidP="00E03A24">
            <w:pPr>
              <w:pStyle w:val="GSATableHeading"/>
            </w:pPr>
            <w:r w:rsidRPr="002C3786">
              <w:t>Part</w:t>
            </w:r>
            <w:r>
              <w:t xml:space="preserve"> g</w:t>
            </w:r>
          </w:p>
        </w:tc>
        <w:tc>
          <w:tcPr>
            <w:tcW w:w="4516" w:type="pct"/>
            <w:tcMar>
              <w:top w:w="43" w:type="dxa"/>
              <w:bottom w:w="43" w:type="dxa"/>
            </w:tcMar>
          </w:tcPr>
          <w:p w14:paraId="710BA757" w14:textId="77777777" w:rsidR="00105627" w:rsidRDefault="00105627" w:rsidP="00DA4990">
            <w:pPr>
              <w:pStyle w:val="GSATableText"/>
            </w:pPr>
          </w:p>
        </w:tc>
      </w:tr>
    </w:tbl>
    <w:p w14:paraId="45430823" w14:textId="77777777" w:rsidR="005B2008" w:rsidRDefault="005B2008" w:rsidP="00DA4990"/>
    <w:p w14:paraId="379C056D" w14:textId="77777777" w:rsidR="000D1972" w:rsidRPr="00AE5E4D" w:rsidRDefault="00574E8B" w:rsidP="00DA4990">
      <w:pPr>
        <w:pStyle w:val="GSAGuidanceBold"/>
      </w:pPr>
      <w:r w:rsidRPr="00AE5E4D">
        <w:t xml:space="preserve">CA-7 Additional </w:t>
      </w:r>
      <w:r w:rsidR="00895AF9">
        <w:t>FedRAMP</w:t>
      </w:r>
      <w:r w:rsidRPr="00AE5E4D">
        <w:t xml:space="preserve"> Requirements and Guidance: </w:t>
      </w:r>
    </w:p>
    <w:p w14:paraId="7788F0D9" w14:textId="77777777" w:rsidR="000D1972" w:rsidRPr="00AE5E4D" w:rsidRDefault="00574E8B" w:rsidP="00DA4990">
      <w:pPr>
        <w:pStyle w:val="GSAGuidance"/>
      </w:pPr>
      <w:r w:rsidRPr="00AE5E4D">
        <w:rPr>
          <w:rStyle w:val="GSAGuidanceBoldChar"/>
        </w:rPr>
        <w:t>Requirement 1:</w:t>
      </w:r>
      <w:r w:rsidRPr="00AE5E4D">
        <w:t xml:space="preserve"> Operating System Scans: at least monthly</w:t>
      </w:r>
    </w:p>
    <w:p w14:paraId="5B8CB542" w14:textId="77777777" w:rsidR="000D1972" w:rsidRPr="00AE5E4D" w:rsidRDefault="00574E8B" w:rsidP="00DA4990">
      <w:pPr>
        <w:pStyle w:val="GSAGuidance"/>
      </w:pPr>
      <w:r w:rsidRPr="00AE5E4D">
        <w:rPr>
          <w:rStyle w:val="GSAGuidanceBoldChar"/>
        </w:rPr>
        <w:t>Requirement 2:</w:t>
      </w:r>
      <w:r w:rsidRPr="00AE5E4D">
        <w:t xml:space="preserve"> Database and Web Application Scans: </w:t>
      </w:r>
      <w:r w:rsidR="000E0E3F" w:rsidRPr="00AE5E4D">
        <w:t>at least monthly</w:t>
      </w:r>
    </w:p>
    <w:p w14:paraId="40128BB4" w14:textId="77777777" w:rsidR="000D1972" w:rsidRPr="00AE5E4D" w:rsidRDefault="00574E8B" w:rsidP="00DA4990">
      <w:pPr>
        <w:pStyle w:val="GSAGuidance"/>
      </w:pPr>
      <w:r w:rsidRPr="00AE5E4D">
        <w:rPr>
          <w:rStyle w:val="GSAGuidanceBoldChar"/>
        </w:rPr>
        <w:t>Requirement 3:</w:t>
      </w:r>
      <w:r w:rsidRPr="00AE5E4D">
        <w:t xml:space="preserve"> All scans performed by Independent Assessor: at least annually</w:t>
      </w:r>
    </w:p>
    <w:p w14:paraId="2286535B" w14:textId="77777777" w:rsidR="00105627" w:rsidRDefault="0010562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2F24A1CC" w14:textId="77777777" w:rsidTr="001C310B">
        <w:trPr>
          <w:cantSplit/>
          <w:trHeight w:val="288"/>
          <w:tblHeader/>
        </w:trPr>
        <w:tc>
          <w:tcPr>
            <w:tcW w:w="811" w:type="pct"/>
            <w:shd w:val="clear" w:color="auto" w:fill="DBE5F1" w:themeFill="accent1" w:themeFillTint="33"/>
            <w:tcMar>
              <w:top w:w="43" w:type="dxa"/>
              <w:bottom w:w="43" w:type="dxa"/>
            </w:tcMar>
          </w:tcPr>
          <w:p w14:paraId="1638912B" w14:textId="77777777" w:rsidR="004E43BB" w:rsidRPr="002C3786" w:rsidRDefault="00105627" w:rsidP="00E13D7E">
            <w:pPr>
              <w:pStyle w:val="GSATableHeading"/>
            </w:pPr>
            <w:r>
              <w:t>CA-7</w:t>
            </w:r>
            <w:r w:rsidR="00003E38">
              <w:t xml:space="preserve"> Req</w:t>
            </w:r>
            <w:r w:rsidR="00D23CDF">
              <w:t>.</w:t>
            </w:r>
          </w:p>
        </w:tc>
        <w:tc>
          <w:tcPr>
            <w:tcW w:w="4189" w:type="pct"/>
            <w:shd w:val="clear" w:color="auto" w:fill="DBE5F1" w:themeFill="accent1" w:themeFillTint="33"/>
          </w:tcPr>
          <w:p w14:paraId="1325E090" w14:textId="77777777" w:rsidR="004E43BB" w:rsidRPr="002C3786" w:rsidRDefault="004E43BB" w:rsidP="00E13D7E">
            <w:pPr>
              <w:pStyle w:val="GSATableHeading"/>
            </w:pPr>
            <w:r w:rsidRPr="002C3786">
              <w:t>Control Summary Information</w:t>
            </w:r>
          </w:p>
        </w:tc>
      </w:tr>
      <w:tr w:rsidR="004E43BB" w:rsidRPr="002C3786" w14:paraId="1531553A" w14:textId="77777777" w:rsidTr="001C310B">
        <w:trPr>
          <w:trHeight w:val="288"/>
        </w:trPr>
        <w:tc>
          <w:tcPr>
            <w:tcW w:w="5000" w:type="pct"/>
            <w:gridSpan w:val="2"/>
            <w:tcMar>
              <w:top w:w="43" w:type="dxa"/>
              <w:bottom w:w="43" w:type="dxa"/>
            </w:tcMar>
          </w:tcPr>
          <w:p w14:paraId="2B5FCC67" w14:textId="77777777" w:rsidR="004E43BB" w:rsidRPr="002C3786" w:rsidRDefault="004E43BB" w:rsidP="00E13D7E">
            <w:pPr>
              <w:pStyle w:val="GSATableText"/>
              <w:keepNext/>
              <w:keepLines/>
            </w:pPr>
            <w:r w:rsidRPr="002C3786">
              <w:t>Responsible Role:</w:t>
            </w:r>
            <w:r>
              <w:t xml:space="preserve"> </w:t>
            </w:r>
          </w:p>
        </w:tc>
      </w:tr>
      <w:tr w:rsidR="004E43BB" w:rsidRPr="002C3786" w14:paraId="49224C47" w14:textId="77777777" w:rsidTr="001C310B">
        <w:trPr>
          <w:trHeight w:val="288"/>
        </w:trPr>
        <w:tc>
          <w:tcPr>
            <w:tcW w:w="5000" w:type="pct"/>
            <w:gridSpan w:val="2"/>
            <w:tcMar>
              <w:top w:w="43" w:type="dxa"/>
              <w:bottom w:w="43" w:type="dxa"/>
            </w:tcMar>
            <w:vAlign w:val="bottom"/>
          </w:tcPr>
          <w:p w14:paraId="209F4254" w14:textId="77777777" w:rsidR="004E43BB" w:rsidRPr="002C3786" w:rsidRDefault="004E43BB" w:rsidP="00DA4990">
            <w:pPr>
              <w:pStyle w:val="GSATableText"/>
            </w:pPr>
            <w:r w:rsidRPr="002C3786">
              <w:t>Implementation Status (check all that apply):</w:t>
            </w:r>
          </w:p>
          <w:p w14:paraId="18C04318" w14:textId="77777777" w:rsidR="004E43BB" w:rsidRPr="002C3786" w:rsidRDefault="00CB38BB" w:rsidP="00DA4990">
            <w:pPr>
              <w:pStyle w:val="GSATableText"/>
            </w:pPr>
            <w:sdt>
              <w:sdtPr>
                <w:id w:val="4310881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22DABA80" w14:textId="77777777" w:rsidR="004E43BB" w:rsidRPr="002C3786" w:rsidRDefault="00CB38BB" w:rsidP="00DA4990">
            <w:pPr>
              <w:pStyle w:val="GSATableText"/>
            </w:pPr>
            <w:sdt>
              <w:sdtPr>
                <w:id w:val="109235915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3C317E9E" w14:textId="77777777" w:rsidR="004E43BB" w:rsidRPr="002C3786" w:rsidRDefault="00CB38BB" w:rsidP="00DA4990">
            <w:pPr>
              <w:pStyle w:val="GSATableText"/>
            </w:pPr>
            <w:sdt>
              <w:sdtPr>
                <w:id w:val="-194390620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51D33D21" w14:textId="77777777" w:rsidR="004E43BB" w:rsidRPr="002C3786" w:rsidRDefault="00CB38BB" w:rsidP="00DA4990">
            <w:pPr>
              <w:pStyle w:val="GSATableText"/>
            </w:pPr>
            <w:sdt>
              <w:sdtPr>
                <w:id w:val="-17450170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2FDCEAA3" w14:textId="77777777" w:rsidR="004E43BB" w:rsidRPr="002C3786" w:rsidRDefault="00CB38BB" w:rsidP="00DA4990">
            <w:pPr>
              <w:pStyle w:val="GSATableText"/>
            </w:pPr>
            <w:sdt>
              <w:sdtPr>
                <w:id w:val="-205083864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5E863790" w14:textId="77777777" w:rsidTr="001C310B">
        <w:trPr>
          <w:trHeight w:val="288"/>
        </w:trPr>
        <w:tc>
          <w:tcPr>
            <w:tcW w:w="5000" w:type="pct"/>
            <w:gridSpan w:val="2"/>
            <w:tcMar>
              <w:top w:w="43" w:type="dxa"/>
              <w:bottom w:w="43" w:type="dxa"/>
            </w:tcMar>
            <w:vAlign w:val="bottom"/>
          </w:tcPr>
          <w:p w14:paraId="43D50A32" w14:textId="77777777" w:rsidR="004E43BB" w:rsidRPr="002C3786" w:rsidRDefault="004E43BB" w:rsidP="00DA4990">
            <w:pPr>
              <w:pStyle w:val="GSATableText"/>
            </w:pPr>
            <w:r w:rsidRPr="002C3786">
              <w:t>Control Origination (check all that apply):</w:t>
            </w:r>
          </w:p>
          <w:p w14:paraId="5EF5082A" w14:textId="77777777" w:rsidR="004E43BB" w:rsidRPr="002C3786" w:rsidRDefault="00CB38BB" w:rsidP="00DA4990">
            <w:pPr>
              <w:pStyle w:val="GSATableText"/>
            </w:pPr>
            <w:sdt>
              <w:sdtPr>
                <w:id w:val="-206301788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79471197" w14:textId="77777777" w:rsidR="004E43BB" w:rsidRPr="002C3786" w:rsidRDefault="00CB38BB" w:rsidP="00DA4990">
            <w:pPr>
              <w:pStyle w:val="GSATableText"/>
            </w:pPr>
            <w:sdt>
              <w:sdtPr>
                <w:id w:val="48752728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367AC1FF" w14:textId="77777777" w:rsidR="004E43BB" w:rsidRPr="002C3786" w:rsidRDefault="00CB38BB" w:rsidP="00DA4990">
            <w:pPr>
              <w:pStyle w:val="GSATableText"/>
            </w:pPr>
            <w:sdt>
              <w:sdtPr>
                <w:id w:val="6416415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1E711C18" w14:textId="77777777" w:rsidR="004E43BB" w:rsidRPr="002C3786" w:rsidRDefault="00CB38BB" w:rsidP="00DA4990">
            <w:pPr>
              <w:pStyle w:val="GSATableText"/>
            </w:pPr>
            <w:sdt>
              <w:sdtPr>
                <w:id w:val="-34525334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744F90FE" w14:textId="77777777" w:rsidR="004E43BB" w:rsidRPr="002C3786" w:rsidRDefault="00CB38BB" w:rsidP="00DA4990">
            <w:pPr>
              <w:pStyle w:val="GSATableText"/>
            </w:pPr>
            <w:sdt>
              <w:sdtPr>
                <w:id w:val="-89866670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2B7A5D08" w14:textId="77777777" w:rsidR="004E43BB" w:rsidRPr="002C3786" w:rsidRDefault="00CB38BB" w:rsidP="00DA4990">
            <w:pPr>
              <w:pStyle w:val="GSATableText"/>
            </w:pPr>
            <w:sdt>
              <w:sdtPr>
                <w:id w:val="-37562635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104FC005" w14:textId="0143ABC4" w:rsidR="004E43BB" w:rsidRPr="002C3786" w:rsidRDefault="00CB38BB" w:rsidP="00DA4990">
            <w:pPr>
              <w:pStyle w:val="GSATableText"/>
            </w:pPr>
            <w:sdt>
              <w:sdtPr>
                <w:id w:val="101010187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416910033"/>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943538772"/>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5E0E6E8B"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05627" w:rsidRPr="002C3786" w14:paraId="0DADAFA0" w14:textId="77777777" w:rsidTr="001C310B">
        <w:trPr>
          <w:cantSplit/>
          <w:trHeight w:val="288"/>
          <w:tblHeader/>
        </w:trPr>
        <w:tc>
          <w:tcPr>
            <w:tcW w:w="5000" w:type="pct"/>
            <w:gridSpan w:val="2"/>
            <w:shd w:val="clear" w:color="auto" w:fill="DBE5F1" w:themeFill="accent1" w:themeFillTint="33"/>
            <w:vAlign w:val="center"/>
          </w:tcPr>
          <w:p w14:paraId="6AB3C587" w14:textId="77777777" w:rsidR="00105627" w:rsidRPr="002C3786" w:rsidRDefault="00105627" w:rsidP="00E13D7E">
            <w:pPr>
              <w:pStyle w:val="GSATableHeading"/>
            </w:pPr>
            <w:r w:rsidRPr="0076712D">
              <w:t>CA-7 What is the solution and how is it implemented?</w:t>
            </w:r>
          </w:p>
        </w:tc>
      </w:tr>
      <w:tr w:rsidR="00105627" w:rsidRPr="0036708B" w14:paraId="4230C360" w14:textId="77777777" w:rsidTr="001C310B">
        <w:trPr>
          <w:trHeight w:val="288"/>
        </w:trPr>
        <w:tc>
          <w:tcPr>
            <w:tcW w:w="484" w:type="pct"/>
            <w:tcBorders>
              <w:right w:val="nil"/>
            </w:tcBorders>
            <w:shd w:val="clear" w:color="auto" w:fill="DBE5F1" w:themeFill="accent1" w:themeFillTint="33"/>
          </w:tcPr>
          <w:p w14:paraId="5B374FF6" w14:textId="77777777" w:rsidR="00105627" w:rsidRPr="002C3786" w:rsidRDefault="00105627" w:rsidP="00E13D7E">
            <w:pPr>
              <w:pStyle w:val="GSATableHeading"/>
            </w:pPr>
            <w:r w:rsidRPr="0076712D">
              <w:t>Req. 1</w:t>
            </w:r>
          </w:p>
        </w:tc>
        <w:tc>
          <w:tcPr>
            <w:tcW w:w="4516" w:type="pct"/>
            <w:tcMar>
              <w:top w:w="43" w:type="dxa"/>
              <w:bottom w:w="43" w:type="dxa"/>
            </w:tcMar>
          </w:tcPr>
          <w:p w14:paraId="74036B1A" w14:textId="77777777" w:rsidR="00105627" w:rsidRPr="0036708B" w:rsidRDefault="00105627" w:rsidP="00E13D7E">
            <w:pPr>
              <w:pStyle w:val="GSATableText"/>
              <w:keepNext/>
              <w:keepLines/>
            </w:pPr>
          </w:p>
        </w:tc>
      </w:tr>
      <w:tr w:rsidR="00105627" w:rsidRPr="0036708B" w14:paraId="3C10432D" w14:textId="77777777" w:rsidTr="001C310B">
        <w:trPr>
          <w:trHeight w:val="288"/>
        </w:trPr>
        <w:tc>
          <w:tcPr>
            <w:tcW w:w="484" w:type="pct"/>
            <w:tcBorders>
              <w:right w:val="nil"/>
            </w:tcBorders>
            <w:shd w:val="clear" w:color="auto" w:fill="DBE5F1" w:themeFill="accent1" w:themeFillTint="33"/>
          </w:tcPr>
          <w:p w14:paraId="63C40853" w14:textId="77777777" w:rsidR="00105627" w:rsidRPr="002C3786" w:rsidRDefault="00105627" w:rsidP="00E03A24">
            <w:pPr>
              <w:pStyle w:val="GSATableHeading"/>
            </w:pPr>
            <w:r w:rsidRPr="0076712D">
              <w:t>Req. 2</w:t>
            </w:r>
          </w:p>
        </w:tc>
        <w:tc>
          <w:tcPr>
            <w:tcW w:w="4516" w:type="pct"/>
            <w:tcMar>
              <w:top w:w="43" w:type="dxa"/>
              <w:bottom w:w="43" w:type="dxa"/>
            </w:tcMar>
          </w:tcPr>
          <w:p w14:paraId="728038CF" w14:textId="77777777" w:rsidR="00105627" w:rsidRPr="0036708B" w:rsidRDefault="00105627" w:rsidP="00DA4990">
            <w:pPr>
              <w:pStyle w:val="GSATableText"/>
            </w:pPr>
          </w:p>
        </w:tc>
      </w:tr>
      <w:tr w:rsidR="00105627" w:rsidRPr="0036708B" w14:paraId="074D498A" w14:textId="77777777" w:rsidTr="001C310B">
        <w:trPr>
          <w:trHeight w:val="288"/>
        </w:trPr>
        <w:tc>
          <w:tcPr>
            <w:tcW w:w="484" w:type="pct"/>
            <w:tcBorders>
              <w:right w:val="nil"/>
            </w:tcBorders>
            <w:shd w:val="clear" w:color="auto" w:fill="DBE5F1" w:themeFill="accent1" w:themeFillTint="33"/>
          </w:tcPr>
          <w:p w14:paraId="56EDF76D" w14:textId="77777777" w:rsidR="00105627" w:rsidRPr="002C3786" w:rsidRDefault="00105627" w:rsidP="00E03A24">
            <w:pPr>
              <w:pStyle w:val="GSATableHeading"/>
            </w:pPr>
            <w:r w:rsidRPr="0076712D">
              <w:t>Req. 3</w:t>
            </w:r>
          </w:p>
        </w:tc>
        <w:tc>
          <w:tcPr>
            <w:tcW w:w="4516" w:type="pct"/>
            <w:tcMar>
              <w:top w:w="43" w:type="dxa"/>
              <w:bottom w:w="43" w:type="dxa"/>
            </w:tcMar>
          </w:tcPr>
          <w:p w14:paraId="023A07E3" w14:textId="77777777" w:rsidR="00105627" w:rsidRPr="0036708B" w:rsidRDefault="00105627" w:rsidP="00DA4990">
            <w:pPr>
              <w:pStyle w:val="GSATableText"/>
            </w:pPr>
          </w:p>
        </w:tc>
      </w:tr>
    </w:tbl>
    <w:p w14:paraId="3B0ADDD8" w14:textId="77777777" w:rsidR="00574E8B" w:rsidRPr="002C3786" w:rsidRDefault="00574E8B" w:rsidP="00DA4990"/>
    <w:p w14:paraId="2AED8678" w14:textId="77777777" w:rsidR="000D1972" w:rsidRDefault="007F15FE" w:rsidP="005972CC">
      <w:pPr>
        <w:pStyle w:val="Heading3"/>
      </w:pPr>
      <w:bookmarkStart w:id="966" w:name="_Toc383429603"/>
      <w:bookmarkStart w:id="967" w:name="_Toc383433277"/>
      <w:bookmarkStart w:id="968" w:name="_Toc383444509"/>
      <w:bookmarkStart w:id="969" w:name="_Toc385594149"/>
      <w:bookmarkStart w:id="970" w:name="_Toc385594541"/>
      <w:bookmarkStart w:id="971" w:name="_Toc385594929"/>
      <w:bookmarkStart w:id="972" w:name="_Toc388620780"/>
      <w:bookmarkStart w:id="973" w:name="_Toc449543348"/>
      <w:bookmarkStart w:id="974" w:name="_Toc464803558"/>
      <w:r>
        <w:t xml:space="preserve">CA-9 </w:t>
      </w:r>
      <w:r w:rsidR="009E053E">
        <w:t xml:space="preserve">Internal System </w:t>
      </w:r>
      <w:r w:rsidR="00851437">
        <w:t>Connections</w:t>
      </w:r>
      <w:r w:rsidR="008438AC">
        <w:t xml:space="preserve"> (L)</w:t>
      </w:r>
      <w:r w:rsidR="00851437">
        <w:t xml:space="preserve"> </w:t>
      </w:r>
      <w:bookmarkEnd w:id="966"/>
      <w:bookmarkEnd w:id="967"/>
      <w:bookmarkEnd w:id="968"/>
      <w:bookmarkEnd w:id="969"/>
      <w:bookmarkEnd w:id="970"/>
      <w:bookmarkEnd w:id="971"/>
      <w:bookmarkEnd w:id="972"/>
      <w:r w:rsidR="008438AC">
        <w:t>(M) (H)</w:t>
      </w:r>
      <w:bookmarkEnd w:id="973"/>
      <w:bookmarkEnd w:id="974"/>
    </w:p>
    <w:p w14:paraId="754C806F" w14:textId="77777777" w:rsidR="009E053E" w:rsidRDefault="009E053E" w:rsidP="0035341B">
      <w:pPr>
        <w:keepNext/>
        <w:widowControl/>
      </w:pPr>
      <w:r w:rsidRPr="00EE7EA9">
        <w:t>The organization</w:t>
      </w:r>
      <w:r>
        <w:t>:</w:t>
      </w:r>
      <w:r w:rsidRPr="00EE7EA9">
        <w:t xml:space="preserve"> </w:t>
      </w:r>
    </w:p>
    <w:p w14:paraId="12E8102C" w14:textId="77777777" w:rsidR="000D1972" w:rsidRDefault="00AE3199" w:rsidP="00914FE7">
      <w:pPr>
        <w:pStyle w:val="GSAListParagraphalpha"/>
        <w:numPr>
          <w:ilvl w:val="0"/>
          <w:numId w:val="80"/>
        </w:numPr>
      </w:pPr>
      <w:r w:rsidRPr="00AE3199">
        <w:t>Authorizes internal connections of [</w:t>
      </w:r>
      <w:r w:rsidRPr="00D62A31">
        <w:rPr>
          <w:rStyle w:val="GSAItalicEmphasisChar"/>
        </w:rPr>
        <w:t>Assignment: organization-defined information system components or classes of components</w:t>
      </w:r>
      <w:r w:rsidRPr="00AE3199">
        <w:t>] to the information system; and</w:t>
      </w:r>
    </w:p>
    <w:p w14:paraId="6BC1268C" w14:textId="77777777" w:rsidR="000D1972" w:rsidRDefault="00AE3199" w:rsidP="00914FE7">
      <w:pPr>
        <w:pStyle w:val="GSAListParagraphalpha"/>
        <w:numPr>
          <w:ilvl w:val="0"/>
          <w:numId w:val="80"/>
        </w:numPr>
      </w:pPr>
      <w:r w:rsidRPr="00AE3199">
        <w:t>Documents, for each internal connection, the interface characteristics, security requirements, and the nature of the information communicated.</w:t>
      </w:r>
    </w:p>
    <w:p w14:paraId="6BF0BC65" w14:textId="77777777" w:rsidR="009E053E" w:rsidRDefault="009E053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36546A4C" w14:textId="77777777" w:rsidTr="001C310B">
        <w:trPr>
          <w:cantSplit/>
          <w:trHeight w:val="288"/>
          <w:tblHeader/>
        </w:trPr>
        <w:tc>
          <w:tcPr>
            <w:tcW w:w="811" w:type="pct"/>
            <w:shd w:val="clear" w:color="auto" w:fill="DBE5F1" w:themeFill="accent1" w:themeFillTint="33"/>
            <w:tcMar>
              <w:top w:w="43" w:type="dxa"/>
              <w:bottom w:w="43" w:type="dxa"/>
            </w:tcMar>
          </w:tcPr>
          <w:p w14:paraId="0D78727E" w14:textId="77777777" w:rsidR="004E43BB" w:rsidRPr="002C3786" w:rsidRDefault="007F15FE" w:rsidP="00E13D7E">
            <w:pPr>
              <w:pStyle w:val="GSATableHeading"/>
            </w:pPr>
            <w:r w:rsidRPr="0076712D">
              <w:t>CA-9</w:t>
            </w:r>
          </w:p>
        </w:tc>
        <w:tc>
          <w:tcPr>
            <w:tcW w:w="4189" w:type="pct"/>
            <w:shd w:val="clear" w:color="auto" w:fill="DBE5F1" w:themeFill="accent1" w:themeFillTint="33"/>
          </w:tcPr>
          <w:p w14:paraId="60CD12BB" w14:textId="77777777" w:rsidR="004E43BB" w:rsidRPr="002C3786" w:rsidRDefault="004E43BB" w:rsidP="00E13D7E">
            <w:pPr>
              <w:pStyle w:val="GSATableHeading"/>
            </w:pPr>
            <w:r w:rsidRPr="002C3786">
              <w:t>Control Summary Information</w:t>
            </w:r>
          </w:p>
        </w:tc>
      </w:tr>
      <w:tr w:rsidR="004E43BB" w:rsidRPr="002C3786" w14:paraId="1CD9AC92" w14:textId="77777777" w:rsidTr="001C310B">
        <w:trPr>
          <w:trHeight w:val="288"/>
        </w:trPr>
        <w:tc>
          <w:tcPr>
            <w:tcW w:w="5000" w:type="pct"/>
            <w:gridSpan w:val="2"/>
            <w:tcMar>
              <w:top w:w="43" w:type="dxa"/>
              <w:bottom w:w="43" w:type="dxa"/>
            </w:tcMar>
          </w:tcPr>
          <w:p w14:paraId="5F7EC1B2" w14:textId="77777777" w:rsidR="004E43BB" w:rsidRPr="002C3786" w:rsidRDefault="004E43BB" w:rsidP="00E13D7E">
            <w:pPr>
              <w:pStyle w:val="GSATableText"/>
              <w:keepNext/>
              <w:keepLines/>
            </w:pPr>
            <w:r w:rsidRPr="002C3786">
              <w:t>Responsible Role:</w:t>
            </w:r>
            <w:r>
              <w:t xml:space="preserve"> </w:t>
            </w:r>
          </w:p>
        </w:tc>
      </w:tr>
      <w:tr w:rsidR="004E43BB" w:rsidRPr="00D00D47" w14:paraId="4BF336EE" w14:textId="77777777" w:rsidTr="001C310B">
        <w:trPr>
          <w:trHeight w:val="288"/>
        </w:trPr>
        <w:tc>
          <w:tcPr>
            <w:tcW w:w="5000" w:type="pct"/>
            <w:gridSpan w:val="2"/>
            <w:tcMar>
              <w:top w:w="43" w:type="dxa"/>
              <w:bottom w:w="43" w:type="dxa"/>
            </w:tcMar>
          </w:tcPr>
          <w:p w14:paraId="65BE2DE2" w14:textId="77777777" w:rsidR="004E43BB" w:rsidRPr="00D00D47" w:rsidRDefault="007F15FE" w:rsidP="0086345A">
            <w:pPr>
              <w:pStyle w:val="GSATableText"/>
            </w:pPr>
            <w:r w:rsidRPr="0076712D">
              <w:t>Parameter CA-9(a):</w:t>
            </w:r>
          </w:p>
        </w:tc>
      </w:tr>
      <w:tr w:rsidR="004E43BB" w:rsidRPr="002C3786" w14:paraId="5418E07C" w14:textId="77777777" w:rsidTr="001C310B">
        <w:trPr>
          <w:trHeight w:val="288"/>
        </w:trPr>
        <w:tc>
          <w:tcPr>
            <w:tcW w:w="5000" w:type="pct"/>
            <w:gridSpan w:val="2"/>
            <w:tcMar>
              <w:top w:w="43" w:type="dxa"/>
              <w:bottom w:w="43" w:type="dxa"/>
            </w:tcMar>
            <w:vAlign w:val="bottom"/>
          </w:tcPr>
          <w:p w14:paraId="4C8F1DA7" w14:textId="77777777" w:rsidR="004E43BB" w:rsidRPr="002C3786" w:rsidRDefault="004E43BB" w:rsidP="00DA4990">
            <w:pPr>
              <w:pStyle w:val="GSATableText"/>
            </w:pPr>
            <w:r w:rsidRPr="002C3786">
              <w:t>Implementation Status (check all that apply):</w:t>
            </w:r>
          </w:p>
          <w:p w14:paraId="29717DAA" w14:textId="77777777" w:rsidR="004E43BB" w:rsidRPr="002C3786" w:rsidRDefault="00CB38BB" w:rsidP="00DA4990">
            <w:pPr>
              <w:pStyle w:val="GSATableText"/>
            </w:pPr>
            <w:sdt>
              <w:sdtPr>
                <w:id w:val="17122516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01EEAF1D" w14:textId="77777777" w:rsidR="004E43BB" w:rsidRPr="002C3786" w:rsidRDefault="00CB38BB" w:rsidP="00DA4990">
            <w:pPr>
              <w:pStyle w:val="GSATableText"/>
            </w:pPr>
            <w:sdt>
              <w:sdtPr>
                <w:id w:val="-155461379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3CC0A288" w14:textId="77777777" w:rsidR="004E43BB" w:rsidRPr="002C3786" w:rsidRDefault="00CB38BB" w:rsidP="00DA4990">
            <w:pPr>
              <w:pStyle w:val="GSATableText"/>
            </w:pPr>
            <w:sdt>
              <w:sdtPr>
                <w:id w:val="-60010238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452821B0" w14:textId="77777777" w:rsidR="004E43BB" w:rsidRPr="002C3786" w:rsidRDefault="00CB38BB" w:rsidP="00DA4990">
            <w:pPr>
              <w:pStyle w:val="GSATableText"/>
            </w:pPr>
            <w:sdt>
              <w:sdtPr>
                <w:id w:val="-190620891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2FA12518" w14:textId="77777777" w:rsidR="004E43BB" w:rsidRPr="002C3786" w:rsidRDefault="00CB38BB" w:rsidP="00DA4990">
            <w:pPr>
              <w:pStyle w:val="GSATableText"/>
            </w:pPr>
            <w:sdt>
              <w:sdtPr>
                <w:id w:val="187025061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10939A03" w14:textId="77777777" w:rsidTr="001C310B">
        <w:trPr>
          <w:trHeight w:val="288"/>
        </w:trPr>
        <w:tc>
          <w:tcPr>
            <w:tcW w:w="5000" w:type="pct"/>
            <w:gridSpan w:val="2"/>
            <w:tcMar>
              <w:top w:w="43" w:type="dxa"/>
              <w:bottom w:w="43" w:type="dxa"/>
            </w:tcMar>
            <w:vAlign w:val="bottom"/>
          </w:tcPr>
          <w:p w14:paraId="5968DBEC" w14:textId="77777777" w:rsidR="004E43BB" w:rsidRPr="002C3786" w:rsidRDefault="004E43BB" w:rsidP="00DA4990">
            <w:pPr>
              <w:pStyle w:val="GSATableText"/>
            </w:pPr>
            <w:r w:rsidRPr="002C3786">
              <w:t>Control Origination (check all that apply):</w:t>
            </w:r>
          </w:p>
          <w:p w14:paraId="26C9D5A3" w14:textId="77777777" w:rsidR="004E43BB" w:rsidRPr="002C3786" w:rsidRDefault="00CB38BB" w:rsidP="00DA4990">
            <w:pPr>
              <w:pStyle w:val="GSATableText"/>
            </w:pPr>
            <w:sdt>
              <w:sdtPr>
                <w:id w:val="-3833365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28158D15" w14:textId="77777777" w:rsidR="004E43BB" w:rsidRPr="002C3786" w:rsidRDefault="00CB38BB" w:rsidP="00DA4990">
            <w:pPr>
              <w:pStyle w:val="GSATableText"/>
            </w:pPr>
            <w:sdt>
              <w:sdtPr>
                <w:id w:val="-122390272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5DD22150" w14:textId="77777777" w:rsidR="004E43BB" w:rsidRPr="002C3786" w:rsidRDefault="00CB38BB" w:rsidP="00DA4990">
            <w:pPr>
              <w:pStyle w:val="GSATableText"/>
            </w:pPr>
            <w:sdt>
              <w:sdtPr>
                <w:id w:val="-193057498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6154ED3A" w14:textId="77777777" w:rsidR="004E43BB" w:rsidRPr="002C3786" w:rsidRDefault="00CB38BB" w:rsidP="00DA4990">
            <w:pPr>
              <w:pStyle w:val="GSATableText"/>
            </w:pPr>
            <w:sdt>
              <w:sdtPr>
                <w:id w:val="118910494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121DAAE1" w14:textId="77777777" w:rsidR="004E43BB" w:rsidRPr="002C3786" w:rsidRDefault="00CB38BB" w:rsidP="00DA4990">
            <w:pPr>
              <w:pStyle w:val="GSATableText"/>
            </w:pPr>
            <w:sdt>
              <w:sdtPr>
                <w:id w:val="-25213396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1731474B" w14:textId="77777777" w:rsidR="004E43BB" w:rsidRPr="002C3786" w:rsidRDefault="00CB38BB" w:rsidP="00DA4990">
            <w:pPr>
              <w:pStyle w:val="GSATableText"/>
            </w:pPr>
            <w:sdt>
              <w:sdtPr>
                <w:id w:val="-212522301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5888BBA5" w14:textId="6D0C46BD" w:rsidR="004E43BB" w:rsidRPr="002C3786" w:rsidRDefault="00CB38BB" w:rsidP="00DA4990">
            <w:pPr>
              <w:pStyle w:val="GSATableText"/>
            </w:pPr>
            <w:sdt>
              <w:sdtPr>
                <w:id w:val="-124818379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377011018"/>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56099573"/>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09881C3E"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7F15FE" w:rsidRPr="002C3786" w14:paraId="107C285E" w14:textId="77777777" w:rsidTr="001C310B">
        <w:trPr>
          <w:cantSplit/>
          <w:trHeight w:val="288"/>
          <w:tblHeader/>
        </w:trPr>
        <w:tc>
          <w:tcPr>
            <w:tcW w:w="5000" w:type="pct"/>
            <w:gridSpan w:val="2"/>
            <w:shd w:val="clear" w:color="auto" w:fill="DBE5F1" w:themeFill="accent1" w:themeFillTint="33"/>
            <w:vAlign w:val="center"/>
          </w:tcPr>
          <w:p w14:paraId="45B01E03" w14:textId="77777777" w:rsidR="007F15FE" w:rsidRPr="002C3786" w:rsidRDefault="000170B3" w:rsidP="00E13D7E">
            <w:pPr>
              <w:pStyle w:val="GSATableHeading"/>
            </w:pPr>
            <w:r w:rsidRPr="0076712D">
              <w:t>CA-9 What is the solution and how is it implemented?</w:t>
            </w:r>
          </w:p>
        </w:tc>
      </w:tr>
      <w:tr w:rsidR="007F15FE" w:rsidRPr="0036708B" w14:paraId="0185FDAA" w14:textId="77777777" w:rsidTr="001C310B">
        <w:trPr>
          <w:trHeight w:val="288"/>
        </w:trPr>
        <w:tc>
          <w:tcPr>
            <w:tcW w:w="484" w:type="pct"/>
            <w:tcBorders>
              <w:right w:val="nil"/>
            </w:tcBorders>
            <w:shd w:val="clear" w:color="auto" w:fill="DBE5F1" w:themeFill="accent1" w:themeFillTint="33"/>
          </w:tcPr>
          <w:p w14:paraId="0625585F" w14:textId="77777777" w:rsidR="007F15FE" w:rsidRPr="002C3786" w:rsidRDefault="007F15FE" w:rsidP="00E13D7E">
            <w:pPr>
              <w:pStyle w:val="GSATableHeading"/>
            </w:pPr>
            <w:r w:rsidRPr="002C3786">
              <w:t>Part a</w:t>
            </w:r>
          </w:p>
        </w:tc>
        <w:tc>
          <w:tcPr>
            <w:tcW w:w="4516" w:type="pct"/>
            <w:tcMar>
              <w:top w:w="43" w:type="dxa"/>
              <w:bottom w:w="43" w:type="dxa"/>
            </w:tcMar>
          </w:tcPr>
          <w:p w14:paraId="61BBED28" w14:textId="77777777" w:rsidR="007F15FE" w:rsidRPr="0036708B" w:rsidRDefault="007F15FE" w:rsidP="00E13D7E">
            <w:pPr>
              <w:pStyle w:val="GSATableText"/>
              <w:keepNext/>
              <w:keepLines/>
            </w:pPr>
          </w:p>
        </w:tc>
      </w:tr>
      <w:tr w:rsidR="007F15FE" w:rsidRPr="0036708B" w14:paraId="048D9737" w14:textId="77777777" w:rsidTr="001C310B">
        <w:trPr>
          <w:trHeight w:val="288"/>
        </w:trPr>
        <w:tc>
          <w:tcPr>
            <w:tcW w:w="484" w:type="pct"/>
            <w:tcBorders>
              <w:right w:val="nil"/>
            </w:tcBorders>
            <w:shd w:val="clear" w:color="auto" w:fill="DBE5F1" w:themeFill="accent1" w:themeFillTint="33"/>
          </w:tcPr>
          <w:p w14:paraId="0C6105FA" w14:textId="77777777" w:rsidR="007F15FE" w:rsidRPr="002C3786" w:rsidRDefault="007F15FE" w:rsidP="00E03A24">
            <w:pPr>
              <w:pStyle w:val="GSATableHeading"/>
            </w:pPr>
            <w:r w:rsidRPr="002C3786">
              <w:t>Part b</w:t>
            </w:r>
          </w:p>
        </w:tc>
        <w:tc>
          <w:tcPr>
            <w:tcW w:w="4516" w:type="pct"/>
            <w:tcMar>
              <w:top w:w="43" w:type="dxa"/>
              <w:bottom w:w="43" w:type="dxa"/>
            </w:tcMar>
          </w:tcPr>
          <w:p w14:paraId="012F098A" w14:textId="77777777" w:rsidR="007F15FE" w:rsidRPr="0036708B" w:rsidRDefault="007F15FE" w:rsidP="00DA4990">
            <w:pPr>
              <w:pStyle w:val="GSATableText"/>
            </w:pPr>
          </w:p>
        </w:tc>
      </w:tr>
    </w:tbl>
    <w:p w14:paraId="46EECAEC" w14:textId="77777777" w:rsidR="009E053E" w:rsidRDefault="009E053E" w:rsidP="00DA4990"/>
    <w:p w14:paraId="51EB9453" w14:textId="77777777" w:rsidR="000D1972" w:rsidRPr="00744F91" w:rsidRDefault="00710FDF" w:rsidP="00DA4990">
      <w:pPr>
        <w:pStyle w:val="Heading2"/>
      </w:pPr>
      <w:bookmarkStart w:id="975" w:name="_Toc383429604"/>
      <w:bookmarkStart w:id="976" w:name="_Toc383433278"/>
      <w:bookmarkStart w:id="977" w:name="_Toc383444510"/>
      <w:bookmarkStart w:id="978" w:name="_Toc385594150"/>
      <w:bookmarkStart w:id="979" w:name="_Toc385594542"/>
      <w:bookmarkStart w:id="980" w:name="_Toc385594930"/>
      <w:bookmarkStart w:id="981" w:name="_Toc449543349"/>
      <w:bookmarkStart w:id="982" w:name="_Toc464803559"/>
      <w:r w:rsidRPr="00744F91">
        <w:t>Configuration Management (CM)</w:t>
      </w:r>
      <w:bookmarkEnd w:id="975"/>
      <w:bookmarkEnd w:id="976"/>
      <w:bookmarkEnd w:id="977"/>
      <w:bookmarkEnd w:id="978"/>
      <w:bookmarkEnd w:id="979"/>
      <w:bookmarkEnd w:id="980"/>
      <w:bookmarkEnd w:id="981"/>
      <w:bookmarkEnd w:id="982"/>
    </w:p>
    <w:p w14:paraId="55A6091F" w14:textId="77777777" w:rsidR="000D1972" w:rsidRDefault="002504C7" w:rsidP="005972CC">
      <w:pPr>
        <w:pStyle w:val="Heading3"/>
        <w:rPr>
          <w:rFonts w:eastAsia="Calibri"/>
        </w:rPr>
      </w:pPr>
      <w:bookmarkStart w:id="983" w:name="_Toc383429605"/>
      <w:bookmarkStart w:id="984" w:name="_Toc383433279"/>
      <w:bookmarkStart w:id="985" w:name="_Toc383444511"/>
      <w:bookmarkStart w:id="986" w:name="_Toc385594151"/>
      <w:bookmarkStart w:id="987" w:name="_Toc385594543"/>
      <w:bookmarkStart w:id="988" w:name="_Toc385594931"/>
      <w:bookmarkStart w:id="989" w:name="_Toc388620781"/>
      <w:bookmarkStart w:id="990" w:name="_Toc449543350"/>
      <w:bookmarkStart w:id="991" w:name="_Toc464803560"/>
      <w:r w:rsidRPr="00B851B4">
        <w:t>CM-1</w:t>
      </w:r>
      <w:r>
        <w:t xml:space="preserve"> </w:t>
      </w:r>
      <w:r w:rsidR="00B851B4" w:rsidRPr="00B851B4">
        <w:t xml:space="preserve">Configuration Management Policies and Procedures </w:t>
      </w:r>
      <w:bookmarkEnd w:id="983"/>
      <w:bookmarkEnd w:id="984"/>
      <w:bookmarkEnd w:id="985"/>
      <w:bookmarkEnd w:id="986"/>
      <w:bookmarkEnd w:id="987"/>
      <w:bookmarkEnd w:id="988"/>
      <w:bookmarkEnd w:id="989"/>
      <w:r w:rsidR="002C26E4">
        <w:t>(L)</w:t>
      </w:r>
      <w:r w:rsidR="008438AC">
        <w:t xml:space="preserve"> </w:t>
      </w:r>
      <w:r w:rsidR="002C26E4">
        <w:t>(M)</w:t>
      </w:r>
      <w:bookmarkEnd w:id="990"/>
      <w:bookmarkEnd w:id="991"/>
    </w:p>
    <w:p w14:paraId="5DB8C35A" w14:textId="77777777" w:rsidR="00955E35" w:rsidRPr="002C3786" w:rsidDel="76CB34C0" w:rsidRDefault="00955E35" w:rsidP="0035341B">
      <w:pPr>
        <w:keepNext/>
        <w:widowControl/>
      </w:pPr>
      <w:r w:rsidRPr="004C1623">
        <w:t>The organization</w:t>
      </w:r>
      <w:r w:rsidR="0174AAC4" w:rsidRPr="004C1623">
        <w:t>:</w:t>
      </w:r>
    </w:p>
    <w:p w14:paraId="142B2C6A" w14:textId="77777777" w:rsidR="000D1972" w:rsidRDefault="0D24A82A" w:rsidP="00914FE7">
      <w:pPr>
        <w:pStyle w:val="GSAListParagraphalpha"/>
        <w:numPr>
          <w:ilvl w:val="0"/>
          <w:numId w:val="146"/>
        </w:numPr>
      </w:pPr>
      <w:r>
        <w:t>Develops, documents, and disseminates to</w:t>
      </w:r>
      <w:r w:rsidR="00955E35" w:rsidRPr="004C1623">
        <w:t xml:space="preserve"> [</w:t>
      </w:r>
      <w:r w:rsidR="0010717C" w:rsidRPr="002B4E6E">
        <w:rPr>
          <w:rStyle w:val="GSAItalicEmphasisChar"/>
        </w:rPr>
        <w:t>Assignment</w:t>
      </w:r>
      <w:r w:rsidR="6BC71F19" w:rsidRPr="002B4E6E">
        <w:rPr>
          <w:rStyle w:val="GSAItalicEmphasisChar"/>
        </w:rPr>
        <w:t>: organization-defined personnel or roles</w:t>
      </w:r>
      <w:r w:rsidR="751D9B13" w:rsidRPr="002B4E6E">
        <w:rPr>
          <w:rStyle w:val="GSAItalicEmphasisChar"/>
        </w:rPr>
        <w:t>]:</w:t>
      </w:r>
    </w:p>
    <w:p w14:paraId="57539461" w14:textId="77777777" w:rsidR="000D1972" w:rsidRPr="004D0621" w:rsidRDefault="00955E35" w:rsidP="00914FE7">
      <w:pPr>
        <w:pStyle w:val="GSAListParagraphalpha2"/>
        <w:numPr>
          <w:ilvl w:val="1"/>
          <w:numId w:val="152"/>
        </w:numPr>
      </w:pPr>
      <w:r w:rsidRPr="004D0621">
        <w:t xml:space="preserve">A </w:t>
      </w:r>
      <w:r w:rsidR="0608C5B1" w:rsidRPr="004D0621">
        <w:t>configuration management policy that addresses purpose, scope, roles, responsibilities, management commitment, coordination among organizational entities, and compliance; and</w:t>
      </w:r>
    </w:p>
    <w:p w14:paraId="3C703E15" w14:textId="77777777" w:rsidR="000D1972" w:rsidRPr="004D0621" w:rsidRDefault="7328C7B0" w:rsidP="00914FE7">
      <w:pPr>
        <w:pStyle w:val="GSAListParagraphalpha2"/>
        <w:numPr>
          <w:ilvl w:val="1"/>
          <w:numId w:val="152"/>
        </w:numPr>
      </w:pPr>
      <w:r w:rsidRPr="004D0621">
        <w:t>Procedures to facilitate the implementation of the configuration management policy and associated configuration management controls; and</w:t>
      </w:r>
    </w:p>
    <w:p w14:paraId="390A743C" w14:textId="77777777" w:rsidR="000D1972" w:rsidRPr="00C24696" w:rsidRDefault="7328C7B0" w:rsidP="00914FE7">
      <w:pPr>
        <w:pStyle w:val="GSAListParagraphalpha"/>
        <w:numPr>
          <w:ilvl w:val="0"/>
          <w:numId w:val="152"/>
        </w:numPr>
      </w:pPr>
      <w:r w:rsidRPr="00C24696">
        <w:t>Reviews and updates the current:</w:t>
      </w:r>
    </w:p>
    <w:p w14:paraId="6119FC02" w14:textId="77777777" w:rsidR="000D1972" w:rsidRPr="004D0621" w:rsidRDefault="7328C7B0" w:rsidP="00914FE7">
      <w:pPr>
        <w:pStyle w:val="GSAListParagraphalpha2"/>
        <w:numPr>
          <w:ilvl w:val="1"/>
          <w:numId w:val="123"/>
        </w:numPr>
      </w:pPr>
      <w:r w:rsidRPr="004D0621">
        <w:t>Configuration management policy</w:t>
      </w:r>
      <w:r w:rsidR="10BB10C3" w:rsidRPr="004D0621">
        <w:t xml:space="preserve"> [</w:t>
      </w:r>
      <w:r w:rsidR="00895AF9">
        <w:rPr>
          <w:rStyle w:val="GSAItalicEmphasisChar"/>
        </w:rPr>
        <w:t>FedRAMP</w:t>
      </w:r>
      <w:r w:rsidR="0010717C" w:rsidRPr="004D0621">
        <w:rPr>
          <w:rStyle w:val="GSAItalicEmphasisChar"/>
        </w:rPr>
        <w:t xml:space="preserve"> Assignment</w:t>
      </w:r>
      <w:r w:rsidR="278AC9D5" w:rsidRPr="004D0621">
        <w:rPr>
          <w:rStyle w:val="GSAItalicEmphasisChar"/>
        </w:rPr>
        <w:t xml:space="preserve">: </w:t>
      </w:r>
      <w:r w:rsidR="00594A9C" w:rsidRPr="00594A9C">
        <w:rPr>
          <w:rStyle w:val="GSAItalicEmphasisChar"/>
        </w:rPr>
        <w:t xml:space="preserve">at least </w:t>
      </w:r>
      <w:r w:rsidR="002C26E4">
        <w:rPr>
          <w:rStyle w:val="GSAItalicEmphasisChar"/>
        </w:rPr>
        <w:t xml:space="preserve">every </w:t>
      </w:r>
      <w:r w:rsidR="008438AC">
        <w:rPr>
          <w:rStyle w:val="GSAItalicEmphasisChar"/>
        </w:rPr>
        <w:t>three (</w:t>
      </w:r>
      <w:r w:rsidR="002C26E4">
        <w:rPr>
          <w:rStyle w:val="GSAItalicEmphasisChar"/>
        </w:rPr>
        <w:t>3</w:t>
      </w:r>
      <w:r w:rsidR="008438AC">
        <w:rPr>
          <w:rStyle w:val="GSAItalicEmphasisChar"/>
        </w:rPr>
        <w:t>)</w:t>
      </w:r>
      <w:r w:rsidR="002C26E4">
        <w:rPr>
          <w:rStyle w:val="GSAItalicEmphasisChar"/>
        </w:rPr>
        <w:t xml:space="preserve"> years</w:t>
      </w:r>
      <w:r w:rsidR="10BB10C3" w:rsidRPr="004D0621">
        <w:t>]; and</w:t>
      </w:r>
    </w:p>
    <w:p w14:paraId="3CE5CD3E" w14:textId="77777777" w:rsidR="000D1972" w:rsidRDefault="7328C7B0" w:rsidP="00914FE7">
      <w:pPr>
        <w:pStyle w:val="GSAListParagraphalpha2"/>
        <w:numPr>
          <w:ilvl w:val="1"/>
          <w:numId w:val="123"/>
        </w:numPr>
      </w:pPr>
      <w:r w:rsidRPr="004D0621">
        <w:t>Configuration management procedures</w:t>
      </w:r>
      <w:r w:rsidR="10BB10C3" w:rsidRPr="004D0621">
        <w:t xml:space="preserve"> [</w:t>
      </w:r>
      <w:r w:rsidR="00895AF9">
        <w:rPr>
          <w:rStyle w:val="GSAItalicEmphasisChar"/>
        </w:rPr>
        <w:t>FedRAMP</w:t>
      </w:r>
      <w:r w:rsidR="0010717C" w:rsidRPr="004D0621">
        <w:rPr>
          <w:rStyle w:val="GSAItalicEmphasisChar"/>
        </w:rPr>
        <w:t xml:space="preserve"> Assignment</w:t>
      </w:r>
      <w:r w:rsidR="10BB10C3" w:rsidRPr="004D0621">
        <w:rPr>
          <w:rStyle w:val="GSAItalicEmphasisChar"/>
        </w:rPr>
        <w:t xml:space="preserve">: </w:t>
      </w:r>
      <w:r w:rsidR="00594A9C" w:rsidRPr="00594A9C">
        <w:rPr>
          <w:rStyle w:val="GSAItalicEmphasisChar"/>
        </w:rPr>
        <w:t xml:space="preserve">at least </w:t>
      </w:r>
      <w:r w:rsidR="002C26E4">
        <w:rPr>
          <w:rStyle w:val="GSAItalicEmphasisChar"/>
        </w:rPr>
        <w:t>annually</w:t>
      </w:r>
      <w:r w:rsidR="10BB10C3" w:rsidRPr="004D0621">
        <w:t>].</w:t>
      </w:r>
    </w:p>
    <w:p w14:paraId="56FF884E" w14:textId="77777777" w:rsidR="00ED5D7F" w:rsidRPr="00ED5D7F" w:rsidRDefault="00ED5D7F" w:rsidP="00ED5D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2CFEED71" w14:textId="77777777" w:rsidTr="001C310B">
        <w:trPr>
          <w:cantSplit/>
          <w:trHeight w:val="288"/>
          <w:tblHeader/>
        </w:trPr>
        <w:tc>
          <w:tcPr>
            <w:tcW w:w="811" w:type="pct"/>
            <w:shd w:val="clear" w:color="auto" w:fill="DBE5F1" w:themeFill="accent1" w:themeFillTint="33"/>
            <w:tcMar>
              <w:top w:w="43" w:type="dxa"/>
              <w:bottom w:w="43" w:type="dxa"/>
            </w:tcMar>
          </w:tcPr>
          <w:p w14:paraId="241D0ECD" w14:textId="77777777" w:rsidR="004E43BB" w:rsidRPr="002C3786" w:rsidRDefault="002504C7" w:rsidP="00E13D7E">
            <w:pPr>
              <w:pStyle w:val="GSATableHeading"/>
            </w:pPr>
            <w:r w:rsidRPr="00BA1FCB" w:rsidDel="218620D8">
              <w:t>CM-1</w:t>
            </w:r>
          </w:p>
        </w:tc>
        <w:tc>
          <w:tcPr>
            <w:tcW w:w="4189" w:type="pct"/>
            <w:shd w:val="clear" w:color="auto" w:fill="DBE5F1" w:themeFill="accent1" w:themeFillTint="33"/>
          </w:tcPr>
          <w:p w14:paraId="09CD889F" w14:textId="77777777" w:rsidR="004E43BB" w:rsidRPr="002C3786" w:rsidRDefault="004E43BB" w:rsidP="00E13D7E">
            <w:pPr>
              <w:pStyle w:val="GSATableHeading"/>
            </w:pPr>
            <w:r w:rsidRPr="002C3786">
              <w:t>Control Summary Information</w:t>
            </w:r>
          </w:p>
        </w:tc>
      </w:tr>
      <w:tr w:rsidR="004E43BB" w:rsidRPr="002C3786" w14:paraId="39877F65" w14:textId="77777777" w:rsidTr="001C310B">
        <w:trPr>
          <w:trHeight w:val="288"/>
        </w:trPr>
        <w:tc>
          <w:tcPr>
            <w:tcW w:w="5000" w:type="pct"/>
            <w:gridSpan w:val="2"/>
            <w:tcMar>
              <w:top w:w="43" w:type="dxa"/>
              <w:bottom w:w="43" w:type="dxa"/>
            </w:tcMar>
          </w:tcPr>
          <w:p w14:paraId="4AE7CBEF" w14:textId="77777777" w:rsidR="004E43BB" w:rsidRPr="002C3786" w:rsidRDefault="004E43BB" w:rsidP="00E13D7E">
            <w:pPr>
              <w:pStyle w:val="GSATableText"/>
              <w:keepNext/>
              <w:keepLines/>
            </w:pPr>
            <w:r w:rsidRPr="002C3786">
              <w:t>Responsible Role:</w:t>
            </w:r>
            <w:r>
              <w:t xml:space="preserve"> </w:t>
            </w:r>
          </w:p>
        </w:tc>
      </w:tr>
      <w:tr w:rsidR="002504C7" w:rsidRPr="00D00D47" w14:paraId="0DC2F9A5" w14:textId="77777777" w:rsidTr="001C310B">
        <w:trPr>
          <w:trHeight w:val="288"/>
        </w:trPr>
        <w:tc>
          <w:tcPr>
            <w:tcW w:w="5000" w:type="pct"/>
            <w:gridSpan w:val="2"/>
            <w:tcMar>
              <w:top w:w="43" w:type="dxa"/>
              <w:bottom w:w="43" w:type="dxa"/>
            </w:tcMar>
          </w:tcPr>
          <w:p w14:paraId="1E2F0AED" w14:textId="77777777" w:rsidR="002504C7" w:rsidRPr="00D00D47" w:rsidRDefault="002504C7" w:rsidP="0086345A">
            <w:pPr>
              <w:pStyle w:val="GSATableText"/>
            </w:pPr>
            <w:r w:rsidRPr="00165009">
              <w:t xml:space="preserve">Parameter </w:t>
            </w:r>
            <w:r>
              <w:t>CM-1(a)</w:t>
            </w:r>
            <w:r w:rsidRPr="002C3786">
              <w:t>:</w:t>
            </w:r>
            <w:r>
              <w:t xml:space="preserve"> </w:t>
            </w:r>
          </w:p>
        </w:tc>
      </w:tr>
      <w:tr w:rsidR="004E43BB" w:rsidRPr="00D00D47" w14:paraId="0FD8F180" w14:textId="77777777" w:rsidTr="001C310B">
        <w:trPr>
          <w:trHeight w:val="288"/>
        </w:trPr>
        <w:tc>
          <w:tcPr>
            <w:tcW w:w="5000" w:type="pct"/>
            <w:gridSpan w:val="2"/>
            <w:tcMar>
              <w:top w:w="43" w:type="dxa"/>
              <w:bottom w:w="43" w:type="dxa"/>
            </w:tcMar>
          </w:tcPr>
          <w:p w14:paraId="0BEFF6BA" w14:textId="77777777" w:rsidR="004E43BB" w:rsidRPr="00D00D47" w:rsidRDefault="002504C7" w:rsidP="0086345A">
            <w:pPr>
              <w:pStyle w:val="GSATableText"/>
            </w:pPr>
            <w:r w:rsidRPr="00165009">
              <w:t>Parameter CM-1(b)(1):</w:t>
            </w:r>
            <w:r>
              <w:t xml:space="preserve"> </w:t>
            </w:r>
          </w:p>
        </w:tc>
      </w:tr>
      <w:tr w:rsidR="004E43BB" w:rsidRPr="00D00D47" w14:paraId="1ABA26A4" w14:textId="77777777" w:rsidTr="001C310B">
        <w:trPr>
          <w:trHeight w:val="288"/>
        </w:trPr>
        <w:tc>
          <w:tcPr>
            <w:tcW w:w="5000" w:type="pct"/>
            <w:gridSpan w:val="2"/>
            <w:tcMar>
              <w:top w:w="43" w:type="dxa"/>
              <w:bottom w:w="43" w:type="dxa"/>
            </w:tcMar>
          </w:tcPr>
          <w:p w14:paraId="10B56A42" w14:textId="77777777" w:rsidR="004E43BB" w:rsidRPr="00D00D47" w:rsidRDefault="002504C7" w:rsidP="0086345A">
            <w:pPr>
              <w:pStyle w:val="GSATableText"/>
            </w:pPr>
            <w:r w:rsidRPr="00165009">
              <w:t>Parameter CM-1(b)(2):</w:t>
            </w:r>
            <w:r>
              <w:t xml:space="preserve"> </w:t>
            </w:r>
          </w:p>
        </w:tc>
      </w:tr>
      <w:tr w:rsidR="004E43BB" w:rsidRPr="002C3786" w14:paraId="6876C9C1" w14:textId="77777777" w:rsidTr="001C310B">
        <w:trPr>
          <w:trHeight w:val="288"/>
        </w:trPr>
        <w:tc>
          <w:tcPr>
            <w:tcW w:w="5000" w:type="pct"/>
            <w:gridSpan w:val="2"/>
            <w:tcMar>
              <w:top w:w="43" w:type="dxa"/>
              <w:bottom w:w="43" w:type="dxa"/>
            </w:tcMar>
            <w:vAlign w:val="bottom"/>
          </w:tcPr>
          <w:p w14:paraId="7269320C" w14:textId="77777777" w:rsidR="004E43BB" w:rsidRPr="002C3786" w:rsidRDefault="004E43BB" w:rsidP="00DA4990">
            <w:pPr>
              <w:pStyle w:val="GSATableText"/>
            </w:pPr>
            <w:r w:rsidRPr="002C3786">
              <w:t>Implementation Status (check all that apply):</w:t>
            </w:r>
          </w:p>
          <w:p w14:paraId="48B1F9B5" w14:textId="77777777" w:rsidR="004E43BB" w:rsidRPr="002C3786" w:rsidRDefault="00CB38BB" w:rsidP="00DA4990">
            <w:pPr>
              <w:pStyle w:val="GSATableText"/>
            </w:pPr>
            <w:sdt>
              <w:sdtPr>
                <w:id w:val="-103743759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6EC57EA0" w14:textId="77777777" w:rsidR="004E43BB" w:rsidRPr="002C3786" w:rsidRDefault="00CB38BB" w:rsidP="00DA4990">
            <w:pPr>
              <w:pStyle w:val="GSATableText"/>
            </w:pPr>
            <w:sdt>
              <w:sdtPr>
                <w:id w:val="48034976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2997B337" w14:textId="77777777" w:rsidR="004E43BB" w:rsidRPr="002C3786" w:rsidRDefault="00CB38BB" w:rsidP="00DA4990">
            <w:pPr>
              <w:pStyle w:val="GSATableText"/>
            </w:pPr>
            <w:sdt>
              <w:sdtPr>
                <w:id w:val="-177023173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3BC31ED2" w14:textId="77777777" w:rsidR="004E43BB" w:rsidRPr="002C3786" w:rsidRDefault="00CB38BB" w:rsidP="00DA4990">
            <w:pPr>
              <w:pStyle w:val="GSATableText"/>
            </w:pPr>
            <w:sdt>
              <w:sdtPr>
                <w:id w:val="-127801736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47822FF6" w14:textId="77777777" w:rsidR="004E43BB" w:rsidRPr="002C3786" w:rsidRDefault="00CB38BB" w:rsidP="00DA4990">
            <w:pPr>
              <w:pStyle w:val="GSATableText"/>
            </w:pPr>
            <w:sdt>
              <w:sdtPr>
                <w:id w:val="-38147994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027482A3" w14:textId="77777777" w:rsidTr="001C310B">
        <w:trPr>
          <w:trHeight w:val="288"/>
        </w:trPr>
        <w:tc>
          <w:tcPr>
            <w:tcW w:w="5000" w:type="pct"/>
            <w:gridSpan w:val="2"/>
            <w:tcMar>
              <w:top w:w="43" w:type="dxa"/>
              <w:bottom w:w="43" w:type="dxa"/>
            </w:tcMar>
            <w:vAlign w:val="bottom"/>
          </w:tcPr>
          <w:p w14:paraId="3026E5B4" w14:textId="77777777" w:rsidR="004E43BB" w:rsidRPr="002C3786" w:rsidRDefault="004E43BB" w:rsidP="00DA4990">
            <w:pPr>
              <w:pStyle w:val="GSATableText"/>
            </w:pPr>
            <w:r w:rsidRPr="002C3786">
              <w:t>Control Origination (check all that apply):</w:t>
            </w:r>
          </w:p>
          <w:p w14:paraId="5F46F624" w14:textId="77777777" w:rsidR="004E43BB" w:rsidRPr="002C3786" w:rsidRDefault="00CB38BB" w:rsidP="00DA4990">
            <w:pPr>
              <w:pStyle w:val="GSATableText"/>
            </w:pPr>
            <w:sdt>
              <w:sdtPr>
                <w:id w:val="-2811138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405DB56B" w14:textId="77777777" w:rsidR="004E43BB" w:rsidRPr="002C3786" w:rsidRDefault="00CB38BB" w:rsidP="00DA4990">
            <w:pPr>
              <w:pStyle w:val="GSATableText"/>
            </w:pPr>
            <w:sdt>
              <w:sdtPr>
                <w:id w:val="26890458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6605AAC0" w14:textId="77777777" w:rsidR="004E43BB" w:rsidRPr="002C3786" w:rsidRDefault="00CB38BB" w:rsidP="00D423EC">
            <w:pPr>
              <w:pStyle w:val="GSATableText"/>
            </w:pPr>
            <w:sdt>
              <w:sdtPr>
                <w:id w:val="70490235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tc>
      </w:tr>
    </w:tbl>
    <w:p w14:paraId="4AC4567F"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A55FF" w:rsidRPr="002C3786" w14:paraId="009C5BFA" w14:textId="77777777" w:rsidTr="001C310B">
        <w:trPr>
          <w:cantSplit/>
          <w:trHeight w:val="288"/>
          <w:tblHeader/>
        </w:trPr>
        <w:tc>
          <w:tcPr>
            <w:tcW w:w="5000" w:type="pct"/>
            <w:gridSpan w:val="2"/>
            <w:shd w:val="clear" w:color="auto" w:fill="DBE5F1" w:themeFill="accent1" w:themeFillTint="33"/>
            <w:vAlign w:val="center"/>
          </w:tcPr>
          <w:p w14:paraId="69371137" w14:textId="77777777" w:rsidR="000A55FF" w:rsidRPr="002C3786" w:rsidRDefault="000A55FF" w:rsidP="00E13D7E">
            <w:pPr>
              <w:pStyle w:val="GSATableHeading"/>
            </w:pPr>
            <w:r w:rsidRPr="00B851B4">
              <w:t>CM-1</w:t>
            </w:r>
            <w:r>
              <w:t xml:space="preserve"> </w:t>
            </w:r>
            <w:r w:rsidRPr="002C3786">
              <w:t>What is the solution and how is it implemented?</w:t>
            </w:r>
          </w:p>
        </w:tc>
      </w:tr>
      <w:tr w:rsidR="000A55FF" w:rsidRPr="0036708B" w14:paraId="7B317DDB" w14:textId="77777777" w:rsidTr="001C310B">
        <w:trPr>
          <w:trHeight w:val="288"/>
        </w:trPr>
        <w:tc>
          <w:tcPr>
            <w:tcW w:w="484" w:type="pct"/>
            <w:tcBorders>
              <w:right w:val="nil"/>
            </w:tcBorders>
            <w:shd w:val="clear" w:color="auto" w:fill="DBE5F1" w:themeFill="accent1" w:themeFillTint="33"/>
          </w:tcPr>
          <w:p w14:paraId="09813601" w14:textId="77777777" w:rsidR="000A55FF" w:rsidRPr="002C3786" w:rsidRDefault="000A55FF" w:rsidP="00E13D7E">
            <w:pPr>
              <w:pStyle w:val="GSATableHeading"/>
            </w:pPr>
            <w:r w:rsidRPr="002C3786">
              <w:t>Part a</w:t>
            </w:r>
          </w:p>
        </w:tc>
        <w:tc>
          <w:tcPr>
            <w:tcW w:w="4516" w:type="pct"/>
            <w:tcMar>
              <w:top w:w="43" w:type="dxa"/>
              <w:bottom w:w="43" w:type="dxa"/>
            </w:tcMar>
          </w:tcPr>
          <w:p w14:paraId="3D016FF9" w14:textId="77777777" w:rsidR="000A55FF" w:rsidRPr="0036708B" w:rsidRDefault="000A55FF" w:rsidP="00E13D7E">
            <w:pPr>
              <w:pStyle w:val="GSATableText"/>
              <w:keepNext/>
              <w:keepLines/>
            </w:pPr>
          </w:p>
        </w:tc>
      </w:tr>
      <w:tr w:rsidR="000A55FF" w:rsidRPr="0036708B" w14:paraId="4D8B9C8D" w14:textId="77777777" w:rsidTr="001C310B">
        <w:trPr>
          <w:trHeight w:val="288"/>
        </w:trPr>
        <w:tc>
          <w:tcPr>
            <w:tcW w:w="484" w:type="pct"/>
            <w:tcBorders>
              <w:right w:val="nil"/>
            </w:tcBorders>
            <w:shd w:val="clear" w:color="auto" w:fill="DBE5F1" w:themeFill="accent1" w:themeFillTint="33"/>
          </w:tcPr>
          <w:p w14:paraId="34B62D5A" w14:textId="77777777" w:rsidR="000A55FF" w:rsidRPr="002C3786" w:rsidRDefault="000A55FF" w:rsidP="00E03A24">
            <w:pPr>
              <w:pStyle w:val="GSATableHeading"/>
            </w:pPr>
            <w:r w:rsidRPr="002C3786">
              <w:t>Part b</w:t>
            </w:r>
          </w:p>
        </w:tc>
        <w:tc>
          <w:tcPr>
            <w:tcW w:w="4516" w:type="pct"/>
            <w:tcMar>
              <w:top w:w="43" w:type="dxa"/>
              <w:bottom w:w="43" w:type="dxa"/>
            </w:tcMar>
          </w:tcPr>
          <w:p w14:paraId="4BF693A9" w14:textId="77777777" w:rsidR="000A55FF" w:rsidRPr="0036708B" w:rsidRDefault="000A55FF" w:rsidP="00DA4990">
            <w:pPr>
              <w:pStyle w:val="GSATableText"/>
            </w:pPr>
          </w:p>
        </w:tc>
      </w:tr>
    </w:tbl>
    <w:p w14:paraId="0001A51E" w14:textId="77777777" w:rsidR="00CC17CB" w:rsidRPr="002C3786" w:rsidRDefault="00CC17CB" w:rsidP="00DA4990"/>
    <w:p w14:paraId="5A2825D8" w14:textId="77777777" w:rsidR="000D1972" w:rsidRDefault="000A55FF" w:rsidP="005972CC">
      <w:pPr>
        <w:pStyle w:val="Heading3"/>
      </w:pPr>
      <w:bookmarkStart w:id="992" w:name="_Toc149090473"/>
      <w:bookmarkStart w:id="993" w:name="_Toc383429606"/>
      <w:bookmarkStart w:id="994" w:name="_Toc383433280"/>
      <w:bookmarkStart w:id="995" w:name="_Toc383444512"/>
      <w:bookmarkStart w:id="996" w:name="_Toc385594152"/>
      <w:bookmarkStart w:id="997" w:name="_Toc385594544"/>
      <w:bookmarkStart w:id="998" w:name="_Toc385594932"/>
      <w:bookmarkStart w:id="999" w:name="_Toc388620782"/>
      <w:bookmarkStart w:id="1000" w:name="_Toc449543352"/>
      <w:bookmarkStart w:id="1001" w:name="_Toc464803561"/>
      <w:r w:rsidRPr="002C3786">
        <w:t>CM-2</w:t>
      </w:r>
      <w:r>
        <w:t xml:space="preserve"> </w:t>
      </w:r>
      <w:r w:rsidR="00955E35" w:rsidRPr="002C3786">
        <w:t>Baseline Configu</w:t>
      </w:r>
      <w:r w:rsidR="00447359" w:rsidRPr="002C3786">
        <w:t>ration</w:t>
      </w:r>
      <w:r w:rsidR="003B2A57" w:rsidRPr="002C3786">
        <w:t xml:space="preserve"> </w:t>
      </w:r>
      <w:bookmarkEnd w:id="992"/>
      <w:bookmarkEnd w:id="993"/>
      <w:bookmarkEnd w:id="994"/>
      <w:bookmarkEnd w:id="995"/>
      <w:bookmarkEnd w:id="996"/>
      <w:bookmarkEnd w:id="997"/>
      <w:bookmarkEnd w:id="998"/>
      <w:bookmarkEnd w:id="999"/>
      <w:r w:rsidR="00EC1252">
        <w:t>(L) (M) (H)</w:t>
      </w:r>
      <w:bookmarkEnd w:id="1000"/>
      <w:bookmarkEnd w:id="1001"/>
    </w:p>
    <w:p w14:paraId="5140C748" w14:textId="77777777" w:rsidR="000D1972" w:rsidRPr="00785EC6" w:rsidRDefault="00AE3199" w:rsidP="00DA4990">
      <w:r w:rsidRPr="00AE3199">
        <w:t>The organization develops, documents, and maintains under configuration control, a current baseline configuration of the information system.</w:t>
      </w:r>
    </w:p>
    <w:p w14:paraId="3D29E781" w14:textId="77777777" w:rsidR="00CC17CB" w:rsidRDefault="00CC17C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7113CA4D" w14:textId="77777777" w:rsidTr="001C310B">
        <w:trPr>
          <w:cantSplit/>
          <w:trHeight w:val="288"/>
          <w:tblHeader/>
        </w:trPr>
        <w:tc>
          <w:tcPr>
            <w:tcW w:w="811" w:type="pct"/>
            <w:shd w:val="clear" w:color="auto" w:fill="DBE5F1" w:themeFill="accent1" w:themeFillTint="33"/>
            <w:tcMar>
              <w:top w:w="43" w:type="dxa"/>
              <w:bottom w:w="43" w:type="dxa"/>
            </w:tcMar>
          </w:tcPr>
          <w:p w14:paraId="0BA30B3F" w14:textId="77777777" w:rsidR="004E43BB" w:rsidRPr="002C3786" w:rsidRDefault="000A55FF" w:rsidP="00E13D7E">
            <w:pPr>
              <w:pStyle w:val="GSATableHeading"/>
            </w:pPr>
            <w:r w:rsidRPr="002C3786">
              <w:t>CM-2</w:t>
            </w:r>
          </w:p>
        </w:tc>
        <w:tc>
          <w:tcPr>
            <w:tcW w:w="4189" w:type="pct"/>
            <w:shd w:val="clear" w:color="auto" w:fill="DBE5F1" w:themeFill="accent1" w:themeFillTint="33"/>
          </w:tcPr>
          <w:p w14:paraId="08F31907" w14:textId="77777777" w:rsidR="004E43BB" w:rsidRPr="002C3786" w:rsidRDefault="004E43BB" w:rsidP="00E13D7E">
            <w:pPr>
              <w:pStyle w:val="GSATableHeading"/>
            </w:pPr>
            <w:r w:rsidRPr="002C3786">
              <w:t>Control Summary Information</w:t>
            </w:r>
          </w:p>
        </w:tc>
      </w:tr>
      <w:tr w:rsidR="004E43BB" w:rsidRPr="002C3786" w14:paraId="31115883" w14:textId="77777777" w:rsidTr="001C310B">
        <w:trPr>
          <w:trHeight w:val="288"/>
        </w:trPr>
        <w:tc>
          <w:tcPr>
            <w:tcW w:w="5000" w:type="pct"/>
            <w:gridSpan w:val="2"/>
            <w:tcMar>
              <w:top w:w="43" w:type="dxa"/>
              <w:bottom w:w="43" w:type="dxa"/>
            </w:tcMar>
          </w:tcPr>
          <w:p w14:paraId="1F44E4FC" w14:textId="77777777" w:rsidR="004E43BB" w:rsidRPr="002C3786" w:rsidRDefault="004E43BB" w:rsidP="00E13D7E">
            <w:pPr>
              <w:pStyle w:val="GSATableText"/>
              <w:keepNext/>
              <w:keepLines/>
            </w:pPr>
            <w:r w:rsidRPr="002C3786">
              <w:t>Responsible Role:</w:t>
            </w:r>
            <w:r>
              <w:t xml:space="preserve"> </w:t>
            </w:r>
          </w:p>
        </w:tc>
      </w:tr>
      <w:tr w:rsidR="004E43BB" w:rsidRPr="002C3786" w14:paraId="6F23B43A" w14:textId="77777777" w:rsidTr="001C310B">
        <w:trPr>
          <w:trHeight w:val="288"/>
        </w:trPr>
        <w:tc>
          <w:tcPr>
            <w:tcW w:w="5000" w:type="pct"/>
            <w:gridSpan w:val="2"/>
            <w:tcMar>
              <w:top w:w="43" w:type="dxa"/>
              <w:bottom w:w="43" w:type="dxa"/>
            </w:tcMar>
            <w:vAlign w:val="bottom"/>
          </w:tcPr>
          <w:p w14:paraId="017D5F94" w14:textId="77777777" w:rsidR="004E43BB" w:rsidRPr="002C3786" w:rsidRDefault="004E43BB" w:rsidP="00DA4990">
            <w:pPr>
              <w:pStyle w:val="GSATableText"/>
            </w:pPr>
            <w:r w:rsidRPr="002C3786">
              <w:t>Implementation Status (check all that apply):</w:t>
            </w:r>
          </w:p>
          <w:p w14:paraId="41C856E8" w14:textId="77777777" w:rsidR="004E43BB" w:rsidRPr="002C3786" w:rsidRDefault="00CB38BB" w:rsidP="00DA4990">
            <w:pPr>
              <w:pStyle w:val="GSATableText"/>
            </w:pPr>
            <w:sdt>
              <w:sdtPr>
                <w:id w:val="-8083684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3DBAC738" w14:textId="77777777" w:rsidR="004E43BB" w:rsidRPr="002C3786" w:rsidRDefault="00CB38BB" w:rsidP="00DA4990">
            <w:pPr>
              <w:pStyle w:val="GSATableText"/>
            </w:pPr>
            <w:sdt>
              <w:sdtPr>
                <w:id w:val="176926927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4179727B" w14:textId="77777777" w:rsidR="004E43BB" w:rsidRPr="002C3786" w:rsidRDefault="00CB38BB" w:rsidP="00DA4990">
            <w:pPr>
              <w:pStyle w:val="GSATableText"/>
            </w:pPr>
            <w:sdt>
              <w:sdtPr>
                <w:id w:val="77213094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6B29A8EE" w14:textId="77777777" w:rsidR="004E43BB" w:rsidRPr="002C3786" w:rsidRDefault="00CB38BB" w:rsidP="00DA4990">
            <w:pPr>
              <w:pStyle w:val="GSATableText"/>
            </w:pPr>
            <w:sdt>
              <w:sdtPr>
                <w:id w:val="-27063009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3842A0E8" w14:textId="77777777" w:rsidR="004E43BB" w:rsidRPr="002C3786" w:rsidRDefault="00CB38BB" w:rsidP="00DA4990">
            <w:pPr>
              <w:pStyle w:val="GSATableText"/>
            </w:pPr>
            <w:sdt>
              <w:sdtPr>
                <w:id w:val="8110951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6DD37CE7" w14:textId="77777777" w:rsidTr="001C310B">
        <w:trPr>
          <w:trHeight w:val="288"/>
        </w:trPr>
        <w:tc>
          <w:tcPr>
            <w:tcW w:w="5000" w:type="pct"/>
            <w:gridSpan w:val="2"/>
            <w:tcMar>
              <w:top w:w="43" w:type="dxa"/>
              <w:bottom w:w="43" w:type="dxa"/>
            </w:tcMar>
            <w:vAlign w:val="bottom"/>
          </w:tcPr>
          <w:p w14:paraId="47C60E01" w14:textId="77777777" w:rsidR="004E43BB" w:rsidRPr="002C3786" w:rsidRDefault="004E43BB" w:rsidP="00DA4990">
            <w:pPr>
              <w:pStyle w:val="GSATableText"/>
            </w:pPr>
            <w:r w:rsidRPr="002C3786">
              <w:t>Control Origination (check all that apply):</w:t>
            </w:r>
          </w:p>
          <w:p w14:paraId="14141CCD" w14:textId="77777777" w:rsidR="004E43BB" w:rsidRPr="002C3786" w:rsidRDefault="00CB38BB" w:rsidP="00DA4990">
            <w:pPr>
              <w:pStyle w:val="GSATableText"/>
            </w:pPr>
            <w:sdt>
              <w:sdtPr>
                <w:id w:val="182091603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62A18F2E" w14:textId="77777777" w:rsidR="004E43BB" w:rsidRPr="002C3786" w:rsidRDefault="00CB38BB" w:rsidP="00DA4990">
            <w:pPr>
              <w:pStyle w:val="GSATableText"/>
            </w:pPr>
            <w:sdt>
              <w:sdtPr>
                <w:id w:val="124383773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6AFEC614" w14:textId="77777777" w:rsidR="004E43BB" w:rsidRPr="002C3786" w:rsidRDefault="00CB38BB" w:rsidP="00DA4990">
            <w:pPr>
              <w:pStyle w:val="GSATableText"/>
            </w:pPr>
            <w:sdt>
              <w:sdtPr>
                <w:id w:val="-36337000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4B01DC75" w14:textId="77777777" w:rsidR="004E43BB" w:rsidRPr="002C3786" w:rsidRDefault="00CB38BB" w:rsidP="00DA4990">
            <w:pPr>
              <w:pStyle w:val="GSATableText"/>
            </w:pPr>
            <w:sdt>
              <w:sdtPr>
                <w:id w:val="125894393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217363A0" w14:textId="77777777" w:rsidR="004E43BB" w:rsidRPr="002C3786" w:rsidRDefault="00CB38BB" w:rsidP="00DA4990">
            <w:pPr>
              <w:pStyle w:val="GSATableText"/>
            </w:pPr>
            <w:sdt>
              <w:sdtPr>
                <w:id w:val="195968010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62C1B2E9" w14:textId="77777777" w:rsidR="004E43BB" w:rsidRPr="002C3786" w:rsidRDefault="00CB38BB" w:rsidP="00DA4990">
            <w:pPr>
              <w:pStyle w:val="GSATableText"/>
            </w:pPr>
            <w:sdt>
              <w:sdtPr>
                <w:id w:val="196477476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3BF980EB" w14:textId="13E65A38" w:rsidR="004E43BB" w:rsidRPr="002C3786" w:rsidRDefault="00CB38BB" w:rsidP="00DA4990">
            <w:pPr>
              <w:pStyle w:val="GSATableText"/>
            </w:pPr>
            <w:sdt>
              <w:sdtPr>
                <w:id w:val="-38487310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706761532"/>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232693415"/>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656B9956"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0A55FF" w:rsidRPr="0036708B" w14:paraId="7E7D3A93"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BE655FA" w14:textId="77777777" w:rsidR="000A55FF" w:rsidRPr="0036708B" w:rsidRDefault="000A55FF" w:rsidP="00E13D7E">
            <w:pPr>
              <w:pStyle w:val="GSATableHeading"/>
            </w:pPr>
            <w:r w:rsidRPr="00165009">
              <w:t xml:space="preserve">CM-2 </w:t>
            </w:r>
            <w:r w:rsidRPr="0036708B">
              <w:t>What is the solution and how is it implemented?</w:t>
            </w:r>
          </w:p>
        </w:tc>
      </w:tr>
      <w:tr w:rsidR="000A55FF" w:rsidRPr="002C3786" w14:paraId="30A2485F" w14:textId="77777777" w:rsidTr="001C310B">
        <w:trPr>
          <w:trHeight w:val="288"/>
        </w:trPr>
        <w:tc>
          <w:tcPr>
            <w:tcW w:w="5000" w:type="pct"/>
            <w:shd w:val="clear" w:color="auto" w:fill="FFFFFF" w:themeFill="background1"/>
          </w:tcPr>
          <w:p w14:paraId="253D02D4" w14:textId="77777777" w:rsidR="000A55FF" w:rsidRPr="002C3786" w:rsidRDefault="000A55FF" w:rsidP="00E13D7E">
            <w:pPr>
              <w:pStyle w:val="GSATableText"/>
              <w:keepNext/>
              <w:keepLines/>
            </w:pPr>
          </w:p>
        </w:tc>
      </w:tr>
    </w:tbl>
    <w:p w14:paraId="5CBF37AE" w14:textId="77777777" w:rsidR="007B09DF" w:rsidRPr="002C3786" w:rsidRDefault="007B09DF" w:rsidP="00DA4990"/>
    <w:p w14:paraId="2EC7FFE1" w14:textId="77777777" w:rsidR="000D1972" w:rsidRDefault="00965288" w:rsidP="005972CC">
      <w:pPr>
        <w:pStyle w:val="Heading3"/>
      </w:pPr>
      <w:bookmarkStart w:id="1002" w:name="_Toc383428880"/>
      <w:bookmarkStart w:id="1003" w:name="_Toc383429612"/>
      <w:bookmarkStart w:id="1004" w:name="_Toc383430338"/>
      <w:bookmarkStart w:id="1005" w:name="_Toc383430935"/>
      <w:bookmarkStart w:id="1006" w:name="_Toc383432077"/>
      <w:bookmarkStart w:id="1007" w:name="_Toc383428881"/>
      <w:bookmarkStart w:id="1008" w:name="_Toc383429613"/>
      <w:bookmarkStart w:id="1009" w:name="_Toc383430339"/>
      <w:bookmarkStart w:id="1010" w:name="_Toc383430936"/>
      <w:bookmarkStart w:id="1011" w:name="_Toc383432078"/>
      <w:bookmarkStart w:id="1012" w:name="_Toc383428882"/>
      <w:bookmarkStart w:id="1013" w:name="_Toc383429614"/>
      <w:bookmarkStart w:id="1014" w:name="_Toc383430340"/>
      <w:bookmarkStart w:id="1015" w:name="_Toc383430937"/>
      <w:bookmarkStart w:id="1016" w:name="_Toc383432079"/>
      <w:bookmarkStart w:id="1017" w:name="_Toc383428883"/>
      <w:bookmarkStart w:id="1018" w:name="_Toc383429615"/>
      <w:bookmarkStart w:id="1019" w:name="_Toc383430341"/>
      <w:bookmarkStart w:id="1020" w:name="_Toc383430938"/>
      <w:bookmarkStart w:id="1021" w:name="_Toc383432080"/>
      <w:bookmarkStart w:id="1022" w:name="_Toc383428884"/>
      <w:bookmarkStart w:id="1023" w:name="_Toc383429616"/>
      <w:bookmarkStart w:id="1024" w:name="_Toc383430342"/>
      <w:bookmarkStart w:id="1025" w:name="_Toc383430939"/>
      <w:bookmarkStart w:id="1026" w:name="_Toc383432081"/>
      <w:bookmarkStart w:id="1027" w:name="_Toc383428906"/>
      <w:bookmarkStart w:id="1028" w:name="_Toc383429638"/>
      <w:bookmarkStart w:id="1029" w:name="_Toc383430364"/>
      <w:bookmarkStart w:id="1030" w:name="_Toc383430961"/>
      <w:bookmarkStart w:id="1031" w:name="_Toc383432103"/>
      <w:bookmarkStart w:id="1032" w:name="_Toc383428914"/>
      <w:bookmarkStart w:id="1033" w:name="_Toc383429646"/>
      <w:bookmarkStart w:id="1034" w:name="_Toc383430372"/>
      <w:bookmarkStart w:id="1035" w:name="_Toc383430969"/>
      <w:bookmarkStart w:id="1036" w:name="_Toc383432111"/>
      <w:bookmarkStart w:id="1037" w:name="_Toc149090475"/>
      <w:bookmarkStart w:id="1038" w:name="_Toc383429647"/>
      <w:bookmarkStart w:id="1039" w:name="_Toc383433285"/>
      <w:bookmarkStart w:id="1040" w:name="_Toc383444517"/>
      <w:bookmarkStart w:id="1041" w:name="_Toc385594158"/>
      <w:bookmarkStart w:id="1042" w:name="_Toc385594550"/>
      <w:bookmarkStart w:id="1043" w:name="_Toc385594938"/>
      <w:bookmarkStart w:id="1044" w:name="_Toc388620788"/>
      <w:bookmarkStart w:id="1045" w:name="_Toc449543354"/>
      <w:bookmarkStart w:id="1046" w:name="_Toc464803562"/>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sidRPr="002C3786">
        <w:t>CM-4</w:t>
      </w:r>
      <w:r>
        <w:t xml:space="preserve"> </w:t>
      </w:r>
      <w:r w:rsidR="00447359" w:rsidRPr="002C3786">
        <w:t>Security Impact Analysis</w:t>
      </w:r>
      <w:r w:rsidR="00955E35" w:rsidRPr="002C3786">
        <w:t xml:space="preserve"> </w:t>
      </w:r>
      <w:bookmarkEnd w:id="1037"/>
      <w:bookmarkEnd w:id="1038"/>
      <w:bookmarkEnd w:id="1039"/>
      <w:bookmarkEnd w:id="1040"/>
      <w:bookmarkEnd w:id="1041"/>
      <w:bookmarkEnd w:id="1042"/>
      <w:bookmarkEnd w:id="1043"/>
      <w:bookmarkEnd w:id="1044"/>
      <w:r w:rsidR="003D03D4">
        <w:t>(L) (M) (H)</w:t>
      </w:r>
      <w:bookmarkEnd w:id="1045"/>
      <w:bookmarkEnd w:id="1046"/>
    </w:p>
    <w:p w14:paraId="49B02345" w14:textId="77777777" w:rsidR="00955E35" w:rsidRPr="00965288" w:rsidRDefault="00955E35" w:rsidP="00DA4990">
      <w:r w:rsidRPr="00965288">
        <w:t>The organization analyzes changes to the information system to determine potential security impacts prior to change implementation</w:t>
      </w:r>
      <w:r w:rsidR="00AA2578" w:rsidRPr="00965288">
        <w:t xml:space="preserve">.  </w:t>
      </w:r>
    </w:p>
    <w:p w14:paraId="0545E151" w14:textId="77777777" w:rsidR="00643B9C" w:rsidRDefault="00643B9C"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6FB47149" w14:textId="77777777" w:rsidTr="001C310B">
        <w:trPr>
          <w:cantSplit/>
          <w:trHeight w:val="288"/>
          <w:tblHeader/>
        </w:trPr>
        <w:tc>
          <w:tcPr>
            <w:tcW w:w="811" w:type="pct"/>
            <w:shd w:val="clear" w:color="auto" w:fill="DBE5F1" w:themeFill="accent1" w:themeFillTint="33"/>
            <w:tcMar>
              <w:top w:w="43" w:type="dxa"/>
              <w:bottom w:w="43" w:type="dxa"/>
            </w:tcMar>
          </w:tcPr>
          <w:p w14:paraId="64E18C55" w14:textId="77777777" w:rsidR="004E43BB" w:rsidRPr="002C3786" w:rsidRDefault="00965288" w:rsidP="009E0720">
            <w:pPr>
              <w:pStyle w:val="GSATableHeading"/>
            </w:pPr>
            <w:r w:rsidRPr="002C3786">
              <w:t>CM-4</w:t>
            </w:r>
          </w:p>
        </w:tc>
        <w:tc>
          <w:tcPr>
            <w:tcW w:w="4189" w:type="pct"/>
            <w:shd w:val="clear" w:color="auto" w:fill="DBE5F1" w:themeFill="accent1" w:themeFillTint="33"/>
          </w:tcPr>
          <w:p w14:paraId="3BD183A7" w14:textId="77777777" w:rsidR="004E43BB" w:rsidRPr="002C3786" w:rsidRDefault="004E43BB" w:rsidP="009E0720">
            <w:pPr>
              <w:pStyle w:val="GSATableHeading"/>
            </w:pPr>
            <w:r w:rsidRPr="002C3786">
              <w:t>Control Summary Information</w:t>
            </w:r>
          </w:p>
        </w:tc>
      </w:tr>
      <w:tr w:rsidR="004E43BB" w:rsidRPr="002C3786" w14:paraId="39EB0718" w14:textId="77777777" w:rsidTr="001C310B">
        <w:trPr>
          <w:trHeight w:val="288"/>
        </w:trPr>
        <w:tc>
          <w:tcPr>
            <w:tcW w:w="5000" w:type="pct"/>
            <w:gridSpan w:val="2"/>
            <w:tcMar>
              <w:top w:w="43" w:type="dxa"/>
              <w:bottom w:w="43" w:type="dxa"/>
            </w:tcMar>
          </w:tcPr>
          <w:p w14:paraId="786AF2A1" w14:textId="77777777" w:rsidR="004E43BB" w:rsidRPr="002C3786" w:rsidRDefault="004E43BB" w:rsidP="009E0720">
            <w:pPr>
              <w:pStyle w:val="GSATableText"/>
              <w:keepNext/>
              <w:keepLines/>
            </w:pPr>
            <w:r w:rsidRPr="002C3786">
              <w:t>Responsible Role:</w:t>
            </w:r>
            <w:r>
              <w:t xml:space="preserve"> </w:t>
            </w:r>
          </w:p>
        </w:tc>
      </w:tr>
      <w:tr w:rsidR="004E43BB" w:rsidRPr="002C3786" w14:paraId="3C2900C5" w14:textId="77777777" w:rsidTr="001C310B">
        <w:trPr>
          <w:trHeight w:val="288"/>
        </w:trPr>
        <w:tc>
          <w:tcPr>
            <w:tcW w:w="5000" w:type="pct"/>
            <w:gridSpan w:val="2"/>
            <w:tcMar>
              <w:top w:w="43" w:type="dxa"/>
              <w:bottom w:w="43" w:type="dxa"/>
            </w:tcMar>
            <w:vAlign w:val="bottom"/>
          </w:tcPr>
          <w:p w14:paraId="087C0042" w14:textId="77777777" w:rsidR="004E43BB" w:rsidRPr="002C3786" w:rsidRDefault="004E43BB" w:rsidP="00DA4990">
            <w:pPr>
              <w:pStyle w:val="GSATableText"/>
            </w:pPr>
            <w:r w:rsidRPr="002C3786">
              <w:t>Implementation Status (check all that apply):</w:t>
            </w:r>
          </w:p>
          <w:p w14:paraId="1822A3F8" w14:textId="77777777" w:rsidR="004E43BB" w:rsidRPr="002C3786" w:rsidRDefault="00CB38BB" w:rsidP="00DA4990">
            <w:pPr>
              <w:pStyle w:val="GSATableText"/>
            </w:pPr>
            <w:sdt>
              <w:sdtPr>
                <w:id w:val="-64611714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03F91938" w14:textId="77777777" w:rsidR="004E43BB" w:rsidRPr="002C3786" w:rsidRDefault="00CB38BB" w:rsidP="00DA4990">
            <w:pPr>
              <w:pStyle w:val="GSATableText"/>
            </w:pPr>
            <w:sdt>
              <w:sdtPr>
                <w:id w:val="144989505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06492EB2" w14:textId="77777777" w:rsidR="004E43BB" w:rsidRPr="002C3786" w:rsidRDefault="00CB38BB" w:rsidP="00DA4990">
            <w:pPr>
              <w:pStyle w:val="GSATableText"/>
            </w:pPr>
            <w:sdt>
              <w:sdtPr>
                <w:id w:val="-125859357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409122BA" w14:textId="77777777" w:rsidR="004E43BB" w:rsidRPr="002C3786" w:rsidRDefault="00CB38BB" w:rsidP="00DA4990">
            <w:pPr>
              <w:pStyle w:val="GSATableText"/>
            </w:pPr>
            <w:sdt>
              <w:sdtPr>
                <w:id w:val="22704095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1AEE1F07" w14:textId="77777777" w:rsidR="004E43BB" w:rsidRPr="002C3786" w:rsidRDefault="00CB38BB" w:rsidP="00DA4990">
            <w:pPr>
              <w:pStyle w:val="GSATableText"/>
            </w:pPr>
            <w:sdt>
              <w:sdtPr>
                <w:id w:val="178969674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362A8FAC" w14:textId="77777777" w:rsidTr="001C310B">
        <w:trPr>
          <w:trHeight w:val="288"/>
        </w:trPr>
        <w:tc>
          <w:tcPr>
            <w:tcW w:w="5000" w:type="pct"/>
            <w:gridSpan w:val="2"/>
            <w:tcMar>
              <w:top w:w="43" w:type="dxa"/>
              <w:bottom w:w="43" w:type="dxa"/>
            </w:tcMar>
            <w:vAlign w:val="bottom"/>
          </w:tcPr>
          <w:p w14:paraId="0C0F6C5F" w14:textId="77777777" w:rsidR="004E43BB" w:rsidRPr="002C3786" w:rsidRDefault="004E43BB" w:rsidP="00DA4990">
            <w:pPr>
              <w:pStyle w:val="GSATableText"/>
            </w:pPr>
            <w:r w:rsidRPr="002C3786">
              <w:t>Control Origination (check all that apply):</w:t>
            </w:r>
          </w:p>
          <w:p w14:paraId="46BD3414" w14:textId="77777777" w:rsidR="004E43BB" w:rsidRPr="002C3786" w:rsidRDefault="00CB38BB" w:rsidP="00DA4990">
            <w:pPr>
              <w:pStyle w:val="GSATableText"/>
            </w:pPr>
            <w:sdt>
              <w:sdtPr>
                <w:id w:val="-79513090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6383CC9D" w14:textId="77777777" w:rsidR="004E43BB" w:rsidRPr="002C3786" w:rsidRDefault="00CB38BB" w:rsidP="00DA4990">
            <w:pPr>
              <w:pStyle w:val="GSATableText"/>
            </w:pPr>
            <w:sdt>
              <w:sdtPr>
                <w:id w:val="-8792385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524D8BB6" w14:textId="77777777" w:rsidR="004E43BB" w:rsidRPr="002C3786" w:rsidRDefault="00CB38BB" w:rsidP="00DA4990">
            <w:pPr>
              <w:pStyle w:val="GSATableText"/>
            </w:pPr>
            <w:sdt>
              <w:sdtPr>
                <w:id w:val="-117156369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03F59572" w14:textId="77777777" w:rsidR="004E43BB" w:rsidRPr="002C3786" w:rsidRDefault="00CB38BB" w:rsidP="00DA4990">
            <w:pPr>
              <w:pStyle w:val="GSATableText"/>
            </w:pPr>
            <w:sdt>
              <w:sdtPr>
                <w:id w:val="-205746621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7F72DF19" w14:textId="77777777" w:rsidR="004E43BB" w:rsidRPr="002C3786" w:rsidRDefault="00CB38BB" w:rsidP="00DA4990">
            <w:pPr>
              <w:pStyle w:val="GSATableText"/>
            </w:pPr>
            <w:sdt>
              <w:sdtPr>
                <w:id w:val="-202446394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74E5B41F" w14:textId="77777777" w:rsidR="004E43BB" w:rsidRPr="002C3786" w:rsidRDefault="00CB38BB" w:rsidP="00DA4990">
            <w:pPr>
              <w:pStyle w:val="GSATableText"/>
            </w:pPr>
            <w:sdt>
              <w:sdtPr>
                <w:id w:val="22842438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2B3BF4C9" w14:textId="20C3C359" w:rsidR="004E43BB" w:rsidRPr="002C3786" w:rsidRDefault="00CB38BB" w:rsidP="00DA4990">
            <w:pPr>
              <w:pStyle w:val="GSATableText"/>
            </w:pPr>
            <w:sdt>
              <w:sdtPr>
                <w:id w:val="11015401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73469996"/>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328977429"/>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19D68C5C"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965288" w:rsidRPr="0036708B" w14:paraId="046B0837"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6D354DA" w14:textId="77777777" w:rsidR="00965288" w:rsidRPr="0036708B" w:rsidRDefault="00965288" w:rsidP="009E0720">
            <w:pPr>
              <w:pStyle w:val="GSATableHeading"/>
            </w:pPr>
            <w:r w:rsidRPr="00C35160">
              <w:t>CM-4 What is the solution and how is it implemented?</w:t>
            </w:r>
          </w:p>
        </w:tc>
      </w:tr>
      <w:tr w:rsidR="00965288" w:rsidRPr="002C3786" w14:paraId="013ABD26" w14:textId="77777777" w:rsidTr="001C310B">
        <w:trPr>
          <w:trHeight w:val="288"/>
        </w:trPr>
        <w:tc>
          <w:tcPr>
            <w:tcW w:w="5000" w:type="pct"/>
            <w:shd w:val="clear" w:color="auto" w:fill="FFFFFF" w:themeFill="background1"/>
          </w:tcPr>
          <w:p w14:paraId="1926D15E" w14:textId="77777777" w:rsidR="00965288" w:rsidRPr="002C3786" w:rsidRDefault="00965288" w:rsidP="009E0720">
            <w:pPr>
              <w:pStyle w:val="GSATableText"/>
              <w:keepNext/>
              <w:keepLines/>
            </w:pPr>
          </w:p>
        </w:tc>
      </w:tr>
    </w:tbl>
    <w:p w14:paraId="4576FE8C" w14:textId="77777777" w:rsidR="00643B9C" w:rsidRDefault="00643B9C" w:rsidP="00DA4990"/>
    <w:p w14:paraId="01100CFE" w14:textId="77777777" w:rsidR="000D1972" w:rsidRDefault="00B9710F" w:rsidP="005972CC">
      <w:pPr>
        <w:pStyle w:val="Heading3"/>
      </w:pPr>
      <w:bookmarkStart w:id="1047" w:name="_Toc149090477"/>
      <w:bookmarkStart w:id="1048" w:name="_Toc383429653"/>
      <w:bookmarkStart w:id="1049" w:name="_Toc383433290"/>
      <w:bookmarkStart w:id="1050" w:name="_Toc383444522"/>
      <w:bookmarkStart w:id="1051" w:name="_Toc385594163"/>
      <w:bookmarkStart w:id="1052" w:name="_Toc385594555"/>
      <w:bookmarkStart w:id="1053" w:name="_Toc385594943"/>
      <w:bookmarkStart w:id="1054" w:name="_Toc388620793"/>
      <w:bookmarkStart w:id="1055" w:name="_Toc449543356"/>
      <w:bookmarkStart w:id="1056" w:name="_Toc464803563"/>
      <w:r w:rsidRPr="002C3786">
        <w:t>CM-6</w:t>
      </w:r>
      <w:r>
        <w:t xml:space="preserve"> </w:t>
      </w:r>
      <w:r w:rsidR="00955E35" w:rsidRPr="002C3786">
        <w:t xml:space="preserve">Configuration Settings </w:t>
      </w:r>
      <w:bookmarkEnd w:id="1047"/>
      <w:bookmarkEnd w:id="1048"/>
      <w:bookmarkEnd w:id="1049"/>
      <w:bookmarkEnd w:id="1050"/>
      <w:bookmarkEnd w:id="1051"/>
      <w:bookmarkEnd w:id="1052"/>
      <w:bookmarkEnd w:id="1053"/>
      <w:bookmarkEnd w:id="1054"/>
      <w:r w:rsidR="00AD0DDE">
        <w:t>(L) (M) (H)</w:t>
      </w:r>
      <w:bookmarkEnd w:id="1055"/>
      <w:bookmarkEnd w:id="1056"/>
    </w:p>
    <w:p w14:paraId="5FCF19D4" w14:textId="77777777" w:rsidR="0005311F" w:rsidRPr="00270FBE" w:rsidRDefault="00AE3199" w:rsidP="0035341B">
      <w:pPr>
        <w:keepNext/>
        <w:widowControl/>
      </w:pPr>
      <w:r w:rsidRPr="00270FBE">
        <w:t xml:space="preserve">The organization: </w:t>
      </w:r>
    </w:p>
    <w:p w14:paraId="271EC4A4" w14:textId="77777777" w:rsidR="000D1972" w:rsidRDefault="00AE3199" w:rsidP="00914FE7">
      <w:pPr>
        <w:pStyle w:val="GSAListParagraphalpha"/>
        <w:numPr>
          <w:ilvl w:val="0"/>
          <w:numId w:val="204"/>
        </w:numPr>
      </w:pPr>
      <w:r w:rsidRPr="00AE3199">
        <w:t>Establishes and documents configuration settings for information technology products employed within the information system using [</w:t>
      </w:r>
      <w:r w:rsidR="00895AF9">
        <w:rPr>
          <w:rStyle w:val="GSAItalicEmphasisChar"/>
        </w:rPr>
        <w:t>FedRAMP</w:t>
      </w:r>
      <w:r w:rsidR="0010717C" w:rsidRPr="002B4E6E">
        <w:rPr>
          <w:rStyle w:val="GSAItalicEmphasisChar"/>
        </w:rPr>
        <w:t xml:space="preserve"> Assignment</w:t>
      </w:r>
      <w:r w:rsidRPr="002B4E6E">
        <w:rPr>
          <w:rStyle w:val="GSAItalicEmphasisChar"/>
        </w:rPr>
        <w:t>: see CM-6</w:t>
      </w:r>
      <w:r w:rsidR="00697F4A" w:rsidRPr="002B4E6E">
        <w:rPr>
          <w:rStyle w:val="GSAItalicEmphasisChar"/>
        </w:rPr>
        <w:t>(</w:t>
      </w:r>
      <w:r w:rsidRPr="002B4E6E">
        <w:rPr>
          <w:rStyle w:val="GSAItalicEmphasisChar"/>
        </w:rPr>
        <w:t>a</w:t>
      </w:r>
      <w:r w:rsidR="00697F4A" w:rsidRPr="002B4E6E">
        <w:rPr>
          <w:rStyle w:val="GSAItalicEmphasisChar"/>
        </w:rPr>
        <w:t>)</w:t>
      </w:r>
      <w:r w:rsidRPr="002B4E6E">
        <w:rPr>
          <w:rStyle w:val="GSAItalicEmphasisChar"/>
        </w:rPr>
        <w:t xml:space="preserve"> Additional </w:t>
      </w:r>
      <w:r w:rsidR="00895AF9">
        <w:rPr>
          <w:rStyle w:val="GSAItalicEmphasisChar"/>
        </w:rPr>
        <w:t>FedRAMP</w:t>
      </w:r>
      <w:r w:rsidRPr="002B4E6E">
        <w:rPr>
          <w:rStyle w:val="GSAItalicEmphasisChar"/>
        </w:rPr>
        <w:t xml:space="preserve"> Requirements and Guidance</w:t>
      </w:r>
      <w:r w:rsidRPr="00AE3199">
        <w:t xml:space="preserve">] that reflect the most restrictive mode consistent with operational requirements; </w:t>
      </w:r>
    </w:p>
    <w:p w14:paraId="626A98B9" w14:textId="77777777" w:rsidR="000D1972" w:rsidRPr="002B4E6E" w:rsidRDefault="00481CB8" w:rsidP="00DA4990">
      <w:pPr>
        <w:pStyle w:val="GSAGuidanceBold"/>
      </w:pPr>
      <w:r w:rsidRPr="002B4E6E">
        <w:t>CM-6</w:t>
      </w:r>
      <w:r w:rsidR="00697F4A" w:rsidRPr="002B4E6E">
        <w:t>(</w:t>
      </w:r>
      <w:r w:rsidRPr="002B4E6E">
        <w:t>a</w:t>
      </w:r>
      <w:r w:rsidR="00697F4A" w:rsidRPr="002B4E6E">
        <w:t>)</w:t>
      </w:r>
      <w:r w:rsidRPr="002B4E6E">
        <w:t xml:space="preserve"> Additional </w:t>
      </w:r>
      <w:r w:rsidR="00895AF9">
        <w:t>FedRAMP</w:t>
      </w:r>
      <w:r w:rsidRPr="002B4E6E">
        <w:t xml:space="preserve"> Requirements and Guidance: </w:t>
      </w:r>
    </w:p>
    <w:p w14:paraId="2E71E68C" w14:textId="77777777" w:rsidR="000D1972" w:rsidRPr="00684A34" w:rsidRDefault="00F83180" w:rsidP="00DA4990">
      <w:pPr>
        <w:pStyle w:val="GSAGuidance"/>
      </w:pPr>
      <w:r>
        <w:rPr>
          <w:rStyle w:val="GSAGuidanceBoldChar"/>
        </w:rPr>
        <w:t>Requirement</w:t>
      </w:r>
      <w:r w:rsidR="00E46245">
        <w:rPr>
          <w:rStyle w:val="GSAGuidanceBoldChar"/>
        </w:rPr>
        <w:t xml:space="preserve"> </w:t>
      </w:r>
      <w:r>
        <w:rPr>
          <w:rStyle w:val="GSAGuidanceBoldChar"/>
        </w:rPr>
        <w:t>1</w:t>
      </w:r>
      <w:r w:rsidR="00AE3199" w:rsidRPr="00684A34">
        <w:rPr>
          <w:rStyle w:val="GSAGuidanceBoldChar"/>
        </w:rPr>
        <w:t>:</w:t>
      </w:r>
      <w:r w:rsidR="005F6D89" w:rsidRPr="00684A34">
        <w:t xml:space="preserve"> </w:t>
      </w:r>
      <w:r w:rsidR="0005311F" w:rsidRPr="00684A34">
        <w:t>The service provider shall use the Center for Internet Security guidelines (Level 1) to establish configuration settings or establishes its own configuration settings if USGCB is not available.</w:t>
      </w:r>
      <w:r w:rsidR="007153FD" w:rsidRPr="007153FD">
        <w:t xml:space="preserve"> </w:t>
      </w:r>
      <w:r w:rsidR="007153FD" w:rsidRPr="00F83180">
        <w:t>If no recognized USGCB is available for the technology in use, the CSP should create their own baseline and include a justification statement as to how they came up with the baseline configuration settings.</w:t>
      </w:r>
    </w:p>
    <w:p w14:paraId="62A64D91" w14:textId="77777777" w:rsidR="000D1972" w:rsidRDefault="00AE3199" w:rsidP="00DA4990">
      <w:pPr>
        <w:pStyle w:val="GSAGuidance"/>
      </w:pPr>
      <w:r w:rsidRPr="00684A34">
        <w:rPr>
          <w:rStyle w:val="GSAGuidanceBoldChar"/>
        </w:rPr>
        <w:t>Requirement 2:</w:t>
      </w:r>
      <w:r w:rsidR="0005311F" w:rsidRPr="00684A34">
        <w:t xml:space="preserve"> The service provider shall ensure that checklists for configuration settings are Security Content Automation Protocol (SCAP) </w:t>
      </w:r>
      <w:r w:rsidR="00FA636F">
        <w:t>(</w:t>
      </w:r>
      <w:hyperlink r:id="rId43" w:history="1">
        <w:r w:rsidR="00FA636F" w:rsidRPr="00955FF0">
          <w:rPr>
            <w:rStyle w:val="Hyperlink"/>
          </w:rPr>
          <w:t>http://scap.nist.gov/</w:t>
        </w:r>
      </w:hyperlink>
      <w:r w:rsidR="00FA636F">
        <w:t xml:space="preserve">) </w:t>
      </w:r>
      <w:r w:rsidR="0005311F" w:rsidRPr="00684A34">
        <w:t>validated or SCAP compatible (if validated checklists are not available).</w:t>
      </w:r>
    </w:p>
    <w:p w14:paraId="20FAA32C" w14:textId="77777777" w:rsidR="000D1972" w:rsidRPr="00684A34" w:rsidRDefault="00AE3199" w:rsidP="00DA4990">
      <w:pPr>
        <w:pStyle w:val="GSAGuidance"/>
      </w:pPr>
      <w:r w:rsidRPr="00684A34">
        <w:rPr>
          <w:rStyle w:val="GSAGuidanceBoldChar"/>
        </w:rPr>
        <w:t>Guidance:</w:t>
      </w:r>
      <w:r w:rsidRPr="002B4E6E">
        <w:rPr>
          <w:rStyle w:val="GSAGuidanceBoldChar"/>
        </w:rPr>
        <w:t xml:space="preserve"> </w:t>
      </w:r>
      <w:r w:rsidR="0005311F" w:rsidRPr="00684A34">
        <w:t xml:space="preserve">Information on the USGCB checklists can be found at: </w:t>
      </w:r>
      <w:hyperlink r:id="rId44" w:anchor="usgcbfaq_usgcbfdcc" w:history="1">
        <w:r w:rsidR="00880957" w:rsidRPr="00684A34">
          <w:rPr>
            <w:rStyle w:val="Hyperlink"/>
          </w:rPr>
          <w:t>http://usgcb.nist.gov/usgcb_faq.html#usgcbfaq_usgcbfdcc</w:t>
        </w:r>
      </w:hyperlink>
      <w:r w:rsidR="0005311F" w:rsidRPr="00684A34">
        <w:t>.</w:t>
      </w:r>
      <w:r w:rsidR="00880957" w:rsidRPr="00684A34">
        <w:t xml:space="preserve">  </w:t>
      </w:r>
    </w:p>
    <w:p w14:paraId="4A528D40" w14:textId="77777777" w:rsidR="000D1972" w:rsidRPr="00771B9A" w:rsidRDefault="00955E35" w:rsidP="00BF5BDA">
      <w:pPr>
        <w:pStyle w:val="GSAListParagraphalpha"/>
      </w:pPr>
      <w:r w:rsidRPr="00771B9A">
        <w:t>Implements the configuration settings</w:t>
      </w:r>
      <w:r w:rsidR="00643B9C" w:rsidRPr="00771B9A">
        <w:t>;</w:t>
      </w:r>
    </w:p>
    <w:p w14:paraId="5C01A7EA" w14:textId="77777777" w:rsidR="000D1972" w:rsidRDefault="00AE3199" w:rsidP="00E46245">
      <w:pPr>
        <w:pStyle w:val="GSAListParagraphalpha"/>
      </w:pPr>
      <w:r w:rsidRPr="00AE3199">
        <w:t>Identifies, documents, and approves any deviations from established configuration settings for [</w:t>
      </w:r>
      <w:r w:rsidRPr="00041DB2">
        <w:rPr>
          <w:rStyle w:val="GSAItalicEmphasisChar"/>
        </w:rPr>
        <w:t>Assignment: organization-defined information system components</w:t>
      </w:r>
      <w:r w:rsidRPr="00AE3199">
        <w:t>] based on [</w:t>
      </w:r>
      <w:r w:rsidRPr="00041DB2">
        <w:rPr>
          <w:rStyle w:val="GSAItalicEmphasisChar"/>
        </w:rPr>
        <w:t>Assignment: organization-defined operational requirements</w:t>
      </w:r>
      <w:r w:rsidRPr="00AE3199">
        <w:t xml:space="preserve">]; and </w:t>
      </w:r>
    </w:p>
    <w:p w14:paraId="4693A9C7" w14:textId="77777777" w:rsidR="000D1972" w:rsidRDefault="00955E35" w:rsidP="00E46245">
      <w:pPr>
        <w:pStyle w:val="GSAListParagraphalpha"/>
      </w:pPr>
      <w:r w:rsidRPr="002C3786">
        <w:t>Monitors and controls changes to the configuration settings in accordance with organizational</w:t>
      </w:r>
      <w:r w:rsidR="000104FA" w:rsidRPr="002C3786">
        <w:t xml:space="preserve"> </w:t>
      </w:r>
      <w:r w:rsidRPr="002C3786">
        <w:t>policies and procedures</w:t>
      </w:r>
      <w:r w:rsidR="00AA2578" w:rsidRPr="002C3786">
        <w:t>.</w:t>
      </w:r>
      <w:r w:rsidR="00AA2578">
        <w:t xml:space="preserve">  </w:t>
      </w:r>
    </w:p>
    <w:p w14:paraId="29E5151B" w14:textId="77777777" w:rsidR="00295B48" w:rsidRPr="0038493E" w:rsidRDefault="00295B4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02DBBC04" w14:textId="77777777" w:rsidTr="001C310B">
        <w:trPr>
          <w:cantSplit/>
          <w:trHeight w:val="288"/>
          <w:tblHeader/>
        </w:trPr>
        <w:tc>
          <w:tcPr>
            <w:tcW w:w="811" w:type="pct"/>
            <w:shd w:val="clear" w:color="auto" w:fill="DBE5F1" w:themeFill="accent1" w:themeFillTint="33"/>
            <w:tcMar>
              <w:top w:w="43" w:type="dxa"/>
              <w:bottom w:w="43" w:type="dxa"/>
            </w:tcMar>
          </w:tcPr>
          <w:p w14:paraId="5467702B" w14:textId="77777777" w:rsidR="004E43BB" w:rsidRPr="002C3786" w:rsidRDefault="00B9710F" w:rsidP="009E0720">
            <w:pPr>
              <w:pStyle w:val="GSATableHeading"/>
            </w:pPr>
            <w:r w:rsidRPr="002C3786">
              <w:t>CM-6</w:t>
            </w:r>
          </w:p>
        </w:tc>
        <w:tc>
          <w:tcPr>
            <w:tcW w:w="4189" w:type="pct"/>
            <w:shd w:val="clear" w:color="auto" w:fill="DBE5F1" w:themeFill="accent1" w:themeFillTint="33"/>
          </w:tcPr>
          <w:p w14:paraId="1F4706C7" w14:textId="77777777" w:rsidR="004E43BB" w:rsidRPr="002C3786" w:rsidRDefault="004E43BB" w:rsidP="009E0720">
            <w:pPr>
              <w:pStyle w:val="GSATableHeading"/>
            </w:pPr>
            <w:r w:rsidRPr="002C3786">
              <w:t>Control Summary Information</w:t>
            </w:r>
          </w:p>
        </w:tc>
      </w:tr>
      <w:tr w:rsidR="004E43BB" w:rsidRPr="002C3786" w14:paraId="2349A387" w14:textId="77777777" w:rsidTr="001C310B">
        <w:trPr>
          <w:trHeight w:val="288"/>
        </w:trPr>
        <w:tc>
          <w:tcPr>
            <w:tcW w:w="5000" w:type="pct"/>
            <w:gridSpan w:val="2"/>
            <w:tcMar>
              <w:top w:w="43" w:type="dxa"/>
              <w:bottom w:w="43" w:type="dxa"/>
            </w:tcMar>
          </w:tcPr>
          <w:p w14:paraId="42C89003" w14:textId="77777777" w:rsidR="004E43BB" w:rsidRPr="002C3786" w:rsidRDefault="004E43BB" w:rsidP="009E0720">
            <w:pPr>
              <w:pStyle w:val="GSATableText"/>
              <w:keepNext/>
            </w:pPr>
            <w:r w:rsidRPr="002C3786">
              <w:t>Responsible Role:</w:t>
            </w:r>
            <w:r>
              <w:t xml:space="preserve"> </w:t>
            </w:r>
          </w:p>
        </w:tc>
      </w:tr>
      <w:tr w:rsidR="004E43BB" w:rsidRPr="00D00D47" w14:paraId="0AB5586B" w14:textId="77777777" w:rsidTr="001C310B">
        <w:trPr>
          <w:trHeight w:val="288"/>
        </w:trPr>
        <w:tc>
          <w:tcPr>
            <w:tcW w:w="5000" w:type="pct"/>
            <w:gridSpan w:val="2"/>
            <w:tcMar>
              <w:top w:w="43" w:type="dxa"/>
              <w:bottom w:w="43" w:type="dxa"/>
            </w:tcMar>
          </w:tcPr>
          <w:p w14:paraId="5B1333C1" w14:textId="77777777" w:rsidR="004E43BB" w:rsidRPr="00D00D47" w:rsidRDefault="00B445DC" w:rsidP="0086345A">
            <w:pPr>
              <w:pStyle w:val="GSATableText"/>
            </w:pPr>
            <w:r w:rsidRPr="00105F99">
              <w:t>Parameter CM-6(a)</w:t>
            </w:r>
            <w:r w:rsidR="000246E6">
              <w:t>-1</w:t>
            </w:r>
            <w:r w:rsidRPr="00105F99">
              <w:t>:</w:t>
            </w:r>
            <w:r>
              <w:t xml:space="preserve"> </w:t>
            </w:r>
          </w:p>
        </w:tc>
      </w:tr>
      <w:tr w:rsidR="000246E6" w:rsidRPr="00D00D47" w14:paraId="2E1F65BA" w14:textId="77777777" w:rsidTr="001C310B">
        <w:trPr>
          <w:trHeight w:val="288"/>
        </w:trPr>
        <w:tc>
          <w:tcPr>
            <w:tcW w:w="5000" w:type="pct"/>
            <w:gridSpan w:val="2"/>
            <w:tcMar>
              <w:top w:w="43" w:type="dxa"/>
              <w:bottom w:w="43" w:type="dxa"/>
            </w:tcMar>
          </w:tcPr>
          <w:p w14:paraId="6A0DCA86" w14:textId="77777777" w:rsidR="000246E6" w:rsidRPr="00105F99" w:rsidRDefault="000246E6" w:rsidP="0086345A">
            <w:pPr>
              <w:pStyle w:val="GSATableText"/>
            </w:pPr>
            <w:r w:rsidRPr="000246E6">
              <w:t>Parameter CM-6(a)</w:t>
            </w:r>
            <w:r>
              <w:t>-2</w:t>
            </w:r>
            <w:r w:rsidRPr="000246E6">
              <w:t>:</w:t>
            </w:r>
          </w:p>
        </w:tc>
      </w:tr>
      <w:tr w:rsidR="00B445DC" w:rsidRPr="00D00D47" w14:paraId="3EEF055C" w14:textId="77777777" w:rsidTr="001C310B">
        <w:trPr>
          <w:trHeight w:val="288"/>
        </w:trPr>
        <w:tc>
          <w:tcPr>
            <w:tcW w:w="5000" w:type="pct"/>
            <w:gridSpan w:val="2"/>
            <w:tcMar>
              <w:top w:w="43" w:type="dxa"/>
              <w:bottom w:w="43" w:type="dxa"/>
            </w:tcMar>
          </w:tcPr>
          <w:p w14:paraId="058E4B65" w14:textId="77777777" w:rsidR="00B445DC" w:rsidRPr="00D00D47" w:rsidRDefault="00B445DC" w:rsidP="0086345A">
            <w:pPr>
              <w:pStyle w:val="GSATableText"/>
            </w:pPr>
            <w:r w:rsidRPr="00105F99">
              <w:t>Parameter CM-6(c)-1:</w:t>
            </w:r>
            <w:r>
              <w:t xml:space="preserve"> </w:t>
            </w:r>
          </w:p>
        </w:tc>
      </w:tr>
      <w:tr w:rsidR="004E43BB" w:rsidRPr="00D00D47" w14:paraId="0038A3B6" w14:textId="77777777" w:rsidTr="001C310B">
        <w:trPr>
          <w:trHeight w:val="288"/>
        </w:trPr>
        <w:tc>
          <w:tcPr>
            <w:tcW w:w="5000" w:type="pct"/>
            <w:gridSpan w:val="2"/>
            <w:tcMar>
              <w:top w:w="43" w:type="dxa"/>
              <w:bottom w:w="43" w:type="dxa"/>
            </w:tcMar>
          </w:tcPr>
          <w:p w14:paraId="72AD5F94" w14:textId="77777777" w:rsidR="004E43BB" w:rsidRPr="00D00D47" w:rsidRDefault="00B445DC" w:rsidP="0086345A">
            <w:pPr>
              <w:pStyle w:val="GSATableText"/>
            </w:pPr>
            <w:r w:rsidRPr="00105F99">
              <w:t>Parameter CM-6(c)-2:</w:t>
            </w:r>
            <w:r>
              <w:t xml:space="preserve"> </w:t>
            </w:r>
          </w:p>
        </w:tc>
      </w:tr>
      <w:tr w:rsidR="004E43BB" w:rsidRPr="002C3786" w14:paraId="79528FB9" w14:textId="77777777" w:rsidTr="001C310B">
        <w:trPr>
          <w:trHeight w:val="288"/>
        </w:trPr>
        <w:tc>
          <w:tcPr>
            <w:tcW w:w="5000" w:type="pct"/>
            <w:gridSpan w:val="2"/>
            <w:tcMar>
              <w:top w:w="43" w:type="dxa"/>
              <w:bottom w:w="43" w:type="dxa"/>
            </w:tcMar>
            <w:vAlign w:val="bottom"/>
          </w:tcPr>
          <w:p w14:paraId="17ED22CF" w14:textId="77777777" w:rsidR="004E43BB" w:rsidRPr="002C3786" w:rsidRDefault="004E43BB" w:rsidP="00DA4990">
            <w:pPr>
              <w:pStyle w:val="GSATableText"/>
            </w:pPr>
            <w:r w:rsidRPr="002C3786">
              <w:t>Implementation Status (check all that apply):</w:t>
            </w:r>
          </w:p>
          <w:p w14:paraId="7F5D20AF" w14:textId="77777777" w:rsidR="004E43BB" w:rsidRPr="002C3786" w:rsidRDefault="00CB38BB" w:rsidP="00DA4990">
            <w:pPr>
              <w:pStyle w:val="GSATableText"/>
            </w:pPr>
            <w:sdt>
              <w:sdtPr>
                <w:id w:val="181961622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32BBDEB4" w14:textId="77777777" w:rsidR="004E43BB" w:rsidRPr="002C3786" w:rsidRDefault="00CB38BB" w:rsidP="00DA4990">
            <w:pPr>
              <w:pStyle w:val="GSATableText"/>
            </w:pPr>
            <w:sdt>
              <w:sdtPr>
                <w:id w:val="-55439204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6C5B787A" w14:textId="77777777" w:rsidR="004E43BB" w:rsidRPr="002C3786" w:rsidRDefault="00CB38BB" w:rsidP="00DA4990">
            <w:pPr>
              <w:pStyle w:val="GSATableText"/>
            </w:pPr>
            <w:sdt>
              <w:sdtPr>
                <w:id w:val="15693794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0C29DF67" w14:textId="77777777" w:rsidR="004E43BB" w:rsidRPr="002C3786" w:rsidRDefault="00CB38BB" w:rsidP="00DA4990">
            <w:pPr>
              <w:pStyle w:val="GSATableText"/>
            </w:pPr>
            <w:sdt>
              <w:sdtPr>
                <w:id w:val="178268274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3D6C284B" w14:textId="77777777" w:rsidR="004E43BB" w:rsidRPr="002C3786" w:rsidRDefault="00CB38BB" w:rsidP="00DA4990">
            <w:pPr>
              <w:pStyle w:val="GSATableText"/>
            </w:pPr>
            <w:sdt>
              <w:sdtPr>
                <w:id w:val="-46504011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157EC20A" w14:textId="77777777" w:rsidTr="001C310B">
        <w:trPr>
          <w:trHeight w:val="288"/>
        </w:trPr>
        <w:tc>
          <w:tcPr>
            <w:tcW w:w="5000" w:type="pct"/>
            <w:gridSpan w:val="2"/>
            <w:tcMar>
              <w:top w:w="43" w:type="dxa"/>
              <w:bottom w:w="43" w:type="dxa"/>
            </w:tcMar>
            <w:vAlign w:val="bottom"/>
          </w:tcPr>
          <w:p w14:paraId="6F609B2C" w14:textId="77777777" w:rsidR="004E43BB" w:rsidRPr="002C3786" w:rsidRDefault="004E43BB" w:rsidP="00DA4990">
            <w:pPr>
              <w:pStyle w:val="GSATableText"/>
            </w:pPr>
            <w:r w:rsidRPr="002C3786">
              <w:t>Control Origination (check all that apply):</w:t>
            </w:r>
          </w:p>
          <w:p w14:paraId="682DE7A2" w14:textId="77777777" w:rsidR="004E43BB" w:rsidRPr="002C3786" w:rsidRDefault="00CB38BB" w:rsidP="00DA4990">
            <w:pPr>
              <w:pStyle w:val="GSATableText"/>
            </w:pPr>
            <w:sdt>
              <w:sdtPr>
                <w:id w:val="-158182339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441C2D69" w14:textId="77777777" w:rsidR="004E43BB" w:rsidRPr="002C3786" w:rsidRDefault="00CB38BB" w:rsidP="00DA4990">
            <w:pPr>
              <w:pStyle w:val="GSATableText"/>
            </w:pPr>
            <w:sdt>
              <w:sdtPr>
                <w:id w:val="34861334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0806DCC8" w14:textId="77777777" w:rsidR="004E43BB" w:rsidRPr="002C3786" w:rsidRDefault="00CB38BB" w:rsidP="00DA4990">
            <w:pPr>
              <w:pStyle w:val="GSATableText"/>
            </w:pPr>
            <w:sdt>
              <w:sdtPr>
                <w:id w:val="-12146774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0A508AA6" w14:textId="77777777" w:rsidR="004E43BB" w:rsidRPr="002C3786" w:rsidRDefault="00CB38BB" w:rsidP="00DA4990">
            <w:pPr>
              <w:pStyle w:val="GSATableText"/>
            </w:pPr>
            <w:sdt>
              <w:sdtPr>
                <w:id w:val="-19246184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4EE3B94D" w14:textId="77777777" w:rsidR="004E43BB" w:rsidRPr="002C3786" w:rsidRDefault="00CB38BB" w:rsidP="00DA4990">
            <w:pPr>
              <w:pStyle w:val="GSATableText"/>
            </w:pPr>
            <w:sdt>
              <w:sdtPr>
                <w:id w:val="-16031746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1148A541" w14:textId="77777777" w:rsidR="004E43BB" w:rsidRPr="002C3786" w:rsidRDefault="00CB38BB" w:rsidP="00DA4990">
            <w:pPr>
              <w:pStyle w:val="GSATableText"/>
            </w:pPr>
            <w:sdt>
              <w:sdtPr>
                <w:id w:val="-13009930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2AF85FC5" w14:textId="34202EEC" w:rsidR="004E43BB" w:rsidRPr="002C3786" w:rsidRDefault="00CB38BB" w:rsidP="00DA4990">
            <w:pPr>
              <w:pStyle w:val="GSATableText"/>
            </w:pPr>
            <w:sdt>
              <w:sdtPr>
                <w:id w:val="180296490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19963918"/>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927403207"/>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3AE6B953"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A02242" w:rsidRPr="002C3786" w14:paraId="4D799009" w14:textId="77777777" w:rsidTr="001C310B">
        <w:trPr>
          <w:cantSplit/>
          <w:trHeight w:val="288"/>
          <w:tblHeader/>
        </w:trPr>
        <w:tc>
          <w:tcPr>
            <w:tcW w:w="5000" w:type="pct"/>
            <w:gridSpan w:val="2"/>
            <w:shd w:val="clear" w:color="auto" w:fill="DBE5F1" w:themeFill="accent1" w:themeFillTint="33"/>
            <w:vAlign w:val="center"/>
          </w:tcPr>
          <w:p w14:paraId="406067C4" w14:textId="77777777" w:rsidR="00A02242" w:rsidRPr="002C3786" w:rsidRDefault="00A02242" w:rsidP="00E03A24">
            <w:pPr>
              <w:pStyle w:val="GSATableHeading"/>
            </w:pPr>
            <w:r w:rsidRPr="002B7ABA">
              <w:t xml:space="preserve">CM-6 </w:t>
            </w:r>
            <w:r w:rsidRPr="002C3786">
              <w:t>What is the solution and how is it implemented?</w:t>
            </w:r>
          </w:p>
        </w:tc>
      </w:tr>
      <w:tr w:rsidR="00A02242" w:rsidRPr="0036708B" w14:paraId="2A2F61AE" w14:textId="77777777" w:rsidTr="001C310B">
        <w:trPr>
          <w:trHeight w:val="288"/>
        </w:trPr>
        <w:tc>
          <w:tcPr>
            <w:tcW w:w="484" w:type="pct"/>
            <w:tcBorders>
              <w:right w:val="nil"/>
            </w:tcBorders>
            <w:shd w:val="clear" w:color="auto" w:fill="DBE5F1" w:themeFill="accent1" w:themeFillTint="33"/>
          </w:tcPr>
          <w:p w14:paraId="4B978E33" w14:textId="77777777" w:rsidR="00A02242" w:rsidRPr="002C3786" w:rsidRDefault="00A02242" w:rsidP="009E0720">
            <w:pPr>
              <w:pStyle w:val="GSATableHeading"/>
            </w:pPr>
            <w:r w:rsidRPr="002C3786">
              <w:t>Part a</w:t>
            </w:r>
          </w:p>
        </w:tc>
        <w:tc>
          <w:tcPr>
            <w:tcW w:w="4516" w:type="pct"/>
            <w:tcMar>
              <w:top w:w="43" w:type="dxa"/>
              <w:bottom w:w="43" w:type="dxa"/>
            </w:tcMar>
          </w:tcPr>
          <w:p w14:paraId="103707B5" w14:textId="77777777" w:rsidR="00A02242" w:rsidRPr="0036708B" w:rsidRDefault="00A02242" w:rsidP="009E0720">
            <w:pPr>
              <w:pStyle w:val="GSATableText"/>
              <w:keepNext/>
              <w:keepLines/>
            </w:pPr>
          </w:p>
        </w:tc>
      </w:tr>
      <w:tr w:rsidR="00A02242" w:rsidRPr="0036708B" w14:paraId="310F9428" w14:textId="77777777" w:rsidTr="001C310B">
        <w:trPr>
          <w:trHeight w:val="288"/>
        </w:trPr>
        <w:tc>
          <w:tcPr>
            <w:tcW w:w="484" w:type="pct"/>
            <w:tcBorders>
              <w:right w:val="nil"/>
            </w:tcBorders>
            <w:shd w:val="clear" w:color="auto" w:fill="DBE5F1" w:themeFill="accent1" w:themeFillTint="33"/>
          </w:tcPr>
          <w:p w14:paraId="76C30927" w14:textId="77777777" w:rsidR="00A02242" w:rsidRPr="002C3786" w:rsidRDefault="00A02242" w:rsidP="009E0720">
            <w:pPr>
              <w:pStyle w:val="GSATableHeading"/>
            </w:pPr>
            <w:r w:rsidRPr="002C3786">
              <w:t>Part b</w:t>
            </w:r>
          </w:p>
        </w:tc>
        <w:tc>
          <w:tcPr>
            <w:tcW w:w="4516" w:type="pct"/>
            <w:tcMar>
              <w:top w:w="43" w:type="dxa"/>
              <w:bottom w:w="43" w:type="dxa"/>
            </w:tcMar>
          </w:tcPr>
          <w:p w14:paraId="33431F2B" w14:textId="77777777" w:rsidR="00A02242" w:rsidRPr="0036708B" w:rsidRDefault="00A02242" w:rsidP="009E0720">
            <w:pPr>
              <w:pStyle w:val="GSATableText"/>
              <w:keepNext/>
              <w:keepLines/>
            </w:pPr>
          </w:p>
        </w:tc>
      </w:tr>
      <w:tr w:rsidR="00A02242" w:rsidRPr="0036708B" w14:paraId="60B10350" w14:textId="77777777" w:rsidTr="001C310B">
        <w:trPr>
          <w:trHeight w:val="288"/>
        </w:trPr>
        <w:tc>
          <w:tcPr>
            <w:tcW w:w="484" w:type="pct"/>
            <w:tcBorders>
              <w:right w:val="nil"/>
            </w:tcBorders>
            <w:shd w:val="clear" w:color="auto" w:fill="DBE5F1" w:themeFill="accent1" w:themeFillTint="33"/>
          </w:tcPr>
          <w:p w14:paraId="3DB38CB6" w14:textId="77777777" w:rsidR="00A02242" w:rsidRPr="002C3786" w:rsidRDefault="00A02242" w:rsidP="00E03A24">
            <w:pPr>
              <w:pStyle w:val="GSATableHeading"/>
            </w:pPr>
            <w:r w:rsidRPr="002C3786">
              <w:t xml:space="preserve">Part </w:t>
            </w:r>
            <w:r>
              <w:t>c</w:t>
            </w:r>
          </w:p>
        </w:tc>
        <w:tc>
          <w:tcPr>
            <w:tcW w:w="4516" w:type="pct"/>
            <w:tcMar>
              <w:top w:w="43" w:type="dxa"/>
              <w:bottom w:w="43" w:type="dxa"/>
            </w:tcMar>
          </w:tcPr>
          <w:p w14:paraId="2C29F537" w14:textId="77777777" w:rsidR="00A02242" w:rsidRPr="0036708B" w:rsidRDefault="00A02242" w:rsidP="00DA4990">
            <w:pPr>
              <w:pStyle w:val="GSATableText"/>
            </w:pPr>
          </w:p>
        </w:tc>
      </w:tr>
      <w:tr w:rsidR="00A02242" w:rsidRPr="0036708B" w14:paraId="2F8EDD83" w14:textId="77777777" w:rsidTr="001C310B">
        <w:trPr>
          <w:trHeight w:val="288"/>
        </w:trPr>
        <w:tc>
          <w:tcPr>
            <w:tcW w:w="484" w:type="pct"/>
            <w:tcBorders>
              <w:right w:val="nil"/>
            </w:tcBorders>
            <w:shd w:val="clear" w:color="auto" w:fill="DBE5F1" w:themeFill="accent1" w:themeFillTint="33"/>
          </w:tcPr>
          <w:p w14:paraId="01D90715" w14:textId="77777777" w:rsidR="00A02242" w:rsidRPr="002C3786" w:rsidRDefault="00A02242" w:rsidP="00E03A24">
            <w:pPr>
              <w:pStyle w:val="GSATableHeading"/>
            </w:pPr>
            <w:r w:rsidRPr="002C3786">
              <w:t xml:space="preserve">Part </w:t>
            </w:r>
            <w:r>
              <w:t>d</w:t>
            </w:r>
          </w:p>
        </w:tc>
        <w:tc>
          <w:tcPr>
            <w:tcW w:w="4516" w:type="pct"/>
            <w:tcMar>
              <w:top w:w="43" w:type="dxa"/>
              <w:bottom w:w="43" w:type="dxa"/>
            </w:tcMar>
          </w:tcPr>
          <w:p w14:paraId="7DF15D22" w14:textId="77777777" w:rsidR="00A02242" w:rsidRPr="0036708B" w:rsidRDefault="00A02242" w:rsidP="00DA4990">
            <w:pPr>
              <w:pStyle w:val="GSATableText"/>
            </w:pPr>
          </w:p>
        </w:tc>
      </w:tr>
    </w:tbl>
    <w:p w14:paraId="16D4B43F" w14:textId="77777777" w:rsidR="009E4CEB" w:rsidRPr="002C3786" w:rsidRDefault="009E4CEB" w:rsidP="00DA4990"/>
    <w:p w14:paraId="79139D90" w14:textId="77777777" w:rsidR="000D1972" w:rsidRDefault="00460C29" w:rsidP="005972CC">
      <w:pPr>
        <w:pStyle w:val="Heading3"/>
      </w:pPr>
      <w:bookmarkStart w:id="1057" w:name="_Toc383428924"/>
      <w:bookmarkStart w:id="1058" w:name="_Toc383429656"/>
      <w:bookmarkStart w:id="1059" w:name="_Toc383430382"/>
      <w:bookmarkStart w:id="1060" w:name="_Toc383430979"/>
      <w:bookmarkStart w:id="1061" w:name="_Toc383432121"/>
      <w:bookmarkStart w:id="1062" w:name="_Toc383428925"/>
      <w:bookmarkStart w:id="1063" w:name="_Toc383429657"/>
      <w:bookmarkStart w:id="1064" w:name="_Toc383430383"/>
      <w:bookmarkStart w:id="1065" w:name="_Toc383430980"/>
      <w:bookmarkStart w:id="1066" w:name="_Toc383432122"/>
      <w:bookmarkStart w:id="1067" w:name="_Toc383428926"/>
      <w:bookmarkStart w:id="1068" w:name="_Toc383429658"/>
      <w:bookmarkStart w:id="1069" w:name="_Toc383430384"/>
      <w:bookmarkStart w:id="1070" w:name="_Toc383430981"/>
      <w:bookmarkStart w:id="1071" w:name="_Toc383432123"/>
      <w:bookmarkStart w:id="1072" w:name="_Toc383428948"/>
      <w:bookmarkStart w:id="1073" w:name="_Toc383429680"/>
      <w:bookmarkStart w:id="1074" w:name="_Toc383430406"/>
      <w:bookmarkStart w:id="1075" w:name="_Toc383431003"/>
      <w:bookmarkStart w:id="1076" w:name="_Toc383432145"/>
      <w:bookmarkStart w:id="1077" w:name="_Toc383428956"/>
      <w:bookmarkStart w:id="1078" w:name="_Toc383429688"/>
      <w:bookmarkStart w:id="1079" w:name="_Toc383430414"/>
      <w:bookmarkStart w:id="1080" w:name="_Toc383431011"/>
      <w:bookmarkStart w:id="1081" w:name="_Toc383432153"/>
      <w:bookmarkStart w:id="1082" w:name="_Toc149090478"/>
      <w:bookmarkStart w:id="1083" w:name="_Toc383429689"/>
      <w:bookmarkStart w:id="1084" w:name="_Toc383433292"/>
      <w:bookmarkStart w:id="1085" w:name="_Toc383444524"/>
      <w:bookmarkStart w:id="1086" w:name="_Toc385594165"/>
      <w:bookmarkStart w:id="1087" w:name="_Toc385594557"/>
      <w:bookmarkStart w:id="1088" w:name="_Toc385594945"/>
      <w:bookmarkStart w:id="1089" w:name="_Toc388620795"/>
      <w:bookmarkStart w:id="1090" w:name="_Toc449543357"/>
      <w:bookmarkStart w:id="1091" w:name="_Toc464803564"/>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r w:rsidRPr="002C3786">
        <w:t>CM-7</w:t>
      </w:r>
      <w:r>
        <w:t xml:space="preserve"> </w:t>
      </w:r>
      <w:r w:rsidR="00955E35" w:rsidRPr="002C3786">
        <w:t xml:space="preserve">Least Functionality </w:t>
      </w:r>
      <w:bookmarkEnd w:id="1082"/>
      <w:bookmarkEnd w:id="1083"/>
      <w:bookmarkEnd w:id="1084"/>
      <w:bookmarkEnd w:id="1085"/>
      <w:bookmarkEnd w:id="1086"/>
      <w:bookmarkEnd w:id="1087"/>
      <w:bookmarkEnd w:id="1088"/>
      <w:bookmarkEnd w:id="1089"/>
      <w:r w:rsidR="00C83D79">
        <w:t>(L) (M) (H)</w:t>
      </w:r>
      <w:bookmarkEnd w:id="1090"/>
      <w:bookmarkEnd w:id="1091"/>
    </w:p>
    <w:p w14:paraId="0090A4DD" w14:textId="77777777" w:rsidR="007E39DA" w:rsidRDefault="00955E35" w:rsidP="0035341B">
      <w:pPr>
        <w:keepNext/>
        <w:widowControl/>
      </w:pPr>
      <w:r w:rsidRPr="002C3786">
        <w:t>The organization</w:t>
      </w:r>
      <w:r w:rsidR="007E39DA">
        <w:t>:</w:t>
      </w:r>
    </w:p>
    <w:p w14:paraId="48115607" w14:textId="77777777" w:rsidR="000D1972" w:rsidRPr="000A04E2" w:rsidRDefault="005C5721" w:rsidP="00914FE7">
      <w:pPr>
        <w:pStyle w:val="GSAListParagraphalpha"/>
        <w:numPr>
          <w:ilvl w:val="0"/>
          <w:numId w:val="38"/>
        </w:numPr>
      </w:pPr>
      <w:r w:rsidRPr="000A04E2">
        <w:t>C</w:t>
      </w:r>
      <w:r w:rsidR="00955E35" w:rsidRPr="000A04E2">
        <w:t>onfigures the information system to provide only essential capabilities</w:t>
      </w:r>
      <w:r w:rsidR="00E46245">
        <w:t>;</w:t>
      </w:r>
      <w:r w:rsidR="00955E35" w:rsidRPr="000A04E2">
        <w:t xml:space="preserve"> and</w:t>
      </w:r>
    </w:p>
    <w:p w14:paraId="5C1E16AB" w14:textId="77777777" w:rsidR="000D1972" w:rsidRPr="000A04E2" w:rsidRDefault="00BE2080" w:rsidP="00914FE7">
      <w:pPr>
        <w:pStyle w:val="GSAListParagraphalpha"/>
        <w:widowControl/>
        <w:numPr>
          <w:ilvl w:val="0"/>
          <w:numId w:val="152"/>
        </w:numPr>
      </w:pPr>
      <w:r w:rsidRPr="000A04E2">
        <w:t>Prohibits</w:t>
      </w:r>
      <w:r w:rsidR="00955E35" w:rsidRPr="000A04E2">
        <w:t xml:space="preserve"> or restricts the use of the following functions, ports, protocols, and/or services [</w:t>
      </w:r>
      <w:r w:rsidR="00895AF9">
        <w:rPr>
          <w:rStyle w:val="GSAItalicEmphasisChar"/>
        </w:rPr>
        <w:t>FedRAMP</w:t>
      </w:r>
      <w:r w:rsidR="0010717C" w:rsidRPr="000A04E2">
        <w:rPr>
          <w:rStyle w:val="GSAItalicEmphasisChar"/>
        </w:rPr>
        <w:t xml:space="preserve"> </w:t>
      </w:r>
      <w:r w:rsidRPr="000A04E2">
        <w:rPr>
          <w:rStyle w:val="GSAItalicEmphasisChar"/>
        </w:rPr>
        <w:t>Assignment: United</w:t>
      </w:r>
      <w:r w:rsidR="007E39DA" w:rsidRPr="000A04E2">
        <w:rPr>
          <w:rStyle w:val="GSAItalicEmphasisChar"/>
        </w:rPr>
        <w:t xml:space="preserve"> States Government Configuration Baseline (USGCB)</w:t>
      </w:r>
      <w:r w:rsidR="007E39DA" w:rsidRPr="000A04E2">
        <w:t>]</w:t>
      </w:r>
    </w:p>
    <w:p w14:paraId="09589868" w14:textId="77777777" w:rsidR="007A5CA9" w:rsidRDefault="00852E4E" w:rsidP="00DA4990">
      <w:pPr>
        <w:pStyle w:val="GSAGuidance"/>
        <w:rPr>
          <w:rStyle w:val="GSAGuidanceBoldChar"/>
        </w:rPr>
      </w:pPr>
      <w:r w:rsidRPr="007A5CA9">
        <w:rPr>
          <w:rStyle w:val="GSAGuidanceBoldChar"/>
        </w:rPr>
        <w:t xml:space="preserve">CM-7 </w:t>
      </w:r>
      <w:r w:rsidR="00955E35" w:rsidRPr="007A5CA9">
        <w:rPr>
          <w:rStyle w:val="GSAGuidanceBoldChar"/>
        </w:rPr>
        <w:t xml:space="preserve">Additional </w:t>
      </w:r>
      <w:r w:rsidR="00895AF9">
        <w:rPr>
          <w:rStyle w:val="GSAGuidanceBoldChar"/>
        </w:rPr>
        <w:t>FedRAMP</w:t>
      </w:r>
      <w:r w:rsidR="00955E35" w:rsidRPr="007A5CA9">
        <w:rPr>
          <w:rStyle w:val="GSAGuidanceBoldChar"/>
        </w:rPr>
        <w:t xml:space="preserve"> Requirements and Guidance: </w:t>
      </w:r>
    </w:p>
    <w:p w14:paraId="26DB920B" w14:textId="77777777" w:rsidR="007E39DA" w:rsidRPr="007A5CA9" w:rsidRDefault="00AE3199" w:rsidP="00DA4990">
      <w:pPr>
        <w:pStyle w:val="GSAGuidance"/>
      </w:pPr>
      <w:r w:rsidRPr="007A5CA9">
        <w:rPr>
          <w:rStyle w:val="GSAGuidanceBoldChar"/>
        </w:rPr>
        <w:t>Requirement</w:t>
      </w:r>
      <w:r w:rsidRPr="007A5CA9">
        <w:t>:</w:t>
      </w:r>
      <w:r w:rsidR="00BE2080" w:rsidRPr="007A5CA9">
        <w:t xml:space="preserve"> The</w:t>
      </w:r>
      <w:r w:rsidR="007E39DA" w:rsidRPr="007A5CA9">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r w:rsidR="000636CE">
        <w:t xml:space="preserve"> </w:t>
      </w:r>
      <w:r w:rsidR="000636CE" w:rsidRPr="000636CE">
        <w:t>If no recognized USGCB is available for the technology in use, the CSP should create their own baseline and include a justification statement as to how they came up with the baseline configuration settings.</w:t>
      </w:r>
    </w:p>
    <w:p w14:paraId="507E75AE" w14:textId="77777777" w:rsidR="00AB31D6" w:rsidRDefault="00AE3199" w:rsidP="00AB31D6">
      <w:pPr>
        <w:pStyle w:val="GSAGuidance"/>
      </w:pPr>
      <w:r w:rsidRPr="007A5CA9">
        <w:rPr>
          <w:rStyle w:val="GSAGuidanceBoldChar"/>
        </w:rPr>
        <w:t>Guidance</w:t>
      </w:r>
      <w:r w:rsidRPr="007A5CA9">
        <w:t>:</w:t>
      </w:r>
      <w:r w:rsidR="007E39DA" w:rsidRPr="007A5CA9">
        <w:t xml:space="preserve"> Information on the USGCB checklists can be found at: </w:t>
      </w:r>
      <w:hyperlink r:id="rId45" w:anchor="usgcbfaq_usgcbfdcc" w:history="1">
        <w:r w:rsidR="007E39DA" w:rsidRPr="007A5CA9">
          <w:rPr>
            <w:rStyle w:val="Hyperlink"/>
          </w:rPr>
          <w:t>http://usgcb.nist.gov/usgcb_faq.html#usgcbfaq_usgcbfdcc</w:t>
        </w:r>
      </w:hyperlink>
      <w:r w:rsidR="00AB31D6">
        <w:t xml:space="preserve"> </w:t>
      </w:r>
    </w:p>
    <w:p w14:paraId="1E756B34" w14:textId="77777777" w:rsidR="000636CE" w:rsidRPr="007A5CA9" w:rsidRDefault="00AB31D6" w:rsidP="00AB31D6">
      <w:pPr>
        <w:pStyle w:val="GSAGuidance"/>
      </w:pPr>
      <w:r w:rsidRPr="00AB31D6">
        <w:t>Partially derived from AC-17</w:t>
      </w:r>
      <w:r>
        <w:t xml:space="preserve"> </w:t>
      </w:r>
      <w:r w:rsidRPr="00AB31D6">
        <w:t>(8)</w:t>
      </w:r>
      <w:r>
        <w:t xml:space="preserve">. </w:t>
      </w:r>
    </w:p>
    <w:p w14:paraId="199E7F50" w14:textId="77777777" w:rsidR="00852E4E" w:rsidRDefault="00852E4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41BA6A70" w14:textId="77777777" w:rsidTr="001C310B">
        <w:trPr>
          <w:cantSplit/>
          <w:trHeight w:val="288"/>
          <w:tblHeader/>
        </w:trPr>
        <w:tc>
          <w:tcPr>
            <w:tcW w:w="811" w:type="pct"/>
            <w:shd w:val="clear" w:color="auto" w:fill="DBE5F1" w:themeFill="accent1" w:themeFillTint="33"/>
            <w:tcMar>
              <w:top w:w="43" w:type="dxa"/>
              <w:bottom w:w="43" w:type="dxa"/>
            </w:tcMar>
          </w:tcPr>
          <w:p w14:paraId="7086D63C" w14:textId="77777777" w:rsidR="004E43BB" w:rsidRPr="002C3786" w:rsidRDefault="00460C29" w:rsidP="009E0720">
            <w:pPr>
              <w:pStyle w:val="GSATableHeading"/>
            </w:pPr>
            <w:r w:rsidRPr="002D1336">
              <w:t>CM-7</w:t>
            </w:r>
          </w:p>
        </w:tc>
        <w:tc>
          <w:tcPr>
            <w:tcW w:w="4189" w:type="pct"/>
            <w:shd w:val="clear" w:color="auto" w:fill="DBE5F1" w:themeFill="accent1" w:themeFillTint="33"/>
          </w:tcPr>
          <w:p w14:paraId="7FD5A225" w14:textId="77777777" w:rsidR="004E43BB" w:rsidRPr="002C3786" w:rsidRDefault="004E43BB" w:rsidP="009E0720">
            <w:pPr>
              <w:pStyle w:val="GSATableHeading"/>
            </w:pPr>
            <w:r w:rsidRPr="002C3786">
              <w:t>Control Summary Information</w:t>
            </w:r>
          </w:p>
        </w:tc>
      </w:tr>
      <w:tr w:rsidR="004E43BB" w:rsidRPr="002C3786" w14:paraId="2EF1854D" w14:textId="77777777" w:rsidTr="001C310B">
        <w:trPr>
          <w:trHeight w:val="288"/>
        </w:trPr>
        <w:tc>
          <w:tcPr>
            <w:tcW w:w="5000" w:type="pct"/>
            <w:gridSpan w:val="2"/>
            <w:tcMar>
              <w:top w:w="43" w:type="dxa"/>
              <w:bottom w:w="43" w:type="dxa"/>
            </w:tcMar>
          </w:tcPr>
          <w:p w14:paraId="2792346A" w14:textId="77777777" w:rsidR="004E43BB" w:rsidRPr="002C3786" w:rsidRDefault="004E43BB" w:rsidP="009E0720">
            <w:pPr>
              <w:pStyle w:val="GSATableText"/>
              <w:keepNext/>
              <w:keepLines/>
            </w:pPr>
            <w:r w:rsidRPr="002C3786">
              <w:t>Responsible Role:</w:t>
            </w:r>
            <w:r>
              <w:t xml:space="preserve"> </w:t>
            </w:r>
          </w:p>
        </w:tc>
      </w:tr>
      <w:tr w:rsidR="004E43BB" w:rsidRPr="00D00D47" w14:paraId="7308D538" w14:textId="77777777" w:rsidTr="001C310B">
        <w:trPr>
          <w:trHeight w:val="288"/>
        </w:trPr>
        <w:tc>
          <w:tcPr>
            <w:tcW w:w="5000" w:type="pct"/>
            <w:gridSpan w:val="2"/>
            <w:tcMar>
              <w:top w:w="43" w:type="dxa"/>
              <w:bottom w:w="43" w:type="dxa"/>
            </w:tcMar>
          </w:tcPr>
          <w:p w14:paraId="029396B2" w14:textId="77777777" w:rsidR="004E43BB" w:rsidRPr="00D00D47" w:rsidRDefault="00460C29" w:rsidP="0086345A">
            <w:pPr>
              <w:pStyle w:val="GSATableText"/>
            </w:pPr>
            <w:r w:rsidRPr="002D1336">
              <w:t>Parameter CM-7(b):</w:t>
            </w:r>
            <w:r>
              <w:t xml:space="preserve"> </w:t>
            </w:r>
          </w:p>
        </w:tc>
      </w:tr>
      <w:tr w:rsidR="004E43BB" w:rsidRPr="002C3786" w14:paraId="4A961C87" w14:textId="77777777" w:rsidTr="001C310B">
        <w:trPr>
          <w:trHeight w:val="288"/>
        </w:trPr>
        <w:tc>
          <w:tcPr>
            <w:tcW w:w="5000" w:type="pct"/>
            <w:gridSpan w:val="2"/>
            <w:tcMar>
              <w:top w:w="43" w:type="dxa"/>
              <w:bottom w:w="43" w:type="dxa"/>
            </w:tcMar>
            <w:vAlign w:val="bottom"/>
          </w:tcPr>
          <w:p w14:paraId="34E8CC25" w14:textId="77777777" w:rsidR="004E43BB" w:rsidRPr="002C3786" w:rsidRDefault="004E43BB" w:rsidP="00DA4990">
            <w:pPr>
              <w:pStyle w:val="GSATableText"/>
            </w:pPr>
            <w:r w:rsidRPr="002C3786">
              <w:t>Implementation Status (check all that apply):</w:t>
            </w:r>
          </w:p>
          <w:p w14:paraId="61EC6927" w14:textId="77777777" w:rsidR="004E43BB" w:rsidRPr="002C3786" w:rsidRDefault="00CB38BB" w:rsidP="00DA4990">
            <w:pPr>
              <w:pStyle w:val="GSATableText"/>
            </w:pPr>
            <w:sdt>
              <w:sdtPr>
                <w:id w:val="91051224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458AE279" w14:textId="77777777" w:rsidR="004E43BB" w:rsidRPr="002C3786" w:rsidRDefault="00CB38BB" w:rsidP="00DA4990">
            <w:pPr>
              <w:pStyle w:val="GSATableText"/>
            </w:pPr>
            <w:sdt>
              <w:sdtPr>
                <w:id w:val="-211265976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7C1F059C" w14:textId="77777777" w:rsidR="004E43BB" w:rsidRPr="002C3786" w:rsidRDefault="00CB38BB" w:rsidP="00DA4990">
            <w:pPr>
              <w:pStyle w:val="GSATableText"/>
            </w:pPr>
            <w:sdt>
              <w:sdtPr>
                <w:id w:val="106567795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4D2720B7" w14:textId="77777777" w:rsidR="004E43BB" w:rsidRPr="002C3786" w:rsidRDefault="00CB38BB" w:rsidP="00DA4990">
            <w:pPr>
              <w:pStyle w:val="GSATableText"/>
            </w:pPr>
            <w:sdt>
              <w:sdtPr>
                <w:id w:val="-8792703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711EEDCF" w14:textId="77777777" w:rsidR="004E43BB" w:rsidRPr="002C3786" w:rsidRDefault="00CB38BB" w:rsidP="00DA4990">
            <w:pPr>
              <w:pStyle w:val="GSATableText"/>
            </w:pPr>
            <w:sdt>
              <w:sdtPr>
                <w:id w:val="142175687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7D1FA7ED" w14:textId="77777777" w:rsidTr="001C310B">
        <w:trPr>
          <w:trHeight w:val="288"/>
        </w:trPr>
        <w:tc>
          <w:tcPr>
            <w:tcW w:w="5000" w:type="pct"/>
            <w:gridSpan w:val="2"/>
            <w:tcMar>
              <w:top w:w="43" w:type="dxa"/>
              <w:bottom w:w="43" w:type="dxa"/>
            </w:tcMar>
            <w:vAlign w:val="bottom"/>
          </w:tcPr>
          <w:p w14:paraId="7BD14A78" w14:textId="77777777" w:rsidR="004E43BB" w:rsidRPr="002C3786" w:rsidRDefault="004E43BB" w:rsidP="00DA4990">
            <w:pPr>
              <w:pStyle w:val="GSATableText"/>
            </w:pPr>
            <w:r w:rsidRPr="002C3786">
              <w:t>Control Origination (check all that apply):</w:t>
            </w:r>
          </w:p>
          <w:p w14:paraId="2722DF39" w14:textId="77777777" w:rsidR="004E43BB" w:rsidRPr="002C3786" w:rsidRDefault="00CB38BB" w:rsidP="00DA4990">
            <w:pPr>
              <w:pStyle w:val="GSATableText"/>
            </w:pPr>
            <w:sdt>
              <w:sdtPr>
                <w:id w:val="-202870402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7FDA4A78" w14:textId="77777777" w:rsidR="004E43BB" w:rsidRPr="002C3786" w:rsidRDefault="00CB38BB" w:rsidP="00DA4990">
            <w:pPr>
              <w:pStyle w:val="GSATableText"/>
            </w:pPr>
            <w:sdt>
              <w:sdtPr>
                <w:id w:val="-150635782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7467E9B5" w14:textId="77777777" w:rsidR="004E43BB" w:rsidRPr="002C3786" w:rsidRDefault="00CB38BB" w:rsidP="00DA4990">
            <w:pPr>
              <w:pStyle w:val="GSATableText"/>
            </w:pPr>
            <w:sdt>
              <w:sdtPr>
                <w:id w:val="-61390017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517DB85E" w14:textId="77777777" w:rsidR="004E43BB" w:rsidRPr="002C3786" w:rsidRDefault="00CB38BB" w:rsidP="00DA4990">
            <w:pPr>
              <w:pStyle w:val="GSATableText"/>
            </w:pPr>
            <w:sdt>
              <w:sdtPr>
                <w:id w:val="-132312399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5F16D27A" w14:textId="77777777" w:rsidR="004E43BB" w:rsidRPr="002C3786" w:rsidRDefault="00CB38BB" w:rsidP="00DA4990">
            <w:pPr>
              <w:pStyle w:val="GSATableText"/>
            </w:pPr>
            <w:sdt>
              <w:sdtPr>
                <w:id w:val="-57412926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0995747B" w14:textId="77777777" w:rsidR="004E43BB" w:rsidRPr="002C3786" w:rsidRDefault="00CB38BB" w:rsidP="00DA4990">
            <w:pPr>
              <w:pStyle w:val="GSATableText"/>
            </w:pPr>
            <w:sdt>
              <w:sdtPr>
                <w:id w:val="-144445775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45A24436" w14:textId="0D22D5FB" w:rsidR="004E43BB" w:rsidRPr="002C3786" w:rsidRDefault="00CB38BB" w:rsidP="0051762C">
            <w:pPr>
              <w:pStyle w:val="GSATableText"/>
            </w:pPr>
            <w:sdt>
              <w:sdtPr>
                <w:id w:val="-146279665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12175532"/>
                <w:showingPlcHdr/>
                <w:text/>
              </w:sdtPr>
              <w:sdtEndPr/>
              <w:sdtContent>
                <w:r w:rsidR="004E43BB" w:rsidRPr="004C65C2">
                  <w:rPr>
                    <w:rStyle w:val="PlaceholderText"/>
                    <w:rFonts w:eastAsiaTheme="majorEastAsia"/>
                  </w:rPr>
                  <w:t>Click here to enter text.</w:t>
                </w:r>
              </w:sdtContent>
            </w:sdt>
            <w:r w:rsidR="004E43BB" w:rsidRPr="00CE1081">
              <w:t xml:space="preserve"> </w:t>
            </w:r>
            <w:sdt>
              <w:sdtPr>
                <w:id w:val="639469642"/>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CE1081">
              <w:t xml:space="preserve">, </w:t>
            </w:r>
          </w:p>
        </w:tc>
      </w:tr>
    </w:tbl>
    <w:p w14:paraId="427A26E8"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460C29" w:rsidRPr="002C3786" w14:paraId="49571572" w14:textId="77777777" w:rsidTr="001C310B">
        <w:trPr>
          <w:cantSplit/>
          <w:trHeight w:val="288"/>
          <w:tblHeader/>
        </w:trPr>
        <w:tc>
          <w:tcPr>
            <w:tcW w:w="5000" w:type="pct"/>
            <w:gridSpan w:val="2"/>
            <w:shd w:val="clear" w:color="auto" w:fill="DBE5F1" w:themeFill="accent1" w:themeFillTint="33"/>
            <w:vAlign w:val="center"/>
          </w:tcPr>
          <w:p w14:paraId="63337D34" w14:textId="77777777" w:rsidR="00460C29" w:rsidRPr="002C3786" w:rsidRDefault="0081070E" w:rsidP="009E0720">
            <w:pPr>
              <w:pStyle w:val="GSATableHeading"/>
            </w:pPr>
            <w:r w:rsidRPr="002C3786">
              <w:t>CM-7</w:t>
            </w:r>
            <w:r>
              <w:t xml:space="preserve"> </w:t>
            </w:r>
            <w:r w:rsidR="00460C29" w:rsidRPr="002C3786">
              <w:t>What is the solution and how is it implemented?</w:t>
            </w:r>
          </w:p>
        </w:tc>
      </w:tr>
      <w:tr w:rsidR="00460C29" w:rsidRPr="0036708B" w14:paraId="306FDD24" w14:textId="77777777" w:rsidTr="001C310B">
        <w:trPr>
          <w:trHeight w:val="288"/>
        </w:trPr>
        <w:tc>
          <w:tcPr>
            <w:tcW w:w="484" w:type="pct"/>
            <w:tcBorders>
              <w:right w:val="nil"/>
            </w:tcBorders>
            <w:shd w:val="clear" w:color="auto" w:fill="DBE5F1" w:themeFill="accent1" w:themeFillTint="33"/>
          </w:tcPr>
          <w:p w14:paraId="2CDEA349" w14:textId="77777777" w:rsidR="00460C29" w:rsidRPr="002C3786" w:rsidRDefault="00460C29" w:rsidP="009E0720">
            <w:pPr>
              <w:pStyle w:val="GSATableHeading"/>
            </w:pPr>
            <w:r w:rsidRPr="002C3786">
              <w:t>Part a</w:t>
            </w:r>
          </w:p>
        </w:tc>
        <w:tc>
          <w:tcPr>
            <w:tcW w:w="4516" w:type="pct"/>
            <w:tcMar>
              <w:top w:w="43" w:type="dxa"/>
              <w:bottom w:w="43" w:type="dxa"/>
            </w:tcMar>
          </w:tcPr>
          <w:p w14:paraId="742AFE6F" w14:textId="77777777" w:rsidR="00460C29" w:rsidRPr="0036708B" w:rsidRDefault="00460C29" w:rsidP="009E0720">
            <w:pPr>
              <w:pStyle w:val="GSATableText"/>
              <w:keepNext/>
              <w:keepLines/>
            </w:pPr>
          </w:p>
        </w:tc>
      </w:tr>
      <w:tr w:rsidR="00460C29" w:rsidRPr="0036708B" w14:paraId="2A42094F" w14:textId="77777777" w:rsidTr="001C310B">
        <w:trPr>
          <w:trHeight w:val="288"/>
        </w:trPr>
        <w:tc>
          <w:tcPr>
            <w:tcW w:w="484" w:type="pct"/>
            <w:tcBorders>
              <w:right w:val="nil"/>
            </w:tcBorders>
            <w:shd w:val="clear" w:color="auto" w:fill="DBE5F1" w:themeFill="accent1" w:themeFillTint="33"/>
          </w:tcPr>
          <w:p w14:paraId="4E836872" w14:textId="77777777" w:rsidR="00460C29" w:rsidRPr="002C3786" w:rsidRDefault="00460C29" w:rsidP="00E03A24">
            <w:pPr>
              <w:pStyle w:val="GSATableHeading"/>
            </w:pPr>
            <w:r w:rsidRPr="002C3786">
              <w:t>Part b</w:t>
            </w:r>
          </w:p>
        </w:tc>
        <w:tc>
          <w:tcPr>
            <w:tcW w:w="4516" w:type="pct"/>
            <w:tcMar>
              <w:top w:w="43" w:type="dxa"/>
              <w:bottom w:w="43" w:type="dxa"/>
            </w:tcMar>
          </w:tcPr>
          <w:p w14:paraId="224ACA5D" w14:textId="77777777" w:rsidR="00460C29" w:rsidRPr="0036708B" w:rsidRDefault="00460C29" w:rsidP="00DA4990">
            <w:pPr>
              <w:pStyle w:val="GSATableText"/>
            </w:pPr>
          </w:p>
        </w:tc>
      </w:tr>
    </w:tbl>
    <w:p w14:paraId="426BE607" w14:textId="77777777" w:rsidR="00852E4E" w:rsidRPr="002C3786" w:rsidRDefault="00852E4E" w:rsidP="00DA4990">
      <w:bookmarkStart w:id="1092" w:name="_Toc383428958"/>
      <w:bookmarkStart w:id="1093" w:name="_Toc383429690"/>
      <w:bookmarkStart w:id="1094" w:name="_Toc383430416"/>
      <w:bookmarkStart w:id="1095" w:name="_Toc383431013"/>
      <w:bookmarkStart w:id="1096" w:name="_Toc383432155"/>
      <w:bookmarkEnd w:id="1092"/>
      <w:bookmarkEnd w:id="1093"/>
      <w:bookmarkEnd w:id="1094"/>
      <w:bookmarkEnd w:id="1095"/>
      <w:bookmarkEnd w:id="1096"/>
    </w:p>
    <w:p w14:paraId="40647B93" w14:textId="77777777" w:rsidR="000D1972" w:rsidRDefault="00A20083" w:rsidP="005972CC">
      <w:pPr>
        <w:pStyle w:val="Heading3"/>
      </w:pPr>
      <w:bookmarkStart w:id="1097" w:name="_Toc149090479"/>
      <w:bookmarkStart w:id="1098" w:name="_Toc383429695"/>
      <w:bookmarkStart w:id="1099" w:name="_Toc383444528"/>
      <w:bookmarkStart w:id="1100" w:name="_Toc385594169"/>
      <w:bookmarkStart w:id="1101" w:name="_Toc385594561"/>
      <w:bookmarkStart w:id="1102" w:name="_Toc385594949"/>
      <w:bookmarkStart w:id="1103" w:name="_Toc388620799"/>
      <w:bookmarkStart w:id="1104" w:name="_Toc449543358"/>
      <w:bookmarkStart w:id="1105" w:name="_Toc464803565"/>
      <w:r w:rsidRPr="002C3786">
        <w:t>CM-8</w:t>
      </w:r>
      <w:r>
        <w:t xml:space="preserve"> </w:t>
      </w:r>
      <w:r w:rsidR="00955E35" w:rsidRPr="002C3786">
        <w:t xml:space="preserve">Information System Component Inventory </w:t>
      </w:r>
      <w:bookmarkEnd w:id="1097"/>
      <w:bookmarkEnd w:id="1098"/>
      <w:bookmarkEnd w:id="1099"/>
      <w:bookmarkEnd w:id="1100"/>
      <w:bookmarkEnd w:id="1101"/>
      <w:bookmarkEnd w:id="1102"/>
      <w:bookmarkEnd w:id="1103"/>
      <w:r w:rsidR="000F098F">
        <w:t>(L) (M) (H)</w:t>
      </w:r>
      <w:bookmarkEnd w:id="1104"/>
      <w:bookmarkEnd w:id="1105"/>
    </w:p>
    <w:p w14:paraId="69E598DB" w14:textId="77777777" w:rsidR="0059147E" w:rsidRPr="0059147E" w:rsidRDefault="00955E35" w:rsidP="0035341B">
      <w:pPr>
        <w:keepNext/>
        <w:widowControl/>
      </w:pPr>
      <w:r w:rsidRPr="002C3786">
        <w:t xml:space="preserve">The </w:t>
      </w:r>
      <w:r w:rsidR="00C0128C" w:rsidRPr="002C3786">
        <w:t>organization:</w:t>
      </w:r>
    </w:p>
    <w:p w14:paraId="2825FD53" w14:textId="77777777" w:rsidR="000D1972" w:rsidRPr="00771B9A" w:rsidRDefault="00AE3199" w:rsidP="00DA4990">
      <w:pPr>
        <w:pStyle w:val="GSAListParagraphalpha"/>
        <w:numPr>
          <w:ilvl w:val="0"/>
          <w:numId w:val="6"/>
        </w:numPr>
      </w:pPr>
      <w:r w:rsidRPr="00771B9A">
        <w:t xml:space="preserve">Develops and documents an inventory of information system components that: </w:t>
      </w:r>
    </w:p>
    <w:p w14:paraId="547424FB" w14:textId="77777777" w:rsidR="000D1972" w:rsidRPr="00771B9A" w:rsidRDefault="00AE3199" w:rsidP="00E46245">
      <w:pPr>
        <w:pStyle w:val="GSAListParagraphalpha2"/>
      </w:pPr>
      <w:r w:rsidRPr="00771B9A">
        <w:t xml:space="preserve">Accurately reflects the current information system; </w:t>
      </w:r>
    </w:p>
    <w:p w14:paraId="06BB8422" w14:textId="77777777" w:rsidR="000D1972" w:rsidRDefault="00AE3199" w:rsidP="00E46245">
      <w:pPr>
        <w:pStyle w:val="GSAListParagraphalpha2"/>
      </w:pPr>
      <w:r w:rsidRPr="00AE3199">
        <w:t xml:space="preserve">Includes all components within the authorization boundary of the information system; </w:t>
      </w:r>
    </w:p>
    <w:p w14:paraId="62C8C2BF" w14:textId="77777777" w:rsidR="000D1972" w:rsidRDefault="00AE3199" w:rsidP="00E46245">
      <w:pPr>
        <w:pStyle w:val="GSAListParagraphalpha2"/>
      </w:pPr>
      <w:r w:rsidRPr="00AE3199">
        <w:t xml:space="preserve">Is at the level of granularity deemed necessary for tracking and reporting; and </w:t>
      </w:r>
    </w:p>
    <w:p w14:paraId="4AE414A5" w14:textId="77777777" w:rsidR="000D1972" w:rsidRDefault="00AE3199" w:rsidP="00E46245">
      <w:pPr>
        <w:pStyle w:val="GSAListParagraphalpha2"/>
      </w:pPr>
      <w:r w:rsidRPr="00AE3199">
        <w:t>Includes [</w:t>
      </w:r>
      <w:r w:rsidRPr="00D62A31">
        <w:rPr>
          <w:rStyle w:val="GSAItalicEmphasisChar"/>
        </w:rPr>
        <w:t>Assignment: organization-defined information deemed necessary to achieve effective information system component accountability</w:t>
      </w:r>
      <w:r w:rsidRPr="00AE3199">
        <w:t xml:space="preserve">]; and </w:t>
      </w:r>
    </w:p>
    <w:p w14:paraId="2AF8D010" w14:textId="77777777" w:rsidR="000D1972" w:rsidRPr="00C24696" w:rsidRDefault="00AE3199" w:rsidP="00914FE7">
      <w:pPr>
        <w:pStyle w:val="GSAListParagraphalpha"/>
        <w:numPr>
          <w:ilvl w:val="0"/>
          <w:numId w:val="152"/>
        </w:numPr>
      </w:pPr>
      <w:r w:rsidRPr="00C24696">
        <w:t>Reviews and updates the information system component inventory [</w:t>
      </w:r>
      <w:r w:rsidR="00895AF9">
        <w:rPr>
          <w:rStyle w:val="GSAItalicEmphasisChar"/>
        </w:rPr>
        <w:t>FedRAMP</w:t>
      </w:r>
      <w:r w:rsidR="0010717C" w:rsidRPr="00010DF8">
        <w:rPr>
          <w:rStyle w:val="GSAItalicEmphasisChar"/>
        </w:rPr>
        <w:t xml:space="preserve"> Assignment</w:t>
      </w:r>
      <w:r w:rsidRPr="00010DF8">
        <w:rPr>
          <w:rStyle w:val="GSAItalicEmphasisChar"/>
        </w:rPr>
        <w:t>: at least monthly</w:t>
      </w:r>
      <w:r w:rsidRPr="00C24696">
        <w:t xml:space="preserve">]. </w:t>
      </w:r>
    </w:p>
    <w:p w14:paraId="2652D2A7" w14:textId="77777777" w:rsidR="00F962A2" w:rsidRDefault="000741B4" w:rsidP="00DA4990">
      <w:pPr>
        <w:pStyle w:val="GSAGuidance"/>
      </w:pPr>
      <w:r w:rsidRPr="00F962A2">
        <w:rPr>
          <w:rStyle w:val="GSAGuidanceBoldChar"/>
        </w:rPr>
        <w:t xml:space="preserve">CM-8 Additional </w:t>
      </w:r>
      <w:r w:rsidR="00895AF9">
        <w:rPr>
          <w:rStyle w:val="GSAGuidanceBoldChar"/>
        </w:rPr>
        <w:t>FedRAMP</w:t>
      </w:r>
      <w:r w:rsidRPr="00F962A2">
        <w:rPr>
          <w:rStyle w:val="GSAGuidanceBoldChar"/>
        </w:rPr>
        <w:t xml:space="preserve"> Requirements and Guidance</w:t>
      </w:r>
      <w:r w:rsidRPr="00CE07B9">
        <w:t xml:space="preserve">: </w:t>
      </w:r>
    </w:p>
    <w:p w14:paraId="5268062A" w14:textId="77777777" w:rsidR="000D1972" w:rsidRDefault="000741B4" w:rsidP="00DA4990">
      <w:pPr>
        <w:pStyle w:val="GSAGuidance"/>
      </w:pPr>
      <w:r w:rsidRPr="00F962A2">
        <w:rPr>
          <w:rStyle w:val="GSAGuidanceBoldChar"/>
        </w:rPr>
        <w:t>Requirement</w:t>
      </w:r>
      <w:r w:rsidRPr="004E63AA">
        <w:t>:</w:t>
      </w:r>
      <w:r w:rsidRPr="00C925E1">
        <w:t xml:space="preserve"> </w:t>
      </w:r>
      <w:r>
        <w:t>Must be provided at least monthly or when there is a change.</w:t>
      </w:r>
    </w:p>
    <w:p w14:paraId="7BC16D9E" w14:textId="77777777" w:rsidR="0068426D" w:rsidRDefault="0068426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03014ADF" w14:textId="77777777" w:rsidTr="001C310B">
        <w:trPr>
          <w:cantSplit/>
          <w:trHeight w:val="288"/>
          <w:tblHeader/>
        </w:trPr>
        <w:tc>
          <w:tcPr>
            <w:tcW w:w="811" w:type="pct"/>
            <w:shd w:val="clear" w:color="auto" w:fill="DBE5F1" w:themeFill="accent1" w:themeFillTint="33"/>
            <w:tcMar>
              <w:top w:w="43" w:type="dxa"/>
              <w:bottom w:w="43" w:type="dxa"/>
            </w:tcMar>
          </w:tcPr>
          <w:p w14:paraId="469749F9" w14:textId="77777777" w:rsidR="004E43BB" w:rsidRPr="002C3786" w:rsidRDefault="00A20083" w:rsidP="009E0720">
            <w:pPr>
              <w:pStyle w:val="GSATableHeading"/>
            </w:pPr>
            <w:r w:rsidRPr="00F962A2">
              <w:t>CM-8</w:t>
            </w:r>
          </w:p>
        </w:tc>
        <w:tc>
          <w:tcPr>
            <w:tcW w:w="4189" w:type="pct"/>
            <w:shd w:val="clear" w:color="auto" w:fill="DBE5F1" w:themeFill="accent1" w:themeFillTint="33"/>
          </w:tcPr>
          <w:p w14:paraId="34FDADCC" w14:textId="77777777" w:rsidR="004E43BB" w:rsidRPr="002C3786" w:rsidRDefault="004E43BB" w:rsidP="009E0720">
            <w:pPr>
              <w:pStyle w:val="GSATableHeading"/>
            </w:pPr>
            <w:r w:rsidRPr="002C3786">
              <w:t>Control Summary Information</w:t>
            </w:r>
          </w:p>
        </w:tc>
      </w:tr>
      <w:tr w:rsidR="004E43BB" w:rsidRPr="002C3786" w14:paraId="59C2C408" w14:textId="77777777" w:rsidTr="001C310B">
        <w:trPr>
          <w:trHeight w:val="288"/>
        </w:trPr>
        <w:tc>
          <w:tcPr>
            <w:tcW w:w="5000" w:type="pct"/>
            <w:gridSpan w:val="2"/>
            <w:tcMar>
              <w:top w:w="43" w:type="dxa"/>
              <w:bottom w:w="43" w:type="dxa"/>
            </w:tcMar>
          </w:tcPr>
          <w:p w14:paraId="63A205BB" w14:textId="77777777" w:rsidR="004E43BB" w:rsidRPr="002C3786" w:rsidRDefault="004E43BB" w:rsidP="009E0720">
            <w:pPr>
              <w:pStyle w:val="GSATableText"/>
              <w:keepNext/>
              <w:keepLines/>
            </w:pPr>
            <w:r w:rsidRPr="002C3786">
              <w:t>Responsible Role:</w:t>
            </w:r>
            <w:r>
              <w:t xml:space="preserve"> </w:t>
            </w:r>
          </w:p>
        </w:tc>
      </w:tr>
      <w:tr w:rsidR="004E43BB" w:rsidRPr="00D00D47" w14:paraId="06104C89" w14:textId="77777777" w:rsidTr="001C310B">
        <w:trPr>
          <w:trHeight w:val="288"/>
        </w:trPr>
        <w:tc>
          <w:tcPr>
            <w:tcW w:w="5000" w:type="pct"/>
            <w:gridSpan w:val="2"/>
            <w:tcMar>
              <w:top w:w="43" w:type="dxa"/>
              <w:bottom w:w="43" w:type="dxa"/>
            </w:tcMar>
          </w:tcPr>
          <w:p w14:paraId="1FE7435F" w14:textId="77777777" w:rsidR="004E43BB" w:rsidRPr="00D00D47" w:rsidRDefault="00A20083" w:rsidP="0086345A">
            <w:pPr>
              <w:pStyle w:val="GSATableText"/>
            </w:pPr>
            <w:r w:rsidRPr="00F962A2">
              <w:t>Parameter CM-8(a)(4):</w:t>
            </w:r>
            <w:r>
              <w:t xml:space="preserve"> </w:t>
            </w:r>
          </w:p>
        </w:tc>
      </w:tr>
      <w:tr w:rsidR="004E43BB" w:rsidRPr="00D00D47" w14:paraId="6522AE6D" w14:textId="77777777" w:rsidTr="001C310B">
        <w:trPr>
          <w:trHeight w:val="288"/>
        </w:trPr>
        <w:tc>
          <w:tcPr>
            <w:tcW w:w="5000" w:type="pct"/>
            <w:gridSpan w:val="2"/>
            <w:tcMar>
              <w:top w:w="43" w:type="dxa"/>
              <w:bottom w:w="43" w:type="dxa"/>
            </w:tcMar>
          </w:tcPr>
          <w:p w14:paraId="3A54E003" w14:textId="77777777" w:rsidR="004E43BB" w:rsidRPr="00D00D47" w:rsidRDefault="00A20083" w:rsidP="0086345A">
            <w:pPr>
              <w:pStyle w:val="GSATableText"/>
            </w:pPr>
            <w:r w:rsidRPr="00F962A2">
              <w:t>Parameter CM-8(b):</w:t>
            </w:r>
            <w:r>
              <w:t xml:space="preserve"> </w:t>
            </w:r>
          </w:p>
        </w:tc>
      </w:tr>
      <w:tr w:rsidR="004E43BB" w:rsidRPr="002C3786" w14:paraId="520028C2" w14:textId="77777777" w:rsidTr="001C310B">
        <w:trPr>
          <w:trHeight w:val="288"/>
        </w:trPr>
        <w:tc>
          <w:tcPr>
            <w:tcW w:w="5000" w:type="pct"/>
            <w:gridSpan w:val="2"/>
            <w:tcMar>
              <w:top w:w="43" w:type="dxa"/>
              <w:bottom w:w="43" w:type="dxa"/>
            </w:tcMar>
            <w:vAlign w:val="bottom"/>
          </w:tcPr>
          <w:p w14:paraId="7E8A758B" w14:textId="77777777" w:rsidR="004E43BB" w:rsidRPr="002C3786" w:rsidRDefault="004E43BB" w:rsidP="00DA4990">
            <w:pPr>
              <w:pStyle w:val="GSATableText"/>
            </w:pPr>
            <w:r w:rsidRPr="002C3786">
              <w:t>Implementation Status (check all that apply):</w:t>
            </w:r>
          </w:p>
          <w:p w14:paraId="20CC4F8E" w14:textId="77777777" w:rsidR="004E43BB" w:rsidRPr="002C3786" w:rsidRDefault="00CB38BB" w:rsidP="00DA4990">
            <w:pPr>
              <w:pStyle w:val="GSATableText"/>
            </w:pPr>
            <w:sdt>
              <w:sdtPr>
                <w:id w:val="-115614298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5914D061" w14:textId="77777777" w:rsidR="004E43BB" w:rsidRPr="002C3786" w:rsidRDefault="00CB38BB" w:rsidP="00DA4990">
            <w:pPr>
              <w:pStyle w:val="GSATableText"/>
            </w:pPr>
            <w:sdt>
              <w:sdtPr>
                <w:id w:val="-126106549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0E8AF242" w14:textId="77777777" w:rsidR="004E43BB" w:rsidRPr="002C3786" w:rsidRDefault="00CB38BB" w:rsidP="00DA4990">
            <w:pPr>
              <w:pStyle w:val="GSATableText"/>
            </w:pPr>
            <w:sdt>
              <w:sdtPr>
                <w:id w:val="159512441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037C795D" w14:textId="77777777" w:rsidR="004E43BB" w:rsidRPr="002C3786" w:rsidRDefault="00CB38BB" w:rsidP="00DA4990">
            <w:pPr>
              <w:pStyle w:val="GSATableText"/>
            </w:pPr>
            <w:sdt>
              <w:sdtPr>
                <w:id w:val="-182828017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59489EC7" w14:textId="77777777" w:rsidR="004E43BB" w:rsidRPr="002C3786" w:rsidRDefault="00CB38BB" w:rsidP="00DA4990">
            <w:pPr>
              <w:pStyle w:val="GSATableText"/>
            </w:pPr>
            <w:sdt>
              <w:sdtPr>
                <w:id w:val="155897616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0ED515B1" w14:textId="77777777" w:rsidTr="001C310B">
        <w:trPr>
          <w:trHeight w:val="288"/>
        </w:trPr>
        <w:tc>
          <w:tcPr>
            <w:tcW w:w="5000" w:type="pct"/>
            <w:gridSpan w:val="2"/>
            <w:tcMar>
              <w:top w:w="43" w:type="dxa"/>
              <w:bottom w:w="43" w:type="dxa"/>
            </w:tcMar>
            <w:vAlign w:val="bottom"/>
          </w:tcPr>
          <w:p w14:paraId="6B288CF7" w14:textId="77777777" w:rsidR="004E43BB" w:rsidRPr="002C3786" w:rsidRDefault="004E43BB" w:rsidP="00DA4990">
            <w:pPr>
              <w:pStyle w:val="GSATableText"/>
            </w:pPr>
            <w:r w:rsidRPr="002C3786">
              <w:t>Control Origination (check all that apply):</w:t>
            </w:r>
          </w:p>
          <w:p w14:paraId="0DB4CE8E" w14:textId="77777777" w:rsidR="004E43BB" w:rsidRPr="002C3786" w:rsidRDefault="00CB38BB" w:rsidP="00DA4990">
            <w:pPr>
              <w:pStyle w:val="GSATableText"/>
            </w:pPr>
            <w:sdt>
              <w:sdtPr>
                <w:id w:val="137681265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6C64C392" w14:textId="77777777" w:rsidR="004E43BB" w:rsidRPr="002C3786" w:rsidRDefault="00CB38BB" w:rsidP="00DA4990">
            <w:pPr>
              <w:pStyle w:val="GSATableText"/>
            </w:pPr>
            <w:sdt>
              <w:sdtPr>
                <w:id w:val="-211158161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70AFBBC3" w14:textId="77777777" w:rsidR="004E43BB" w:rsidRPr="002C3786" w:rsidRDefault="00CB38BB" w:rsidP="00DA4990">
            <w:pPr>
              <w:pStyle w:val="GSATableText"/>
            </w:pPr>
            <w:sdt>
              <w:sdtPr>
                <w:id w:val="104625495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20C30E45" w14:textId="77777777" w:rsidR="004E43BB" w:rsidRPr="002C3786" w:rsidRDefault="00CB38BB" w:rsidP="00DA4990">
            <w:pPr>
              <w:pStyle w:val="GSATableText"/>
            </w:pPr>
            <w:sdt>
              <w:sdtPr>
                <w:id w:val="127829571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76072C3A" w14:textId="77777777" w:rsidR="004E43BB" w:rsidRPr="002C3786" w:rsidRDefault="00CB38BB" w:rsidP="00DA4990">
            <w:pPr>
              <w:pStyle w:val="GSATableText"/>
            </w:pPr>
            <w:sdt>
              <w:sdtPr>
                <w:id w:val="-200387785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0C38B1FF" w14:textId="77777777" w:rsidR="004E43BB" w:rsidRPr="002C3786" w:rsidRDefault="00CB38BB" w:rsidP="00DA4990">
            <w:pPr>
              <w:pStyle w:val="GSATableText"/>
            </w:pPr>
            <w:sdt>
              <w:sdtPr>
                <w:id w:val="104810491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7611401A" w14:textId="70A4747C" w:rsidR="004E43BB" w:rsidRPr="002C3786" w:rsidRDefault="00CB38BB" w:rsidP="00DA4990">
            <w:pPr>
              <w:pStyle w:val="GSATableText"/>
            </w:pPr>
            <w:sdt>
              <w:sdtPr>
                <w:id w:val="-156223904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02621994"/>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346936685"/>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1FADDEAD"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A20083" w:rsidRPr="002C3786" w14:paraId="13A0C070" w14:textId="77777777" w:rsidTr="001C310B">
        <w:trPr>
          <w:cantSplit/>
          <w:trHeight w:val="288"/>
          <w:tblHeader/>
        </w:trPr>
        <w:tc>
          <w:tcPr>
            <w:tcW w:w="5000" w:type="pct"/>
            <w:gridSpan w:val="2"/>
            <w:shd w:val="clear" w:color="auto" w:fill="DBE5F1" w:themeFill="accent1" w:themeFillTint="33"/>
            <w:vAlign w:val="center"/>
          </w:tcPr>
          <w:p w14:paraId="6C444F3D" w14:textId="77777777" w:rsidR="00A20083" w:rsidRPr="002C3786" w:rsidRDefault="00DC0449" w:rsidP="009E0720">
            <w:pPr>
              <w:pStyle w:val="GSATableHeading"/>
            </w:pPr>
            <w:r w:rsidRPr="00F962A2">
              <w:t>CM-8</w:t>
            </w:r>
            <w:r>
              <w:t xml:space="preserve"> </w:t>
            </w:r>
            <w:r w:rsidR="00A20083" w:rsidRPr="002C3786">
              <w:t>What is the solution and how is it implemented?</w:t>
            </w:r>
          </w:p>
        </w:tc>
      </w:tr>
      <w:tr w:rsidR="00A20083" w:rsidRPr="0036708B" w14:paraId="3B47A443" w14:textId="77777777" w:rsidTr="001C310B">
        <w:trPr>
          <w:trHeight w:val="288"/>
        </w:trPr>
        <w:tc>
          <w:tcPr>
            <w:tcW w:w="484" w:type="pct"/>
            <w:tcBorders>
              <w:right w:val="nil"/>
            </w:tcBorders>
            <w:shd w:val="clear" w:color="auto" w:fill="DBE5F1" w:themeFill="accent1" w:themeFillTint="33"/>
          </w:tcPr>
          <w:p w14:paraId="1903441C" w14:textId="77777777" w:rsidR="00A20083" w:rsidRPr="002C3786" w:rsidRDefault="00A20083" w:rsidP="009E0720">
            <w:pPr>
              <w:pStyle w:val="GSATableHeading"/>
            </w:pPr>
            <w:r w:rsidRPr="002C3786">
              <w:t>Part a</w:t>
            </w:r>
          </w:p>
        </w:tc>
        <w:tc>
          <w:tcPr>
            <w:tcW w:w="4516" w:type="pct"/>
            <w:tcMar>
              <w:top w:w="43" w:type="dxa"/>
              <w:bottom w:w="43" w:type="dxa"/>
            </w:tcMar>
          </w:tcPr>
          <w:p w14:paraId="2D589B39" w14:textId="77777777" w:rsidR="00A20083" w:rsidRPr="0036708B" w:rsidRDefault="00A20083" w:rsidP="009E0720">
            <w:pPr>
              <w:pStyle w:val="GSATableText"/>
              <w:keepNext/>
              <w:keepLines/>
            </w:pPr>
          </w:p>
        </w:tc>
      </w:tr>
      <w:tr w:rsidR="00A20083" w:rsidRPr="0036708B" w14:paraId="6E6D33F8" w14:textId="77777777" w:rsidTr="001C310B">
        <w:trPr>
          <w:trHeight w:val="288"/>
        </w:trPr>
        <w:tc>
          <w:tcPr>
            <w:tcW w:w="484" w:type="pct"/>
            <w:tcBorders>
              <w:right w:val="nil"/>
            </w:tcBorders>
            <w:shd w:val="clear" w:color="auto" w:fill="DBE5F1" w:themeFill="accent1" w:themeFillTint="33"/>
          </w:tcPr>
          <w:p w14:paraId="46756DEA" w14:textId="77777777" w:rsidR="00A20083" w:rsidRPr="002C3786" w:rsidRDefault="00A20083" w:rsidP="00E03A24">
            <w:pPr>
              <w:pStyle w:val="GSATableHeading"/>
            </w:pPr>
            <w:r w:rsidRPr="002C3786">
              <w:t>Part b</w:t>
            </w:r>
          </w:p>
        </w:tc>
        <w:tc>
          <w:tcPr>
            <w:tcW w:w="4516" w:type="pct"/>
            <w:tcMar>
              <w:top w:w="43" w:type="dxa"/>
              <w:bottom w:w="43" w:type="dxa"/>
            </w:tcMar>
          </w:tcPr>
          <w:p w14:paraId="2206801A" w14:textId="77777777" w:rsidR="00A20083" w:rsidRPr="0036708B" w:rsidRDefault="00A20083" w:rsidP="00DA4990">
            <w:pPr>
              <w:pStyle w:val="GSATableText"/>
            </w:pPr>
          </w:p>
        </w:tc>
      </w:tr>
    </w:tbl>
    <w:p w14:paraId="6E6F98B8" w14:textId="77777777" w:rsidR="00A750C0" w:rsidRPr="002C3786" w:rsidRDefault="00A750C0" w:rsidP="00DA4990"/>
    <w:p w14:paraId="4A42ACC6" w14:textId="77777777" w:rsidR="000D1972" w:rsidRDefault="0062719A" w:rsidP="005972CC">
      <w:pPr>
        <w:pStyle w:val="Heading3"/>
      </w:pPr>
      <w:bookmarkStart w:id="1106" w:name="_Toc383433296"/>
      <w:bookmarkStart w:id="1107" w:name="_Toc383444529"/>
      <w:bookmarkStart w:id="1108" w:name="_Toc383429701"/>
      <w:bookmarkStart w:id="1109" w:name="_Toc383433301"/>
      <w:bookmarkStart w:id="1110" w:name="_Toc383444534"/>
      <w:bookmarkStart w:id="1111" w:name="_Toc385594175"/>
      <w:bookmarkStart w:id="1112" w:name="_Toc385594567"/>
      <w:bookmarkStart w:id="1113" w:name="_Toc385594955"/>
      <w:bookmarkStart w:id="1114" w:name="_Toc388620804"/>
      <w:bookmarkStart w:id="1115" w:name="_Toc449543360"/>
      <w:bookmarkStart w:id="1116" w:name="_Toc464803566"/>
      <w:bookmarkEnd w:id="1106"/>
      <w:bookmarkEnd w:id="1107"/>
      <w:r w:rsidRPr="006F13EA">
        <w:t>CM-10</w:t>
      </w:r>
      <w:r>
        <w:t xml:space="preserve"> </w:t>
      </w:r>
      <w:r w:rsidR="009B1B72">
        <w:t>Software Usage Restrictions</w:t>
      </w:r>
      <w:r w:rsidR="006F13EA" w:rsidRPr="006F13EA">
        <w:t xml:space="preserve"> </w:t>
      </w:r>
      <w:bookmarkEnd w:id="1108"/>
      <w:bookmarkEnd w:id="1109"/>
      <w:bookmarkEnd w:id="1110"/>
      <w:bookmarkEnd w:id="1111"/>
      <w:bookmarkEnd w:id="1112"/>
      <w:bookmarkEnd w:id="1113"/>
      <w:bookmarkEnd w:id="1114"/>
      <w:r w:rsidR="00796B72">
        <w:t>(L) (M) (H)</w:t>
      </w:r>
      <w:bookmarkEnd w:id="1115"/>
      <w:bookmarkEnd w:id="1116"/>
    </w:p>
    <w:p w14:paraId="7AEB115A" w14:textId="77777777" w:rsidR="000D1972" w:rsidRDefault="00AE3199" w:rsidP="0035341B">
      <w:pPr>
        <w:keepNext/>
        <w:widowControl/>
      </w:pPr>
      <w:bookmarkStart w:id="1117" w:name="_Toc383429702"/>
      <w:r w:rsidRPr="00AE3199">
        <w:t>The organization:</w:t>
      </w:r>
      <w:bookmarkEnd w:id="1117"/>
      <w:r w:rsidRPr="00AE3199">
        <w:t xml:space="preserve"> </w:t>
      </w:r>
    </w:p>
    <w:p w14:paraId="27059957" w14:textId="77777777" w:rsidR="000D1972" w:rsidRDefault="00880957" w:rsidP="00DA4990">
      <w:pPr>
        <w:pStyle w:val="GSAListParagraphalpha"/>
        <w:numPr>
          <w:ilvl w:val="0"/>
          <w:numId w:val="10"/>
        </w:numPr>
      </w:pPr>
      <w:r w:rsidRPr="002E2644">
        <w:t>Uses software and associated documentation in accordance with contract agreements and copyright laws;</w:t>
      </w:r>
    </w:p>
    <w:p w14:paraId="1CD86AF6" w14:textId="77777777" w:rsidR="000D1972" w:rsidRDefault="00880957" w:rsidP="00DA4990">
      <w:pPr>
        <w:pStyle w:val="GSAListParagraphalpha"/>
        <w:numPr>
          <w:ilvl w:val="0"/>
          <w:numId w:val="10"/>
        </w:numPr>
      </w:pPr>
      <w:r w:rsidRPr="002F70D0">
        <w:t>Tracks the use of software and associated documentation protected by quantity licenses to control copying and distribution; and</w:t>
      </w:r>
    </w:p>
    <w:p w14:paraId="358C165E" w14:textId="77777777" w:rsidR="000D1972" w:rsidRDefault="00880957" w:rsidP="00DA4990">
      <w:pPr>
        <w:pStyle w:val="GSAListParagraphalpha"/>
        <w:numPr>
          <w:ilvl w:val="0"/>
          <w:numId w:val="10"/>
        </w:numPr>
      </w:pPr>
      <w:r w:rsidRPr="0057010A">
        <w:t>Controls and documents the use of peer-to-peer file sharing technology to ensure that this capability is not used for the unauthorized distribution, display, performance, or reproduction of copyrighted work.</w:t>
      </w:r>
    </w:p>
    <w:p w14:paraId="5A42D410"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71CC2362" w14:textId="77777777" w:rsidTr="001C310B">
        <w:trPr>
          <w:cantSplit/>
          <w:trHeight w:val="288"/>
          <w:tblHeader/>
        </w:trPr>
        <w:tc>
          <w:tcPr>
            <w:tcW w:w="811" w:type="pct"/>
            <w:shd w:val="clear" w:color="auto" w:fill="DBE5F1" w:themeFill="accent1" w:themeFillTint="33"/>
            <w:tcMar>
              <w:top w:w="43" w:type="dxa"/>
              <w:bottom w:w="43" w:type="dxa"/>
            </w:tcMar>
          </w:tcPr>
          <w:p w14:paraId="50CE4154" w14:textId="77777777" w:rsidR="004E43BB" w:rsidRPr="002C3786" w:rsidRDefault="0062719A" w:rsidP="005D52E5">
            <w:pPr>
              <w:pStyle w:val="GSATableHeading"/>
            </w:pPr>
            <w:r>
              <w:t>CM-10</w:t>
            </w:r>
          </w:p>
        </w:tc>
        <w:tc>
          <w:tcPr>
            <w:tcW w:w="4189" w:type="pct"/>
            <w:shd w:val="clear" w:color="auto" w:fill="DBE5F1" w:themeFill="accent1" w:themeFillTint="33"/>
          </w:tcPr>
          <w:p w14:paraId="13AD135A" w14:textId="77777777" w:rsidR="004E43BB" w:rsidRPr="002C3786" w:rsidRDefault="004E43BB" w:rsidP="005D52E5">
            <w:pPr>
              <w:pStyle w:val="GSATableHeading"/>
            </w:pPr>
            <w:r w:rsidRPr="002C3786">
              <w:t>Control Summary Information</w:t>
            </w:r>
          </w:p>
        </w:tc>
      </w:tr>
      <w:tr w:rsidR="004E43BB" w:rsidRPr="002C3786" w14:paraId="38D7A6AD" w14:textId="77777777" w:rsidTr="001C310B">
        <w:trPr>
          <w:trHeight w:val="288"/>
        </w:trPr>
        <w:tc>
          <w:tcPr>
            <w:tcW w:w="5000" w:type="pct"/>
            <w:gridSpan w:val="2"/>
            <w:tcMar>
              <w:top w:w="43" w:type="dxa"/>
              <w:bottom w:w="43" w:type="dxa"/>
            </w:tcMar>
          </w:tcPr>
          <w:p w14:paraId="3F764F94" w14:textId="77777777" w:rsidR="004E43BB" w:rsidRPr="002C3786" w:rsidRDefault="004E43BB" w:rsidP="005D52E5">
            <w:pPr>
              <w:pStyle w:val="GSATableText"/>
              <w:keepNext/>
              <w:keepLines/>
            </w:pPr>
            <w:r w:rsidRPr="002C3786">
              <w:t>Responsible Role:</w:t>
            </w:r>
            <w:r>
              <w:t xml:space="preserve"> </w:t>
            </w:r>
          </w:p>
        </w:tc>
      </w:tr>
      <w:tr w:rsidR="004E43BB" w:rsidRPr="002C3786" w14:paraId="386EA393" w14:textId="77777777" w:rsidTr="001C310B">
        <w:trPr>
          <w:trHeight w:val="288"/>
        </w:trPr>
        <w:tc>
          <w:tcPr>
            <w:tcW w:w="5000" w:type="pct"/>
            <w:gridSpan w:val="2"/>
            <w:tcMar>
              <w:top w:w="43" w:type="dxa"/>
              <w:bottom w:w="43" w:type="dxa"/>
            </w:tcMar>
            <w:vAlign w:val="bottom"/>
          </w:tcPr>
          <w:p w14:paraId="44220062" w14:textId="77777777" w:rsidR="004E43BB" w:rsidRPr="002C3786" w:rsidRDefault="004E43BB" w:rsidP="00DA4990">
            <w:pPr>
              <w:pStyle w:val="GSATableText"/>
            </w:pPr>
            <w:r w:rsidRPr="002C3786">
              <w:t>Implementation Status (check all that apply):</w:t>
            </w:r>
          </w:p>
          <w:p w14:paraId="677578A8" w14:textId="77777777" w:rsidR="004E43BB" w:rsidRPr="002C3786" w:rsidRDefault="00CB38BB" w:rsidP="00DA4990">
            <w:pPr>
              <w:pStyle w:val="GSATableText"/>
            </w:pPr>
            <w:sdt>
              <w:sdtPr>
                <w:id w:val="2853890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20A2A2B2" w14:textId="77777777" w:rsidR="004E43BB" w:rsidRPr="002C3786" w:rsidRDefault="00CB38BB" w:rsidP="00DA4990">
            <w:pPr>
              <w:pStyle w:val="GSATableText"/>
            </w:pPr>
            <w:sdt>
              <w:sdtPr>
                <w:id w:val="-186913252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1A483C17" w14:textId="77777777" w:rsidR="004E43BB" w:rsidRPr="002C3786" w:rsidRDefault="00CB38BB" w:rsidP="00DA4990">
            <w:pPr>
              <w:pStyle w:val="GSATableText"/>
            </w:pPr>
            <w:sdt>
              <w:sdtPr>
                <w:id w:val="-204836361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60360563" w14:textId="77777777" w:rsidR="004E43BB" w:rsidRPr="002C3786" w:rsidRDefault="00CB38BB" w:rsidP="00DA4990">
            <w:pPr>
              <w:pStyle w:val="GSATableText"/>
            </w:pPr>
            <w:sdt>
              <w:sdtPr>
                <w:id w:val="-88070720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1379884D" w14:textId="77777777" w:rsidR="004E43BB" w:rsidRPr="002C3786" w:rsidRDefault="00CB38BB" w:rsidP="00DA4990">
            <w:pPr>
              <w:pStyle w:val="GSATableText"/>
            </w:pPr>
            <w:sdt>
              <w:sdtPr>
                <w:id w:val="63623124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3B1B6E18" w14:textId="77777777" w:rsidTr="001C310B">
        <w:trPr>
          <w:trHeight w:val="288"/>
        </w:trPr>
        <w:tc>
          <w:tcPr>
            <w:tcW w:w="5000" w:type="pct"/>
            <w:gridSpan w:val="2"/>
            <w:tcMar>
              <w:top w:w="43" w:type="dxa"/>
              <w:bottom w:w="43" w:type="dxa"/>
            </w:tcMar>
            <w:vAlign w:val="bottom"/>
          </w:tcPr>
          <w:p w14:paraId="078621B0" w14:textId="77777777" w:rsidR="004E43BB" w:rsidRPr="002C3786" w:rsidRDefault="004E43BB" w:rsidP="00DA4990">
            <w:pPr>
              <w:pStyle w:val="GSATableText"/>
            </w:pPr>
            <w:r w:rsidRPr="002C3786">
              <w:t>Control Origination (check all that apply):</w:t>
            </w:r>
          </w:p>
          <w:p w14:paraId="3FC703E7" w14:textId="77777777" w:rsidR="004E43BB" w:rsidRPr="002C3786" w:rsidRDefault="00CB38BB" w:rsidP="00DA4990">
            <w:pPr>
              <w:pStyle w:val="GSATableText"/>
            </w:pPr>
            <w:sdt>
              <w:sdtPr>
                <w:id w:val="-150990859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50ED79C7" w14:textId="77777777" w:rsidR="004E43BB" w:rsidRPr="002C3786" w:rsidRDefault="00CB38BB" w:rsidP="00DA4990">
            <w:pPr>
              <w:pStyle w:val="GSATableText"/>
            </w:pPr>
            <w:sdt>
              <w:sdtPr>
                <w:id w:val="62482553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41659E5C" w14:textId="77777777" w:rsidR="004E43BB" w:rsidRPr="002C3786" w:rsidRDefault="00CB38BB" w:rsidP="00DA4990">
            <w:pPr>
              <w:pStyle w:val="GSATableText"/>
            </w:pPr>
            <w:sdt>
              <w:sdtPr>
                <w:id w:val="-54498080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72790BCE" w14:textId="77777777" w:rsidR="004E43BB" w:rsidRPr="002C3786" w:rsidRDefault="00CB38BB" w:rsidP="00DA4990">
            <w:pPr>
              <w:pStyle w:val="GSATableText"/>
            </w:pPr>
            <w:sdt>
              <w:sdtPr>
                <w:id w:val="-198399820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28C6DC9E" w14:textId="77777777" w:rsidR="004E43BB" w:rsidRPr="002C3786" w:rsidRDefault="00CB38BB" w:rsidP="00DA4990">
            <w:pPr>
              <w:pStyle w:val="GSATableText"/>
            </w:pPr>
            <w:sdt>
              <w:sdtPr>
                <w:id w:val="166343706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700A59C2" w14:textId="77777777" w:rsidR="004E43BB" w:rsidRPr="002C3786" w:rsidRDefault="00CB38BB" w:rsidP="00DA4990">
            <w:pPr>
              <w:pStyle w:val="GSATableText"/>
            </w:pPr>
            <w:sdt>
              <w:sdtPr>
                <w:id w:val="-135958319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582268CD" w14:textId="793576DE" w:rsidR="004E43BB" w:rsidRPr="002C3786" w:rsidRDefault="00CB38BB" w:rsidP="00DA4990">
            <w:pPr>
              <w:pStyle w:val="GSATableText"/>
            </w:pPr>
            <w:sdt>
              <w:sdtPr>
                <w:id w:val="18573186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26975227"/>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493938326"/>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265B5E98"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2719A" w:rsidRPr="002C3786" w14:paraId="72E734B1" w14:textId="77777777" w:rsidTr="001C310B">
        <w:trPr>
          <w:cantSplit/>
          <w:trHeight w:val="288"/>
          <w:tblHeader/>
        </w:trPr>
        <w:tc>
          <w:tcPr>
            <w:tcW w:w="5000" w:type="pct"/>
            <w:gridSpan w:val="2"/>
            <w:shd w:val="clear" w:color="auto" w:fill="DBE5F1" w:themeFill="accent1" w:themeFillTint="33"/>
            <w:vAlign w:val="center"/>
          </w:tcPr>
          <w:p w14:paraId="1A48B8D3" w14:textId="77777777" w:rsidR="0062719A" w:rsidRPr="002C3786" w:rsidRDefault="00DC0449" w:rsidP="005D52E5">
            <w:pPr>
              <w:pStyle w:val="GSATableHeading"/>
            </w:pPr>
            <w:r>
              <w:t xml:space="preserve">CM-10 </w:t>
            </w:r>
            <w:r w:rsidR="0062719A" w:rsidRPr="002C3786">
              <w:t>What is the solution and how is it implemented?</w:t>
            </w:r>
          </w:p>
        </w:tc>
      </w:tr>
      <w:tr w:rsidR="0062719A" w:rsidRPr="0036708B" w14:paraId="43D8E2B5" w14:textId="77777777" w:rsidTr="001C310B">
        <w:trPr>
          <w:trHeight w:val="288"/>
        </w:trPr>
        <w:tc>
          <w:tcPr>
            <w:tcW w:w="484" w:type="pct"/>
            <w:tcBorders>
              <w:right w:val="nil"/>
            </w:tcBorders>
            <w:shd w:val="clear" w:color="auto" w:fill="DBE5F1" w:themeFill="accent1" w:themeFillTint="33"/>
          </w:tcPr>
          <w:p w14:paraId="2ADD536D" w14:textId="77777777" w:rsidR="0062719A" w:rsidRPr="002C3786" w:rsidRDefault="0062719A" w:rsidP="005D52E5">
            <w:pPr>
              <w:pStyle w:val="GSATableHeading"/>
            </w:pPr>
            <w:r w:rsidRPr="002C3786">
              <w:t>Part a</w:t>
            </w:r>
          </w:p>
        </w:tc>
        <w:tc>
          <w:tcPr>
            <w:tcW w:w="4516" w:type="pct"/>
            <w:tcMar>
              <w:top w:w="43" w:type="dxa"/>
              <w:bottom w:w="43" w:type="dxa"/>
            </w:tcMar>
          </w:tcPr>
          <w:p w14:paraId="07D65072" w14:textId="77777777" w:rsidR="0062719A" w:rsidRPr="0036708B" w:rsidRDefault="0062719A" w:rsidP="005D52E5">
            <w:pPr>
              <w:pStyle w:val="GSATableText"/>
              <w:keepNext/>
              <w:keepLines/>
            </w:pPr>
          </w:p>
        </w:tc>
      </w:tr>
      <w:tr w:rsidR="0062719A" w:rsidRPr="0036708B" w14:paraId="36D4A29E" w14:textId="77777777" w:rsidTr="001C310B">
        <w:trPr>
          <w:trHeight w:val="288"/>
        </w:trPr>
        <w:tc>
          <w:tcPr>
            <w:tcW w:w="484" w:type="pct"/>
            <w:tcBorders>
              <w:right w:val="nil"/>
            </w:tcBorders>
            <w:shd w:val="clear" w:color="auto" w:fill="DBE5F1" w:themeFill="accent1" w:themeFillTint="33"/>
          </w:tcPr>
          <w:p w14:paraId="727E038E" w14:textId="77777777" w:rsidR="0062719A" w:rsidRPr="002C3786" w:rsidRDefault="0062719A" w:rsidP="00E03A24">
            <w:pPr>
              <w:pStyle w:val="GSATableHeading"/>
            </w:pPr>
            <w:r w:rsidRPr="002C3786">
              <w:t>Part b</w:t>
            </w:r>
          </w:p>
        </w:tc>
        <w:tc>
          <w:tcPr>
            <w:tcW w:w="4516" w:type="pct"/>
            <w:tcMar>
              <w:top w:w="43" w:type="dxa"/>
              <w:bottom w:w="43" w:type="dxa"/>
            </w:tcMar>
          </w:tcPr>
          <w:p w14:paraId="675B5B90" w14:textId="77777777" w:rsidR="0062719A" w:rsidRPr="0036708B" w:rsidRDefault="0062719A" w:rsidP="00DA4990">
            <w:pPr>
              <w:pStyle w:val="GSATableText"/>
            </w:pPr>
          </w:p>
        </w:tc>
      </w:tr>
      <w:tr w:rsidR="0062719A" w:rsidRPr="0036708B" w14:paraId="564BCABE" w14:textId="77777777" w:rsidTr="001C310B">
        <w:trPr>
          <w:trHeight w:val="288"/>
        </w:trPr>
        <w:tc>
          <w:tcPr>
            <w:tcW w:w="484" w:type="pct"/>
            <w:tcBorders>
              <w:right w:val="nil"/>
            </w:tcBorders>
            <w:shd w:val="clear" w:color="auto" w:fill="DBE5F1" w:themeFill="accent1" w:themeFillTint="33"/>
          </w:tcPr>
          <w:p w14:paraId="166F522E" w14:textId="77777777" w:rsidR="0062719A" w:rsidRPr="002C3786" w:rsidRDefault="0062719A" w:rsidP="00E03A24">
            <w:pPr>
              <w:pStyle w:val="GSATableHeading"/>
            </w:pPr>
            <w:r w:rsidRPr="002C3786">
              <w:t xml:space="preserve">Part </w:t>
            </w:r>
            <w:r>
              <w:t>c</w:t>
            </w:r>
          </w:p>
        </w:tc>
        <w:tc>
          <w:tcPr>
            <w:tcW w:w="4516" w:type="pct"/>
            <w:tcMar>
              <w:top w:w="43" w:type="dxa"/>
              <w:bottom w:w="43" w:type="dxa"/>
            </w:tcMar>
          </w:tcPr>
          <w:p w14:paraId="47B06CD4" w14:textId="77777777" w:rsidR="0062719A" w:rsidRPr="0036708B" w:rsidRDefault="0062719A" w:rsidP="00DA4990">
            <w:pPr>
              <w:pStyle w:val="GSATableText"/>
            </w:pPr>
          </w:p>
        </w:tc>
      </w:tr>
    </w:tbl>
    <w:p w14:paraId="34ADD109" w14:textId="77777777" w:rsidR="004E43BB" w:rsidRDefault="004E43BB" w:rsidP="00DA4990"/>
    <w:p w14:paraId="0B392356" w14:textId="77777777" w:rsidR="00FD6D2B" w:rsidRDefault="00FD6D2B" w:rsidP="00FD6D2B">
      <w:pPr>
        <w:pStyle w:val="Heading3"/>
      </w:pPr>
      <w:bookmarkStart w:id="1118" w:name="_Toc383429707"/>
      <w:bookmarkStart w:id="1119" w:name="_Toc383433303"/>
      <w:bookmarkStart w:id="1120" w:name="_Toc383444536"/>
      <w:bookmarkStart w:id="1121" w:name="_Toc385594177"/>
      <w:bookmarkStart w:id="1122" w:name="_Toc385594569"/>
      <w:bookmarkStart w:id="1123" w:name="_Toc385594957"/>
      <w:bookmarkStart w:id="1124" w:name="_Toc388620806"/>
      <w:bookmarkStart w:id="1125" w:name="_Toc449543361"/>
      <w:bookmarkStart w:id="1126" w:name="_Toc462724418"/>
      <w:bookmarkStart w:id="1127" w:name="_Toc464803567"/>
      <w:r>
        <w:t>CM-11 User-Installed Software</w:t>
      </w:r>
      <w:r w:rsidRPr="00AA25AD">
        <w:t xml:space="preserve"> </w:t>
      </w:r>
      <w:bookmarkEnd w:id="1118"/>
      <w:bookmarkEnd w:id="1119"/>
      <w:bookmarkEnd w:id="1120"/>
      <w:bookmarkEnd w:id="1121"/>
      <w:bookmarkEnd w:id="1122"/>
      <w:bookmarkEnd w:id="1123"/>
      <w:bookmarkEnd w:id="1124"/>
      <w:r>
        <w:t>(L) (M) (H)</w:t>
      </w:r>
      <w:bookmarkEnd w:id="1125"/>
      <w:bookmarkEnd w:id="1126"/>
      <w:bookmarkEnd w:id="1127"/>
    </w:p>
    <w:p w14:paraId="2A0D3E49" w14:textId="77777777" w:rsidR="00FD6D2B" w:rsidRPr="00270FBE" w:rsidRDefault="00FD6D2B" w:rsidP="00FD6D2B">
      <w:pPr>
        <w:keepNext/>
        <w:widowControl/>
      </w:pPr>
      <w:r w:rsidRPr="00270FBE">
        <w:t xml:space="preserve">The organization: </w:t>
      </w:r>
    </w:p>
    <w:p w14:paraId="591B3828" w14:textId="77777777" w:rsidR="00FD6D2B" w:rsidRPr="00771B9A" w:rsidRDefault="00FD6D2B" w:rsidP="00FD6D2B">
      <w:pPr>
        <w:pStyle w:val="GSAListParagraphalpha"/>
        <w:numPr>
          <w:ilvl w:val="0"/>
          <w:numId w:val="5"/>
        </w:numPr>
      </w:pPr>
      <w:r w:rsidRPr="00771B9A">
        <w:t>Establishes [</w:t>
      </w:r>
      <w:r w:rsidRPr="001E23D6">
        <w:rPr>
          <w:rStyle w:val="GSAItalicEmphasisChar"/>
        </w:rPr>
        <w:t>Assignment: organization-defined policies</w:t>
      </w:r>
      <w:r w:rsidRPr="00771B9A">
        <w:t>] governing the installation of software by users;</w:t>
      </w:r>
    </w:p>
    <w:p w14:paraId="044634DF" w14:textId="77777777" w:rsidR="00FD6D2B" w:rsidRPr="00771B9A" w:rsidRDefault="00FD6D2B" w:rsidP="00FD6D2B">
      <w:pPr>
        <w:pStyle w:val="GSAListParagraphalpha"/>
        <w:numPr>
          <w:ilvl w:val="0"/>
          <w:numId w:val="5"/>
        </w:numPr>
      </w:pPr>
      <w:r w:rsidRPr="00771B9A">
        <w:t>Enforces software installation policies through [</w:t>
      </w:r>
      <w:r w:rsidRPr="001E23D6">
        <w:rPr>
          <w:rStyle w:val="GSAItalicEmphasisChar"/>
        </w:rPr>
        <w:t>Assignment: organization-defined methods</w:t>
      </w:r>
      <w:r w:rsidRPr="00771B9A">
        <w:t>]; and</w:t>
      </w:r>
    </w:p>
    <w:p w14:paraId="1466F66D" w14:textId="77777777" w:rsidR="00FD6D2B" w:rsidRPr="00771B9A" w:rsidRDefault="00FD6D2B" w:rsidP="00FD6D2B">
      <w:pPr>
        <w:pStyle w:val="GSAListParagraphalpha"/>
        <w:numPr>
          <w:ilvl w:val="0"/>
          <w:numId w:val="5"/>
        </w:numPr>
      </w:pPr>
      <w:r w:rsidRPr="00771B9A">
        <w:t>Monitors policy compliance [</w:t>
      </w:r>
      <w:r>
        <w:rPr>
          <w:rStyle w:val="GSAItalicEmphasisChar"/>
        </w:rPr>
        <w:t>FedRAMP</w:t>
      </w:r>
      <w:r w:rsidRPr="00771B9A">
        <w:t xml:space="preserve"> </w:t>
      </w:r>
      <w:r w:rsidRPr="001E23D6">
        <w:rPr>
          <w:rStyle w:val="GSAItalicEmphasisChar"/>
        </w:rPr>
        <w:t>Assignment: Continuously (via CM-7 (5))</w:t>
      </w:r>
      <w:r w:rsidRPr="00771B9A">
        <w:t>].</w:t>
      </w:r>
    </w:p>
    <w:p w14:paraId="4D087BE7"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D6D2B" w:rsidRPr="002C3786" w14:paraId="55662F57" w14:textId="77777777" w:rsidTr="00192ADA">
        <w:trPr>
          <w:cantSplit/>
          <w:trHeight w:val="288"/>
          <w:tblHeader/>
        </w:trPr>
        <w:tc>
          <w:tcPr>
            <w:tcW w:w="811" w:type="pct"/>
            <w:shd w:val="clear" w:color="auto" w:fill="DBE5F1" w:themeFill="accent1" w:themeFillTint="33"/>
            <w:tcMar>
              <w:top w:w="43" w:type="dxa"/>
              <w:bottom w:w="43" w:type="dxa"/>
            </w:tcMar>
          </w:tcPr>
          <w:p w14:paraId="5986319F" w14:textId="77777777" w:rsidR="00FD6D2B" w:rsidRPr="002C3786" w:rsidRDefault="00FD6D2B" w:rsidP="00192ADA">
            <w:pPr>
              <w:pStyle w:val="GSATableHeading"/>
            </w:pPr>
            <w:r>
              <w:t>CM-11</w:t>
            </w:r>
          </w:p>
        </w:tc>
        <w:tc>
          <w:tcPr>
            <w:tcW w:w="4189" w:type="pct"/>
            <w:shd w:val="clear" w:color="auto" w:fill="DBE5F1" w:themeFill="accent1" w:themeFillTint="33"/>
          </w:tcPr>
          <w:p w14:paraId="0C2A7F66" w14:textId="77777777" w:rsidR="00FD6D2B" w:rsidRPr="002C3786" w:rsidRDefault="00FD6D2B" w:rsidP="00192ADA">
            <w:pPr>
              <w:pStyle w:val="GSATableHeading"/>
            </w:pPr>
            <w:r w:rsidRPr="002C3786">
              <w:t>Control Summary Information</w:t>
            </w:r>
          </w:p>
        </w:tc>
      </w:tr>
      <w:tr w:rsidR="00FD6D2B" w:rsidRPr="002C3786" w14:paraId="5ACBFD95" w14:textId="77777777" w:rsidTr="00192ADA">
        <w:trPr>
          <w:trHeight w:val="288"/>
        </w:trPr>
        <w:tc>
          <w:tcPr>
            <w:tcW w:w="5000" w:type="pct"/>
            <w:gridSpan w:val="2"/>
            <w:tcMar>
              <w:top w:w="43" w:type="dxa"/>
              <w:bottom w:w="43" w:type="dxa"/>
            </w:tcMar>
          </w:tcPr>
          <w:p w14:paraId="4C32FACA" w14:textId="77777777" w:rsidR="00FD6D2B" w:rsidRPr="002C3786" w:rsidRDefault="00FD6D2B" w:rsidP="00192ADA">
            <w:pPr>
              <w:pStyle w:val="GSATableText"/>
              <w:keepNext/>
              <w:keepLines/>
            </w:pPr>
            <w:r w:rsidRPr="002C3786">
              <w:t>Responsible Role:</w:t>
            </w:r>
            <w:r>
              <w:t xml:space="preserve"> </w:t>
            </w:r>
          </w:p>
        </w:tc>
      </w:tr>
      <w:tr w:rsidR="00FD6D2B" w:rsidRPr="00D00D47" w14:paraId="5AF54796" w14:textId="77777777" w:rsidTr="00192ADA">
        <w:trPr>
          <w:trHeight w:val="288"/>
        </w:trPr>
        <w:tc>
          <w:tcPr>
            <w:tcW w:w="5000" w:type="pct"/>
            <w:gridSpan w:val="2"/>
            <w:tcMar>
              <w:top w:w="43" w:type="dxa"/>
              <w:bottom w:w="43" w:type="dxa"/>
            </w:tcMar>
          </w:tcPr>
          <w:p w14:paraId="5ECC340A" w14:textId="77777777" w:rsidR="00FD6D2B" w:rsidRPr="00D00D47" w:rsidRDefault="00FD6D2B" w:rsidP="00192ADA">
            <w:pPr>
              <w:pStyle w:val="GSATableText"/>
            </w:pPr>
            <w:r w:rsidRPr="00F22F2A">
              <w:t>Parameter CM-11(a):</w:t>
            </w:r>
            <w:r>
              <w:t xml:space="preserve"> </w:t>
            </w:r>
          </w:p>
        </w:tc>
      </w:tr>
      <w:tr w:rsidR="00FD6D2B" w:rsidRPr="00D00D47" w14:paraId="302CFD1E" w14:textId="77777777" w:rsidTr="00192ADA">
        <w:trPr>
          <w:trHeight w:val="288"/>
        </w:trPr>
        <w:tc>
          <w:tcPr>
            <w:tcW w:w="5000" w:type="pct"/>
            <w:gridSpan w:val="2"/>
            <w:tcMar>
              <w:top w:w="43" w:type="dxa"/>
              <w:bottom w:w="43" w:type="dxa"/>
            </w:tcMar>
          </w:tcPr>
          <w:p w14:paraId="0EC82B2C" w14:textId="77777777" w:rsidR="00FD6D2B" w:rsidRPr="00D00D47" w:rsidRDefault="00FD6D2B" w:rsidP="00192ADA">
            <w:pPr>
              <w:pStyle w:val="GSATableText"/>
            </w:pPr>
            <w:r w:rsidRPr="00F22F2A">
              <w:t>Parameter CM-11(b):</w:t>
            </w:r>
            <w:r>
              <w:t xml:space="preserve"> </w:t>
            </w:r>
          </w:p>
        </w:tc>
      </w:tr>
      <w:tr w:rsidR="00FD6D2B" w:rsidRPr="00D00D47" w14:paraId="50B8C04C" w14:textId="77777777" w:rsidTr="00192ADA">
        <w:trPr>
          <w:trHeight w:val="288"/>
        </w:trPr>
        <w:tc>
          <w:tcPr>
            <w:tcW w:w="5000" w:type="pct"/>
            <w:gridSpan w:val="2"/>
            <w:tcMar>
              <w:top w:w="43" w:type="dxa"/>
              <w:bottom w:w="43" w:type="dxa"/>
            </w:tcMar>
          </w:tcPr>
          <w:p w14:paraId="48F74256" w14:textId="77777777" w:rsidR="00FD6D2B" w:rsidRPr="00D00D47" w:rsidRDefault="00FD6D2B" w:rsidP="00192ADA">
            <w:pPr>
              <w:pStyle w:val="GSATableText"/>
            </w:pPr>
            <w:r w:rsidRPr="00F22F2A">
              <w:t>Parameter CM-11(c):</w:t>
            </w:r>
            <w:r>
              <w:t xml:space="preserve"> </w:t>
            </w:r>
          </w:p>
        </w:tc>
      </w:tr>
      <w:tr w:rsidR="00FD6D2B" w:rsidRPr="002C3786" w14:paraId="71A1A28A" w14:textId="77777777" w:rsidTr="00192ADA">
        <w:trPr>
          <w:trHeight w:val="288"/>
        </w:trPr>
        <w:tc>
          <w:tcPr>
            <w:tcW w:w="5000" w:type="pct"/>
            <w:gridSpan w:val="2"/>
            <w:tcMar>
              <w:top w:w="43" w:type="dxa"/>
              <w:bottom w:w="43" w:type="dxa"/>
            </w:tcMar>
            <w:vAlign w:val="bottom"/>
          </w:tcPr>
          <w:p w14:paraId="5AB60264" w14:textId="77777777" w:rsidR="00FD6D2B" w:rsidRPr="002C3786" w:rsidRDefault="00FD6D2B" w:rsidP="00192ADA">
            <w:pPr>
              <w:pStyle w:val="GSATableText"/>
            </w:pPr>
            <w:r w:rsidRPr="002C3786">
              <w:t>Implementation Status (check all that apply):</w:t>
            </w:r>
          </w:p>
          <w:p w14:paraId="1386ADEB" w14:textId="77777777" w:rsidR="00FD6D2B" w:rsidRPr="002C3786" w:rsidRDefault="00CB38BB" w:rsidP="00192ADA">
            <w:pPr>
              <w:pStyle w:val="GSATableText"/>
            </w:pPr>
            <w:sdt>
              <w:sdtPr>
                <w:id w:val="-58044087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Implemented</w:t>
            </w:r>
          </w:p>
          <w:p w14:paraId="30CABFF4" w14:textId="77777777" w:rsidR="00FD6D2B" w:rsidRPr="002C3786" w:rsidRDefault="00CB38BB" w:rsidP="00192ADA">
            <w:pPr>
              <w:pStyle w:val="GSATableText"/>
            </w:pPr>
            <w:sdt>
              <w:sdtPr>
                <w:id w:val="-2641503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Partially implemented</w:t>
            </w:r>
          </w:p>
          <w:p w14:paraId="6D32B43A" w14:textId="77777777" w:rsidR="00FD6D2B" w:rsidRPr="002C3786" w:rsidRDefault="00CB38BB" w:rsidP="00192ADA">
            <w:pPr>
              <w:pStyle w:val="GSATableText"/>
            </w:pPr>
            <w:sdt>
              <w:sdtPr>
                <w:id w:val="-207811576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Planned</w:t>
            </w:r>
          </w:p>
          <w:p w14:paraId="4D3904F0" w14:textId="77777777" w:rsidR="00FD6D2B" w:rsidRPr="002C3786" w:rsidRDefault="00CB38BB" w:rsidP="00192ADA">
            <w:pPr>
              <w:pStyle w:val="GSATableText"/>
            </w:pPr>
            <w:sdt>
              <w:sdtPr>
                <w:id w:val="230052112"/>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Alternative implementation</w:t>
            </w:r>
          </w:p>
          <w:p w14:paraId="1F7F4C5F" w14:textId="77777777" w:rsidR="00FD6D2B" w:rsidRPr="002C3786" w:rsidRDefault="00CB38BB" w:rsidP="00192ADA">
            <w:pPr>
              <w:pStyle w:val="GSATableText"/>
            </w:pPr>
            <w:sdt>
              <w:sdtPr>
                <w:id w:val="79040664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Not applicable</w:t>
            </w:r>
          </w:p>
        </w:tc>
      </w:tr>
      <w:tr w:rsidR="00FD6D2B" w:rsidRPr="002C3786" w14:paraId="603BFF3B" w14:textId="77777777" w:rsidTr="00192ADA">
        <w:trPr>
          <w:trHeight w:val="288"/>
        </w:trPr>
        <w:tc>
          <w:tcPr>
            <w:tcW w:w="5000" w:type="pct"/>
            <w:gridSpan w:val="2"/>
            <w:tcMar>
              <w:top w:w="43" w:type="dxa"/>
              <w:bottom w:w="43" w:type="dxa"/>
            </w:tcMar>
            <w:vAlign w:val="bottom"/>
          </w:tcPr>
          <w:p w14:paraId="60E573A7" w14:textId="77777777" w:rsidR="00FD6D2B" w:rsidRPr="002C3786" w:rsidRDefault="00FD6D2B" w:rsidP="00192ADA">
            <w:pPr>
              <w:pStyle w:val="GSATableText"/>
            </w:pPr>
            <w:r w:rsidRPr="002C3786">
              <w:t>Control Origination (check all that apply):</w:t>
            </w:r>
          </w:p>
          <w:p w14:paraId="5D92C0AE" w14:textId="77777777" w:rsidR="00FD6D2B" w:rsidRPr="002C3786" w:rsidRDefault="00CB38BB" w:rsidP="00192ADA">
            <w:pPr>
              <w:pStyle w:val="GSATableText"/>
            </w:pPr>
            <w:sdt>
              <w:sdtPr>
                <w:id w:val="-103642176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Corporate</w:t>
            </w:r>
          </w:p>
          <w:p w14:paraId="61F6CC71" w14:textId="77777777" w:rsidR="00FD6D2B" w:rsidRPr="002C3786" w:rsidRDefault="00CB38BB" w:rsidP="00192ADA">
            <w:pPr>
              <w:pStyle w:val="GSATableText"/>
            </w:pPr>
            <w:sdt>
              <w:sdtPr>
                <w:id w:val="-65922233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System Specific</w:t>
            </w:r>
          </w:p>
          <w:p w14:paraId="540E0735" w14:textId="77777777" w:rsidR="00FD6D2B" w:rsidRPr="002C3786" w:rsidRDefault="00CB38BB" w:rsidP="00192ADA">
            <w:pPr>
              <w:pStyle w:val="GSATableText"/>
            </w:pPr>
            <w:sdt>
              <w:sdtPr>
                <w:id w:val="-132172892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Hybrid (Corporate and System Specific)</w:t>
            </w:r>
          </w:p>
          <w:p w14:paraId="39375545" w14:textId="77777777" w:rsidR="00FD6D2B" w:rsidRPr="002C3786" w:rsidRDefault="00CB38BB" w:rsidP="00192ADA">
            <w:pPr>
              <w:pStyle w:val="GSATableText"/>
            </w:pPr>
            <w:sdt>
              <w:sdtPr>
                <w:id w:val="-370527821"/>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Configured by Customer (Customer System Specific) </w:t>
            </w:r>
          </w:p>
          <w:p w14:paraId="1ACF09D1" w14:textId="77777777" w:rsidR="00FD6D2B" w:rsidRPr="002C3786" w:rsidRDefault="00CB38BB" w:rsidP="00192ADA">
            <w:pPr>
              <w:pStyle w:val="GSATableText"/>
            </w:pPr>
            <w:sdt>
              <w:sdtPr>
                <w:id w:val="-50960260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Provided by Customer (Customer System Specific) </w:t>
            </w:r>
          </w:p>
          <w:p w14:paraId="13B850EC" w14:textId="77777777" w:rsidR="00FD6D2B" w:rsidRPr="002C3786" w:rsidRDefault="00CB38BB" w:rsidP="00192ADA">
            <w:pPr>
              <w:pStyle w:val="GSATableText"/>
            </w:pPr>
            <w:sdt>
              <w:sdtPr>
                <w:id w:val="312375931"/>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Shared (Service Provider and Customer Responsibility)</w:t>
            </w:r>
          </w:p>
          <w:p w14:paraId="210537D7" w14:textId="32C0B9DE" w:rsidR="00FD6D2B" w:rsidRPr="002C3786" w:rsidRDefault="00CB38BB" w:rsidP="00192ADA">
            <w:pPr>
              <w:pStyle w:val="GSATableText"/>
            </w:pPr>
            <w:sdt>
              <w:sdtPr>
                <w:id w:val="605007420"/>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Inherited from pre-existing FedRAMP Authorization for </w:t>
            </w:r>
            <w:sdt>
              <w:sdtPr>
                <w:alias w:val="PA System Abbreviation"/>
                <w:tag w:val="pasystemabbreviation"/>
                <w:id w:val="-2010134651"/>
                <w:showingPlcHdr/>
                <w:text/>
              </w:sdtPr>
              <w:sdtEndPr/>
              <w:sdtContent>
                <w:r w:rsidR="00FD6D2B" w:rsidRPr="004C65C2">
                  <w:rPr>
                    <w:rStyle w:val="PlaceholderText"/>
                    <w:rFonts w:eastAsiaTheme="majorEastAsia"/>
                  </w:rPr>
                  <w:t>Click here to enter text.</w:t>
                </w:r>
              </w:sdtContent>
            </w:sdt>
            <w:r w:rsidR="00FD6D2B" w:rsidRPr="00CE1081">
              <w:t xml:space="preserve"> , </w:t>
            </w:r>
            <w:sdt>
              <w:sdtPr>
                <w:alias w:val="Date of FedRAMP Authorization"/>
                <w:tag w:val="dateofauthorization"/>
                <w:id w:val="-1903056744"/>
                <w:date>
                  <w:dateFormat w:val="M/d/yyyy"/>
                  <w:lid w:val="en-US"/>
                  <w:storeMappedDataAs w:val="dateTime"/>
                  <w:calendar w:val="gregorian"/>
                </w:date>
              </w:sdtPr>
              <w:sdtEndPr/>
              <w:sdtContent>
                <w:r w:rsidR="00FD6D2B" w:rsidDel="00D81901">
                  <w:t>Date of Authorization</w:t>
                </w:r>
                <w:r w:rsidR="00D81901">
                  <w:t>Date of Authorization</w:t>
                </w:r>
              </w:sdtContent>
            </w:sdt>
            <w:r w:rsidR="00FD6D2B" w:rsidRPr="002C3786">
              <w:t xml:space="preserve"> </w:t>
            </w:r>
          </w:p>
        </w:tc>
      </w:tr>
    </w:tbl>
    <w:p w14:paraId="78BB6940"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D6D2B" w:rsidRPr="002C3786" w14:paraId="495F375F" w14:textId="77777777" w:rsidTr="00192ADA">
        <w:trPr>
          <w:cantSplit/>
          <w:trHeight w:val="288"/>
          <w:tblHeader/>
        </w:trPr>
        <w:tc>
          <w:tcPr>
            <w:tcW w:w="5000" w:type="pct"/>
            <w:gridSpan w:val="2"/>
            <w:shd w:val="clear" w:color="auto" w:fill="DBE5F1" w:themeFill="accent1" w:themeFillTint="33"/>
            <w:vAlign w:val="center"/>
          </w:tcPr>
          <w:p w14:paraId="48C1AEE4" w14:textId="77777777" w:rsidR="00FD6D2B" w:rsidRPr="002C3786" w:rsidRDefault="00FD6D2B" w:rsidP="00192ADA">
            <w:pPr>
              <w:pStyle w:val="GSATableHeading"/>
            </w:pPr>
            <w:r>
              <w:t xml:space="preserve">CM-11 </w:t>
            </w:r>
            <w:r w:rsidRPr="002C3786">
              <w:t>What is the solution and how is it implemented?</w:t>
            </w:r>
          </w:p>
        </w:tc>
      </w:tr>
      <w:tr w:rsidR="00FD6D2B" w:rsidRPr="0036708B" w14:paraId="78B23004" w14:textId="77777777" w:rsidTr="00192ADA">
        <w:trPr>
          <w:trHeight w:val="288"/>
        </w:trPr>
        <w:tc>
          <w:tcPr>
            <w:tcW w:w="484" w:type="pct"/>
            <w:tcBorders>
              <w:right w:val="nil"/>
            </w:tcBorders>
            <w:shd w:val="clear" w:color="auto" w:fill="DBE5F1" w:themeFill="accent1" w:themeFillTint="33"/>
          </w:tcPr>
          <w:p w14:paraId="64DC097B" w14:textId="77777777" w:rsidR="00FD6D2B" w:rsidRPr="002C3786" w:rsidRDefault="00FD6D2B" w:rsidP="00192ADA">
            <w:pPr>
              <w:pStyle w:val="GSATableHeading"/>
            </w:pPr>
            <w:r w:rsidRPr="002C3786">
              <w:t>Part a</w:t>
            </w:r>
          </w:p>
        </w:tc>
        <w:tc>
          <w:tcPr>
            <w:tcW w:w="4516" w:type="pct"/>
            <w:tcMar>
              <w:top w:w="43" w:type="dxa"/>
              <w:bottom w:w="43" w:type="dxa"/>
            </w:tcMar>
          </w:tcPr>
          <w:p w14:paraId="6864A8F2" w14:textId="77777777" w:rsidR="00FD6D2B" w:rsidRPr="0036708B" w:rsidRDefault="00FD6D2B" w:rsidP="00192ADA">
            <w:pPr>
              <w:pStyle w:val="GSATableText"/>
              <w:keepNext/>
              <w:keepLines/>
            </w:pPr>
          </w:p>
        </w:tc>
      </w:tr>
      <w:tr w:rsidR="00FD6D2B" w:rsidRPr="0036708B" w14:paraId="4D138C05" w14:textId="77777777" w:rsidTr="00192ADA">
        <w:trPr>
          <w:trHeight w:val="288"/>
        </w:trPr>
        <w:tc>
          <w:tcPr>
            <w:tcW w:w="484" w:type="pct"/>
            <w:tcBorders>
              <w:right w:val="nil"/>
            </w:tcBorders>
            <w:shd w:val="clear" w:color="auto" w:fill="DBE5F1" w:themeFill="accent1" w:themeFillTint="33"/>
          </w:tcPr>
          <w:p w14:paraId="66E8FD11" w14:textId="77777777" w:rsidR="00FD6D2B" w:rsidRPr="002C3786" w:rsidRDefault="00FD6D2B" w:rsidP="00192ADA">
            <w:pPr>
              <w:pStyle w:val="GSATableHeading"/>
            </w:pPr>
            <w:r w:rsidRPr="002C3786">
              <w:t>Part b</w:t>
            </w:r>
          </w:p>
        </w:tc>
        <w:tc>
          <w:tcPr>
            <w:tcW w:w="4516" w:type="pct"/>
            <w:tcMar>
              <w:top w:w="43" w:type="dxa"/>
              <w:bottom w:w="43" w:type="dxa"/>
            </w:tcMar>
          </w:tcPr>
          <w:p w14:paraId="13415982" w14:textId="77777777" w:rsidR="00FD6D2B" w:rsidRPr="0036708B" w:rsidRDefault="00FD6D2B" w:rsidP="00192ADA">
            <w:pPr>
              <w:pStyle w:val="GSATableText"/>
            </w:pPr>
          </w:p>
        </w:tc>
      </w:tr>
      <w:tr w:rsidR="00FD6D2B" w:rsidRPr="0036708B" w14:paraId="01E634A1" w14:textId="77777777" w:rsidTr="00192ADA">
        <w:trPr>
          <w:trHeight w:val="288"/>
        </w:trPr>
        <w:tc>
          <w:tcPr>
            <w:tcW w:w="484" w:type="pct"/>
            <w:tcBorders>
              <w:right w:val="nil"/>
            </w:tcBorders>
            <w:shd w:val="clear" w:color="auto" w:fill="DBE5F1" w:themeFill="accent1" w:themeFillTint="33"/>
          </w:tcPr>
          <w:p w14:paraId="01EF73B6" w14:textId="77777777" w:rsidR="00FD6D2B" w:rsidRPr="002C3786" w:rsidRDefault="00FD6D2B" w:rsidP="00192ADA">
            <w:pPr>
              <w:pStyle w:val="GSATableHeading"/>
            </w:pPr>
            <w:r w:rsidRPr="002C3786">
              <w:t xml:space="preserve">Part </w:t>
            </w:r>
            <w:r>
              <w:t>c</w:t>
            </w:r>
          </w:p>
        </w:tc>
        <w:tc>
          <w:tcPr>
            <w:tcW w:w="4516" w:type="pct"/>
            <w:tcMar>
              <w:top w:w="43" w:type="dxa"/>
              <w:bottom w:w="43" w:type="dxa"/>
            </w:tcMar>
          </w:tcPr>
          <w:p w14:paraId="5A36C310" w14:textId="77777777" w:rsidR="00FD6D2B" w:rsidRPr="0036708B" w:rsidRDefault="00FD6D2B" w:rsidP="00192ADA">
            <w:pPr>
              <w:pStyle w:val="GSATableText"/>
            </w:pPr>
          </w:p>
        </w:tc>
      </w:tr>
    </w:tbl>
    <w:p w14:paraId="777DB99C" w14:textId="77777777" w:rsidR="00FD6D2B" w:rsidRDefault="00FD6D2B" w:rsidP="00DA4990"/>
    <w:p w14:paraId="2D468D90" w14:textId="77777777" w:rsidR="000D1972" w:rsidRDefault="00710FDF" w:rsidP="00DA4990">
      <w:pPr>
        <w:pStyle w:val="Heading2"/>
      </w:pPr>
      <w:bookmarkStart w:id="1128" w:name="_Toc383429708"/>
      <w:bookmarkStart w:id="1129" w:name="_Toc383433304"/>
      <w:bookmarkStart w:id="1130" w:name="_Toc383444537"/>
      <w:bookmarkStart w:id="1131" w:name="_Toc385594178"/>
      <w:bookmarkStart w:id="1132" w:name="_Toc385594570"/>
      <w:bookmarkStart w:id="1133" w:name="_Toc385594958"/>
      <w:bookmarkStart w:id="1134" w:name="_Toc449543362"/>
      <w:bookmarkStart w:id="1135" w:name="_Toc464803568"/>
      <w:r w:rsidRPr="002C3786">
        <w:t>Contingency Planning (CP)</w:t>
      </w:r>
      <w:bookmarkEnd w:id="1128"/>
      <w:bookmarkEnd w:id="1129"/>
      <w:bookmarkEnd w:id="1130"/>
      <w:bookmarkEnd w:id="1131"/>
      <w:bookmarkEnd w:id="1132"/>
      <w:bookmarkEnd w:id="1133"/>
      <w:bookmarkEnd w:id="1134"/>
      <w:bookmarkEnd w:id="1135"/>
    </w:p>
    <w:p w14:paraId="06B1897C" w14:textId="77777777" w:rsidR="004868E9" w:rsidRDefault="004868E9" w:rsidP="004868E9">
      <w:pPr>
        <w:pStyle w:val="Heading3"/>
      </w:pPr>
      <w:bookmarkStart w:id="1136" w:name="_Toc449543363"/>
      <w:bookmarkStart w:id="1137" w:name="_Toc464803569"/>
      <w:bookmarkStart w:id="1138" w:name="_Toc149090462"/>
      <w:bookmarkStart w:id="1139" w:name="_Toc383429709"/>
      <w:bookmarkStart w:id="1140" w:name="_Toc383433305"/>
      <w:bookmarkStart w:id="1141" w:name="_Toc383444538"/>
      <w:bookmarkStart w:id="1142" w:name="_Toc385594179"/>
      <w:bookmarkStart w:id="1143" w:name="_Toc385594571"/>
      <w:bookmarkStart w:id="1144" w:name="_Toc385594959"/>
      <w:bookmarkStart w:id="1145" w:name="_Toc388620807"/>
      <w:r w:rsidRPr="002C3786">
        <w:t>CP-1</w:t>
      </w:r>
      <w:r>
        <w:t xml:space="preserve"> </w:t>
      </w:r>
      <w:r w:rsidRPr="002C3786">
        <w:t xml:space="preserve">Contingency Planning Policy and Procedures </w:t>
      </w:r>
      <w:r>
        <w:t>(L) (M)</w:t>
      </w:r>
      <w:bookmarkEnd w:id="1136"/>
      <w:bookmarkEnd w:id="1137"/>
    </w:p>
    <w:p w14:paraId="63F4080D" w14:textId="77777777" w:rsidR="004868E9" w:rsidRDefault="004868E9" w:rsidP="00402988">
      <w:pPr>
        <w:keepNext/>
        <w:widowControl/>
      </w:pPr>
      <w:r>
        <w:t xml:space="preserve">The organization: </w:t>
      </w:r>
    </w:p>
    <w:p w14:paraId="23E5C8CB" w14:textId="77777777" w:rsidR="004868E9" w:rsidRDefault="004868E9" w:rsidP="00914FE7">
      <w:pPr>
        <w:pStyle w:val="GSAListParagraphalpha"/>
        <w:numPr>
          <w:ilvl w:val="0"/>
          <w:numId w:val="206"/>
        </w:numPr>
      </w:pPr>
      <w:r>
        <w:t>Develops, documents, and disseminates to [</w:t>
      </w:r>
      <w:r w:rsidRPr="006D69D9">
        <w:rPr>
          <w:rStyle w:val="GSAItalicEmphasisChar"/>
        </w:rPr>
        <w:t>Assignment: organization-defined personnel or roles</w:t>
      </w:r>
      <w:r>
        <w:t xml:space="preserve">]: </w:t>
      </w:r>
    </w:p>
    <w:p w14:paraId="4154E711" w14:textId="77777777" w:rsidR="004868E9" w:rsidRPr="00402988" w:rsidRDefault="004868E9" w:rsidP="00402988">
      <w:pPr>
        <w:pStyle w:val="GSAListParagraphalpha2"/>
      </w:pPr>
      <w:r w:rsidRPr="00402988">
        <w:t xml:space="preserve">A contingency planning policy that addresses purpose, scope, roles, responsibilities, management commitment, coordination among organizational entities, and compliance; and </w:t>
      </w:r>
    </w:p>
    <w:p w14:paraId="7131506A" w14:textId="77777777" w:rsidR="004868E9" w:rsidRDefault="004868E9" w:rsidP="00402988">
      <w:pPr>
        <w:pStyle w:val="GSAListParagraphalpha2"/>
      </w:pPr>
      <w:r>
        <w:t xml:space="preserve">Procedures to facilitate the implementation of the contingency planning policy and associated contingency planning controls; and </w:t>
      </w:r>
    </w:p>
    <w:p w14:paraId="0BE6D92A" w14:textId="77777777" w:rsidR="004868E9" w:rsidRPr="00302087" w:rsidRDefault="004868E9" w:rsidP="00914FE7">
      <w:pPr>
        <w:pStyle w:val="GSAListParagraphalpha"/>
        <w:numPr>
          <w:ilvl w:val="0"/>
          <w:numId w:val="152"/>
        </w:numPr>
      </w:pPr>
      <w:r w:rsidRPr="00302087">
        <w:t xml:space="preserve">Reviews and updates the current: </w:t>
      </w:r>
    </w:p>
    <w:p w14:paraId="3225CE0A" w14:textId="77777777" w:rsidR="004868E9" w:rsidRDefault="004868E9" w:rsidP="00914FE7">
      <w:pPr>
        <w:pStyle w:val="GSAListParagraphalpha2"/>
        <w:numPr>
          <w:ilvl w:val="1"/>
          <w:numId w:val="152"/>
        </w:numPr>
      </w:pPr>
      <w:r>
        <w:t>Contingency planning policy [</w:t>
      </w:r>
      <w:r w:rsidR="00895AF9">
        <w:rPr>
          <w:rStyle w:val="GSAItalicEmphasisChar"/>
        </w:rPr>
        <w:t>FedRAMP</w:t>
      </w:r>
      <w:r w:rsidRPr="00F22F2A">
        <w:rPr>
          <w:rStyle w:val="GSAItalicEmphasisChar"/>
        </w:rPr>
        <w:t xml:space="preserve"> Assignment: </w:t>
      </w:r>
      <w:r w:rsidRPr="00FA2E70">
        <w:rPr>
          <w:rStyle w:val="GSAItalicEmphasisChar"/>
        </w:rPr>
        <w:t xml:space="preserve">at least </w:t>
      </w:r>
      <w:r>
        <w:rPr>
          <w:rStyle w:val="GSAItalicEmphasisChar"/>
        </w:rPr>
        <w:t>every three (3) years</w:t>
      </w:r>
      <w:r w:rsidRPr="00BA1FCB">
        <w:t>]</w:t>
      </w:r>
      <w:r w:rsidRPr="00D53BC8">
        <w:t>.</w:t>
      </w:r>
      <w:r>
        <w:t xml:space="preserve">; and </w:t>
      </w:r>
    </w:p>
    <w:p w14:paraId="6F5E2ECB" w14:textId="77777777" w:rsidR="004868E9" w:rsidRDefault="004868E9" w:rsidP="00914FE7">
      <w:pPr>
        <w:pStyle w:val="GSAListParagraphalpha2"/>
        <w:numPr>
          <w:ilvl w:val="1"/>
          <w:numId w:val="152"/>
        </w:numPr>
      </w:pPr>
      <w:r>
        <w:t xml:space="preserve"> Contingency planning procedures [</w:t>
      </w:r>
      <w:r w:rsidR="00895AF9">
        <w:rPr>
          <w:rStyle w:val="GSAItalicEmphasisChar"/>
        </w:rPr>
        <w:t>FedRAMP</w:t>
      </w:r>
      <w:r w:rsidRPr="00F22F2A">
        <w:rPr>
          <w:rStyle w:val="GSAItalicEmphasisChar"/>
        </w:rPr>
        <w:t xml:space="preserve"> Assignment: </w:t>
      </w:r>
      <w:r w:rsidRPr="00FA2E70">
        <w:rPr>
          <w:rStyle w:val="GSAItalicEmphasisChar"/>
        </w:rPr>
        <w:t>at least annually</w:t>
      </w:r>
      <w:r w:rsidRPr="00BA1FCB">
        <w:t>]</w:t>
      </w:r>
      <w:r w:rsidRPr="00D53BC8">
        <w:t>.</w:t>
      </w:r>
    </w:p>
    <w:p w14:paraId="0B3627CC" w14:textId="77777777" w:rsidR="004868E9" w:rsidRDefault="004868E9" w:rsidP="004868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2791970E" w14:textId="77777777" w:rsidTr="001C310B">
        <w:trPr>
          <w:cantSplit/>
          <w:trHeight w:val="288"/>
          <w:tblHeader/>
        </w:trPr>
        <w:tc>
          <w:tcPr>
            <w:tcW w:w="811" w:type="pct"/>
            <w:shd w:val="clear" w:color="auto" w:fill="DBE5F1" w:themeFill="accent1" w:themeFillTint="33"/>
            <w:tcMar>
              <w:top w:w="43" w:type="dxa"/>
              <w:bottom w:w="43" w:type="dxa"/>
            </w:tcMar>
          </w:tcPr>
          <w:bookmarkEnd w:id="1138"/>
          <w:bookmarkEnd w:id="1139"/>
          <w:bookmarkEnd w:id="1140"/>
          <w:bookmarkEnd w:id="1141"/>
          <w:bookmarkEnd w:id="1142"/>
          <w:bookmarkEnd w:id="1143"/>
          <w:bookmarkEnd w:id="1144"/>
          <w:bookmarkEnd w:id="1145"/>
          <w:p w14:paraId="37A16EF0" w14:textId="77777777" w:rsidR="004E43BB" w:rsidRPr="002C3786" w:rsidRDefault="00AC437F" w:rsidP="005D52E5">
            <w:pPr>
              <w:pStyle w:val="GSATableHeading"/>
            </w:pPr>
            <w:r w:rsidRPr="00F22F2A">
              <w:t>CP-1</w:t>
            </w:r>
          </w:p>
        </w:tc>
        <w:tc>
          <w:tcPr>
            <w:tcW w:w="4189" w:type="pct"/>
            <w:shd w:val="clear" w:color="auto" w:fill="DBE5F1" w:themeFill="accent1" w:themeFillTint="33"/>
          </w:tcPr>
          <w:p w14:paraId="4729BF02" w14:textId="77777777" w:rsidR="004E43BB" w:rsidRPr="002C3786" w:rsidRDefault="004E43BB" w:rsidP="005D52E5">
            <w:pPr>
              <w:pStyle w:val="GSATableHeading"/>
            </w:pPr>
            <w:r w:rsidRPr="002C3786">
              <w:t>Control Summary Information</w:t>
            </w:r>
          </w:p>
        </w:tc>
      </w:tr>
      <w:tr w:rsidR="004E43BB" w:rsidRPr="002C3786" w14:paraId="5B5B110A" w14:textId="77777777" w:rsidTr="001C310B">
        <w:trPr>
          <w:trHeight w:val="288"/>
        </w:trPr>
        <w:tc>
          <w:tcPr>
            <w:tcW w:w="5000" w:type="pct"/>
            <w:gridSpan w:val="2"/>
            <w:tcMar>
              <w:top w:w="43" w:type="dxa"/>
              <w:bottom w:w="43" w:type="dxa"/>
            </w:tcMar>
          </w:tcPr>
          <w:p w14:paraId="175CBA12" w14:textId="77777777" w:rsidR="004E43BB" w:rsidRPr="002C3786" w:rsidRDefault="004E43BB" w:rsidP="005D52E5">
            <w:pPr>
              <w:pStyle w:val="GSATableText"/>
              <w:keepNext/>
              <w:keepLines/>
            </w:pPr>
            <w:r w:rsidRPr="002C3786">
              <w:t>Responsible Role:</w:t>
            </w:r>
            <w:r>
              <w:t xml:space="preserve"> </w:t>
            </w:r>
          </w:p>
        </w:tc>
      </w:tr>
      <w:tr w:rsidR="004E43BB" w:rsidRPr="00D00D47" w14:paraId="3836637F" w14:textId="77777777" w:rsidTr="001C310B">
        <w:trPr>
          <w:trHeight w:val="288"/>
        </w:trPr>
        <w:tc>
          <w:tcPr>
            <w:tcW w:w="5000" w:type="pct"/>
            <w:gridSpan w:val="2"/>
            <w:tcMar>
              <w:top w:w="43" w:type="dxa"/>
              <w:bottom w:w="43" w:type="dxa"/>
            </w:tcMar>
          </w:tcPr>
          <w:p w14:paraId="4FA997EE" w14:textId="77777777" w:rsidR="004E43BB" w:rsidRPr="00D00D47" w:rsidRDefault="00AC437F" w:rsidP="00562C7A">
            <w:pPr>
              <w:pStyle w:val="GSATableText"/>
            </w:pPr>
            <w:r w:rsidRPr="00F22F2A">
              <w:t>Parameter CP-1(a):</w:t>
            </w:r>
            <w:r>
              <w:t xml:space="preserve"> </w:t>
            </w:r>
          </w:p>
        </w:tc>
      </w:tr>
      <w:tr w:rsidR="004E43BB" w:rsidRPr="00D00D47" w14:paraId="57BB6335" w14:textId="77777777" w:rsidTr="001C310B">
        <w:trPr>
          <w:trHeight w:val="288"/>
        </w:trPr>
        <w:tc>
          <w:tcPr>
            <w:tcW w:w="5000" w:type="pct"/>
            <w:gridSpan w:val="2"/>
            <w:tcMar>
              <w:top w:w="43" w:type="dxa"/>
              <w:bottom w:w="43" w:type="dxa"/>
            </w:tcMar>
          </w:tcPr>
          <w:p w14:paraId="1993D768" w14:textId="77777777" w:rsidR="004E43BB" w:rsidRPr="00D00D47" w:rsidRDefault="006D69D9" w:rsidP="00562C7A">
            <w:pPr>
              <w:pStyle w:val="GSATableText"/>
            </w:pPr>
            <w:r>
              <w:t>Parameter CP-1(b)(1)</w:t>
            </w:r>
            <w:r w:rsidR="00AC437F" w:rsidRPr="00F22F2A">
              <w:t>:</w:t>
            </w:r>
            <w:r w:rsidR="00AC437F">
              <w:t xml:space="preserve"> </w:t>
            </w:r>
          </w:p>
        </w:tc>
      </w:tr>
      <w:tr w:rsidR="006D69D9" w:rsidRPr="00D00D47" w14:paraId="205F343A" w14:textId="77777777" w:rsidTr="001C310B">
        <w:trPr>
          <w:trHeight w:val="288"/>
        </w:trPr>
        <w:tc>
          <w:tcPr>
            <w:tcW w:w="5000" w:type="pct"/>
            <w:gridSpan w:val="2"/>
            <w:tcMar>
              <w:top w:w="43" w:type="dxa"/>
              <w:bottom w:w="43" w:type="dxa"/>
            </w:tcMar>
          </w:tcPr>
          <w:p w14:paraId="4AD9CB75" w14:textId="77777777" w:rsidR="006D69D9" w:rsidRPr="00F22F2A" w:rsidRDefault="006D69D9" w:rsidP="00562C7A">
            <w:pPr>
              <w:pStyle w:val="GSATableText"/>
            </w:pPr>
            <w:r>
              <w:t>Parameter CP-1(b)(2)</w:t>
            </w:r>
            <w:r w:rsidRPr="00F22F2A">
              <w:t>:</w:t>
            </w:r>
            <w:r>
              <w:t xml:space="preserve"> </w:t>
            </w:r>
          </w:p>
        </w:tc>
      </w:tr>
      <w:tr w:rsidR="004E43BB" w:rsidRPr="002C3786" w14:paraId="0B1A017D" w14:textId="77777777" w:rsidTr="001C310B">
        <w:trPr>
          <w:trHeight w:val="288"/>
        </w:trPr>
        <w:tc>
          <w:tcPr>
            <w:tcW w:w="5000" w:type="pct"/>
            <w:gridSpan w:val="2"/>
            <w:tcMar>
              <w:top w:w="43" w:type="dxa"/>
              <w:bottom w:w="43" w:type="dxa"/>
            </w:tcMar>
            <w:vAlign w:val="bottom"/>
          </w:tcPr>
          <w:p w14:paraId="7F635E0C" w14:textId="77777777" w:rsidR="004E43BB" w:rsidRPr="002C3786" w:rsidRDefault="004E43BB" w:rsidP="00DA4990">
            <w:pPr>
              <w:pStyle w:val="GSATableText"/>
            </w:pPr>
            <w:r w:rsidRPr="002C3786">
              <w:t>Implementation Status (check all that apply):</w:t>
            </w:r>
          </w:p>
          <w:p w14:paraId="221BEF6B" w14:textId="77777777" w:rsidR="004E43BB" w:rsidRPr="002C3786" w:rsidRDefault="00CB38BB" w:rsidP="00DA4990">
            <w:pPr>
              <w:pStyle w:val="GSATableText"/>
            </w:pPr>
            <w:sdt>
              <w:sdtPr>
                <w:id w:val="18348354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24BC957E" w14:textId="77777777" w:rsidR="004E43BB" w:rsidRPr="002C3786" w:rsidRDefault="00CB38BB" w:rsidP="00DA4990">
            <w:pPr>
              <w:pStyle w:val="GSATableText"/>
            </w:pPr>
            <w:sdt>
              <w:sdtPr>
                <w:id w:val="-180299362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71BFD065" w14:textId="77777777" w:rsidR="004E43BB" w:rsidRPr="002C3786" w:rsidRDefault="00CB38BB" w:rsidP="00DA4990">
            <w:pPr>
              <w:pStyle w:val="GSATableText"/>
            </w:pPr>
            <w:sdt>
              <w:sdtPr>
                <w:id w:val="-61252041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66AAB9C9" w14:textId="77777777" w:rsidR="004E43BB" w:rsidRPr="002C3786" w:rsidRDefault="00CB38BB" w:rsidP="00DA4990">
            <w:pPr>
              <w:pStyle w:val="GSATableText"/>
            </w:pPr>
            <w:sdt>
              <w:sdtPr>
                <w:id w:val="-81934586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3EA6410A" w14:textId="77777777" w:rsidR="004E43BB" w:rsidRPr="002C3786" w:rsidRDefault="00CB38BB" w:rsidP="00DA4990">
            <w:pPr>
              <w:pStyle w:val="GSATableText"/>
            </w:pPr>
            <w:sdt>
              <w:sdtPr>
                <w:id w:val="-101746610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075C6A46" w14:textId="77777777" w:rsidTr="001C310B">
        <w:trPr>
          <w:trHeight w:val="288"/>
        </w:trPr>
        <w:tc>
          <w:tcPr>
            <w:tcW w:w="5000" w:type="pct"/>
            <w:gridSpan w:val="2"/>
            <w:tcMar>
              <w:top w:w="43" w:type="dxa"/>
              <w:bottom w:w="43" w:type="dxa"/>
            </w:tcMar>
            <w:vAlign w:val="bottom"/>
          </w:tcPr>
          <w:p w14:paraId="7FB7DE9D" w14:textId="77777777" w:rsidR="004E43BB" w:rsidRPr="002C3786" w:rsidRDefault="004E43BB" w:rsidP="00DA4990">
            <w:pPr>
              <w:pStyle w:val="GSATableText"/>
            </w:pPr>
            <w:r w:rsidRPr="002C3786">
              <w:t>Control Origination (check all that apply):</w:t>
            </w:r>
          </w:p>
          <w:p w14:paraId="4BE434CE" w14:textId="77777777" w:rsidR="004E43BB" w:rsidRPr="002C3786" w:rsidRDefault="00CB38BB" w:rsidP="00DA4990">
            <w:pPr>
              <w:pStyle w:val="GSATableText"/>
            </w:pPr>
            <w:sdt>
              <w:sdtPr>
                <w:id w:val="146809119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0CCAA1C6" w14:textId="77777777" w:rsidR="004E43BB" w:rsidRPr="002C3786" w:rsidRDefault="00CB38BB" w:rsidP="00DA4990">
            <w:pPr>
              <w:pStyle w:val="GSATableText"/>
            </w:pPr>
            <w:sdt>
              <w:sdtPr>
                <w:id w:val="206768162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54ACE1B9" w14:textId="77777777" w:rsidR="004E43BB" w:rsidRPr="002C3786" w:rsidRDefault="00CB38BB" w:rsidP="00DA4990">
            <w:pPr>
              <w:pStyle w:val="GSATableText"/>
            </w:pPr>
            <w:sdt>
              <w:sdtPr>
                <w:id w:val="-7649891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tc>
      </w:tr>
    </w:tbl>
    <w:p w14:paraId="7F65C0C3"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D69D9" w:rsidRPr="002C3786" w14:paraId="25BDD2E1" w14:textId="77777777" w:rsidTr="001C310B">
        <w:trPr>
          <w:cantSplit/>
          <w:trHeight w:val="288"/>
          <w:tblHeader/>
        </w:trPr>
        <w:tc>
          <w:tcPr>
            <w:tcW w:w="5000" w:type="pct"/>
            <w:gridSpan w:val="2"/>
            <w:shd w:val="clear" w:color="auto" w:fill="DBE5F1" w:themeFill="accent1" w:themeFillTint="33"/>
            <w:vAlign w:val="center"/>
          </w:tcPr>
          <w:p w14:paraId="7DA10806" w14:textId="77777777" w:rsidR="006D69D9" w:rsidRPr="002C3786" w:rsidRDefault="006D69D9" w:rsidP="005D52E5">
            <w:pPr>
              <w:pStyle w:val="GSATableHeading"/>
            </w:pPr>
            <w:r w:rsidRPr="00F22F2A">
              <w:t>CP-1</w:t>
            </w:r>
            <w:r>
              <w:t xml:space="preserve"> </w:t>
            </w:r>
            <w:r w:rsidRPr="002C3786">
              <w:t>What is the solution and how is it implemented?</w:t>
            </w:r>
          </w:p>
        </w:tc>
      </w:tr>
      <w:tr w:rsidR="006D69D9" w:rsidRPr="0036708B" w14:paraId="430E09B9" w14:textId="77777777" w:rsidTr="001C310B">
        <w:trPr>
          <w:trHeight w:val="288"/>
        </w:trPr>
        <w:tc>
          <w:tcPr>
            <w:tcW w:w="484" w:type="pct"/>
            <w:tcBorders>
              <w:right w:val="nil"/>
            </w:tcBorders>
            <w:shd w:val="clear" w:color="auto" w:fill="DBE5F1" w:themeFill="accent1" w:themeFillTint="33"/>
          </w:tcPr>
          <w:p w14:paraId="7E4FCF96" w14:textId="77777777" w:rsidR="006D69D9" w:rsidRPr="002C3786" w:rsidRDefault="006D69D9" w:rsidP="005D52E5">
            <w:pPr>
              <w:pStyle w:val="GSATableHeading"/>
            </w:pPr>
            <w:r w:rsidRPr="002C3786">
              <w:t>Part a</w:t>
            </w:r>
          </w:p>
        </w:tc>
        <w:tc>
          <w:tcPr>
            <w:tcW w:w="4516" w:type="pct"/>
            <w:tcMar>
              <w:top w:w="43" w:type="dxa"/>
              <w:bottom w:w="43" w:type="dxa"/>
            </w:tcMar>
          </w:tcPr>
          <w:p w14:paraId="56DBA321" w14:textId="77777777" w:rsidR="006D69D9" w:rsidRPr="0036708B" w:rsidRDefault="006D69D9" w:rsidP="005D52E5">
            <w:pPr>
              <w:pStyle w:val="GSATableText"/>
              <w:keepNext/>
              <w:keepLines/>
            </w:pPr>
          </w:p>
        </w:tc>
      </w:tr>
      <w:tr w:rsidR="006D69D9" w:rsidRPr="0036708B" w14:paraId="0BD1BC66" w14:textId="77777777" w:rsidTr="001C310B">
        <w:trPr>
          <w:trHeight w:val="288"/>
        </w:trPr>
        <w:tc>
          <w:tcPr>
            <w:tcW w:w="484" w:type="pct"/>
            <w:tcBorders>
              <w:right w:val="nil"/>
            </w:tcBorders>
            <w:shd w:val="clear" w:color="auto" w:fill="DBE5F1" w:themeFill="accent1" w:themeFillTint="33"/>
          </w:tcPr>
          <w:p w14:paraId="0C97C4CB" w14:textId="77777777" w:rsidR="006D69D9" w:rsidRPr="002C3786" w:rsidRDefault="006D69D9" w:rsidP="00E03A24">
            <w:pPr>
              <w:pStyle w:val="GSATableHeading"/>
            </w:pPr>
            <w:r w:rsidRPr="002C3786">
              <w:t>Part b</w:t>
            </w:r>
          </w:p>
        </w:tc>
        <w:tc>
          <w:tcPr>
            <w:tcW w:w="4516" w:type="pct"/>
            <w:tcMar>
              <w:top w:w="43" w:type="dxa"/>
              <w:bottom w:w="43" w:type="dxa"/>
            </w:tcMar>
          </w:tcPr>
          <w:p w14:paraId="35655745" w14:textId="77777777" w:rsidR="006D69D9" w:rsidRPr="0036708B" w:rsidRDefault="006D69D9" w:rsidP="00DA4990">
            <w:pPr>
              <w:pStyle w:val="GSATableText"/>
            </w:pPr>
          </w:p>
        </w:tc>
      </w:tr>
    </w:tbl>
    <w:p w14:paraId="08354FBA" w14:textId="77777777" w:rsidR="00A46FD0" w:rsidRPr="002C3786" w:rsidRDefault="00A46FD0" w:rsidP="00DA4990"/>
    <w:p w14:paraId="00404EAB" w14:textId="77777777" w:rsidR="000D1972" w:rsidRDefault="006D69D9" w:rsidP="005972CC">
      <w:pPr>
        <w:pStyle w:val="Heading3"/>
      </w:pPr>
      <w:bookmarkStart w:id="1146" w:name="_Toc149090463"/>
      <w:bookmarkStart w:id="1147" w:name="_Toc383429710"/>
      <w:bookmarkStart w:id="1148" w:name="_Toc383433306"/>
      <w:bookmarkStart w:id="1149" w:name="_Toc383444539"/>
      <w:bookmarkStart w:id="1150" w:name="_Toc385594180"/>
      <w:bookmarkStart w:id="1151" w:name="_Toc385594572"/>
      <w:bookmarkStart w:id="1152" w:name="_Toc385594960"/>
      <w:bookmarkStart w:id="1153" w:name="_Toc388620808"/>
      <w:bookmarkStart w:id="1154" w:name="_Toc449543365"/>
      <w:bookmarkStart w:id="1155" w:name="_Toc464803570"/>
      <w:r w:rsidRPr="002C3786">
        <w:t>CP-2</w:t>
      </w:r>
      <w:r>
        <w:t xml:space="preserve"> </w:t>
      </w:r>
      <w:r w:rsidR="00955E35" w:rsidRPr="002C3786">
        <w:t>Contingency Plan</w:t>
      </w:r>
      <w:bookmarkEnd w:id="1146"/>
      <w:bookmarkEnd w:id="1147"/>
      <w:bookmarkEnd w:id="1148"/>
      <w:bookmarkEnd w:id="1149"/>
      <w:bookmarkEnd w:id="1150"/>
      <w:bookmarkEnd w:id="1151"/>
      <w:bookmarkEnd w:id="1152"/>
      <w:bookmarkEnd w:id="1153"/>
      <w:r w:rsidR="004868E9">
        <w:t xml:space="preserve"> (L) (M) (H)</w:t>
      </w:r>
      <w:bookmarkEnd w:id="1154"/>
      <w:bookmarkEnd w:id="1155"/>
    </w:p>
    <w:p w14:paraId="3E169D29" w14:textId="77777777" w:rsidR="00955E35" w:rsidRPr="002C3786" w:rsidRDefault="00AE3199" w:rsidP="00402988">
      <w:pPr>
        <w:keepNext/>
        <w:widowControl/>
      </w:pPr>
      <w:r w:rsidRPr="00AE3199">
        <w:t xml:space="preserve">The organization: </w:t>
      </w:r>
    </w:p>
    <w:p w14:paraId="0497F9BA" w14:textId="77777777" w:rsidR="000D1972" w:rsidRDefault="00AE3199" w:rsidP="00DA4990">
      <w:pPr>
        <w:pStyle w:val="GSAListParagraphalpha"/>
        <w:numPr>
          <w:ilvl w:val="0"/>
          <w:numId w:val="12"/>
        </w:numPr>
      </w:pPr>
      <w:r w:rsidRPr="00AE3199">
        <w:t xml:space="preserve">Develops a contingency plan for the information system that: </w:t>
      </w:r>
    </w:p>
    <w:p w14:paraId="55540F8A" w14:textId="77777777" w:rsidR="000D1972" w:rsidRDefault="00AE3199" w:rsidP="00914FE7">
      <w:pPr>
        <w:pStyle w:val="GSAListParagraphalpha2"/>
        <w:numPr>
          <w:ilvl w:val="1"/>
          <w:numId w:val="152"/>
        </w:numPr>
      </w:pPr>
      <w:r w:rsidRPr="00AE3199">
        <w:t xml:space="preserve">Identifies essential missions and business functions and associated contingency requirements; </w:t>
      </w:r>
    </w:p>
    <w:p w14:paraId="14E4F91A" w14:textId="77777777" w:rsidR="000D1972" w:rsidRDefault="00AE3199" w:rsidP="00914FE7">
      <w:pPr>
        <w:pStyle w:val="GSAListParagraphalpha2"/>
        <w:numPr>
          <w:ilvl w:val="1"/>
          <w:numId w:val="152"/>
        </w:numPr>
      </w:pPr>
      <w:r w:rsidRPr="00AE3199">
        <w:t xml:space="preserve">Provides recovery objectives, restoration priorities, and metrics; </w:t>
      </w:r>
    </w:p>
    <w:p w14:paraId="2F35175D" w14:textId="77777777" w:rsidR="000D1972" w:rsidRDefault="00AE3199" w:rsidP="00914FE7">
      <w:pPr>
        <w:pStyle w:val="GSAListParagraphalpha2"/>
        <w:numPr>
          <w:ilvl w:val="1"/>
          <w:numId w:val="152"/>
        </w:numPr>
      </w:pPr>
      <w:r w:rsidRPr="00AE3199">
        <w:t xml:space="preserve">Addresses contingency roles, responsibilities, assigned individuals with contact information; </w:t>
      </w:r>
    </w:p>
    <w:p w14:paraId="22CE181D" w14:textId="77777777" w:rsidR="000D1972" w:rsidRDefault="00AE3199" w:rsidP="00914FE7">
      <w:pPr>
        <w:pStyle w:val="GSAListParagraphalpha2"/>
        <w:numPr>
          <w:ilvl w:val="1"/>
          <w:numId w:val="152"/>
        </w:numPr>
      </w:pPr>
      <w:r w:rsidRPr="00AE3199">
        <w:t xml:space="preserve">Addresses maintaining essential missions and business functions despite an information system disruption, compromise, or failure; </w:t>
      </w:r>
    </w:p>
    <w:p w14:paraId="577FD565" w14:textId="77777777" w:rsidR="000D1972" w:rsidRDefault="00AE3199" w:rsidP="00914FE7">
      <w:pPr>
        <w:pStyle w:val="GSAListParagraphalpha2"/>
        <w:numPr>
          <w:ilvl w:val="1"/>
          <w:numId w:val="152"/>
        </w:numPr>
      </w:pPr>
      <w:r w:rsidRPr="00AE3199">
        <w:t xml:space="preserve">Addresses eventual, full information system restoration without deterioration of the security safeguards originally planned and implemented; and </w:t>
      </w:r>
    </w:p>
    <w:p w14:paraId="5E2A5AC2" w14:textId="77777777" w:rsidR="000D1972" w:rsidRDefault="00AE3199" w:rsidP="00914FE7">
      <w:pPr>
        <w:pStyle w:val="GSAListParagraphalpha2"/>
        <w:numPr>
          <w:ilvl w:val="1"/>
          <w:numId w:val="152"/>
        </w:numPr>
      </w:pPr>
      <w:r w:rsidRPr="00AE3199">
        <w:t>Is reviewed and approved by [</w:t>
      </w:r>
      <w:r w:rsidRPr="00D62A31">
        <w:rPr>
          <w:rStyle w:val="GSAItalicEmphasisChar"/>
        </w:rPr>
        <w:t>Assignment: organization-defined personnel or roles</w:t>
      </w:r>
      <w:r w:rsidRPr="00AE3199">
        <w:t xml:space="preserve">]; </w:t>
      </w:r>
    </w:p>
    <w:p w14:paraId="19E8A0DE" w14:textId="77777777" w:rsidR="000D1972" w:rsidRPr="00302087" w:rsidRDefault="00AE3199" w:rsidP="00914FE7">
      <w:pPr>
        <w:pStyle w:val="GSAListParagraphalpha"/>
        <w:numPr>
          <w:ilvl w:val="0"/>
          <w:numId w:val="152"/>
        </w:numPr>
      </w:pPr>
      <w:r w:rsidRPr="00302087">
        <w:t xml:space="preserve">Distributes copies of the contingency plan to </w:t>
      </w:r>
      <w:r w:rsidR="009C046B" w:rsidRPr="00302087">
        <w:t>[</w:t>
      </w:r>
      <w:r w:rsidRPr="00302087">
        <w:rPr>
          <w:rStyle w:val="GSAItalicEmphasisChar"/>
        </w:rPr>
        <w:t>Assignment: organization-defined key contingency personnel (identified by name and/or by role) and organizational elements</w:t>
      </w:r>
      <w:r w:rsidR="009C046B" w:rsidRPr="00302087">
        <w:t>]</w:t>
      </w:r>
      <w:r w:rsidRPr="00302087">
        <w:t xml:space="preserve">; </w:t>
      </w:r>
    </w:p>
    <w:p w14:paraId="0C7016B4" w14:textId="77777777" w:rsidR="000D1972" w:rsidRPr="00302087" w:rsidRDefault="00981DB4" w:rsidP="00914FE7">
      <w:pPr>
        <w:pStyle w:val="GSAListParagraphalpha"/>
        <w:numPr>
          <w:ilvl w:val="0"/>
          <w:numId w:val="152"/>
        </w:numPr>
      </w:pPr>
      <w:r w:rsidRPr="00302087">
        <w:t>Coordinates contingency planning activities with incident handling activities;</w:t>
      </w:r>
    </w:p>
    <w:p w14:paraId="4323B7C1" w14:textId="77777777" w:rsidR="000D1972" w:rsidRPr="00302087" w:rsidRDefault="00981DB4" w:rsidP="00914FE7">
      <w:pPr>
        <w:pStyle w:val="GSAListParagraphalpha"/>
        <w:numPr>
          <w:ilvl w:val="0"/>
          <w:numId w:val="152"/>
        </w:numPr>
      </w:pPr>
      <w:r w:rsidRPr="00302087">
        <w:t>Reviews the contingency plan for the information system [</w:t>
      </w:r>
      <w:r w:rsidR="00895AF9">
        <w:rPr>
          <w:rStyle w:val="GSAItalicEmphasisChar"/>
        </w:rPr>
        <w:t>FedRAMP</w:t>
      </w:r>
      <w:r w:rsidR="0010717C" w:rsidRPr="00302087">
        <w:rPr>
          <w:rStyle w:val="GSAItalicEmphasisChar"/>
        </w:rPr>
        <w:t xml:space="preserve"> Assignment</w:t>
      </w:r>
      <w:r w:rsidRPr="00302087">
        <w:rPr>
          <w:rStyle w:val="GSAItalicEmphasisChar"/>
        </w:rPr>
        <w:t>: at least annually</w:t>
      </w:r>
      <w:r w:rsidRPr="00302087">
        <w:t>];</w:t>
      </w:r>
    </w:p>
    <w:p w14:paraId="4C4D4213" w14:textId="77777777" w:rsidR="000D1972" w:rsidRPr="00302087" w:rsidRDefault="00981DB4" w:rsidP="00914FE7">
      <w:pPr>
        <w:pStyle w:val="GSAListParagraphalpha"/>
        <w:numPr>
          <w:ilvl w:val="0"/>
          <w:numId w:val="152"/>
        </w:numPr>
      </w:pPr>
      <w:r w:rsidRPr="00302087">
        <w:t>Updates the contingency plan to address changes to the organization, information system, or environment of operation and problems encountered during contingency plan implementation, execution, or testing;</w:t>
      </w:r>
    </w:p>
    <w:p w14:paraId="4AECC05F" w14:textId="77777777" w:rsidR="000D1972" w:rsidRPr="00302087" w:rsidRDefault="00981DB4" w:rsidP="00914FE7">
      <w:pPr>
        <w:pStyle w:val="GSAListParagraphalpha"/>
        <w:numPr>
          <w:ilvl w:val="0"/>
          <w:numId w:val="152"/>
        </w:numPr>
      </w:pPr>
      <w:r w:rsidRPr="00302087">
        <w:t xml:space="preserve">Communicates contingency plan changes to </w:t>
      </w:r>
      <w:r w:rsidR="009C046B" w:rsidRPr="00302087">
        <w:t>[</w:t>
      </w:r>
      <w:r w:rsidR="00AE3199" w:rsidRPr="00302087">
        <w:rPr>
          <w:rStyle w:val="GSAItalicEmphasisChar"/>
        </w:rPr>
        <w:t>Assignment: organization-defined key contingency personnel (identified by name and/or by role) and organizational elements</w:t>
      </w:r>
      <w:r w:rsidR="009C046B" w:rsidRPr="00302087">
        <w:t>]</w:t>
      </w:r>
      <w:r w:rsidRPr="00302087">
        <w:t>; and</w:t>
      </w:r>
    </w:p>
    <w:p w14:paraId="779CE4CF" w14:textId="77777777" w:rsidR="000D1972" w:rsidRPr="00302087" w:rsidRDefault="00981DB4" w:rsidP="00914FE7">
      <w:pPr>
        <w:pStyle w:val="GSAListParagraphalpha"/>
        <w:numPr>
          <w:ilvl w:val="0"/>
          <w:numId w:val="152"/>
        </w:numPr>
      </w:pPr>
      <w:r w:rsidRPr="00302087">
        <w:t>Protects the contingency plan from unauthorized disclosure and modification.</w:t>
      </w:r>
    </w:p>
    <w:p w14:paraId="5902D368" w14:textId="77777777" w:rsidR="00FA636F" w:rsidRDefault="009C046B" w:rsidP="00DA4990">
      <w:pPr>
        <w:pStyle w:val="GSAGuidance"/>
        <w:rPr>
          <w:rStyle w:val="GSAGuidanceBoldChar"/>
        </w:rPr>
      </w:pPr>
      <w:r w:rsidRPr="00A219BF">
        <w:rPr>
          <w:rStyle w:val="GSAGuidanceBoldChar"/>
        </w:rPr>
        <w:t xml:space="preserve">CP-2 </w:t>
      </w:r>
      <w:r w:rsidR="00C17DC3" w:rsidRPr="00C17DC3">
        <w:rPr>
          <w:rStyle w:val="GSAGuidanceBoldChar"/>
        </w:rPr>
        <w:t xml:space="preserve">Additional </w:t>
      </w:r>
      <w:r w:rsidR="00895AF9">
        <w:rPr>
          <w:rStyle w:val="GSAGuidanceBoldChar"/>
        </w:rPr>
        <w:t>FedRAMP</w:t>
      </w:r>
      <w:r w:rsidR="00C17DC3" w:rsidRPr="00C17DC3">
        <w:rPr>
          <w:rStyle w:val="GSAGuidanceBoldChar"/>
        </w:rPr>
        <w:t xml:space="preserve"> Requirements and Guidance:</w:t>
      </w:r>
    </w:p>
    <w:p w14:paraId="5C752082" w14:textId="77777777" w:rsidR="009C046B" w:rsidRPr="00A219BF" w:rsidRDefault="009C046B" w:rsidP="00DA4990">
      <w:pPr>
        <w:pStyle w:val="GSAGuidance"/>
      </w:pPr>
      <w:r w:rsidRPr="00A219BF">
        <w:rPr>
          <w:rStyle w:val="GSAGuidanceBoldChar"/>
        </w:rPr>
        <w:t>Requirement</w:t>
      </w:r>
      <w:r w:rsidRPr="00A219BF">
        <w:t xml:space="preserve">: For JAB authorizations the </w:t>
      </w:r>
      <w:r w:rsidR="007741B3" w:rsidRPr="00A219BF">
        <w:t>contingency</w:t>
      </w:r>
      <w:r w:rsidRPr="00A219BF">
        <w:t xml:space="preserve"> lists include designated </w:t>
      </w:r>
      <w:r w:rsidR="00895AF9">
        <w:t>FedRAMP</w:t>
      </w:r>
      <w:r w:rsidRPr="00A219BF">
        <w:t xml:space="preserve"> personnel.</w:t>
      </w:r>
    </w:p>
    <w:p w14:paraId="146D125E" w14:textId="77777777" w:rsidR="00DB753E" w:rsidRDefault="00DB753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2E54CC37" w14:textId="77777777" w:rsidTr="001C310B">
        <w:trPr>
          <w:cantSplit/>
          <w:trHeight w:val="288"/>
          <w:tblHeader/>
        </w:trPr>
        <w:tc>
          <w:tcPr>
            <w:tcW w:w="811" w:type="pct"/>
            <w:shd w:val="clear" w:color="auto" w:fill="DBE5F1" w:themeFill="accent1" w:themeFillTint="33"/>
            <w:tcMar>
              <w:top w:w="43" w:type="dxa"/>
              <w:bottom w:w="43" w:type="dxa"/>
            </w:tcMar>
          </w:tcPr>
          <w:p w14:paraId="37664C48" w14:textId="77777777" w:rsidR="004E43BB" w:rsidRPr="002C3786" w:rsidRDefault="006D69D9" w:rsidP="005D52E5">
            <w:pPr>
              <w:pStyle w:val="GSATableHeading"/>
            </w:pPr>
            <w:r w:rsidRPr="006A2296">
              <w:t>CP-2</w:t>
            </w:r>
          </w:p>
        </w:tc>
        <w:tc>
          <w:tcPr>
            <w:tcW w:w="4189" w:type="pct"/>
            <w:shd w:val="clear" w:color="auto" w:fill="DBE5F1" w:themeFill="accent1" w:themeFillTint="33"/>
          </w:tcPr>
          <w:p w14:paraId="6A893F78" w14:textId="77777777" w:rsidR="004E43BB" w:rsidRPr="002C3786" w:rsidRDefault="004E43BB" w:rsidP="005D52E5">
            <w:pPr>
              <w:pStyle w:val="GSATableHeading"/>
            </w:pPr>
            <w:r w:rsidRPr="002C3786">
              <w:t>Control Summary Information</w:t>
            </w:r>
          </w:p>
        </w:tc>
      </w:tr>
      <w:tr w:rsidR="004E43BB" w:rsidRPr="002C3786" w14:paraId="40F18229" w14:textId="77777777" w:rsidTr="001C310B">
        <w:trPr>
          <w:trHeight w:val="288"/>
        </w:trPr>
        <w:tc>
          <w:tcPr>
            <w:tcW w:w="5000" w:type="pct"/>
            <w:gridSpan w:val="2"/>
            <w:tcMar>
              <w:top w:w="43" w:type="dxa"/>
              <w:bottom w:w="43" w:type="dxa"/>
            </w:tcMar>
          </w:tcPr>
          <w:p w14:paraId="062B29DC" w14:textId="77777777" w:rsidR="004E43BB" w:rsidRPr="002C3786" w:rsidRDefault="004E43BB" w:rsidP="005D52E5">
            <w:pPr>
              <w:pStyle w:val="GSATableText"/>
              <w:keepNext/>
              <w:keepLines/>
            </w:pPr>
            <w:r w:rsidRPr="002C3786">
              <w:t>Responsible Role:</w:t>
            </w:r>
            <w:r>
              <w:t xml:space="preserve"> </w:t>
            </w:r>
          </w:p>
        </w:tc>
      </w:tr>
      <w:tr w:rsidR="004E43BB" w:rsidRPr="00D00D47" w14:paraId="0CF1A3BD" w14:textId="77777777" w:rsidTr="001C310B">
        <w:trPr>
          <w:trHeight w:val="288"/>
        </w:trPr>
        <w:tc>
          <w:tcPr>
            <w:tcW w:w="5000" w:type="pct"/>
            <w:gridSpan w:val="2"/>
            <w:tcMar>
              <w:top w:w="43" w:type="dxa"/>
              <w:bottom w:w="43" w:type="dxa"/>
            </w:tcMar>
          </w:tcPr>
          <w:p w14:paraId="0C1B434D" w14:textId="77777777" w:rsidR="004E43BB" w:rsidRPr="00D00D47" w:rsidRDefault="00627FC8" w:rsidP="00562C7A">
            <w:pPr>
              <w:pStyle w:val="GSATableText"/>
            </w:pPr>
            <w:r>
              <w:t>Parameter CP-2(a)</w:t>
            </w:r>
            <w:r w:rsidR="006D69D9" w:rsidRPr="006A2296">
              <w:t>(6)</w:t>
            </w:r>
            <w:r w:rsidR="006D69D9">
              <w:t xml:space="preserve">: </w:t>
            </w:r>
          </w:p>
        </w:tc>
      </w:tr>
      <w:tr w:rsidR="006D69D9" w:rsidRPr="00D00D47" w14:paraId="3B0463DD" w14:textId="77777777" w:rsidTr="001C310B">
        <w:trPr>
          <w:trHeight w:val="288"/>
        </w:trPr>
        <w:tc>
          <w:tcPr>
            <w:tcW w:w="5000" w:type="pct"/>
            <w:gridSpan w:val="2"/>
            <w:tcMar>
              <w:top w:w="43" w:type="dxa"/>
              <w:bottom w:w="43" w:type="dxa"/>
            </w:tcMar>
          </w:tcPr>
          <w:p w14:paraId="2D233711" w14:textId="77777777" w:rsidR="006D69D9" w:rsidRPr="00D00D47" w:rsidRDefault="006D69D9" w:rsidP="00562C7A">
            <w:pPr>
              <w:pStyle w:val="GSATableText"/>
            </w:pPr>
            <w:r w:rsidRPr="006A2296">
              <w:t>Parameter CP-2(b):</w:t>
            </w:r>
            <w:r>
              <w:t xml:space="preserve"> </w:t>
            </w:r>
          </w:p>
        </w:tc>
      </w:tr>
      <w:tr w:rsidR="006D69D9" w:rsidRPr="00D00D47" w14:paraId="3C5464DC" w14:textId="77777777" w:rsidTr="001C310B">
        <w:trPr>
          <w:trHeight w:val="288"/>
        </w:trPr>
        <w:tc>
          <w:tcPr>
            <w:tcW w:w="5000" w:type="pct"/>
            <w:gridSpan w:val="2"/>
            <w:tcMar>
              <w:top w:w="43" w:type="dxa"/>
              <w:bottom w:w="43" w:type="dxa"/>
            </w:tcMar>
          </w:tcPr>
          <w:p w14:paraId="3277E336" w14:textId="77777777" w:rsidR="006D69D9" w:rsidRPr="00D00D47" w:rsidRDefault="006D69D9" w:rsidP="00562C7A">
            <w:pPr>
              <w:pStyle w:val="GSATableText"/>
            </w:pPr>
            <w:r w:rsidRPr="006A2296">
              <w:t>Parameter CP-2(d):</w:t>
            </w:r>
            <w:r>
              <w:t xml:space="preserve"> </w:t>
            </w:r>
          </w:p>
        </w:tc>
      </w:tr>
      <w:tr w:rsidR="004E43BB" w:rsidRPr="00D00D47" w14:paraId="105016FD" w14:textId="77777777" w:rsidTr="001C310B">
        <w:trPr>
          <w:trHeight w:val="288"/>
        </w:trPr>
        <w:tc>
          <w:tcPr>
            <w:tcW w:w="5000" w:type="pct"/>
            <w:gridSpan w:val="2"/>
            <w:tcMar>
              <w:top w:w="43" w:type="dxa"/>
              <w:bottom w:w="43" w:type="dxa"/>
            </w:tcMar>
          </w:tcPr>
          <w:p w14:paraId="0CAE2863" w14:textId="77777777" w:rsidR="004E43BB" w:rsidRPr="00D00D47" w:rsidRDefault="006D69D9" w:rsidP="00562C7A">
            <w:pPr>
              <w:pStyle w:val="GSATableText"/>
            </w:pPr>
            <w:r w:rsidRPr="006A2296">
              <w:t>Parameter CP-2(f):</w:t>
            </w:r>
            <w:r>
              <w:t xml:space="preserve"> </w:t>
            </w:r>
          </w:p>
        </w:tc>
      </w:tr>
      <w:tr w:rsidR="004E43BB" w:rsidRPr="002C3786" w14:paraId="708C4E5A" w14:textId="77777777" w:rsidTr="001C310B">
        <w:trPr>
          <w:trHeight w:val="288"/>
        </w:trPr>
        <w:tc>
          <w:tcPr>
            <w:tcW w:w="5000" w:type="pct"/>
            <w:gridSpan w:val="2"/>
            <w:tcMar>
              <w:top w:w="43" w:type="dxa"/>
              <w:bottom w:w="43" w:type="dxa"/>
            </w:tcMar>
            <w:vAlign w:val="bottom"/>
          </w:tcPr>
          <w:p w14:paraId="6B8EA426" w14:textId="77777777" w:rsidR="004E43BB" w:rsidRPr="002C3786" w:rsidRDefault="004E43BB" w:rsidP="00DA4990">
            <w:pPr>
              <w:pStyle w:val="GSATableText"/>
            </w:pPr>
            <w:r w:rsidRPr="002C3786">
              <w:t>Implementation Status (check all that apply):</w:t>
            </w:r>
          </w:p>
          <w:p w14:paraId="5A3C4781" w14:textId="77777777" w:rsidR="004E43BB" w:rsidRPr="002C3786" w:rsidRDefault="00CB38BB" w:rsidP="00DA4990">
            <w:pPr>
              <w:pStyle w:val="GSATableText"/>
            </w:pPr>
            <w:sdt>
              <w:sdtPr>
                <w:id w:val="-189958430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559009E3" w14:textId="77777777" w:rsidR="004E43BB" w:rsidRPr="002C3786" w:rsidRDefault="00CB38BB" w:rsidP="00DA4990">
            <w:pPr>
              <w:pStyle w:val="GSATableText"/>
            </w:pPr>
            <w:sdt>
              <w:sdtPr>
                <w:id w:val="182985953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11D82422" w14:textId="77777777" w:rsidR="004E43BB" w:rsidRPr="002C3786" w:rsidRDefault="00CB38BB" w:rsidP="00DA4990">
            <w:pPr>
              <w:pStyle w:val="GSATableText"/>
            </w:pPr>
            <w:sdt>
              <w:sdtPr>
                <w:id w:val="-173901525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2BEED796" w14:textId="77777777" w:rsidR="004E43BB" w:rsidRPr="002C3786" w:rsidRDefault="00CB38BB" w:rsidP="00DA4990">
            <w:pPr>
              <w:pStyle w:val="GSATableText"/>
            </w:pPr>
            <w:sdt>
              <w:sdtPr>
                <w:id w:val="69127552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04D167EB" w14:textId="77777777" w:rsidR="004E43BB" w:rsidRPr="002C3786" w:rsidRDefault="00CB38BB" w:rsidP="00DA4990">
            <w:pPr>
              <w:pStyle w:val="GSATableText"/>
            </w:pPr>
            <w:sdt>
              <w:sdtPr>
                <w:id w:val="-204219613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6DF391EF" w14:textId="77777777" w:rsidTr="001C310B">
        <w:trPr>
          <w:trHeight w:val="288"/>
        </w:trPr>
        <w:tc>
          <w:tcPr>
            <w:tcW w:w="5000" w:type="pct"/>
            <w:gridSpan w:val="2"/>
            <w:tcMar>
              <w:top w:w="43" w:type="dxa"/>
              <w:bottom w:w="43" w:type="dxa"/>
            </w:tcMar>
            <w:vAlign w:val="bottom"/>
          </w:tcPr>
          <w:p w14:paraId="51A6C470" w14:textId="77777777" w:rsidR="004E43BB" w:rsidRPr="002C3786" w:rsidRDefault="004E43BB" w:rsidP="00DA4990">
            <w:pPr>
              <w:pStyle w:val="GSATableText"/>
            </w:pPr>
            <w:r w:rsidRPr="002C3786">
              <w:t>Control Origination (check all that apply):</w:t>
            </w:r>
          </w:p>
          <w:p w14:paraId="05CACC57" w14:textId="77777777" w:rsidR="004E43BB" w:rsidRPr="002C3786" w:rsidRDefault="00CB38BB" w:rsidP="00DA4990">
            <w:pPr>
              <w:pStyle w:val="GSATableText"/>
            </w:pPr>
            <w:sdt>
              <w:sdtPr>
                <w:id w:val="186439728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500DDC4D" w14:textId="77777777" w:rsidR="004E43BB" w:rsidRPr="002C3786" w:rsidRDefault="00CB38BB" w:rsidP="00DA4990">
            <w:pPr>
              <w:pStyle w:val="GSATableText"/>
            </w:pPr>
            <w:sdt>
              <w:sdtPr>
                <w:id w:val="-168226975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3EC966BD" w14:textId="77777777" w:rsidR="004E43BB" w:rsidRPr="002C3786" w:rsidRDefault="00CB38BB" w:rsidP="00DA4990">
            <w:pPr>
              <w:pStyle w:val="GSATableText"/>
            </w:pPr>
            <w:sdt>
              <w:sdtPr>
                <w:id w:val="136479279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4F7748A9" w14:textId="77777777" w:rsidR="004E43BB" w:rsidRPr="002C3786" w:rsidRDefault="00CB38BB" w:rsidP="00DA4990">
            <w:pPr>
              <w:pStyle w:val="GSATableText"/>
            </w:pPr>
            <w:sdt>
              <w:sdtPr>
                <w:id w:val="210491824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2E2B59BB" w14:textId="77777777" w:rsidR="004E43BB" w:rsidRPr="002C3786" w:rsidRDefault="00CB38BB" w:rsidP="00DA4990">
            <w:pPr>
              <w:pStyle w:val="GSATableText"/>
            </w:pPr>
            <w:sdt>
              <w:sdtPr>
                <w:id w:val="-15078240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501E28B5" w14:textId="77777777" w:rsidR="004E43BB" w:rsidRPr="002C3786" w:rsidRDefault="00CB38BB" w:rsidP="00DA4990">
            <w:pPr>
              <w:pStyle w:val="GSATableText"/>
            </w:pPr>
            <w:sdt>
              <w:sdtPr>
                <w:id w:val="-65606820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300C966D" w14:textId="4C926D67" w:rsidR="004E43BB" w:rsidRPr="002C3786" w:rsidRDefault="00CB38BB" w:rsidP="00DA4990">
            <w:pPr>
              <w:pStyle w:val="GSATableText"/>
            </w:pPr>
            <w:sdt>
              <w:sdtPr>
                <w:id w:val="-24464128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337148821"/>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861806993"/>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343282D3"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74DA8" w:rsidRPr="002C3786" w14:paraId="545B043E" w14:textId="77777777" w:rsidTr="001C310B">
        <w:trPr>
          <w:cantSplit/>
          <w:trHeight w:val="288"/>
          <w:tblHeader/>
        </w:trPr>
        <w:tc>
          <w:tcPr>
            <w:tcW w:w="5000" w:type="pct"/>
            <w:gridSpan w:val="2"/>
            <w:shd w:val="clear" w:color="auto" w:fill="DBE5F1" w:themeFill="accent1" w:themeFillTint="33"/>
            <w:vAlign w:val="center"/>
          </w:tcPr>
          <w:p w14:paraId="10D19C04" w14:textId="77777777" w:rsidR="00F74DA8" w:rsidRPr="002C3786" w:rsidRDefault="00F74DA8" w:rsidP="005D52E5">
            <w:pPr>
              <w:pStyle w:val="GSATableHeading"/>
            </w:pPr>
            <w:r w:rsidRPr="006A2296">
              <w:t xml:space="preserve">CP-2 </w:t>
            </w:r>
            <w:r w:rsidRPr="002C3786">
              <w:t>What is the solution and how is it implemented?</w:t>
            </w:r>
          </w:p>
        </w:tc>
      </w:tr>
      <w:tr w:rsidR="00F74DA8" w:rsidRPr="0036708B" w14:paraId="549B56DE" w14:textId="77777777" w:rsidTr="001C310B">
        <w:trPr>
          <w:trHeight w:val="288"/>
        </w:trPr>
        <w:tc>
          <w:tcPr>
            <w:tcW w:w="484" w:type="pct"/>
            <w:tcBorders>
              <w:right w:val="nil"/>
            </w:tcBorders>
            <w:shd w:val="clear" w:color="auto" w:fill="DBE5F1" w:themeFill="accent1" w:themeFillTint="33"/>
          </w:tcPr>
          <w:p w14:paraId="42BEA09B" w14:textId="77777777" w:rsidR="00F74DA8" w:rsidRPr="002C3786" w:rsidRDefault="00F74DA8" w:rsidP="005D52E5">
            <w:pPr>
              <w:pStyle w:val="GSATableHeading"/>
            </w:pPr>
            <w:r w:rsidRPr="002C3786">
              <w:t>Part a</w:t>
            </w:r>
          </w:p>
        </w:tc>
        <w:tc>
          <w:tcPr>
            <w:tcW w:w="4516" w:type="pct"/>
            <w:tcMar>
              <w:top w:w="43" w:type="dxa"/>
              <w:bottom w:w="43" w:type="dxa"/>
            </w:tcMar>
          </w:tcPr>
          <w:p w14:paraId="26242B3C" w14:textId="77777777" w:rsidR="00F74DA8" w:rsidRPr="0036708B" w:rsidRDefault="00F74DA8" w:rsidP="005D52E5">
            <w:pPr>
              <w:pStyle w:val="GSATableText"/>
              <w:keepNext/>
              <w:keepLines/>
            </w:pPr>
          </w:p>
        </w:tc>
      </w:tr>
      <w:tr w:rsidR="00F74DA8" w:rsidRPr="0036708B" w14:paraId="67DA0ECF" w14:textId="77777777" w:rsidTr="001C310B">
        <w:trPr>
          <w:trHeight w:val="288"/>
        </w:trPr>
        <w:tc>
          <w:tcPr>
            <w:tcW w:w="484" w:type="pct"/>
            <w:tcBorders>
              <w:right w:val="nil"/>
            </w:tcBorders>
            <w:shd w:val="clear" w:color="auto" w:fill="DBE5F1" w:themeFill="accent1" w:themeFillTint="33"/>
          </w:tcPr>
          <w:p w14:paraId="666053B8" w14:textId="77777777" w:rsidR="00F74DA8" w:rsidRPr="002C3786" w:rsidRDefault="00F74DA8" w:rsidP="00E03A24">
            <w:pPr>
              <w:pStyle w:val="GSATableHeading"/>
            </w:pPr>
            <w:r w:rsidRPr="002C3786">
              <w:t>Part b</w:t>
            </w:r>
          </w:p>
        </w:tc>
        <w:tc>
          <w:tcPr>
            <w:tcW w:w="4516" w:type="pct"/>
            <w:tcMar>
              <w:top w:w="43" w:type="dxa"/>
              <w:bottom w:w="43" w:type="dxa"/>
            </w:tcMar>
          </w:tcPr>
          <w:p w14:paraId="1878A837" w14:textId="77777777" w:rsidR="00F74DA8" w:rsidRPr="0036708B" w:rsidRDefault="00F74DA8" w:rsidP="00DA4990">
            <w:pPr>
              <w:pStyle w:val="GSATableText"/>
            </w:pPr>
          </w:p>
        </w:tc>
      </w:tr>
      <w:tr w:rsidR="00F74DA8" w:rsidRPr="0036708B" w14:paraId="6BB6CCAC" w14:textId="77777777" w:rsidTr="001C310B">
        <w:trPr>
          <w:trHeight w:val="288"/>
        </w:trPr>
        <w:tc>
          <w:tcPr>
            <w:tcW w:w="484" w:type="pct"/>
            <w:tcBorders>
              <w:right w:val="nil"/>
            </w:tcBorders>
            <w:shd w:val="clear" w:color="auto" w:fill="DBE5F1" w:themeFill="accent1" w:themeFillTint="33"/>
          </w:tcPr>
          <w:p w14:paraId="33770A52" w14:textId="77777777" w:rsidR="00F74DA8" w:rsidRPr="002C3786" w:rsidRDefault="00F74DA8" w:rsidP="00E03A24">
            <w:pPr>
              <w:pStyle w:val="GSATableHeading"/>
            </w:pPr>
            <w:r w:rsidRPr="002C3786">
              <w:t xml:space="preserve">Part </w:t>
            </w:r>
            <w:r>
              <w:t>c</w:t>
            </w:r>
          </w:p>
        </w:tc>
        <w:tc>
          <w:tcPr>
            <w:tcW w:w="4516" w:type="pct"/>
            <w:tcMar>
              <w:top w:w="43" w:type="dxa"/>
              <w:bottom w:w="43" w:type="dxa"/>
            </w:tcMar>
          </w:tcPr>
          <w:p w14:paraId="78D3AD93" w14:textId="77777777" w:rsidR="00F74DA8" w:rsidRPr="0036708B" w:rsidRDefault="00F74DA8" w:rsidP="00DA4990">
            <w:pPr>
              <w:pStyle w:val="GSATableText"/>
            </w:pPr>
          </w:p>
        </w:tc>
      </w:tr>
      <w:tr w:rsidR="00F74DA8" w:rsidRPr="0036708B" w14:paraId="34F7AA74" w14:textId="77777777" w:rsidTr="001C310B">
        <w:trPr>
          <w:trHeight w:val="288"/>
        </w:trPr>
        <w:tc>
          <w:tcPr>
            <w:tcW w:w="484" w:type="pct"/>
            <w:tcBorders>
              <w:right w:val="nil"/>
            </w:tcBorders>
            <w:shd w:val="clear" w:color="auto" w:fill="DBE5F1" w:themeFill="accent1" w:themeFillTint="33"/>
          </w:tcPr>
          <w:p w14:paraId="5ED6CE74" w14:textId="77777777" w:rsidR="00F74DA8" w:rsidRPr="002C3786" w:rsidRDefault="00F74DA8" w:rsidP="00E03A24">
            <w:pPr>
              <w:pStyle w:val="GSATableHeading"/>
            </w:pPr>
            <w:r w:rsidRPr="002C3786">
              <w:t xml:space="preserve">Part </w:t>
            </w:r>
            <w:r>
              <w:t>d</w:t>
            </w:r>
          </w:p>
        </w:tc>
        <w:tc>
          <w:tcPr>
            <w:tcW w:w="4516" w:type="pct"/>
            <w:tcMar>
              <w:top w:w="43" w:type="dxa"/>
              <w:bottom w:w="43" w:type="dxa"/>
            </w:tcMar>
          </w:tcPr>
          <w:p w14:paraId="71BB2E99" w14:textId="77777777" w:rsidR="00F74DA8" w:rsidRPr="0036708B" w:rsidRDefault="00F74DA8" w:rsidP="00DA4990">
            <w:pPr>
              <w:pStyle w:val="GSATableText"/>
            </w:pPr>
          </w:p>
        </w:tc>
      </w:tr>
      <w:tr w:rsidR="00F74DA8" w:rsidRPr="0036708B" w14:paraId="672B5892" w14:textId="77777777" w:rsidTr="001C310B">
        <w:trPr>
          <w:trHeight w:val="288"/>
        </w:trPr>
        <w:tc>
          <w:tcPr>
            <w:tcW w:w="484" w:type="pct"/>
            <w:tcBorders>
              <w:right w:val="nil"/>
            </w:tcBorders>
            <w:shd w:val="clear" w:color="auto" w:fill="DBE5F1" w:themeFill="accent1" w:themeFillTint="33"/>
          </w:tcPr>
          <w:p w14:paraId="1C52FC2F" w14:textId="77777777" w:rsidR="00F74DA8" w:rsidRPr="002C3786" w:rsidRDefault="00F74DA8" w:rsidP="00E03A24">
            <w:pPr>
              <w:pStyle w:val="GSATableHeading"/>
            </w:pPr>
            <w:r w:rsidRPr="002C3786">
              <w:t xml:space="preserve">Part </w:t>
            </w:r>
            <w:r>
              <w:t>e</w:t>
            </w:r>
          </w:p>
        </w:tc>
        <w:tc>
          <w:tcPr>
            <w:tcW w:w="4516" w:type="pct"/>
            <w:tcMar>
              <w:top w:w="43" w:type="dxa"/>
              <w:bottom w:w="43" w:type="dxa"/>
            </w:tcMar>
          </w:tcPr>
          <w:p w14:paraId="36A15AF6" w14:textId="77777777" w:rsidR="00F74DA8" w:rsidRPr="0036708B" w:rsidRDefault="00F74DA8" w:rsidP="00DA4990">
            <w:pPr>
              <w:pStyle w:val="GSATableText"/>
            </w:pPr>
          </w:p>
        </w:tc>
      </w:tr>
      <w:tr w:rsidR="00F74DA8" w:rsidRPr="0036708B" w14:paraId="1AB924A0" w14:textId="77777777" w:rsidTr="001C310B">
        <w:trPr>
          <w:trHeight w:val="288"/>
        </w:trPr>
        <w:tc>
          <w:tcPr>
            <w:tcW w:w="484" w:type="pct"/>
            <w:tcBorders>
              <w:right w:val="nil"/>
            </w:tcBorders>
            <w:shd w:val="clear" w:color="auto" w:fill="DBE5F1" w:themeFill="accent1" w:themeFillTint="33"/>
          </w:tcPr>
          <w:p w14:paraId="04F1C4A4" w14:textId="77777777" w:rsidR="00F74DA8" w:rsidRPr="002C3786" w:rsidRDefault="00F74DA8" w:rsidP="00E03A24">
            <w:pPr>
              <w:pStyle w:val="GSATableHeading"/>
            </w:pPr>
            <w:r w:rsidRPr="002C3786">
              <w:t>Part</w:t>
            </w:r>
            <w:r>
              <w:t xml:space="preserve"> f</w:t>
            </w:r>
          </w:p>
        </w:tc>
        <w:tc>
          <w:tcPr>
            <w:tcW w:w="4516" w:type="pct"/>
            <w:tcMar>
              <w:top w:w="43" w:type="dxa"/>
              <w:bottom w:w="43" w:type="dxa"/>
            </w:tcMar>
          </w:tcPr>
          <w:p w14:paraId="4A1174C2" w14:textId="77777777" w:rsidR="00F74DA8" w:rsidRPr="0036708B" w:rsidRDefault="00F74DA8" w:rsidP="00DA4990">
            <w:pPr>
              <w:pStyle w:val="GSATableText"/>
            </w:pPr>
          </w:p>
        </w:tc>
      </w:tr>
      <w:tr w:rsidR="00F74DA8" w:rsidRPr="0036708B" w14:paraId="2D15BC22" w14:textId="77777777" w:rsidTr="001C310B">
        <w:trPr>
          <w:trHeight w:val="288"/>
        </w:trPr>
        <w:tc>
          <w:tcPr>
            <w:tcW w:w="484" w:type="pct"/>
            <w:tcBorders>
              <w:right w:val="nil"/>
            </w:tcBorders>
            <w:shd w:val="clear" w:color="auto" w:fill="DBE5F1" w:themeFill="accent1" w:themeFillTint="33"/>
          </w:tcPr>
          <w:p w14:paraId="4BBEC20D" w14:textId="77777777" w:rsidR="00F74DA8" w:rsidRPr="002C3786" w:rsidRDefault="00F74DA8" w:rsidP="00E03A24">
            <w:pPr>
              <w:pStyle w:val="GSATableHeading"/>
            </w:pPr>
            <w:r w:rsidRPr="002C3786">
              <w:t>Part</w:t>
            </w:r>
            <w:r>
              <w:t xml:space="preserve"> g</w:t>
            </w:r>
          </w:p>
        </w:tc>
        <w:tc>
          <w:tcPr>
            <w:tcW w:w="4516" w:type="pct"/>
            <w:tcMar>
              <w:top w:w="43" w:type="dxa"/>
              <w:bottom w:w="43" w:type="dxa"/>
            </w:tcMar>
          </w:tcPr>
          <w:p w14:paraId="702741D7" w14:textId="77777777" w:rsidR="00F74DA8" w:rsidRDefault="00F74DA8" w:rsidP="00DA4990">
            <w:pPr>
              <w:pStyle w:val="GSATableText"/>
            </w:pPr>
          </w:p>
        </w:tc>
      </w:tr>
    </w:tbl>
    <w:p w14:paraId="35DF34E7" w14:textId="77777777" w:rsidR="00343967" w:rsidRPr="002C3786" w:rsidRDefault="00343967" w:rsidP="00DA4990"/>
    <w:p w14:paraId="4EFD3F82" w14:textId="77777777" w:rsidR="000D1972" w:rsidRDefault="0099183C" w:rsidP="005972CC">
      <w:pPr>
        <w:pStyle w:val="Heading3"/>
      </w:pPr>
      <w:bookmarkStart w:id="1156" w:name="_Toc149090464"/>
      <w:bookmarkStart w:id="1157" w:name="_Toc383429714"/>
      <w:bookmarkStart w:id="1158" w:name="_Toc383433309"/>
      <w:bookmarkStart w:id="1159" w:name="_Toc383444542"/>
      <w:bookmarkStart w:id="1160" w:name="_Toc385594183"/>
      <w:bookmarkStart w:id="1161" w:name="_Toc385594575"/>
      <w:bookmarkStart w:id="1162" w:name="_Toc385594963"/>
      <w:bookmarkStart w:id="1163" w:name="_Toc388620813"/>
      <w:bookmarkStart w:id="1164" w:name="_Toc449543366"/>
      <w:bookmarkStart w:id="1165" w:name="_Toc464803571"/>
      <w:r w:rsidRPr="002C3786">
        <w:t>CP-3</w:t>
      </w:r>
      <w:r>
        <w:t xml:space="preserve"> </w:t>
      </w:r>
      <w:r w:rsidR="00955E35" w:rsidRPr="002C3786">
        <w:t xml:space="preserve">Contingency Training </w:t>
      </w:r>
      <w:bookmarkEnd w:id="1156"/>
      <w:bookmarkEnd w:id="1157"/>
      <w:bookmarkEnd w:id="1158"/>
      <w:bookmarkEnd w:id="1159"/>
      <w:bookmarkEnd w:id="1160"/>
      <w:bookmarkEnd w:id="1161"/>
      <w:bookmarkEnd w:id="1162"/>
      <w:bookmarkEnd w:id="1163"/>
      <w:r w:rsidR="004868E9">
        <w:t>(L) (M) (H)</w:t>
      </w:r>
      <w:bookmarkEnd w:id="1164"/>
      <w:bookmarkEnd w:id="1165"/>
    </w:p>
    <w:p w14:paraId="647A43E7" w14:textId="77777777" w:rsidR="2EA9AB8B" w:rsidRDefault="00AE3199" w:rsidP="00DA4990">
      <w:r w:rsidRPr="00AE3199">
        <w:t xml:space="preserve">The organization provides contingency training to information system users consistent with assigned roles and responsibilities: </w:t>
      </w:r>
    </w:p>
    <w:p w14:paraId="418BE16A" w14:textId="77777777" w:rsidR="000D1972" w:rsidRDefault="00AE3199" w:rsidP="008215F9">
      <w:pPr>
        <w:pStyle w:val="GSAListParagraphalpha"/>
        <w:numPr>
          <w:ilvl w:val="0"/>
          <w:numId w:val="13"/>
        </w:numPr>
      </w:pPr>
      <w:r w:rsidRPr="00AE3199">
        <w:t xml:space="preserve">Within </w:t>
      </w:r>
      <w:r w:rsidR="00B2415D" w:rsidRPr="00B2415D">
        <w:t>[</w:t>
      </w:r>
      <w:r w:rsidR="00895AF9">
        <w:rPr>
          <w:rStyle w:val="GSAItalicEmphasisChar"/>
        </w:rPr>
        <w:t>FedRAMP</w:t>
      </w:r>
      <w:r w:rsidR="00B2415D" w:rsidRPr="00F77713">
        <w:rPr>
          <w:rStyle w:val="GSAItalicEmphasisChar"/>
        </w:rPr>
        <w:t xml:space="preserve"> Assignment: </w:t>
      </w:r>
      <w:r w:rsidR="00C47866">
        <w:rPr>
          <w:rStyle w:val="GSAItalicEmphasisChar"/>
        </w:rPr>
        <w:t>ten (</w:t>
      </w:r>
      <w:r w:rsidR="00B2415D" w:rsidRPr="00F77713">
        <w:rPr>
          <w:rStyle w:val="GSAItalicEmphasisChar"/>
        </w:rPr>
        <w:t>10</w:t>
      </w:r>
      <w:r w:rsidR="00C47866">
        <w:rPr>
          <w:rStyle w:val="GSAItalicEmphasisChar"/>
        </w:rPr>
        <w:t>)</w:t>
      </w:r>
      <w:r w:rsidR="00B2415D" w:rsidRPr="00F77713">
        <w:rPr>
          <w:rStyle w:val="GSAItalicEmphasisChar"/>
        </w:rPr>
        <w:t xml:space="preserve"> days</w:t>
      </w:r>
      <w:r w:rsidR="00B2415D" w:rsidRPr="00B2415D">
        <w:t>]</w:t>
      </w:r>
      <w:r w:rsidRPr="00AE3199">
        <w:t xml:space="preserve"> of assuming a contingency role or responsibility; </w:t>
      </w:r>
    </w:p>
    <w:p w14:paraId="2E5379F3" w14:textId="77777777" w:rsidR="000D1972" w:rsidRPr="00302087" w:rsidRDefault="00AE3199" w:rsidP="00914FE7">
      <w:pPr>
        <w:pStyle w:val="GSAListParagraphalpha"/>
        <w:numPr>
          <w:ilvl w:val="0"/>
          <w:numId w:val="152"/>
        </w:numPr>
      </w:pPr>
      <w:r w:rsidRPr="00302087">
        <w:t xml:space="preserve"> When required by information system changes; and </w:t>
      </w:r>
    </w:p>
    <w:p w14:paraId="537A1BF8" w14:textId="77777777" w:rsidR="000D1972" w:rsidRPr="00302087" w:rsidRDefault="00AE3199" w:rsidP="00914FE7">
      <w:pPr>
        <w:pStyle w:val="GSAListParagraphalpha"/>
        <w:numPr>
          <w:ilvl w:val="0"/>
          <w:numId w:val="152"/>
        </w:numPr>
      </w:pPr>
      <w:r w:rsidRPr="00302087">
        <w:t>[</w:t>
      </w:r>
      <w:r w:rsidR="00895AF9">
        <w:rPr>
          <w:rStyle w:val="GSAItalicEmphasisChar"/>
        </w:rPr>
        <w:t>FedRAMP</w:t>
      </w:r>
      <w:r w:rsidR="0010717C" w:rsidRPr="00302087">
        <w:rPr>
          <w:rStyle w:val="GSAItalicEmphasisChar"/>
        </w:rPr>
        <w:t xml:space="preserve"> Assignment</w:t>
      </w:r>
      <w:r w:rsidRPr="00302087">
        <w:rPr>
          <w:rStyle w:val="GSAItalicEmphasisChar"/>
        </w:rPr>
        <w:t>: at least a</w:t>
      </w:r>
      <w:r w:rsidR="009B1B72" w:rsidRPr="00302087">
        <w:rPr>
          <w:rStyle w:val="GSAItalicEmphasisChar"/>
        </w:rPr>
        <w:t>nnually</w:t>
      </w:r>
      <w:r w:rsidRPr="00302087">
        <w:t>] thereafter</w:t>
      </w:r>
      <w:r w:rsidR="00E240E2">
        <w:t>.</w:t>
      </w:r>
    </w:p>
    <w:p w14:paraId="0E8FD7E2" w14:textId="77777777" w:rsidR="006A79C1" w:rsidRDefault="006A79C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6470BFA6" w14:textId="77777777" w:rsidTr="001C310B">
        <w:trPr>
          <w:cantSplit/>
          <w:trHeight w:val="288"/>
          <w:tblHeader/>
        </w:trPr>
        <w:tc>
          <w:tcPr>
            <w:tcW w:w="811" w:type="pct"/>
            <w:shd w:val="clear" w:color="auto" w:fill="DBE5F1" w:themeFill="accent1" w:themeFillTint="33"/>
            <w:tcMar>
              <w:top w:w="43" w:type="dxa"/>
              <w:bottom w:w="43" w:type="dxa"/>
            </w:tcMar>
          </w:tcPr>
          <w:p w14:paraId="3F59A3F6" w14:textId="77777777" w:rsidR="004E43BB" w:rsidRPr="002C3786" w:rsidRDefault="00F73D68" w:rsidP="008854AE">
            <w:pPr>
              <w:pStyle w:val="GSATableHeading"/>
            </w:pPr>
            <w:r w:rsidRPr="00F77713">
              <w:t>CP-3</w:t>
            </w:r>
          </w:p>
        </w:tc>
        <w:tc>
          <w:tcPr>
            <w:tcW w:w="4189" w:type="pct"/>
            <w:shd w:val="clear" w:color="auto" w:fill="DBE5F1" w:themeFill="accent1" w:themeFillTint="33"/>
          </w:tcPr>
          <w:p w14:paraId="6CF3EA4F" w14:textId="77777777" w:rsidR="004E43BB" w:rsidRPr="002C3786" w:rsidRDefault="004E43BB" w:rsidP="008854AE">
            <w:pPr>
              <w:pStyle w:val="GSATableHeading"/>
            </w:pPr>
            <w:r w:rsidRPr="002C3786">
              <w:t>Control Summary Information</w:t>
            </w:r>
          </w:p>
        </w:tc>
      </w:tr>
      <w:tr w:rsidR="004E43BB" w:rsidRPr="002C3786" w14:paraId="2F3EBFD6" w14:textId="77777777" w:rsidTr="001C310B">
        <w:trPr>
          <w:trHeight w:val="288"/>
        </w:trPr>
        <w:tc>
          <w:tcPr>
            <w:tcW w:w="5000" w:type="pct"/>
            <w:gridSpan w:val="2"/>
            <w:tcMar>
              <w:top w:w="43" w:type="dxa"/>
              <w:bottom w:w="43" w:type="dxa"/>
            </w:tcMar>
          </w:tcPr>
          <w:p w14:paraId="54753352" w14:textId="77777777" w:rsidR="004E43BB" w:rsidRPr="002C3786" w:rsidRDefault="004E43BB" w:rsidP="008854AE">
            <w:pPr>
              <w:pStyle w:val="GSATableText"/>
              <w:keepNext/>
              <w:keepLines/>
            </w:pPr>
            <w:r w:rsidRPr="002C3786">
              <w:t>Responsible Role:</w:t>
            </w:r>
            <w:r>
              <w:t xml:space="preserve"> </w:t>
            </w:r>
          </w:p>
        </w:tc>
      </w:tr>
      <w:tr w:rsidR="004E43BB" w:rsidRPr="00D00D47" w14:paraId="0CF77158" w14:textId="77777777" w:rsidTr="001C310B">
        <w:trPr>
          <w:trHeight w:val="288"/>
        </w:trPr>
        <w:tc>
          <w:tcPr>
            <w:tcW w:w="5000" w:type="pct"/>
            <w:gridSpan w:val="2"/>
            <w:tcMar>
              <w:top w:w="43" w:type="dxa"/>
              <w:bottom w:w="43" w:type="dxa"/>
            </w:tcMar>
          </w:tcPr>
          <w:p w14:paraId="15522F90" w14:textId="77777777" w:rsidR="004E43BB" w:rsidRPr="00D00D47" w:rsidRDefault="00F73D68" w:rsidP="00562C7A">
            <w:pPr>
              <w:pStyle w:val="GSATableText"/>
            </w:pPr>
            <w:r w:rsidRPr="00F77713">
              <w:t>Parameter CP-3(a):</w:t>
            </w:r>
            <w:r>
              <w:t xml:space="preserve"> </w:t>
            </w:r>
          </w:p>
        </w:tc>
      </w:tr>
      <w:tr w:rsidR="004E43BB" w:rsidRPr="00D00D47" w14:paraId="79927890" w14:textId="77777777" w:rsidTr="001C310B">
        <w:trPr>
          <w:trHeight w:val="288"/>
        </w:trPr>
        <w:tc>
          <w:tcPr>
            <w:tcW w:w="5000" w:type="pct"/>
            <w:gridSpan w:val="2"/>
            <w:tcMar>
              <w:top w:w="43" w:type="dxa"/>
              <w:bottom w:w="43" w:type="dxa"/>
            </w:tcMar>
          </w:tcPr>
          <w:p w14:paraId="0BC40222" w14:textId="77777777" w:rsidR="004E43BB" w:rsidRPr="00D00D47" w:rsidRDefault="00F73D68" w:rsidP="005138A0">
            <w:pPr>
              <w:pStyle w:val="GSATableText"/>
            </w:pPr>
            <w:r w:rsidRPr="00F77713">
              <w:t>Parameter CP-3(c):</w:t>
            </w:r>
            <w:r>
              <w:t xml:space="preserve"> </w:t>
            </w:r>
          </w:p>
        </w:tc>
      </w:tr>
      <w:tr w:rsidR="004E43BB" w:rsidRPr="002C3786" w14:paraId="3F557590" w14:textId="77777777" w:rsidTr="001C310B">
        <w:trPr>
          <w:trHeight w:val="288"/>
        </w:trPr>
        <w:tc>
          <w:tcPr>
            <w:tcW w:w="5000" w:type="pct"/>
            <w:gridSpan w:val="2"/>
            <w:tcMar>
              <w:top w:w="43" w:type="dxa"/>
              <w:bottom w:w="43" w:type="dxa"/>
            </w:tcMar>
            <w:vAlign w:val="bottom"/>
          </w:tcPr>
          <w:p w14:paraId="03281E95" w14:textId="77777777" w:rsidR="004E43BB" w:rsidRPr="002C3786" w:rsidRDefault="004E43BB" w:rsidP="00DA4990">
            <w:pPr>
              <w:pStyle w:val="GSATableText"/>
            </w:pPr>
            <w:r w:rsidRPr="002C3786">
              <w:t>Implementation Status (check all that apply):</w:t>
            </w:r>
          </w:p>
          <w:p w14:paraId="3529EDC1" w14:textId="77777777" w:rsidR="004E43BB" w:rsidRPr="002C3786" w:rsidRDefault="00CB38BB" w:rsidP="00DA4990">
            <w:pPr>
              <w:pStyle w:val="GSATableText"/>
            </w:pPr>
            <w:sdt>
              <w:sdtPr>
                <w:id w:val="153954479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2492E4BA" w14:textId="77777777" w:rsidR="004E43BB" w:rsidRPr="002C3786" w:rsidRDefault="00CB38BB" w:rsidP="00DA4990">
            <w:pPr>
              <w:pStyle w:val="GSATableText"/>
            </w:pPr>
            <w:sdt>
              <w:sdtPr>
                <w:id w:val="18949957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325D755C" w14:textId="77777777" w:rsidR="004E43BB" w:rsidRPr="002C3786" w:rsidRDefault="00CB38BB" w:rsidP="00DA4990">
            <w:pPr>
              <w:pStyle w:val="GSATableText"/>
            </w:pPr>
            <w:sdt>
              <w:sdtPr>
                <w:id w:val="-30594077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466C1054" w14:textId="77777777" w:rsidR="004E43BB" w:rsidRPr="002C3786" w:rsidRDefault="00CB38BB" w:rsidP="00DA4990">
            <w:pPr>
              <w:pStyle w:val="GSATableText"/>
            </w:pPr>
            <w:sdt>
              <w:sdtPr>
                <w:id w:val="160260124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3ABB526A" w14:textId="77777777" w:rsidR="004E43BB" w:rsidRPr="002C3786" w:rsidRDefault="00CB38BB" w:rsidP="00DA4990">
            <w:pPr>
              <w:pStyle w:val="GSATableText"/>
            </w:pPr>
            <w:sdt>
              <w:sdtPr>
                <w:id w:val="-36837602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5BE5DBA4" w14:textId="77777777" w:rsidTr="001C310B">
        <w:trPr>
          <w:trHeight w:val="288"/>
        </w:trPr>
        <w:tc>
          <w:tcPr>
            <w:tcW w:w="5000" w:type="pct"/>
            <w:gridSpan w:val="2"/>
            <w:tcMar>
              <w:top w:w="43" w:type="dxa"/>
              <w:bottom w:w="43" w:type="dxa"/>
            </w:tcMar>
            <w:vAlign w:val="bottom"/>
          </w:tcPr>
          <w:p w14:paraId="4C8BF2F9" w14:textId="77777777" w:rsidR="004E43BB" w:rsidRPr="002C3786" w:rsidRDefault="004E43BB" w:rsidP="00DA4990">
            <w:pPr>
              <w:pStyle w:val="GSATableText"/>
            </w:pPr>
            <w:r w:rsidRPr="002C3786">
              <w:t>Control Origination (check all that apply):</w:t>
            </w:r>
          </w:p>
          <w:p w14:paraId="2FF5163F" w14:textId="77777777" w:rsidR="004E43BB" w:rsidRPr="002C3786" w:rsidRDefault="00CB38BB" w:rsidP="00DA4990">
            <w:pPr>
              <w:pStyle w:val="GSATableText"/>
            </w:pPr>
            <w:sdt>
              <w:sdtPr>
                <w:id w:val="173697154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686335EB" w14:textId="77777777" w:rsidR="004E43BB" w:rsidRPr="002C3786" w:rsidRDefault="00CB38BB" w:rsidP="00DA4990">
            <w:pPr>
              <w:pStyle w:val="GSATableText"/>
            </w:pPr>
            <w:sdt>
              <w:sdtPr>
                <w:id w:val="122270509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411859B4" w14:textId="77777777" w:rsidR="004E43BB" w:rsidRPr="002C3786" w:rsidRDefault="00CB38BB" w:rsidP="00DA4990">
            <w:pPr>
              <w:pStyle w:val="GSATableText"/>
            </w:pPr>
            <w:sdt>
              <w:sdtPr>
                <w:id w:val="51812337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5E36265B" w14:textId="77777777" w:rsidR="004E43BB" w:rsidRPr="002C3786" w:rsidRDefault="00CB38BB" w:rsidP="00DA4990">
            <w:pPr>
              <w:pStyle w:val="GSATableText"/>
            </w:pPr>
            <w:sdt>
              <w:sdtPr>
                <w:id w:val="1903257597"/>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5E6A5456" w14:textId="77777777" w:rsidR="004E43BB" w:rsidRPr="002C3786" w:rsidRDefault="00CB38BB" w:rsidP="00DA4990">
            <w:pPr>
              <w:pStyle w:val="GSATableText"/>
            </w:pPr>
            <w:sdt>
              <w:sdtPr>
                <w:id w:val="-149347861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30325AEF" w14:textId="77777777" w:rsidR="004E43BB" w:rsidRPr="002C3786" w:rsidRDefault="00CB38BB" w:rsidP="00DA4990">
            <w:pPr>
              <w:pStyle w:val="GSATableText"/>
            </w:pPr>
            <w:sdt>
              <w:sdtPr>
                <w:id w:val="3183048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16D747B0" w14:textId="26FF92E9" w:rsidR="004E43BB" w:rsidRPr="002C3786" w:rsidRDefault="00CB38BB" w:rsidP="00DA4990">
            <w:pPr>
              <w:pStyle w:val="GSATableText"/>
            </w:pPr>
            <w:sdt>
              <w:sdtPr>
                <w:id w:val="-65174684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44842187"/>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502561300"/>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1C27FEF8"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F73D68" w:rsidRPr="0036708B" w14:paraId="06C3CC2C"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456D2225" w14:textId="77777777" w:rsidR="00F73D68" w:rsidRPr="0036708B" w:rsidRDefault="00F73D68" w:rsidP="008854AE">
            <w:pPr>
              <w:pStyle w:val="GSATableHeading"/>
            </w:pPr>
            <w:r w:rsidRPr="00F77713">
              <w:t xml:space="preserve">CP-3 </w:t>
            </w:r>
            <w:r w:rsidRPr="0036708B">
              <w:t>What is the solution and how is it implemented?</w:t>
            </w:r>
          </w:p>
        </w:tc>
      </w:tr>
      <w:tr w:rsidR="00F73D68" w:rsidRPr="002C3786" w14:paraId="5FC50999" w14:textId="77777777" w:rsidTr="001C310B">
        <w:trPr>
          <w:trHeight w:val="288"/>
        </w:trPr>
        <w:tc>
          <w:tcPr>
            <w:tcW w:w="5000" w:type="pct"/>
            <w:shd w:val="clear" w:color="auto" w:fill="FFFFFF" w:themeFill="background1"/>
          </w:tcPr>
          <w:p w14:paraId="207C6896" w14:textId="77777777" w:rsidR="00F73D68" w:rsidRPr="002C3786" w:rsidRDefault="00F73D68" w:rsidP="008854AE">
            <w:pPr>
              <w:pStyle w:val="GSATableText"/>
              <w:keepNext/>
              <w:keepLines/>
            </w:pPr>
          </w:p>
        </w:tc>
      </w:tr>
    </w:tbl>
    <w:p w14:paraId="250E1AE2" w14:textId="77777777" w:rsidR="00955E35" w:rsidRDefault="00955E35" w:rsidP="00DA4990"/>
    <w:p w14:paraId="292A23F3" w14:textId="77777777" w:rsidR="00BB7F2C" w:rsidRDefault="00BB7F2C" w:rsidP="00BB7F2C">
      <w:pPr>
        <w:pStyle w:val="Heading3"/>
      </w:pPr>
      <w:bookmarkStart w:id="1166" w:name="_Toc149090465"/>
      <w:bookmarkStart w:id="1167" w:name="_Toc383429715"/>
      <w:bookmarkStart w:id="1168" w:name="_Toc383433310"/>
      <w:bookmarkStart w:id="1169" w:name="_Toc383444543"/>
      <w:bookmarkStart w:id="1170" w:name="_Toc385594184"/>
      <w:bookmarkStart w:id="1171" w:name="_Toc385594576"/>
      <w:bookmarkStart w:id="1172" w:name="_Toc385594964"/>
      <w:bookmarkStart w:id="1173" w:name="_Toc388620814"/>
      <w:bookmarkStart w:id="1174" w:name="_Toc449543367"/>
      <w:bookmarkStart w:id="1175" w:name="_Toc462724432"/>
      <w:bookmarkStart w:id="1176" w:name="_Toc464803572"/>
      <w:bookmarkStart w:id="1177" w:name="_Toc449543368"/>
      <w:r w:rsidRPr="002C3786">
        <w:t>CP-4</w:t>
      </w:r>
      <w:r>
        <w:t xml:space="preserve"> </w:t>
      </w:r>
      <w:r w:rsidRPr="002C3786">
        <w:t>Contingency Plan Testing</w:t>
      </w:r>
      <w:bookmarkEnd w:id="1166"/>
      <w:bookmarkEnd w:id="1167"/>
      <w:bookmarkEnd w:id="1168"/>
      <w:bookmarkEnd w:id="1169"/>
      <w:bookmarkEnd w:id="1170"/>
      <w:bookmarkEnd w:id="1171"/>
      <w:bookmarkEnd w:id="1172"/>
      <w:bookmarkEnd w:id="1173"/>
      <w:r>
        <w:t xml:space="preserve"> (L) (M)</w:t>
      </w:r>
      <w:bookmarkEnd w:id="1174"/>
      <w:bookmarkEnd w:id="1175"/>
      <w:bookmarkEnd w:id="1176"/>
    </w:p>
    <w:p w14:paraId="50B1DE91" w14:textId="77777777" w:rsidR="00BB7F2C" w:rsidRPr="002C3786" w:rsidRDefault="00BB7F2C" w:rsidP="00BB7F2C">
      <w:pPr>
        <w:keepNext/>
        <w:widowControl/>
      </w:pPr>
      <w:r w:rsidRPr="00AE3199">
        <w:t xml:space="preserve">The organization: </w:t>
      </w:r>
    </w:p>
    <w:p w14:paraId="52B450D8" w14:textId="77777777" w:rsidR="00BB7F2C" w:rsidRDefault="00BB7F2C" w:rsidP="00BB7F2C">
      <w:pPr>
        <w:pStyle w:val="GSAListParagraphalpha"/>
        <w:numPr>
          <w:ilvl w:val="0"/>
          <w:numId w:val="46"/>
        </w:numPr>
      </w:pPr>
      <w:r w:rsidRPr="00AE3199">
        <w:t>Tests the contingency plan for the information system [</w:t>
      </w:r>
      <w:r>
        <w:rPr>
          <w:rStyle w:val="GSAItalicEmphasisChar"/>
        </w:rPr>
        <w:t>FedRAMP</w:t>
      </w:r>
      <w:r w:rsidRPr="00331BFD">
        <w:rPr>
          <w:rStyle w:val="GSAItalicEmphasisChar"/>
        </w:rPr>
        <w:t xml:space="preserve"> Assignment: </w:t>
      </w:r>
      <w:r w:rsidRPr="002A2987">
        <w:rPr>
          <w:rStyle w:val="GSAItalicEmphasisChar"/>
        </w:rPr>
        <w:t xml:space="preserve">at least annually for moderate impact systems; at least every three </w:t>
      </w:r>
      <w:r>
        <w:rPr>
          <w:rStyle w:val="GSAItalicEmphasisChar"/>
        </w:rPr>
        <w:t>(3)</w:t>
      </w:r>
      <w:r w:rsidRPr="002A2987">
        <w:rPr>
          <w:rStyle w:val="GSAItalicEmphasisChar"/>
        </w:rPr>
        <w:t>years for low impact systems</w:t>
      </w:r>
      <w:r w:rsidRPr="00AE3199">
        <w:t>] using [</w:t>
      </w:r>
      <w:r>
        <w:rPr>
          <w:rStyle w:val="GSAItalicEmphasisChar"/>
        </w:rPr>
        <w:t>FedRAMP</w:t>
      </w:r>
      <w:r w:rsidRPr="00331BFD">
        <w:rPr>
          <w:rStyle w:val="GSAItalicEmphasisChar"/>
        </w:rPr>
        <w:t xml:space="preserve"> Assignment: functional exercises</w:t>
      </w:r>
      <w:r w:rsidRPr="002A2987">
        <w:t xml:space="preserve"> </w:t>
      </w:r>
      <w:r w:rsidRPr="002A2987">
        <w:rPr>
          <w:rStyle w:val="GSAItalicEmphasisChar"/>
        </w:rPr>
        <w:t>for moderate impact systems; classroom exercises/table top written tests for low impact systems</w:t>
      </w:r>
      <w:r>
        <w:rPr>
          <w:rStyle w:val="GSAItalicEmphasisChar"/>
        </w:rPr>
        <w:t xml:space="preserve"> </w:t>
      </w:r>
      <w:r w:rsidRPr="00AE3199">
        <w:t xml:space="preserve">] to determine the effectiveness of the plan and the organizational readiness to execute the plan; </w:t>
      </w:r>
    </w:p>
    <w:p w14:paraId="6A8E4515" w14:textId="77777777" w:rsidR="00BB7F2C" w:rsidRPr="00A219BF" w:rsidRDefault="00BB7F2C" w:rsidP="00BB7F2C">
      <w:pPr>
        <w:pStyle w:val="GSAGuidanceBold"/>
      </w:pPr>
      <w:r w:rsidRPr="00A219BF">
        <w:t xml:space="preserve">CP-4(a) Additional </w:t>
      </w:r>
      <w:r>
        <w:t>FedRAMP</w:t>
      </w:r>
      <w:r w:rsidRPr="00A219BF">
        <w:t xml:space="preserve"> Requirements and Guidance: </w:t>
      </w:r>
    </w:p>
    <w:p w14:paraId="6EFD35EE" w14:textId="77777777" w:rsidR="00BB7F2C" w:rsidRDefault="00BB7F2C" w:rsidP="00BB7F2C">
      <w:pPr>
        <w:pStyle w:val="GSAGuidance"/>
      </w:pPr>
      <w:r w:rsidRPr="00A219BF">
        <w:rPr>
          <w:rStyle w:val="GSAGuidanceBoldChar"/>
        </w:rPr>
        <w:t>Requirement:</w:t>
      </w:r>
      <w:r w:rsidRPr="00A219BF">
        <w:t xml:space="preserve"> The service provider develops test plans in accordance with NIST Special Publication 800-34 (as amended) and provides plans to </w:t>
      </w:r>
      <w:r>
        <w:t>FedRAMP</w:t>
      </w:r>
      <w:r w:rsidRPr="00A219BF">
        <w:t xml:space="preserve"> prior to initiating testing.  Test plans are approved and accepted by the </w:t>
      </w:r>
      <w:r>
        <w:t>JAB/AO</w:t>
      </w:r>
      <w:r w:rsidRPr="00A219BF">
        <w:t xml:space="preserve"> prior to initiating testing.</w:t>
      </w:r>
    </w:p>
    <w:p w14:paraId="030ADC9B" w14:textId="77777777" w:rsidR="00BB7F2C" w:rsidRDefault="00BB7F2C" w:rsidP="00BB7F2C">
      <w:pPr>
        <w:pStyle w:val="GSAListParagraphalpha"/>
      </w:pPr>
      <w:r w:rsidRPr="00AE3199">
        <w:t>Reviews the</w:t>
      </w:r>
      <w:r>
        <w:t xml:space="preserve"> </w:t>
      </w:r>
      <w:r w:rsidRPr="00AE3199">
        <w:t xml:space="preserve">contingency plan test results; and </w:t>
      </w:r>
    </w:p>
    <w:p w14:paraId="52BDE493" w14:textId="77777777" w:rsidR="00BB7F2C" w:rsidRDefault="00BB7F2C" w:rsidP="00BB7F2C">
      <w:pPr>
        <w:pStyle w:val="GSAListParagraphalpha"/>
      </w:pPr>
      <w:r w:rsidRPr="00AE3199">
        <w:t xml:space="preserve">Initiates corrective actions, if needed. </w:t>
      </w:r>
    </w:p>
    <w:p w14:paraId="59F6B312" w14:textId="77777777" w:rsidR="00BB7F2C" w:rsidRPr="006456D0" w:rsidRDefault="00BB7F2C" w:rsidP="00BB7F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7E7D1C5C" w14:textId="77777777" w:rsidTr="001C310B">
        <w:trPr>
          <w:cantSplit/>
          <w:trHeight w:val="288"/>
          <w:tblHeader/>
        </w:trPr>
        <w:tc>
          <w:tcPr>
            <w:tcW w:w="811" w:type="pct"/>
            <w:shd w:val="clear" w:color="auto" w:fill="DBE5F1" w:themeFill="accent1" w:themeFillTint="33"/>
            <w:tcMar>
              <w:top w:w="43" w:type="dxa"/>
              <w:bottom w:w="43" w:type="dxa"/>
            </w:tcMar>
          </w:tcPr>
          <w:bookmarkEnd w:id="1177"/>
          <w:p w14:paraId="684097F2" w14:textId="77777777" w:rsidR="004E43BB" w:rsidRPr="002C3786" w:rsidRDefault="00425C64" w:rsidP="008854AE">
            <w:pPr>
              <w:pStyle w:val="GSATableHeading"/>
            </w:pPr>
            <w:r w:rsidRPr="00683B08">
              <w:t>CP-4</w:t>
            </w:r>
          </w:p>
        </w:tc>
        <w:tc>
          <w:tcPr>
            <w:tcW w:w="4189" w:type="pct"/>
            <w:shd w:val="clear" w:color="auto" w:fill="DBE5F1" w:themeFill="accent1" w:themeFillTint="33"/>
          </w:tcPr>
          <w:p w14:paraId="11121A06" w14:textId="77777777" w:rsidR="004E43BB" w:rsidRPr="002C3786" w:rsidRDefault="004E43BB" w:rsidP="008854AE">
            <w:pPr>
              <w:pStyle w:val="GSATableHeading"/>
            </w:pPr>
            <w:r w:rsidRPr="002C3786">
              <w:t>Control Summary Information</w:t>
            </w:r>
          </w:p>
        </w:tc>
      </w:tr>
      <w:tr w:rsidR="004E43BB" w:rsidRPr="002C3786" w14:paraId="014BF97A" w14:textId="77777777" w:rsidTr="001C310B">
        <w:trPr>
          <w:trHeight w:val="288"/>
        </w:trPr>
        <w:tc>
          <w:tcPr>
            <w:tcW w:w="5000" w:type="pct"/>
            <w:gridSpan w:val="2"/>
            <w:tcMar>
              <w:top w:w="43" w:type="dxa"/>
              <w:bottom w:w="43" w:type="dxa"/>
            </w:tcMar>
          </w:tcPr>
          <w:p w14:paraId="20B600DE" w14:textId="77777777" w:rsidR="004E43BB" w:rsidRPr="002C3786" w:rsidRDefault="004E43BB" w:rsidP="008854AE">
            <w:pPr>
              <w:pStyle w:val="GSATableText"/>
              <w:keepNext/>
              <w:keepLines/>
            </w:pPr>
            <w:r w:rsidRPr="002C3786">
              <w:t>Responsible Role:</w:t>
            </w:r>
            <w:r>
              <w:t xml:space="preserve"> </w:t>
            </w:r>
          </w:p>
        </w:tc>
      </w:tr>
      <w:tr w:rsidR="004E43BB" w:rsidRPr="00D00D47" w14:paraId="717D7007" w14:textId="77777777" w:rsidTr="001C310B">
        <w:trPr>
          <w:trHeight w:val="288"/>
        </w:trPr>
        <w:tc>
          <w:tcPr>
            <w:tcW w:w="5000" w:type="pct"/>
            <w:gridSpan w:val="2"/>
            <w:tcMar>
              <w:top w:w="43" w:type="dxa"/>
              <w:bottom w:w="43" w:type="dxa"/>
            </w:tcMar>
          </w:tcPr>
          <w:p w14:paraId="5AAE72F8" w14:textId="77777777" w:rsidR="004E43BB" w:rsidRPr="00D00D47" w:rsidRDefault="00425C64" w:rsidP="00936680">
            <w:pPr>
              <w:pStyle w:val="GSATableText"/>
            </w:pPr>
            <w:r w:rsidRPr="00683B08">
              <w:t>Parameter CP-4(a)-1:</w:t>
            </w:r>
            <w:r w:rsidR="004E43BB">
              <w:t xml:space="preserve"> </w:t>
            </w:r>
          </w:p>
        </w:tc>
      </w:tr>
      <w:tr w:rsidR="004E43BB" w:rsidRPr="00D00D47" w14:paraId="4D35B1C1" w14:textId="77777777" w:rsidTr="001C310B">
        <w:trPr>
          <w:trHeight w:val="288"/>
        </w:trPr>
        <w:tc>
          <w:tcPr>
            <w:tcW w:w="5000" w:type="pct"/>
            <w:gridSpan w:val="2"/>
            <w:tcMar>
              <w:top w:w="43" w:type="dxa"/>
              <w:bottom w:w="43" w:type="dxa"/>
            </w:tcMar>
          </w:tcPr>
          <w:p w14:paraId="743FC356" w14:textId="77777777" w:rsidR="004E43BB" w:rsidRPr="00D00D47" w:rsidRDefault="00425C64" w:rsidP="00562C7A">
            <w:pPr>
              <w:pStyle w:val="GSATableText"/>
            </w:pPr>
            <w:r w:rsidRPr="00683B08">
              <w:t>Parameter CP-4(a)-2:</w:t>
            </w:r>
            <w:r>
              <w:t xml:space="preserve"> </w:t>
            </w:r>
          </w:p>
        </w:tc>
      </w:tr>
      <w:tr w:rsidR="004E43BB" w:rsidRPr="002C3786" w14:paraId="3A286789" w14:textId="77777777" w:rsidTr="001C310B">
        <w:trPr>
          <w:trHeight w:val="288"/>
        </w:trPr>
        <w:tc>
          <w:tcPr>
            <w:tcW w:w="5000" w:type="pct"/>
            <w:gridSpan w:val="2"/>
            <w:tcMar>
              <w:top w:w="43" w:type="dxa"/>
              <w:bottom w:w="43" w:type="dxa"/>
            </w:tcMar>
            <w:vAlign w:val="bottom"/>
          </w:tcPr>
          <w:p w14:paraId="1FF1082A" w14:textId="77777777" w:rsidR="004E43BB" w:rsidRPr="002C3786" w:rsidRDefault="004E43BB" w:rsidP="00DA4990">
            <w:pPr>
              <w:pStyle w:val="GSATableText"/>
            </w:pPr>
            <w:r w:rsidRPr="002C3786">
              <w:t>Implementation Status (check all that apply):</w:t>
            </w:r>
          </w:p>
          <w:p w14:paraId="7CD2FEEF" w14:textId="77777777" w:rsidR="004E43BB" w:rsidRPr="002C3786" w:rsidRDefault="00CB38BB" w:rsidP="00DA4990">
            <w:pPr>
              <w:pStyle w:val="GSATableText"/>
            </w:pPr>
            <w:sdt>
              <w:sdtPr>
                <w:id w:val="24616721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458B0232" w14:textId="77777777" w:rsidR="004E43BB" w:rsidRPr="002C3786" w:rsidRDefault="00CB38BB" w:rsidP="00DA4990">
            <w:pPr>
              <w:pStyle w:val="GSATableText"/>
            </w:pPr>
            <w:sdt>
              <w:sdtPr>
                <w:id w:val="2015028412"/>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00E01D3F" w14:textId="77777777" w:rsidR="004E43BB" w:rsidRPr="002C3786" w:rsidRDefault="00CB38BB" w:rsidP="00DA4990">
            <w:pPr>
              <w:pStyle w:val="GSATableText"/>
            </w:pPr>
            <w:sdt>
              <w:sdtPr>
                <w:id w:val="19419420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30CEAEA3" w14:textId="77777777" w:rsidR="004E43BB" w:rsidRPr="002C3786" w:rsidRDefault="00CB38BB" w:rsidP="00DA4990">
            <w:pPr>
              <w:pStyle w:val="GSATableText"/>
            </w:pPr>
            <w:sdt>
              <w:sdtPr>
                <w:id w:val="-51114311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040E7843" w14:textId="77777777" w:rsidR="004E43BB" w:rsidRPr="002C3786" w:rsidRDefault="00CB38BB" w:rsidP="00DA4990">
            <w:pPr>
              <w:pStyle w:val="GSATableText"/>
            </w:pPr>
            <w:sdt>
              <w:sdtPr>
                <w:id w:val="-43937307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6298707E" w14:textId="77777777" w:rsidTr="001C310B">
        <w:trPr>
          <w:trHeight w:val="288"/>
        </w:trPr>
        <w:tc>
          <w:tcPr>
            <w:tcW w:w="5000" w:type="pct"/>
            <w:gridSpan w:val="2"/>
            <w:tcMar>
              <w:top w:w="43" w:type="dxa"/>
              <w:bottom w:w="43" w:type="dxa"/>
            </w:tcMar>
            <w:vAlign w:val="bottom"/>
          </w:tcPr>
          <w:p w14:paraId="3B18D603" w14:textId="77777777" w:rsidR="004E43BB" w:rsidRPr="002C3786" w:rsidRDefault="004E43BB" w:rsidP="00DA4990">
            <w:pPr>
              <w:pStyle w:val="GSATableText"/>
            </w:pPr>
            <w:r w:rsidRPr="002C3786">
              <w:t>Control Origination (check all that apply):</w:t>
            </w:r>
          </w:p>
          <w:p w14:paraId="42D70E27" w14:textId="77777777" w:rsidR="004E43BB" w:rsidRPr="002C3786" w:rsidRDefault="00CB38BB" w:rsidP="00DA4990">
            <w:pPr>
              <w:pStyle w:val="GSATableText"/>
            </w:pPr>
            <w:sdt>
              <w:sdtPr>
                <w:id w:val="-27194235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4F46B892" w14:textId="77777777" w:rsidR="004E43BB" w:rsidRPr="002C3786" w:rsidRDefault="00CB38BB" w:rsidP="00DA4990">
            <w:pPr>
              <w:pStyle w:val="GSATableText"/>
            </w:pPr>
            <w:sdt>
              <w:sdtPr>
                <w:id w:val="81954990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6723A10A" w14:textId="77777777" w:rsidR="004E43BB" w:rsidRPr="002C3786" w:rsidRDefault="00CB38BB" w:rsidP="00DA4990">
            <w:pPr>
              <w:pStyle w:val="GSATableText"/>
            </w:pPr>
            <w:sdt>
              <w:sdtPr>
                <w:id w:val="-1721055591"/>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5CE5DAF7" w14:textId="77777777" w:rsidR="004E43BB" w:rsidRPr="002C3786" w:rsidRDefault="00CB38BB" w:rsidP="00DA4990">
            <w:pPr>
              <w:pStyle w:val="GSATableText"/>
            </w:pPr>
            <w:sdt>
              <w:sdtPr>
                <w:id w:val="106506739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790E29DE" w14:textId="77777777" w:rsidR="004E43BB" w:rsidRPr="002C3786" w:rsidRDefault="00CB38BB" w:rsidP="00DA4990">
            <w:pPr>
              <w:pStyle w:val="GSATableText"/>
            </w:pPr>
            <w:sdt>
              <w:sdtPr>
                <w:id w:val="-121104140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2F691852" w14:textId="77777777" w:rsidR="004E43BB" w:rsidRPr="002C3786" w:rsidRDefault="00CB38BB" w:rsidP="00DA4990">
            <w:pPr>
              <w:pStyle w:val="GSATableText"/>
            </w:pPr>
            <w:sdt>
              <w:sdtPr>
                <w:id w:val="1583104149"/>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6DD6C034" w14:textId="3FD56CFA" w:rsidR="004E43BB" w:rsidRPr="002C3786" w:rsidRDefault="00CB38BB" w:rsidP="00DA4990">
            <w:pPr>
              <w:pStyle w:val="GSATableText"/>
            </w:pPr>
            <w:sdt>
              <w:sdtPr>
                <w:id w:val="-68844124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797146261"/>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2061703706"/>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0D20774E"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425C64" w:rsidRPr="002C3786" w14:paraId="21C77B17" w14:textId="77777777" w:rsidTr="001C310B">
        <w:trPr>
          <w:cantSplit/>
          <w:trHeight w:val="288"/>
          <w:tblHeader/>
        </w:trPr>
        <w:tc>
          <w:tcPr>
            <w:tcW w:w="5000" w:type="pct"/>
            <w:gridSpan w:val="2"/>
            <w:shd w:val="clear" w:color="auto" w:fill="DBE5F1" w:themeFill="accent1" w:themeFillTint="33"/>
            <w:vAlign w:val="center"/>
          </w:tcPr>
          <w:p w14:paraId="318DA389" w14:textId="77777777" w:rsidR="00425C64" w:rsidRPr="002C3786" w:rsidRDefault="00DC0449" w:rsidP="008854AE">
            <w:pPr>
              <w:pStyle w:val="GSATableHeading"/>
            </w:pPr>
            <w:r w:rsidRPr="00683B08">
              <w:t>CP-4</w:t>
            </w:r>
            <w:r>
              <w:t xml:space="preserve"> </w:t>
            </w:r>
            <w:r w:rsidR="00425C64" w:rsidRPr="002C3786">
              <w:t>What is the solution and how is it implemented?</w:t>
            </w:r>
          </w:p>
        </w:tc>
      </w:tr>
      <w:tr w:rsidR="00425C64" w:rsidRPr="0036708B" w14:paraId="736DA6D4" w14:textId="77777777" w:rsidTr="001C310B">
        <w:trPr>
          <w:trHeight w:val="288"/>
        </w:trPr>
        <w:tc>
          <w:tcPr>
            <w:tcW w:w="484" w:type="pct"/>
            <w:tcBorders>
              <w:right w:val="nil"/>
            </w:tcBorders>
            <w:shd w:val="clear" w:color="auto" w:fill="DBE5F1" w:themeFill="accent1" w:themeFillTint="33"/>
          </w:tcPr>
          <w:p w14:paraId="7CC9DD4B" w14:textId="77777777" w:rsidR="00425C64" w:rsidRPr="002C3786" w:rsidRDefault="00425C64" w:rsidP="008854AE">
            <w:pPr>
              <w:pStyle w:val="GSATableHeading"/>
            </w:pPr>
            <w:r w:rsidRPr="002C3786">
              <w:t>Part a</w:t>
            </w:r>
          </w:p>
        </w:tc>
        <w:tc>
          <w:tcPr>
            <w:tcW w:w="4516" w:type="pct"/>
            <w:tcMar>
              <w:top w:w="43" w:type="dxa"/>
              <w:bottom w:w="43" w:type="dxa"/>
            </w:tcMar>
          </w:tcPr>
          <w:p w14:paraId="673B926F" w14:textId="77777777" w:rsidR="00425C64" w:rsidRPr="0036708B" w:rsidRDefault="00425C64" w:rsidP="008854AE">
            <w:pPr>
              <w:pStyle w:val="GSATableText"/>
              <w:keepNext/>
              <w:keepLines/>
            </w:pPr>
          </w:p>
        </w:tc>
      </w:tr>
      <w:tr w:rsidR="00425C64" w:rsidRPr="0036708B" w14:paraId="52BE0291" w14:textId="77777777" w:rsidTr="001C310B">
        <w:trPr>
          <w:trHeight w:val="288"/>
        </w:trPr>
        <w:tc>
          <w:tcPr>
            <w:tcW w:w="484" w:type="pct"/>
            <w:tcBorders>
              <w:right w:val="nil"/>
            </w:tcBorders>
            <w:shd w:val="clear" w:color="auto" w:fill="DBE5F1" w:themeFill="accent1" w:themeFillTint="33"/>
          </w:tcPr>
          <w:p w14:paraId="50A6128B" w14:textId="77777777" w:rsidR="00425C64" w:rsidRPr="002C3786" w:rsidRDefault="00425C64" w:rsidP="00E03A24">
            <w:pPr>
              <w:pStyle w:val="GSATableHeading"/>
            </w:pPr>
            <w:r w:rsidRPr="002C3786">
              <w:t>Part b</w:t>
            </w:r>
          </w:p>
        </w:tc>
        <w:tc>
          <w:tcPr>
            <w:tcW w:w="4516" w:type="pct"/>
            <w:tcMar>
              <w:top w:w="43" w:type="dxa"/>
              <w:bottom w:w="43" w:type="dxa"/>
            </w:tcMar>
          </w:tcPr>
          <w:p w14:paraId="0E223E55" w14:textId="77777777" w:rsidR="00425C64" w:rsidRPr="0036708B" w:rsidRDefault="00425C64" w:rsidP="00DA4990">
            <w:pPr>
              <w:pStyle w:val="GSATableText"/>
            </w:pPr>
          </w:p>
        </w:tc>
      </w:tr>
      <w:tr w:rsidR="00425C64" w:rsidRPr="0036708B" w14:paraId="46F2346E" w14:textId="77777777" w:rsidTr="001C310B">
        <w:trPr>
          <w:trHeight w:val="288"/>
        </w:trPr>
        <w:tc>
          <w:tcPr>
            <w:tcW w:w="484" w:type="pct"/>
            <w:tcBorders>
              <w:right w:val="nil"/>
            </w:tcBorders>
            <w:shd w:val="clear" w:color="auto" w:fill="DBE5F1" w:themeFill="accent1" w:themeFillTint="33"/>
          </w:tcPr>
          <w:p w14:paraId="5E755DA6" w14:textId="77777777" w:rsidR="00425C64" w:rsidRPr="002C3786" w:rsidRDefault="00425C64" w:rsidP="00E03A24">
            <w:pPr>
              <w:pStyle w:val="GSATableHeading"/>
            </w:pPr>
            <w:r w:rsidRPr="002C3786">
              <w:t xml:space="preserve">Part </w:t>
            </w:r>
            <w:r>
              <w:t>c</w:t>
            </w:r>
          </w:p>
        </w:tc>
        <w:tc>
          <w:tcPr>
            <w:tcW w:w="4516" w:type="pct"/>
            <w:tcMar>
              <w:top w:w="43" w:type="dxa"/>
              <w:bottom w:w="43" w:type="dxa"/>
            </w:tcMar>
          </w:tcPr>
          <w:p w14:paraId="57969580" w14:textId="77777777" w:rsidR="00425C64" w:rsidRPr="0036708B" w:rsidRDefault="00425C64" w:rsidP="00DA4990">
            <w:pPr>
              <w:pStyle w:val="GSATableText"/>
            </w:pPr>
          </w:p>
        </w:tc>
      </w:tr>
    </w:tbl>
    <w:p w14:paraId="54D22D23" w14:textId="77777777" w:rsidR="00BF355F" w:rsidRPr="002C3786" w:rsidRDefault="00BF355F" w:rsidP="00DA4990"/>
    <w:p w14:paraId="1E1A7501" w14:textId="77777777" w:rsidR="000D1972" w:rsidRDefault="00C17FEE" w:rsidP="005972CC">
      <w:pPr>
        <w:pStyle w:val="Heading3"/>
      </w:pPr>
      <w:bookmarkStart w:id="1178" w:name="_Toc149090469"/>
      <w:bookmarkStart w:id="1179" w:name="_Toc383429731"/>
      <w:bookmarkStart w:id="1180" w:name="_Toc383433322"/>
      <w:bookmarkStart w:id="1181" w:name="_Toc383444555"/>
      <w:bookmarkStart w:id="1182" w:name="_Toc385594196"/>
      <w:bookmarkStart w:id="1183" w:name="_Toc385594588"/>
      <w:bookmarkStart w:id="1184" w:name="_Toc385594976"/>
      <w:bookmarkStart w:id="1185" w:name="_Toc388620826"/>
      <w:bookmarkStart w:id="1186" w:name="_Toc449543372"/>
      <w:bookmarkStart w:id="1187" w:name="_Toc464803573"/>
      <w:r w:rsidRPr="002C3786">
        <w:t>CP-9</w:t>
      </w:r>
      <w:r>
        <w:t xml:space="preserve"> </w:t>
      </w:r>
      <w:r w:rsidR="00955E35" w:rsidRPr="002C3786">
        <w:t xml:space="preserve">Information System Backup </w:t>
      </w:r>
      <w:bookmarkEnd w:id="1178"/>
      <w:bookmarkEnd w:id="1179"/>
      <w:bookmarkEnd w:id="1180"/>
      <w:bookmarkEnd w:id="1181"/>
      <w:bookmarkEnd w:id="1182"/>
      <w:bookmarkEnd w:id="1183"/>
      <w:bookmarkEnd w:id="1184"/>
      <w:bookmarkEnd w:id="1185"/>
      <w:r w:rsidR="00A504AC">
        <w:t>(L) (M) (H)</w:t>
      </w:r>
      <w:bookmarkEnd w:id="1186"/>
      <w:bookmarkEnd w:id="1187"/>
    </w:p>
    <w:p w14:paraId="7807604E" w14:textId="77777777" w:rsidR="5558F9EE" w:rsidRDefault="00AE3199" w:rsidP="00402988">
      <w:pPr>
        <w:keepNext/>
        <w:widowControl/>
      </w:pPr>
      <w:r w:rsidRPr="00AE3199">
        <w:t xml:space="preserve">The organization: </w:t>
      </w:r>
    </w:p>
    <w:p w14:paraId="4E069256" w14:textId="77777777" w:rsidR="00840B5F" w:rsidRDefault="00840B5F" w:rsidP="00840B5F">
      <w:pPr>
        <w:pStyle w:val="GSAGuidanceBold"/>
      </w:pPr>
      <w:r w:rsidRPr="005E2201">
        <w:t xml:space="preserve">CP-9 Additional </w:t>
      </w:r>
      <w:r w:rsidR="00895AF9">
        <w:t>FedRAMP</w:t>
      </w:r>
      <w:r w:rsidRPr="005E2201">
        <w:t xml:space="preserve"> Requirements and Guidance: </w:t>
      </w:r>
    </w:p>
    <w:p w14:paraId="6D28CCC6" w14:textId="77777777" w:rsidR="00840B5F" w:rsidRPr="005E2201" w:rsidRDefault="00840B5F" w:rsidP="00840B5F">
      <w:pPr>
        <w:pStyle w:val="GSAGuidance"/>
      </w:pPr>
      <w:r w:rsidRPr="005E2201">
        <w:rPr>
          <w:rStyle w:val="GSAGuidanceBoldChar"/>
        </w:rPr>
        <w:t>Requirement:</w:t>
      </w:r>
      <w:r w:rsidRPr="005E2201">
        <w:t xml:space="preserve"> </w:t>
      </w:r>
      <w:r w:rsidRPr="00840B5F">
        <w:t>The service provider shall determine what elements of the cloud environment require the Information System Backup control.</w:t>
      </w:r>
      <w:r w:rsidR="000636CE">
        <w:t xml:space="preserve"> </w:t>
      </w:r>
      <w:r w:rsidRPr="00840B5F">
        <w:t>The service provider shall determine how Information System Backup is going to be verified and appropriate periodicity of the check.</w:t>
      </w:r>
    </w:p>
    <w:p w14:paraId="5144B879" w14:textId="77777777" w:rsidR="000D1972" w:rsidRDefault="00AE3199" w:rsidP="008215F9">
      <w:pPr>
        <w:pStyle w:val="GSAListParagraphalpha"/>
        <w:numPr>
          <w:ilvl w:val="0"/>
          <w:numId w:val="17"/>
        </w:numPr>
      </w:pPr>
      <w:r w:rsidRPr="00AE3199">
        <w:t>Conducts backups of user-level information contained in the information system [</w:t>
      </w:r>
      <w:r w:rsidR="00895AF9">
        <w:rPr>
          <w:rStyle w:val="GSAItalicEmphasisChar"/>
        </w:rPr>
        <w:t>FedRAMP</w:t>
      </w:r>
      <w:r w:rsidR="0010717C" w:rsidRPr="00D62A31">
        <w:rPr>
          <w:rStyle w:val="GSAItalicEmphasisChar"/>
        </w:rPr>
        <w:t xml:space="preserve"> </w:t>
      </w:r>
      <w:r w:rsidR="00BE2080" w:rsidRPr="00D62A31">
        <w:rPr>
          <w:rStyle w:val="GSAItalicEmphasisChar"/>
        </w:rPr>
        <w:t>Assignment: daily</w:t>
      </w:r>
      <w:r w:rsidRPr="00D62A31">
        <w:rPr>
          <w:rStyle w:val="GSAItalicEmphasisChar"/>
        </w:rPr>
        <w:t xml:space="preserve"> incremental; weekly full</w:t>
      </w:r>
      <w:r w:rsidRPr="00AE3199">
        <w:t>]</w:t>
      </w:r>
    </w:p>
    <w:p w14:paraId="5465CD34" w14:textId="77777777" w:rsidR="007B394E" w:rsidRPr="005E2201" w:rsidRDefault="00AE3199" w:rsidP="00DA4990">
      <w:pPr>
        <w:pStyle w:val="GSAGuidanceBold"/>
      </w:pPr>
      <w:r w:rsidRPr="005E2201">
        <w:t>CP-9</w:t>
      </w:r>
      <w:r w:rsidR="00A504AC">
        <w:t xml:space="preserve"> </w:t>
      </w:r>
      <w:r w:rsidR="00AE2CE6" w:rsidRPr="005E2201">
        <w:t>(</w:t>
      </w:r>
      <w:r w:rsidRPr="005E2201">
        <w:t>a</w:t>
      </w:r>
      <w:r w:rsidR="00AE2CE6" w:rsidRPr="005E2201">
        <w:t>)</w:t>
      </w:r>
      <w:r w:rsidRPr="005E2201">
        <w:t xml:space="preserve"> Additional </w:t>
      </w:r>
      <w:r w:rsidR="00895AF9">
        <w:t>FedRAMP</w:t>
      </w:r>
      <w:r w:rsidRPr="005E2201">
        <w:t xml:space="preserve"> Requirements and Guidance: </w:t>
      </w:r>
    </w:p>
    <w:p w14:paraId="607E1629" w14:textId="77777777" w:rsidR="000D1972" w:rsidRPr="005E2201" w:rsidRDefault="00AE3199" w:rsidP="00DA4990">
      <w:pPr>
        <w:pStyle w:val="GSAGuidance"/>
      </w:pPr>
      <w:r w:rsidRPr="005E2201">
        <w:rPr>
          <w:rStyle w:val="GSAGuidanceBoldChar"/>
        </w:rPr>
        <w:t>Requirement:</w:t>
      </w:r>
      <w:r w:rsidRPr="005E2201">
        <w:t xml:space="preserve"> </w:t>
      </w:r>
      <w:r w:rsidR="00840B5F" w:rsidRPr="00840B5F">
        <w:t>The service provider maintains at least three backup copies of user-level information (at least one of which is available online).</w:t>
      </w:r>
    </w:p>
    <w:p w14:paraId="60250DAA" w14:textId="77777777" w:rsidR="000D1972" w:rsidRDefault="00AE3199" w:rsidP="00914FE7">
      <w:pPr>
        <w:pStyle w:val="GSAListParagraphalpha"/>
        <w:numPr>
          <w:ilvl w:val="0"/>
          <w:numId w:val="152"/>
        </w:numPr>
      </w:pPr>
      <w:r w:rsidRPr="00AE3199">
        <w:t>Conducts backups of system-level information contained in the information system [</w:t>
      </w:r>
      <w:r w:rsidR="00895AF9">
        <w:rPr>
          <w:rStyle w:val="GSAItalicEmphasisChar"/>
        </w:rPr>
        <w:t>FedRAMP</w:t>
      </w:r>
      <w:r w:rsidR="0010717C" w:rsidRPr="00D62A31">
        <w:rPr>
          <w:rStyle w:val="GSAItalicEmphasisChar"/>
        </w:rPr>
        <w:t xml:space="preserve"> Assignment</w:t>
      </w:r>
      <w:r w:rsidRPr="00D62A31">
        <w:rPr>
          <w:rStyle w:val="GSAItalicEmphasisChar"/>
        </w:rPr>
        <w:t>: daily incremental; weekly full</w:t>
      </w:r>
      <w:r w:rsidRPr="00AE3199">
        <w:t xml:space="preserve">]; </w:t>
      </w:r>
    </w:p>
    <w:p w14:paraId="088A2CBF" w14:textId="77777777" w:rsidR="007B394E" w:rsidRPr="005E2201" w:rsidRDefault="58BB1B10" w:rsidP="00DA4990">
      <w:pPr>
        <w:pStyle w:val="GSAGuidanceBold"/>
      </w:pPr>
      <w:r w:rsidRPr="005E2201">
        <w:t>CP-9</w:t>
      </w:r>
      <w:r w:rsidR="00A504AC">
        <w:t xml:space="preserve"> </w:t>
      </w:r>
      <w:r w:rsidR="00AE2CE6" w:rsidRPr="005E2201">
        <w:t>(</w:t>
      </w:r>
      <w:r w:rsidRPr="005E2201">
        <w:t>b</w:t>
      </w:r>
      <w:r w:rsidR="00AE2CE6" w:rsidRPr="005E2201">
        <w:t>)</w:t>
      </w:r>
      <w:r w:rsidRPr="005E2201">
        <w:t xml:space="preserve"> Additional </w:t>
      </w:r>
      <w:r w:rsidR="00895AF9">
        <w:t>FedRAMP</w:t>
      </w:r>
      <w:r w:rsidRPr="005E2201">
        <w:t xml:space="preserve"> Requirements and Guidance: </w:t>
      </w:r>
    </w:p>
    <w:p w14:paraId="37E343C6" w14:textId="77777777" w:rsidR="000D1972" w:rsidRPr="005E2201" w:rsidRDefault="58BB1B10" w:rsidP="00DA4990">
      <w:pPr>
        <w:pStyle w:val="GSAGuidance"/>
      </w:pPr>
      <w:r w:rsidRPr="00840B5F">
        <w:rPr>
          <w:rStyle w:val="GSAGuidanceBoldChar"/>
        </w:rPr>
        <w:t>Requirement</w:t>
      </w:r>
      <w:r w:rsidRPr="005E2201">
        <w:t xml:space="preserve">: </w:t>
      </w:r>
      <w:r w:rsidR="00A504AC" w:rsidRPr="00A504AC">
        <w:t>The service provider maintains at least three backup copies of system-level information (at least one of which is available online).</w:t>
      </w:r>
    </w:p>
    <w:p w14:paraId="24ABD919" w14:textId="77777777" w:rsidR="000D1972" w:rsidRDefault="00CD5514" w:rsidP="00914FE7">
      <w:pPr>
        <w:pStyle w:val="GSAListParagraphalpha"/>
        <w:numPr>
          <w:ilvl w:val="0"/>
          <w:numId w:val="152"/>
        </w:numPr>
      </w:pPr>
      <w:r w:rsidRPr="002C51B3">
        <w:t>Conducts backups of information system documentation including security-related documentation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daily incremental; weekly full </w:t>
      </w:r>
      <w:r w:rsidRPr="002C51B3">
        <w:t xml:space="preserve">]; and </w:t>
      </w:r>
    </w:p>
    <w:p w14:paraId="6FB46993" w14:textId="77777777" w:rsidR="007B394E" w:rsidRPr="005E2201" w:rsidRDefault="00AE3199" w:rsidP="000636CE">
      <w:pPr>
        <w:pStyle w:val="GSAGuidanceBold"/>
        <w:keepNext/>
        <w:widowControl/>
      </w:pPr>
      <w:r w:rsidRPr="005E2201">
        <w:t>CP-9</w:t>
      </w:r>
      <w:r w:rsidR="00A504AC">
        <w:t xml:space="preserve"> </w:t>
      </w:r>
      <w:r w:rsidR="00AE2CE6" w:rsidRPr="005E2201">
        <w:t>(c)</w:t>
      </w:r>
      <w:r w:rsidRPr="005E2201">
        <w:t xml:space="preserve"> Additional </w:t>
      </w:r>
      <w:r w:rsidR="00895AF9">
        <w:t>FedRAMP</w:t>
      </w:r>
      <w:r w:rsidRPr="005E2201">
        <w:t xml:space="preserve"> Requirements and Guidance: </w:t>
      </w:r>
    </w:p>
    <w:p w14:paraId="77430FE7" w14:textId="77777777" w:rsidR="000D1972" w:rsidRPr="005E2201" w:rsidRDefault="00AE3199" w:rsidP="00DA4990">
      <w:pPr>
        <w:pStyle w:val="GSAGuidance"/>
      </w:pPr>
      <w:r w:rsidRPr="005E2201">
        <w:rPr>
          <w:rStyle w:val="GSAGuidanceBoldChar"/>
        </w:rPr>
        <w:t>Requirement:</w:t>
      </w:r>
      <w:r w:rsidRPr="005E2201">
        <w:t xml:space="preserve"> </w:t>
      </w:r>
      <w:r w:rsidR="00A504AC" w:rsidRPr="00A504AC">
        <w:t>The service provider maintains at least three backup copies of information system documentation including security information (at least one of which is available online).</w:t>
      </w:r>
    </w:p>
    <w:p w14:paraId="62C61983" w14:textId="77777777" w:rsidR="000D1972" w:rsidRPr="00D9426A" w:rsidRDefault="00AE3199" w:rsidP="00914FE7">
      <w:pPr>
        <w:pStyle w:val="GSAListParagraphalpha"/>
        <w:numPr>
          <w:ilvl w:val="0"/>
          <w:numId w:val="152"/>
        </w:numPr>
      </w:pPr>
      <w:r w:rsidRPr="00AE3199">
        <w:t xml:space="preserve">Protects the confidentiality, integrity, and availability of backup information at storage locations. </w:t>
      </w:r>
      <w:r w:rsidR="00D745C8">
        <w:t xml:space="preserve"> </w:t>
      </w:r>
    </w:p>
    <w:p w14:paraId="64CD9586" w14:textId="77777777" w:rsidR="00F76D6C" w:rsidRDefault="00F76D6C"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E43BB" w:rsidRPr="002C3786" w14:paraId="79F64B89" w14:textId="77777777" w:rsidTr="001C310B">
        <w:trPr>
          <w:cantSplit/>
          <w:trHeight w:val="288"/>
          <w:tblHeader/>
        </w:trPr>
        <w:tc>
          <w:tcPr>
            <w:tcW w:w="811" w:type="pct"/>
            <w:shd w:val="clear" w:color="auto" w:fill="DBE5F1" w:themeFill="accent1" w:themeFillTint="33"/>
            <w:tcMar>
              <w:top w:w="43" w:type="dxa"/>
              <w:bottom w:w="43" w:type="dxa"/>
            </w:tcMar>
          </w:tcPr>
          <w:p w14:paraId="3DEE14D7" w14:textId="77777777" w:rsidR="004E43BB" w:rsidRPr="002C3786" w:rsidRDefault="001270E0" w:rsidP="00E13D7E">
            <w:pPr>
              <w:pStyle w:val="GSATableHeading"/>
            </w:pPr>
            <w:r w:rsidRPr="005F5BFD">
              <w:t>CP-9</w:t>
            </w:r>
          </w:p>
        </w:tc>
        <w:tc>
          <w:tcPr>
            <w:tcW w:w="4189" w:type="pct"/>
            <w:shd w:val="clear" w:color="auto" w:fill="DBE5F1" w:themeFill="accent1" w:themeFillTint="33"/>
          </w:tcPr>
          <w:p w14:paraId="71A249CE" w14:textId="77777777" w:rsidR="004E43BB" w:rsidRPr="002C3786" w:rsidRDefault="004E43BB" w:rsidP="00E13D7E">
            <w:pPr>
              <w:pStyle w:val="GSATableHeading"/>
            </w:pPr>
            <w:r w:rsidRPr="002C3786">
              <w:t>Control Summary Information</w:t>
            </w:r>
          </w:p>
        </w:tc>
      </w:tr>
      <w:tr w:rsidR="004E43BB" w:rsidRPr="002C3786" w14:paraId="79A9388D" w14:textId="77777777" w:rsidTr="001C310B">
        <w:trPr>
          <w:trHeight w:val="288"/>
        </w:trPr>
        <w:tc>
          <w:tcPr>
            <w:tcW w:w="5000" w:type="pct"/>
            <w:gridSpan w:val="2"/>
            <w:tcMar>
              <w:top w:w="43" w:type="dxa"/>
              <w:bottom w:w="43" w:type="dxa"/>
            </w:tcMar>
          </w:tcPr>
          <w:p w14:paraId="78BCAF97" w14:textId="77777777" w:rsidR="004E43BB" w:rsidRPr="002C3786" w:rsidRDefault="004E43BB" w:rsidP="00E13D7E">
            <w:pPr>
              <w:pStyle w:val="GSATableText"/>
              <w:keepNext/>
              <w:keepLines/>
            </w:pPr>
            <w:r w:rsidRPr="002C3786">
              <w:t>Responsible Role:</w:t>
            </w:r>
            <w:r>
              <w:t xml:space="preserve"> </w:t>
            </w:r>
          </w:p>
        </w:tc>
      </w:tr>
      <w:tr w:rsidR="004E43BB" w:rsidRPr="00D00D47" w14:paraId="41D23109" w14:textId="77777777" w:rsidTr="001C310B">
        <w:trPr>
          <w:trHeight w:val="288"/>
        </w:trPr>
        <w:tc>
          <w:tcPr>
            <w:tcW w:w="5000" w:type="pct"/>
            <w:gridSpan w:val="2"/>
            <w:tcMar>
              <w:top w:w="43" w:type="dxa"/>
              <w:bottom w:w="43" w:type="dxa"/>
            </w:tcMar>
          </w:tcPr>
          <w:p w14:paraId="6BEB6D6F" w14:textId="77777777" w:rsidR="004E43BB" w:rsidRPr="00D00D47" w:rsidRDefault="001270E0" w:rsidP="00562C7A">
            <w:pPr>
              <w:pStyle w:val="GSATableText"/>
            </w:pPr>
            <w:r w:rsidRPr="005F5BFD">
              <w:t>Parameter CP-9(a):</w:t>
            </w:r>
            <w:r>
              <w:t xml:space="preserve"> </w:t>
            </w:r>
          </w:p>
        </w:tc>
      </w:tr>
      <w:tr w:rsidR="004E43BB" w:rsidRPr="00D00D47" w14:paraId="7811EC0B" w14:textId="77777777" w:rsidTr="001C310B">
        <w:trPr>
          <w:trHeight w:val="288"/>
        </w:trPr>
        <w:tc>
          <w:tcPr>
            <w:tcW w:w="5000" w:type="pct"/>
            <w:gridSpan w:val="2"/>
            <w:tcMar>
              <w:top w:w="43" w:type="dxa"/>
              <w:bottom w:w="43" w:type="dxa"/>
            </w:tcMar>
          </w:tcPr>
          <w:p w14:paraId="37B00DE5" w14:textId="77777777" w:rsidR="004E43BB" w:rsidRPr="00D00D47" w:rsidRDefault="001270E0" w:rsidP="00562C7A">
            <w:pPr>
              <w:pStyle w:val="GSATableText"/>
            </w:pPr>
            <w:r w:rsidRPr="005F5BFD">
              <w:t>Parameter CP-9(b):</w:t>
            </w:r>
            <w:r>
              <w:t xml:space="preserve"> </w:t>
            </w:r>
          </w:p>
        </w:tc>
      </w:tr>
      <w:tr w:rsidR="001270E0" w:rsidRPr="00D00D47" w14:paraId="32A0C188" w14:textId="77777777" w:rsidTr="001C310B">
        <w:trPr>
          <w:trHeight w:val="288"/>
        </w:trPr>
        <w:tc>
          <w:tcPr>
            <w:tcW w:w="5000" w:type="pct"/>
            <w:gridSpan w:val="2"/>
            <w:tcMar>
              <w:top w:w="43" w:type="dxa"/>
              <w:bottom w:w="43" w:type="dxa"/>
            </w:tcMar>
          </w:tcPr>
          <w:p w14:paraId="62996ABD" w14:textId="77777777" w:rsidR="001270E0" w:rsidRPr="005F5BFD" w:rsidRDefault="001270E0" w:rsidP="00562C7A">
            <w:pPr>
              <w:pStyle w:val="GSATableText"/>
            </w:pPr>
            <w:r w:rsidRPr="005F5BFD">
              <w:t>Parameter CP-9(</w:t>
            </w:r>
            <w:r>
              <w:t>c</w:t>
            </w:r>
            <w:r w:rsidRPr="005F5BFD">
              <w:t>):</w:t>
            </w:r>
            <w:r>
              <w:t xml:space="preserve"> </w:t>
            </w:r>
          </w:p>
        </w:tc>
      </w:tr>
      <w:tr w:rsidR="004E43BB" w:rsidRPr="002C3786" w14:paraId="3ECBFA44" w14:textId="77777777" w:rsidTr="001C310B">
        <w:trPr>
          <w:trHeight w:val="288"/>
        </w:trPr>
        <w:tc>
          <w:tcPr>
            <w:tcW w:w="5000" w:type="pct"/>
            <w:gridSpan w:val="2"/>
            <w:tcMar>
              <w:top w:w="43" w:type="dxa"/>
              <w:bottom w:w="43" w:type="dxa"/>
            </w:tcMar>
            <w:vAlign w:val="bottom"/>
          </w:tcPr>
          <w:p w14:paraId="5C2D5552" w14:textId="77777777" w:rsidR="004E43BB" w:rsidRPr="002C3786" w:rsidRDefault="004E43BB" w:rsidP="00DA4990">
            <w:pPr>
              <w:pStyle w:val="GSATableText"/>
            </w:pPr>
            <w:r w:rsidRPr="002C3786">
              <w:t>Implementation Status (check all that apply):</w:t>
            </w:r>
          </w:p>
          <w:p w14:paraId="522F1F9A" w14:textId="77777777" w:rsidR="004E43BB" w:rsidRPr="002C3786" w:rsidRDefault="00CB38BB" w:rsidP="00DA4990">
            <w:pPr>
              <w:pStyle w:val="GSATableText"/>
            </w:pPr>
            <w:sdt>
              <w:sdtPr>
                <w:id w:val="-9988320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Implemented</w:t>
            </w:r>
          </w:p>
          <w:p w14:paraId="74DC379A" w14:textId="77777777" w:rsidR="004E43BB" w:rsidRPr="002C3786" w:rsidRDefault="00CB38BB" w:rsidP="00DA4990">
            <w:pPr>
              <w:pStyle w:val="GSATableText"/>
            </w:pPr>
            <w:sdt>
              <w:sdtPr>
                <w:id w:val="-18282611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Partially implemented</w:t>
            </w:r>
          </w:p>
          <w:p w14:paraId="3F4DF4EC" w14:textId="77777777" w:rsidR="004E43BB" w:rsidRPr="002C3786" w:rsidRDefault="00CB38BB" w:rsidP="00DA4990">
            <w:pPr>
              <w:pStyle w:val="GSATableText"/>
            </w:pPr>
            <w:sdt>
              <w:sdtPr>
                <w:id w:val="162750222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Planned</w:t>
            </w:r>
          </w:p>
          <w:p w14:paraId="2CB9E3D1" w14:textId="77777777" w:rsidR="004E43BB" w:rsidRPr="002C3786" w:rsidRDefault="00CB38BB" w:rsidP="00DA4990">
            <w:pPr>
              <w:pStyle w:val="GSATableText"/>
            </w:pPr>
            <w:sdt>
              <w:sdtPr>
                <w:id w:val="1799180856"/>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Alternative implementation</w:t>
            </w:r>
          </w:p>
          <w:p w14:paraId="726599D8" w14:textId="77777777" w:rsidR="004E43BB" w:rsidRPr="002C3786" w:rsidRDefault="00CB38BB" w:rsidP="00DA4990">
            <w:pPr>
              <w:pStyle w:val="GSATableText"/>
            </w:pPr>
            <w:sdt>
              <w:sdtPr>
                <w:id w:val="-177724098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Not applicable</w:t>
            </w:r>
          </w:p>
        </w:tc>
      </w:tr>
      <w:tr w:rsidR="004E43BB" w:rsidRPr="002C3786" w14:paraId="3E3E7313" w14:textId="77777777" w:rsidTr="001C310B">
        <w:trPr>
          <w:trHeight w:val="288"/>
        </w:trPr>
        <w:tc>
          <w:tcPr>
            <w:tcW w:w="5000" w:type="pct"/>
            <w:gridSpan w:val="2"/>
            <w:tcMar>
              <w:top w:w="43" w:type="dxa"/>
              <w:bottom w:w="43" w:type="dxa"/>
            </w:tcMar>
            <w:vAlign w:val="bottom"/>
          </w:tcPr>
          <w:p w14:paraId="324CD3DA" w14:textId="77777777" w:rsidR="004E43BB" w:rsidRPr="002C3786" w:rsidRDefault="004E43BB" w:rsidP="00DA4990">
            <w:pPr>
              <w:pStyle w:val="GSATableText"/>
            </w:pPr>
            <w:r w:rsidRPr="002C3786">
              <w:t>Control Origination (check all that apply):</w:t>
            </w:r>
          </w:p>
          <w:p w14:paraId="4868212B" w14:textId="77777777" w:rsidR="004E43BB" w:rsidRPr="002C3786" w:rsidRDefault="00CB38BB" w:rsidP="00DA4990">
            <w:pPr>
              <w:pStyle w:val="GSATableText"/>
            </w:pPr>
            <w:sdt>
              <w:sdtPr>
                <w:id w:val="73474435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Corporate</w:t>
            </w:r>
          </w:p>
          <w:p w14:paraId="5DCD59B1" w14:textId="77777777" w:rsidR="004E43BB" w:rsidRPr="002C3786" w:rsidRDefault="00CB38BB" w:rsidP="00DA4990">
            <w:pPr>
              <w:pStyle w:val="GSATableText"/>
            </w:pPr>
            <w:sdt>
              <w:sdtPr>
                <w:id w:val="-1379387393"/>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System Specific</w:t>
            </w:r>
          </w:p>
          <w:p w14:paraId="29F6CACC" w14:textId="77777777" w:rsidR="004E43BB" w:rsidRPr="002C3786" w:rsidRDefault="00CB38BB" w:rsidP="00DA4990">
            <w:pPr>
              <w:pStyle w:val="GSATableText"/>
            </w:pPr>
            <w:sdt>
              <w:sdtPr>
                <w:id w:val="-188138573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Service Provider Hybrid (Corporate and System Specific)</w:t>
            </w:r>
          </w:p>
          <w:p w14:paraId="7BCEB25F" w14:textId="77777777" w:rsidR="004E43BB" w:rsidRPr="002C3786" w:rsidRDefault="00CB38BB" w:rsidP="00DA4990">
            <w:pPr>
              <w:pStyle w:val="GSATableText"/>
            </w:pPr>
            <w:sdt>
              <w:sdtPr>
                <w:id w:val="1265044650"/>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Configured by Customer (Customer System Specific) </w:t>
            </w:r>
          </w:p>
          <w:p w14:paraId="439DE48B" w14:textId="77777777" w:rsidR="004E43BB" w:rsidRPr="002C3786" w:rsidRDefault="00CB38BB" w:rsidP="00DA4990">
            <w:pPr>
              <w:pStyle w:val="GSATableText"/>
            </w:pPr>
            <w:sdt>
              <w:sdtPr>
                <w:id w:val="776450404"/>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 xml:space="preserve">Provided by Customer (Customer System Specific) </w:t>
            </w:r>
          </w:p>
          <w:p w14:paraId="1B55700E" w14:textId="77777777" w:rsidR="004E43BB" w:rsidRPr="002C3786" w:rsidRDefault="00CB38BB" w:rsidP="00DA4990">
            <w:pPr>
              <w:pStyle w:val="GSATableText"/>
            </w:pPr>
            <w:sdt>
              <w:sdtPr>
                <w:id w:val="-1208493045"/>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4E43BB" w:rsidRPr="002C3786">
              <w:t>Shared (Service Provider and Customer Responsibility)</w:t>
            </w:r>
          </w:p>
          <w:p w14:paraId="37B88E78" w14:textId="15231163" w:rsidR="004E43BB" w:rsidRPr="002C3786" w:rsidRDefault="00CB38BB" w:rsidP="00DA4990">
            <w:pPr>
              <w:pStyle w:val="GSATableText"/>
            </w:pPr>
            <w:sdt>
              <w:sdtPr>
                <w:id w:val="-209812338"/>
                <w14:checkbox>
                  <w14:checked w14:val="0"/>
                  <w14:checkedState w14:val="2612" w14:font="ＭＳ ゴシック"/>
                  <w14:uncheckedState w14:val="2610" w14:font="ＭＳ ゴシック"/>
                </w14:checkbox>
              </w:sdtPr>
              <w:sdtEndPr/>
              <w:sdtContent>
                <w:r w:rsidR="004E43BB" w:rsidRPr="006A4B9F">
                  <w:rPr>
                    <w:rFonts w:eastAsia="MS Gothic" w:hint="eastAsia"/>
                  </w:rPr>
                  <w:t>☐</w:t>
                </w:r>
              </w:sdtContent>
            </w:sdt>
            <w:r w:rsidR="004E43BB">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776856552"/>
                <w:showingPlcHdr/>
                <w:text/>
              </w:sdtPr>
              <w:sdtEndPr/>
              <w:sdtContent>
                <w:r w:rsidR="004E43BB" w:rsidRPr="004C65C2">
                  <w:rPr>
                    <w:rStyle w:val="PlaceholderText"/>
                    <w:rFonts w:eastAsiaTheme="majorEastAsia"/>
                  </w:rPr>
                  <w:t>Click here to enter text.</w:t>
                </w:r>
              </w:sdtContent>
            </w:sdt>
            <w:r w:rsidR="004E43BB" w:rsidRPr="00CE1081">
              <w:t xml:space="preserve"> , </w:t>
            </w:r>
            <w:sdt>
              <w:sdtPr>
                <w:alias w:val="Date of FedRAMP Authorization"/>
                <w:tag w:val="dateofauthorization"/>
                <w:id w:val="-1630001492"/>
                <w:date>
                  <w:dateFormat w:val="M/d/yyyy"/>
                  <w:lid w:val="en-US"/>
                  <w:storeMappedDataAs w:val="dateTime"/>
                  <w:calendar w:val="gregorian"/>
                </w:date>
              </w:sdtPr>
              <w:sdtEndPr/>
              <w:sdtContent>
                <w:r w:rsidR="00CA1512" w:rsidDel="00D81901">
                  <w:t>Date of Authorization</w:t>
                </w:r>
                <w:r w:rsidR="00D81901">
                  <w:t>Date of Authorization</w:t>
                </w:r>
              </w:sdtContent>
            </w:sdt>
            <w:r w:rsidR="004E43BB" w:rsidRPr="002C3786">
              <w:t xml:space="preserve"> </w:t>
            </w:r>
          </w:p>
        </w:tc>
      </w:tr>
    </w:tbl>
    <w:p w14:paraId="7CD185CD" w14:textId="77777777" w:rsidR="004E43BB" w:rsidRDefault="004E43B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270E0" w:rsidRPr="002C3786" w14:paraId="62390186" w14:textId="77777777" w:rsidTr="001C310B">
        <w:trPr>
          <w:cantSplit/>
          <w:trHeight w:val="288"/>
          <w:tblHeader/>
        </w:trPr>
        <w:tc>
          <w:tcPr>
            <w:tcW w:w="5000" w:type="pct"/>
            <w:gridSpan w:val="2"/>
            <w:shd w:val="clear" w:color="auto" w:fill="DBE5F1" w:themeFill="accent1" w:themeFillTint="33"/>
            <w:vAlign w:val="center"/>
          </w:tcPr>
          <w:p w14:paraId="0D070AE1" w14:textId="77777777" w:rsidR="001270E0" w:rsidRPr="002C3786" w:rsidRDefault="00CB17B3" w:rsidP="00E13D7E">
            <w:pPr>
              <w:pStyle w:val="GSATableHeading"/>
            </w:pPr>
            <w:r w:rsidRPr="002C3786">
              <w:t>CP-9</w:t>
            </w:r>
            <w:r>
              <w:t xml:space="preserve"> </w:t>
            </w:r>
            <w:r w:rsidR="001270E0" w:rsidRPr="002C3786">
              <w:t>What is the solution and how is it implemented?</w:t>
            </w:r>
          </w:p>
        </w:tc>
      </w:tr>
      <w:tr w:rsidR="001270E0" w:rsidRPr="0036708B" w14:paraId="4971960B" w14:textId="77777777" w:rsidTr="001C310B">
        <w:trPr>
          <w:trHeight w:val="288"/>
        </w:trPr>
        <w:tc>
          <w:tcPr>
            <w:tcW w:w="484" w:type="pct"/>
            <w:tcBorders>
              <w:right w:val="nil"/>
            </w:tcBorders>
            <w:shd w:val="clear" w:color="auto" w:fill="DBE5F1" w:themeFill="accent1" w:themeFillTint="33"/>
          </w:tcPr>
          <w:p w14:paraId="3FFC5CD4" w14:textId="77777777" w:rsidR="001270E0" w:rsidRPr="002C3786" w:rsidRDefault="001270E0" w:rsidP="00E13D7E">
            <w:pPr>
              <w:pStyle w:val="GSATableHeading"/>
            </w:pPr>
            <w:r w:rsidRPr="002C3786">
              <w:t>Part a</w:t>
            </w:r>
          </w:p>
        </w:tc>
        <w:tc>
          <w:tcPr>
            <w:tcW w:w="4516" w:type="pct"/>
            <w:tcMar>
              <w:top w:w="43" w:type="dxa"/>
              <w:bottom w:w="43" w:type="dxa"/>
            </w:tcMar>
          </w:tcPr>
          <w:p w14:paraId="4F82011D" w14:textId="77777777" w:rsidR="001270E0" w:rsidRPr="0036708B" w:rsidRDefault="001270E0" w:rsidP="00E13D7E">
            <w:pPr>
              <w:pStyle w:val="GSATableText"/>
              <w:keepNext/>
              <w:keepLines/>
            </w:pPr>
          </w:p>
        </w:tc>
      </w:tr>
      <w:tr w:rsidR="001270E0" w:rsidRPr="0036708B" w14:paraId="4F0FEA85" w14:textId="77777777" w:rsidTr="001C310B">
        <w:trPr>
          <w:trHeight w:val="288"/>
        </w:trPr>
        <w:tc>
          <w:tcPr>
            <w:tcW w:w="484" w:type="pct"/>
            <w:tcBorders>
              <w:right w:val="nil"/>
            </w:tcBorders>
            <w:shd w:val="clear" w:color="auto" w:fill="DBE5F1" w:themeFill="accent1" w:themeFillTint="33"/>
          </w:tcPr>
          <w:p w14:paraId="2595FC0A" w14:textId="77777777" w:rsidR="001270E0" w:rsidRPr="002C3786" w:rsidRDefault="001270E0" w:rsidP="00E03A24">
            <w:pPr>
              <w:pStyle w:val="GSATableHeading"/>
            </w:pPr>
            <w:r w:rsidRPr="002C3786">
              <w:t>Part b</w:t>
            </w:r>
          </w:p>
        </w:tc>
        <w:tc>
          <w:tcPr>
            <w:tcW w:w="4516" w:type="pct"/>
            <w:tcMar>
              <w:top w:w="43" w:type="dxa"/>
              <w:bottom w:w="43" w:type="dxa"/>
            </w:tcMar>
          </w:tcPr>
          <w:p w14:paraId="05F2CF86" w14:textId="77777777" w:rsidR="001270E0" w:rsidRPr="0036708B" w:rsidRDefault="001270E0" w:rsidP="00DA4990">
            <w:pPr>
              <w:pStyle w:val="GSATableText"/>
            </w:pPr>
          </w:p>
        </w:tc>
      </w:tr>
      <w:tr w:rsidR="001270E0" w:rsidRPr="0036708B" w14:paraId="637ED65E" w14:textId="77777777" w:rsidTr="001C310B">
        <w:trPr>
          <w:trHeight w:val="288"/>
        </w:trPr>
        <w:tc>
          <w:tcPr>
            <w:tcW w:w="484" w:type="pct"/>
            <w:tcBorders>
              <w:right w:val="nil"/>
            </w:tcBorders>
            <w:shd w:val="clear" w:color="auto" w:fill="DBE5F1" w:themeFill="accent1" w:themeFillTint="33"/>
          </w:tcPr>
          <w:p w14:paraId="30A4DBEA" w14:textId="77777777" w:rsidR="001270E0" w:rsidRPr="002C3786" w:rsidRDefault="001270E0" w:rsidP="00E03A24">
            <w:pPr>
              <w:pStyle w:val="GSATableHeading"/>
            </w:pPr>
            <w:r w:rsidRPr="002C3786">
              <w:t xml:space="preserve">Part </w:t>
            </w:r>
            <w:r>
              <w:t>c</w:t>
            </w:r>
          </w:p>
        </w:tc>
        <w:tc>
          <w:tcPr>
            <w:tcW w:w="4516" w:type="pct"/>
            <w:tcMar>
              <w:top w:w="43" w:type="dxa"/>
              <w:bottom w:w="43" w:type="dxa"/>
            </w:tcMar>
          </w:tcPr>
          <w:p w14:paraId="3F95738E" w14:textId="77777777" w:rsidR="001270E0" w:rsidRPr="0036708B" w:rsidRDefault="001270E0" w:rsidP="00DA4990">
            <w:pPr>
              <w:pStyle w:val="GSATableText"/>
            </w:pPr>
          </w:p>
        </w:tc>
      </w:tr>
      <w:tr w:rsidR="001270E0" w:rsidRPr="0036708B" w14:paraId="003C6CDE" w14:textId="77777777" w:rsidTr="001C310B">
        <w:trPr>
          <w:trHeight w:val="288"/>
        </w:trPr>
        <w:tc>
          <w:tcPr>
            <w:tcW w:w="484" w:type="pct"/>
            <w:tcBorders>
              <w:right w:val="nil"/>
            </w:tcBorders>
            <w:shd w:val="clear" w:color="auto" w:fill="DBE5F1" w:themeFill="accent1" w:themeFillTint="33"/>
          </w:tcPr>
          <w:p w14:paraId="13F2AE71" w14:textId="77777777" w:rsidR="001270E0" w:rsidRPr="002C3786" w:rsidRDefault="001270E0" w:rsidP="00E03A24">
            <w:pPr>
              <w:pStyle w:val="GSATableHeading"/>
            </w:pPr>
            <w:r w:rsidRPr="002C3786">
              <w:t xml:space="preserve">Part </w:t>
            </w:r>
            <w:r>
              <w:t>d</w:t>
            </w:r>
          </w:p>
        </w:tc>
        <w:tc>
          <w:tcPr>
            <w:tcW w:w="4516" w:type="pct"/>
            <w:tcMar>
              <w:top w:w="43" w:type="dxa"/>
              <w:bottom w:w="43" w:type="dxa"/>
            </w:tcMar>
          </w:tcPr>
          <w:p w14:paraId="601AD3CE" w14:textId="77777777" w:rsidR="001270E0" w:rsidRPr="0036708B" w:rsidRDefault="001270E0" w:rsidP="00DA4990">
            <w:pPr>
              <w:pStyle w:val="GSATableText"/>
            </w:pPr>
          </w:p>
        </w:tc>
      </w:tr>
    </w:tbl>
    <w:p w14:paraId="29292AC3" w14:textId="77777777" w:rsidR="004E43BB" w:rsidRDefault="004E43BB" w:rsidP="00DA4990"/>
    <w:p w14:paraId="2B5A3177" w14:textId="77777777" w:rsidR="000D1972" w:rsidRDefault="005100DF" w:rsidP="005972CC">
      <w:pPr>
        <w:pStyle w:val="Heading3"/>
      </w:pPr>
      <w:bookmarkStart w:id="1188" w:name="_Toc149090470"/>
      <w:bookmarkStart w:id="1189" w:name="_Toc383429735"/>
      <w:bookmarkStart w:id="1190" w:name="_Toc383433325"/>
      <w:bookmarkStart w:id="1191" w:name="_Toc383444558"/>
      <w:bookmarkStart w:id="1192" w:name="_Toc385594199"/>
      <w:bookmarkStart w:id="1193" w:name="_Toc385594591"/>
      <w:bookmarkStart w:id="1194" w:name="_Toc385594979"/>
      <w:bookmarkStart w:id="1195" w:name="_Toc388620829"/>
      <w:bookmarkStart w:id="1196" w:name="_Toc449543373"/>
      <w:bookmarkStart w:id="1197" w:name="_Toc464803574"/>
      <w:r w:rsidRPr="002C3786">
        <w:t>CP-10</w:t>
      </w:r>
      <w:r>
        <w:t xml:space="preserve"> </w:t>
      </w:r>
      <w:r w:rsidR="00955E35" w:rsidRPr="002C3786">
        <w:t xml:space="preserve">Information System Recovery and Reconstitution </w:t>
      </w:r>
      <w:bookmarkEnd w:id="1188"/>
      <w:bookmarkEnd w:id="1189"/>
      <w:bookmarkEnd w:id="1190"/>
      <w:bookmarkEnd w:id="1191"/>
      <w:bookmarkEnd w:id="1192"/>
      <w:bookmarkEnd w:id="1193"/>
      <w:bookmarkEnd w:id="1194"/>
      <w:bookmarkEnd w:id="1195"/>
      <w:r w:rsidR="00B15AB7">
        <w:t>(L) (M) (H)</w:t>
      </w:r>
      <w:bookmarkEnd w:id="1196"/>
      <w:bookmarkEnd w:id="1197"/>
    </w:p>
    <w:p w14:paraId="3E28740D" w14:textId="77777777" w:rsidR="00955E35" w:rsidRPr="002C3786" w:rsidRDefault="00955E35" w:rsidP="00DA4990">
      <w:r w:rsidRPr="002C3786">
        <w:t>The organization provides for the recovery and reconstitution of the information system to a known state after a disruption, compromise, or failure.</w:t>
      </w:r>
    </w:p>
    <w:p w14:paraId="30F8FE0D" w14:textId="77777777" w:rsidR="00BB7081" w:rsidRDefault="00BB708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1F52D2EA" w14:textId="77777777" w:rsidTr="001C310B">
        <w:trPr>
          <w:cantSplit/>
          <w:trHeight w:val="288"/>
          <w:tblHeader/>
        </w:trPr>
        <w:tc>
          <w:tcPr>
            <w:tcW w:w="811" w:type="pct"/>
            <w:shd w:val="clear" w:color="auto" w:fill="DBE5F1" w:themeFill="accent1" w:themeFillTint="33"/>
            <w:tcMar>
              <w:top w:w="43" w:type="dxa"/>
              <w:bottom w:w="43" w:type="dxa"/>
            </w:tcMar>
          </w:tcPr>
          <w:p w14:paraId="5B36FEB4" w14:textId="77777777" w:rsidR="002E5D92" w:rsidRPr="002C3786" w:rsidRDefault="005100DF" w:rsidP="00041F19">
            <w:pPr>
              <w:pStyle w:val="GSATableHeading"/>
            </w:pPr>
            <w:r w:rsidRPr="002C3786">
              <w:t>CP-10</w:t>
            </w:r>
          </w:p>
        </w:tc>
        <w:tc>
          <w:tcPr>
            <w:tcW w:w="4189" w:type="pct"/>
            <w:shd w:val="clear" w:color="auto" w:fill="DBE5F1" w:themeFill="accent1" w:themeFillTint="33"/>
          </w:tcPr>
          <w:p w14:paraId="67D63241" w14:textId="77777777" w:rsidR="002E5D92" w:rsidRPr="002C3786" w:rsidRDefault="002E5D92" w:rsidP="00041F19">
            <w:pPr>
              <w:pStyle w:val="GSATableHeading"/>
            </w:pPr>
            <w:r w:rsidRPr="002C3786">
              <w:t>Control Summary Information</w:t>
            </w:r>
          </w:p>
        </w:tc>
      </w:tr>
      <w:tr w:rsidR="002E5D92" w:rsidRPr="002C3786" w14:paraId="7E437579" w14:textId="77777777" w:rsidTr="001C310B">
        <w:trPr>
          <w:trHeight w:val="288"/>
        </w:trPr>
        <w:tc>
          <w:tcPr>
            <w:tcW w:w="5000" w:type="pct"/>
            <w:gridSpan w:val="2"/>
            <w:tcMar>
              <w:top w:w="43" w:type="dxa"/>
              <w:bottom w:w="43" w:type="dxa"/>
            </w:tcMar>
          </w:tcPr>
          <w:p w14:paraId="477212AE" w14:textId="77777777" w:rsidR="002E5D92" w:rsidRPr="002C3786" w:rsidRDefault="002E5D92" w:rsidP="00041F19">
            <w:pPr>
              <w:pStyle w:val="GSATableText"/>
              <w:keepNext/>
              <w:keepLines/>
            </w:pPr>
            <w:r w:rsidRPr="002C3786">
              <w:t>Responsible Role:</w:t>
            </w:r>
            <w:r>
              <w:t xml:space="preserve"> </w:t>
            </w:r>
          </w:p>
        </w:tc>
      </w:tr>
      <w:tr w:rsidR="002E5D92" w:rsidRPr="002C3786" w14:paraId="4973DF5D" w14:textId="77777777" w:rsidTr="001C310B">
        <w:trPr>
          <w:trHeight w:val="288"/>
        </w:trPr>
        <w:tc>
          <w:tcPr>
            <w:tcW w:w="5000" w:type="pct"/>
            <w:gridSpan w:val="2"/>
            <w:tcMar>
              <w:top w:w="43" w:type="dxa"/>
              <w:bottom w:w="43" w:type="dxa"/>
            </w:tcMar>
            <w:vAlign w:val="bottom"/>
          </w:tcPr>
          <w:p w14:paraId="7CFEA21B" w14:textId="77777777" w:rsidR="002E5D92" w:rsidRPr="002C3786" w:rsidRDefault="002E5D92" w:rsidP="00DA4990">
            <w:pPr>
              <w:pStyle w:val="GSATableText"/>
            </w:pPr>
            <w:r w:rsidRPr="002C3786">
              <w:t>Implementation Status (check all that apply):</w:t>
            </w:r>
          </w:p>
          <w:p w14:paraId="4F9DEF74" w14:textId="77777777" w:rsidR="002E5D92" w:rsidRPr="002C3786" w:rsidRDefault="00CB38BB" w:rsidP="00DA4990">
            <w:pPr>
              <w:pStyle w:val="GSATableText"/>
            </w:pPr>
            <w:sdt>
              <w:sdtPr>
                <w:id w:val="-158336872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78F8028A" w14:textId="77777777" w:rsidR="002E5D92" w:rsidRPr="002C3786" w:rsidRDefault="00CB38BB" w:rsidP="00DA4990">
            <w:pPr>
              <w:pStyle w:val="GSATableText"/>
            </w:pPr>
            <w:sdt>
              <w:sdtPr>
                <w:id w:val="-127948405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5D865A52" w14:textId="77777777" w:rsidR="002E5D92" w:rsidRPr="002C3786" w:rsidRDefault="00CB38BB" w:rsidP="00DA4990">
            <w:pPr>
              <w:pStyle w:val="GSATableText"/>
            </w:pPr>
            <w:sdt>
              <w:sdtPr>
                <w:id w:val="-26029331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0643F51A" w14:textId="77777777" w:rsidR="002E5D92" w:rsidRPr="002C3786" w:rsidRDefault="00CB38BB" w:rsidP="00DA4990">
            <w:pPr>
              <w:pStyle w:val="GSATableText"/>
            </w:pPr>
            <w:sdt>
              <w:sdtPr>
                <w:id w:val="2013816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781E9CD7" w14:textId="77777777" w:rsidR="002E5D92" w:rsidRPr="002C3786" w:rsidRDefault="00CB38BB" w:rsidP="00DA4990">
            <w:pPr>
              <w:pStyle w:val="GSATableText"/>
            </w:pPr>
            <w:sdt>
              <w:sdtPr>
                <w:id w:val="-159227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569AE5AB" w14:textId="77777777" w:rsidTr="001C310B">
        <w:trPr>
          <w:trHeight w:val="288"/>
        </w:trPr>
        <w:tc>
          <w:tcPr>
            <w:tcW w:w="5000" w:type="pct"/>
            <w:gridSpan w:val="2"/>
            <w:tcMar>
              <w:top w:w="43" w:type="dxa"/>
              <w:bottom w:w="43" w:type="dxa"/>
            </w:tcMar>
            <w:vAlign w:val="bottom"/>
          </w:tcPr>
          <w:p w14:paraId="7D4CC4FA" w14:textId="77777777" w:rsidR="002E5D92" w:rsidRPr="002C3786" w:rsidRDefault="002E5D92" w:rsidP="00DA4990">
            <w:pPr>
              <w:pStyle w:val="GSATableText"/>
            </w:pPr>
            <w:r w:rsidRPr="002C3786">
              <w:t>Control Origination (check all that apply):</w:t>
            </w:r>
          </w:p>
          <w:p w14:paraId="052DB4FE" w14:textId="77777777" w:rsidR="002E5D92" w:rsidRPr="002C3786" w:rsidRDefault="00CB38BB" w:rsidP="00DA4990">
            <w:pPr>
              <w:pStyle w:val="GSATableText"/>
            </w:pPr>
            <w:sdt>
              <w:sdtPr>
                <w:id w:val="545731716"/>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458525A7" w14:textId="77777777" w:rsidR="002E5D92" w:rsidRPr="002C3786" w:rsidRDefault="00CB38BB" w:rsidP="00DA4990">
            <w:pPr>
              <w:pStyle w:val="GSATableText"/>
            </w:pPr>
            <w:sdt>
              <w:sdtPr>
                <w:id w:val="-14096056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2002460C" w14:textId="77777777" w:rsidR="002E5D92" w:rsidRPr="002C3786" w:rsidRDefault="00CB38BB" w:rsidP="00DA4990">
            <w:pPr>
              <w:pStyle w:val="GSATableText"/>
            </w:pPr>
            <w:sdt>
              <w:sdtPr>
                <w:id w:val="156629336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1245EDB0" w14:textId="77777777" w:rsidR="002E5D92" w:rsidRPr="002C3786" w:rsidRDefault="00CB38BB" w:rsidP="00DA4990">
            <w:pPr>
              <w:pStyle w:val="GSATableText"/>
            </w:pPr>
            <w:sdt>
              <w:sdtPr>
                <w:id w:val="-567154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1FBC3CAD" w14:textId="77777777" w:rsidR="002E5D92" w:rsidRPr="002C3786" w:rsidRDefault="00CB38BB" w:rsidP="00DA4990">
            <w:pPr>
              <w:pStyle w:val="GSATableText"/>
            </w:pPr>
            <w:sdt>
              <w:sdtPr>
                <w:id w:val="105211112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1370741E" w14:textId="77777777" w:rsidR="002E5D92" w:rsidRPr="002C3786" w:rsidRDefault="00CB38BB" w:rsidP="00DA4990">
            <w:pPr>
              <w:pStyle w:val="GSATableText"/>
            </w:pPr>
            <w:sdt>
              <w:sdtPr>
                <w:id w:val="-19662267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5C23705F" w14:textId="7921FB91" w:rsidR="002E5D92" w:rsidRPr="002C3786" w:rsidRDefault="00CB38BB" w:rsidP="00DA4990">
            <w:pPr>
              <w:pStyle w:val="GSATableText"/>
            </w:pPr>
            <w:sdt>
              <w:sdtPr>
                <w:id w:val="183502887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625508"/>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1590048305"/>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0F69C650"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BD5377" w:rsidRPr="0036708B" w14:paraId="08F2601E"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7E9A1D5" w14:textId="77777777" w:rsidR="00BD5377" w:rsidRPr="0036708B" w:rsidRDefault="00BD5377" w:rsidP="00041F19">
            <w:pPr>
              <w:pStyle w:val="GSATableHeading"/>
            </w:pPr>
            <w:r w:rsidRPr="00052000">
              <w:t xml:space="preserve">CP-10 </w:t>
            </w:r>
            <w:r w:rsidRPr="0036708B">
              <w:t>What is the solution and how is it implemented?</w:t>
            </w:r>
          </w:p>
        </w:tc>
      </w:tr>
      <w:tr w:rsidR="00BD5377" w:rsidRPr="002C3786" w14:paraId="1674ED38" w14:textId="77777777" w:rsidTr="001C310B">
        <w:trPr>
          <w:trHeight w:val="288"/>
        </w:trPr>
        <w:tc>
          <w:tcPr>
            <w:tcW w:w="5000" w:type="pct"/>
            <w:shd w:val="clear" w:color="auto" w:fill="FFFFFF" w:themeFill="background1"/>
          </w:tcPr>
          <w:p w14:paraId="555E1C6A" w14:textId="77777777" w:rsidR="00BD5377" w:rsidRPr="002C3786" w:rsidRDefault="00BD5377" w:rsidP="00041F19">
            <w:pPr>
              <w:pStyle w:val="GSATableText"/>
              <w:keepNext/>
              <w:keepLines/>
            </w:pPr>
          </w:p>
        </w:tc>
      </w:tr>
    </w:tbl>
    <w:p w14:paraId="1EBD479A" w14:textId="77777777" w:rsidR="00955E35" w:rsidRPr="002C3786" w:rsidRDefault="00955E35" w:rsidP="00DA4990"/>
    <w:p w14:paraId="5E7092A5" w14:textId="77777777" w:rsidR="000D1972" w:rsidRDefault="005A62FC" w:rsidP="00DA4990">
      <w:pPr>
        <w:pStyle w:val="Heading2"/>
      </w:pPr>
      <w:bookmarkStart w:id="1198" w:name="_Toc383429738"/>
      <w:bookmarkStart w:id="1199" w:name="_Toc383444560"/>
      <w:bookmarkStart w:id="1200" w:name="_Toc385594201"/>
      <w:bookmarkStart w:id="1201" w:name="_Toc385594593"/>
      <w:bookmarkStart w:id="1202" w:name="_Toc385594981"/>
      <w:bookmarkStart w:id="1203" w:name="_Toc449543374"/>
      <w:bookmarkStart w:id="1204" w:name="_Toc464803575"/>
      <w:r w:rsidRPr="002C3786">
        <w:t>Identification and Authentication (IA)</w:t>
      </w:r>
      <w:bookmarkEnd w:id="1198"/>
      <w:bookmarkEnd w:id="1199"/>
      <w:bookmarkEnd w:id="1200"/>
      <w:bookmarkEnd w:id="1201"/>
      <w:bookmarkEnd w:id="1202"/>
      <w:bookmarkEnd w:id="1203"/>
      <w:bookmarkEnd w:id="1204"/>
    </w:p>
    <w:p w14:paraId="1FB6AA85" w14:textId="77777777" w:rsidR="000D1972" w:rsidRDefault="00012DB3" w:rsidP="005972CC">
      <w:pPr>
        <w:pStyle w:val="Heading3"/>
      </w:pPr>
      <w:bookmarkStart w:id="1205" w:name="_Toc149090525"/>
      <w:bookmarkStart w:id="1206" w:name="_Toc383429739"/>
      <w:bookmarkStart w:id="1207" w:name="_Toc383444561"/>
      <w:bookmarkStart w:id="1208" w:name="_Toc385594202"/>
      <w:bookmarkStart w:id="1209" w:name="_Toc385594594"/>
      <w:bookmarkStart w:id="1210" w:name="_Toc385594982"/>
      <w:bookmarkStart w:id="1211" w:name="_Toc388620831"/>
      <w:bookmarkStart w:id="1212" w:name="_Toc449543375"/>
      <w:bookmarkStart w:id="1213" w:name="_Toc464803576"/>
      <w:r w:rsidRPr="002C3786">
        <w:t>IA-1</w:t>
      </w:r>
      <w:r>
        <w:t xml:space="preserve"> </w:t>
      </w:r>
      <w:r w:rsidR="00A60EE9" w:rsidRPr="002C3786">
        <w:t>Identification and Authentication Policy and Procedures</w:t>
      </w:r>
      <w:bookmarkEnd w:id="1205"/>
      <w:bookmarkEnd w:id="1206"/>
      <w:bookmarkEnd w:id="1207"/>
      <w:bookmarkEnd w:id="1208"/>
      <w:bookmarkEnd w:id="1209"/>
      <w:bookmarkEnd w:id="1210"/>
      <w:bookmarkEnd w:id="1211"/>
      <w:r w:rsidR="001E0EA5">
        <w:t xml:space="preserve"> (L)</w:t>
      </w:r>
      <w:r w:rsidR="00B15AB7">
        <w:t xml:space="preserve"> </w:t>
      </w:r>
      <w:r w:rsidR="001E0EA5">
        <w:t>(M)</w:t>
      </w:r>
      <w:bookmarkEnd w:id="1212"/>
      <w:bookmarkEnd w:id="1213"/>
    </w:p>
    <w:p w14:paraId="3DB87D58" w14:textId="77777777" w:rsidR="00A60EE9" w:rsidRPr="002C3786" w:rsidRDefault="00A60EE9" w:rsidP="00402988">
      <w:pPr>
        <w:keepNext/>
        <w:widowControl/>
      </w:pPr>
      <w:r w:rsidRPr="002C3786">
        <w:t>The organization</w:t>
      </w:r>
      <w:r w:rsidR="00AD7B04">
        <w:t>:</w:t>
      </w:r>
      <w:r w:rsidRPr="002C3786">
        <w:t xml:space="preserve"> </w:t>
      </w:r>
    </w:p>
    <w:p w14:paraId="69AD6851" w14:textId="77777777" w:rsidR="000D1972" w:rsidRPr="00DD19E7" w:rsidRDefault="00AE3199" w:rsidP="00914FE7">
      <w:pPr>
        <w:pStyle w:val="GSAListParagraphalpha"/>
        <w:numPr>
          <w:ilvl w:val="0"/>
          <w:numId w:val="160"/>
        </w:numPr>
        <w:rPr>
          <w:bCs/>
        </w:rPr>
      </w:pPr>
      <w:r w:rsidRPr="00DD19E7">
        <w:rPr>
          <w:bCs/>
        </w:rPr>
        <w:t>Develops, documents, and disseminates to [</w:t>
      </w:r>
      <w:r w:rsidRPr="009443D6">
        <w:rPr>
          <w:rStyle w:val="GSAItalicEmphasisChar"/>
        </w:rPr>
        <w:t>Assignment: organization-defined personnel or roles</w:t>
      </w:r>
      <w:r w:rsidRPr="00DD19E7">
        <w:rPr>
          <w:bCs/>
        </w:rPr>
        <w:t>]:</w:t>
      </w:r>
    </w:p>
    <w:p w14:paraId="3C87D2FA" w14:textId="77777777" w:rsidR="000D1972" w:rsidRDefault="00AE3199" w:rsidP="00914FE7">
      <w:pPr>
        <w:pStyle w:val="GSAListParagraphalpha2"/>
        <w:numPr>
          <w:ilvl w:val="1"/>
          <w:numId w:val="152"/>
        </w:numPr>
      </w:pPr>
      <w:r w:rsidRPr="00AE3199">
        <w:t>An identification and authentication policy that addresses purpose, scope, roles, responsibilities, management commitment, coordination among organizational entities, and compliance; and</w:t>
      </w:r>
    </w:p>
    <w:p w14:paraId="41B59BB5" w14:textId="77777777" w:rsidR="000D1972" w:rsidRDefault="00AE3199" w:rsidP="00914FE7">
      <w:pPr>
        <w:pStyle w:val="GSAListParagraphalpha2"/>
        <w:numPr>
          <w:ilvl w:val="1"/>
          <w:numId w:val="152"/>
        </w:numPr>
      </w:pPr>
      <w:r w:rsidRPr="00AE3199">
        <w:t>Procedures to facilitate the implementation of the identification and authentication policy and associated identification and authentication controls; and</w:t>
      </w:r>
    </w:p>
    <w:p w14:paraId="6F235541" w14:textId="77777777" w:rsidR="000D1972" w:rsidRDefault="00AE3199" w:rsidP="00914FE7">
      <w:pPr>
        <w:pStyle w:val="GSAListParagraphalpha"/>
        <w:numPr>
          <w:ilvl w:val="0"/>
          <w:numId w:val="152"/>
        </w:numPr>
      </w:pPr>
      <w:r w:rsidRPr="00AE3199">
        <w:t>Reviews and updates the current:</w:t>
      </w:r>
    </w:p>
    <w:p w14:paraId="398A8B09" w14:textId="77777777" w:rsidR="000D1972" w:rsidRDefault="00AE3199" w:rsidP="00914FE7">
      <w:pPr>
        <w:pStyle w:val="GSAListParagraphalpha2"/>
        <w:numPr>
          <w:ilvl w:val="1"/>
          <w:numId w:val="152"/>
        </w:numPr>
      </w:pPr>
      <w:r w:rsidRPr="00AE3199">
        <w:t>Identification and authentication policy [</w:t>
      </w:r>
      <w:r w:rsidR="00895AF9">
        <w:rPr>
          <w:rStyle w:val="GSAItalicEmphasisChar"/>
        </w:rPr>
        <w:t>FedRAMP</w:t>
      </w:r>
      <w:r w:rsidR="00CD66D1" w:rsidRPr="00CD66D1">
        <w:rPr>
          <w:rStyle w:val="GSAItalicEmphasisChar"/>
        </w:rPr>
        <w:t xml:space="preserve"> </w:t>
      </w:r>
      <w:r w:rsidRPr="00D62A31">
        <w:rPr>
          <w:rStyle w:val="GSAItalicEmphasisChar"/>
        </w:rPr>
        <w:t xml:space="preserve">Assignment: </w:t>
      </w:r>
      <w:r w:rsidR="003107C6" w:rsidRPr="003107C6">
        <w:rPr>
          <w:rStyle w:val="GSAItalicEmphasisChar"/>
        </w:rPr>
        <w:t xml:space="preserve">at least </w:t>
      </w:r>
      <w:r w:rsidR="001E0EA5">
        <w:rPr>
          <w:rStyle w:val="GSAItalicEmphasisChar"/>
        </w:rPr>
        <w:t xml:space="preserve">every </w:t>
      </w:r>
      <w:r w:rsidR="00DD19E7">
        <w:rPr>
          <w:rStyle w:val="GSAItalicEmphasisChar"/>
        </w:rPr>
        <w:t>three (</w:t>
      </w:r>
      <w:r w:rsidR="001E0EA5">
        <w:rPr>
          <w:rStyle w:val="GSAItalicEmphasisChar"/>
        </w:rPr>
        <w:t>3</w:t>
      </w:r>
      <w:r w:rsidR="00DD19E7">
        <w:rPr>
          <w:rStyle w:val="GSAItalicEmphasisChar"/>
        </w:rPr>
        <w:t>)</w:t>
      </w:r>
      <w:r w:rsidR="001E0EA5">
        <w:rPr>
          <w:rStyle w:val="GSAItalicEmphasisChar"/>
        </w:rPr>
        <w:t xml:space="preserve"> years</w:t>
      </w:r>
      <w:r w:rsidRPr="00AE3199">
        <w:t>]; and</w:t>
      </w:r>
    </w:p>
    <w:p w14:paraId="1304ABD1" w14:textId="77777777" w:rsidR="000D1972" w:rsidRDefault="00AE3199" w:rsidP="00914FE7">
      <w:pPr>
        <w:pStyle w:val="GSAListParagraphalpha2"/>
        <w:numPr>
          <w:ilvl w:val="1"/>
          <w:numId w:val="152"/>
        </w:numPr>
      </w:pPr>
      <w:r w:rsidRPr="00AE3199">
        <w:t>Identification and authentication procedures [</w:t>
      </w:r>
      <w:r w:rsidR="00895AF9">
        <w:rPr>
          <w:rStyle w:val="GSAItalicEmphasisChar"/>
        </w:rPr>
        <w:t>FedRAMP</w:t>
      </w:r>
      <w:r w:rsidR="00CD66D1" w:rsidRPr="00CD66D1">
        <w:rPr>
          <w:rStyle w:val="GSAItalicEmphasisChar"/>
        </w:rPr>
        <w:t xml:space="preserve"> </w:t>
      </w:r>
      <w:r w:rsidRPr="00D62A31">
        <w:rPr>
          <w:rStyle w:val="GSAItalicEmphasisChar"/>
        </w:rPr>
        <w:t xml:space="preserve">Assignment: </w:t>
      </w:r>
      <w:r w:rsidR="003107C6" w:rsidRPr="003107C6">
        <w:rPr>
          <w:rStyle w:val="GSAItalicEmphasisChar"/>
        </w:rPr>
        <w:t xml:space="preserve">at least </w:t>
      </w:r>
      <w:r w:rsidR="001E0EA5">
        <w:rPr>
          <w:rStyle w:val="GSAItalicEmphasisChar"/>
        </w:rPr>
        <w:t>annually</w:t>
      </w:r>
      <w:r w:rsidRPr="00AE3199">
        <w:t>].</w:t>
      </w:r>
    </w:p>
    <w:p w14:paraId="354038B5" w14:textId="77777777" w:rsidR="00F86A73" w:rsidRPr="00F86A73" w:rsidRDefault="00F86A73" w:rsidP="00F86A7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4F8C5090" w14:textId="77777777" w:rsidTr="001C310B">
        <w:trPr>
          <w:cantSplit/>
          <w:trHeight w:val="288"/>
          <w:tblHeader/>
        </w:trPr>
        <w:tc>
          <w:tcPr>
            <w:tcW w:w="811" w:type="pct"/>
            <w:shd w:val="clear" w:color="auto" w:fill="DBE5F1" w:themeFill="accent1" w:themeFillTint="33"/>
            <w:tcMar>
              <w:top w:w="43" w:type="dxa"/>
              <w:bottom w:w="43" w:type="dxa"/>
            </w:tcMar>
          </w:tcPr>
          <w:p w14:paraId="7BCC520A" w14:textId="77777777" w:rsidR="002E5D92" w:rsidRPr="002C3786" w:rsidRDefault="00012DB3" w:rsidP="00041F19">
            <w:pPr>
              <w:pStyle w:val="GSATableHeading"/>
            </w:pPr>
            <w:r w:rsidRPr="009443D6">
              <w:t>IA-1</w:t>
            </w:r>
          </w:p>
        </w:tc>
        <w:tc>
          <w:tcPr>
            <w:tcW w:w="4189" w:type="pct"/>
            <w:shd w:val="clear" w:color="auto" w:fill="DBE5F1" w:themeFill="accent1" w:themeFillTint="33"/>
          </w:tcPr>
          <w:p w14:paraId="6874451D" w14:textId="77777777" w:rsidR="002E5D92" w:rsidRPr="002C3786" w:rsidRDefault="002E5D92" w:rsidP="00041F19">
            <w:pPr>
              <w:pStyle w:val="GSATableHeading"/>
            </w:pPr>
            <w:r w:rsidRPr="002C3786">
              <w:t>Control Summary Information</w:t>
            </w:r>
          </w:p>
        </w:tc>
      </w:tr>
      <w:tr w:rsidR="002E5D92" w:rsidRPr="002C3786" w14:paraId="4DBC2001" w14:textId="77777777" w:rsidTr="001C310B">
        <w:trPr>
          <w:trHeight w:val="288"/>
        </w:trPr>
        <w:tc>
          <w:tcPr>
            <w:tcW w:w="5000" w:type="pct"/>
            <w:gridSpan w:val="2"/>
            <w:tcMar>
              <w:top w:w="43" w:type="dxa"/>
              <w:bottom w:w="43" w:type="dxa"/>
            </w:tcMar>
          </w:tcPr>
          <w:p w14:paraId="54FB74C9" w14:textId="77777777" w:rsidR="002E5D92" w:rsidRPr="002C3786" w:rsidRDefault="002E5D92" w:rsidP="00041F19">
            <w:pPr>
              <w:pStyle w:val="GSATableText"/>
              <w:keepNext/>
              <w:keepLines/>
            </w:pPr>
            <w:r w:rsidRPr="002C3786">
              <w:t>Responsible Role:</w:t>
            </w:r>
            <w:r>
              <w:t xml:space="preserve"> </w:t>
            </w:r>
          </w:p>
        </w:tc>
      </w:tr>
      <w:tr w:rsidR="002E5D92" w:rsidRPr="00D00D47" w14:paraId="2B870105" w14:textId="77777777" w:rsidTr="001C310B">
        <w:trPr>
          <w:trHeight w:val="288"/>
        </w:trPr>
        <w:tc>
          <w:tcPr>
            <w:tcW w:w="5000" w:type="pct"/>
            <w:gridSpan w:val="2"/>
            <w:tcMar>
              <w:top w:w="43" w:type="dxa"/>
              <w:bottom w:w="43" w:type="dxa"/>
            </w:tcMar>
          </w:tcPr>
          <w:p w14:paraId="4524B029" w14:textId="77777777" w:rsidR="002E5D92" w:rsidRPr="00D00D47" w:rsidRDefault="00181E81" w:rsidP="006B7B37">
            <w:pPr>
              <w:pStyle w:val="GSATableText"/>
            </w:pPr>
            <w:r w:rsidRPr="009443D6">
              <w:t>Parameter IA-1(a):</w:t>
            </w:r>
            <w:r>
              <w:t xml:space="preserve"> </w:t>
            </w:r>
          </w:p>
        </w:tc>
      </w:tr>
      <w:tr w:rsidR="00012DB3" w:rsidRPr="00D00D47" w14:paraId="0667B7CF" w14:textId="77777777" w:rsidTr="001C310B">
        <w:trPr>
          <w:trHeight w:val="288"/>
        </w:trPr>
        <w:tc>
          <w:tcPr>
            <w:tcW w:w="5000" w:type="pct"/>
            <w:gridSpan w:val="2"/>
            <w:tcMar>
              <w:top w:w="43" w:type="dxa"/>
              <w:bottom w:w="43" w:type="dxa"/>
            </w:tcMar>
          </w:tcPr>
          <w:p w14:paraId="753ED469" w14:textId="77777777" w:rsidR="00012DB3" w:rsidRPr="00D00D47" w:rsidRDefault="00012DB3" w:rsidP="006B7B37">
            <w:pPr>
              <w:pStyle w:val="GSATableText"/>
            </w:pPr>
            <w:r w:rsidRPr="009443D6">
              <w:t>Parameter IA-1(a):</w:t>
            </w:r>
            <w:r>
              <w:t xml:space="preserve"> </w:t>
            </w:r>
          </w:p>
        </w:tc>
      </w:tr>
      <w:tr w:rsidR="002E5D92" w:rsidRPr="00D00D47" w14:paraId="1A5B0017" w14:textId="77777777" w:rsidTr="001C310B">
        <w:trPr>
          <w:trHeight w:val="288"/>
        </w:trPr>
        <w:tc>
          <w:tcPr>
            <w:tcW w:w="5000" w:type="pct"/>
            <w:gridSpan w:val="2"/>
            <w:tcMar>
              <w:top w:w="43" w:type="dxa"/>
              <w:bottom w:w="43" w:type="dxa"/>
            </w:tcMar>
          </w:tcPr>
          <w:p w14:paraId="540336D2" w14:textId="77777777" w:rsidR="002E5D92" w:rsidRPr="00D00D47" w:rsidRDefault="00012DB3" w:rsidP="00E24111">
            <w:pPr>
              <w:pStyle w:val="GSATableText"/>
            </w:pPr>
            <w:r w:rsidRPr="009443D6">
              <w:t>Parameter IA-1(b)(</w:t>
            </w:r>
            <w:r w:rsidR="00E24111">
              <w:t>1</w:t>
            </w:r>
            <w:r w:rsidRPr="009443D6">
              <w:t>):</w:t>
            </w:r>
            <w:r>
              <w:t xml:space="preserve"> </w:t>
            </w:r>
          </w:p>
        </w:tc>
      </w:tr>
      <w:tr w:rsidR="002E5D92" w:rsidRPr="002C3786" w14:paraId="610DCF9A" w14:textId="77777777" w:rsidTr="001C310B">
        <w:trPr>
          <w:trHeight w:val="288"/>
        </w:trPr>
        <w:tc>
          <w:tcPr>
            <w:tcW w:w="5000" w:type="pct"/>
            <w:gridSpan w:val="2"/>
            <w:tcMar>
              <w:top w:w="43" w:type="dxa"/>
              <w:bottom w:w="43" w:type="dxa"/>
            </w:tcMar>
            <w:vAlign w:val="bottom"/>
          </w:tcPr>
          <w:p w14:paraId="301F381D" w14:textId="77777777" w:rsidR="002E5D92" w:rsidRPr="002C3786" w:rsidRDefault="002E5D92" w:rsidP="00DA4990">
            <w:pPr>
              <w:pStyle w:val="GSATableText"/>
            </w:pPr>
            <w:r w:rsidRPr="002C3786">
              <w:t>Implementation Status (check all that apply):</w:t>
            </w:r>
          </w:p>
          <w:p w14:paraId="38B88E7F" w14:textId="77777777" w:rsidR="002E5D92" w:rsidRPr="002C3786" w:rsidRDefault="00CB38BB" w:rsidP="00DA4990">
            <w:pPr>
              <w:pStyle w:val="GSATableText"/>
            </w:pPr>
            <w:sdt>
              <w:sdtPr>
                <w:id w:val="-75413479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1B3F6F70" w14:textId="77777777" w:rsidR="002E5D92" w:rsidRPr="002C3786" w:rsidRDefault="00CB38BB" w:rsidP="00DA4990">
            <w:pPr>
              <w:pStyle w:val="GSATableText"/>
            </w:pPr>
            <w:sdt>
              <w:sdtPr>
                <w:id w:val="-94992846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6BA2D23C" w14:textId="77777777" w:rsidR="002E5D92" w:rsidRPr="002C3786" w:rsidRDefault="00CB38BB" w:rsidP="00DA4990">
            <w:pPr>
              <w:pStyle w:val="GSATableText"/>
            </w:pPr>
            <w:sdt>
              <w:sdtPr>
                <w:id w:val="-86567375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60682AA0" w14:textId="77777777" w:rsidR="002E5D92" w:rsidRPr="002C3786" w:rsidRDefault="00CB38BB" w:rsidP="00DA4990">
            <w:pPr>
              <w:pStyle w:val="GSATableText"/>
            </w:pPr>
            <w:sdt>
              <w:sdtPr>
                <w:id w:val="-158629635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17382C72" w14:textId="77777777" w:rsidR="002E5D92" w:rsidRPr="002C3786" w:rsidRDefault="00CB38BB" w:rsidP="00DA4990">
            <w:pPr>
              <w:pStyle w:val="GSATableText"/>
            </w:pPr>
            <w:sdt>
              <w:sdtPr>
                <w:id w:val="154294068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7BCA0BB3" w14:textId="77777777" w:rsidTr="001C310B">
        <w:trPr>
          <w:trHeight w:val="288"/>
        </w:trPr>
        <w:tc>
          <w:tcPr>
            <w:tcW w:w="5000" w:type="pct"/>
            <w:gridSpan w:val="2"/>
            <w:tcMar>
              <w:top w:w="43" w:type="dxa"/>
              <w:bottom w:w="43" w:type="dxa"/>
            </w:tcMar>
            <w:vAlign w:val="bottom"/>
          </w:tcPr>
          <w:p w14:paraId="69E23E01" w14:textId="77777777" w:rsidR="002E5D92" w:rsidRPr="002C3786" w:rsidRDefault="002E5D92" w:rsidP="00DA4990">
            <w:pPr>
              <w:pStyle w:val="GSATableText"/>
            </w:pPr>
            <w:r w:rsidRPr="002C3786">
              <w:t>Control Origination (check all that apply):</w:t>
            </w:r>
          </w:p>
          <w:p w14:paraId="27719E42" w14:textId="77777777" w:rsidR="002E5D92" w:rsidRPr="002C3786" w:rsidRDefault="00CB38BB" w:rsidP="00DA4990">
            <w:pPr>
              <w:pStyle w:val="GSATableText"/>
            </w:pPr>
            <w:sdt>
              <w:sdtPr>
                <w:id w:val="186625143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4CD1010C" w14:textId="77777777" w:rsidR="002E5D92" w:rsidRPr="002C3786" w:rsidRDefault="00CB38BB" w:rsidP="00DA4990">
            <w:pPr>
              <w:pStyle w:val="GSATableText"/>
            </w:pPr>
            <w:sdt>
              <w:sdtPr>
                <w:id w:val="-106602894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0922169C" w14:textId="77777777" w:rsidR="002E5D92" w:rsidRPr="00FB5666" w:rsidRDefault="00CB38BB" w:rsidP="00DA4990">
            <w:pPr>
              <w:pStyle w:val="GSATableText"/>
            </w:pPr>
            <w:sdt>
              <w:sdtPr>
                <w:id w:val="1718170526"/>
                <w14:checkbox>
                  <w14:checked w14:val="0"/>
                  <w14:checkedState w14:val="2612" w14:font="ＭＳ ゴシック"/>
                  <w14:uncheckedState w14:val="2610" w14:font="ＭＳ ゴシック"/>
                </w14:checkbox>
              </w:sdtPr>
              <w:sdtEndPr/>
              <w:sdtContent>
                <w:r w:rsidR="002E5D92" w:rsidRPr="00FB5666">
                  <w:rPr>
                    <w:rFonts w:eastAsia="MS Gothic" w:hint="eastAsia"/>
                  </w:rPr>
                  <w:t>☐</w:t>
                </w:r>
              </w:sdtContent>
            </w:sdt>
            <w:r w:rsidR="002E5D92" w:rsidRPr="00FB5666">
              <w:t xml:space="preserve"> Service Provider Hybrid (Corporate and System Specific)</w:t>
            </w:r>
          </w:p>
        </w:tc>
      </w:tr>
    </w:tbl>
    <w:p w14:paraId="112FD89A"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E66AA3" w:rsidRPr="0036708B" w14:paraId="40FC54E8" w14:textId="77777777" w:rsidTr="001C310B">
        <w:trPr>
          <w:cantSplit/>
          <w:trHeight w:val="288"/>
          <w:tblHeader/>
        </w:trPr>
        <w:tc>
          <w:tcPr>
            <w:tcW w:w="5000" w:type="pct"/>
            <w:gridSpan w:val="2"/>
            <w:tcBorders>
              <w:bottom w:val="single" w:sz="4" w:space="0" w:color="auto"/>
            </w:tcBorders>
            <w:shd w:val="clear" w:color="auto" w:fill="DBE5F1" w:themeFill="accent1" w:themeFillTint="33"/>
            <w:vAlign w:val="center"/>
          </w:tcPr>
          <w:p w14:paraId="7395481C" w14:textId="77777777" w:rsidR="00E66AA3" w:rsidRPr="0036708B" w:rsidRDefault="00E66AA3" w:rsidP="00041F19">
            <w:pPr>
              <w:pStyle w:val="GSATableHeading"/>
            </w:pPr>
            <w:r w:rsidRPr="00181E81">
              <w:t xml:space="preserve">IA-1 </w:t>
            </w:r>
            <w:r w:rsidRPr="0036708B">
              <w:t>What is the solution and how is it implemented?</w:t>
            </w:r>
          </w:p>
        </w:tc>
      </w:tr>
      <w:tr w:rsidR="00E66AA3" w:rsidRPr="0036708B" w14:paraId="2A9FF475" w14:textId="77777777" w:rsidTr="001C310B">
        <w:trPr>
          <w:trHeight w:val="288"/>
        </w:trPr>
        <w:tc>
          <w:tcPr>
            <w:tcW w:w="484" w:type="pct"/>
            <w:tcBorders>
              <w:right w:val="nil"/>
            </w:tcBorders>
            <w:shd w:val="clear" w:color="auto" w:fill="DBE5F1" w:themeFill="accent1" w:themeFillTint="33"/>
          </w:tcPr>
          <w:p w14:paraId="2B521024" w14:textId="77777777" w:rsidR="00E66AA3" w:rsidRPr="002C3786" w:rsidRDefault="00E66AA3" w:rsidP="00041F19">
            <w:pPr>
              <w:pStyle w:val="GSATableHeading"/>
            </w:pPr>
            <w:r w:rsidRPr="002C3786">
              <w:t>Part a</w:t>
            </w:r>
          </w:p>
        </w:tc>
        <w:tc>
          <w:tcPr>
            <w:tcW w:w="4516" w:type="pct"/>
            <w:tcMar>
              <w:top w:w="43" w:type="dxa"/>
              <w:bottom w:w="43" w:type="dxa"/>
            </w:tcMar>
          </w:tcPr>
          <w:p w14:paraId="0641EFFA" w14:textId="77777777" w:rsidR="00E66AA3" w:rsidRPr="0036708B" w:rsidRDefault="00E66AA3" w:rsidP="00041F19">
            <w:pPr>
              <w:pStyle w:val="GSATableText"/>
              <w:keepNext/>
              <w:keepLines/>
            </w:pPr>
          </w:p>
        </w:tc>
      </w:tr>
      <w:tr w:rsidR="00E66AA3" w:rsidRPr="0036708B" w14:paraId="79A79628" w14:textId="77777777" w:rsidTr="001C310B">
        <w:trPr>
          <w:trHeight w:val="288"/>
        </w:trPr>
        <w:tc>
          <w:tcPr>
            <w:tcW w:w="484" w:type="pct"/>
            <w:tcBorders>
              <w:right w:val="nil"/>
            </w:tcBorders>
            <w:shd w:val="clear" w:color="auto" w:fill="DBE5F1" w:themeFill="accent1" w:themeFillTint="33"/>
          </w:tcPr>
          <w:p w14:paraId="5571ED8A" w14:textId="77777777" w:rsidR="00E66AA3" w:rsidRPr="002C3786" w:rsidRDefault="00E66AA3" w:rsidP="00E03A24">
            <w:pPr>
              <w:pStyle w:val="GSATableHeading"/>
            </w:pPr>
            <w:r w:rsidRPr="002C3786">
              <w:t>Part b</w:t>
            </w:r>
          </w:p>
        </w:tc>
        <w:tc>
          <w:tcPr>
            <w:tcW w:w="4516" w:type="pct"/>
            <w:tcMar>
              <w:top w:w="43" w:type="dxa"/>
              <w:bottom w:w="43" w:type="dxa"/>
            </w:tcMar>
          </w:tcPr>
          <w:p w14:paraId="0EB2BA73" w14:textId="77777777" w:rsidR="00E66AA3" w:rsidRPr="0036708B" w:rsidRDefault="00E66AA3" w:rsidP="006D0780">
            <w:pPr>
              <w:pStyle w:val="GSATableText"/>
            </w:pPr>
          </w:p>
        </w:tc>
      </w:tr>
    </w:tbl>
    <w:p w14:paraId="2D386834" w14:textId="77777777" w:rsidR="000D1972" w:rsidRDefault="000D1972" w:rsidP="00DA4990"/>
    <w:p w14:paraId="68026D7A" w14:textId="77777777" w:rsidR="000D1972" w:rsidRDefault="00181E81" w:rsidP="005972CC">
      <w:pPr>
        <w:pStyle w:val="Heading3"/>
      </w:pPr>
      <w:bookmarkStart w:id="1214" w:name="_Toc149090526"/>
      <w:bookmarkStart w:id="1215" w:name="_Toc383429740"/>
      <w:bookmarkStart w:id="1216" w:name="_Toc383444562"/>
      <w:bookmarkStart w:id="1217" w:name="_Toc385594203"/>
      <w:bookmarkStart w:id="1218" w:name="_Toc385594595"/>
      <w:bookmarkStart w:id="1219" w:name="_Toc385594983"/>
      <w:bookmarkStart w:id="1220" w:name="_Toc388620832"/>
      <w:bookmarkStart w:id="1221" w:name="_Toc449543377"/>
      <w:bookmarkStart w:id="1222" w:name="_Toc464803577"/>
      <w:r w:rsidRPr="002C3786">
        <w:t>IA-2</w:t>
      </w:r>
      <w:r>
        <w:t xml:space="preserve"> </w:t>
      </w:r>
      <w:r w:rsidR="00A60EE9" w:rsidRPr="002C3786">
        <w:t xml:space="preserve">User Identification and Authentication </w:t>
      </w:r>
      <w:bookmarkEnd w:id="1214"/>
      <w:bookmarkEnd w:id="1215"/>
      <w:bookmarkEnd w:id="1216"/>
      <w:bookmarkEnd w:id="1217"/>
      <w:bookmarkEnd w:id="1218"/>
      <w:bookmarkEnd w:id="1219"/>
      <w:bookmarkEnd w:id="1220"/>
      <w:r w:rsidR="00B94A66">
        <w:t>(L) (M) (H)</w:t>
      </w:r>
      <w:bookmarkEnd w:id="1221"/>
      <w:bookmarkEnd w:id="1222"/>
    </w:p>
    <w:p w14:paraId="402ED250" w14:textId="77777777" w:rsidR="000D1972" w:rsidRDefault="007031F7" w:rsidP="00DA4990">
      <w:pPr>
        <w:rPr>
          <w:bCs/>
        </w:rPr>
      </w:pPr>
      <w:r w:rsidRPr="007031F7">
        <w:t>The information system uniquely identifies and authenticates organizational users (or processes acting on behalf of organizational users).</w:t>
      </w:r>
    </w:p>
    <w:p w14:paraId="5F471D9A" w14:textId="77777777" w:rsidR="00507490" w:rsidRDefault="00507490"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258C8F31" w14:textId="77777777" w:rsidTr="001C310B">
        <w:trPr>
          <w:cantSplit/>
          <w:trHeight w:val="288"/>
          <w:tblHeader/>
        </w:trPr>
        <w:tc>
          <w:tcPr>
            <w:tcW w:w="811" w:type="pct"/>
            <w:shd w:val="clear" w:color="auto" w:fill="DBE5F1" w:themeFill="accent1" w:themeFillTint="33"/>
            <w:tcMar>
              <w:top w:w="43" w:type="dxa"/>
              <w:bottom w:w="43" w:type="dxa"/>
            </w:tcMar>
          </w:tcPr>
          <w:p w14:paraId="46479548" w14:textId="77777777" w:rsidR="002E5D92" w:rsidRPr="002C3786" w:rsidRDefault="00181E81" w:rsidP="00041F19">
            <w:pPr>
              <w:pStyle w:val="GSATableHeading"/>
            </w:pPr>
            <w:r w:rsidRPr="00507490">
              <w:t>IA-2</w:t>
            </w:r>
          </w:p>
        </w:tc>
        <w:tc>
          <w:tcPr>
            <w:tcW w:w="4189" w:type="pct"/>
            <w:shd w:val="clear" w:color="auto" w:fill="DBE5F1" w:themeFill="accent1" w:themeFillTint="33"/>
          </w:tcPr>
          <w:p w14:paraId="4336BA0E" w14:textId="77777777" w:rsidR="002E5D92" w:rsidRPr="002C3786" w:rsidRDefault="002E5D92" w:rsidP="00041F19">
            <w:pPr>
              <w:pStyle w:val="GSATableHeading"/>
            </w:pPr>
            <w:r w:rsidRPr="002C3786">
              <w:t>Control Summary Information</w:t>
            </w:r>
          </w:p>
        </w:tc>
      </w:tr>
      <w:tr w:rsidR="002E5D92" w:rsidRPr="002C3786" w14:paraId="60CD8EFA" w14:textId="77777777" w:rsidTr="001C310B">
        <w:trPr>
          <w:trHeight w:val="288"/>
        </w:trPr>
        <w:tc>
          <w:tcPr>
            <w:tcW w:w="5000" w:type="pct"/>
            <w:gridSpan w:val="2"/>
            <w:tcMar>
              <w:top w:w="43" w:type="dxa"/>
              <w:bottom w:w="43" w:type="dxa"/>
            </w:tcMar>
          </w:tcPr>
          <w:p w14:paraId="1C5E180E" w14:textId="77777777" w:rsidR="002E5D92" w:rsidRPr="002C3786" w:rsidRDefault="002E5D92" w:rsidP="00041F19">
            <w:pPr>
              <w:pStyle w:val="GSATableText"/>
              <w:keepNext/>
              <w:keepLines/>
            </w:pPr>
            <w:r w:rsidRPr="002C3786">
              <w:t>Responsible Role:</w:t>
            </w:r>
            <w:r>
              <w:t xml:space="preserve"> </w:t>
            </w:r>
          </w:p>
        </w:tc>
      </w:tr>
      <w:tr w:rsidR="002E5D92" w:rsidRPr="002C3786" w14:paraId="50376187" w14:textId="77777777" w:rsidTr="001C310B">
        <w:trPr>
          <w:trHeight w:val="288"/>
        </w:trPr>
        <w:tc>
          <w:tcPr>
            <w:tcW w:w="5000" w:type="pct"/>
            <w:gridSpan w:val="2"/>
            <w:tcMar>
              <w:top w:w="43" w:type="dxa"/>
              <w:bottom w:w="43" w:type="dxa"/>
            </w:tcMar>
            <w:vAlign w:val="bottom"/>
          </w:tcPr>
          <w:p w14:paraId="48F2E802" w14:textId="77777777" w:rsidR="002E5D92" w:rsidRPr="002C3786" w:rsidRDefault="002E5D92" w:rsidP="00DA4990">
            <w:pPr>
              <w:pStyle w:val="GSATableText"/>
            </w:pPr>
            <w:r w:rsidRPr="002C3786">
              <w:t>Implementation Status (check all that apply):</w:t>
            </w:r>
          </w:p>
          <w:p w14:paraId="29BB70BD" w14:textId="77777777" w:rsidR="002E5D92" w:rsidRPr="002C3786" w:rsidRDefault="00CB38BB" w:rsidP="00DA4990">
            <w:pPr>
              <w:pStyle w:val="GSATableText"/>
            </w:pPr>
            <w:sdt>
              <w:sdtPr>
                <w:id w:val="86833928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16E0DE9A" w14:textId="77777777" w:rsidR="002E5D92" w:rsidRPr="002C3786" w:rsidRDefault="00CB38BB" w:rsidP="00DA4990">
            <w:pPr>
              <w:pStyle w:val="GSATableText"/>
            </w:pPr>
            <w:sdt>
              <w:sdtPr>
                <w:id w:val="-163015893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4BC8688D" w14:textId="77777777" w:rsidR="002E5D92" w:rsidRPr="002C3786" w:rsidRDefault="00CB38BB" w:rsidP="00DA4990">
            <w:pPr>
              <w:pStyle w:val="GSATableText"/>
            </w:pPr>
            <w:sdt>
              <w:sdtPr>
                <w:id w:val="-85002397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625FC250" w14:textId="77777777" w:rsidR="002E5D92" w:rsidRPr="002C3786" w:rsidRDefault="00CB38BB" w:rsidP="00DA4990">
            <w:pPr>
              <w:pStyle w:val="GSATableText"/>
            </w:pPr>
            <w:sdt>
              <w:sdtPr>
                <w:id w:val="-1871832806"/>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0EAE4FC8" w14:textId="77777777" w:rsidR="002E5D92" w:rsidRPr="002C3786" w:rsidRDefault="00CB38BB" w:rsidP="00DA4990">
            <w:pPr>
              <w:pStyle w:val="GSATableText"/>
            </w:pPr>
            <w:sdt>
              <w:sdtPr>
                <w:id w:val="975417836"/>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322847A5" w14:textId="77777777" w:rsidTr="001C310B">
        <w:trPr>
          <w:trHeight w:val="288"/>
        </w:trPr>
        <w:tc>
          <w:tcPr>
            <w:tcW w:w="5000" w:type="pct"/>
            <w:gridSpan w:val="2"/>
            <w:tcMar>
              <w:top w:w="43" w:type="dxa"/>
              <w:bottom w:w="43" w:type="dxa"/>
            </w:tcMar>
            <w:vAlign w:val="bottom"/>
          </w:tcPr>
          <w:p w14:paraId="77A568E2" w14:textId="77777777" w:rsidR="002E5D92" w:rsidRPr="002C3786" w:rsidRDefault="002E5D92" w:rsidP="00DA4990">
            <w:pPr>
              <w:pStyle w:val="GSATableText"/>
            </w:pPr>
            <w:r w:rsidRPr="002C3786">
              <w:t>Control Origination (check all that apply):</w:t>
            </w:r>
          </w:p>
          <w:p w14:paraId="1FB59513" w14:textId="77777777" w:rsidR="002E5D92" w:rsidRPr="002C3786" w:rsidRDefault="00CB38BB" w:rsidP="00DA4990">
            <w:pPr>
              <w:pStyle w:val="GSATableText"/>
            </w:pPr>
            <w:sdt>
              <w:sdtPr>
                <w:id w:val="42177008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1424ADD5" w14:textId="77777777" w:rsidR="002E5D92" w:rsidRPr="002C3786" w:rsidRDefault="00CB38BB" w:rsidP="00DA4990">
            <w:pPr>
              <w:pStyle w:val="GSATableText"/>
            </w:pPr>
            <w:sdt>
              <w:sdtPr>
                <w:id w:val="26249772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5E2D7322" w14:textId="77777777" w:rsidR="002E5D92" w:rsidRPr="002C3786" w:rsidRDefault="00CB38BB" w:rsidP="00DA4990">
            <w:pPr>
              <w:pStyle w:val="GSATableText"/>
            </w:pPr>
            <w:sdt>
              <w:sdtPr>
                <w:id w:val="-112407549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10A6C662" w14:textId="77777777" w:rsidR="002E5D92" w:rsidRPr="002C3786" w:rsidRDefault="00CB38BB" w:rsidP="00DA4990">
            <w:pPr>
              <w:pStyle w:val="GSATableText"/>
            </w:pPr>
            <w:sdt>
              <w:sdtPr>
                <w:id w:val="-10714268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691547B6" w14:textId="77777777" w:rsidR="002E5D92" w:rsidRPr="002C3786" w:rsidRDefault="00CB38BB" w:rsidP="00DA4990">
            <w:pPr>
              <w:pStyle w:val="GSATableText"/>
            </w:pPr>
            <w:sdt>
              <w:sdtPr>
                <w:id w:val="-27918954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706CEE1A" w14:textId="77777777" w:rsidR="002E5D92" w:rsidRPr="002C3786" w:rsidRDefault="00CB38BB" w:rsidP="00DA4990">
            <w:pPr>
              <w:pStyle w:val="GSATableText"/>
            </w:pPr>
            <w:sdt>
              <w:sdtPr>
                <w:id w:val="15573664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1DF7453F" w14:textId="01ABB64F" w:rsidR="002E5D92" w:rsidRPr="002C3786" w:rsidRDefault="00CB38BB" w:rsidP="00DA4990">
            <w:pPr>
              <w:pStyle w:val="GSATableText"/>
            </w:pPr>
            <w:sdt>
              <w:sdtPr>
                <w:id w:val="-63402691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23872818"/>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1955477804"/>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4E5162E7"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181E81" w:rsidRPr="0036708B" w14:paraId="370A5FE4"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34C0938" w14:textId="77777777" w:rsidR="00181E81" w:rsidRPr="0036708B" w:rsidRDefault="00181E81" w:rsidP="00041F19">
            <w:pPr>
              <w:pStyle w:val="GSATableHeading"/>
            </w:pPr>
            <w:r w:rsidRPr="00507490">
              <w:t xml:space="preserve">IA-2 </w:t>
            </w:r>
            <w:r w:rsidRPr="0036708B">
              <w:t>What is the solution and how is it implemented?</w:t>
            </w:r>
          </w:p>
        </w:tc>
      </w:tr>
      <w:tr w:rsidR="00181E81" w:rsidRPr="002C3786" w14:paraId="37736D46" w14:textId="77777777" w:rsidTr="001C310B">
        <w:trPr>
          <w:trHeight w:val="288"/>
        </w:trPr>
        <w:tc>
          <w:tcPr>
            <w:tcW w:w="5000" w:type="pct"/>
            <w:shd w:val="clear" w:color="auto" w:fill="FFFFFF" w:themeFill="background1"/>
          </w:tcPr>
          <w:p w14:paraId="240D90A9" w14:textId="77777777" w:rsidR="00181E81" w:rsidRPr="002C3786" w:rsidRDefault="00181E81" w:rsidP="00041F19">
            <w:pPr>
              <w:pStyle w:val="GSATableText"/>
              <w:keepNext/>
              <w:keepLines/>
            </w:pPr>
          </w:p>
        </w:tc>
      </w:tr>
    </w:tbl>
    <w:p w14:paraId="6233F403" w14:textId="77777777" w:rsidR="002E5D92" w:rsidRDefault="002E5D92" w:rsidP="00DA4990"/>
    <w:p w14:paraId="7E251245" w14:textId="77777777" w:rsidR="000D1972" w:rsidRDefault="00181E81" w:rsidP="001A1457">
      <w:pPr>
        <w:pStyle w:val="Heading4"/>
      </w:pPr>
      <w:bookmarkStart w:id="1223" w:name="_Toc383429742"/>
      <w:bookmarkStart w:id="1224" w:name="_Toc383444563"/>
      <w:bookmarkStart w:id="1225" w:name="_Toc385594204"/>
      <w:bookmarkStart w:id="1226" w:name="_Toc385594596"/>
      <w:bookmarkStart w:id="1227" w:name="_Toc385594984"/>
      <w:bookmarkStart w:id="1228" w:name="_Toc388620833"/>
      <w:bookmarkStart w:id="1229" w:name="_Toc464803578"/>
      <w:r w:rsidRPr="002C3786">
        <w:t>IA-2 (1)</w:t>
      </w:r>
      <w:r>
        <w:t xml:space="preserve"> </w:t>
      </w:r>
      <w:r w:rsidR="009F6942" w:rsidRPr="002C3786">
        <w:t xml:space="preserve">Control Enhancement </w:t>
      </w:r>
      <w:bookmarkEnd w:id="1223"/>
      <w:bookmarkEnd w:id="1224"/>
      <w:bookmarkEnd w:id="1225"/>
      <w:bookmarkEnd w:id="1226"/>
      <w:bookmarkEnd w:id="1227"/>
      <w:bookmarkEnd w:id="1228"/>
      <w:r w:rsidR="00B94A66">
        <w:t>(L) (M) (H)</w:t>
      </w:r>
      <w:bookmarkEnd w:id="1229"/>
    </w:p>
    <w:p w14:paraId="6F3AD295" w14:textId="77777777" w:rsidR="00292D77" w:rsidRDefault="007031F7" w:rsidP="00DA4990">
      <w:r w:rsidRPr="007031F7">
        <w:t>The information system implements multifactor authentication for network access to privileged accounts.</w:t>
      </w:r>
    </w:p>
    <w:p w14:paraId="3EAD7F29" w14:textId="77777777" w:rsidR="009F6942" w:rsidRDefault="009F694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4196D0CD" w14:textId="77777777" w:rsidTr="001C310B">
        <w:trPr>
          <w:cantSplit/>
          <w:trHeight w:val="288"/>
          <w:tblHeader/>
        </w:trPr>
        <w:tc>
          <w:tcPr>
            <w:tcW w:w="811" w:type="pct"/>
            <w:shd w:val="clear" w:color="auto" w:fill="DBE5F1" w:themeFill="accent1" w:themeFillTint="33"/>
            <w:tcMar>
              <w:top w:w="43" w:type="dxa"/>
              <w:bottom w:w="43" w:type="dxa"/>
            </w:tcMar>
          </w:tcPr>
          <w:p w14:paraId="20F42A6D" w14:textId="77777777" w:rsidR="002E5D92" w:rsidRPr="002C3786" w:rsidRDefault="00181E81" w:rsidP="00041F19">
            <w:pPr>
              <w:pStyle w:val="GSATableHeading"/>
            </w:pPr>
            <w:r w:rsidRPr="00507490">
              <w:t>IA-2 (1)</w:t>
            </w:r>
          </w:p>
        </w:tc>
        <w:tc>
          <w:tcPr>
            <w:tcW w:w="4189" w:type="pct"/>
            <w:shd w:val="clear" w:color="auto" w:fill="DBE5F1" w:themeFill="accent1" w:themeFillTint="33"/>
          </w:tcPr>
          <w:p w14:paraId="520C6BF7" w14:textId="77777777" w:rsidR="002E5D92" w:rsidRPr="002C3786" w:rsidRDefault="002E5D92" w:rsidP="00041F19">
            <w:pPr>
              <w:pStyle w:val="GSATableHeading"/>
            </w:pPr>
            <w:r w:rsidRPr="002C3786">
              <w:t>Control Summary Information</w:t>
            </w:r>
          </w:p>
        </w:tc>
      </w:tr>
      <w:tr w:rsidR="002E5D92" w:rsidRPr="002C3786" w14:paraId="779813FC" w14:textId="77777777" w:rsidTr="001C310B">
        <w:trPr>
          <w:trHeight w:val="288"/>
        </w:trPr>
        <w:tc>
          <w:tcPr>
            <w:tcW w:w="5000" w:type="pct"/>
            <w:gridSpan w:val="2"/>
            <w:tcMar>
              <w:top w:w="43" w:type="dxa"/>
              <w:bottom w:w="43" w:type="dxa"/>
            </w:tcMar>
          </w:tcPr>
          <w:p w14:paraId="51D51BCB" w14:textId="77777777" w:rsidR="002E5D92" w:rsidRPr="002C3786" w:rsidRDefault="002E5D92" w:rsidP="00041F19">
            <w:pPr>
              <w:pStyle w:val="GSATableText"/>
              <w:keepNext/>
              <w:keepLines/>
            </w:pPr>
            <w:r w:rsidRPr="002C3786">
              <w:t>Responsible Role:</w:t>
            </w:r>
            <w:r>
              <w:t xml:space="preserve"> </w:t>
            </w:r>
          </w:p>
        </w:tc>
      </w:tr>
      <w:tr w:rsidR="002E5D92" w:rsidRPr="002C3786" w14:paraId="21134624" w14:textId="77777777" w:rsidTr="001C310B">
        <w:trPr>
          <w:trHeight w:val="288"/>
        </w:trPr>
        <w:tc>
          <w:tcPr>
            <w:tcW w:w="5000" w:type="pct"/>
            <w:gridSpan w:val="2"/>
            <w:tcMar>
              <w:top w:w="43" w:type="dxa"/>
              <w:bottom w:w="43" w:type="dxa"/>
            </w:tcMar>
            <w:vAlign w:val="bottom"/>
          </w:tcPr>
          <w:p w14:paraId="20439133" w14:textId="77777777" w:rsidR="002E5D92" w:rsidRPr="002C3786" w:rsidRDefault="002E5D92" w:rsidP="00DA4990">
            <w:pPr>
              <w:pStyle w:val="GSATableText"/>
            </w:pPr>
            <w:r w:rsidRPr="002C3786">
              <w:t>Implementation Status (check all that apply):</w:t>
            </w:r>
          </w:p>
          <w:p w14:paraId="5B2625AC" w14:textId="77777777" w:rsidR="002E5D92" w:rsidRPr="002C3786" w:rsidRDefault="00CB38BB" w:rsidP="00DA4990">
            <w:pPr>
              <w:pStyle w:val="GSATableText"/>
            </w:pPr>
            <w:sdt>
              <w:sdtPr>
                <w:id w:val="-43828820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618010A6" w14:textId="77777777" w:rsidR="002E5D92" w:rsidRPr="002C3786" w:rsidRDefault="00CB38BB" w:rsidP="00DA4990">
            <w:pPr>
              <w:pStyle w:val="GSATableText"/>
            </w:pPr>
            <w:sdt>
              <w:sdtPr>
                <w:id w:val="-12947653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090B8FFE" w14:textId="77777777" w:rsidR="002E5D92" w:rsidRPr="002C3786" w:rsidRDefault="00CB38BB" w:rsidP="00DA4990">
            <w:pPr>
              <w:pStyle w:val="GSATableText"/>
            </w:pPr>
            <w:sdt>
              <w:sdtPr>
                <w:id w:val="79757997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1B9FB507" w14:textId="77777777" w:rsidR="002E5D92" w:rsidRPr="002C3786" w:rsidRDefault="00CB38BB" w:rsidP="00DA4990">
            <w:pPr>
              <w:pStyle w:val="GSATableText"/>
            </w:pPr>
            <w:sdt>
              <w:sdtPr>
                <w:id w:val="162935030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58F09865" w14:textId="77777777" w:rsidR="002E5D92" w:rsidRPr="002C3786" w:rsidRDefault="00CB38BB" w:rsidP="00DA4990">
            <w:pPr>
              <w:pStyle w:val="GSATableText"/>
            </w:pPr>
            <w:sdt>
              <w:sdtPr>
                <w:id w:val="-70594213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164C6EF5" w14:textId="77777777" w:rsidTr="001C310B">
        <w:trPr>
          <w:trHeight w:val="288"/>
        </w:trPr>
        <w:tc>
          <w:tcPr>
            <w:tcW w:w="5000" w:type="pct"/>
            <w:gridSpan w:val="2"/>
            <w:tcMar>
              <w:top w:w="43" w:type="dxa"/>
              <w:bottom w:w="43" w:type="dxa"/>
            </w:tcMar>
            <w:vAlign w:val="bottom"/>
          </w:tcPr>
          <w:p w14:paraId="7B7698AF" w14:textId="77777777" w:rsidR="002E5D92" w:rsidRPr="002C3786" w:rsidRDefault="002E5D92" w:rsidP="00DA4990">
            <w:pPr>
              <w:pStyle w:val="GSATableText"/>
            </w:pPr>
            <w:r w:rsidRPr="002C3786">
              <w:t>Control Origination (check all that apply):</w:t>
            </w:r>
          </w:p>
          <w:p w14:paraId="0FCC67F7" w14:textId="77777777" w:rsidR="002E5D92" w:rsidRPr="002C3786" w:rsidRDefault="00CB38BB" w:rsidP="00DA4990">
            <w:pPr>
              <w:pStyle w:val="GSATableText"/>
            </w:pPr>
            <w:sdt>
              <w:sdtPr>
                <w:id w:val="195914631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2FBD21E8" w14:textId="77777777" w:rsidR="002E5D92" w:rsidRPr="002C3786" w:rsidRDefault="00CB38BB" w:rsidP="00DA4990">
            <w:pPr>
              <w:pStyle w:val="GSATableText"/>
            </w:pPr>
            <w:sdt>
              <w:sdtPr>
                <w:id w:val="161833373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05CA9D72" w14:textId="77777777" w:rsidR="002E5D92" w:rsidRPr="002C3786" w:rsidRDefault="00CB38BB" w:rsidP="00DA4990">
            <w:pPr>
              <w:pStyle w:val="GSATableText"/>
            </w:pPr>
            <w:sdt>
              <w:sdtPr>
                <w:id w:val="-176314204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4906E1ED" w14:textId="77777777" w:rsidR="002E5D92" w:rsidRPr="002C3786" w:rsidRDefault="00CB38BB" w:rsidP="00DA4990">
            <w:pPr>
              <w:pStyle w:val="GSATableText"/>
            </w:pPr>
            <w:sdt>
              <w:sdtPr>
                <w:id w:val="-44894162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28160DD3" w14:textId="77777777" w:rsidR="002E5D92" w:rsidRPr="002C3786" w:rsidRDefault="00CB38BB" w:rsidP="00DA4990">
            <w:pPr>
              <w:pStyle w:val="GSATableText"/>
            </w:pPr>
            <w:sdt>
              <w:sdtPr>
                <w:id w:val="-32914213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711D317D" w14:textId="77777777" w:rsidR="002E5D92" w:rsidRPr="002C3786" w:rsidRDefault="00CB38BB" w:rsidP="00DA4990">
            <w:pPr>
              <w:pStyle w:val="GSATableText"/>
            </w:pPr>
            <w:sdt>
              <w:sdtPr>
                <w:id w:val="194572284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08008073" w14:textId="03E43531" w:rsidR="002E5D92" w:rsidRPr="002C3786" w:rsidRDefault="00CB38BB" w:rsidP="00DA4990">
            <w:pPr>
              <w:pStyle w:val="GSATableText"/>
            </w:pPr>
            <w:sdt>
              <w:sdtPr>
                <w:id w:val="196007218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16021295"/>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480848525"/>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0D4962CE"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181E81" w:rsidRPr="0036708B" w14:paraId="2DF7EF0F"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3603C58" w14:textId="77777777" w:rsidR="00181E81" w:rsidRPr="0036708B" w:rsidRDefault="00181E81" w:rsidP="00041F19">
            <w:pPr>
              <w:pStyle w:val="GSATableHeading"/>
            </w:pPr>
            <w:r w:rsidRPr="00507490">
              <w:t xml:space="preserve">IA-2 (1) </w:t>
            </w:r>
            <w:r w:rsidRPr="0036708B">
              <w:t>What is the solution and how is it implemented?</w:t>
            </w:r>
          </w:p>
        </w:tc>
      </w:tr>
      <w:tr w:rsidR="00181E81" w:rsidRPr="002C3786" w14:paraId="2167A48F" w14:textId="77777777" w:rsidTr="001C310B">
        <w:trPr>
          <w:trHeight w:val="288"/>
        </w:trPr>
        <w:tc>
          <w:tcPr>
            <w:tcW w:w="5000" w:type="pct"/>
            <w:shd w:val="clear" w:color="auto" w:fill="FFFFFF" w:themeFill="background1"/>
          </w:tcPr>
          <w:p w14:paraId="1B9AEC4A" w14:textId="77777777" w:rsidR="00181E81" w:rsidRPr="002C3786" w:rsidRDefault="00181E81" w:rsidP="00041F19">
            <w:pPr>
              <w:pStyle w:val="GSATableText"/>
              <w:keepNext/>
              <w:keepLines/>
            </w:pPr>
          </w:p>
        </w:tc>
      </w:tr>
    </w:tbl>
    <w:p w14:paraId="2020B4FA" w14:textId="77777777" w:rsidR="009F6942" w:rsidRPr="002C3786" w:rsidRDefault="009F6942" w:rsidP="00DA4990"/>
    <w:p w14:paraId="21CBA90C" w14:textId="77777777" w:rsidR="000D1972" w:rsidRDefault="00181E81" w:rsidP="001A1457">
      <w:pPr>
        <w:pStyle w:val="Heading4"/>
      </w:pPr>
      <w:bookmarkStart w:id="1230" w:name="_Toc383429749"/>
      <w:bookmarkStart w:id="1231" w:name="_Toc383444569"/>
      <w:bookmarkStart w:id="1232" w:name="_Toc385594210"/>
      <w:bookmarkStart w:id="1233" w:name="_Toc385594602"/>
      <w:bookmarkStart w:id="1234" w:name="_Toc385594990"/>
      <w:bookmarkStart w:id="1235" w:name="_Toc388620839"/>
      <w:bookmarkStart w:id="1236" w:name="_Toc464803579"/>
      <w:r>
        <w:t>IA-2 (12</w:t>
      </w:r>
      <w:r w:rsidRPr="006E6F2B">
        <w:t>)</w:t>
      </w:r>
      <w:r>
        <w:t xml:space="preserve"> </w:t>
      </w:r>
      <w:r w:rsidR="006E6F2B">
        <w:t xml:space="preserve">Control Enhancement </w:t>
      </w:r>
      <w:bookmarkEnd w:id="1230"/>
      <w:bookmarkEnd w:id="1231"/>
      <w:bookmarkEnd w:id="1232"/>
      <w:bookmarkEnd w:id="1233"/>
      <w:bookmarkEnd w:id="1234"/>
      <w:bookmarkEnd w:id="1235"/>
      <w:r w:rsidR="00AD0DDE">
        <w:t>(L) (M) (H)</w:t>
      </w:r>
      <w:bookmarkEnd w:id="1236"/>
    </w:p>
    <w:p w14:paraId="1D20FD1D" w14:textId="77777777" w:rsidR="006E6F2B" w:rsidRDefault="00693C74" w:rsidP="00DA4990">
      <w:r w:rsidRPr="00693C74">
        <w:t>The information system accepts and electronically verifies Personal Identity Verification (PIV) credentials.</w:t>
      </w:r>
    </w:p>
    <w:p w14:paraId="159B0D84" w14:textId="77777777" w:rsidR="00B94A66" w:rsidRDefault="00F364F9" w:rsidP="00F364F9">
      <w:pPr>
        <w:pStyle w:val="GSAGuidance"/>
        <w:keepLines/>
        <w:widowControl/>
      </w:pPr>
      <w:r w:rsidRPr="0051252E">
        <w:rPr>
          <w:rStyle w:val="GSAGuidanceBoldChar"/>
        </w:rPr>
        <w:t xml:space="preserve">IA-2 (12) Additional </w:t>
      </w:r>
      <w:r w:rsidR="00895AF9">
        <w:rPr>
          <w:rStyle w:val="GSAGuidanceBoldChar"/>
        </w:rPr>
        <w:t>FedRAMP</w:t>
      </w:r>
      <w:r w:rsidRPr="0051252E">
        <w:rPr>
          <w:rStyle w:val="GSAGuidanceBoldChar"/>
        </w:rPr>
        <w:t xml:space="preserve"> Requirements and Guidance</w:t>
      </w:r>
      <w:r w:rsidRPr="00340E59">
        <w:t xml:space="preserve">: </w:t>
      </w:r>
    </w:p>
    <w:p w14:paraId="78623B78" w14:textId="77777777" w:rsidR="00F364F9" w:rsidRDefault="00B94A66" w:rsidP="00F364F9">
      <w:pPr>
        <w:pStyle w:val="GSAGuidance"/>
        <w:keepLines/>
        <w:widowControl/>
      </w:pPr>
      <w:r>
        <w:rPr>
          <w:rStyle w:val="GSAGuidanceBoldChar"/>
        </w:rPr>
        <w:t>Guidance</w:t>
      </w:r>
      <w:r w:rsidRPr="00B94A66">
        <w:t>:</w:t>
      </w:r>
      <w:r>
        <w:t xml:space="preserve"> </w:t>
      </w:r>
      <w:r w:rsidR="00F364F9" w:rsidRPr="00340E59">
        <w:t xml:space="preserve">Include Common Access Card (CAC), i.e., the </w:t>
      </w:r>
      <w:r w:rsidR="002350CE">
        <w:t>DoD</w:t>
      </w:r>
      <w:r w:rsidR="00F364F9" w:rsidRPr="00340E59">
        <w:t xml:space="preserve"> technical implementation of PIV/FIPS 201/HSPD-12.</w:t>
      </w:r>
    </w:p>
    <w:p w14:paraId="6B906579" w14:textId="77777777" w:rsidR="0051252E" w:rsidRDefault="0051252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6F6B530E" w14:textId="77777777" w:rsidTr="001C310B">
        <w:trPr>
          <w:cantSplit/>
          <w:trHeight w:val="288"/>
          <w:tblHeader/>
        </w:trPr>
        <w:tc>
          <w:tcPr>
            <w:tcW w:w="811" w:type="pct"/>
            <w:shd w:val="clear" w:color="auto" w:fill="DBE5F1" w:themeFill="accent1" w:themeFillTint="33"/>
            <w:tcMar>
              <w:top w:w="43" w:type="dxa"/>
              <w:bottom w:w="43" w:type="dxa"/>
            </w:tcMar>
          </w:tcPr>
          <w:p w14:paraId="1D91CEF7" w14:textId="77777777" w:rsidR="002E5D92" w:rsidRPr="002C3786" w:rsidRDefault="00181E81" w:rsidP="00041F19">
            <w:pPr>
              <w:pStyle w:val="GSATableHeading"/>
            </w:pPr>
            <w:r w:rsidRPr="0051252E">
              <w:t>IA-2 (12)</w:t>
            </w:r>
          </w:p>
        </w:tc>
        <w:tc>
          <w:tcPr>
            <w:tcW w:w="4189" w:type="pct"/>
            <w:shd w:val="clear" w:color="auto" w:fill="DBE5F1" w:themeFill="accent1" w:themeFillTint="33"/>
          </w:tcPr>
          <w:p w14:paraId="7DBDA4E1" w14:textId="77777777" w:rsidR="002E5D92" w:rsidRPr="002C3786" w:rsidRDefault="002E5D92" w:rsidP="00041F19">
            <w:pPr>
              <w:pStyle w:val="GSATableHeading"/>
            </w:pPr>
            <w:r w:rsidRPr="002C3786">
              <w:t>Control Summary Information</w:t>
            </w:r>
          </w:p>
        </w:tc>
      </w:tr>
      <w:tr w:rsidR="002E5D92" w:rsidRPr="002C3786" w14:paraId="521A2586" w14:textId="77777777" w:rsidTr="001C310B">
        <w:trPr>
          <w:trHeight w:val="288"/>
        </w:trPr>
        <w:tc>
          <w:tcPr>
            <w:tcW w:w="5000" w:type="pct"/>
            <w:gridSpan w:val="2"/>
            <w:tcMar>
              <w:top w:w="43" w:type="dxa"/>
              <w:bottom w:w="43" w:type="dxa"/>
            </w:tcMar>
          </w:tcPr>
          <w:p w14:paraId="035E4217" w14:textId="77777777" w:rsidR="002E5D92" w:rsidRPr="002C3786" w:rsidRDefault="002E5D92" w:rsidP="00041F19">
            <w:pPr>
              <w:pStyle w:val="GSATableText"/>
              <w:keepNext/>
              <w:keepLines/>
            </w:pPr>
            <w:r w:rsidRPr="002C3786">
              <w:t>Responsible Role:</w:t>
            </w:r>
            <w:r>
              <w:t xml:space="preserve"> </w:t>
            </w:r>
          </w:p>
        </w:tc>
      </w:tr>
      <w:tr w:rsidR="002E5D92" w:rsidRPr="002C3786" w14:paraId="76149AC6" w14:textId="77777777" w:rsidTr="001C310B">
        <w:trPr>
          <w:trHeight w:val="288"/>
        </w:trPr>
        <w:tc>
          <w:tcPr>
            <w:tcW w:w="5000" w:type="pct"/>
            <w:gridSpan w:val="2"/>
            <w:tcMar>
              <w:top w:w="43" w:type="dxa"/>
              <w:bottom w:w="43" w:type="dxa"/>
            </w:tcMar>
            <w:vAlign w:val="bottom"/>
          </w:tcPr>
          <w:p w14:paraId="501E7639" w14:textId="77777777" w:rsidR="002E5D92" w:rsidRPr="002C3786" w:rsidRDefault="002E5D92" w:rsidP="00DA4990">
            <w:pPr>
              <w:pStyle w:val="GSATableText"/>
            </w:pPr>
            <w:r w:rsidRPr="002C3786">
              <w:t>Implementation Status (check all that apply):</w:t>
            </w:r>
          </w:p>
          <w:p w14:paraId="3BAA3BCE" w14:textId="77777777" w:rsidR="002E5D92" w:rsidRPr="002C3786" w:rsidRDefault="00CB38BB" w:rsidP="00DA4990">
            <w:pPr>
              <w:pStyle w:val="GSATableText"/>
            </w:pPr>
            <w:sdt>
              <w:sdtPr>
                <w:id w:val="126635377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0CC5122D" w14:textId="77777777" w:rsidR="002E5D92" w:rsidRPr="002C3786" w:rsidRDefault="00CB38BB" w:rsidP="00DA4990">
            <w:pPr>
              <w:pStyle w:val="GSATableText"/>
            </w:pPr>
            <w:sdt>
              <w:sdtPr>
                <w:id w:val="-18732200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7F56EEA2" w14:textId="77777777" w:rsidR="002E5D92" w:rsidRPr="002C3786" w:rsidRDefault="00CB38BB" w:rsidP="00DA4990">
            <w:pPr>
              <w:pStyle w:val="GSATableText"/>
            </w:pPr>
            <w:sdt>
              <w:sdtPr>
                <w:id w:val="131021771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450DB616" w14:textId="77777777" w:rsidR="002E5D92" w:rsidRPr="002C3786" w:rsidRDefault="00CB38BB" w:rsidP="00DA4990">
            <w:pPr>
              <w:pStyle w:val="GSATableText"/>
            </w:pPr>
            <w:sdt>
              <w:sdtPr>
                <w:id w:val="-30185087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3A0F3FF0" w14:textId="77777777" w:rsidR="002E5D92" w:rsidRPr="002C3786" w:rsidRDefault="00CB38BB" w:rsidP="00DA4990">
            <w:pPr>
              <w:pStyle w:val="GSATableText"/>
            </w:pPr>
            <w:sdt>
              <w:sdtPr>
                <w:id w:val="-94106687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0862E4CF" w14:textId="77777777" w:rsidTr="001C310B">
        <w:trPr>
          <w:trHeight w:val="288"/>
        </w:trPr>
        <w:tc>
          <w:tcPr>
            <w:tcW w:w="5000" w:type="pct"/>
            <w:gridSpan w:val="2"/>
            <w:tcMar>
              <w:top w:w="43" w:type="dxa"/>
              <w:bottom w:w="43" w:type="dxa"/>
            </w:tcMar>
            <w:vAlign w:val="bottom"/>
          </w:tcPr>
          <w:p w14:paraId="0F828DCD" w14:textId="77777777" w:rsidR="002E5D92" w:rsidRPr="002C3786" w:rsidRDefault="002E5D92" w:rsidP="00DA4990">
            <w:pPr>
              <w:pStyle w:val="GSATableText"/>
            </w:pPr>
            <w:r w:rsidRPr="002C3786">
              <w:t>Control Origination (check all that apply):</w:t>
            </w:r>
          </w:p>
          <w:p w14:paraId="1E86AC4B" w14:textId="77777777" w:rsidR="002E5D92" w:rsidRPr="002C3786" w:rsidRDefault="00CB38BB" w:rsidP="00DA4990">
            <w:pPr>
              <w:pStyle w:val="GSATableText"/>
            </w:pPr>
            <w:sdt>
              <w:sdtPr>
                <w:id w:val="73566958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2F8C8347" w14:textId="77777777" w:rsidR="002E5D92" w:rsidRPr="002C3786" w:rsidRDefault="00CB38BB" w:rsidP="00DA4990">
            <w:pPr>
              <w:pStyle w:val="GSATableText"/>
            </w:pPr>
            <w:sdt>
              <w:sdtPr>
                <w:id w:val="-197644261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3C94FFF4" w14:textId="77777777" w:rsidR="002E5D92" w:rsidRPr="002C3786" w:rsidRDefault="00CB38BB" w:rsidP="00DA4990">
            <w:pPr>
              <w:pStyle w:val="GSATableText"/>
            </w:pPr>
            <w:sdt>
              <w:sdtPr>
                <w:id w:val="-150134621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3B2C0038" w14:textId="77777777" w:rsidR="002E5D92" w:rsidRPr="002C3786" w:rsidRDefault="00CB38BB" w:rsidP="00DA4990">
            <w:pPr>
              <w:pStyle w:val="GSATableText"/>
            </w:pPr>
            <w:sdt>
              <w:sdtPr>
                <w:id w:val="-125874041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22113040" w14:textId="77777777" w:rsidR="002E5D92" w:rsidRPr="002C3786" w:rsidRDefault="00CB38BB" w:rsidP="00DA4990">
            <w:pPr>
              <w:pStyle w:val="GSATableText"/>
            </w:pPr>
            <w:sdt>
              <w:sdtPr>
                <w:id w:val="3921731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0874BACE" w14:textId="77777777" w:rsidR="002E5D92" w:rsidRPr="002C3786" w:rsidRDefault="00CB38BB" w:rsidP="00DA4990">
            <w:pPr>
              <w:pStyle w:val="GSATableText"/>
            </w:pPr>
            <w:sdt>
              <w:sdtPr>
                <w:id w:val="-33823720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012F231E" w14:textId="42A0FF64" w:rsidR="002E5D92" w:rsidRPr="002C3786" w:rsidRDefault="00CB38BB" w:rsidP="00DA4990">
            <w:pPr>
              <w:pStyle w:val="GSATableText"/>
            </w:pPr>
            <w:sdt>
              <w:sdtPr>
                <w:id w:val="-178796016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360484444"/>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2035607356"/>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54F08170" w14:textId="77777777" w:rsidR="00181E81" w:rsidRDefault="00181E8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181E81" w:rsidRPr="0036708B" w14:paraId="5918EA37"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9A2796C" w14:textId="77777777" w:rsidR="00181E81" w:rsidRPr="0036708B" w:rsidRDefault="00181E81" w:rsidP="00041F19">
            <w:pPr>
              <w:pStyle w:val="GSATableHeading"/>
            </w:pPr>
            <w:r w:rsidRPr="0051252E">
              <w:t xml:space="preserve">IA-2 (12) </w:t>
            </w:r>
            <w:r w:rsidRPr="0036708B">
              <w:t>What is the solution and how is it implemented?</w:t>
            </w:r>
          </w:p>
        </w:tc>
      </w:tr>
      <w:tr w:rsidR="00181E81" w:rsidRPr="002C3786" w14:paraId="065173C5" w14:textId="77777777" w:rsidTr="001C310B">
        <w:trPr>
          <w:trHeight w:val="288"/>
        </w:trPr>
        <w:tc>
          <w:tcPr>
            <w:tcW w:w="5000" w:type="pct"/>
            <w:shd w:val="clear" w:color="auto" w:fill="FFFFFF" w:themeFill="background1"/>
          </w:tcPr>
          <w:p w14:paraId="2BDE32D9" w14:textId="77777777" w:rsidR="00181E81" w:rsidRPr="002C3786" w:rsidRDefault="00181E81" w:rsidP="00041F19">
            <w:pPr>
              <w:pStyle w:val="GSATableText"/>
              <w:keepNext/>
              <w:keepLines/>
            </w:pPr>
          </w:p>
        </w:tc>
      </w:tr>
    </w:tbl>
    <w:p w14:paraId="7DD3043C" w14:textId="77777777" w:rsidR="00D274E5" w:rsidRDefault="00D274E5" w:rsidP="00DA4990"/>
    <w:p w14:paraId="2356706E" w14:textId="77777777" w:rsidR="009E2B1B" w:rsidRDefault="009E2B1B" w:rsidP="009E2B1B">
      <w:pPr>
        <w:pStyle w:val="Heading3"/>
      </w:pPr>
      <w:bookmarkStart w:id="1237" w:name="_Toc464803580"/>
      <w:bookmarkStart w:id="1238" w:name="_Toc149090528"/>
      <w:bookmarkStart w:id="1239" w:name="_Toc383429751"/>
      <w:bookmarkStart w:id="1240" w:name="_Toc383444571"/>
      <w:bookmarkStart w:id="1241" w:name="_Toc385594212"/>
      <w:bookmarkStart w:id="1242" w:name="_Toc385594604"/>
      <w:bookmarkStart w:id="1243" w:name="_Toc385594992"/>
      <w:bookmarkStart w:id="1244" w:name="_Toc388620841"/>
      <w:bookmarkStart w:id="1245" w:name="_Toc449543379"/>
      <w:r w:rsidRPr="002C3786">
        <w:t>IA-4</w:t>
      </w:r>
      <w:r>
        <w:t xml:space="preserve"> </w:t>
      </w:r>
      <w:r w:rsidRPr="002C3786">
        <w:t xml:space="preserve">Identifier Management </w:t>
      </w:r>
      <w:r>
        <w:t>(L) (M)</w:t>
      </w:r>
      <w:bookmarkEnd w:id="1237"/>
      <w:r>
        <w:t xml:space="preserve"> </w:t>
      </w:r>
    </w:p>
    <w:p w14:paraId="4623DE8A" w14:textId="77777777" w:rsidR="009E2B1B" w:rsidRPr="002C3786" w:rsidRDefault="009E2B1B" w:rsidP="009E2B1B">
      <w:r w:rsidRPr="002C3786">
        <w:t>The organization manages information system identifiers for users and devices by:</w:t>
      </w:r>
    </w:p>
    <w:p w14:paraId="691D1EE9" w14:textId="77777777" w:rsidR="009E2B1B" w:rsidRDefault="009E2B1B" w:rsidP="00914FE7">
      <w:pPr>
        <w:pStyle w:val="GSAListParagraphalpha"/>
        <w:numPr>
          <w:ilvl w:val="0"/>
          <w:numId w:val="236"/>
        </w:numPr>
      </w:pPr>
      <w:r w:rsidRPr="00AE3199">
        <w:t>Receiving authorization from [</w:t>
      </w:r>
      <w:r w:rsidRPr="009E2B1B">
        <w:rPr>
          <w:rStyle w:val="GSAItalicEmphasisChar"/>
        </w:rPr>
        <w:t>Assignment: organization-defined personnel or roles</w:t>
      </w:r>
      <w:r w:rsidRPr="00AE3199">
        <w:t>] to assign an individual, group, role, or device identifier;</w:t>
      </w:r>
    </w:p>
    <w:p w14:paraId="1D37B520" w14:textId="77777777" w:rsidR="009E2B1B" w:rsidRDefault="009E2B1B" w:rsidP="009E2B1B">
      <w:pPr>
        <w:pStyle w:val="GSAListParagraphalpha"/>
        <w:numPr>
          <w:ilvl w:val="0"/>
          <w:numId w:val="18"/>
        </w:numPr>
      </w:pPr>
      <w:r w:rsidRPr="00AE3199">
        <w:t>Selecting an identifier that identifies an individual, group, role, or device;</w:t>
      </w:r>
    </w:p>
    <w:p w14:paraId="7D2C565A" w14:textId="77777777" w:rsidR="009E2B1B" w:rsidRDefault="009E2B1B" w:rsidP="009E2B1B">
      <w:pPr>
        <w:pStyle w:val="GSAListParagraphalpha"/>
        <w:numPr>
          <w:ilvl w:val="0"/>
          <w:numId w:val="18"/>
        </w:numPr>
      </w:pPr>
      <w:r w:rsidRPr="00AE3199">
        <w:t>Assigning the identifier to the intended individual, group, role, or device;</w:t>
      </w:r>
    </w:p>
    <w:p w14:paraId="28F9B0B6" w14:textId="77777777" w:rsidR="009E2B1B" w:rsidRDefault="009E2B1B" w:rsidP="009E2B1B">
      <w:pPr>
        <w:pStyle w:val="GSAListParagraphalpha"/>
        <w:numPr>
          <w:ilvl w:val="0"/>
          <w:numId w:val="18"/>
        </w:numPr>
      </w:pPr>
      <w:r w:rsidRPr="00AE3199">
        <w:t>Preventing reuse of identifiers for [</w:t>
      </w:r>
      <w:r>
        <w:rPr>
          <w:rStyle w:val="GSAItalicEmphasisChar"/>
        </w:rPr>
        <w:t>FedRAMP</w:t>
      </w:r>
      <w:r w:rsidRPr="002208EE">
        <w:rPr>
          <w:rStyle w:val="GSAItalicEmphasisChar"/>
        </w:rPr>
        <w:t xml:space="preserve"> </w:t>
      </w:r>
      <w:r w:rsidRPr="00D62A31">
        <w:rPr>
          <w:rStyle w:val="GSAItalicEmphasisChar"/>
        </w:rPr>
        <w:t xml:space="preserve">Assignment: at least two </w:t>
      </w:r>
      <w:r>
        <w:rPr>
          <w:rStyle w:val="GSAItalicEmphasisChar"/>
        </w:rPr>
        <w:t xml:space="preserve">(2) </w:t>
      </w:r>
      <w:r w:rsidRPr="00D62A31">
        <w:rPr>
          <w:rStyle w:val="GSAItalicEmphasisChar"/>
        </w:rPr>
        <w:t>years</w:t>
      </w:r>
      <w:r w:rsidRPr="00AE3199">
        <w:t>]; and</w:t>
      </w:r>
    </w:p>
    <w:p w14:paraId="0DFCECE5" w14:textId="77777777" w:rsidR="009E2B1B" w:rsidRDefault="009E2B1B" w:rsidP="009E2B1B">
      <w:pPr>
        <w:pStyle w:val="GSAListParagraphalpha"/>
        <w:numPr>
          <w:ilvl w:val="0"/>
          <w:numId w:val="18"/>
        </w:numPr>
      </w:pPr>
      <w:r w:rsidRPr="00AE3199">
        <w:t>Disabling the identifier after [</w:t>
      </w:r>
      <w:r>
        <w:rPr>
          <w:rStyle w:val="GSAItalicEmphasisChar"/>
        </w:rPr>
        <w:t>FedRAMP</w:t>
      </w:r>
      <w:r w:rsidRPr="002208EE">
        <w:rPr>
          <w:rStyle w:val="GSAItalicEmphasisChar"/>
        </w:rPr>
        <w:t xml:space="preserve"> </w:t>
      </w:r>
      <w:r w:rsidRPr="00D62A31">
        <w:rPr>
          <w:rStyle w:val="GSAItalicEmphasisChar"/>
        </w:rPr>
        <w:t xml:space="preserve">Assignment: </w:t>
      </w:r>
      <w:r w:rsidRPr="009E2B1B">
        <w:rPr>
          <w:rStyle w:val="GSAItalicEmphasisChar"/>
        </w:rPr>
        <w:t>ninety days for user identifier</w:t>
      </w:r>
      <w:r>
        <w:rPr>
          <w:rStyle w:val="GSAItalicEmphasisChar"/>
        </w:rPr>
        <w:t>s</w:t>
      </w:r>
      <w:r w:rsidRPr="009E2B1B">
        <w:rPr>
          <w:rStyle w:val="GSAItalicEmphasisChar"/>
          <w:lang w:eastAsia="en-US"/>
        </w:rPr>
        <w:t xml:space="preserve"> </w:t>
      </w:r>
      <w:r>
        <w:rPr>
          <w:rStyle w:val="GSAItalicEmphasisChar"/>
        </w:rPr>
        <w:t>(</w:t>
      </w:r>
      <w:r w:rsidRPr="00D62A31">
        <w:rPr>
          <w:rStyle w:val="GSAItalicEmphasisChar"/>
        </w:rPr>
        <w:t>see additional requirements and guidance</w:t>
      </w:r>
      <w:r>
        <w:rPr>
          <w:rStyle w:val="GSAItalicEmphasisChar"/>
        </w:rPr>
        <w:t>)</w:t>
      </w:r>
      <w:r w:rsidRPr="00EE0813">
        <w:t xml:space="preserve">] </w:t>
      </w:r>
    </w:p>
    <w:p w14:paraId="3B18B833" w14:textId="77777777" w:rsidR="009E2B1B" w:rsidRDefault="009E2B1B" w:rsidP="009E2B1B">
      <w:pPr>
        <w:pStyle w:val="GSAGuidance"/>
        <w:rPr>
          <w:rStyle w:val="GSAGuidanceBoldChar"/>
        </w:rPr>
      </w:pPr>
      <w:r w:rsidRPr="0051252E">
        <w:rPr>
          <w:rStyle w:val="GSAGuidanceBoldChar"/>
        </w:rPr>
        <w:t xml:space="preserve">IA-4e Additional </w:t>
      </w:r>
      <w:r>
        <w:rPr>
          <w:rStyle w:val="GSAGuidanceBoldChar"/>
        </w:rPr>
        <w:t>FedRAMP</w:t>
      </w:r>
      <w:r w:rsidRPr="0051252E">
        <w:rPr>
          <w:rStyle w:val="GSAGuidanceBoldChar"/>
        </w:rPr>
        <w:t xml:space="preserve"> Requirements and Guidance: </w:t>
      </w:r>
    </w:p>
    <w:p w14:paraId="3E5F6068" w14:textId="77777777" w:rsidR="009E2B1B" w:rsidRDefault="009E2B1B" w:rsidP="009E2B1B">
      <w:pPr>
        <w:pStyle w:val="GSAGuidance"/>
      </w:pPr>
      <w:r w:rsidRPr="0051252E">
        <w:rPr>
          <w:rStyle w:val="GSAGuidanceBoldChar"/>
        </w:rPr>
        <w:t xml:space="preserve">Requirement: </w:t>
      </w:r>
      <w:r w:rsidRPr="00340E59">
        <w:t>The service provider defines</w:t>
      </w:r>
      <w:r>
        <w:t xml:space="preserve"> the </w:t>
      </w:r>
      <w:r w:rsidRPr="00340E59">
        <w:t>time period of inactivity for device identifiers.</w:t>
      </w:r>
    </w:p>
    <w:p w14:paraId="6C02547D" w14:textId="77777777" w:rsidR="009E2B1B" w:rsidRPr="00340E59" w:rsidRDefault="009E2B1B" w:rsidP="009E2B1B">
      <w:pPr>
        <w:pStyle w:val="GSAGuidance"/>
        <w:keepLines/>
      </w:pPr>
      <w:r w:rsidRPr="002208EE">
        <w:rPr>
          <w:rStyle w:val="GSAGuidanceBoldChar"/>
        </w:rPr>
        <w:t>Guidance:</w:t>
      </w:r>
      <w:r>
        <w:t xml:space="preserve"> </w:t>
      </w:r>
      <w:r w:rsidRPr="002208EE">
        <w:t xml:space="preserve">For </w:t>
      </w:r>
      <w:r>
        <w:t>DoD</w:t>
      </w:r>
      <w:r w:rsidRPr="002208EE">
        <w:t xml:space="preserve"> clouds, see </w:t>
      </w:r>
      <w:r>
        <w:t>DoD</w:t>
      </w:r>
      <w:r w:rsidRPr="002208EE">
        <w:t xml:space="preserve"> cloud website for specific </w:t>
      </w:r>
      <w:r>
        <w:t>DoD</w:t>
      </w:r>
      <w:r w:rsidRPr="002208EE">
        <w:t xml:space="preserve"> requirements that go above and beyond </w:t>
      </w:r>
      <w:r>
        <w:t>FedRAMP</w:t>
      </w:r>
      <w:r w:rsidRPr="002208EE">
        <w:t xml:space="preserve"> http://iase.disa.mil/c</w:t>
      </w:r>
      <w:r>
        <w:t>loud_security/Pages/index.aspx.</w:t>
      </w:r>
    </w:p>
    <w:p w14:paraId="30703007" w14:textId="77777777" w:rsidR="009E2B1B" w:rsidRPr="009E2B1B" w:rsidRDefault="009E2B1B" w:rsidP="009E2B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04BD6163" w14:textId="77777777" w:rsidTr="001C310B">
        <w:trPr>
          <w:cantSplit/>
          <w:trHeight w:val="288"/>
          <w:tblHeader/>
        </w:trPr>
        <w:tc>
          <w:tcPr>
            <w:tcW w:w="811" w:type="pct"/>
            <w:shd w:val="clear" w:color="auto" w:fill="DBE5F1" w:themeFill="accent1" w:themeFillTint="33"/>
            <w:tcMar>
              <w:top w:w="43" w:type="dxa"/>
              <w:bottom w:w="43" w:type="dxa"/>
            </w:tcMar>
          </w:tcPr>
          <w:bookmarkEnd w:id="1238"/>
          <w:bookmarkEnd w:id="1239"/>
          <w:bookmarkEnd w:id="1240"/>
          <w:bookmarkEnd w:id="1241"/>
          <w:bookmarkEnd w:id="1242"/>
          <w:bookmarkEnd w:id="1243"/>
          <w:bookmarkEnd w:id="1244"/>
          <w:bookmarkEnd w:id="1245"/>
          <w:p w14:paraId="5AEF56AE" w14:textId="77777777" w:rsidR="002E5D92" w:rsidRPr="002C3786" w:rsidRDefault="00EB3EA4" w:rsidP="00C5759B">
            <w:pPr>
              <w:pStyle w:val="GSATableHeading"/>
            </w:pPr>
            <w:r w:rsidRPr="0051252E">
              <w:t>IA-4</w:t>
            </w:r>
          </w:p>
        </w:tc>
        <w:tc>
          <w:tcPr>
            <w:tcW w:w="4189" w:type="pct"/>
            <w:shd w:val="clear" w:color="auto" w:fill="DBE5F1" w:themeFill="accent1" w:themeFillTint="33"/>
          </w:tcPr>
          <w:p w14:paraId="2ADD3EC2" w14:textId="77777777" w:rsidR="002E5D92" w:rsidRPr="002C3786" w:rsidRDefault="002E5D92" w:rsidP="00C5759B">
            <w:pPr>
              <w:pStyle w:val="GSATableHeading"/>
            </w:pPr>
            <w:r w:rsidRPr="002C3786">
              <w:t>Control Summary Information</w:t>
            </w:r>
          </w:p>
        </w:tc>
      </w:tr>
      <w:tr w:rsidR="002E5D92" w:rsidRPr="002C3786" w14:paraId="713EA02E" w14:textId="77777777" w:rsidTr="001C310B">
        <w:trPr>
          <w:trHeight w:val="288"/>
        </w:trPr>
        <w:tc>
          <w:tcPr>
            <w:tcW w:w="5000" w:type="pct"/>
            <w:gridSpan w:val="2"/>
            <w:tcMar>
              <w:top w:w="43" w:type="dxa"/>
              <w:bottom w:w="43" w:type="dxa"/>
            </w:tcMar>
          </w:tcPr>
          <w:p w14:paraId="704DBC53" w14:textId="77777777" w:rsidR="002E5D92" w:rsidRPr="002C3786" w:rsidRDefault="002E5D92" w:rsidP="00C5759B">
            <w:pPr>
              <w:pStyle w:val="GSATableText"/>
              <w:keepNext/>
              <w:keepLines/>
            </w:pPr>
            <w:r w:rsidRPr="002C3786">
              <w:t>Responsible Role:</w:t>
            </w:r>
            <w:r>
              <w:t xml:space="preserve"> </w:t>
            </w:r>
          </w:p>
        </w:tc>
      </w:tr>
      <w:tr w:rsidR="002E5D92" w:rsidRPr="00D00D47" w14:paraId="68A1F861" w14:textId="77777777" w:rsidTr="001C310B">
        <w:trPr>
          <w:trHeight w:val="288"/>
        </w:trPr>
        <w:tc>
          <w:tcPr>
            <w:tcW w:w="5000" w:type="pct"/>
            <w:gridSpan w:val="2"/>
            <w:tcMar>
              <w:top w:w="43" w:type="dxa"/>
              <w:bottom w:w="43" w:type="dxa"/>
            </w:tcMar>
          </w:tcPr>
          <w:p w14:paraId="0A93F16F" w14:textId="77777777" w:rsidR="002E5D92" w:rsidRPr="00D00D47" w:rsidRDefault="00EB3EA4" w:rsidP="00122E3E">
            <w:pPr>
              <w:pStyle w:val="GSATableText"/>
            </w:pPr>
            <w:r w:rsidRPr="00884829">
              <w:t>Parameter  IA-4(a):</w:t>
            </w:r>
            <w:r>
              <w:t xml:space="preserve"> </w:t>
            </w:r>
          </w:p>
        </w:tc>
      </w:tr>
      <w:tr w:rsidR="00EB3EA4" w:rsidRPr="00D00D47" w14:paraId="488B1957" w14:textId="77777777" w:rsidTr="001C310B">
        <w:trPr>
          <w:trHeight w:val="288"/>
        </w:trPr>
        <w:tc>
          <w:tcPr>
            <w:tcW w:w="5000" w:type="pct"/>
            <w:gridSpan w:val="2"/>
            <w:tcMar>
              <w:top w:w="43" w:type="dxa"/>
              <w:bottom w:w="43" w:type="dxa"/>
            </w:tcMar>
          </w:tcPr>
          <w:p w14:paraId="28C27EE6" w14:textId="77777777" w:rsidR="00EB3EA4" w:rsidRPr="00D00D47" w:rsidRDefault="00EB3EA4" w:rsidP="00122E3E">
            <w:pPr>
              <w:pStyle w:val="GSATableText"/>
            </w:pPr>
            <w:r w:rsidRPr="00884829">
              <w:t>Parameter IA-4(d):</w:t>
            </w:r>
            <w:r>
              <w:t xml:space="preserve"> </w:t>
            </w:r>
          </w:p>
        </w:tc>
      </w:tr>
      <w:tr w:rsidR="00EB3EA4" w:rsidRPr="00D00D47" w14:paraId="1BD13D56" w14:textId="77777777" w:rsidTr="001C310B">
        <w:trPr>
          <w:trHeight w:val="288"/>
        </w:trPr>
        <w:tc>
          <w:tcPr>
            <w:tcW w:w="5000" w:type="pct"/>
            <w:gridSpan w:val="2"/>
            <w:tcMar>
              <w:top w:w="43" w:type="dxa"/>
              <w:bottom w:w="43" w:type="dxa"/>
            </w:tcMar>
          </w:tcPr>
          <w:p w14:paraId="1B580C01" w14:textId="77777777" w:rsidR="00EB3EA4" w:rsidRPr="00D00D47" w:rsidRDefault="00EB3EA4" w:rsidP="00122E3E">
            <w:pPr>
              <w:pStyle w:val="GSATableText"/>
            </w:pPr>
            <w:r w:rsidRPr="00884829">
              <w:t xml:space="preserve">Parameter IA-4(e): </w:t>
            </w:r>
          </w:p>
        </w:tc>
      </w:tr>
      <w:tr w:rsidR="002E5D92" w:rsidRPr="002C3786" w14:paraId="5E567D5A" w14:textId="77777777" w:rsidTr="001C310B">
        <w:trPr>
          <w:trHeight w:val="288"/>
        </w:trPr>
        <w:tc>
          <w:tcPr>
            <w:tcW w:w="5000" w:type="pct"/>
            <w:gridSpan w:val="2"/>
            <w:tcMar>
              <w:top w:w="43" w:type="dxa"/>
              <w:bottom w:w="43" w:type="dxa"/>
            </w:tcMar>
            <w:vAlign w:val="bottom"/>
          </w:tcPr>
          <w:p w14:paraId="452ABDD8" w14:textId="77777777" w:rsidR="002E5D92" w:rsidRPr="002C3786" w:rsidRDefault="002E5D92" w:rsidP="00DA4990">
            <w:pPr>
              <w:pStyle w:val="GSATableText"/>
            </w:pPr>
            <w:r w:rsidRPr="002C3786">
              <w:t>Implementation Status (check all that apply):</w:t>
            </w:r>
          </w:p>
          <w:p w14:paraId="13C1EAC0" w14:textId="77777777" w:rsidR="002E5D92" w:rsidRPr="002C3786" w:rsidRDefault="00CB38BB" w:rsidP="00DA4990">
            <w:pPr>
              <w:pStyle w:val="GSATableText"/>
            </w:pPr>
            <w:sdt>
              <w:sdtPr>
                <w:id w:val="124291036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11579514" w14:textId="77777777" w:rsidR="002E5D92" w:rsidRPr="002C3786" w:rsidRDefault="00CB38BB" w:rsidP="00DA4990">
            <w:pPr>
              <w:pStyle w:val="GSATableText"/>
            </w:pPr>
            <w:sdt>
              <w:sdtPr>
                <w:id w:val="24808530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67FEE51F" w14:textId="77777777" w:rsidR="002E5D92" w:rsidRPr="002C3786" w:rsidRDefault="00CB38BB" w:rsidP="00DA4990">
            <w:pPr>
              <w:pStyle w:val="GSATableText"/>
            </w:pPr>
            <w:sdt>
              <w:sdtPr>
                <w:id w:val="204317396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38A8D3B1" w14:textId="77777777" w:rsidR="002E5D92" w:rsidRPr="002C3786" w:rsidRDefault="00CB38BB" w:rsidP="00DA4990">
            <w:pPr>
              <w:pStyle w:val="GSATableText"/>
            </w:pPr>
            <w:sdt>
              <w:sdtPr>
                <w:id w:val="-180791908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3FCE09B0" w14:textId="77777777" w:rsidR="002E5D92" w:rsidRPr="002C3786" w:rsidRDefault="00CB38BB" w:rsidP="00DA4990">
            <w:pPr>
              <w:pStyle w:val="GSATableText"/>
            </w:pPr>
            <w:sdt>
              <w:sdtPr>
                <w:id w:val="-37570192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472016C2" w14:textId="77777777" w:rsidTr="001C310B">
        <w:trPr>
          <w:trHeight w:val="288"/>
        </w:trPr>
        <w:tc>
          <w:tcPr>
            <w:tcW w:w="5000" w:type="pct"/>
            <w:gridSpan w:val="2"/>
            <w:tcMar>
              <w:top w:w="43" w:type="dxa"/>
              <w:bottom w:w="43" w:type="dxa"/>
            </w:tcMar>
            <w:vAlign w:val="bottom"/>
          </w:tcPr>
          <w:p w14:paraId="3713CC6C" w14:textId="77777777" w:rsidR="002E5D92" w:rsidRPr="002C3786" w:rsidRDefault="002E5D92" w:rsidP="00DA4990">
            <w:pPr>
              <w:pStyle w:val="GSATableText"/>
            </w:pPr>
            <w:r w:rsidRPr="002C3786">
              <w:t>Control Origination (check all that apply):</w:t>
            </w:r>
          </w:p>
          <w:p w14:paraId="0D962633" w14:textId="77777777" w:rsidR="002E5D92" w:rsidRPr="002C3786" w:rsidRDefault="00CB38BB" w:rsidP="00DA4990">
            <w:pPr>
              <w:pStyle w:val="GSATableText"/>
            </w:pPr>
            <w:sdt>
              <w:sdtPr>
                <w:id w:val="-94530837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544439A2" w14:textId="77777777" w:rsidR="002E5D92" w:rsidRPr="002C3786" w:rsidRDefault="00CB38BB" w:rsidP="00DA4990">
            <w:pPr>
              <w:pStyle w:val="GSATableText"/>
            </w:pPr>
            <w:sdt>
              <w:sdtPr>
                <w:id w:val="-157458408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5863E427" w14:textId="77777777" w:rsidR="002E5D92" w:rsidRPr="002C3786" w:rsidRDefault="00CB38BB" w:rsidP="00DA4990">
            <w:pPr>
              <w:pStyle w:val="GSATableText"/>
            </w:pPr>
            <w:sdt>
              <w:sdtPr>
                <w:id w:val="-37816594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0B348004" w14:textId="77777777" w:rsidR="002E5D92" w:rsidRPr="002C3786" w:rsidRDefault="00CB38BB" w:rsidP="00DA4990">
            <w:pPr>
              <w:pStyle w:val="GSATableText"/>
            </w:pPr>
            <w:sdt>
              <w:sdtPr>
                <w:id w:val="-177431322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781FD6BE" w14:textId="77777777" w:rsidR="002E5D92" w:rsidRPr="002C3786" w:rsidRDefault="00CB38BB" w:rsidP="00DA4990">
            <w:pPr>
              <w:pStyle w:val="GSATableText"/>
            </w:pPr>
            <w:sdt>
              <w:sdtPr>
                <w:id w:val="142970157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787E2730" w14:textId="77777777" w:rsidR="002E5D92" w:rsidRPr="002C3786" w:rsidRDefault="00CB38BB" w:rsidP="00DA4990">
            <w:pPr>
              <w:pStyle w:val="GSATableText"/>
            </w:pPr>
            <w:sdt>
              <w:sdtPr>
                <w:id w:val="-87053245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1AB2597F" w14:textId="3137BA10" w:rsidR="002E5D92" w:rsidRPr="002C3786" w:rsidRDefault="00CB38BB" w:rsidP="00DA4990">
            <w:pPr>
              <w:pStyle w:val="GSATableText"/>
            </w:pPr>
            <w:sdt>
              <w:sdtPr>
                <w:id w:val="131922515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83142003"/>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1426694811"/>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3515DE1A"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EB3EA4" w:rsidRPr="002C3786" w14:paraId="62A0E74B" w14:textId="77777777" w:rsidTr="001C310B">
        <w:trPr>
          <w:cantSplit/>
          <w:trHeight w:val="288"/>
          <w:tblHeader/>
        </w:trPr>
        <w:tc>
          <w:tcPr>
            <w:tcW w:w="5000" w:type="pct"/>
            <w:gridSpan w:val="2"/>
            <w:shd w:val="clear" w:color="auto" w:fill="DBE5F1" w:themeFill="accent1" w:themeFillTint="33"/>
            <w:vAlign w:val="center"/>
          </w:tcPr>
          <w:p w14:paraId="22F66C2E" w14:textId="77777777" w:rsidR="00EB3EA4" w:rsidRPr="002C3786" w:rsidRDefault="00EB3EA4" w:rsidP="00C5759B">
            <w:pPr>
              <w:pStyle w:val="GSATableHeading"/>
            </w:pPr>
            <w:r w:rsidRPr="00884829">
              <w:t xml:space="preserve">IA-4 </w:t>
            </w:r>
            <w:r w:rsidRPr="002C3786">
              <w:t>What is the solution and how is it implemented?</w:t>
            </w:r>
          </w:p>
        </w:tc>
      </w:tr>
      <w:tr w:rsidR="00EB3EA4" w:rsidRPr="0036708B" w14:paraId="55AAC43E" w14:textId="77777777" w:rsidTr="001C310B">
        <w:trPr>
          <w:trHeight w:val="288"/>
        </w:trPr>
        <w:tc>
          <w:tcPr>
            <w:tcW w:w="484" w:type="pct"/>
            <w:tcBorders>
              <w:right w:val="nil"/>
            </w:tcBorders>
            <w:shd w:val="clear" w:color="auto" w:fill="DBE5F1" w:themeFill="accent1" w:themeFillTint="33"/>
          </w:tcPr>
          <w:p w14:paraId="51D60621" w14:textId="77777777" w:rsidR="00EB3EA4" w:rsidRPr="002C3786" w:rsidRDefault="00EB3EA4" w:rsidP="00C5759B">
            <w:pPr>
              <w:pStyle w:val="GSATableHeading"/>
            </w:pPr>
            <w:r w:rsidRPr="002C3786">
              <w:t>Part a</w:t>
            </w:r>
          </w:p>
        </w:tc>
        <w:tc>
          <w:tcPr>
            <w:tcW w:w="4516" w:type="pct"/>
            <w:tcMar>
              <w:top w:w="43" w:type="dxa"/>
              <w:bottom w:w="43" w:type="dxa"/>
            </w:tcMar>
          </w:tcPr>
          <w:p w14:paraId="1AB610AF" w14:textId="77777777" w:rsidR="00EB3EA4" w:rsidRPr="0036708B" w:rsidRDefault="00EB3EA4" w:rsidP="00C5759B">
            <w:pPr>
              <w:pStyle w:val="GSATableText"/>
              <w:keepNext/>
              <w:keepLines/>
            </w:pPr>
          </w:p>
        </w:tc>
      </w:tr>
      <w:tr w:rsidR="00EB3EA4" w:rsidRPr="0036708B" w14:paraId="108A2853" w14:textId="77777777" w:rsidTr="001C310B">
        <w:trPr>
          <w:trHeight w:val="288"/>
        </w:trPr>
        <w:tc>
          <w:tcPr>
            <w:tcW w:w="484" w:type="pct"/>
            <w:tcBorders>
              <w:right w:val="nil"/>
            </w:tcBorders>
            <w:shd w:val="clear" w:color="auto" w:fill="DBE5F1" w:themeFill="accent1" w:themeFillTint="33"/>
          </w:tcPr>
          <w:p w14:paraId="133760FB" w14:textId="77777777" w:rsidR="00EB3EA4" w:rsidRPr="002C3786" w:rsidRDefault="00EB3EA4" w:rsidP="00E03A24">
            <w:pPr>
              <w:pStyle w:val="GSATableHeading"/>
            </w:pPr>
            <w:r w:rsidRPr="002C3786">
              <w:t>Part b</w:t>
            </w:r>
          </w:p>
        </w:tc>
        <w:tc>
          <w:tcPr>
            <w:tcW w:w="4516" w:type="pct"/>
            <w:tcMar>
              <w:top w:w="43" w:type="dxa"/>
              <w:bottom w:w="43" w:type="dxa"/>
            </w:tcMar>
          </w:tcPr>
          <w:p w14:paraId="4E904A95" w14:textId="77777777" w:rsidR="00EB3EA4" w:rsidRPr="0036708B" w:rsidRDefault="00EB3EA4" w:rsidP="00DA4990">
            <w:pPr>
              <w:pStyle w:val="GSATableText"/>
            </w:pPr>
          </w:p>
        </w:tc>
      </w:tr>
      <w:tr w:rsidR="00EB3EA4" w:rsidRPr="0036708B" w14:paraId="7EA31D57" w14:textId="77777777" w:rsidTr="001C310B">
        <w:trPr>
          <w:trHeight w:val="288"/>
        </w:trPr>
        <w:tc>
          <w:tcPr>
            <w:tcW w:w="484" w:type="pct"/>
            <w:tcBorders>
              <w:right w:val="nil"/>
            </w:tcBorders>
            <w:shd w:val="clear" w:color="auto" w:fill="DBE5F1" w:themeFill="accent1" w:themeFillTint="33"/>
          </w:tcPr>
          <w:p w14:paraId="1F39A4BD" w14:textId="77777777" w:rsidR="00EB3EA4" w:rsidRPr="002C3786" w:rsidRDefault="00EB3EA4" w:rsidP="00E03A24">
            <w:pPr>
              <w:pStyle w:val="GSATableHeading"/>
            </w:pPr>
            <w:r w:rsidRPr="002C3786">
              <w:t xml:space="preserve">Part </w:t>
            </w:r>
            <w:r>
              <w:t>c</w:t>
            </w:r>
          </w:p>
        </w:tc>
        <w:tc>
          <w:tcPr>
            <w:tcW w:w="4516" w:type="pct"/>
            <w:tcMar>
              <w:top w:w="43" w:type="dxa"/>
              <w:bottom w:w="43" w:type="dxa"/>
            </w:tcMar>
          </w:tcPr>
          <w:p w14:paraId="01719D10" w14:textId="77777777" w:rsidR="00EB3EA4" w:rsidRPr="0036708B" w:rsidRDefault="00EB3EA4" w:rsidP="00DA4990">
            <w:pPr>
              <w:pStyle w:val="GSATableText"/>
            </w:pPr>
          </w:p>
        </w:tc>
      </w:tr>
      <w:tr w:rsidR="00EB3EA4" w:rsidRPr="0036708B" w14:paraId="2532B5C0" w14:textId="77777777" w:rsidTr="001C310B">
        <w:trPr>
          <w:trHeight w:val="288"/>
        </w:trPr>
        <w:tc>
          <w:tcPr>
            <w:tcW w:w="484" w:type="pct"/>
            <w:tcBorders>
              <w:right w:val="nil"/>
            </w:tcBorders>
            <w:shd w:val="clear" w:color="auto" w:fill="DBE5F1" w:themeFill="accent1" w:themeFillTint="33"/>
          </w:tcPr>
          <w:p w14:paraId="52A98B17" w14:textId="77777777" w:rsidR="00EB3EA4" w:rsidRPr="002C3786" w:rsidRDefault="00EB3EA4" w:rsidP="00E03A24">
            <w:pPr>
              <w:pStyle w:val="GSATableHeading"/>
            </w:pPr>
            <w:r w:rsidRPr="002C3786">
              <w:t xml:space="preserve">Part </w:t>
            </w:r>
            <w:r>
              <w:t>d</w:t>
            </w:r>
          </w:p>
        </w:tc>
        <w:tc>
          <w:tcPr>
            <w:tcW w:w="4516" w:type="pct"/>
            <w:tcMar>
              <w:top w:w="43" w:type="dxa"/>
              <w:bottom w:w="43" w:type="dxa"/>
            </w:tcMar>
          </w:tcPr>
          <w:p w14:paraId="4D49D9BB" w14:textId="77777777" w:rsidR="00EB3EA4" w:rsidRPr="0036708B" w:rsidRDefault="00EB3EA4" w:rsidP="00DA4990">
            <w:pPr>
              <w:pStyle w:val="GSATableText"/>
            </w:pPr>
          </w:p>
        </w:tc>
      </w:tr>
      <w:tr w:rsidR="00EB3EA4" w:rsidRPr="0036708B" w14:paraId="1F77861B" w14:textId="77777777" w:rsidTr="001C310B">
        <w:trPr>
          <w:trHeight w:val="288"/>
        </w:trPr>
        <w:tc>
          <w:tcPr>
            <w:tcW w:w="484" w:type="pct"/>
            <w:tcBorders>
              <w:right w:val="nil"/>
            </w:tcBorders>
            <w:shd w:val="clear" w:color="auto" w:fill="DBE5F1" w:themeFill="accent1" w:themeFillTint="33"/>
          </w:tcPr>
          <w:p w14:paraId="25733FEC" w14:textId="77777777" w:rsidR="00EB3EA4" w:rsidRPr="002C3786" w:rsidRDefault="00EB3EA4" w:rsidP="00E03A24">
            <w:pPr>
              <w:pStyle w:val="GSATableHeading"/>
            </w:pPr>
            <w:r w:rsidRPr="002C3786">
              <w:t xml:space="preserve">Part </w:t>
            </w:r>
            <w:r>
              <w:t>e</w:t>
            </w:r>
          </w:p>
        </w:tc>
        <w:tc>
          <w:tcPr>
            <w:tcW w:w="4516" w:type="pct"/>
            <w:tcMar>
              <w:top w:w="43" w:type="dxa"/>
              <w:bottom w:w="43" w:type="dxa"/>
            </w:tcMar>
          </w:tcPr>
          <w:p w14:paraId="51680AEA" w14:textId="77777777" w:rsidR="00EB3EA4" w:rsidRPr="0036708B" w:rsidRDefault="00EB3EA4" w:rsidP="00DA4990">
            <w:pPr>
              <w:pStyle w:val="GSATableText"/>
            </w:pPr>
          </w:p>
        </w:tc>
      </w:tr>
    </w:tbl>
    <w:p w14:paraId="47607E25" w14:textId="77777777" w:rsidR="008239AC" w:rsidRPr="002C3786" w:rsidRDefault="008239AC" w:rsidP="00DA4990"/>
    <w:p w14:paraId="5BD41E17" w14:textId="77777777" w:rsidR="000D1972" w:rsidRDefault="008F74E0" w:rsidP="005972CC">
      <w:pPr>
        <w:pStyle w:val="Heading3"/>
      </w:pPr>
      <w:bookmarkStart w:id="1246" w:name="_Toc149090529"/>
      <w:bookmarkStart w:id="1247" w:name="_Toc383429754"/>
      <w:bookmarkStart w:id="1248" w:name="_Toc383444573"/>
      <w:bookmarkStart w:id="1249" w:name="_Toc385594214"/>
      <w:bookmarkStart w:id="1250" w:name="_Toc385594606"/>
      <w:bookmarkStart w:id="1251" w:name="_Toc385594994"/>
      <w:bookmarkStart w:id="1252" w:name="_Toc388620843"/>
      <w:bookmarkStart w:id="1253" w:name="_Toc449543380"/>
      <w:bookmarkStart w:id="1254" w:name="_Toc464803581"/>
      <w:r w:rsidRPr="002C3786">
        <w:t>IA-5</w:t>
      </w:r>
      <w:r>
        <w:t xml:space="preserve"> </w:t>
      </w:r>
      <w:r w:rsidR="00A60EE9" w:rsidRPr="002C3786">
        <w:t xml:space="preserve">Authenticator Management </w:t>
      </w:r>
      <w:bookmarkEnd w:id="1246"/>
      <w:bookmarkEnd w:id="1247"/>
      <w:bookmarkEnd w:id="1248"/>
      <w:bookmarkEnd w:id="1249"/>
      <w:bookmarkEnd w:id="1250"/>
      <w:bookmarkEnd w:id="1251"/>
      <w:bookmarkEnd w:id="1252"/>
      <w:r w:rsidR="002208EE">
        <w:t>(L) (M)</w:t>
      </w:r>
      <w:bookmarkEnd w:id="1253"/>
      <w:bookmarkEnd w:id="1254"/>
    </w:p>
    <w:p w14:paraId="73935196" w14:textId="77777777" w:rsidR="000D1972" w:rsidRDefault="00A60EE9" w:rsidP="00DA4990">
      <w:r w:rsidRPr="002C3786">
        <w:t>The organization manages information system authenticators by:</w:t>
      </w:r>
    </w:p>
    <w:p w14:paraId="75ADE3A5" w14:textId="77777777" w:rsidR="000D1972" w:rsidRDefault="00AE3199" w:rsidP="00914FE7">
      <w:pPr>
        <w:pStyle w:val="GSAListParagraphalpha"/>
        <w:numPr>
          <w:ilvl w:val="0"/>
          <w:numId w:val="226"/>
        </w:numPr>
      </w:pPr>
      <w:r w:rsidRPr="00AE3199">
        <w:t>Verifying, as part of the initial authenticator distribution, the identity of the individual, group, role, or device receiving the authenticator;</w:t>
      </w:r>
    </w:p>
    <w:p w14:paraId="2B033065" w14:textId="77777777" w:rsidR="000D1972" w:rsidRDefault="00AE3199" w:rsidP="00FC01DC">
      <w:pPr>
        <w:pStyle w:val="GSAListParagraphalpha"/>
        <w:numPr>
          <w:ilvl w:val="0"/>
          <w:numId w:val="19"/>
        </w:numPr>
      </w:pPr>
      <w:r w:rsidRPr="00AE3199">
        <w:t>Establishing initial authenticator content for authenticators defined by the organization;</w:t>
      </w:r>
    </w:p>
    <w:p w14:paraId="34646B7C" w14:textId="77777777" w:rsidR="000D1972" w:rsidRDefault="00AE3199" w:rsidP="00FC01DC">
      <w:pPr>
        <w:pStyle w:val="GSAListParagraphalpha"/>
        <w:numPr>
          <w:ilvl w:val="0"/>
          <w:numId w:val="19"/>
        </w:numPr>
      </w:pPr>
      <w:r w:rsidRPr="00AE3199">
        <w:t>Ensuring that authenticators have sufficient strength of mechanism for their intended use;</w:t>
      </w:r>
    </w:p>
    <w:p w14:paraId="0B7C30E4" w14:textId="77777777" w:rsidR="000D1972" w:rsidRDefault="00AE3199" w:rsidP="00FC01DC">
      <w:pPr>
        <w:pStyle w:val="GSAListParagraphalpha"/>
        <w:numPr>
          <w:ilvl w:val="0"/>
          <w:numId w:val="19"/>
        </w:numPr>
      </w:pPr>
      <w:r w:rsidRPr="00AE3199">
        <w:t>Establishing and implementing administrative procedures for initial authenticator distribution, for lost/compromised or damaged authenticators, and for revoking authenticators;</w:t>
      </w:r>
    </w:p>
    <w:p w14:paraId="366C6130" w14:textId="77777777" w:rsidR="000D1972" w:rsidRDefault="00AE3199" w:rsidP="00FC01DC">
      <w:pPr>
        <w:pStyle w:val="GSAListParagraphalpha"/>
        <w:numPr>
          <w:ilvl w:val="0"/>
          <w:numId w:val="19"/>
        </w:numPr>
      </w:pPr>
      <w:r w:rsidRPr="00AE3199">
        <w:t>Changing default content of authenticators prior to information system installation;</w:t>
      </w:r>
    </w:p>
    <w:p w14:paraId="76D9376A" w14:textId="77777777" w:rsidR="000D1972" w:rsidRDefault="00AE3199" w:rsidP="00FC01DC">
      <w:pPr>
        <w:pStyle w:val="GSAListParagraphalpha"/>
        <w:numPr>
          <w:ilvl w:val="0"/>
          <w:numId w:val="19"/>
        </w:numPr>
      </w:pPr>
      <w:r w:rsidRPr="00AE3199">
        <w:t>Establishing minimum and maximum lifetime restrictions and reuse conditions for authenticators;</w:t>
      </w:r>
    </w:p>
    <w:p w14:paraId="062FDA91" w14:textId="77777777" w:rsidR="000D1972" w:rsidRDefault="00AE3199" w:rsidP="00FC01DC">
      <w:pPr>
        <w:pStyle w:val="GSAListParagraphalpha"/>
        <w:numPr>
          <w:ilvl w:val="0"/>
          <w:numId w:val="19"/>
        </w:numPr>
      </w:pPr>
      <w:r w:rsidRPr="00AE3199">
        <w:t>Changing/refreshing authenticators [</w:t>
      </w:r>
      <w:r w:rsidR="00895AF9">
        <w:rPr>
          <w:rStyle w:val="GSAItalicEmphasisChar"/>
        </w:rPr>
        <w:t>FedRAMP</w:t>
      </w:r>
      <w:r w:rsidR="002D68E7">
        <w:t xml:space="preserve"> </w:t>
      </w:r>
      <w:r w:rsidRPr="00D62A31">
        <w:rPr>
          <w:rStyle w:val="GSAItalicEmphasisChar"/>
        </w:rPr>
        <w:t xml:space="preserve">Assignment: to include </w:t>
      </w:r>
      <w:r w:rsidR="002208EE">
        <w:rPr>
          <w:rStyle w:val="GSAItalicEmphasisChar"/>
        </w:rPr>
        <w:t>sixty (</w:t>
      </w:r>
      <w:r w:rsidRPr="00D62A31">
        <w:rPr>
          <w:rStyle w:val="GSAItalicEmphasisChar"/>
        </w:rPr>
        <w:t>60</w:t>
      </w:r>
      <w:r w:rsidR="002208EE">
        <w:rPr>
          <w:rStyle w:val="GSAItalicEmphasisChar"/>
        </w:rPr>
        <w:t>)</w:t>
      </w:r>
      <w:r w:rsidRPr="00D62A31">
        <w:rPr>
          <w:rStyle w:val="GSAItalicEmphasisChar"/>
        </w:rPr>
        <w:t xml:space="preserve"> days for passwords</w:t>
      </w:r>
      <w:r w:rsidR="00D86C93">
        <w:t>].</w:t>
      </w:r>
    </w:p>
    <w:p w14:paraId="74E0A64B" w14:textId="77777777" w:rsidR="000D1972" w:rsidRDefault="00AE3199" w:rsidP="00FC01DC">
      <w:pPr>
        <w:pStyle w:val="GSAListParagraphalpha"/>
        <w:numPr>
          <w:ilvl w:val="0"/>
          <w:numId w:val="19"/>
        </w:numPr>
      </w:pPr>
      <w:r w:rsidRPr="00AE3199">
        <w:t>Protecting authenticator content from unauthorized disclosure and modification;</w:t>
      </w:r>
    </w:p>
    <w:p w14:paraId="69587F3C" w14:textId="77777777" w:rsidR="000D1972" w:rsidRDefault="00AE3199" w:rsidP="00FC01DC">
      <w:pPr>
        <w:pStyle w:val="GSAListParagraphalpha"/>
        <w:numPr>
          <w:ilvl w:val="0"/>
          <w:numId w:val="19"/>
        </w:numPr>
      </w:pPr>
      <w:r w:rsidRPr="00AE3199">
        <w:t>Requiring individuals to take, and having devices implement, specific security safeguards to protect authenticators; and</w:t>
      </w:r>
    </w:p>
    <w:p w14:paraId="03160189" w14:textId="77777777" w:rsidR="000D1972" w:rsidRDefault="00AE3199" w:rsidP="00FC01DC">
      <w:pPr>
        <w:pStyle w:val="GSAListParagraphalpha"/>
        <w:numPr>
          <w:ilvl w:val="0"/>
          <w:numId w:val="19"/>
        </w:numPr>
      </w:pPr>
      <w:r w:rsidRPr="00AE3199">
        <w:t>Changing authenticators for group/role accounts when membership to those accounts changes.</w:t>
      </w:r>
    </w:p>
    <w:p w14:paraId="7E4584FC" w14:textId="77777777" w:rsidR="00602799" w:rsidRPr="00602799" w:rsidRDefault="00602799" w:rsidP="006027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503D6104" w14:textId="77777777" w:rsidTr="001C310B">
        <w:trPr>
          <w:cantSplit/>
          <w:trHeight w:val="288"/>
          <w:tblHeader/>
        </w:trPr>
        <w:tc>
          <w:tcPr>
            <w:tcW w:w="811" w:type="pct"/>
            <w:shd w:val="clear" w:color="auto" w:fill="DBE5F1" w:themeFill="accent1" w:themeFillTint="33"/>
            <w:tcMar>
              <w:top w:w="43" w:type="dxa"/>
              <w:bottom w:w="43" w:type="dxa"/>
            </w:tcMar>
          </w:tcPr>
          <w:p w14:paraId="4C0BBBCC" w14:textId="77777777" w:rsidR="002E5D92" w:rsidRPr="002C3786" w:rsidRDefault="008F74E0" w:rsidP="00041F19">
            <w:pPr>
              <w:pStyle w:val="GSATableHeading"/>
            </w:pPr>
            <w:r w:rsidRPr="00CA001D">
              <w:t>IA-5</w:t>
            </w:r>
          </w:p>
        </w:tc>
        <w:tc>
          <w:tcPr>
            <w:tcW w:w="4189" w:type="pct"/>
            <w:shd w:val="clear" w:color="auto" w:fill="DBE5F1" w:themeFill="accent1" w:themeFillTint="33"/>
          </w:tcPr>
          <w:p w14:paraId="79306270" w14:textId="77777777" w:rsidR="002E5D92" w:rsidRPr="002C3786" w:rsidRDefault="002E5D92" w:rsidP="00041F19">
            <w:pPr>
              <w:pStyle w:val="GSATableHeading"/>
            </w:pPr>
            <w:r w:rsidRPr="002C3786">
              <w:t>Control Summary Information</w:t>
            </w:r>
          </w:p>
        </w:tc>
      </w:tr>
      <w:tr w:rsidR="002E5D92" w:rsidRPr="002C3786" w14:paraId="1F4AEE5E" w14:textId="77777777" w:rsidTr="001C310B">
        <w:trPr>
          <w:trHeight w:val="288"/>
        </w:trPr>
        <w:tc>
          <w:tcPr>
            <w:tcW w:w="5000" w:type="pct"/>
            <w:gridSpan w:val="2"/>
            <w:tcMar>
              <w:top w:w="43" w:type="dxa"/>
              <w:bottom w:w="43" w:type="dxa"/>
            </w:tcMar>
          </w:tcPr>
          <w:p w14:paraId="5DBFB9E2" w14:textId="77777777" w:rsidR="002E5D92" w:rsidRPr="002C3786" w:rsidRDefault="002E5D92" w:rsidP="00041F19">
            <w:pPr>
              <w:pStyle w:val="GSATableText"/>
              <w:keepNext/>
              <w:keepLines/>
            </w:pPr>
            <w:r w:rsidRPr="002C3786">
              <w:t>Responsible Role:</w:t>
            </w:r>
            <w:r>
              <w:t xml:space="preserve"> </w:t>
            </w:r>
          </w:p>
        </w:tc>
      </w:tr>
      <w:tr w:rsidR="002E5D92" w:rsidRPr="00D00D47" w14:paraId="649F5F04" w14:textId="77777777" w:rsidTr="001C310B">
        <w:trPr>
          <w:trHeight w:val="288"/>
        </w:trPr>
        <w:tc>
          <w:tcPr>
            <w:tcW w:w="5000" w:type="pct"/>
            <w:gridSpan w:val="2"/>
            <w:tcMar>
              <w:top w:w="43" w:type="dxa"/>
              <w:bottom w:w="43" w:type="dxa"/>
            </w:tcMar>
          </w:tcPr>
          <w:p w14:paraId="18A748C5" w14:textId="77777777" w:rsidR="002E5D92" w:rsidRPr="00D00D47" w:rsidRDefault="008F74E0" w:rsidP="00122E3E">
            <w:pPr>
              <w:pStyle w:val="GSATableText"/>
            </w:pPr>
            <w:r w:rsidRPr="00CA001D">
              <w:t>Parameter IA-5(g):</w:t>
            </w:r>
            <w:r>
              <w:t xml:space="preserve"> </w:t>
            </w:r>
          </w:p>
        </w:tc>
      </w:tr>
      <w:tr w:rsidR="002E5D92" w:rsidRPr="002C3786" w14:paraId="1961057B" w14:textId="77777777" w:rsidTr="001C310B">
        <w:trPr>
          <w:trHeight w:val="288"/>
        </w:trPr>
        <w:tc>
          <w:tcPr>
            <w:tcW w:w="5000" w:type="pct"/>
            <w:gridSpan w:val="2"/>
            <w:tcMar>
              <w:top w:w="43" w:type="dxa"/>
              <w:bottom w:w="43" w:type="dxa"/>
            </w:tcMar>
            <w:vAlign w:val="bottom"/>
          </w:tcPr>
          <w:p w14:paraId="510D1829" w14:textId="77777777" w:rsidR="002E5D92" w:rsidRPr="002C3786" w:rsidRDefault="002E5D92" w:rsidP="00DA4990">
            <w:pPr>
              <w:pStyle w:val="GSATableText"/>
            </w:pPr>
            <w:r w:rsidRPr="002C3786">
              <w:t>Implementation Status (check all that apply):</w:t>
            </w:r>
          </w:p>
          <w:p w14:paraId="7E64B276" w14:textId="77777777" w:rsidR="002E5D92" w:rsidRPr="002C3786" w:rsidRDefault="00CB38BB" w:rsidP="00DA4990">
            <w:pPr>
              <w:pStyle w:val="GSATableText"/>
            </w:pPr>
            <w:sdt>
              <w:sdtPr>
                <w:id w:val="141358256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781F4356" w14:textId="77777777" w:rsidR="002E5D92" w:rsidRPr="002C3786" w:rsidRDefault="00CB38BB" w:rsidP="00DA4990">
            <w:pPr>
              <w:pStyle w:val="GSATableText"/>
            </w:pPr>
            <w:sdt>
              <w:sdtPr>
                <w:id w:val="110006824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62673ECA" w14:textId="77777777" w:rsidR="002E5D92" w:rsidRPr="002C3786" w:rsidRDefault="00CB38BB" w:rsidP="00DA4990">
            <w:pPr>
              <w:pStyle w:val="GSATableText"/>
            </w:pPr>
            <w:sdt>
              <w:sdtPr>
                <w:id w:val="35632550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2DE0B1A9" w14:textId="77777777" w:rsidR="002E5D92" w:rsidRPr="002C3786" w:rsidRDefault="00CB38BB" w:rsidP="00DA4990">
            <w:pPr>
              <w:pStyle w:val="GSATableText"/>
            </w:pPr>
            <w:sdt>
              <w:sdtPr>
                <w:id w:val="-132628083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200C77EA" w14:textId="77777777" w:rsidR="002E5D92" w:rsidRPr="002C3786" w:rsidRDefault="00CB38BB" w:rsidP="00DA4990">
            <w:pPr>
              <w:pStyle w:val="GSATableText"/>
            </w:pPr>
            <w:sdt>
              <w:sdtPr>
                <w:id w:val="-181794251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12309A55" w14:textId="77777777" w:rsidTr="001C310B">
        <w:trPr>
          <w:trHeight w:val="288"/>
        </w:trPr>
        <w:tc>
          <w:tcPr>
            <w:tcW w:w="5000" w:type="pct"/>
            <w:gridSpan w:val="2"/>
            <w:tcMar>
              <w:top w:w="43" w:type="dxa"/>
              <w:bottom w:w="43" w:type="dxa"/>
            </w:tcMar>
            <w:vAlign w:val="bottom"/>
          </w:tcPr>
          <w:p w14:paraId="3A1BFF60" w14:textId="77777777" w:rsidR="002E5D92" w:rsidRPr="002C3786" w:rsidRDefault="002E5D92" w:rsidP="00DA4990">
            <w:pPr>
              <w:pStyle w:val="GSATableText"/>
            </w:pPr>
            <w:r w:rsidRPr="002C3786">
              <w:t>Control Origination (check all that apply):</w:t>
            </w:r>
          </w:p>
          <w:p w14:paraId="5F20C87C" w14:textId="77777777" w:rsidR="002E5D92" w:rsidRPr="002C3786" w:rsidRDefault="00CB38BB" w:rsidP="00DA4990">
            <w:pPr>
              <w:pStyle w:val="GSATableText"/>
            </w:pPr>
            <w:sdt>
              <w:sdtPr>
                <w:id w:val="-78195753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07B8293F" w14:textId="77777777" w:rsidR="002E5D92" w:rsidRPr="002C3786" w:rsidRDefault="00CB38BB" w:rsidP="00DA4990">
            <w:pPr>
              <w:pStyle w:val="GSATableText"/>
            </w:pPr>
            <w:sdt>
              <w:sdtPr>
                <w:id w:val="20969704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3F131474" w14:textId="77777777" w:rsidR="002E5D92" w:rsidRPr="002C3786" w:rsidRDefault="00CB38BB" w:rsidP="00DA4990">
            <w:pPr>
              <w:pStyle w:val="GSATableText"/>
            </w:pPr>
            <w:sdt>
              <w:sdtPr>
                <w:id w:val="-170162199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5A047351" w14:textId="77777777" w:rsidR="002E5D92" w:rsidRPr="002C3786" w:rsidRDefault="00CB38BB" w:rsidP="00DA4990">
            <w:pPr>
              <w:pStyle w:val="GSATableText"/>
            </w:pPr>
            <w:sdt>
              <w:sdtPr>
                <w:id w:val="-15668473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77C8C7B5" w14:textId="77777777" w:rsidR="002E5D92" w:rsidRPr="002C3786" w:rsidRDefault="00CB38BB" w:rsidP="00DA4990">
            <w:pPr>
              <w:pStyle w:val="GSATableText"/>
            </w:pPr>
            <w:sdt>
              <w:sdtPr>
                <w:id w:val="-130788573"/>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6CA2706C" w14:textId="77777777" w:rsidR="002E5D92" w:rsidRPr="002C3786" w:rsidRDefault="00CB38BB" w:rsidP="00DA4990">
            <w:pPr>
              <w:pStyle w:val="GSATableText"/>
            </w:pPr>
            <w:sdt>
              <w:sdtPr>
                <w:id w:val="-1239470792"/>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2EBFE13D" w14:textId="2C92AD86" w:rsidR="002E5D92" w:rsidRPr="002C3786" w:rsidRDefault="00CB38BB" w:rsidP="00DA4990">
            <w:pPr>
              <w:pStyle w:val="GSATableText"/>
            </w:pPr>
            <w:sdt>
              <w:sdtPr>
                <w:id w:val="45877631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11634726"/>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1941595585"/>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6D9D790E"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8F74E0" w:rsidRPr="002C3786" w14:paraId="46404A45" w14:textId="77777777" w:rsidTr="001C310B">
        <w:trPr>
          <w:cantSplit/>
          <w:trHeight w:val="288"/>
          <w:tblHeader/>
        </w:trPr>
        <w:tc>
          <w:tcPr>
            <w:tcW w:w="5000" w:type="pct"/>
            <w:gridSpan w:val="2"/>
            <w:shd w:val="clear" w:color="auto" w:fill="DBE5F1" w:themeFill="accent1" w:themeFillTint="33"/>
            <w:vAlign w:val="center"/>
          </w:tcPr>
          <w:p w14:paraId="4D3A078B" w14:textId="77777777" w:rsidR="008F74E0" w:rsidRPr="002C3786" w:rsidRDefault="008F74E0" w:rsidP="00041F19">
            <w:pPr>
              <w:pStyle w:val="GSATableHeading"/>
            </w:pPr>
            <w:r w:rsidRPr="00CA001D">
              <w:t>IA-5</w:t>
            </w:r>
            <w:r>
              <w:t xml:space="preserve"> </w:t>
            </w:r>
            <w:r w:rsidRPr="002C3786">
              <w:t>What is the solution and how is it implemented?</w:t>
            </w:r>
          </w:p>
        </w:tc>
      </w:tr>
      <w:tr w:rsidR="008F74E0" w:rsidRPr="0036708B" w14:paraId="157A581C" w14:textId="77777777" w:rsidTr="001C310B">
        <w:trPr>
          <w:trHeight w:val="288"/>
        </w:trPr>
        <w:tc>
          <w:tcPr>
            <w:tcW w:w="484" w:type="pct"/>
            <w:tcBorders>
              <w:right w:val="nil"/>
            </w:tcBorders>
            <w:shd w:val="clear" w:color="auto" w:fill="DBE5F1" w:themeFill="accent1" w:themeFillTint="33"/>
          </w:tcPr>
          <w:p w14:paraId="2B6E0CB0" w14:textId="77777777" w:rsidR="008F74E0" w:rsidRPr="002C3786" w:rsidRDefault="008F74E0" w:rsidP="00041F19">
            <w:pPr>
              <w:pStyle w:val="GSATableHeading"/>
            </w:pPr>
            <w:r w:rsidRPr="002C3786">
              <w:t>Part a</w:t>
            </w:r>
          </w:p>
        </w:tc>
        <w:tc>
          <w:tcPr>
            <w:tcW w:w="4516" w:type="pct"/>
            <w:tcMar>
              <w:top w:w="43" w:type="dxa"/>
              <w:bottom w:w="43" w:type="dxa"/>
            </w:tcMar>
          </w:tcPr>
          <w:p w14:paraId="37E98AB0" w14:textId="77777777" w:rsidR="008F74E0" w:rsidRPr="0036708B" w:rsidRDefault="008F74E0" w:rsidP="00041F19">
            <w:pPr>
              <w:pStyle w:val="GSATableText"/>
              <w:keepNext/>
              <w:keepLines/>
            </w:pPr>
          </w:p>
        </w:tc>
      </w:tr>
      <w:tr w:rsidR="008F74E0" w:rsidRPr="0036708B" w14:paraId="30AE248D" w14:textId="77777777" w:rsidTr="001C310B">
        <w:trPr>
          <w:trHeight w:val="288"/>
        </w:trPr>
        <w:tc>
          <w:tcPr>
            <w:tcW w:w="484" w:type="pct"/>
            <w:tcBorders>
              <w:right w:val="nil"/>
            </w:tcBorders>
            <w:shd w:val="clear" w:color="auto" w:fill="DBE5F1" w:themeFill="accent1" w:themeFillTint="33"/>
          </w:tcPr>
          <w:p w14:paraId="1192D94E" w14:textId="77777777" w:rsidR="008F74E0" w:rsidRPr="002C3786" w:rsidRDefault="008F74E0" w:rsidP="00E03A24">
            <w:pPr>
              <w:pStyle w:val="GSATableHeading"/>
            </w:pPr>
            <w:r w:rsidRPr="002C3786">
              <w:t>Part b</w:t>
            </w:r>
          </w:p>
        </w:tc>
        <w:tc>
          <w:tcPr>
            <w:tcW w:w="4516" w:type="pct"/>
            <w:tcMar>
              <w:top w:w="43" w:type="dxa"/>
              <w:bottom w:w="43" w:type="dxa"/>
            </w:tcMar>
          </w:tcPr>
          <w:p w14:paraId="49A7427A" w14:textId="77777777" w:rsidR="008F74E0" w:rsidRPr="0036708B" w:rsidRDefault="008F74E0" w:rsidP="00DA4990">
            <w:pPr>
              <w:pStyle w:val="GSATableText"/>
            </w:pPr>
          </w:p>
        </w:tc>
      </w:tr>
      <w:tr w:rsidR="008F74E0" w:rsidRPr="0036708B" w14:paraId="62C1E71C" w14:textId="77777777" w:rsidTr="001C310B">
        <w:trPr>
          <w:trHeight w:val="288"/>
        </w:trPr>
        <w:tc>
          <w:tcPr>
            <w:tcW w:w="484" w:type="pct"/>
            <w:tcBorders>
              <w:right w:val="nil"/>
            </w:tcBorders>
            <w:shd w:val="clear" w:color="auto" w:fill="DBE5F1" w:themeFill="accent1" w:themeFillTint="33"/>
          </w:tcPr>
          <w:p w14:paraId="23BD1415" w14:textId="77777777" w:rsidR="008F74E0" w:rsidRPr="002C3786" w:rsidRDefault="008F74E0" w:rsidP="00E03A24">
            <w:pPr>
              <w:pStyle w:val="GSATableHeading"/>
            </w:pPr>
            <w:r w:rsidRPr="002C3786">
              <w:t xml:space="preserve">Part </w:t>
            </w:r>
            <w:r>
              <w:t>c</w:t>
            </w:r>
          </w:p>
        </w:tc>
        <w:tc>
          <w:tcPr>
            <w:tcW w:w="4516" w:type="pct"/>
            <w:tcMar>
              <w:top w:w="43" w:type="dxa"/>
              <w:bottom w:w="43" w:type="dxa"/>
            </w:tcMar>
          </w:tcPr>
          <w:p w14:paraId="27B841D2" w14:textId="77777777" w:rsidR="008F74E0" w:rsidRPr="0036708B" w:rsidRDefault="008F74E0" w:rsidP="00DA4990">
            <w:pPr>
              <w:pStyle w:val="GSATableText"/>
            </w:pPr>
          </w:p>
        </w:tc>
      </w:tr>
      <w:tr w:rsidR="008F74E0" w:rsidRPr="0036708B" w14:paraId="0A16298D" w14:textId="77777777" w:rsidTr="001C310B">
        <w:trPr>
          <w:trHeight w:val="288"/>
        </w:trPr>
        <w:tc>
          <w:tcPr>
            <w:tcW w:w="484" w:type="pct"/>
            <w:tcBorders>
              <w:right w:val="nil"/>
            </w:tcBorders>
            <w:shd w:val="clear" w:color="auto" w:fill="DBE5F1" w:themeFill="accent1" w:themeFillTint="33"/>
          </w:tcPr>
          <w:p w14:paraId="43CC0480" w14:textId="77777777" w:rsidR="008F74E0" w:rsidRPr="002C3786" w:rsidRDefault="008F74E0" w:rsidP="00E03A24">
            <w:pPr>
              <w:pStyle w:val="GSATableHeading"/>
            </w:pPr>
            <w:r w:rsidRPr="002C3786">
              <w:t xml:space="preserve">Part </w:t>
            </w:r>
            <w:r>
              <w:t>d</w:t>
            </w:r>
          </w:p>
        </w:tc>
        <w:tc>
          <w:tcPr>
            <w:tcW w:w="4516" w:type="pct"/>
            <w:tcMar>
              <w:top w:w="43" w:type="dxa"/>
              <w:bottom w:w="43" w:type="dxa"/>
            </w:tcMar>
          </w:tcPr>
          <w:p w14:paraId="04D5687D" w14:textId="77777777" w:rsidR="008F74E0" w:rsidRPr="0036708B" w:rsidRDefault="008F74E0" w:rsidP="00DA4990">
            <w:pPr>
              <w:pStyle w:val="GSATableText"/>
            </w:pPr>
          </w:p>
        </w:tc>
      </w:tr>
      <w:tr w:rsidR="008F74E0" w:rsidRPr="0036708B" w14:paraId="7986E1F0" w14:textId="77777777" w:rsidTr="001C310B">
        <w:trPr>
          <w:trHeight w:val="288"/>
        </w:trPr>
        <w:tc>
          <w:tcPr>
            <w:tcW w:w="484" w:type="pct"/>
            <w:tcBorders>
              <w:right w:val="nil"/>
            </w:tcBorders>
            <w:shd w:val="clear" w:color="auto" w:fill="DBE5F1" w:themeFill="accent1" w:themeFillTint="33"/>
          </w:tcPr>
          <w:p w14:paraId="0F44CB29" w14:textId="77777777" w:rsidR="008F74E0" w:rsidRPr="002C3786" w:rsidRDefault="008F74E0" w:rsidP="00E03A24">
            <w:pPr>
              <w:pStyle w:val="GSATableHeading"/>
            </w:pPr>
            <w:r w:rsidRPr="002C3786">
              <w:t xml:space="preserve">Part </w:t>
            </w:r>
            <w:r>
              <w:t>e</w:t>
            </w:r>
          </w:p>
        </w:tc>
        <w:tc>
          <w:tcPr>
            <w:tcW w:w="4516" w:type="pct"/>
            <w:tcMar>
              <w:top w:w="43" w:type="dxa"/>
              <w:bottom w:w="43" w:type="dxa"/>
            </w:tcMar>
          </w:tcPr>
          <w:p w14:paraId="5D329B91" w14:textId="77777777" w:rsidR="008F74E0" w:rsidRPr="0036708B" w:rsidRDefault="008F74E0" w:rsidP="00DA4990">
            <w:pPr>
              <w:pStyle w:val="GSATableText"/>
            </w:pPr>
          </w:p>
        </w:tc>
      </w:tr>
      <w:tr w:rsidR="008F74E0" w:rsidRPr="0036708B" w14:paraId="081B18CB" w14:textId="77777777" w:rsidTr="001C310B">
        <w:trPr>
          <w:trHeight w:val="288"/>
        </w:trPr>
        <w:tc>
          <w:tcPr>
            <w:tcW w:w="484" w:type="pct"/>
            <w:tcBorders>
              <w:right w:val="nil"/>
            </w:tcBorders>
            <w:shd w:val="clear" w:color="auto" w:fill="DBE5F1" w:themeFill="accent1" w:themeFillTint="33"/>
          </w:tcPr>
          <w:p w14:paraId="4696B357" w14:textId="77777777" w:rsidR="008F74E0" w:rsidRPr="002C3786" w:rsidRDefault="008F74E0" w:rsidP="00E03A24">
            <w:pPr>
              <w:pStyle w:val="GSATableHeading"/>
            </w:pPr>
            <w:r w:rsidRPr="002C3786">
              <w:t>Part</w:t>
            </w:r>
            <w:r>
              <w:t xml:space="preserve"> f</w:t>
            </w:r>
          </w:p>
        </w:tc>
        <w:tc>
          <w:tcPr>
            <w:tcW w:w="4516" w:type="pct"/>
            <w:tcMar>
              <w:top w:w="43" w:type="dxa"/>
              <w:bottom w:w="43" w:type="dxa"/>
            </w:tcMar>
          </w:tcPr>
          <w:p w14:paraId="1E6AF3E3" w14:textId="77777777" w:rsidR="008F74E0" w:rsidRPr="0036708B" w:rsidRDefault="008F74E0" w:rsidP="00DA4990">
            <w:pPr>
              <w:pStyle w:val="GSATableText"/>
            </w:pPr>
          </w:p>
        </w:tc>
      </w:tr>
      <w:tr w:rsidR="008F74E0" w:rsidRPr="0036708B" w14:paraId="745B9442" w14:textId="77777777" w:rsidTr="001C310B">
        <w:trPr>
          <w:trHeight w:val="288"/>
        </w:trPr>
        <w:tc>
          <w:tcPr>
            <w:tcW w:w="484" w:type="pct"/>
            <w:tcBorders>
              <w:right w:val="nil"/>
            </w:tcBorders>
            <w:shd w:val="clear" w:color="auto" w:fill="DBE5F1" w:themeFill="accent1" w:themeFillTint="33"/>
          </w:tcPr>
          <w:p w14:paraId="1292E89C" w14:textId="77777777" w:rsidR="008F74E0" w:rsidRPr="002C3786" w:rsidRDefault="008F74E0" w:rsidP="00E03A24">
            <w:pPr>
              <w:pStyle w:val="GSATableHeading"/>
            </w:pPr>
            <w:r w:rsidRPr="002C3786">
              <w:t>Part</w:t>
            </w:r>
            <w:r>
              <w:t xml:space="preserve"> g</w:t>
            </w:r>
          </w:p>
        </w:tc>
        <w:tc>
          <w:tcPr>
            <w:tcW w:w="4516" w:type="pct"/>
            <w:tcMar>
              <w:top w:w="43" w:type="dxa"/>
              <w:bottom w:w="43" w:type="dxa"/>
            </w:tcMar>
          </w:tcPr>
          <w:p w14:paraId="28F25961" w14:textId="77777777" w:rsidR="008F74E0" w:rsidRDefault="008F74E0" w:rsidP="00DA4990">
            <w:pPr>
              <w:pStyle w:val="GSATableText"/>
            </w:pPr>
          </w:p>
        </w:tc>
      </w:tr>
      <w:tr w:rsidR="008F74E0" w:rsidRPr="0036708B" w14:paraId="43C5B325" w14:textId="77777777" w:rsidTr="001C310B">
        <w:trPr>
          <w:trHeight w:val="288"/>
        </w:trPr>
        <w:tc>
          <w:tcPr>
            <w:tcW w:w="484" w:type="pct"/>
            <w:tcBorders>
              <w:right w:val="nil"/>
            </w:tcBorders>
            <w:shd w:val="clear" w:color="auto" w:fill="DBE5F1" w:themeFill="accent1" w:themeFillTint="33"/>
          </w:tcPr>
          <w:p w14:paraId="7853A6C1" w14:textId="77777777" w:rsidR="008F74E0" w:rsidRPr="002C3786" w:rsidRDefault="008F74E0" w:rsidP="00E03A24">
            <w:pPr>
              <w:pStyle w:val="GSATableHeading"/>
            </w:pPr>
            <w:r w:rsidRPr="002C3786">
              <w:t>Part</w:t>
            </w:r>
            <w:r>
              <w:t xml:space="preserve"> h</w:t>
            </w:r>
          </w:p>
        </w:tc>
        <w:tc>
          <w:tcPr>
            <w:tcW w:w="4516" w:type="pct"/>
            <w:tcMar>
              <w:top w:w="43" w:type="dxa"/>
              <w:bottom w:w="43" w:type="dxa"/>
            </w:tcMar>
          </w:tcPr>
          <w:p w14:paraId="3C3120D7" w14:textId="77777777" w:rsidR="008F74E0" w:rsidRDefault="008F74E0" w:rsidP="00DA4990">
            <w:pPr>
              <w:pStyle w:val="GSATableText"/>
            </w:pPr>
          </w:p>
        </w:tc>
      </w:tr>
      <w:tr w:rsidR="008F74E0" w:rsidRPr="0036708B" w14:paraId="5349C892" w14:textId="77777777" w:rsidTr="001C310B">
        <w:trPr>
          <w:trHeight w:val="288"/>
        </w:trPr>
        <w:tc>
          <w:tcPr>
            <w:tcW w:w="484" w:type="pct"/>
            <w:tcBorders>
              <w:right w:val="nil"/>
            </w:tcBorders>
            <w:shd w:val="clear" w:color="auto" w:fill="DBE5F1" w:themeFill="accent1" w:themeFillTint="33"/>
          </w:tcPr>
          <w:p w14:paraId="12766085" w14:textId="77777777" w:rsidR="008F74E0" w:rsidRPr="002C3786" w:rsidRDefault="008F74E0" w:rsidP="00E03A24">
            <w:pPr>
              <w:pStyle w:val="GSATableHeading"/>
            </w:pPr>
            <w:r w:rsidRPr="002C3786">
              <w:t>Part</w:t>
            </w:r>
            <w:r>
              <w:t xml:space="preserve"> i</w:t>
            </w:r>
          </w:p>
        </w:tc>
        <w:tc>
          <w:tcPr>
            <w:tcW w:w="4516" w:type="pct"/>
            <w:tcMar>
              <w:top w:w="43" w:type="dxa"/>
              <w:bottom w:w="43" w:type="dxa"/>
            </w:tcMar>
          </w:tcPr>
          <w:p w14:paraId="62618C21" w14:textId="77777777" w:rsidR="008F74E0" w:rsidRDefault="008F74E0" w:rsidP="00DA4990">
            <w:pPr>
              <w:pStyle w:val="GSATableText"/>
            </w:pPr>
          </w:p>
        </w:tc>
      </w:tr>
      <w:tr w:rsidR="008F74E0" w:rsidRPr="0036708B" w14:paraId="66BC0B59" w14:textId="77777777" w:rsidTr="001C310B">
        <w:trPr>
          <w:trHeight w:val="288"/>
        </w:trPr>
        <w:tc>
          <w:tcPr>
            <w:tcW w:w="484" w:type="pct"/>
            <w:tcBorders>
              <w:right w:val="nil"/>
            </w:tcBorders>
            <w:shd w:val="clear" w:color="auto" w:fill="DBE5F1" w:themeFill="accent1" w:themeFillTint="33"/>
          </w:tcPr>
          <w:p w14:paraId="50A0692C" w14:textId="77777777" w:rsidR="008F74E0" w:rsidRPr="002C3786" w:rsidRDefault="008F74E0" w:rsidP="00E03A24">
            <w:pPr>
              <w:pStyle w:val="GSATableHeading"/>
            </w:pPr>
            <w:r w:rsidRPr="002C3786">
              <w:t>Part</w:t>
            </w:r>
            <w:r>
              <w:t xml:space="preserve"> j</w:t>
            </w:r>
          </w:p>
        </w:tc>
        <w:tc>
          <w:tcPr>
            <w:tcW w:w="4516" w:type="pct"/>
            <w:tcMar>
              <w:top w:w="43" w:type="dxa"/>
              <w:bottom w:w="43" w:type="dxa"/>
            </w:tcMar>
          </w:tcPr>
          <w:p w14:paraId="34EF988C" w14:textId="77777777" w:rsidR="008F74E0" w:rsidRDefault="008F74E0" w:rsidP="00DA4990">
            <w:pPr>
              <w:pStyle w:val="GSATableText"/>
            </w:pPr>
          </w:p>
        </w:tc>
      </w:tr>
    </w:tbl>
    <w:p w14:paraId="570C4307" w14:textId="77777777" w:rsidR="00C13FD9" w:rsidRPr="00CA001D" w:rsidRDefault="00C13FD9" w:rsidP="00DA4990"/>
    <w:p w14:paraId="0C743A63" w14:textId="77777777" w:rsidR="000D1972" w:rsidRPr="002905A3" w:rsidRDefault="008F74E0" w:rsidP="002905A3">
      <w:pPr>
        <w:pStyle w:val="Heading4"/>
      </w:pPr>
      <w:bookmarkStart w:id="1255" w:name="_Toc383429756"/>
      <w:bookmarkStart w:id="1256" w:name="_Toc383444574"/>
      <w:bookmarkStart w:id="1257" w:name="_Toc385594215"/>
      <w:bookmarkStart w:id="1258" w:name="_Toc385594607"/>
      <w:bookmarkStart w:id="1259" w:name="_Toc385594995"/>
      <w:bookmarkStart w:id="1260" w:name="_Toc388620844"/>
      <w:bookmarkStart w:id="1261" w:name="_Toc464803582"/>
      <w:r w:rsidRPr="002905A3">
        <w:t xml:space="preserve">IA-5 (1) </w:t>
      </w:r>
      <w:r w:rsidR="00AC657A" w:rsidRPr="002905A3">
        <w:t xml:space="preserve">Control Enhancement </w:t>
      </w:r>
      <w:bookmarkEnd w:id="1255"/>
      <w:bookmarkEnd w:id="1256"/>
      <w:bookmarkEnd w:id="1257"/>
      <w:bookmarkEnd w:id="1258"/>
      <w:bookmarkEnd w:id="1259"/>
      <w:bookmarkEnd w:id="1260"/>
      <w:r w:rsidR="002905A3" w:rsidRPr="002905A3">
        <w:t>(</w:t>
      </w:r>
      <w:r w:rsidR="002905A3">
        <w:t>L</w:t>
      </w:r>
      <w:r w:rsidR="002905A3" w:rsidRPr="002905A3">
        <w:t>)</w:t>
      </w:r>
      <w:r w:rsidR="002208EE">
        <w:t xml:space="preserve"> </w:t>
      </w:r>
      <w:r w:rsidR="002905A3">
        <w:t>(M)</w:t>
      </w:r>
      <w:bookmarkEnd w:id="1261"/>
    </w:p>
    <w:p w14:paraId="61F0AF72" w14:textId="77777777" w:rsidR="00A60EE9" w:rsidRDefault="00A60EE9" w:rsidP="00DA4990">
      <w:r w:rsidRPr="002C3786">
        <w:t>The information system, for password-based authentication:</w:t>
      </w:r>
    </w:p>
    <w:p w14:paraId="69878D31" w14:textId="77777777" w:rsidR="000D1972" w:rsidRPr="002905A3" w:rsidRDefault="00292D77" w:rsidP="00914FE7">
      <w:pPr>
        <w:pStyle w:val="GSAListParagraphalpha"/>
        <w:numPr>
          <w:ilvl w:val="0"/>
          <w:numId w:val="135"/>
        </w:numPr>
        <w:rPr>
          <w:bCs/>
        </w:rPr>
      </w:pPr>
      <w:r w:rsidRPr="002905A3">
        <w:rPr>
          <w:bCs/>
        </w:rPr>
        <w:t>Enforces minimum password complexity of [</w:t>
      </w:r>
      <w:r w:rsidR="00895AF9">
        <w:rPr>
          <w:rStyle w:val="GSAItalicEmphasisChar"/>
        </w:rPr>
        <w:t>FedRAMP</w:t>
      </w:r>
      <w:r w:rsidR="00104EB7" w:rsidRPr="002905A3">
        <w:rPr>
          <w:bCs/>
        </w:rPr>
        <w:t xml:space="preserve"> </w:t>
      </w:r>
      <w:r w:rsidR="00AE3199" w:rsidRPr="00D62A31">
        <w:rPr>
          <w:rStyle w:val="GSAItalicEmphasisChar"/>
        </w:rPr>
        <w:t>Assignment:</w:t>
      </w:r>
      <w:r w:rsidRPr="002905A3">
        <w:rPr>
          <w:bCs/>
        </w:rPr>
        <w:t xml:space="preserve"> </w:t>
      </w:r>
      <w:r w:rsidR="00881B07" w:rsidRPr="00881B07">
        <w:rPr>
          <w:rStyle w:val="GSAItalicEmphasisChar"/>
        </w:rPr>
        <w:t xml:space="preserve">case sensitive, minimum of </w:t>
      </w:r>
      <w:r w:rsidR="002905A3">
        <w:rPr>
          <w:rStyle w:val="GSAItalicEmphasisChar"/>
        </w:rPr>
        <w:t>twelve</w:t>
      </w:r>
      <w:r w:rsidR="00881B07" w:rsidRPr="00881B07">
        <w:rPr>
          <w:rStyle w:val="GSAItalicEmphasisChar"/>
        </w:rPr>
        <w:t xml:space="preserve"> </w:t>
      </w:r>
      <w:r w:rsidR="00715319">
        <w:rPr>
          <w:rStyle w:val="GSAItalicEmphasisChar"/>
        </w:rPr>
        <w:t xml:space="preserve">(12) </w:t>
      </w:r>
      <w:r w:rsidR="00881B07" w:rsidRPr="00881B07">
        <w:rPr>
          <w:rStyle w:val="GSAItalicEmphasisChar"/>
        </w:rPr>
        <w:t xml:space="preserve">characters, and at least one </w:t>
      </w:r>
      <w:r w:rsidR="00715319">
        <w:rPr>
          <w:rStyle w:val="GSAItalicEmphasisChar"/>
        </w:rPr>
        <w:t xml:space="preserve">(1) </w:t>
      </w:r>
      <w:r w:rsidR="00881B07" w:rsidRPr="00881B07">
        <w:rPr>
          <w:rStyle w:val="GSAItalicEmphasisChar"/>
        </w:rPr>
        <w:t>each of upper-case letters, lower-case letters, numbers, and special character</w:t>
      </w:r>
      <w:r w:rsidR="002905A3">
        <w:rPr>
          <w:rStyle w:val="GSAItalicEmphasisChar"/>
        </w:rPr>
        <w:t>s</w:t>
      </w:r>
      <w:r w:rsidRPr="002905A3">
        <w:rPr>
          <w:bCs/>
        </w:rPr>
        <w:t>];</w:t>
      </w:r>
    </w:p>
    <w:p w14:paraId="10407668" w14:textId="77777777" w:rsidR="000D1972" w:rsidRPr="00CA001D" w:rsidRDefault="00292D77" w:rsidP="00FC01DC">
      <w:pPr>
        <w:pStyle w:val="GSAListParagraphalpha"/>
        <w:numPr>
          <w:ilvl w:val="0"/>
          <w:numId w:val="20"/>
        </w:numPr>
      </w:pPr>
      <w:r w:rsidRPr="00CA001D">
        <w:t>Enforces at least the following number of changed characters when new passwords are created: [</w:t>
      </w:r>
      <w:r w:rsidR="00895AF9">
        <w:rPr>
          <w:rStyle w:val="GSAItalicEmphasisChar"/>
        </w:rPr>
        <w:t>FedRAMP</w:t>
      </w:r>
      <w:r w:rsidR="00104EB7" w:rsidRPr="00CA001D">
        <w:t xml:space="preserve"> </w:t>
      </w:r>
      <w:r w:rsidR="00AE3199" w:rsidRPr="00D62A31">
        <w:rPr>
          <w:rStyle w:val="GSAItalicEmphasisChar"/>
        </w:rPr>
        <w:t xml:space="preserve">Assignment: </w:t>
      </w:r>
      <w:r w:rsidR="00881B07" w:rsidRPr="00881B07">
        <w:rPr>
          <w:rStyle w:val="GSAItalicEmphasisChar"/>
        </w:rPr>
        <w:t xml:space="preserve">at least </w:t>
      </w:r>
      <w:r w:rsidR="002905A3">
        <w:rPr>
          <w:rStyle w:val="GSAItalicEmphasisChar"/>
        </w:rPr>
        <w:t>one</w:t>
      </w:r>
      <w:r w:rsidR="00715319">
        <w:rPr>
          <w:rStyle w:val="GSAItalicEmphasisChar"/>
        </w:rPr>
        <w:t xml:space="preserve"> (1)</w:t>
      </w:r>
      <w:r w:rsidRPr="00CA001D">
        <w:t>];</w:t>
      </w:r>
    </w:p>
    <w:p w14:paraId="140B32F3" w14:textId="77777777" w:rsidR="000D1972" w:rsidRPr="00CA001D" w:rsidRDefault="00292D77" w:rsidP="00FC01DC">
      <w:pPr>
        <w:pStyle w:val="GSAListParagraphalpha"/>
        <w:numPr>
          <w:ilvl w:val="0"/>
          <w:numId w:val="20"/>
        </w:numPr>
      </w:pPr>
      <w:r w:rsidRPr="00CA001D">
        <w:t>Stores and transmits only cryptographically-protected passwords;</w:t>
      </w:r>
    </w:p>
    <w:p w14:paraId="0CAE4C7A" w14:textId="77777777" w:rsidR="000D1972" w:rsidRPr="00CA001D" w:rsidRDefault="00292D77" w:rsidP="00FC01DC">
      <w:pPr>
        <w:pStyle w:val="GSAListParagraphalpha"/>
        <w:numPr>
          <w:ilvl w:val="0"/>
          <w:numId w:val="20"/>
        </w:numPr>
      </w:pPr>
      <w:r w:rsidRPr="00CA001D">
        <w:t>Enforces password minimum and maximum lifetime restrictions of [</w:t>
      </w:r>
      <w:r w:rsidR="00895AF9">
        <w:rPr>
          <w:rStyle w:val="GSAItalicEmphasisChar"/>
        </w:rPr>
        <w:t>FedRAMP</w:t>
      </w:r>
      <w:r w:rsidR="00104EB7" w:rsidRPr="00CA001D">
        <w:t xml:space="preserve"> </w:t>
      </w:r>
      <w:r w:rsidR="00AE3199" w:rsidRPr="00D62A31">
        <w:rPr>
          <w:rStyle w:val="GSAItalicEmphasisChar"/>
        </w:rPr>
        <w:t xml:space="preserve">Assignment: </w:t>
      </w:r>
      <w:r w:rsidR="00AE3199" w:rsidRPr="009253F1">
        <w:rPr>
          <w:rStyle w:val="GSAItalicEmphasisChar"/>
        </w:rPr>
        <w:t xml:space="preserve">one </w:t>
      </w:r>
      <w:r w:rsidR="00715319">
        <w:rPr>
          <w:rStyle w:val="GSAItalicEmphasisChar"/>
        </w:rPr>
        <w:t xml:space="preserve">(1) </w:t>
      </w:r>
      <w:r w:rsidR="00AE3199" w:rsidRPr="009253F1">
        <w:rPr>
          <w:rStyle w:val="GSAItalicEmphasisChar"/>
        </w:rPr>
        <w:t xml:space="preserve">day minimum, sixty </w:t>
      </w:r>
      <w:r w:rsidR="00715319">
        <w:rPr>
          <w:rStyle w:val="GSAItalicEmphasisChar"/>
        </w:rPr>
        <w:t xml:space="preserve">(60) </w:t>
      </w:r>
      <w:r w:rsidR="00AE3199" w:rsidRPr="009253F1">
        <w:rPr>
          <w:rStyle w:val="GSAItalicEmphasisChar"/>
        </w:rPr>
        <w:t>day maximum</w:t>
      </w:r>
      <w:r w:rsidRPr="00CA001D">
        <w:t>];</w:t>
      </w:r>
    </w:p>
    <w:p w14:paraId="15B8A0A4" w14:textId="77777777" w:rsidR="000D1972" w:rsidRPr="00CA001D" w:rsidRDefault="00292D77" w:rsidP="00FC01DC">
      <w:pPr>
        <w:pStyle w:val="GSAListParagraphalpha"/>
        <w:numPr>
          <w:ilvl w:val="0"/>
          <w:numId w:val="20"/>
        </w:numPr>
      </w:pPr>
      <w:r w:rsidRPr="00CA001D">
        <w:t>Prohibits password reuse for [</w:t>
      </w:r>
      <w:r w:rsidR="00895AF9">
        <w:rPr>
          <w:rStyle w:val="GSAItalicEmphasisChar"/>
        </w:rPr>
        <w:t>FedRAMP</w:t>
      </w:r>
      <w:r w:rsidR="00104EB7" w:rsidRPr="009253F1">
        <w:rPr>
          <w:rStyle w:val="GSAItalicEmphasisChar"/>
        </w:rPr>
        <w:t xml:space="preserve"> </w:t>
      </w:r>
      <w:r w:rsidR="00AE3199" w:rsidRPr="009253F1">
        <w:rPr>
          <w:rStyle w:val="GSAItalicEmphasisChar"/>
        </w:rPr>
        <w:t>Assignment: twenty-four</w:t>
      </w:r>
      <w:r w:rsidR="00715319">
        <w:rPr>
          <w:rStyle w:val="GSAItalicEmphasisChar"/>
        </w:rPr>
        <w:t xml:space="preserve"> (24)</w:t>
      </w:r>
      <w:r w:rsidRPr="00CA001D">
        <w:t>] generations; and</w:t>
      </w:r>
    </w:p>
    <w:p w14:paraId="66F76F85" w14:textId="77777777" w:rsidR="000D1972" w:rsidRDefault="00292D77" w:rsidP="00FC01DC">
      <w:pPr>
        <w:pStyle w:val="GSAListParagraphalpha"/>
        <w:numPr>
          <w:ilvl w:val="0"/>
          <w:numId w:val="20"/>
        </w:numPr>
      </w:pPr>
      <w:r w:rsidRPr="00CA001D">
        <w:t>Allows the use of a temporary password for system logons with an immediate change to a permanent password.</w:t>
      </w:r>
    </w:p>
    <w:p w14:paraId="3D7E2725" w14:textId="77777777" w:rsidR="00F86A73" w:rsidRPr="00F86A73" w:rsidRDefault="00F86A73" w:rsidP="00F86A7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E5D92" w:rsidRPr="002C3786" w14:paraId="608523D3" w14:textId="77777777" w:rsidTr="001C310B">
        <w:trPr>
          <w:cantSplit/>
          <w:trHeight w:val="288"/>
          <w:tblHeader/>
        </w:trPr>
        <w:tc>
          <w:tcPr>
            <w:tcW w:w="811" w:type="pct"/>
            <w:shd w:val="clear" w:color="auto" w:fill="DBE5F1" w:themeFill="accent1" w:themeFillTint="33"/>
            <w:tcMar>
              <w:top w:w="43" w:type="dxa"/>
              <w:bottom w:w="43" w:type="dxa"/>
            </w:tcMar>
          </w:tcPr>
          <w:p w14:paraId="2BB08A83" w14:textId="77777777" w:rsidR="002E5D92" w:rsidRPr="002C3786" w:rsidRDefault="003247E9" w:rsidP="00041F19">
            <w:pPr>
              <w:pStyle w:val="GSATableHeading"/>
            </w:pPr>
            <w:r w:rsidRPr="000A1FFF">
              <w:t>IA-5 (1)</w:t>
            </w:r>
          </w:p>
        </w:tc>
        <w:tc>
          <w:tcPr>
            <w:tcW w:w="4189" w:type="pct"/>
            <w:shd w:val="clear" w:color="auto" w:fill="DBE5F1" w:themeFill="accent1" w:themeFillTint="33"/>
          </w:tcPr>
          <w:p w14:paraId="2EBE95CA" w14:textId="77777777" w:rsidR="002E5D92" w:rsidRPr="002C3786" w:rsidRDefault="002E5D92" w:rsidP="00041F19">
            <w:pPr>
              <w:pStyle w:val="GSATableHeading"/>
            </w:pPr>
            <w:r w:rsidRPr="002C3786">
              <w:t>Control Summary Information</w:t>
            </w:r>
          </w:p>
        </w:tc>
      </w:tr>
      <w:tr w:rsidR="002E5D92" w:rsidRPr="002C3786" w14:paraId="44264A11" w14:textId="77777777" w:rsidTr="001C310B">
        <w:trPr>
          <w:trHeight w:val="288"/>
        </w:trPr>
        <w:tc>
          <w:tcPr>
            <w:tcW w:w="5000" w:type="pct"/>
            <w:gridSpan w:val="2"/>
            <w:tcMar>
              <w:top w:w="43" w:type="dxa"/>
              <w:bottom w:w="43" w:type="dxa"/>
            </w:tcMar>
          </w:tcPr>
          <w:p w14:paraId="6EBC2D64" w14:textId="77777777" w:rsidR="002E5D92" w:rsidRPr="002C3786" w:rsidRDefault="002E5D92" w:rsidP="00041F19">
            <w:pPr>
              <w:pStyle w:val="GSATableText"/>
              <w:keepNext/>
              <w:keepLines/>
            </w:pPr>
            <w:r w:rsidRPr="002C3786">
              <w:t>Responsible Role:</w:t>
            </w:r>
            <w:r>
              <w:t xml:space="preserve"> </w:t>
            </w:r>
          </w:p>
        </w:tc>
      </w:tr>
      <w:tr w:rsidR="002E5D92" w:rsidRPr="00D00D47" w14:paraId="357B9320" w14:textId="77777777" w:rsidTr="001C310B">
        <w:trPr>
          <w:trHeight w:val="288"/>
        </w:trPr>
        <w:tc>
          <w:tcPr>
            <w:tcW w:w="5000" w:type="pct"/>
            <w:gridSpan w:val="2"/>
            <w:tcMar>
              <w:top w:w="43" w:type="dxa"/>
              <w:bottom w:w="43" w:type="dxa"/>
            </w:tcMar>
          </w:tcPr>
          <w:p w14:paraId="0BF44805" w14:textId="77777777" w:rsidR="002E5D92" w:rsidRPr="00D00D47" w:rsidRDefault="003247E9" w:rsidP="00122E3E">
            <w:pPr>
              <w:pStyle w:val="GSATableText"/>
            </w:pPr>
            <w:r w:rsidRPr="00A74814">
              <w:t>Parameter IA-5(1)(a):</w:t>
            </w:r>
            <w:r>
              <w:t xml:space="preserve"> </w:t>
            </w:r>
          </w:p>
        </w:tc>
      </w:tr>
      <w:tr w:rsidR="003247E9" w:rsidRPr="00D00D47" w14:paraId="7581C3AD" w14:textId="77777777" w:rsidTr="001C310B">
        <w:trPr>
          <w:trHeight w:val="288"/>
        </w:trPr>
        <w:tc>
          <w:tcPr>
            <w:tcW w:w="5000" w:type="pct"/>
            <w:gridSpan w:val="2"/>
            <w:tcMar>
              <w:top w:w="43" w:type="dxa"/>
              <w:bottom w:w="43" w:type="dxa"/>
            </w:tcMar>
          </w:tcPr>
          <w:p w14:paraId="60C80C03" w14:textId="77777777" w:rsidR="003247E9" w:rsidRPr="00A74814" w:rsidRDefault="003247E9" w:rsidP="00122E3E">
            <w:pPr>
              <w:pStyle w:val="GSATableText"/>
            </w:pPr>
            <w:r w:rsidRPr="00A74814">
              <w:t xml:space="preserve">Parameter IA-5(1)(b): </w:t>
            </w:r>
          </w:p>
        </w:tc>
      </w:tr>
      <w:tr w:rsidR="003247E9" w:rsidRPr="00D00D47" w14:paraId="4A1D90C8" w14:textId="77777777" w:rsidTr="001C310B">
        <w:trPr>
          <w:trHeight w:val="288"/>
        </w:trPr>
        <w:tc>
          <w:tcPr>
            <w:tcW w:w="5000" w:type="pct"/>
            <w:gridSpan w:val="2"/>
            <w:tcMar>
              <w:top w:w="43" w:type="dxa"/>
              <w:bottom w:w="43" w:type="dxa"/>
            </w:tcMar>
          </w:tcPr>
          <w:p w14:paraId="0E3CB5F8" w14:textId="77777777" w:rsidR="003247E9" w:rsidRPr="00A74814" w:rsidRDefault="003247E9" w:rsidP="00122E3E">
            <w:pPr>
              <w:pStyle w:val="GSATableText"/>
            </w:pPr>
            <w:r w:rsidRPr="00A74814">
              <w:t>Parameter IA-5(1)(d):</w:t>
            </w:r>
            <w:r>
              <w:t xml:space="preserve"> </w:t>
            </w:r>
          </w:p>
        </w:tc>
      </w:tr>
      <w:tr w:rsidR="002E5D92" w:rsidRPr="00D00D47" w14:paraId="4B79BBA0" w14:textId="77777777" w:rsidTr="001C310B">
        <w:trPr>
          <w:trHeight w:val="288"/>
        </w:trPr>
        <w:tc>
          <w:tcPr>
            <w:tcW w:w="5000" w:type="pct"/>
            <w:gridSpan w:val="2"/>
            <w:tcMar>
              <w:top w:w="43" w:type="dxa"/>
              <w:bottom w:w="43" w:type="dxa"/>
            </w:tcMar>
          </w:tcPr>
          <w:p w14:paraId="6B483081" w14:textId="77777777" w:rsidR="002E5D92" w:rsidRPr="00D00D47" w:rsidRDefault="003247E9" w:rsidP="00122E3E">
            <w:pPr>
              <w:pStyle w:val="GSATableText"/>
            </w:pPr>
            <w:r w:rsidRPr="00A74814">
              <w:t>Parameter IA-5(1)(e):</w:t>
            </w:r>
            <w:r>
              <w:t xml:space="preserve"> </w:t>
            </w:r>
          </w:p>
        </w:tc>
      </w:tr>
      <w:tr w:rsidR="002E5D92" w:rsidRPr="002C3786" w14:paraId="46280E6D" w14:textId="77777777" w:rsidTr="001C310B">
        <w:trPr>
          <w:trHeight w:val="288"/>
        </w:trPr>
        <w:tc>
          <w:tcPr>
            <w:tcW w:w="5000" w:type="pct"/>
            <w:gridSpan w:val="2"/>
            <w:tcMar>
              <w:top w:w="43" w:type="dxa"/>
              <w:bottom w:w="43" w:type="dxa"/>
            </w:tcMar>
            <w:vAlign w:val="bottom"/>
          </w:tcPr>
          <w:p w14:paraId="181FBF38" w14:textId="77777777" w:rsidR="002E5D92" w:rsidRPr="002C3786" w:rsidRDefault="002E5D92" w:rsidP="00DA4990">
            <w:pPr>
              <w:pStyle w:val="GSATableText"/>
            </w:pPr>
            <w:r w:rsidRPr="002C3786">
              <w:t>Implementation Status (check all that apply):</w:t>
            </w:r>
          </w:p>
          <w:p w14:paraId="14F795DF" w14:textId="77777777" w:rsidR="002E5D92" w:rsidRPr="002C3786" w:rsidRDefault="00CB38BB" w:rsidP="00DA4990">
            <w:pPr>
              <w:pStyle w:val="GSATableText"/>
            </w:pPr>
            <w:sdt>
              <w:sdtPr>
                <w:id w:val="-44731650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Implemented</w:t>
            </w:r>
          </w:p>
          <w:p w14:paraId="793D4D45" w14:textId="77777777" w:rsidR="002E5D92" w:rsidRPr="002C3786" w:rsidRDefault="00CB38BB" w:rsidP="00DA4990">
            <w:pPr>
              <w:pStyle w:val="GSATableText"/>
            </w:pPr>
            <w:sdt>
              <w:sdtPr>
                <w:id w:val="167429291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Partially implemented</w:t>
            </w:r>
          </w:p>
          <w:p w14:paraId="3FCA5849" w14:textId="77777777" w:rsidR="002E5D92" w:rsidRPr="002C3786" w:rsidRDefault="00CB38BB" w:rsidP="00DA4990">
            <w:pPr>
              <w:pStyle w:val="GSATableText"/>
            </w:pPr>
            <w:sdt>
              <w:sdtPr>
                <w:id w:val="138930758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Planned</w:t>
            </w:r>
          </w:p>
          <w:p w14:paraId="50A9CB0D" w14:textId="77777777" w:rsidR="002E5D92" w:rsidRPr="002C3786" w:rsidRDefault="00CB38BB" w:rsidP="00DA4990">
            <w:pPr>
              <w:pStyle w:val="GSATableText"/>
            </w:pPr>
            <w:sdt>
              <w:sdtPr>
                <w:id w:val="-1885171280"/>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Alternative implementation</w:t>
            </w:r>
          </w:p>
          <w:p w14:paraId="1CDF8618" w14:textId="77777777" w:rsidR="002E5D92" w:rsidRPr="002C3786" w:rsidRDefault="00CB38BB" w:rsidP="00DA4990">
            <w:pPr>
              <w:pStyle w:val="GSATableText"/>
            </w:pPr>
            <w:sdt>
              <w:sdtPr>
                <w:id w:val="1519279761"/>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Not applicable</w:t>
            </w:r>
          </w:p>
        </w:tc>
      </w:tr>
      <w:tr w:rsidR="002E5D92" w:rsidRPr="002C3786" w14:paraId="0C49AED3" w14:textId="77777777" w:rsidTr="001C310B">
        <w:trPr>
          <w:trHeight w:val="288"/>
        </w:trPr>
        <w:tc>
          <w:tcPr>
            <w:tcW w:w="5000" w:type="pct"/>
            <w:gridSpan w:val="2"/>
            <w:tcMar>
              <w:top w:w="43" w:type="dxa"/>
              <w:bottom w:w="43" w:type="dxa"/>
            </w:tcMar>
            <w:vAlign w:val="bottom"/>
          </w:tcPr>
          <w:p w14:paraId="09BE3EEC" w14:textId="77777777" w:rsidR="002E5D92" w:rsidRPr="002C3786" w:rsidRDefault="002E5D92" w:rsidP="00DA4990">
            <w:pPr>
              <w:pStyle w:val="GSATableText"/>
            </w:pPr>
            <w:r w:rsidRPr="002C3786">
              <w:t>Control Origination (check all that apply):</w:t>
            </w:r>
          </w:p>
          <w:p w14:paraId="6280969C" w14:textId="77777777" w:rsidR="002E5D92" w:rsidRPr="002C3786" w:rsidRDefault="00CB38BB" w:rsidP="00DA4990">
            <w:pPr>
              <w:pStyle w:val="GSATableText"/>
            </w:pPr>
            <w:sdt>
              <w:sdtPr>
                <w:id w:val="78423680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Corporate</w:t>
            </w:r>
          </w:p>
          <w:p w14:paraId="7A1EC552" w14:textId="77777777" w:rsidR="002E5D92" w:rsidRPr="002C3786" w:rsidRDefault="00CB38BB" w:rsidP="00DA4990">
            <w:pPr>
              <w:pStyle w:val="GSATableText"/>
            </w:pPr>
            <w:sdt>
              <w:sdtPr>
                <w:id w:val="-151876660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System Specific</w:t>
            </w:r>
          </w:p>
          <w:p w14:paraId="0984D527" w14:textId="77777777" w:rsidR="002E5D92" w:rsidRPr="002C3786" w:rsidRDefault="00CB38BB" w:rsidP="00DA4990">
            <w:pPr>
              <w:pStyle w:val="GSATableText"/>
            </w:pPr>
            <w:sdt>
              <w:sdtPr>
                <w:id w:val="-336765944"/>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Service Provider Hybrid (Corporate and System Specific)</w:t>
            </w:r>
          </w:p>
          <w:p w14:paraId="47F1DE1C" w14:textId="77777777" w:rsidR="002E5D92" w:rsidRPr="002C3786" w:rsidRDefault="00CB38BB" w:rsidP="00DA4990">
            <w:pPr>
              <w:pStyle w:val="GSATableText"/>
            </w:pPr>
            <w:sdt>
              <w:sdtPr>
                <w:id w:val="75947227"/>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Configured by Customer (Customer System Specific) </w:t>
            </w:r>
          </w:p>
          <w:p w14:paraId="24E2A0B4" w14:textId="77777777" w:rsidR="002E5D92" w:rsidRPr="002C3786" w:rsidRDefault="00CB38BB" w:rsidP="00DA4990">
            <w:pPr>
              <w:pStyle w:val="GSATableText"/>
            </w:pPr>
            <w:sdt>
              <w:sdtPr>
                <w:id w:val="350072128"/>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 xml:space="preserve">Provided by Customer (Customer System Specific) </w:t>
            </w:r>
          </w:p>
          <w:p w14:paraId="253BECA3" w14:textId="77777777" w:rsidR="002E5D92" w:rsidRPr="002C3786" w:rsidRDefault="00CB38BB" w:rsidP="00DA4990">
            <w:pPr>
              <w:pStyle w:val="GSATableText"/>
            </w:pPr>
            <w:sdt>
              <w:sdtPr>
                <w:id w:val="-856271919"/>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2E5D92" w:rsidRPr="002C3786">
              <w:t>Shared (Service Provider and Customer Responsibility)</w:t>
            </w:r>
          </w:p>
          <w:p w14:paraId="06F1FB7D" w14:textId="6D589FFC" w:rsidR="002E5D92" w:rsidRPr="002C3786" w:rsidRDefault="00CB38BB" w:rsidP="00DA4990">
            <w:pPr>
              <w:pStyle w:val="GSATableText"/>
            </w:pPr>
            <w:sdt>
              <w:sdtPr>
                <w:id w:val="-648901635"/>
                <w14:checkbox>
                  <w14:checked w14:val="0"/>
                  <w14:checkedState w14:val="2612" w14:font="ＭＳ ゴシック"/>
                  <w14:uncheckedState w14:val="2610" w14:font="ＭＳ ゴシック"/>
                </w14:checkbox>
              </w:sdtPr>
              <w:sdtEndPr/>
              <w:sdtContent>
                <w:r w:rsidR="002E5D92" w:rsidRPr="006A4B9F">
                  <w:rPr>
                    <w:rFonts w:eastAsia="MS Gothic" w:hint="eastAsia"/>
                  </w:rPr>
                  <w:t>☐</w:t>
                </w:r>
              </w:sdtContent>
            </w:sdt>
            <w:r w:rsidR="002E5D92">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890033147"/>
                <w:showingPlcHdr/>
                <w:text/>
              </w:sdtPr>
              <w:sdtEndPr/>
              <w:sdtContent>
                <w:r w:rsidR="002E5D92" w:rsidRPr="004C65C2">
                  <w:rPr>
                    <w:rStyle w:val="PlaceholderText"/>
                    <w:rFonts w:eastAsiaTheme="majorEastAsia"/>
                  </w:rPr>
                  <w:t>Click here to enter text.</w:t>
                </w:r>
              </w:sdtContent>
            </w:sdt>
            <w:r w:rsidR="002E5D92" w:rsidRPr="00CE1081">
              <w:t xml:space="preserve"> , </w:t>
            </w:r>
            <w:sdt>
              <w:sdtPr>
                <w:alias w:val="Date of FedRAMP Authorization"/>
                <w:tag w:val="dateofauthorization"/>
                <w:id w:val="-2055692833"/>
                <w:date>
                  <w:dateFormat w:val="M/d/yyyy"/>
                  <w:lid w:val="en-US"/>
                  <w:storeMappedDataAs w:val="dateTime"/>
                  <w:calendar w:val="gregorian"/>
                </w:date>
              </w:sdtPr>
              <w:sdtEndPr/>
              <w:sdtContent>
                <w:r w:rsidR="00CA1512" w:rsidDel="00D81901">
                  <w:t>Date of Authorization</w:t>
                </w:r>
                <w:r w:rsidR="00D81901">
                  <w:t>Date of Authorization</w:t>
                </w:r>
              </w:sdtContent>
            </w:sdt>
            <w:r w:rsidR="002E5D92" w:rsidRPr="002C3786">
              <w:t xml:space="preserve"> </w:t>
            </w:r>
          </w:p>
        </w:tc>
      </w:tr>
    </w:tbl>
    <w:p w14:paraId="01C481EA" w14:textId="77777777" w:rsidR="002E5D92" w:rsidRDefault="002E5D9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247E9" w:rsidRPr="002C3786" w14:paraId="466E76DC" w14:textId="77777777" w:rsidTr="001C310B">
        <w:trPr>
          <w:cantSplit/>
          <w:trHeight w:val="288"/>
          <w:tblHeader/>
        </w:trPr>
        <w:tc>
          <w:tcPr>
            <w:tcW w:w="5000" w:type="pct"/>
            <w:gridSpan w:val="2"/>
            <w:shd w:val="clear" w:color="auto" w:fill="DBE5F1" w:themeFill="accent1" w:themeFillTint="33"/>
            <w:vAlign w:val="center"/>
          </w:tcPr>
          <w:p w14:paraId="6AB89664" w14:textId="77777777" w:rsidR="003247E9" w:rsidRPr="002C3786" w:rsidRDefault="003247E9" w:rsidP="00041F19">
            <w:pPr>
              <w:pStyle w:val="GSATableHeading"/>
            </w:pPr>
            <w:r w:rsidRPr="000A1FFF">
              <w:t xml:space="preserve">IA-5 (1) </w:t>
            </w:r>
            <w:r w:rsidRPr="002C3786">
              <w:t>What is the solution and how is it implemented?</w:t>
            </w:r>
          </w:p>
        </w:tc>
      </w:tr>
      <w:tr w:rsidR="003247E9" w:rsidRPr="0036708B" w14:paraId="00FD82C2" w14:textId="77777777" w:rsidTr="001C310B">
        <w:trPr>
          <w:trHeight w:val="288"/>
        </w:trPr>
        <w:tc>
          <w:tcPr>
            <w:tcW w:w="484" w:type="pct"/>
            <w:tcBorders>
              <w:right w:val="nil"/>
            </w:tcBorders>
            <w:shd w:val="clear" w:color="auto" w:fill="DBE5F1" w:themeFill="accent1" w:themeFillTint="33"/>
          </w:tcPr>
          <w:p w14:paraId="16D2C26C" w14:textId="77777777" w:rsidR="003247E9" w:rsidRPr="002C3786" w:rsidRDefault="003247E9" w:rsidP="00041F19">
            <w:pPr>
              <w:pStyle w:val="GSATableHeading"/>
            </w:pPr>
            <w:r w:rsidRPr="002C3786">
              <w:t>Part a</w:t>
            </w:r>
          </w:p>
        </w:tc>
        <w:tc>
          <w:tcPr>
            <w:tcW w:w="4516" w:type="pct"/>
            <w:tcMar>
              <w:top w:w="43" w:type="dxa"/>
              <w:bottom w:w="43" w:type="dxa"/>
            </w:tcMar>
          </w:tcPr>
          <w:p w14:paraId="2E795D50" w14:textId="77777777" w:rsidR="003247E9" w:rsidRPr="0036708B" w:rsidRDefault="003247E9" w:rsidP="00041F19">
            <w:pPr>
              <w:pStyle w:val="GSATableText"/>
              <w:keepNext/>
              <w:keepLines/>
            </w:pPr>
          </w:p>
        </w:tc>
      </w:tr>
      <w:tr w:rsidR="003247E9" w:rsidRPr="0036708B" w14:paraId="1C7CFFBD" w14:textId="77777777" w:rsidTr="001C310B">
        <w:trPr>
          <w:trHeight w:val="288"/>
        </w:trPr>
        <w:tc>
          <w:tcPr>
            <w:tcW w:w="484" w:type="pct"/>
            <w:tcBorders>
              <w:right w:val="nil"/>
            </w:tcBorders>
            <w:shd w:val="clear" w:color="auto" w:fill="DBE5F1" w:themeFill="accent1" w:themeFillTint="33"/>
          </w:tcPr>
          <w:p w14:paraId="188E04E6" w14:textId="77777777" w:rsidR="003247E9" w:rsidRPr="002C3786" w:rsidRDefault="003247E9" w:rsidP="00E03A24">
            <w:pPr>
              <w:pStyle w:val="GSATableHeading"/>
            </w:pPr>
            <w:r w:rsidRPr="002C3786">
              <w:t>Part b</w:t>
            </w:r>
          </w:p>
        </w:tc>
        <w:tc>
          <w:tcPr>
            <w:tcW w:w="4516" w:type="pct"/>
            <w:tcMar>
              <w:top w:w="43" w:type="dxa"/>
              <w:bottom w:w="43" w:type="dxa"/>
            </w:tcMar>
          </w:tcPr>
          <w:p w14:paraId="1B5EBCC8" w14:textId="77777777" w:rsidR="003247E9" w:rsidRPr="0036708B" w:rsidRDefault="003247E9" w:rsidP="00DA4990">
            <w:pPr>
              <w:pStyle w:val="GSATableText"/>
            </w:pPr>
          </w:p>
        </w:tc>
      </w:tr>
      <w:tr w:rsidR="003247E9" w:rsidRPr="0036708B" w14:paraId="314070D9" w14:textId="77777777" w:rsidTr="001C310B">
        <w:trPr>
          <w:trHeight w:val="288"/>
        </w:trPr>
        <w:tc>
          <w:tcPr>
            <w:tcW w:w="484" w:type="pct"/>
            <w:tcBorders>
              <w:right w:val="nil"/>
            </w:tcBorders>
            <w:shd w:val="clear" w:color="auto" w:fill="DBE5F1" w:themeFill="accent1" w:themeFillTint="33"/>
          </w:tcPr>
          <w:p w14:paraId="026BC4E7" w14:textId="77777777" w:rsidR="003247E9" w:rsidRPr="002C3786" w:rsidRDefault="003247E9" w:rsidP="00E03A24">
            <w:pPr>
              <w:pStyle w:val="GSATableHeading"/>
            </w:pPr>
            <w:r w:rsidRPr="002C3786">
              <w:t xml:space="preserve">Part </w:t>
            </w:r>
            <w:r>
              <w:t>c</w:t>
            </w:r>
          </w:p>
        </w:tc>
        <w:tc>
          <w:tcPr>
            <w:tcW w:w="4516" w:type="pct"/>
            <w:tcMar>
              <w:top w:w="43" w:type="dxa"/>
              <w:bottom w:w="43" w:type="dxa"/>
            </w:tcMar>
          </w:tcPr>
          <w:p w14:paraId="7B6D7578" w14:textId="77777777" w:rsidR="003247E9" w:rsidRPr="0036708B" w:rsidRDefault="003247E9" w:rsidP="00DA4990">
            <w:pPr>
              <w:pStyle w:val="GSATableText"/>
            </w:pPr>
          </w:p>
        </w:tc>
      </w:tr>
      <w:tr w:rsidR="003247E9" w:rsidRPr="0036708B" w14:paraId="2FE1AE84" w14:textId="77777777" w:rsidTr="001C310B">
        <w:trPr>
          <w:trHeight w:val="288"/>
        </w:trPr>
        <w:tc>
          <w:tcPr>
            <w:tcW w:w="484" w:type="pct"/>
            <w:tcBorders>
              <w:right w:val="nil"/>
            </w:tcBorders>
            <w:shd w:val="clear" w:color="auto" w:fill="DBE5F1" w:themeFill="accent1" w:themeFillTint="33"/>
          </w:tcPr>
          <w:p w14:paraId="10360B87" w14:textId="77777777" w:rsidR="003247E9" w:rsidRPr="002C3786" w:rsidRDefault="003247E9" w:rsidP="00E03A24">
            <w:pPr>
              <w:pStyle w:val="GSATableHeading"/>
            </w:pPr>
            <w:r w:rsidRPr="002C3786">
              <w:t xml:space="preserve">Part </w:t>
            </w:r>
            <w:r>
              <w:t>d</w:t>
            </w:r>
          </w:p>
        </w:tc>
        <w:tc>
          <w:tcPr>
            <w:tcW w:w="4516" w:type="pct"/>
            <w:tcMar>
              <w:top w:w="43" w:type="dxa"/>
              <w:bottom w:w="43" w:type="dxa"/>
            </w:tcMar>
          </w:tcPr>
          <w:p w14:paraId="0464F398" w14:textId="77777777" w:rsidR="003247E9" w:rsidRPr="0036708B" w:rsidRDefault="003247E9" w:rsidP="00DA4990">
            <w:pPr>
              <w:pStyle w:val="GSATableText"/>
            </w:pPr>
          </w:p>
        </w:tc>
      </w:tr>
      <w:tr w:rsidR="003247E9" w:rsidRPr="0036708B" w14:paraId="564EE03E" w14:textId="77777777" w:rsidTr="001C310B">
        <w:trPr>
          <w:trHeight w:val="288"/>
        </w:trPr>
        <w:tc>
          <w:tcPr>
            <w:tcW w:w="484" w:type="pct"/>
            <w:tcBorders>
              <w:right w:val="nil"/>
            </w:tcBorders>
            <w:shd w:val="clear" w:color="auto" w:fill="DBE5F1" w:themeFill="accent1" w:themeFillTint="33"/>
          </w:tcPr>
          <w:p w14:paraId="7FF0BC71" w14:textId="77777777" w:rsidR="003247E9" w:rsidRPr="002C3786" w:rsidRDefault="003247E9" w:rsidP="00E03A24">
            <w:pPr>
              <w:pStyle w:val="GSATableHeading"/>
            </w:pPr>
            <w:r w:rsidRPr="002C3786">
              <w:t xml:space="preserve">Part </w:t>
            </w:r>
            <w:r>
              <w:t>e</w:t>
            </w:r>
          </w:p>
        </w:tc>
        <w:tc>
          <w:tcPr>
            <w:tcW w:w="4516" w:type="pct"/>
            <w:tcMar>
              <w:top w:w="43" w:type="dxa"/>
              <w:bottom w:w="43" w:type="dxa"/>
            </w:tcMar>
          </w:tcPr>
          <w:p w14:paraId="517A279F" w14:textId="77777777" w:rsidR="003247E9" w:rsidRPr="0036708B" w:rsidRDefault="003247E9" w:rsidP="00DA4990">
            <w:pPr>
              <w:pStyle w:val="GSATableText"/>
            </w:pPr>
          </w:p>
        </w:tc>
      </w:tr>
      <w:tr w:rsidR="003247E9" w:rsidRPr="0036708B" w14:paraId="2E45BB4B" w14:textId="77777777" w:rsidTr="001C310B">
        <w:trPr>
          <w:trHeight w:val="288"/>
        </w:trPr>
        <w:tc>
          <w:tcPr>
            <w:tcW w:w="484" w:type="pct"/>
            <w:tcBorders>
              <w:right w:val="nil"/>
            </w:tcBorders>
            <w:shd w:val="clear" w:color="auto" w:fill="DBE5F1" w:themeFill="accent1" w:themeFillTint="33"/>
          </w:tcPr>
          <w:p w14:paraId="2AFD906D" w14:textId="77777777" w:rsidR="003247E9" w:rsidRPr="002C3786" w:rsidRDefault="003247E9" w:rsidP="00E03A24">
            <w:pPr>
              <w:pStyle w:val="GSATableHeading"/>
            </w:pPr>
            <w:r w:rsidRPr="002C3786">
              <w:t>Part</w:t>
            </w:r>
            <w:r>
              <w:t xml:space="preserve"> f</w:t>
            </w:r>
          </w:p>
        </w:tc>
        <w:tc>
          <w:tcPr>
            <w:tcW w:w="4516" w:type="pct"/>
            <w:tcMar>
              <w:top w:w="43" w:type="dxa"/>
              <w:bottom w:w="43" w:type="dxa"/>
            </w:tcMar>
          </w:tcPr>
          <w:p w14:paraId="5C9A80A2" w14:textId="77777777" w:rsidR="003247E9" w:rsidRPr="0036708B" w:rsidRDefault="003247E9" w:rsidP="00DA4990">
            <w:pPr>
              <w:pStyle w:val="GSATableText"/>
            </w:pPr>
          </w:p>
        </w:tc>
      </w:tr>
    </w:tbl>
    <w:p w14:paraId="442EEA10" w14:textId="77777777" w:rsidR="00875EB1" w:rsidRPr="00B25A87" w:rsidRDefault="00875EB1" w:rsidP="00DA4990"/>
    <w:p w14:paraId="56D63C08" w14:textId="77777777" w:rsidR="000D1972" w:rsidRDefault="008F74E0" w:rsidP="001A1457">
      <w:pPr>
        <w:pStyle w:val="Heading4"/>
      </w:pPr>
      <w:bookmarkStart w:id="1262" w:name="_Toc383429762"/>
      <w:bookmarkStart w:id="1263" w:name="_Toc383444580"/>
      <w:bookmarkStart w:id="1264" w:name="_Toc385594221"/>
      <w:bookmarkStart w:id="1265" w:name="_Toc385594613"/>
      <w:bookmarkStart w:id="1266" w:name="_Toc385595001"/>
      <w:bookmarkStart w:id="1267" w:name="_Toc388620850"/>
      <w:bookmarkStart w:id="1268" w:name="_Toc464803583"/>
      <w:r>
        <w:t>IA-5 (11</w:t>
      </w:r>
      <w:r w:rsidRPr="002C3786">
        <w:t>)</w:t>
      </w:r>
      <w:r>
        <w:t xml:space="preserve"> </w:t>
      </w:r>
      <w:r w:rsidR="002A66D0">
        <w:t xml:space="preserve">Control Enhancement </w:t>
      </w:r>
      <w:bookmarkEnd w:id="1262"/>
      <w:bookmarkEnd w:id="1263"/>
      <w:bookmarkEnd w:id="1264"/>
      <w:bookmarkEnd w:id="1265"/>
      <w:bookmarkEnd w:id="1266"/>
      <w:bookmarkEnd w:id="1267"/>
      <w:r w:rsidR="00A93AD7">
        <w:t>(L) (M) (H)</w:t>
      </w:r>
      <w:bookmarkEnd w:id="1268"/>
    </w:p>
    <w:p w14:paraId="73C9DF09" w14:textId="77777777" w:rsidR="002A66D0" w:rsidRPr="00F01982" w:rsidRDefault="002A66D0" w:rsidP="00DA4990">
      <w:r w:rsidRPr="002A66D0">
        <w:t>The information system, for hardware token-based authentication, employs mechanisms that satisfy [</w:t>
      </w:r>
      <w:r w:rsidR="00AE3199" w:rsidRPr="002B4E6E">
        <w:rPr>
          <w:rStyle w:val="GSAItalicEmphasisChar"/>
        </w:rPr>
        <w:t>Assignment: organization-defined token quality requirements</w:t>
      </w:r>
      <w:r w:rsidRPr="002A66D0">
        <w:t>].</w:t>
      </w:r>
    </w:p>
    <w:p w14:paraId="227E5E33" w14:textId="77777777" w:rsidR="002A66D0" w:rsidRDefault="002A66D0"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47069A69" w14:textId="77777777" w:rsidTr="001C310B">
        <w:trPr>
          <w:cantSplit/>
          <w:trHeight w:val="288"/>
          <w:tblHeader/>
        </w:trPr>
        <w:tc>
          <w:tcPr>
            <w:tcW w:w="811" w:type="pct"/>
            <w:shd w:val="clear" w:color="auto" w:fill="DBE5F1" w:themeFill="accent1" w:themeFillTint="33"/>
            <w:tcMar>
              <w:top w:w="43" w:type="dxa"/>
              <w:bottom w:w="43" w:type="dxa"/>
            </w:tcMar>
          </w:tcPr>
          <w:p w14:paraId="64F07CCD" w14:textId="77777777" w:rsidR="00B231A1" w:rsidRPr="002C3786" w:rsidRDefault="003443AC" w:rsidP="00E03A24">
            <w:pPr>
              <w:pStyle w:val="GSATableHeading"/>
            </w:pPr>
            <w:r>
              <w:t>IA-5 (11</w:t>
            </w:r>
            <w:r w:rsidRPr="002C3786">
              <w:t>)</w:t>
            </w:r>
          </w:p>
        </w:tc>
        <w:tc>
          <w:tcPr>
            <w:tcW w:w="4189" w:type="pct"/>
            <w:shd w:val="clear" w:color="auto" w:fill="DBE5F1" w:themeFill="accent1" w:themeFillTint="33"/>
          </w:tcPr>
          <w:p w14:paraId="78F0C01A" w14:textId="77777777" w:rsidR="00B231A1" w:rsidRPr="002C3786" w:rsidRDefault="00B231A1" w:rsidP="00E03A24">
            <w:pPr>
              <w:pStyle w:val="GSATableHeading"/>
            </w:pPr>
            <w:r w:rsidRPr="002C3786">
              <w:t>Control Summary Information</w:t>
            </w:r>
          </w:p>
        </w:tc>
      </w:tr>
      <w:tr w:rsidR="00B231A1" w:rsidRPr="002C3786" w14:paraId="39F2FE7B" w14:textId="77777777" w:rsidTr="001C310B">
        <w:trPr>
          <w:trHeight w:val="288"/>
        </w:trPr>
        <w:tc>
          <w:tcPr>
            <w:tcW w:w="5000" w:type="pct"/>
            <w:gridSpan w:val="2"/>
            <w:tcMar>
              <w:top w:w="43" w:type="dxa"/>
              <w:bottom w:w="43" w:type="dxa"/>
            </w:tcMar>
          </w:tcPr>
          <w:p w14:paraId="635E7673" w14:textId="77777777" w:rsidR="00B231A1" w:rsidRPr="002C3786" w:rsidRDefault="00B231A1" w:rsidP="00122E3E">
            <w:pPr>
              <w:pStyle w:val="GSATableText"/>
            </w:pPr>
            <w:r w:rsidRPr="002C3786">
              <w:t>Responsible Role:</w:t>
            </w:r>
            <w:r>
              <w:t xml:space="preserve"> </w:t>
            </w:r>
          </w:p>
        </w:tc>
      </w:tr>
      <w:tr w:rsidR="00B231A1" w:rsidRPr="00D00D47" w14:paraId="02357414" w14:textId="77777777" w:rsidTr="001C310B">
        <w:trPr>
          <w:trHeight w:val="288"/>
        </w:trPr>
        <w:tc>
          <w:tcPr>
            <w:tcW w:w="5000" w:type="pct"/>
            <w:gridSpan w:val="2"/>
            <w:tcMar>
              <w:top w:w="43" w:type="dxa"/>
              <w:bottom w:w="43" w:type="dxa"/>
            </w:tcMar>
          </w:tcPr>
          <w:p w14:paraId="3A199352" w14:textId="77777777" w:rsidR="00B231A1" w:rsidRPr="00D00D47" w:rsidRDefault="003443AC" w:rsidP="00122E3E">
            <w:pPr>
              <w:pStyle w:val="GSATableText"/>
            </w:pPr>
            <w:r w:rsidRPr="003359B9">
              <w:t>Parameter IA-5(11):</w:t>
            </w:r>
            <w:r>
              <w:t xml:space="preserve"> </w:t>
            </w:r>
          </w:p>
        </w:tc>
      </w:tr>
      <w:tr w:rsidR="00B231A1" w:rsidRPr="002C3786" w14:paraId="5910301D" w14:textId="77777777" w:rsidTr="001C310B">
        <w:trPr>
          <w:trHeight w:val="288"/>
        </w:trPr>
        <w:tc>
          <w:tcPr>
            <w:tcW w:w="5000" w:type="pct"/>
            <w:gridSpan w:val="2"/>
            <w:tcMar>
              <w:top w:w="43" w:type="dxa"/>
              <w:bottom w:w="43" w:type="dxa"/>
            </w:tcMar>
            <w:vAlign w:val="bottom"/>
          </w:tcPr>
          <w:p w14:paraId="57B2DB16" w14:textId="77777777" w:rsidR="00B231A1" w:rsidRPr="002C3786" w:rsidRDefault="00B231A1" w:rsidP="00DA4990">
            <w:pPr>
              <w:pStyle w:val="GSATableText"/>
            </w:pPr>
            <w:r w:rsidRPr="002C3786">
              <w:t>Implementation Status (check all that apply):</w:t>
            </w:r>
          </w:p>
          <w:p w14:paraId="038BC133" w14:textId="77777777" w:rsidR="00B231A1" w:rsidRPr="002C3786" w:rsidRDefault="00CB38BB" w:rsidP="00DA4990">
            <w:pPr>
              <w:pStyle w:val="GSATableText"/>
            </w:pPr>
            <w:sdt>
              <w:sdtPr>
                <w:id w:val="13013873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237F82B8" w14:textId="77777777" w:rsidR="00B231A1" w:rsidRPr="002C3786" w:rsidRDefault="00CB38BB" w:rsidP="00DA4990">
            <w:pPr>
              <w:pStyle w:val="GSATableText"/>
            </w:pPr>
            <w:sdt>
              <w:sdtPr>
                <w:id w:val="-127054073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6DC6815E" w14:textId="77777777" w:rsidR="00B231A1" w:rsidRPr="002C3786" w:rsidRDefault="00CB38BB" w:rsidP="00DA4990">
            <w:pPr>
              <w:pStyle w:val="GSATableText"/>
            </w:pPr>
            <w:sdt>
              <w:sdtPr>
                <w:id w:val="157925078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735DD9A6" w14:textId="77777777" w:rsidR="00B231A1" w:rsidRPr="002C3786" w:rsidRDefault="00CB38BB" w:rsidP="00DA4990">
            <w:pPr>
              <w:pStyle w:val="GSATableText"/>
            </w:pPr>
            <w:sdt>
              <w:sdtPr>
                <w:id w:val="191883258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7273A1B9" w14:textId="77777777" w:rsidR="00B231A1" w:rsidRPr="002C3786" w:rsidRDefault="00CB38BB" w:rsidP="00DA4990">
            <w:pPr>
              <w:pStyle w:val="GSATableText"/>
            </w:pPr>
            <w:sdt>
              <w:sdtPr>
                <w:id w:val="-209270085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25D80BD0" w14:textId="77777777" w:rsidTr="001C310B">
        <w:trPr>
          <w:trHeight w:val="288"/>
        </w:trPr>
        <w:tc>
          <w:tcPr>
            <w:tcW w:w="5000" w:type="pct"/>
            <w:gridSpan w:val="2"/>
            <w:tcMar>
              <w:top w:w="43" w:type="dxa"/>
              <w:bottom w:w="43" w:type="dxa"/>
            </w:tcMar>
            <w:vAlign w:val="bottom"/>
          </w:tcPr>
          <w:p w14:paraId="5D12B6C1" w14:textId="77777777" w:rsidR="00B231A1" w:rsidRPr="002C3786" w:rsidRDefault="00B231A1" w:rsidP="00DA4990">
            <w:pPr>
              <w:pStyle w:val="GSATableText"/>
            </w:pPr>
            <w:r w:rsidRPr="002C3786">
              <w:t>Control Origination (check all that apply):</w:t>
            </w:r>
          </w:p>
          <w:p w14:paraId="31F9EB5F" w14:textId="77777777" w:rsidR="00B231A1" w:rsidRPr="002C3786" w:rsidRDefault="00CB38BB" w:rsidP="00DA4990">
            <w:pPr>
              <w:pStyle w:val="GSATableText"/>
            </w:pPr>
            <w:sdt>
              <w:sdtPr>
                <w:id w:val="-86312816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5BC76C82" w14:textId="77777777" w:rsidR="00B231A1" w:rsidRPr="002C3786" w:rsidRDefault="00CB38BB" w:rsidP="00DA4990">
            <w:pPr>
              <w:pStyle w:val="GSATableText"/>
            </w:pPr>
            <w:sdt>
              <w:sdtPr>
                <w:id w:val="-113563796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0C9A9EA2" w14:textId="77777777" w:rsidR="00B231A1" w:rsidRPr="002C3786" w:rsidRDefault="00CB38BB" w:rsidP="00DA4990">
            <w:pPr>
              <w:pStyle w:val="GSATableText"/>
            </w:pPr>
            <w:sdt>
              <w:sdtPr>
                <w:id w:val="1431158717"/>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22C45371" w14:textId="77777777" w:rsidR="00B231A1" w:rsidRPr="002C3786" w:rsidRDefault="00CB38BB" w:rsidP="00DA4990">
            <w:pPr>
              <w:pStyle w:val="GSATableText"/>
            </w:pPr>
            <w:sdt>
              <w:sdtPr>
                <w:id w:val="62735802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Configured by Customer (Customer System Specific) </w:t>
            </w:r>
          </w:p>
          <w:p w14:paraId="60C1DE6E" w14:textId="77777777" w:rsidR="00B231A1" w:rsidRPr="002C3786" w:rsidRDefault="00CB38BB" w:rsidP="00DA4990">
            <w:pPr>
              <w:pStyle w:val="GSATableText"/>
            </w:pPr>
            <w:sdt>
              <w:sdtPr>
                <w:id w:val="146222668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087F0DA3" w14:textId="77777777" w:rsidR="00B231A1" w:rsidRPr="002C3786" w:rsidRDefault="00CB38BB" w:rsidP="00DA4990">
            <w:pPr>
              <w:pStyle w:val="GSATableText"/>
            </w:pPr>
            <w:sdt>
              <w:sdtPr>
                <w:id w:val="207938758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0D3ADA5E" w14:textId="0B9BD7ED" w:rsidR="00B231A1" w:rsidRPr="002C3786" w:rsidRDefault="00CB38BB" w:rsidP="00DA4990">
            <w:pPr>
              <w:pStyle w:val="GSATableText"/>
            </w:pPr>
            <w:sdt>
              <w:sdtPr>
                <w:id w:val="-167417350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98005799"/>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1627425579"/>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6C49DEDC"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7D3DD198"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8F795E1" w14:textId="77777777" w:rsidR="004F2F8D" w:rsidRPr="0036708B" w:rsidRDefault="003443AC" w:rsidP="00E03A24">
            <w:pPr>
              <w:pStyle w:val="GSATableHeading"/>
            </w:pPr>
            <w:r w:rsidRPr="003359B9">
              <w:t xml:space="preserve">IA-5 (11) </w:t>
            </w:r>
            <w:r w:rsidR="004F2F8D" w:rsidRPr="0036708B">
              <w:t>What is the solution and how is it implemented?</w:t>
            </w:r>
          </w:p>
        </w:tc>
      </w:tr>
      <w:tr w:rsidR="004F2F8D" w:rsidRPr="002C3786" w14:paraId="2E6845D0" w14:textId="77777777" w:rsidTr="001C310B">
        <w:trPr>
          <w:trHeight w:val="288"/>
        </w:trPr>
        <w:tc>
          <w:tcPr>
            <w:tcW w:w="5000" w:type="pct"/>
            <w:shd w:val="clear" w:color="auto" w:fill="FFFFFF" w:themeFill="background1"/>
          </w:tcPr>
          <w:p w14:paraId="479EB3E5" w14:textId="77777777" w:rsidR="004F2F8D" w:rsidRPr="002C3786" w:rsidRDefault="004F2F8D" w:rsidP="00DA4990">
            <w:pPr>
              <w:pStyle w:val="GSATableText"/>
            </w:pPr>
          </w:p>
        </w:tc>
      </w:tr>
    </w:tbl>
    <w:p w14:paraId="714B0C6F" w14:textId="77777777" w:rsidR="002A66D0" w:rsidRDefault="002A66D0" w:rsidP="00DA4990"/>
    <w:p w14:paraId="6728F04A" w14:textId="77777777" w:rsidR="000D1972" w:rsidRDefault="00401A51" w:rsidP="005972CC">
      <w:pPr>
        <w:pStyle w:val="Heading3"/>
      </w:pPr>
      <w:bookmarkStart w:id="1269" w:name="_Toc149090530"/>
      <w:bookmarkStart w:id="1270" w:name="_Toc383429763"/>
      <w:bookmarkStart w:id="1271" w:name="_Toc383444581"/>
      <w:bookmarkStart w:id="1272" w:name="_Toc385594222"/>
      <w:bookmarkStart w:id="1273" w:name="_Toc385594614"/>
      <w:bookmarkStart w:id="1274" w:name="_Toc385595002"/>
      <w:bookmarkStart w:id="1275" w:name="_Toc388620851"/>
      <w:bookmarkStart w:id="1276" w:name="_Toc449543381"/>
      <w:bookmarkStart w:id="1277" w:name="_Toc464803584"/>
      <w:r w:rsidRPr="002C3786">
        <w:t>IA-6</w:t>
      </w:r>
      <w:r>
        <w:t xml:space="preserve"> </w:t>
      </w:r>
      <w:r w:rsidR="00A60EE9" w:rsidRPr="002C3786">
        <w:t>Authenticator Feedback</w:t>
      </w:r>
      <w:bookmarkEnd w:id="1269"/>
      <w:bookmarkEnd w:id="1270"/>
      <w:bookmarkEnd w:id="1271"/>
      <w:bookmarkEnd w:id="1272"/>
      <w:bookmarkEnd w:id="1273"/>
      <w:bookmarkEnd w:id="1274"/>
      <w:bookmarkEnd w:id="1275"/>
      <w:r w:rsidR="00A93AD7">
        <w:t xml:space="preserve"> (L) (M) (H)</w:t>
      </w:r>
      <w:bookmarkEnd w:id="1276"/>
      <w:bookmarkEnd w:id="1277"/>
    </w:p>
    <w:p w14:paraId="28972B5D" w14:textId="77777777" w:rsidR="00104EB7" w:rsidRDefault="004B5C7A" w:rsidP="00DA4990">
      <w:r w:rsidRPr="004B5C7A">
        <w:t>The information system obscures feedback of authentication information during the authentication process to protect the information from possible exploitation/use by unauthorized individuals.</w:t>
      </w:r>
    </w:p>
    <w:p w14:paraId="4A675884" w14:textId="77777777" w:rsidR="008E7C53" w:rsidRDefault="008E7C53"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0AB7EB49" w14:textId="77777777" w:rsidTr="001C310B">
        <w:trPr>
          <w:cantSplit/>
          <w:trHeight w:val="288"/>
          <w:tblHeader/>
        </w:trPr>
        <w:tc>
          <w:tcPr>
            <w:tcW w:w="811" w:type="pct"/>
            <w:shd w:val="clear" w:color="auto" w:fill="DBE5F1" w:themeFill="accent1" w:themeFillTint="33"/>
            <w:tcMar>
              <w:top w:w="43" w:type="dxa"/>
              <w:bottom w:w="43" w:type="dxa"/>
            </w:tcMar>
          </w:tcPr>
          <w:p w14:paraId="79BB8F99" w14:textId="77777777" w:rsidR="00B231A1" w:rsidRPr="002C3786" w:rsidRDefault="00401A51" w:rsidP="00E03A24">
            <w:pPr>
              <w:pStyle w:val="GSATableHeading"/>
            </w:pPr>
            <w:r w:rsidRPr="002C3786">
              <w:t>IA-6</w:t>
            </w:r>
          </w:p>
        </w:tc>
        <w:tc>
          <w:tcPr>
            <w:tcW w:w="4189" w:type="pct"/>
            <w:shd w:val="clear" w:color="auto" w:fill="DBE5F1" w:themeFill="accent1" w:themeFillTint="33"/>
          </w:tcPr>
          <w:p w14:paraId="2B80E402" w14:textId="77777777" w:rsidR="00B231A1" w:rsidRPr="002C3786" w:rsidRDefault="00B231A1" w:rsidP="00E03A24">
            <w:pPr>
              <w:pStyle w:val="GSATableHeading"/>
            </w:pPr>
            <w:r w:rsidRPr="002C3786">
              <w:t>Control Summary Information</w:t>
            </w:r>
          </w:p>
        </w:tc>
      </w:tr>
      <w:tr w:rsidR="00B231A1" w:rsidRPr="002C3786" w14:paraId="7B57F406" w14:textId="77777777" w:rsidTr="001C310B">
        <w:trPr>
          <w:trHeight w:val="288"/>
        </w:trPr>
        <w:tc>
          <w:tcPr>
            <w:tcW w:w="5000" w:type="pct"/>
            <w:gridSpan w:val="2"/>
            <w:tcMar>
              <w:top w:w="43" w:type="dxa"/>
              <w:bottom w:w="43" w:type="dxa"/>
            </w:tcMar>
          </w:tcPr>
          <w:p w14:paraId="4CC9F8BB" w14:textId="77777777" w:rsidR="00B231A1" w:rsidRPr="002C3786" w:rsidRDefault="00B231A1" w:rsidP="00122E3E">
            <w:pPr>
              <w:pStyle w:val="GSATableText"/>
            </w:pPr>
            <w:r w:rsidRPr="002C3786">
              <w:t>Responsible Role:</w:t>
            </w:r>
            <w:r>
              <w:t xml:space="preserve"> </w:t>
            </w:r>
          </w:p>
        </w:tc>
      </w:tr>
      <w:tr w:rsidR="00B231A1" w:rsidRPr="002C3786" w14:paraId="142EABDD" w14:textId="77777777" w:rsidTr="001C310B">
        <w:trPr>
          <w:trHeight w:val="288"/>
        </w:trPr>
        <w:tc>
          <w:tcPr>
            <w:tcW w:w="5000" w:type="pct"/>
            <w:gridSpan w:val="2"/>
            <w:tcMar>
              <w:top w:w="43" w:type="dxa"/>
              <w:bottom w:w="43" w:type="dxa"/>
            </w:tcMar>
            <w:vAlign w:val="bottom"/>
          </w:tcPr>
          <w:p w14:paraId="78397F11" w14:textId="77777777" w:rsidR="00B231A1" w:rsidRPr="002C3786" w:rsidRDefault="00B231A1" w:rsidP="00DA4990">
            <w:pPr>
              <w:pStyle w:val="GSATableText"/>
            </w:pPr>
            <w:r w:rsidRPr="002C3786">
              <w:t>Implementation Status (check all that apply):</w:t>
            </w:r>
          </w:p>
          <w:p w14:paraId="50CC96CD" w14:textId="77777777" w:rsidR="00B231A1" w:rsidRPr="002C3786" w:rsidRDefault="00CB38BB" w:rsidP="00DA4990">
            <w:pPr>
              <w:pStyle w:val="GSATableText"/>
            </w:pPr>
            <w:sdt>
              <w:sdtPr>
                <w:id w:val="-112121770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53C21867" w14:textId="77777777" w:rsidR="00B231A1" w:rsidRPr="002C3786" w:rsidRDefault="00CB38BB" w:rsidP="00DA4990">
            <w:pPr>
              <w:pStyle w:val="GSATableText"/>
            </w:pPr>
            <w:sdt>
              <w:sdtPr>
                <w:id w:val="82972257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582F10C4" w14:textId="77777777" w:rsidR="00B231A1" w:rsidRPr="002C3786" w:rsidRDefault="00CB38BB" w:rsidP="00DA4990">
            <w:pPr>
              <w:pStyle w:val="GSATableText"/>
            </w:pPr>
            <w:sdt>
              <w:sdtPr>
                <w:id w:val="-167949790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20A317E1" w14:textId="77777777" w:rsidR="00B231A1" w:rsidRPr="002C3786" w:rsidRDefault="00CB38BB" w:rsidP="00DA4990">
            <w:pPr>
              <w:pStyle w:val="GSATableText"/>
            </w:pPr>
            <w:sdt>
              <w:sdtPr>
                <w:id w:val="-142110260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2BD7E310" w14:textId="77777777" w:rsidR="00B231A1" w:rsidRPr="002C3786" w:rsidRDefault="00CB38BB" w:rsidP="00DA4990">
            <w:pPr>
              <w:pStyle w:val="GSATableText"/>
            </w:pPr>
            <w:sdt>
              <w:sdtPr>
                <w:id w:val="-182094942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25C3482B" w14:textId="77777777" w:rsidTr="001C310B">
        <w:trPr>
          <w:trHeight w:val="288"/>
        </w:trPr>
        <w:tc>
          <w:tcPr>
            <w:tcW w:w="5000" w:type="pct"/>
            <w:gridSpan w:val="2"/>
            <w:tcMar>
              <w:top w:w="43" w:type="dxa"/>
              <w:bottom w:w="43" w:type="dxa"/>
            </w:tcMar>
            <w:vAlign w:val="bottom"/>
          </w:tcPr>
          <w:p w14:paraId="5D8408F6" w14:textId="77777777" w:rsidR="00B231A1" w:rsidRPr="002C3786" w:rsidRDefault="00B231A1" w:rsidP="00DA4990">
            <w:pPr>
              <w:pStyle w:val="GSATableText"/>
            </w:pPr>
            <w:r w:rsidRPr="002C3786">
              <w:t>Control Origination (check all that apply):</w:t>
            </w:r>
          </w:p>
          <w:p w14:paraId="2D58B0BE" w14:textId="77777777" w:rsidR="00B231A1" w:rsidRPr="002C3786" w:rsidRDefault="00CB38BB" w:rsidP="00DA4990">
            <w:pPr>
              <w:pStyle w:val="GSATableText"/>
            </w:pPr>
            <w:sdt>
              <w:sdtPr>
                <w:id w:val="202581916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3E8127AA" w14:textId="77777777" w:rsidR="00B231A1" w:rsidRPr="002C3786" w:rsidRDefault="00CB38BB" w:rsidP="00DA4990">
            <w:pPr>
              <w:pStyle w:val="GSATableText"/>
            </w:pPr>
            <w:sdt>
              <w:sdtPr>
                <w:id w:val="50942258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7BDB78E6" w14:textId="77777777" w:rsidR="00B231A1" w:rsidRPr="002C3786" w:rsidRDefault="00CB38BB" w:rsidP="00DA4990">
            <w:pPr>
              <w:pStyle w:val="GSATableText"/>
            </w:pPr>
            <w:sdt>
              <w:sdtPr>
                <w:id w:val="30043480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2DBA0F16" w14:textId="77777777" w:rsidR="00B231A1" w:rsidRPr="002C3786" w:rsidRDefault="00CB38BB" w:rsidP="00DA4990">
            <w:pPr>
              <w:pStyle w:val="GSATableText"/>
            </w:pPr>
            <w:sdt>
              <w:sdtPr>
                <w:id w:val="150802076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Configured by Customer (Customer System Specific) </w:t>
            </w:r>
          </w:p>
          <w:p w14:paraId="55E17876" w14:textId="77777777" w:rsidR="00B231A1" w:rsidRPr="002C3786" w:rsidRDefault="00CB38BB" w:rsidP="00DA4990">
            <w:pPr>
              <w:pStyle w:val="GSATableText"/>
            </w:pPr>
            <w:sdt>
              <w:sdtPr>
                <w:id w:val="-133067618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45D72CEB" w14:textId="77777777" w:rsidR="00B231A1" w:rsidRPr="002C3786" w:rsidRDefault="00CB38BB" w:rsidP="00DA4990">
            <w:pPr>
              <w:pStyle w:val="GSATableText"/>
            </w:pPr>
            <w:sdt>
              <w:sdtPr>
                <w:id w:val="176148833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6AE31C58" w14:textId="4AEAF9BE" w:rsidR="00B231A1" w:rsidRPr="002C3786" w:rsidRDefault="00CB38BB" w:rsidP="00DA4990">
            <w:pPr>
              <w:pStyle w:val="GSATableText"/>
            </w:pPr>
            <w:sdt>
              <w:sdtPr>
                <w:id w:val="39139863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00793416"/>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1136795838"/>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4FB45830"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4AACC252"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4A7F69D" w14:textId="77777777" w:rsidR="004F2F8D" w:rsidRPr="0036708B" w:rsidRDefault="00401A51" w:rsidP="00E03A24">
            <w:pPr>
              <w:pStyle w:val="GSATableHeading"/>
            </w:pPr>
            <w:r w:rsidRPr="002C3786">
              <w:t>IA-6</w:t>
            </w:r>
            <w:r>
              <w:t xml:space="preserve"> </w:t>
            </w:r>
            <w:r w:rsidR="004F2F8D" w:rsidRPr="0036708B">
              <w:t>What is the solution and how is it implemented?</w:t>
            </w:r>
          </w:p>
        </w:tc>
      </w:tr>
      <w:tr w:rsidR="004F2F8D" w:rsidRPr="002C3786" w14:paraId="1A28D1B9" w14:textId="77777777" w:rsidTr="001C310B">
        <w:trPr>
          <w:trHeight w:val="288"/>
        </w:trPr>
        <w:tc>
          <w:tcPr>
            <w:tcW w:w="5000" w:type="pct"/>
            <w:shd w:val="clear" w:color="auto" w:fill="FFFFFF" w:themeFill="background1"/>
          </w:tcPr>
          <w:p w14:paraId="60A7A319" w14:textId="77777777" w:rsidR="004F2F8D" w:rsidRPr="002C3786" w:rsidRDefault="004F2F8D" w:rsidP="00DA4990">
            <w:pPr>
              <w:pStyle w:val="GSATableText"/>
            </w:pPr>
          </w:p>
        </w:tc>
      </w:tr>
    </w:tbl>
    <w:p w14:paraId="2B025F4E" w14:textId="77777777" w:rsidR="009A145E" w:rsidRPr="003359B9" w:rsidRDefault="009A145E" w:rsidP="00DA4990"/>
    <w:p w14:paraId="150EF68D" w14:textId="77777777" w:rsidR="000D1972" w:rsidRDefault="00401A51" w:rsidP="005972CC">
      <w:pPr>
        <w:pStyle w:val="Heading3"/>
      </w:pPr>
      <w:bookmarkStart w:id="1278" w:name="_Toc149090531"/>
      <w:bookmarkStart w:id="1279" w:name="_Toc383429764"/>
      <w:bookmarkStart w:id="1280" w:name="_Toc383444582"/>
      <w:bookmarkStart w:id="1281" w:name="_Toc385594223"/>
      <w:bookmarkStart w:id="1282" w:name="_Toc385594615"/>
      <w:bookmarkStart w:id="1283" w:name="_Toc385595003"/>
      <w:bookmarkStart w:id="1284" w:name="_Toc388620852"/>
      <w:bookmarkStart w:id="1285" w:name="_Toc449543382"/>
      <w:bookmarkStart w:id="1286" w:name="_Toc464803585"/>
      <w:r w:rsidRPr="002C3786">
        <w:t>IA-7</w:t>
      </w:r>
      <w:r>
        <w:t xml:space="preserve"> </w:t>
      </w:r>
      <w:r w:rsidR="00A60EE9" w:rsidRPr="002C3786">
        <w:t xml:space="preserve">Cryptographic Module Authentication </w:t>
      </w:r>
      <w:bookmarkEnd w:id="1278"/>
      <w:bookmarkEnd w:id="1279"/>
      <w:bookmarkEnd w:id="1280"/>
      <w:bookmarkEnd w:id="1281"/>
      <w:bookmarkEnd w:id="1282"/>
      <w:bookmarkEnd w:id="1283"/>
      <w:bookmarkEnd w:id="1284"/>
      <w:r w:rsidR="00A93AD7">
        <w:t>(L) (M) (H)</w:t>
      </w:r>
      <w:bookmarkEnd w:id="1285"/>
      <w:bookmarkEnd w:id="1286"/>
    </w:p>
    <w:p w14:paraId="7A153013" w14:textId="77777777" w:rsidR="00104EB7" w:rsidRDefault="004B5C7A" w:rsidP="00DA4990">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19E2333A" w14:textId="77777777" w:rsidR="009A145E" w:rsidRDefault="009A145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5131AFCF" w14:textId="77777777" w:rsidTr="001C310B">
        <w:trPr>
          <w:cantSplit/>
          <w:trHeight w:val="288"/>
          <w:tblHeader/>
        </w:trPr>
        <w:tc>
          <w:tcPr>
            <w:tcW w:w="811" w:type="pct"/>
            <w:shd w:val="clear" w:color="auto" w:fill="DBE5F1" w:themeFill="accent1" w:themeFillTint="33"/>
            <w:tcMar>
              <w:top w:w="43" w:type="dxa"/>
              <w:bottom w:w="43" w:type="dxa"/>
            </w:tcMar>
          </w:tcPr>
          <w:p w14:paraId="15D40852" w14:textId="77777777" w:rsidR="00B231A1" w:rsidRPr="002C3786" w:rsidRDefault="00401A51" w:rsidP="00E03A24">
            <w:pPr>
              <w:pStyle w:val="GSATableHeading"/>
            </w:pPr>
            <w:r w:rsidRPr="002C3786">
              <w:t>IA-7</w:t>
            </w:r>
          </w:p>
        </w:tc>
        <w:tc>
          <w:tcPr>
            <w:tcW w:w="4189" w:type="pct"/>
            <w:shd w:val="clear" w:color="auto" w:fill="DBE5F1" w:themeFill="accent1" w:themeFillTint="33"/>
          </w:tcPr>
          <w:p w14:paraId="024FF9E0" w14:textId="77777777" w:rsidR="00B231A1" w:rsidRPr="002C3786" w:rsidRDefault="00B231A1" w:rsidP="00E03A24">
            <w:pPr>
              <w:pStyle w:val="GSATableHeading"/>
            </w:pPr>
            <w:r w:rsidRPr="002C3786">
              <w:t>Control Summary Information</w:t>
            </w:r>
          </w:p>
        </w:tc>
      </w:tr>
      <w:tr w:rsidR="00B231A1" w:rsidRPr="002C3786" w14:paraId="7EE014B0" w14:textId="77777777" w:rsidTr="001C310B">
        <w:trPr>
          <w:trHeight w:val="288"/>
        </w:trPr>
        <w:tc>
          <w:tcPr>
            <w:tcW w:w="5000" w:type="pct"/>
            <w:gridSpan w:val="2"/>
            <w:tcMar>
              <w:top w:w="43" w:type="dxa"/>
              <w:bottom w:w="43" w:type="dxa"/>
            </w:tcMar>
          </w:tcPr>
          <w:p w14:paraId="7A328332" w14:textId="77777777" w:rsidR="00B231A1" w:rsidRPr="002C3786" w:rsidRDefault="00B231A1" w:rsidP="00122E3E">
            <w:pPr>
              <w:pStyle w:val="GSATableText"/>
            </w:pPr>
            <w:r w:rsidRPr="002C3786">
              <w:t>Responsible Role:</w:t>
            </w:r>
            <w:r>
              <w:t xml:space="preserve"> </w:t>
            </w:r>
          </w:p>
        </w:tc>
      </w:tr>
      <w:tr w:rsidR="00B231A1" w:rsidRPr="002C3786" w14:paraId="478D7665" w14:textId="77777777" w:rsidTr="001C310B">
        <w:trPr>
          <w:trHeight w:val="288"/>
        </w:trPr>
        <w:tc>
          <w:tcPr>
            <w:tcW w:w="5000" w:type="pct"/>
            <w:gridSpan w:val="2"/>
            <w:tcMar>
              <w:top w:w="43" w:type="dxa"/>
              <w:bottom w:w="43" w:type="dxa"/>
            </w:tcMar>
            <w:vAlign w:val="bottom"/>
          </w:tcPr>
          <w:p w14:paraId="7586AA22" w14:textId="77777777" w:rsidR="00B231A1" w:rsidRPr="002C3786" w:rsidRDefault="00B231A1" w:rsidP="00DA4990">
            <w:pPr>
              <w:pStyle w:val="GSATableText"/>
            </w:pPr>
            <w:r w:rsidRPr="002C3786">
              <w:t>Implementation Status (check all that apply):</w:t>
            </w:r>
          </w:p>
          <w:p w14:paraId="4A39C07B" w14:textId="77777777" w:rsidR="00B231A1" w:rsidRPr="002C3786" w:rsidRDefault="00CB38BB" w:rsidP="00DA4990">
            <w:pPr>
              <w:pStyle w:val="GSATableText"/>
            </w:pPr>
            <w:sdt>
              <w:sdtPr>
                <w:id w:val="-118820848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2499F857" w14:textId="77777777" w:rsidR="00B231A1" w:rsidRPr="002C3786" w:rsidRDefault="00CB38BB" w:rsidP="00DA4990">
            <w:pPr>
              <w:pStyle w:val="GSATableText"/>
            </w:pPr>
            <w:sdt>
              <w:sdtPr>
                <w:id w:val="171115208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41D8EA49" w14:textId="77777777" w:rsidR="00B231A1" w:rsidRPr="002C3786" w:rsidRDefault="00CB38BB" w:rsidP="00DA4990">
            <w:pPr>
              <w:pStyle w:val="GSATableText"/>
            </w:pPr>
            <w:sdt>
              <w:sdtPr>
                <w:id w:val="-168435665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39A0D3B4" w14:textId="77777777" w:rsidR="00B231A1" w:rsidRPr="002C3786" w:rsidRDefault="00CB38BB" w:rsidP="00DA4990">
            <w:pPr>
              <w:pStyle w:val="GSATableText"/>
            </w:pPr>
            <w:sdt>
              <w:sdtPr>
                <w:id w:val="97633631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69E66A6B" w14:textId="77777777" w:rsidR="00B231A1" w:rsidRPr="002C3786" w:rsidRDefault="00CB38BB" w:rsidP="00DA4990">
            <w:pPr>
              <w:pStyle w:val="GSATableText"/>
            </w:pPr>
            <w:sdt>
              <w:sdtPr>
                <w:id w:val="137604092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02E711BE" w14:textId="77777777" w:rsidTr="001C310B">
        <w:trPr>
          <w:trHeight w:val="288"/>
        </w:trPr>
        <w:tc>
          <w:tcPr>
            <w:tcW w:w="5000" w:type="pct"/>
            <w:gridSpan w:val="2"/>
            <w:tcMar>
              <w:top w:w="43" w:type="dxa"/>
              <w:bottom w:w="43" w:type="dxa"/>
            </w:tcMar>
            <w:vAlign w:val="bottom"/>
          </w:tcPr>
          <w:p w14:paraId="1903CD45" w14:textId="77777777" w:rsidR="00B231A1" w:rsidRPr="002C3786" w:rsidRDefault="00B231A1" w:rsidP="00DA4990">
            <w:pPr>
              <w:pStyle w:val="GSATableText"/>
            </w:pPr>
            <w:r w:rsidRPr="002C3786">
              <w:t>Control Origination (check all that apply):</w:t>
            </w:r>
          </w:p>
          <w:p w14:paraId="41E69BF8" w14:textId="77777777" w:rsidR="00B231A1" w:rsidRPr="002C3786" w:rsidRDefault="00CB38BB" w:rsidP="00DA4990">
            <w:pPr>
              <w:pStyle w:val="GSATableText"/>
            </w:pPr>
            <w:sdt>
              <w:sdtPr>
                <w:id w:val="197347030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46FA5302" w14:textId="77777777" w:rsidR="00B231A1" w:rsidRPr="002C3786" w:rsidRDefault="00CB38BB" w:rsidP="00DA4990">
            <w:pPr>
              <w:pStyle w:val="GSATableText"/>
            </w:pPr>
            <w:sdt>
              <w:sdtPr>
                <w:id w:val="162526532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0C4F4C5F" w14:textId="77777777" w:rsidR="00B231A1" w:rsidRPr="002C3786" w:rsidRDefault="00CB38BB" w:rsidP="00DA4990">
            <w:pPr>
              <w:pStyle w:val="GSATableText"/>
            </w:pPr>
            <w:sdt>
              <w:sdtPr>
                <w:id w:val="-164827538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5931876A" w14:textId="77777777" w:rsidR="00B231A1" w:rsidRPr="002C3786" w:rsidRDefault="00CB38BB" w:rsidP="00DA4990">
            <w:pPr>
              <w:pStyle w:val="GSATableText"/>
            </w:pPr>
            <w:sdt>
              <w:sdtPr>
                <w:id w:val="-181540469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Configured by Customer (Customer System Specific) </w:t>
            </w:r>
          </w:p>
          <w:p w14:paraId="5C24E278" w14:textId="77777777" w:rsidR="00B231A1" w:rsidRPr="002C3786" w:rsidRDefault="00CB38BB" w:rsidP="00DA4990">
            <w:pPr>
              <w:pStyle w:val="GSATableText"/>
            </w:pPr>
            <w:sdt>
              <w:sdtPr>
                <w:id w:val="171083577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0E110431" w14:textId="77777777" w:rsidR="00B231A1" w:rsidRPr="002C3786" w:rsidRDefault="00CB38BB" w:rsidP="00DA4990">
            <w:pPr>
              <w:pStyle w:val="GSATableText"/>
            </w:pPr>
            <w:sdt>
              <w:sdtPr>
                <w:id w:val="51852202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3DDA832C" w14:textId="1357070E" w:rsidR="00B231A1" w:rsidRPr="002C3786" w:rsidRDefault="00CB38BB" w:rsidP="00DA4990">
            <w:pPr>
              <w:pStyle w:val="GSATableText"/>
            </w:pPr>
            <w:sdt>
              <w:sdtPr>
                <w:id w:val="46285087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61858815"/>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832448307"/>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75A068EE"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15F79EEE"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5E67A89" w14:textId="77777777" w:rsidR="004F2F8D" w:rsidRPr="0036708B" w:rsidRDefault="00401A51" w:rsidP="00E03A24">
            <w:pPr>
              <w:pStyle w:val="GSATableHeading"/>
            </w:pPr>
            <w:r w:rsidRPr="002C3786">
              <w:t>IA-7</w:t>
            </w:r>
            <w:r>
              <w:t xml:space="preserve"> </w:t>
            </w:r>
            <w:r w:rsidR="004F2F8D" w:rsidRPr="0036708B">
              <w:t>What is the solution and how is it implemented?</w:t>
            </w:r>
          </w:p>
        </w:tc>
      </w:tr>
      <w:tr w:rsidR="004F2F8D" w:rsidRPr="002C3786" w14:paraId="1E64948A" w14:textId="77777777" w:rsidTr="001C310B">
        <w:trPr>
          <w:trHeight w:val="288"/>
        </w:trPr>
        <w:tc>
          <w:tcPr>
            <w:tcW w:w="5000" w:type="pct"/>
            <w:shd w:val="clear" w:color="auto" w:fill="FFFFFF" w:themeFill="background1"/>
          </w:tcPr>
          <w:p w14:paraId="5798DD09" w14:textId="77777777" w:rsidR="004F2F8D" w:rsidRPr="002C3786" w:rsidRDefault="004F2F8D" w:rsidP="00DA4990">
            <w:pPr>
              <w:pStyle w:val="GSATableText"/>
            </w:pPr>
          </w:p>
        </w:tc>
      </w:tr>
    </w:tbl>
    <w:p w14:paraId="13A325B0" w14:textId="77777777" w:rsidR="00A60EE9" w:rsidRPr="003359B9" w:rsidRDefault="00A60EE9" w:rsidP="00DA4990"/>
    <w:p w14:paraId="74E98336" w14:textId="77777777" w:rsidR="000D1972" w:rsidRDefault="00401A51" w:rsidP="005972CC">
      <w:pPr>
        <w:pStyle w:val="Heading3"/>
      </w:pPr>
      <w:bookmarkStart w:id="1287" w:name="_Toc383429765"/>
      <w:bookmarkStart w:id="1288" w:name="_Toc383444583"/>
      <w:bookmarkStart w:id="1289" w:name="_Toc385594224"/>
      <w:bookmarkStart w:id="1290" w:name="_Toc385594616"/>
      <w:bookmarkStart w:id="1291" w:name="_Toc385595004"/>
      <w:bookmarkStart w:id="1292" w:name="_Toc388620853"/>
      <w:bookmarkStart w:id="1293" w:name="_Toc449543383"/>
      <w:bookmarkStart w:id="1294" w:name="_Toc464803586"/>
      <w:r w:rsidRPr="002C3786">
        <w:t>IA-8</w:t>
      </w:r>
      <w:r>
        <w:t xml:space="preserve"> </w:t>
      </w:r>
      <w:r w:rsidR="00336FDE" w:rsidRPr="002C3786">
        <w:t xml:space="preserve">Identification and Authentication (Non-Organizational Users) </w:t>
      </w:r>
      <w:bookmarkEnd w:id="1287"/>
      <w:bookmarkEnd w:id="1288"/>
      <w:bookmarkEnd w:id="1289"/>
      <w:bookmarkEnd w:id="1290"/>
      <w:bookmarkEnd w:id="1291"/>
      <w:bookmarkEnd w:id="1292"/>
      <w:r w:rsidR="00A93AD7">
        <w:t>(L) (M) (H)</w:t>
      </w:r>
      <w:bookmarkEnd w:id="1293"/>
      <w:bookmarkEnd w:id="1294"/>
    </w:p>
    <w:p w14:paraId="3D5BAA40" w14:textId="77777777" w:rsidR="00104EB7" w:rsidRDefault="004E4713" w:rsidP="00DA4990">
      <w:r w:rsidRPr="004E4713">
        <w:t>The information system uniquely identifies and authenticates non-organizational users (or processes acting on behalf of non-organizational users).</w:t>
      </w:r>
    </w:p>
    <w:p w14:paraId="009F2801" w14:textId="77777777" w:rsidR="00336FDE" w:rsidRDefault="00336FDE"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0109E0A8" w14:textId="77777777" w:rsidTr="001C310B">
        <w:trPr>
          <w:cantSplit/>
          <w:trHeight w:val="288"/>
          <w:tblHeader/>
        </w:trPr>
        <w:tc>
          <w:tcPr>
            <w:tcW w:w="811" w:type="pct"/>
            <w:shd w:val="clear" w:color="auto" w:fill="DBE5F1" w:themeFill="accent1" w:themeFillTint="33"/>
            <w:tcMar>
              <w:top w:w="43" w:type="dxa"/>
              <w:bottom w:w="43" w:type="dxa"/>
            </w:tcMar>
          </w:tcPr>
          <w:p w14:paraId="74CE5E2A" w14:textId="77777777" w:rsidR="00B231A1" w:rsidRPr="002C3786" w:rsidRDefault="00401A51" w:rsidP="00E03A24">
            <w:pPr>
              <w:pStyle w:val="GSATableHeading"/>
            </w:pPr>
            <w:r w:rsidRPr="002C3786">
              <w:t>IA-8</w:t>
            </w:r>
          </w:p>
        </w:tc>
        <w:tc>
          <w:tcPr>
            <w:tcW w:w="4189" w:type="pct"/>
            <w:shd w:val="clear" w:color="auto" w:fill="DBE5F1" w:themeFill="accent1" w:themeFillTint="33"/>
          </w:tcPr>
          <w:p w14:paraId="2BFF6D1E" w14:textId="77777777" w:rsidR="00B231A1" w:rsidRPr="002C3786" w:rsidRDefault="00B231A1" w:rsidP="00E03A24">
            <w:pPr>
              <w:pStyle w:val="GSATableHeading"/>
            </w:pPr>
            <w:r w:rsidRPr="002C3786">
              <w:t>Control Summary Information</w:t>
            </w:r>
          </w:p>
        </w:tc>
      </w:tr>
      <w:tr w:rsidR="00B231A1" w:rsidRPr="002C3786" w14:paraId="54689433" w14:textId="77777777" w:rsidTr="001C310B">
        <w:trPr>
          <w:trHeight w:val="288"/>
        </w:trPr>
        <w:tc>
          <w:tcPr>
            <w:tcW w:w="5000" w:type="pct"/>
            <w:gridSpan w:val="2"/>
            <w:tcMar>
              <w:top w:w="43" w:type="dxa"/>
              <w:bottom w:w="43" w:type="dxa"/>
            </w:tcMar>
          </w:tcPr>
          <w:p w14:paraId="72FC4ED1" w14:textId="77777777" w:rsidR="00B231A1" w:rsidRPr="002C3786" w:rsidRDefault="00B231A1" w:rsidP="00122E3E">
            <w:pPr>
              <w:pStyle w:val="GSATableText"/>
            </w:pPr>
            <w:r w:rsidRPr="002C3786">
              <w:t>Responsible Role:</w:t>
            </w:r>
            <w:r>
              <w:t xml:space="preserve"> </w:t>
            </w:r>
          </w:p>
        </w:tc>
      </w:tr>
      <w:tr w:rsidR="00B231A1" w:rsidRPr="002C3786" w14:paraId="7331B160" w14:textId="77777777" w:rsidTr="001C310B">
        <w:trPr>
          <w:trHeight w:val="288"/>
        </w:trPr>
        <w:tc>
          <w:tcPr>
            <w:tcW w:w="5000" w:type="pct"/>
            <w:gridSpan w:val="2"/>
            <w:tcMar>
              <w:top w:w="43" w:type="dxa"/>
              <w:bottom w:w="43" w:type="dxa"/>
            </w:tcMar>
            <w:vAlign w:val="bottom"/>
          </w:tcPr>
          <w:p w14:paraId="4B0A39AD" w14:textId="77777777" w:rsidR="00B231A1" w:rsidRPr="002C3786" w:rsidRDefault="00B231A1" w:rsidP="00DA4990">
            <w:pPr>
              <w:pStyle w:val="GSATableText"/>
            </w:pPr>
            <w:r w:rsidRPr="002C3786">
              <w:t>Implementation Status (check all that apply):</w:t>
            </w:r>
          </w:p>
          <w:p w14:paraId="625370D2" w14:textId="77777777" w:rsidR="00B231A1" w:rsidRPr="002C3786" w:rsidRDefault="00CB38BB" w:rsidP="00DA4990">
            <w:pPr>
              <w:pStyle w:val="GSATableText"/>
            </w:pPr>
            <w:sdt>
              <w:sdtPr>
                <w:id w:val="-122513907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361C135D" w14:textId="77777777" w:rsidR="00B231A1" w:rsidRPr="002C3786" w:rsidRDefault="00CB38BB" w:rsidP="00DA4990">
            <w:pPr>
              <w:pStyle w:val="GSATableText"/>
            </w:pPr>
            <w:sdt>
              <w:sdtPr>
                <w:id w:val="-133376014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6E1F9FEA" w14:textId="77777777" w:rsidR="00B231A1" w:rsidRPr="002C3786" w:rsidRDefault="00CB38BB" w:rsidP="00DA4990">
            <w:pPr>
              <w:pStyle w:val="GSATableText"/>
            </w:pPr>
            <w:sdt>
              <w:sdtPr>
                <w:id w:val="-88740624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4E46B8A3" w14:textId="77777777" w:rsidR="00B231A1" w:rsidRPr="002C3786" w:rsidRDefault="00CB38BB" w:rsidP="00DA4990">
            <w:pPr>
              <w:pStyle w:val="GSATableText"/>
            </w:pPr>
            <w:sdt>
              <w:sdtPr>
                <w:id w:val="-5131110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0A261CF6" w14:textId="77777777" w:rsidR="00B231A1" w:rsidRPr="002C3786" w:rsidRDefault="00CB38BB" w:rsidP="00DA4990">
            <w:pPr>
              <w:pStyle w:val="GSATableText"/>
            </w:pPr>
            <w:sdt>
              <w:sdtPr>
                <w:id w:val="-13704422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1E614CA1" w14:textId="77777777" w:rsidTr="001C310B">
        <w:trPr>
          <w:trHeight w:val="288"/>
        </w:trPr>
        <w:tc>
          <w:tcPr>
            <w:tcW w:w="5000" w:type="pct"/>
            <w:gridSpan w:val="2"/>
            <w:tcMar>
              <w:top w:w="43" w:type="dxa"/>
              <w:bottom w:w="43" w:type="dxa"/>
            </w:tcMar>
            <w:vAlign w:val="bottom"/>
          </w:tcPr>
          <w:p w14:paraId="546EAFED" w14:textId="77777777" w:rsidR="00B231A1" w:rsidRPr="002C3786" w:rsidRDefault="00B231A1" w:rsidP="00DA4990">
            <w:pPr>
              <w:pStyle w:val="GSATableText"/>
            </w:pPr>
            <w:r w:rsidRPr="002C3786">
              <w:t>Control Origination (check all that apply):</w:t>
            </w:r>
          </w:p>
          <w:p w14:paraId="35600146" w14:textId="77777777" w:rsidR="00B231A1" w:rsidRPr="002C3786" w:rsidRDefault="00CB38BB" w:rsidP="00DA4990">
            <w:pPr>
              <w:pStyle w:val="GSATableText"/>
            </w:pPr>
            <w:sdt>
              <w:sdtPr>
                <w:id w:val="75231749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3F1D9CAB" w14:textId="77777777" w:rsidR="00B231A1" w:rsidRPr="002C3786" w:rsidRDefault="00CB38BB" w:rsidP="00DA4990">
            <w:pPr>
              <w:pStyle w:val="GSATableText"/>
            </w:pPr>
            <w:sdt>
              <w:sdtPr>
                <w:id w:val="-23153730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6E101579" w14:textId="77777777" w:rsidR="00B231A1" w:rsidRPr="002C3786" w:rsidRDefault="00CB38BB" w:rsidP="00DA4990">
            <w:pPr>
              <w:pStyle w:val="GSATableText"/>
            </w:pPr>
            <w:sdt>
              <w:sdtPr>
                <w:id w:val="-58283562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7A14BC7D" w14:textId="77777777" w:rsidR="00B231A1" w:rsidRPr="002C3786" w:rsidRDefault="00CB38BB" w:rsidP="00DA4990">
            <w:pPr>
              <w:pStyle w:val="GSATableText"/>
            </w:pPr>
            <w:sdt>
              <w:sdtPr>
                <w:id w:val="-98278095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Configured by Customer (Customer System Specific) </w:t>
            </w:r>
          </w:p>
          <w:p w14:paraId="088FF93B" w14:textId="77777777" w:rsidR="00B231A1" w:rsidRPr="002C3786" w:rsidRDefault="00CB38BB" w:rsidP="00DA4990">
            <w:pPr>
              <w:pStyle w:val="GSATableText"/>
            </w:pPr>
            <w:sdt>
              <w:sdtPr>
                <w:id w:val="-63610505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1658FC9E" w14:textId="77777777" w:rsidR="00B231A1" w:rsidRPr="002C3786" w:rsidRDefault="00CB38BB" w:rsidP="00DA4990">
            <w:pPr>
              <w:pStyle w:val="GSATableText"/>
            </w:pPr>
            <w:sdt>
              <w:sdtPr>
                <w:id w:val="-48855081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6EDFE501" w14:textId="58ECD3B8" w:rsidR="00B231A1" w:rsidRPr="002C3786" w:rsidRDefault="00CB38BB" w:rsidP="00DA4990">
            <w:pPr>
              <w:pStyle w:val="GSATableText"/>
            </w:pPr>
            <w:sdt>
              <w:sdtPr>
                <w:id w:val="-76508165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30010596"/>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1971784211"/>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15C57A4F"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7FC0E5B7"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3F1D68E" w14:textId="77777777" w:rsidR="004F2F8D" w:rsidRPr="0036708B" w:rsidRDefault="00401A51" w:rsidP="00E03A24">
            <w:pPr>
              <w:pStyle w:val="GSATableHeading"/>
            </w:pPr>
            <w:r w:rsidRPr="002C3786">
              <w:t>IA-8</w:t>
            </w:r>
            <w:r>
              <w:t xml:space="preserve"> </w:t>
            </w:r>
            <w:r w:rsidR="004F2F8D" w:rsidRPr="0036708B">
              <w:t>What is the solution and how is it implemented?</w:t>
            </w:r>
          </w:p>
        </w:tc>
      </w:tr>
      <w:tr w:rsidR="004F2F8D" w:rsidRPr="002C3786" w14:paraId="0BA5316D" w14:textId="77777777" w:rsidTr="001C310B">
        <w:trPr>
          <w:trHeight w:val="288"/>
        </w:trPr>
        <w:tc>
          <w:tcPr>
            <w:tcW w:w="5000" w:type="pct"/>
            <w:shd w:val="clear" w:color="auto" w:fill="FFFFFF" w:themeFill="background1"/>
          </w:tcPr>
          <w:p w14:paraId="26399F68" w14:textId="77777777" w:rsidR="004F2F8D" w:rsidRPr="002C3786" w:rsidRDefault="004F2F8D" w:rsidP="00DA4990">
            <w:pPr>
              <w:pStyle w:val="GSATableText"/>
            </w:pPr>
          </w:p>
        </w:tc>
      </w:tr>
    </w:tbl>
    <w:p w14:paraId="5B65D180" w14:textId="77777777" w:rsidR="00B231A1" w:rsidRDefault="00B231A1" w:rsidP="00DA4990"/>
    <w:p w14:paraId="6C231076" w14:textId="77777777" w:rsidR="000D1972" w:rsidRDefault="000D60B5" w:rsidP="001A1457">
      <w:pPr>
        <w:pStyle w:val="Heading4"/>
      </w:pPr>
      <w:bookmarkStart w:id="1295" w:name="_Toc383429767"/>
      <w:bookmarkStart w:id="1296" w:name="_Toc383444584"/>
      <w:bookmarkStart w:id="1297" w:name="_Toc385594225"/>
      <w:bookmarkStart w:id="1298" w:name="_Toc385594617"/>
      <w:bookmarkStart w:id="1299" w:name="_Toc385595005"/>
      <w:bookmarkStart w:id="1300" w:name="_Toc388620854"/>
      <w:bookmarkStart w:id="1301" w:name="_Toc464803587"/>
      <w:r>
        <w:t>IA-8</w:t>
      </w:r>
      <w:r w:rsidRPr="002C3786">
        <w:t xml:space="preserve"> (1)</w:t>
      </w:r>
      <w:r>
        <w:t xml:space="preserve"> </w:t>
      </w:r>
      <w:r w:rsidR="004E4713">
        <w:t xml:space="preserve">Control Enhancement </w:t>
      </w:r>
      <w:bookmarkEnd w:id="1295"/>
      <w:bookmarkEnd w:id="1296"/>
      <w:bookmarkEnd w:id="1297"/>
      <w:bookmarkEnd w:id="1298"/>
      <w:bookmarkEnd w:id="1299"/>
      <w:bookmarkEnd w:id="1300"/>
      <w:r w:rsidR="00A93AD7">
        <w:t>(L) (M) (H)</w:t>
      </w:r>
      <w:bookmarkEnd w:id="1301"/>
    </w:p>
    <w:p w14:paraId="183B6D77" w14:textId="77777777" w:rsidR="004E4713" w:rsidRPr="002C3786" w:rsidRDefault="00894345" w:rsidP="00DA4990">
      <w:r w:rsidRPr="00894345">
        <w:t>The information system accepts and electronically verifies Personal Identity Verification (PIV) credentials from other federal agencies.</w:t>
      </w:r>
    </w:p>
    <w:p w14:paraId="3AE3259A" w14:textId="77777777" w:rsidR="004E4713" w:rsidRDefault="004E4713"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5EA196AD" w14:textId="77777777" w:rsidTr="001C310B">
        <w:trPr>
          <w:cantSplit/>
          <w:trHeight w:val="288"/>
          <w:tblHeader/>
        </w:trPr>
        <w:tc>
          <w:tcPr>
            <w:tcW w:w="811" w:type="pct"/>
            <w:shd w:val="clear" w:color="auto" w:fill="DBE5F1" w:themeFill="accent1" w:themeFillTint="33"/>
            <w:tcMar>
              <w:top w:w="43" w:type="dxa"/>
              <w:bottom w:w="43" w:type="dxa"/>
            </w:tcMar>
          </w:tcPr>
          <w:p w14:paraId="372667B4" w14:textId="77777777" w:rsidR="00B231A1" w:rsidRPr="002C3786" w:rsidRDefault="000D60B5" w:rsidP="00E03A24">
            <w:pPr>
              <w:pStyle w:val="GSATableHeading"/>
            </w:pPr>
            <w:r w:rsidRPr="00444D25">
              <w:t>IA-8 (1)</w:t>
            </w:r>
          </w:p>
        </w:tc>
        <w:tc>
          <w:tcPr>
            <w:tcW w:w="4189" w:type="pct"/>
            <w:shd w:val="clear" w:color="auto" w:fill="DBE5F1" w:themeFill="accent1" w:themeFillTint="33"/>
          </w:tcPr>
          <w:p w14:paraId="5765274D" w14:textId="77777777" w:rsidR="00B231A1" w:rsidRPr="002C3786" w:rsidRDefault="00B231A1" w:rsidP="00E03A24">
            <w:pPr>
              <w:pStyle w:val="GSATableHeading"/>
            </w:pPr>
            <w:r w:rsidRPr="002C3786">
              <w:t>Control Summary Information</w:t>
            </w:r>
          </w:p>
        </w:tc>
      </w:tr>
      <w:tr w:rsidR="00B231A1" w:rsidRPr="002C3786" w14:paraId="412EACB5" w14:textId="77777777" w:rsidTr="001C310B">
        <w:trPr>
          <w:trHeight w:val="288"/>
        </w:trPr>
        <w:tc>
          <w:tcPr>
            <w:tcW w:w="5000" w:type="pct"/>
            <w:gridSpan w:val="2"/>
            <w:tcMar>
              <w:top w:w="43" w:type="dxa"/>
              <w:bottom w:w="43" w:type="dxa"/>
            </w:tcMar>
          </w:tcPr>
          <w:p w14:paraId="781E65A7" w14:textId="77777777" w:rsidR="00B231A1" w:rsidRPr="002C3786" w:rsidRDefault="00B231A1" w:rsidP="00122E3E">
            <w:pPr>
              <w:pStyle w:val="GSATableText"/>
            </w:pPr>
            <w:r w:rsidRPr="002C3786">
              <w:t>Responsible Role:</w:t>
            </w:r>
            <w:r>
              <w:t xml:space="preserve"> </w:t>
            </w:r>
          </w:p>
        </w:tc>
      </w:tr>
      <w:tr w:rsidR="00B231A1" w:rsidRPr="002C3786" w14:paraId="0A0CEE78" w14:textId="77777777" w:rsidTr="001C310B">
        <w:trPr>
          <w:trHeight w:val="288"/>
        </w:trPr>
        <w:tc>
          <w:tcPr>
            <w:tcW w:w="5000" w:type="pct"/>
            <w:gridSpan w:val="2"/>
            <w:tcMar>
              <w:top w:w="43" w:type="dxa"/>
              <w:bottom w:w="43" w:type="dxa"/>
            </w:tcMar>
            <w:vAlign w:val="bottom"/>
          </w:tcPr>
          <w:p w14:paraId="36A46B1B" w14:textId="77777777" w:rsidR="00B231A1" w:rsidRPr="002C3786" w:rsidRDefault="00B231A1" w:rsidP="00DA4990">
            <w:pPr>
              <w:pStyle w:val="GSATableText"/>
            </w:pPr>
            <w:r w:rsidRPr="002C3786">
              <w:t>Implementation Status (check all that apply):</w:t>
            </w:r>
          </w:p>
          <w:p w14:paraId="5CADABFF" w14:textId="77777777" w:rsidR="00B231A1" w:rsidRPr="002C3786" w:rsidRDefault="00CB38BB" w:rsidP="00DA4990">
            <w:pPr>
              <w:pStyle w:val="GSATableText"/>
            </w:pPr>
            <w:sdt>
              <w:sdtPr>
                <w:id w:val="-176622345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0DAC3087" w14:textId="77777777" w:rsidR="00B231A1" w:rsidRPr="002C3786" w:rsidRDefault="00CB38BB" w:rsidP="00DA4990">
            <w:pPr>
              <w:pStyle w:val="GSATableText"/>
            </w:pPr>
            <w:sdt>
              <w:sdtPr>
                <w:id w:val="-1729061637"/>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21CE6B2F" w14:textId="77777777" w:rsidR="00B231A1" w:rsidRPr="002C3786" w:rsidRDefault="00CB38BB" w:rsidP="00DA4990">
            <w:pPr>
              <w:pStyle w:val="GSATableText"/>
            </w:pPr>
            <w:sdt>
              <w:sdtPr>
                <w:id w:val="-136073791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06F2B023" w14:textId="77777777" w:rsidR="00B231A1" w:rsidRPr="002C3786" w:rsidRDefault="00CB38BB" w:rsidP="00DA4990">
            <w:pPr>
              <w:pStyle w:val="GSATableText"/>
            </w:pPr>
            <w:sdt>
              <w:sdtPr>
                <w:id w:val="-43467515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275BDBD3" w14:textId="77777777" w:rsidR="00B231A1" w:rsidRPr="002C3786" w:rsidRDefault="00CB38BB" w:rsidP="00DA4990">
            <w:pPr>
              <w:pStyle w:val="GSATableText"/>
            </w:pPr>
            <w:sdt>
              <w:sdtPr>
                <w:id w:val="111193864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43BBB449" w14:textId="77777777" w:rsidTr="001C310B">
        <w:trPr>
          <w:trHeight w:val="288"/>
        </w:trPr>
        <w:tc>
          <w:tcPr>
            <w:tcW w:w="5000" w:type="pct"/>
            <w:gridSpan w:val="2"/>
            <w:tcMar>
              <w:top w:w="43" w:type="dxa"/>
              <w:bottom w:w="43" w:type="dxa"/>
            </w:tcMar>
            <w:vAlign w:val="bottom"/>
          </w:tcPr>
          <w:p w14:paraId="2D2529A4" w14:textId="77777777" w:rsidR="00B231A1" w:rsidRPr="002C3786" w:rsidRDefault="00B231A1" w:rsidP="00DA4990">
            <w:pPr>
              <w:pStyle w:val="GSATableText"/>
            </w:pPr>
            <w:r w:rsidRPr="002C3786">
              <w:t>Control Origination (check all that apply):</w:t>
            </w:r>
          </w:p>
          <w:p w14:paraId="05BB4D53" w14:textId="77777777" w:rsidR="00B231A1" w:rsidRPr="002C3786" w:rsidRDefault="00CB38BB" w:rsidP="00DA4990">
            <w:pPr>
              <w:pStyle w:val="GSATableText"/>
            </w:pPr>
            <w:sdt>
              <w:sdtPr>
                <w:id w:val="105465718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7D922D55" w14:textId="77777777" w:rsidR="00B231A1" w:rsidRPr="002C3786" w:rsidRDefault="00CB38BB" w:rsidP="00DA4990">
            <w:pPr>
              <w:pStyle w:val="GSATableText"/>
            </w:pPr>
            <w:sdt>
              <w:sdtPr>
                <w:id w:val="159266172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6BE22151" w14:textId="77777777" w:rsidR="00B231A1" w:rsidRPr="002C3786" w:rsidRDefault="00CB38BB" w:rsidP="00DA4990">
            <w:pPr>
              <w:pStyle w:val="GSATableText"/>
            </w:pPr>
            <w:sdt>
              <w:sdtPr>
                <w:id w:val="103536807"/>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5D2521FA" w14:textId="77777777" w:rsidR="00B231A1" w:rsidRPr="002C3786" w:rsidRDefault="00CB38BB" w:rsidP="00DA4990">
            <w:pPr>
              <w:pStyle w:val="GSATableText"/>
            </w:pPr>
            <w:sdt>
              <w:sdtPr>
                <w:id w:val="-191391295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74954FE8" w14:textId="77777777" w:rsidR="00B231A1" w:rsidRPr="002C3786" w:rsidRDefault="00CB38BB" w:rsidP="00DA4990">
            <w:pPr>
              <w:pStyle w:val="GSATableText"/>
            </w:pPr>
            <w:sdt>
              <w:sdtPr>
                <w:id w:val="-66139801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1F275A30" w14:textId="07E1D2F2" w:rsidR="00B231A1" w:rsidRPr="002C3786" w:rsidRDefault="00CB38BB" w:rsidP="00DA4990">
            <w:pPr>
              <w:pStyle w:val="GSATableText"/>
            </w:pPr>
            <w:sdt>
              <w:sdtPr>
                <w:id w:val="-92642213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847533420"/>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636025236"/>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13002DFD"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1E76CDA8"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08F0F1BE" w14:textId="77777777" w:rsidR="004F2F8D" w:rsidRPr="0036708B" w:rsidRDefault="000D60B5" w:rsidP="00E03A24">
            <w:pPr>
              <w:pStyle w:val="GSATableHeading"/>
            </w:pPr>
            <w:r w:rsidRPr="00444D25">
              <w:t>IA-8 (1)</w:t>
            </w:r>
            <w:r>
              <w:t xml:space="preserve"> </w:t>
            </w:r>
            <w:r w:rsidR="004F2F8D" w:rsidRPr="0036708B">
              <w:t>What is the solution and how is it implemented?</w:t>
            </w:r>
          </w:p>
        </w:tc>
      </w:tr>
      <w:tr w:rsidR="004F2F8D" w:rsidRPr="002C3786" w14:paraId="2E7CF6F7" w14:textId="77777777" w:rsidTr="001C310B">
        <w:trPr>
          <w:trHeight w:val="288"/>
        </w:trPr>
        <w:tc>
          <w:tcPr>
            <w:tcW w:w="5000" w:type="pct"/>
            <w:shd w:val="clear" w:color="auto" w:fill="FFFFFF" w:themeFill="background1"/>
          </w:tcPr>
          <w:p w14:paraId="4EBC7262" w14:textId="77777777" w:rsidR="004F2F8D" w:rsidRPr="002C3786" w:rsidRDefault="004F2F8D" w:rsidP="00DA4990">
            <w:pPr>
              <w:pStyle w:val="GSATableText"/>
            </w:pPr>
          </w:p>
        </w:tc>
      </w:tr>
    </w:tbl>
    <w:p w14:paraId="0B1B21A6" w14:textId="77777777" w:rsidR="000D1972" w:rsidRPr="00444D25" w:rsidRDefault="000D1972" w:rsidP="00DA4990">
      <w:bookmarkStart w:id="1302" w:name="_Toc383429768"/>
    </w:p>
    <w:p w14:paraId="2AE68E76" w14:textId="77777777" w:rsidR="000D1972" w:rsidRDefault="000D60B5" w:rsidP="001A1457">
      <w:pPr>
        <w:pStyle w:val="Heading4"/>
      </w:pPr>
      <w:bookmarkStart w:id="1303" w:name="_Toc383444585"/>
      <w:bookmarkStart w:id="1304" w:name="_Toc385594226"/>
      <w:bookmarkStart w:id="1305" w:name="_Toc385594618"/>
      <w:bookmarkStart w:id="1306" w:name="_Toc385595006"/>
      <w:bookmarkStart w:id="1307" w:name="_Toc388620855"/>
      <w:bookmarkStart w:id="1308" w:name="_Toc464803588"/>
      <w:r>
        <w:t>IA-8 (2</w:t>
      </w:r>
      <w:r w:rsidRPr="002C3786">
        <w:t>)</w:t>
      </w:r>
      <w:r>
        <w:t xml:space="preserve"> </w:t>
      </w:r>
      <w:r w:rsidR="00894345">
        <w:t xml:space="preserve">Control Enhancement </w:t>
      </w:r>
      <w:bookmarkEnd w:id="1302"/>
      <w:bookmarkEnd w:id="1303"/>
      <w:bookmarkEnd w:id="1304"/>
      <w:bookmarkEnd w:id="1305"/>
      <w:bookmarkEnd w:id="1306"/>
      <w:bookmarkEnd w:id="1307"/>
      <w:r w:rsidR="00A93AD7">
        <w:t>(L) (M) (H)</w:t>
      </w:r>
      <w:bookmarkEnd w:id="1308"/>
    </w:p>
    <w:p w14:paraId="69F3FE56" w14:textId="77777777" w:rsidR="00894345" w:rsidRPr="002C3786" w:rsidRDefault="00894345" w:rsidP="00DA4990">
      <w:r w:rsidRPr="00894345">
        <w:t>The information system accepts only FICAM-approved third-party credentials.</w:t>
      </w:r>
    </w:p>
    <w:p w14:paraId="50710F4B" w14:textId="77777777" w:rsidR="00894345" w:rsidRDefault="0089434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52B0C40F" w14:textId="77777777" w:rsidTr="001C310B">
        <w:trPr>
          <w:cantSplit/>
          <w:trHeight w:val="288"/>
          <w:tblHeader/>
        </w:trPr>
        <w:tc>
          <w:tcPr>
            <w:tcW w:w="811" w:type="pct"/>
            <w:shd w:val="clear" w:color="auto" w:fill="DBE5F1" w:themeFill="accent1" w:themeFillTint="33"/>
            <w:tcMar>
              <w:top w:w="43" w:type="dxa"/>
              <w:bottom w:w="43" w:type="dxa"/>
            </w:tcMar>
          </w:tcPr>
          <w:p w14:paraId="1C649939" w14:textId="77777777" w:rsidR="00B231A1" w:rsidRPr="002C3786" w:rsidRDefault="000D60B5" w:rsidP="00E03A24">
            <w:pPr>
              <w:pStyle w:val="GSATableHeading"/>
            </w:pPr>
            <w:r w:rsidRPr="00444D25">
              <w:t>IA-8 (2)</w:t>
            </w:r>
          </w:p>
        </w:tc>
        <w:tc>
          <w:tcPr>
            <w:tcW w:w="4189" w:type="pct"/>
            <w:shd w:val="clear" w:color="auto" w:fill="DBE5F1" w:themeFill="accent1" w:themeFillTint="33"/>
          </w:tcPr>
          <w:p w14:paraId="5A56E58A" w14:textId="77777777" w:rsidR="00B231A1" w:rsidRPr="002C3786" w:rsidRDefault="00B231A1" w:rsidP="00E03A24">
            <w:pPr>
              <w:pStyle w:val="GSATableHeading"/>
            </w:pPr>
            <w:r w:rsidRPr="002C3786">
              <w:t>Control Summary Information</w:t>
            </w:r>
          </w:p>
        </w:tc>
      </w:tr>
      <w:tr w:rsidR="00B231A1" w:rsidRPr="002C3786" w14:paraId="5AA1D532" w14:textId="77777777" w:rsidTr="001C310B">
        <w:trPr>
          <w:trHeight w:val="288"/>
        </w:trPr>
        <w:tc>
          <w:tcPr>
            <w:tcW w:w="5000" w:type="pct"/>
            <w:gridSpan w:val="2"/>
            <w:tcMar>
              <w:top w:w="43" w:type="dxa"/>
              <w:bottom w:w="43" w:type="dxa"/>
            </w:tcMar>
          </w:tcPr>
          <w:p w14:paraId="625E66FD" w14:textId="77777777" w:rsidR="00B231A1" w:rsidRPr="002C3786" w:rsidRDefault="00B231A1" w:rsidP="00122E3E">
            <w:pPr>
              <w:pStyle w:val="GSATableText"/>
            </w:pPr>
            <w:r w:rsidRPr="002C3786">
              <w:t>Responsible Role:</w:t>
            </w:r>
            <w:r>
              <w:t xml:space="preserve"> </w:t>
            </w:r>
          </w:p>
        </w:tc>
      </w:tr>
      <w:tr w:rsidR="00B231A1" w:rsidRPr="002C3786" w14:paraId="57E928EC" w14:textId="77777777" w:rsidTr="001C310B">
        <w:trPr>
          <w:trHeight w:val="288"/>
        </w:trPr>
        <w:tc>
          <w:tcPr>
            <w:tcW w:w="5000" w:type="pct"/>
            <w:gridSpan w:val="2"/>
            <w:tcMar>
              <w:top w:w="43" w:type="dxa"/>
              <w:bottom w:w="43" w:type="dxa"/>
            </w:tcMar>
            <w:vAlign w:val="bottom"/>
          </w:tcPr>
          <w:p w14:paraId="0D7CBE7A" w14:textId="77777777" w:rsidR="00B231A1" w:rsidRPr="002C3786" w:rsidRDefault="00B231A1" w:rsidP="00DA4990">
            <w:pPr>
              <w:pStyle w:val="GSATableText"/>
            </w:pPr>
            <w:r w:rsidRPr="002C3786">
              <w:t>Implementation Status (check all that apply):</w:t>
            </w:r>
          </w:p>
          <w:p w14:paraId="05A40399" w14:textId="77777777" w:rsidR="00B231A1" w:rsidRPr="002C3786" w:rsidRDefault="00CB38BB" w:rsidP="00DA4990">
            <w:pPr>
              <w:pStyle w:val="GSATableText"/>
            </w:pPr>
            <w:sdt>
              <w:sdtPr>
                <w:id w:val="-79683273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002ABDAE" w14:textId="77777777" w:rsidR="00B231A1" w:rsidRPr="002C3786" w:rsidRDefault="00CB38BB" w:rsidP="00DA4990">
            <w:pPr>
              <w:pStyle w:val="GSATableText"/>
            </w:pPr>
            <w:sdt>
              <w:sdtPr>
                <w:id w:val="189277259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02BB7F6D" w14:textId="77777777" w:rsidR="00B231A1" w:rsidRPr="002C3786" w:rsidRDefault="00CB38BB" w:rsidP="00DA4990">
            <w:pPr>
              <w:pStyle w:val="GSATableText"/>
            </w:pPr>
            <w:sdt>
              <w:sdtPr>
                <w:id w:val="81738208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6E142973" w14:textId="77777777" w:rsidR="00B231A1" w:rsidRPr="002C3786" w:rsidRDefault="00CB38BB" w:rsidP="00DA4990">
            <w:pPr>
              <w:pStyle w:val="GSATableText"/>
            </w:pPr>
            <w:sdt>
              <w:sdtPr>
                <w:id w:val="25185318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1687197A" w14:textId="77777777" w:rsidR="00B231A1" w:rsidRPr="002C3786" w:rsidRDefault="00CB38BB" w:rsidP="00DA4990">
            <w:pPr>
              <w:pStyle w:val="GSATableText"/>
            </w:pPr>
            <w:sdt>
              <w:sdtPr>
                <w:id w:val="-54722881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0D8F7FA0" w14:textId="77777777" w:rsidTr="001C310B">
        <w:trPr>
          <w:trHeight w:val="288"/>
        </w:trPr>
        <w:tc>
          <w:tcPr>
            <w:tcW w:w="5000" w:type="pct"/>
            <w:gridSpan w:val="2"/>
            <w:tcMar>
              <w:top w:w="43" w:type="dxa"/>
              <w:bottom w:w="43" w:type="dxa"/>
            </w:tcMar>
            <w:vAlign w:val="bottom"/>
          </w:tcPr>
          <w:p w14:paraId="26D3CA24" w14:textId="77777777" w:rsidR="00B231A1" w:rsidRPr="002C3786" w:rsidRDefault="00B231A1" w:rsidP="00DA4990">
            <w:pPr>
              <w:pStyle w:val="GSATableText"/>
            </w:pPr>
            <w:r w:rsidRPr="002C3786">
              <w:t>Control Origination (check all that apply):</w:t>
            </w:r>
          </w:p>
          <w:p w14:paraId="25FE89D7" w14:textId="77777777" w:rsidR="00B231A1" w:rsidRPr="002C3786" w:rsidRDefault="00CB38BB" w:rsidP="00DA4990">
            <w:pPr>
              <w:pStyle w:val="GSATableText"/>
            </w:pPr>
            <w:sdt>
              <w:sdtPr>
                <w:id w:val="-166315018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30FAD0E0" w14:textId="77777777" w:rsidR="00B231A1" w:rsidRPr="002C3786" w:rsidRDefault="00CB38BB" w:rsidP="00DA4990">
            <w:pPr>
              <w:pStyle w:val="GSATableText"/>
            </w:pPr>
            <w:sdt>
              <w:sdtPr>
                <w:id w:val="-100512087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212BFE10" w14:textId="77777777" w:rsidR="00B231A1" w:rsidRPr="002C3786" w:rsidRDefault="00CB38BB" w:rsidP="00DA4990">
            <w:pPr>
              <w:pStyle w:val="GSATableText"/>
            </w:pPr>
            <w:sdt>
              <w:sdtPr>
                <w:id w:val="50872516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2FBE79BD" w14:textId="77777777" w:rsidR="00B231A1" w:rsidRPr="002C3786" w:rsidRDefault="00CB38BB" w:rsidP="00DA4990">
            <w:pPr>
              <w:pStyle w:val="GSATableText"/>
            </w:pPr>
            <w:sdt>
              <w:sdtPr>
                <w:id w:val="-23987918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39511DE7" w14:textId="77777777" w:rsidR="00B231A1" w:rsidRPr="002C3786" w:rsidRDefault="00CB38BB" w:rsidP="00DA4990">
            <w:pPr>
              <w:pStyle w:val="GSATableText"/>
            </w:pPr>
            <w:sdt>
              <w:sdtPr>
                <w:id w:val="40272897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77F50360" w14:textId="23DDE7C2" w:rsidR="00B231A1" w:rsidRPr="002C3786" w:rsidRDefault="00CB38BB" w:rsidP="00DA4990">
            <w:pPr>
              <w:pStyle w:val="GSATableText"/>
            </w:pPr>
            <w:sdt>
              <w:sdtPr>
                <w:id w:val="-212544495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61382055"/>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472899584"/>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551FD971"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222BD6E3"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41E5A65B" w14:textId="77777777" w:rsidR="004F2F8D" w:rsidRPr="0036708B" w:rsidRDefault="000D60B5" w:rsidP="00E03A24">
            <w:pPr>
              <w:pStyle w:val="GSATableHeading"/>
            </w:pPr>
            <w:r w:rsidRPr="00444D25">
              <w:t>IA-8 (2)</w:t>
            </w:r>
            <w:r>
              <w:t xml:space="preserve"> </w:t>
            </w:r>
            <w:r w:rsidR="004F2F8D" w:rsidRPr="0036708B">
              <w:t>What is the solution and how is it implemented?</w:t>
            </w:r>
          </w:p>
        </w:tc>
      </w:tr>
      <w:tr w:rsidR="004F2F8D" w:rsidRPr="002C3786" w14:paraId="4A9ED7F7" w14:textId="77777777" w:rsidTr="001C310B">
        <w:trPr>
          <w:trHeight w:val="288"/>
        </w:trPr>
        <w:tc>
          <w:tcPr>
            <w:tcW w:w="5000" w:type="pct"/>
            <w:shd w:val="clear" w:color="auto" w:fill="FFFFFF" w:themeFill="background1"/>
          </w:tcPr>
          <w:p w14:paraId="06DF968A" w14:textId="77777777" w:rsidR="004F2F8D" w:rsidRPr="002C3786" w:rsidRDefault="004F2F8D" w:rsidP="00DA4990">
            <w:pPr>
              <w:pStyle w:val="GSATableText"/>
            </w:pPr>
          </w:p>
        </w:tc>
      </w:tr>
    </w:tbl>
    <w:p w14:paraId="4AD00289" w14:textId="77777777" w:rsidR="004E4713" w:rsidRPr="00444D25" w:rsidRDefault="004E4713" w:rsidP="00DA4990"/>
    <w:p w14:paraId="28FE1983" w14:textId="77777777" w:rsidR="000D1972" w:rsidRDefault="007F78C2" w:rsidP="001A1457">
      <w:pPr>
        <w:pStyle w:val="Heading4"/>
      </w:pPr>
      <w:bookmarkStart w:id="1309" w:name="_Toc383429769"/>
      <w:bookmarkStart w:id="1310" w:name="_Toc383444586"/>
      <w:bookmarkStart w:id="1311" w:name="_Toc385594227"/>
      <w:bookmarkStart w:id="1312" w:name="_Toc385594619"/>
      <w:bookmarkStart w:id="1313" w:name="_Toc385595007"/>
      <w:bookmarkStart w:id="1314" w:name="_Toc388620856"/>
      <w:bookmarkStart w:id="1315" w:name="_Toc464803589"/>
      <w:r>
        <w:t>IA-8 (3</w:t>
      </w:r>
      <w:r w:rsidRPr="002C3786">
        <w:t>)</w:t>
      </w:r>
      <w:r>
        <w:t xml:space="preserve"> </w:t>
      </w:r>
      <w:r w:rsidR="00894345">
        <w:t xml:space="preserve">Control Enhancement </w:t>
      </w:r>
      <w:bookmarkEnd w:id="1309"/>
      <w:bookmarkEnd w:id="1310"/>
      <w:bookmarkEnd w:id="1311"/>
      <w:bookmarkEnd w:id="1312"/>
      <w:bookmarkEnd w:id="1313"/>
      <w:bookmarkEnd w:id="1314"/>
      <w:r w:rsidR="00A93AD7">
        <w:t>(L) (M) (H)</w:t>
      </w:r>
      <w:bookmarkEnd w:id="1315"/>
    </w:p>
    <w:p w14:paraId="372584F7" w14:textId="77777777" w:rsidR="00894345" w:rsidRPr="002C3786" w:rsidRDefault="00894345" w:rsidP="00DA4990">
      <w:r w:rsidRPr="00894345">
        <w:t>The organization employs only FICAM-approved information system components in [</w:t>
      </w:r>
      <w:r w:rsidR="00AE3199" w:rsidRPr="002B4E6E">
        <w:rPr>
          <w:rStyle w:val="GSAItalicEmphasisChar"/>
        </w:rPr>
        <w:t>Assignment: organization-defined information systems</w:t>
      </w:r>
      <w:r w:rsidRPr="00894345">
        <w:t>] to accept third-party credentials.</w:t>
      </w:r>
    </w:p>
    <w:p w14:paraId="356AD16C" w14:textId="77777777" w:rsidR="00894345" w:rsidRDefault="0089434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61BAC30B" w14:textId="77777777" w:rsidTr="001C310B">
        <w:trPr>
          <w:cantSplit/>
          <w:trHeight w:val="288"/>
          <w:tblHeader/>
        </w:trPr>
        <w:tc>
          <w:tcPr>
            <w:tcW w:w="811" w:type="pct"/>
            <w:shd w:val="clear" w:color="auto" w:fill="DBE5F1" w:themeFill="accent1" w:themeFillTint="33"/>
            <w:tcMar>
              <w:top w:w="43" w:type="dxa"/>
              <w:bottom w:w="43" w:type="dxa"/>
            </w:tcMar>
          </w:tcPr>
          <w:p w14:paraId="5DF0DFF8" w14:textId="77777777" w:rsidR="00B231A1" w:rsidRPr="002C3786" w:rsidRDefault="007F78C2" w:rsidP="00E03A24">
            <w:pPr>
              <w:pStyle w:val="GSATableHeading"/>
            </w:pPr>
            <w:r w:rsidRPr="00492E1A">
              <w:t>IA-8 (3)</w:t>
            </w:r>
          </w:p>
        </w:tc>
        <w:tc>
          <w:tcPr>
            <w:tcW w:w="4189" w:type="pct"/>
            <w:shd w:val="clear" w:color="auto" w:fill="DBE5F1" w:themeFill="accent1" w:themeFillTint="33"/>
          </w:tcPr>
          <w:p w14:paraId="7CCD0EB9" w14:textId="77777777" w:rsidR="00B231A1" w:rsidRPr="002C3786" w:rsidRDefault="00B231A1" w:rsidP="00E03A24">
            <w:pPr>
              <w:pStyle w:val="GSATableHeading"/>
            </w:pPr>
            <w:r w:rsidRPr="002C3786">
              <w:t>Control Summary Information</w:t>
            </w:r>
          </w:p>
        </w:tc>
      </w:tr>
      <w:tr w:rsidR="00B231A1" w:rsidRPr="002C3786" w14:paraId="359C6B19" w14:textId="77777777" w:rsidTr="001C310B">
        <w:trPr>
          <w:trHeight w:val="288"/>
        </w:trPr>
        <w:tc>
          <w:tcPr>
            <w:tcW w:w="5000" w:type="pct"/>
            <w:gridSpan w:val="2"/>
            <w:tcMar>
              <w:top w:w="43" w:type="dxa"/>
              <w:bottom w:w="43" w:type="dxa"/>
            </w:tcMar>
          </w:tcPr>
          <w:p w14:paraId="54D9764E" w14:textId="77777777" w:rsidR="00B231A1" w:rsidRPr="002C3786" w:rsidRDefault="00B231A1" w:rsidP="00122E3E">
            <w:pPr>
              <w:pStyle w:val="GSATableText"/>
            </w:pPr>
            <w:r w:rsidRPr="002C3786">
              <w:t>Responsible Role:</w:t>
            </w:r>
            <w:r>
              <w:t xml:space="preserve"> </w:t>
            </w:r>
          </w:p>
        </w:tc>
      </w:tr>
      <w:tr w:rsidR="00B231A1" w:rsidRPr="00D00D47" w14:paraId="4DD8B2F1" w14:textId="77777777" w:rsidTr="001C310B">
        <w:trPr>
          <w:trHeight w:val="288"/>
        </w:trPr>
        <w:tc>
          <w:tcPr>
            <w:tcW w:w="5000" w:type="pct"/>
            <w:gridSpan w:val="2"/>
            <w:tcMar>
              <w:top w:w="43" w:type="dxa"/>
              <w:bottom w:w="43" w:type="dxa"/>
            </w:tcMar>
          </w:tcPr>
          <w:p w14:paraId="4CC572FA" w14:textId="77777777" w:rsidR="00B231A1" w:rsidRPr="00D00D47" w:rsidRDefault="007F78C2" w:rsidP="00122E3E">
            <w:pPr>
              <w:pStyle w:val="GSATableText"/>
            </w:pPr>
            <w:r w:rsidRPr="00492E1A">
              <w:t>Parameter IA-8(3):</w:t>
            </w:r>
            <w:r>
              <w:t xml:space="preserve"> </w:t>
            </w:r>
          </w:p>
        </w:tc>
      </w:tr>
      <w:tr w:rsidR="00B231A1" w:rsidRPr="002C3786" w14:paraId="50831130" w14:textId="77777777" w:rsidTr="001C310B">
        <w:trPr>
          <w:trHeight w:val="288"/>
        </w:trPr>
        <w:tc>
          <w:tcPr>
            <w:tcW w:w="5000" w:type="pct"/>
            <w:gridSpan w:val="2"/>
            <w:tcMar>
              <w:top w:w="43" w:type="dxa"/>
              <w:bottom w:w="43" w:type="dxa"/>
            </w:tcMar>
            <w:vAlign w:val="bottom"/>
          </w:tcPr>
          <w:p w14:paraId="0D55A464" w14:textId="77777777" w:rsidR="00B231A1" w:rsidRPr="002C3786" w:rsidRDefault="00B231A1" w:rsidP="00DA4990">
            <w:pPr>
              <w:pStyle w:val="GSATableText"/>
            </w:pPr>
            <w:r w:rsidRPr="002C3786">
              <w:t>Implementation Status (check all that apply):</w:t>
            </w:r>
          </w:p>
          <w:p w14:paraId="299045D4" w14:textId="77777777" w:rsidR="00B231A1" w:rsidRPr="002C3786" w:rsidRDefault="00CB38BB" w:rsidP="00DA4990">
            <w:pPr>
              <w:pStyle w:val="GSATableText"/>
            </w:pPr>
            <w:sdt>
              <w:sdtPr>
                <w:id w:val="-183706495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1ED3A405" w14:textId="77777777" w:rsidR="00B231A1" w:rsidRPr="002C3786" w:rsidRDefault="00CB38BB" w:rsidP="00DA4990">
            <w:pPr>
              <w:pStyle w:val="GSATableText"/>
            </w:pPr>
            <w:sdt>
              <w:sdtPr>
                <w:id w:val="-178086043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38480AAA" w14:textId="77777777" w:rsidR="00B231A1" w:rsidRPr="002C3786" w:rsidRDefault="00CB38BB" w:rsidP="00DA4990">
            <w:pPr>
              <w:pStyle w:val="GSATableText"/>
            </w:pPr>
            <w:sdt>
              <w:sdtPr>
                <w:id w:val="-141970890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3ECDF419" w14:textId="77777777" w:rsidR="00B231A1" w:rsidRPr="002C3786" w:rsidRDefault="00CB38BB" w:rsidP="00DA4990">
            <w:pPr>
              <w:pStyle w:val="GSATableText"/>
            </w:pPr>
            <w:sdt>
              <w:sdtPr>
                <w:id w:val="-135672817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7E1A42D6" w14:textId="77777777" w:rsidR="00B231A1" w:rsidRPr="002C3786" w:rsidRDefault="00CB38BB" w:rsidP="00DA4990">
            <w:pPr>
              <w:pStyle w:val="GSATableText"/>
            </w:pPr>
            <w:sdt>
              <w:sdtPr>
                <w:id w:val="-121256928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0C21FA78" w14:textId="77777777" w:rsidTr="001C310B">
        <w:trPr>
          <w:trHeight w:val="288"/>
        </w:trPr>
        <w:tc>
          <w:tcPr>
            <w:tcW w:w="5000" w:type="pct"/>
            <w:gridSpan w:val="2"/>
            <w:tcMar>
              <w:top w:w="43" w:type="dxa"/>
              <w:bottom w:w="43" w:type="dxa"/>
            </w:tcMar>
            <w:vAlign w:val="bottom"/>
          </w:tcPr>
          <w:p w14:paraId="4F374B9B" w14:textId="77777777" w:rsidR="00B231A1" w:rsidRPr="002C3786" w:rsidRDefault="00B231A1" w:rsidP="00DA4990">
            <w:pPr>
              <w:pStyle w:val="GSATableText"/>
            </w:pPr>
            <w:r w:rsidRPr="002C3786">
              <w:t>Control Origination (check all that apply):</w:t>
            </w:r>
          </w:p>
          <w:p w14:paraId="175C6C1A" w14:textId="77777777" w:rsidR="00B231A1" w:rsidRPr="002C3786" w:rsidRDefault="00CB38BB" w:rsidP="00DA4990">
            <w:pPr>
              <w:pStyle w:val="GSATableText"/>
            </w:pPr>
            <w:sdt>
              <w:sdtPr>
                <w:id w:val="-158845462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4FABDF69" w14:textId="77777777" w:rsidR="00B231A1" w:rsidRPr="002C3786" w:rsidRDefault="00CB38BB" w:rsidP="00DA4990">
            <w:pPr>
              <w:pStyle w:val="GSATableText"/>
            </w:pPr>
            <w:sdt>
              <w:sdtPr>
                <w:id w:val="-233552244"/>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0FA6A14E" w14:textId="77777777" w:rsidR="00B231A1" w:rsidRPr="002C3786" w:rsidRDefault="00CB38BB" w:rsidP="00DA4990">
            <w:pPr>
              <w:pStyle w:val="GSATableText"/>
            </w:pPr>
            <w:sdt>
              <w:sdtPr>
                <w:id w:val="-120015489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0686DEDE" w14:textId="77777777" w:rsidR="00B231A1" w:rsidRPr="002C3786" w:rsidRDefault="00CB38BB" w:rsidP="00DA4990">
            <w:pPr>
              <w:pStyle w:val="GSATableText"/>
            </w:pPr>
            <w:sdt>
              <w:sdtPr>
                <w:id w:val="-168574204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7F20A098" w14:textId="77777777" w:rsidR="00B231A1" w:rsidRPr="002C3786" w:rsidRDefault="00CB38BB" w:rsidP="00DA4990">
            <w:pPr>
              <w:pStyle w:val="GSATableText"/>
            </w:pPr>
            <w:sdt>
              <w:sdtPr>
                <w:id w:val="151727164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21BDDF08" w14:textId="16E0CB40" w:rsidR="00B231A1" w:rsidRPr="002C3786" w:rsidRDefault="00CB38BB" w:rsidP="00DA4990">
            <w:pPr>
              <w:pStyle w:val="GSATableText"/>
            </w:pPr>
            <w:sdt>
              <w:sdtPr>
                <w:id w:val="70538093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85799416"/>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216793668"/>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0E9288CA"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4F2F8D" w:rsidRPr="0036708B" w14:paraId="74E8C8BE"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69673E4" w14:textId="77777777" w:rsidR="004F2F8D" w:rsidRPr="0036708B" w:rsidRDefault="007F78C2" w:rsidP="00E03A24">
            <w:pPr>
              <w:pStyle w:val="GSATableHeading"/>
            </w:pPr>
            <w:r w:rsidRPr="00492E1A">
              <w:t>IA-8 (3)</w:t>
            </w:r>
            <w:r>
              <w:t xml:space="preserve"> </w:t>
            </w:r>
            <w:r w:rsidR="004F2F8D" w:rsidRPr="0036708B">
              <w:t>What is the solution and how is it implemented?</w:t>
            </w:r>
          </w:p>
        </w:tc>
      </w:tr>
      <w:tr w:rsidR="004F2F8D" w:rsidRPr="002C3786" w14:paraId="7DD49379" w14:textId="77777777" w:rsidTr="001C310B">
        <w:trPr>
          <w:trHeight w:val="288"/>
        </w:trPr>
        <w:tc>
          <w:tcPr>
            <w:tcW w:w="5000" w:type="pct"/>
            <w:shd w:val="clear" w:color="auto" w:fill="FFFFFF" w:themeFill="background1"/>
          </w:tcPr>
          <w:p w14:paraId="216A15D7" w14:textId="77777777" w:rsidR="004F2F8D" w:rsidRPr="002C3786" w:rsidRDefault="004F2F8D" w:rsidP="00DA4990">
            <w:pPr>
              <w:pStyle w:val="GSATableText"/>
            </w:pPr>
          </w:p>
        </w:tc>
      </w:tr>
    </w:tbl>
    <w:p w14:paraId="5F2A75E7" w14:textId="77777777" w:rsidR="000D1972" w:rsidRPr="00F24392" w:rsidRDefault="000D1972" w:rsidP="00DA4990"/>
    <w:p w14:paraId="7AF9FCF3" w14:textId="77777777" w:rsidR="000D1972" w:rsidRDefault="007F78C2" w:rsidP="001A1457">
      <w:pPr>
        <w:pStyle w:val="Heading4"/>
      </w:pPr>
      <w:bookmarkStart w:id="1316" w:name="_Toc383429770"/>
      <w:bookmarkStart w:id="1317" w:name="_Toc383444587"/>
      <w:bookmarkStart w:id="1318" w:name="_Toc385594228"/>
      <w:bookmarkStart w:id="1319" w:name="_Toc385594620"/>
      <w:bookmarkStart w:id="1320" w:name="_Toc385595008"/>
      <w:bookmarkStart w:id="1321" w:name="_Toc388620857"/>
      <w:bookmarkStart w:id="1322" w:name="_Toc464803590"/>
      <w:r>
        <w:t>IA-8 (4</w:t>
      </w:r>
      <w:r w:rsidRPr="002C3786">
        <w:t>)</w:t>
      </w:r>
      <w:r>
        <w:t xml:space="preserve"> </w:t>
      </w:r>
      <w:r w:rsidR="00894345">
        <w:t xml:space="preserve">Control Enhancement </w:t>
      </w:r>
      <w:bookmarkEnd w:id="1316"/>
      <w:bookmarkEnd w:id="1317"/>
      <w:bookmarkEnd w:id="1318"/>
      <w:bookmarkEnd w:id="1319"/>
      <w:bookmarkEnd w:id="1320"/>
      <w:bookmarkEnd w:id="1321"/>
      <w:r w:rsidR="00A93AD7">
        <w:t>(L) (M) (H)</w:t>
      </w:r>
      <w:bookmarkEnd w:id="1322"/>
    </w:p>
    <w:p w14:paraId="6369F4E8" w14:textId="77777777" w:rsidR="00894345" w:rsidRDefault="00894345" w:rsidP="00DA4990">
      <w:r w:rsidRPr="00894345">
        <w:t>The information system conforms to FICAM-issued profiles.</w:t>
      </w:r>
    </w:p>
    <w:p w14:paraId="72E54138" w14:textId="77777777" w:rsidR="00894345" w:rsidRDefault="0089434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7C4EBB83" w14:textId="77777777" w:rsidTr="001C310B">
        <w:trPr>
          <w:cantSplit/>
          <w:trHeight w:val="288"/>
          <w:tblHeader/>
        </w:trPr>
        <w:tc>
          <w:tcPr>
            <w:tcW w:w="811" w:type="pct"/>
            <w:shd w:val="clear" w:color="auto" w:fill="DBE5F1" w:themeFill="accent1" w:themeFillTint="33"/>
            <w:tcMar>
              <w:top w:w="43" w:type="dxa"/>
              <w:bottom w:w="43" w:type="dxa"/>
            </w:tcMar>
          </w:tcPr>
          <w:p w14:paraId="6003F27C" w14:textId="77777777" w:rsidR="00B231A1" w:rsidRPr="002C3786" w:rsidRDefault="005100DF" w:rsidP="00E03A24">
            <w:pPr>
              <w:pStyle w:val="GSATableHeading"/>
            </w:pPr>
            <w:r w:rsidRPr="00F24392">
              <w:t>IA-8 (4)</w:t>
            </w:r>
          </w:p>
        </w:tc>
        <w:tc>
          <w:tcPr>
            <w:tcW w:w="4189" w:type="pct"/>
            <w:shd w:val="clear" w:color="auto" w:fill="DBE5F1" w:themeFill="accent1" w:themeFillTint="33"/>
          </w:tcPr>
          <w:p w14:paraId="127A63AE" w14:textId="77777777" w:rsidR="00B231A1" w:rsidRPr="002C3786" w:rsidRDefault="00B231A1" w:rsidP="00E03A24">
            <w:pPr>
              <w:pStyle w:val="GSATableHeading"/>
            </w:pPr>
            <w:r w:rsidRPr="002C3786">
              <w:t>Control Summary Information</w:t>
            </w:r>
          </w:p>
        </w:tc>
      </w:tr>
      <w:tr w:rsidR="00B231A1" w:rsidRPr="002C3786" w14:paraId="0A086D50" w14:textId="77777777" w:rsidTr="001C310B">
        <w:trPr>
          <w:trHeight w:val="288"/>
        </w:trPr>
        <w:tc>
          <w:tcPr>
            <w:tcW w:w="5000" w:type="pct"/>
            <w:gridSpan w:val="2"/>
            <w:tcMar>
              <w:top w:w="43" w:type="dxa"/>
              <w:bottom w:w="43" w:type="dxa"/>
            </w:tcMar>
          </w:tcPr>
          <w:p w14:paraId="737C7E5B" w14:textId="77777777" w:rsidR="00B231A1" w:rsidRPr="002C3786" w:rsidRDefault="00B231A1" w:rsidP="00122E3E">
            <w:pPr>
              <w:pStyle w:val="GSATableText"/>
            </w:pPr>
            <w:r w:rsidRPr="002C3786">
              <w:t>Responsible Role:</w:t>
            </w:r>
            <w:r>
              <w:t xml:space="preserve"> </w:t>
            </w:r>
          </w:p>
        </w:tc>
      </w:tr>
      <w:tr w:rsidR="00B231A1" w:rsidRPr="002C3786" w14:paraId="289B210C" w14:textId="77777777" w:rsidTr="001C310B">
        <w:trPr>
          <w:trHeight w:val="288"/>
        </w:trPr>
        <w:tc>
          <w:tcPr>
            <w:tcW w:w="5000" w:type="pct"/>
            <w:gridSpan w:val="2"/>
            <w:tcMar>
              <w:top w:w="43" w:type="dxa"/>
              <w:bottom w:w="43" w:type="dxa"/>
            </w:tcMar>
            <w:vAlign w:val="bottom"/>
          </w:tcPr>
          <w:p w14:paraId="00563A1B" w14:textId="77777777" w:rsidR="00B231A1" w:rsidRPr="002C3786" w:rsidRDefault="00B231A1" w:rsidP="00DA4990">
            <w:pPr>
              <w:pStyle w:val="GSATableText"/>
            </w:pPr>
            <w:r w:rsidRPr="002C3786">
              <w:t>Implementation Status (check all that apply):</w:t>
            </w:r>
          </w:p>
          <w:p w14:paraId="06FFDF73" w14:textId="77777777" w:rsidR="00B231A1" w:rsidRPr="002C3786" w:rsidRDefault="00CB38BB" w:rsidP="00DA4990">
            <w:pPr>
              <w:pStyle w:val="GSATableText"/>
            </w:pPr>
            <w:sdt>
              <w:sdtPr>
                <w:id w:val="91706318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212BF6C1" w14:textId="77777777" w:rsidR="00B231A1" w:rsidRPr="002C3786" w:rsidRDefault="00CB38BB" w:rsidP="00DA4990">
            <w:pPr>
              <w:pStyle w:val="GSATableText"/>
            </w:pPr>
            <w:sdt>
              <w:sdtPr>
                <w:id w:val="-129528507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2EA5FFE7" w14:textId="77777777" w:rsidR="00B231A1" w:rsidRPr="002C3786" w:rsidRDefault="00CB38BB" w:rsidP="00DA4990">
            <w:pPr>
              <w:pStyle w:val="GSATableText"/>
            </w:pPr>
            <w:sdt>
              <w:sdtPr>
                <w:id w:val="-66501405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31571B8C" w14:textId="77777777" w:rsidR="00B231A1" w:rsidRPr="002C3786" w:rsidRDefault="00CB38BB" w:rsidP="00DA4990">
            <w:pPr>
              <w:pStyle w:val="GSATableText"/>
            </w:pPr>
            <w:sdt>
              <w:sdtPr>
                <w:id w:val="122078667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75C884CA" w14:textId="77777777" w:rsidR="00B231A1" w:rsidRPr="002C3786" w:rsidRDefault="00CB38BB" w:rsidP="00DA4990">
            <w:pPr>
              <w:pStyle w:val="GSATableText"/>
            </w:pPr>
            <w:sdt>
              <w:sdtPr>
                <w:id w:val="-176722293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5A16676E" w14:textId="77777777" w:rsidTr="001C310B">
        <w:trPr>
          <w:trHeight w:val="288"/>
        </w:trPr>
        <w:tc>
          <w:tcPr>
            <w:tcW w:w="5000" w:type="pct"/>
            <w:gridSpan w:val="2"/>
            <w:tcMar>
              <w:top w:w="43" w:type="dxa"/>
              <w:bottom w:w="43" w:type="dxa"/>
            </w:tcMar>
            <w:vAlign w:val="bottom"/>
          </w:tcPr>
          <w:p w14:paraId="624F9B8E" w14:textId="77777777" w:rsidR="00B231A1" w:rsidRPr="002C3786" w:rsidRDefault="00B231A1" w:rsidP="00DA4990">
            <w:pPr>
              <w:pStyle w:val="GSATableText"/>
            </w:pPr>
            <w:r w:rsidRPr="002C3786">
              <w:t>Control Origination (check all that apply):</w:t>
            </w:r>
          </w:p>
          <w:p w14:paraId="230F7A64" w14:textId="77777777" w:rsidR="00B231A1" w:rsidRPr="002C3786" w:rsidRDefault="00CB38BB" w:rsidP="00DA4990">
            <w:pPr>
              <w:pStyle w:val="GSATableText"/>
            </w:pPr>
            <w:sdt>
              <w:sdtPr>
                <w:id w:val="50841603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23D72612" w14:textId="77777777" w:rsidR="00B231A1" w:rsidRPr="002C3786" w:rsidRDefault="00CB38BB" w:rsidP="00DA4990">
            <w:pPr>
              <w:pStyle w:val="GSATableText"/>
            </w:pPr>
            <w:sdt>
              <w:sdtPr>
                <w:id w:val="66158091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0FDC4EEB" w14:textId="77777777" w:rsidR="00B231A1" w:rsidRPr="002C3786" w:rsidRDefault="00CB38BB" w:rsidP="00DA4990">
            <w:pPr>
              <w:pStyle w:val="GSATableText"/>
            </w:pPr>
            <w:sdt>
              <w:sdtPr>
                <w:id w:val="-52447336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11CC40B3" w14:textId="77777777" w:rsidR="00B231A1" w:rsidRPr="002C3786" w:rsidRDefault="00CB38BB" w:rsidP="00DA4990">
            <w:pPr>
              <w:pStyle w:val="GSATableText"/>
            </w:pPr>
            <w:sdt>
              <w:sdtPr>
                <w:id w:val="1833568760"/>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63DAD6C3" w14:textId="77777777" w:rsidR="00B231A1" w:rsidRPr="002C3786" w:rsidRDefault="00CB38BB" w:rsidP="00DA4990">
            <w:pPr>
              <w:pStyle w:val="GSATableText"/>
            </w:pPr>
            <w:sdt>
              <w:sdtPr>
                <w:id w:val="-144869832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5D6DD878" w14:textId="26C39938" w:rsidR="00B231A1" w:rsidRPr="002C3786" w:rsidRDefault="00CB38BB" w:rsidP="00DA4990">
            <w:pPr>
              <w:pStyle w:val="GSATableText"/>
            </w:pPr>
            <w:sdt>
              <w:sdtPr>
                <w:id w:val="-211674156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16398779"/>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241801780"/>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288AE01F"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04092D22"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72C4D415" w14:textId="77777777" w:rsidR="007A2904" w:rsidRPr="0036708B" w:rsidRDefault="007F78C2" w:rsidP="00E03A24">
            <w:pPr>
              <w:pStyle w:val="GSATableHeading"/>
            </w:pPr>
            <w:r w:rsidRPr="00F24392">
              <w:t>IA-8 (4)</w:t>
            </w:r>
            <w:r>
              <w:t xml:space="preserve"> </w:t>
            </w:r>
            <w:r w:rsidR="007A2904" w:rsidRPr="0036708B">
              <w:t>What is the solution and how is it implemented?</w:t>
            </w:r>
          </w:p>
        </w:tc>
      </w:tr>
      <w:tr w:rsidR="007A2904" w:rsidRPr="002C3786" w14:paraId="17F0B92D" w14:textId="77777777" w:rsidTr="001C310B">
        <w:trPr>
          <w:trHeight w:val="288"/>
        </w:trPr>
        <w:tc>
          <w:tcPr>
            <w:tcW w:w="5000" w:type="pct"/>
            <w:shd w:val="clear" w:color="auto" w:fill="FFFFFF" w:themeFill="background1"/>
          </w:tcPr>
          <w:p w14:paraId="6F151C6F" w14:textId="77777777" w:rsidR="007A2904" w:rsidRPr="002C3786" w:rsidRDefault="007A2904" w:rsidP="00DA4990">
            <w:pPr>
              <w:pStyle w:val="GSATableText"/>
            </w:pPr>
          </w:p>
        </w:tc>
      </w:tr>
    </w:tbl>
    <w:p w14:paraId="08FCA7BA" w14:textId="77777777" w:rsidR="00894345" w:rsidRPr="00F24392" w:rsidRDefault="00894345" w:rsidP="00DA4990"/>
    <w:p w14:paraId="5FBB3CC5" w14:textId="77777777" w:rsidR="000D1972" w:rsidRDefault="009A145E" w:rsidP="00DA4990">
      <w:pPr>
        <w:pStyle w:val="Heading2"/>
      </w:pPr>
      <w:bookmarkStart w:id="1323" w:name="_Toc383429771"/>
      <w:bookmarkStart w:id="1324" w:name="_Toc383444588"/>
      <w:bookmarkStart w:id="1325" w:name="_Toc385594229"/>
      <w:bookmarkStart w:id="1326" w:name="_Toc385594621"/>
      <w:bookmarkStart w:id="1327" w:name="_Toc385595009"/>
      <w:bookmarkStart w:id="1328" w:name="_Toc449543384"/>
      <w:bookmarkStart w:id="1329" w:name="_Toc464803591"/>
      <w:r w:rsidRPr="002C3786">
        <w:t>Incident Response (IR)</w:t>
      </w:r>
      <w:bookmarkEnd w:id="1323"/>
      <w:bookmarkEnd w:id="1324"/>
      <w:bookmarkEnd w:id="1325"/>
      <w:bookmarkEnd w:id="1326"/>
      <w:bookmarkEnd w:id="1327"/>
      <w:bookmarkEnd w:id="1328"/>
      <w:bookmarkEnd w:id="1329"/>
    </w:p>
    <w:p w14:paraId="2D17463B" w14:textId="77777777" w:rsidR="000D1972" w:rsidRDefault="00DB3F96" w:rsidP="005972CC">
      <w:pPr>
        <w:pStyle w:val="Heading3"/>
      </w:pPr>
      <w:bookmarkStart w:id="1330" w:name="_Toc149090509"/>
      <w:bookmarkStart w:id="1331" w:name="_Toc383429772"/>
      <w:bookmarkStart w:id="1332" w:name="_Toc383444589"/>
      <w:bookmarkStart w:id="1333" w:name="_Toc385594230"/>
      <w:bookmarkStart w:id="1334" w:name="_Toc385594622"/>
      <w:bookmarkStart w:id="1335" w:name="_Toc385595010"/>
      <w:bookmarkStart w:id="1336" w:name="_Toc388620858"/>
      <w:bookmarkStart w:id="1337" w:name="_Toc449543385"/>
      <w:bookmarkStart w:id="1338" w:name="_Toc464803592"/>
      <w:r w:rsidRPr="002C3786">
        <w:t>IR-1</w:t>
      </w:r>
      <w:r>
        <w:t xml:space="preserve"> </w:t>
      </w:r>
      <w:r w:rsidR="00E04F47" w:rsidRPr="002C3786">
        <w:t xml:space="preserve">Incident Response Policy and Procedures </w:t>
      </w:r>
      <w:bookmarkEnd w:id="1330"/>
      <w:bookmarkEnd w:id="1331"/>
      <w:bookmarkEnd w:id="1332"/>
      <w:bookmarkEnd w:id="1333"/>
      <w:bookmarkEnd w:id="1334"/>
      <w:bookmarkEnd w:id="1335"/>
      <w:bookmarkEnd w:id="1336"/>
      <w:r w:rsidR="00A61B5E">
        <w:t>(L)</w:t>
      </w:r>
      <w:r w:rsidR="00A93AD7">
        <w:t xml:space="preserve"> </w:t>
      </w:r>
      <w:r w:rsidR="00A61B5E">
        <w:t>(M)</w:t>
      </w:r>
      <w:bookmarkEnd w:id="1337"/>
      <w:bookmarkEnd w:id="1338"/>
    </w:p>
    <w:p w14:paraId="70EE1827" w14:textId="77777777" w:rsidR="00A955D6" w:rsidRPr="00A955D6" w:rsidRDefault="00A955D6" w:rsidP="00402988">
      <w:pPr>
        <w:keepNext/>
        <w:widowControl/>
      </w:pPr>
      <w:r w:rsidRPr="00A955D6">
        <w:t xml:space="preserve">The organization: </w:t>
      </w:r>
    </w:p>
    <w:p w14:paraId="79217E62" w14:textId="77777777" w:rsidR="000D1972" w:rsidRDefault="00A955D6" w:rsidP="00914FE7">
      <w:pPr>
        <w:pStyle w:val="GSAListParagraphalpha"/>
        <w:numPr>
          <w:ilvl w:val="0"/>
          <w:numId w:val="162"/>
        </w:numPr>
      </w:pPr>
      <w:r w:rsidRPr="006B29D5">
        <w:t>Develops, documents, and disseminates to [</w:t>
      </w:r>
      <w:r w:rsidRPr="00D62A31">
        <w:rPr>
          <w:rStyle w:val="GSAItalicEmphasisChar"/>
        </w:rPr>
        <w:t>Assignment: organization-defined personnel or roles</w:t>
      </w:r>
      <w:r w:rsidRPr="006B29D5">
        <w:t xml:space="preserve">]: </w:t>
      </w:r>
    </w:p>
    <w:p w14:paraId="14FA7D4D" w14:textId="77777777" w:rsidR="000D1972" w:rsidRDefault="00A955D6" w:rsidP="00914FE7">
      <w:pPr>
        <w:pStyle w:val="GSAListParagraphalpha2"/>
        <w:numPr>
          <w:ilvl w:val="1"/>
          <w:numId w:val="152"/>
        </w:numPr>
      </w:pPr>
      <w:r w:rsidRPr="00C4261B">
        <w:t xml:space="preserve">An incident response policy that addresses purpose, scope, roles, responsibilities, management commitment, coordination among organizational entities, and compliance; and </w:t>
      </w:r>
    </w:p>
    <w:p w14:paraId="68A5A4A6" w14:textId="77777777" w:rsidR="000D1972" w:rsidRDefault="00A955D6" w:rsidP="00914FE7">
      <w:pPr>
        <w:pStyle w:val="GSAListParagraphalpha2"/>
        <w:numPr>
          <w:ilvl w:val="1"/>
          <w:numId w:val="152"/>
        </w:numPr>
      </w:pPr>
      <w:r w:rsidRPr="00C4261B">
        <w:t xml:space="preserve">Procedures to facilitate the implementation of the incident response policy and associated incident response controls; and </w:t>
      </w:r>
    </w:p>
    <w:p w14:paraId="35AA5E8E" w14:textId="77777777" w:rsidR="000D1972" w:rsidRDefault="00A955D6" w:rsidP="00914FE7">
      <w:pPr>
        <w:pStyle w:val="GSAListParagraphalpha"/>
        <w:numPr>
          <w:ilvl w:val="0"/>
          <w:numId w:val="152"/>
        </w:numPr>
      </w:pPr>
      <w:r w:rsidRPr="00C4261B">
        <w:t xml:space="preserve">Reviews and updates the current: </w:t>
      </w:r>
    </w:p>
    <w:p w14:paraId="63FA36CA" w14:textId="77777777" w:rsidR="000D1972" w:rsidRDefault="00A955D6" w:rsidP="00914FE7">
      <w:pPr>
        <w:pStyle w:val="GSAListParagraphalpha2"/>
        <w:numPr>
          <w:ilvl w:val="1"/>
          <w:numId w:val="152"/>
        </w:numPr>
      </w:pPr>
      <w:r w:rsidRPr="006B29D5">
        <w:t>Incident response policy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0FB3B87" w:rsidRPr="00FB3B87">
        <w:rPr>
          <w:rStyle w:val="GSAItalicEmphasisChar"/>
        </w:rPr>
        <w:t xml:space="preserve">at least </w:t>
      </w:r>
      <w:r w:rsidR="00A61B5E">
        <w:rPr>
          <w:rStyle w:val="GSAItalicEmphasisChar"/>
        </w:rPr>
        <w:t xml:space="preserve">every </w:t>
      </w:r>
      <w:r w:rsidR="00A93AD7">
        <w:rPr>
          <w:rStyle w:val="GSAItalicEmphasisChar"/>
        </w:rPr>
        <w:t>three (</w:t>
      </w:r>
      <w:r w:rsidR="00A61B5E">
        <w:rPr>
          <w:rStyle w:val="GSAItalicEmphasisChar"/>
        </w:rPr>
        <w:t>3</w:t>
      </w:r>
      <w:r w:rsidR="00A93AD7">
        <w:rPr>
          <w:rStyle w:val="GSAItalicEmphasisChar"/>
        </w:rPr>
        <w:t>)</w:t>
      </w:r>
      <w:r w:rsidR="00A61B5E">
        <w:rPr>
          <w:rStyle w:val="GSAItalicEmphasisChar"/>
        </w:rPr>
        <w:t xml:space="preserve"> years</w:t>
      </w:r>
      <w:r w:rsidRPr="006B29D5">
        <w:t xml:space="preserve">]; and </w:t>
      </w:r>
    </w:p>
    <w:p w14:paraId="1114CEFC" w14:textId="77777777" w:rsidR="000D1972" w:rsidRDefault="00A955D6" w:rsidP="00914FE7">
      <w:pPr>
        <w:pStyle w:val="GSAListParagraphalpha2"/>
        <w:numPr>
          <w:ilvl w:val="1"/>
          <w:numId w:val="152"/>
        </w:numPr>
      </w:pPr>
      <w:r w:rsidRPr="006B29D5">
        <w:t>Incident response procedures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0FB3B87" w:rsidRPr="00FB3B87">
        <w:rPr>
          <w:rStyle w:val="GSAItalicEmphasisChar"/>
        </w:rPr>
        <w:t xml:space="preserve">at least </w:t>
      </w:r>
      <w:r w:rsidR="00A61B5E">
        <w:rPr>
          <w:rStyle w:val="GSAItalicEmphasisChar"/>
        </w:rPr>
        <w:t>annually</w:t>
      </w:r>
      <w:r w:rsidRPr="006B29D5">
        <w:t>].</w:t>
      </w:r>
    </w:p>
    <w:p w14:paraId="665546BA" w14:textId="77777777" w:rsidR="00A93AD7" w:rsidRPr="00A93AD7" w:rsidRDefault="00A93AD7" w:rsidP="00A93A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28EC1BC3" w14:textId="77777777" w:rsidTr="001C310B">
        <w:trPr>
          <w:cantSplit/>
          <w:trHeight w:val="288"/>
          <w:tblHeader/>
        </w:trPr>
        <w:tc>
          <w:tcPr>
            <w:tcW w:w="811" w:type="pct"/>
            <w:shd w:val="clear" w:color="auto" w:fill="DBE5F1" w:themeFill="accent1" w:themeFillTint="33"/>
            <w:tcMar>
              <w:top w:w="43" w:type="dxa"/>
              <w:bottom w:w="43" w:type="dxa"/>
            </w:tcMar>
          </w:tcPr>
          <w:p w14:paraId="70873BB6" w14:textId="77777777" w:rsidR="00B231A1" w:rsidRPr="002C3786" w:rsidRDefault="009A2759" w:rsidP="00E03A24">
            <w:pPr>
              <w:pStyle w:val="GSATableHeading"/>
            </w:pPr>
            <w:r w:rsidRPr="00F24392">
              <w:t>IR-1</w:t>
            </w:r>
          </w:p>
        </w:tc>
        <w:tc>
          <w:tcPr>
            <w:tcW w:w="4189" w:type="pct"/>
            <w:shd w:val="clear" w:color="auto" w:fill="DBE5F1" w:themeFill="accent1" w:themeFillTint="33"/>
          </w:tcPr>
          <w:p w14:paraId="0F0AB5C6" w14:textId="77777777" w:rsidR="00B231A1" w:rsidRPr="002C3786" w:rsidRDefault="00B231A1" w:rsidP="00E03A24">
            <w:pPr>
              <w:pStyle w:val="GSATableHeading"/>
            </w:pPr>
            <w:r w:rsidRPr="002C3786">
              <w:t>Control Summary Information</w:t>
            </w:r>
          </w:p>
        </w:tc>
      </w:tr>
      <w:tr w:rsidR="00B231A1" w:rsidRPr="002C3786" w14:paraId="4BB1214F" w14:textId="77777777" w:rsidTr="001C310B">
        <w:trPr>
          <w:trHeight w:val="288"/>
        </w:trPr>
        <w:tc>
          <w:tcPr>
            <w:tcW w:w="5000" w:type="pct"/>
            <w:gridSpan w:val="2"/>
            <w:tcMar>
              <w:top w:w="43" w:type="dxa"/>
              <w:bottom w:w="43" w:type="dxa"/>
            </w:tcMar>
          </w:tcPr>
          <w:p w14:paraId="04F1CF7A" w14:textId="77777777" w:rsidR="00B231A1" w:rsidRPr="002C3786" w:rsidRDefault="00B231A1" w:rsidP="00122E3E">
            <w:pPr>
              <w:pStyle w:val="GSATableText"/>
            </w:pPr>
            <w:r w:rsidRPr="002C3786">
              <w:t>Responsible Role:</w:t>
            </w:r>
            <w:r>
              <w:t xml:space="preserve"> </w:t>
            </w:r>
          </w:p>
        </w:tc>
      </w:tr>
      <w:tr w:rsidR="00B231A1" w:rsidRPr="00D00D47" w14:paraId="703072B9" w14:textId="77777777" w:rsidTr="001C310B">
        <w:trPr>
          <w:trHeight w:val="288"/>
        </w:trPr>
        <w:tc>
          <w:tcPr>
            <w:tcW w:w="5000" w:type="pct"/>
            <w:gridSpan w:val="2"/>
            <w:tcMar>
              <w:top w:w="43" w:type="dxa"/>
              <w:bottom w:w="43" w:type="dxa"/>
            </w:tcMar>
          </w:tcPr>
          <w:p w14:paraId="6557B10F" w14:textId="77777777" w:rsidR="00B231A1" w:rsidRPr="00D00D47" w:rsidRDefault="009A2759" w:rsidP="00122E3E">
            <w:pPr>
              <w:pStyle w:val="GSATableText"/>
            </w:pPr>
            <w:r w:rsidRPr="00F24392">
              <w:t>Parameter IR-1(a):</w:t>
            </w:r>
            <w:r>
              <w:t xml:space="preserve"> </w:t>
            </w:r>
          </w:p>
        </w:tc>
      </w:tr>
      <w:tr w:rsidR="009A2759" w:rsidRPr="00D00D47" w14:paraId="6C3828D3" w14:textId="77777777" w:rsidTr="001C310B">
        <w:trPr>
          <w:trHeight w:val="288"/>
        </w:trPr>
        <w:tc>
          <w:tcPr>
            <w:tcW w:w="5000" w:type="pct"/>
            <w:gridSpan w:val="2"/>
            <w:tcMar>
              <w:top w:w="43" w:type="dxa"/>
              <w:bottom w:w="43" w:type="dxa"/>
            </w:tcMar>
          </w:tcPr>
          <w:p w14:paraId="0DAE2117" w14:textId="77777777" w:rsidR="009A2759" w:rsidRPr="00D00D47" w:rsidRDefault="009A2759" w:rsidP="00122E3E">
            <w:pPr>
              <w:pStyle w:val="GSATableText"/>
            </w:pPr>
            <w:r w:rsidRPr="00F24392">
              <w:t>Parameter IR-1(b)(1):</w:t>
            </w:r>
            <w:r>
              <w:t xml:space="preserve"> </w:t>
            </w:r>
          </w:p>
        </w:tc>
      </w:tr>
      <w:tr w:rsidR="00B231A1" w:rsidRPr="00D00D47" w14:paraId="5B8B3E83" w14:textId="77777777" w:rsidTr="001C310B">
        <w:trPr>
          <w:trHeight w:val="288"/>
        </w:trPr>
        <w:tc>
          <w:tcPr>
            <w:tcW w:w="5000" w:type="pct"/>
            <w:gridSpan w:val="2"/>
            <w:tcMar>
              <w:top w:w="43" w:type="dxa"/>
              <w:bottom w:w="43" w:type="dxa"/>
            </w:tcMar>
          </w:tcPr>
          <w:p w14:paraId="41830CB4" w14:textId="77777777" w:rsidR="00B231A1" w:rsidRPr="00D00D47" w:rsidRDefault="009A2759" w:rsidP="00122E3E">
            <w:pPr>
              <w:pStyle w:val="GSATableText"/>
            </w:pPr>
            <w:r w:rsidRPr="00F24392">
              <w:t>Parameter IR-1(b)(2):</w:t>
            </w:r>
            <w:r>
              <w:t xml:space="preserve"> </w:t>
            </w:r>
          </w:p>
        </w:tc>
      </w:tr>
      <w:tr w:rsidR="00B231A1" w:rsidRPr="002C3786" w14:paraId="30EC0E8F" w14:textId="77777777" w:rsidTr="001C310B">
        <w:trPr>
          <w:trHeight w:val="288"/>
        </w:trPr>
        <w:tc>
          <w:tcPr>
            <w:tcW w:w="5000" w:type="pct"/>
            <w:gridSpan w:val="2"/>
            <w:tcMar>
              <w:top w:w="43" w:type="dxa"/>
              <w:bottom w:w="43" w:type="dxa"/>
            </w:tcMar>
            <w:vAlign w:val="bottom"/>
          </w:tcPr>
          <w:p w14:paraId="07EA21BA" w14:textId="77777777" w:rsidR="00B231A1" w:rsidRPr="002C3786" w:rsidRDefault="00B231A1" w:rsidP="00DA4990">
            <w:pPr>
              <w:pStyle w:val="GSATableText"/>
            </w:pPr>
            <w:r w:rsidRPr="002C3786">
              <w:t>Implementation Status (check all that apply):</w:t>
            </w:r>
          </w:p>
          <w:p w14:paraId="3C1C92E5" w14:textId="77777777" w:rsidR="00B231A1" w:rsidRPr="002C3786" w:rsidRDefault="00CB38BB" w:rsidP="00DA4990">
            <w:pPr>
              <w:pStyle w:val="GSATableText"/>
            </w:pPr>
            <w:sdt>
              <w:sdtPr>
                <w:id w:val="-41124543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2F3C291E" w14:textId="77777777" w:rsidR="00B231A1" w:rsidRPr="002C3786" w:rsidRDefault="00CB38BB" w:rsidP="00DA4990">
            <w:pPr>
              <w:pStyle w:val="GSATableText"/>
            </w:pPr>
            <w:sdt>
              <w:sdtPr>
                <w:id w:val="214252990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32023A24" w14:textId="77777777" w:rsidR="00B231A1" w:rsidRPr="002C3786" w:rsidRDefault="00CB38BB" w:rsidP="00DA4990">
            <w:pPr>
              <w:pStyle w:val="GSATableText"/>
            </w:pPr>
            <w:sdt>
              <w:sdtPr>
                <w:id w:val="3671584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1A7D538B" w14:textId="77777777" w:rsidR="00B231A1" w:rsidRPr="002C3786" w:rsidRDefault="00CB38BB" w:rsidP="00DA4990">
            <w:pPr>
              <w:pStyle w:val="GSATableText"/>
            </w:pPr>
            <w:sdt>
              <w:sdtPr>
                <w:id w:val="159968467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54FAB484" w14:textId="77777777" w:rsidR="00B231A1" w:rsidRPr="002C3786" w:rsidRDefault="00CB38BB" w:rsidP="00DA4990">
            <w:pPr>
              <w:pStyle w:val="GSATableText"/>
            </w:pPr>
            <w:sdt>
              <w:sdtPr>
                <w:id w:val="1085032085"/>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6A61CDEC" w14:textId="77777777" w:rsidTr="001C310B">
        <w:trPr>
          <w:trHeight w:val="288"/>
        </w:trPr>
        <w:tc>
          <w:tcPr>
            <w:tcW w:w="5000" w:type="pct"/>
            <w:gridSpan w:val="2"/>
            <w:tcMar>
              <w:top w:w="43" w:type="dxa"/>
              <w:bottom w:w="43" w:type="dxa"/>
            </w:tcMar>
            <w:vAlign w:val="bottom"/>
          </w:tcPr>
          <w:p w14:paraId="6AF75F49" w14:textId="77777777" w:rsidR="00B231A1" w:rsidRPr="002C3786" w:rsidRDefault="00B231A1" w:rsidP="00DA4990">
            <w:pPr>
              <w:pStyle w:val="GSATableText"/>
            </w:pPr>
            <w:r w:rsidRPr="002C3786">
              <w:t>Control Origination (check all that apply):</w:t>
            </w:r>
          </w:p>
          <w:p w14:paraId="2F0F5D78" w14:textId="77777777" w:rsidR="00B231A1" w:rsidRPr="002C3786" w:rsidRDefault="00CB38BB" w:rsidP="00DA4990">
            <w:pPr>
              <w:pStyle w:val="GSATableText"/>
            </w:pPr>
            <w:sdt>
              <w:sdtPr>
                <w:id w:val="63900107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7B81986F" w14:textId="77777777" w:rsidR="00B231A1" w:rsidRPr="002C3786" w:rsidRDefault="00CB38BB" w:rsidP="00DA4990">
            <w:pPr>
              <w:pStyle w:val="GSATableText"/>
            </w:pPr>
            <w:sdt>
              <w:sdtPr>
                <w:id w:val="602227759"/>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35C1E458" w14:textId="77777777" w:rsidR="00B231A1" w:rsidRPr="002C3786" w:rsidRDefault="00CB38BB" w:rsidP="00DA4990">
            <w:pPr>
              <w:pStyle w:val="GSATableText"/>
            </w:pPr>
            <w:sdt>
              <w:sdtPr>
                <w:id w:val="24847168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tc>
      </w:tr>
    </w:tbl>
    <w:p w14:paraId="4525BB4A"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9A2759" w:rsidRPr="002C3786" w14:paraId="29CADDA9" w14:textId="77777777" w:rsidTr="001C310B">
        <w:trPr>
          <w:cantSplit/>
          <w:trHeight w:val="288"/>
          <w:tblHeader/>
        </w:trPr>
        <w:tc>
          <w:tcPr>
            <w:tcW w:w="5000" w:type="pct"/>
            <w:gridSpan w:val="2"/>
            <w:shd w:val="clear" w:color="auto" w:fill="DBE5F1" w:themeFill="accent1" w:themeFillTint="33"/>
            <w:vAlign w:val="center"/>
          </w:tcPr>
          <w:p w14:paraId="538ED694" w14:textId="77777777" w:rsidR="009A2759" w:rsidRPr="002C3786" w:rsidRDefault="009A2759" w:rsidP="00E03A24">
            <w:pPr>
              <w:pStyle w:val="GSATableHeading"/>
            </w:pPr>
            <w:r w:rsidRPr="00F24392">
              <w:t xml:space="preserve">IR-1 </w:t>
            </w:r>
            <w:r w:rsidRPr="002C3786">
              <w:t>What is the solution and how is it implemented?</w:t>
            </w:r>
          </w:p>
        </w:tc>
      </w:tr>
      <w:tr w:rsidR="009A2759" w:rsidRPr="0036708B" w14:paraId="56F5C0B7" w14:textId="77777777" w:rsidTr="001C310B">
        <w:trPr>
          <w:trHeight w:val="288"/>
        </w:trPr>
        <w:tc>
          <w:tcPr>
            <w:tcW w:w="484" w:type="pct"/>
            <w:tcBorders>
              <w:right w:val="nil"/>
            </w:tcBorders>
            <w:shd w:val="clear" w:color="auto" w:fill="DBE5F1" w:themeFill="accent1" w:themeFillTint="33"/>
          </w:tcPr>
          <w:p w14:paraId="66A65377" w14:textId="77777777" w:rsidR="009A2759" w:rsidRPr="002C3786" w:rsidRDefault="009A2759" w:rsidP="00E03A24">
            <w:pPr>
              <w:pStyle w:val="GSATableHeading"/>
            </w:pPr>
            <w:r w:rsidRPr="002C3786">
              <w:t>Part a</w:t>
            </w:r>
          </w:p>
        </w:tc>
        <w:tc>
          <w:tcPr>
            <w:tcW w:w="4516" w:type="pct"/>
            <w:tcMar>
              <w:top w:w="43" w:type="dxa"/>
              <w:bottom w:w="43" w:type="dxa"/>
            </w:tcMar>
          </w:tcPr>
          <w:p w14:paraId="15DCE97B" w14:textId="77777777" w:rsidR="009A2759" w:rsidRPr="0036708B" w:rsidRDefault="009A2759" w:rsidP="00DA4990">
            <w:pPr>
              <w:pStyle w:val="GSATableText"/>
            </w:pPr>
          </w:p>
        </w:tc>
      </w:tr>
      <w:tr w:rsidR="009A2759" w:rsidRPr="0036708B" w14:paraId="03BA35F8" w14:textId="77777777" w:rsidTr="001C310B">
        <w:trPr>
          <w:trHeight w:val="288"/>
        </w:trPr>
        <w:tc>
          <w:tcPr>
            <w:tcW w:w="484" w:type="pct"/>
            <w:tcBorders>
              <w:right w:val="nil"/>
            </w:tcBorders>
            <w:shd w:val="clear" w:color="auto" w:fill="DBE5F1" w:themeFill="accent1" w:themeFillTint="33"/>
          </w:tcPr>
          <w:p w14:paraId="2CEF0CB1" w14:textId="77777777" w:rsidR="009A2759" w:rsidRPr="002C3786" w:rsidRDefault="009A2759" w:rsidP="00E03A24">
            <w:pPr>
              <w:pStyle w:val="GSATableHeading"/>
            </w:pPr>
            <w:r w:rsidRPr="002C3786">
              <w:t>Part b</w:t>
            </w:r>
          </w:p>
        </w:tc>
        <w:tc>
          <w:tcPr>
            <w:tcW w:w="4516" w:type="pct"/>
            <w:tcMar>
              <w:top w:w="43" w:type="dxa"/>
              <w:bottom w:w="43" w:type="dxa"/>
            </w:tcMar>
          </w:tcPr>
          <w:p w14:paraId="69C69E77" w14:textId="77777777" w:rsidR="009A2759" w:rsidRPr="0036708B" w:rsidRDefault="009A2759" w:rsidP="00DA4990">
            <w:pPr>
              <w:pStyle w:val="GSATableText"/>
            </w:pPr>
          </w:p>
        </w:tc>
      </w:tr>
    </w:tbl>
    <w:p w14:paraId="19B50C71" w14:textId="77777777" w:rsidR="00980B2A" w:rsidRPr="00F24392" w:rsidRDefault="00980B2A" w:rsidP="00DA4990"/>
    <w:p w14:paraId="51AAF802" w14:textId="77777777" w:rsidR="005E523D" w:rsidRDefault="005E523D" w:rsidP="005E523D">
      <w:pPr>
        <w:pStyle w:val="Heading3"/>
      </w:pPr>
      <w:bookmarkStart w:id="1339" w:name="_Toc449543387"/>
      <w:bookmarkStart w:id="1340" w:name="_Toc464803593"/>
      <w:bookmarkStart w:id="1341" w:name="_Toc149090510"/>
      <w:bookmarkStart w:id="1342" w:name="_Toc383429773"/>
      <w:bookmarkStart w:id="1343" w:name="_Toc383444590"/>
      <w:bookmarkStart w:id="1344" w:name="_Toc385594231"/>
      <w:bookmarkStart w:id="1345" w:name="_Toc385594623"/>
      <w:bookmarkStart w:id="1346" w:name="_Toc385595011"/>
      <w:bookmarkStart w:id="1347" w:name="_Toc388620859"/>
      <w:r w:rsidRPr="002C3786">
        <w:t>IR-2</w:t>
      </w:r>
      <w:r>
        <w:t xml:space="preserve"> </w:t>
      </w:r>
      <w:r w:rsidRPr="002C3786">
        <w:t xml:space="preserve">Incident Response Training </w:t>
      </w:r>
      <w:r>
        <w:t>(L) (M)</w:t>
      </w:r>
      <w:bookmarkEnd w:id="1339"/>
      <w:bookmarkEnd w:id="1340"/>
    </w:p>
    <w:p w14:paraId="26F93DF8" w14:textId="77777777" w:rsidR="005E523D" w:rsidRDefault="005E523D" w:rsidP="005E523D">
      <w:r>
        <w:t xml:space="preserve">The organization provides incident response training to information system users consistent with assigned roles and responsibilities </w:t>
      </w:r>
      <w:r w:rsidRPr="007B731A">
        <w:t>in accordance with NIST SP 800-53 Rev 4</w:t>
      </w:r>
      <w:r>
        <w:t xml:space="preserve">: </w:t>
      </w:r>
    </w:p>
    <w:p w14:paraId="42CB1362" w14:textId="77777777" w:rsidR="005E523D" w:rsidRDefault="005E523D" w:rsidP="00914FE7">
      <w:pPr>
        <w:pStyle w:val="GSAListParagraphalpha"/>
        <w:numPr>
          <w:ilvl w:val="0"/>
          <w:numId w:val="164"/>
        </w:numPr>
      </w:pPr>
      <w:r>
        <w:t xml:space="preserve">Within </w:t>
      </w:r>
      <w:r w:rsidRPr="00AE3199">
        <w:t>[</w:t>
      </w:r>
      <w:r w:rsidRPr="00D62A31">
        <w:rPr>
          <w:rStyle w:val="GSAItalicEmphasisChar"/>
        </w:rPr>
        <w:t xml:space="preserve">Assignment: </w:t>
      </w:r>
      <w:r w:rsidRPr="005E523D">
        <w:rPr>
          <w:rStyle w:val="GSAItalicEmphasisChar"/>
        </w:rPr>
        <w:t>organization-defined time period</w:t>
      </w:r>
      <w:r w:rsidRPr="00AE3199">
        <w:t>]</w:t>
      </w:r>
      <w:r>
        <w:t xml:space="preserve"> of assuming an incident response role or responsibility; </w:t>
      </w:r>
    </w:p>
    <w:p w14:paraId="03B36A9A" w14:textId="77777777" w:rsidR="005E523D" w:rsidRDefault="005E523D" w:rsidP="005E523D">
      <w:pPr>
        <w:pStyle w:val="GSAListParagraphalpha"/>
        <w:numPr>
          <w:ilvl w:val="0"/>
          <w:numId w:val="22"/>
        </w:numPr>
      </w:pPr>
      <w:r>
        <w:t xml:space="preserve">When required by information system changes; and </w:t>
      </w:r>
    </w:p>
    <w:p w14:paraId="150D3AD0" w14:textId="77777777" w:rsidR="005E523D" w:rsidRDefault="005E523D" w:rsidP="005E523D">
      <w:pPr>
        <w:pStyle w:val="GSAListParagraphalpha"/>
        <w:numPr>
          <w:ilvl w:val="0"/>
          <w:numId w:val="22"/>
        </w:numPr>
      </w:pPr>
      <w:r>
        <w:t>[</w:t>
      </w:r>
      <w:r w:rsidR="00895AF9">
        <w:rPr>
          <w:rStyle w:val="GSAItalicEmphasisChar"/>
        </w:rPr>
        <w:t>FedRAMP</w:t>
      </w:r>
      <w:r w:rsidRPr="00D62A31">
        <w:rPr>
          <w:rStyle w:val="GSAItalicEmphasisChar"/>
        </w:rPr>
        <w:t xml:space="preserve"> Assignment: at least annually</w:t>
      </w:r>
      <w:r w:rsidRPr="276E276E">
        <w:t>] thereafter</w:t>
      </w:r>
      <w:r>
        <w:t>.</w:t>
      </w:r>
    </w:p>
    <w:p w14:paraId="3795FF20" w14:textId="77777777" w:rsidR="005E523D" w:rsidRDefault="005E523D" w:rsidP="005E52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B231A1" w:rsidRPr="002C3786" w14:paraId="1FB3A6EB" w14:textId="77777777" w:rsidTr="001C310B">
        <w:trPr>
          <w:cantSplit/>
          <w:trHeight w:val="288"/>
          <w:tblHeader/>
        </w:trPr>
        <w:tc>
          <w:tcPr>
            <w:tcW w:w="811" w:type="pct"/>
            <w:shd w:val="clear" w:color="auto" w:fill="DBE5F1" w:themeFill="accent1" w:themeFillTint="33"/>
            <w:tcMar>
              <w:top w:w="43" w:type="dxa"/>
              <w:bottom w:w="43" w:type="dxa"/>
            </w:tcMar>
          </w:tcPr>
          <w:bookmarkEnd w:id="1341"/>
          <w:bookmarkEnd w:id="1342"/>
          <w:bookmarkEnd w:id="1343"/>
          <w:bookmarkEnd w:id="1344"/>
          <w:bookmarkEnd w:id="1345"/>
          <w:bookmarkEnd w:id="1346"/>
          <w:bookmarkEnd w:id="1347"/>
          <w:p w14:paraId="106945FF" w14:textId="77777777" w:rsidR="00B231A1" w:rsidRPr="002C3786" w:rsidRDefault="008B597F" w:rsidP="00E03A24">
            <w:pPr>
              <w:pStyle w:val="GSATableHeading"/>
            </w:pPr>
            <w:r w:rsidRPr="005A3C81">
              <w:t>IR-2</w:t>
            </w:r>
          </w:p>
        </w:tc>
        <w:tc>
          <w:tcPr>
            <w:tcW w:w="4189" w:type="pct"/>
            <w:shd w:val="clear" w:color="auto" w:fill="DBE5F1" w:themeFill="accent1" w:themeFillTint="33"/>
          </w:tcPr>
          <w:p w14:paraId="31AEF32C" w14:textId="77777777" w:rsidR="00B231A1" w:rsidRPr="002C3786" w:rsidRDefault="00B231A1" w:rsidP="00E03A24">
            <w:pPr>
              <w:pStyle w:val="GSATableHeading"/>
            </w:pPr>
            <w:r w:rsidRPr="002C3786">
              <w:t>Control Summary Information</w:t>
            </w:r>
          </w:p>
        </w:tc>
      </w:tr>
      <w:tr w:rsidR="00B231A1" w:rsidRPr="002C3786" w14:paraId="7A1495AC" w14:textId="77777777" w:rsidTr="001C310B">
        <w:trPr>
          <w:trHeight w:val="288"/>
        </w:trPr>
        <w:tc>
          <w:tcPr>
            <w:tcW w:w="5000" w:type="pct"/>
            <w:gridSpan w:val="2"/>
            <w:tcMar>
              <w:top w:w="43" w:type="dxa"/>
              <w:bottom w:w="43" w:type="dxa"/>
            </w:tcMar>
          </w:tcPr>
          <w:p w14:paraId="4A17473C" w14:textId="77777777" w:rsidR="00B231A1" w:rsidRPr="002C3786" w:rsidRDefault="00B231A1" w:rsidP="00122E3E">
            <w:pPr>
              <w:pStyle w:val="GSATableText"/>
            </w:pPr>
            <w:r w:rsidRPr="002C3786">
              <w:t>Responsible Role:</w:t>
            </w:r>
            <w:r>
              <w:t xml:space="preserve"> </w:t>
            </w:r>
          </w:p>
        </w:tc>
      </w:tr>
      <w:tr w:rsidR="00B231A1" w:rsidRPr="00D00D47" w14:paraId="6D2206D8" w14:textId="77777777" w:rsidTr="001C310B">
        <w:trPr>
          <w:trHeight w:val="288"/>
        </w:trPr>
        <w:tc>
          <w:tcPr>
            <w:tcW w:w="5000" w:type="pct"/>
            <w:gridSpan w:val="2"/>
            <w:tcMar>
              <w:top w:w="43" w:type="dxa"/>
              <w:bottom w:w="43" w:type="dxa"/>
            </w:tcMar>
          </w:tcPr>
          <w:p w14:paraId="02BECF44" w14:textId="77777777" w:rsidR="00B231A1" w:rsidRPr="00D00D47" w:rsidRDefault="008B597F" w:rsidP="00122E3E">
            <w:pPr>
              <w:pStyle w:val="GSATableText"/>
            </w:pPr>
            <w:r w:rsidRPr="00F24392">
              <w:t>Parameter IR-2(a):</w:t>
            </w:r>
            <w:r>
              <w:t xml:space="preserve"> </w:t>
            </w:r>
          </w:p>
        </w:tc>
      </w:tr>
      <w:tr w:rsidR="00B231A1" w:rsidRPr="00D00D47" w14:paraId="7A11A0E7" w14:textId="77777777" w:rsidTr="001C310B">
        <w:trPr>
          <w:trHeight w:val="288"/>
        </w:trPr>
        <w:tc>
          <w:tcPr>
            <w:tcW w:w="5000" w:type="pct"/>
            <w:gridSpan w:val="2"/>
            <w:tcMar>
              <w:top w:w="43" w:type="dxa"/>
              <w:bottom w:w="43" w:type="dxa"/>
            </w:tcMar>
          </w:tcPr>
          <w:p w14:paraId="4D6D6D94" w14:textId="77777777" w:rsidR="00B231A1" w:rsidRPr="00D00D47" w:rsidRDefault="008B597F" w:rsidP="00122E3E">
            <w:pPr>
              <w:pStyle w:val="GSATableText"/>
            </w:pPr>
            <w:r w:rsidRPr="00F24392">
              <w:t>Parameter IR-2(c):</w:t>
            </w:r>
            <w:r>
              <w:t xml:space="preserve"> </w:t>
            </w:r>
          </w:p>
        </w:tc>
      </w:tr>
      <w:tr w:rsidR="00B231A1" w:rsidRPr="002C3786" w14:paraId="2B7D68B4" w14:textId="77777777" w:rsidTr="001C310B">
        <w:trPr>
          <w:trHeight w:val="288"/>
        </w:trPr>
        <w:tc>
          <w:tcPr>
            <w:tcW w:w="5000" w:type="pct"/>
            <w:gridSpan w:val="2"/>
            <w:tcMar>
              <w:top w:w="43" w:type="dxa"/>
              <w:bottom w:w="43" w:type="dxa"/>
            </w:tcMar>
            <w:vAlign w:val="bottom"/>
          </w:tcPr>
          <w:p w14:paraId="1156AB77" w14:textId="77777777" w:rsidR="00B231A1" w:rsidRPr="002C3786" w:rsidRDefault="00B231A1" w:rsidP="00DA4990">
            <w:pPr>
              <w:pStyle w:val="GSATableText"/>
            </w:pPr>
            <w:r w:rsidRPr="002C3786">
              <w:t>Implementation Status (check all that apply):</w:t>
            </w:r>
          </w:p>
          <w:p w14:paraId="44FCBD49" w14:textId="77777777" w:rsidR="00B231A1" w:rsidRPr="002C3786" w:rsidRDefault="00CB38BB" w:rsidP="00DA4990">
            <w:pPr>
              <w:pStyle w:val="GSATableText"/>
            </w:pPr>
            <w:sdt>
              <w:sdtPr>
                <w:id w:val="46339108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Implemented</w:t>
            </w:r>
          </w:p>
          <w:p w14:paraId="2EF6772E" w14:textId="77777777" w:rsidR="00B231A1" w:rsidRPr="002C3786" w:rsidRDefault="00CB38BB" w:rsidP="00DA4990">
            <w:pPr>
              <w:pStyle w:val="GSATableText"/>
            </w:pPr>
            <w:sdt>
              <w:sdtPr>
                <w:id w:val="116898597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Partially implemented</w:t>
            </w:r>
          </w:p>
          <w:p w14:paraId="4046FB80" w14:textId="77777777" w:rsidR="00B231A1" w:rsidRPr="002C3786" w:rsidRDefault="00CB38BB" w:rsidP="00DA4990">
            <w:pPr>
              <w:pStyle w:val="GSATableText"/>
            </w:pPr>
            <w:sdt>
              <w:sdtPr>
                <w:id w:val="86039683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Planned</w:t>
            </w:r>
          </w:p>
          <w:p w14:paraId="7E2B2487" w14:textId="77777777" w:rsidR="00B231A1" w:rsidRPr="002C3786" w:rsidRDefault="00CB38BB" w:rsidP="00DA4990">
            <w:pPr>
              <w:pStyle w:val="GSATableText"/>
            </w:pPr>
            <w:sdt>
              <w:sdtPr>
                <w:id w:val="22689603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Alternative implementation</w:t>
            </w:r>
          </w:p>
          <w:p w14:paraId="582556BD" w14:textId="77777777" w:rsidR="00B231A1" w:rsidRPr="002C3786" w:rsidRDefault="00CB38BB" w:rsidP="00DA4990">
            <w:pPr>
              <w:pStyle w:val="GSATableText"/>
            </w:pPr>
            <w:sdt>
              <w:sdtPr>
                <w:id w:val="-1412387187"/>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Not applicable</w:t>
            </w:r>
          </w:p>
        </w:tc>
      </w:tr>
      <w:tr w:rsidR="00B231A1" w:rsidRPr="002C3786" w14:paraId="787C29C3" w14:textId="77777777" w:rsidTr="001C310B">
        <w:trPr>
          <w:trHeight w:val="288"/>
        </w:trPr>
        <w:tc>
          <w:tcPr>
            <w:tcW w:w="5000" w:type="pct"/>
            <w:gridSpan w:val="2"/>
            <w:tcMar>
              <w:top w:w="43" w:type="dxa"/>
              <w:bottom w:w="43" w:type="dxa"/>
            </w:tcMar>
            <w:vAlign w:val="bottom"/>
          </w:tcPr>
          <w:p w14:paraId="05268548" w14:textId="77777777" w:rsidR="00B231A1" w:rsidRPr="002C3786" w:rsidRDefault="00B231A1" w:rsidP="00DA4990">
            <w:pPr>
              <w:pStyle w:val="GSATableText"/>
            </w:pPr>
            <w:r w:rsidRPr="002C3786">
              <w:t>Control Origination (check all that apply):</w:t>
            </w:r>
          </w:p>
          <w:p w14:paraId="31D3BE00" w14:textId="77777777" w:rsidR="00B231A1" w:rsidRPr="002C3786" w:rsidRDefault="00CB38BB" w:rsidP="00DA4990">
            <w:pPr>
              <w:pStyle w:val="GSATableText"/>
            </w:pPr>
            <w:sdt>
              <w:sdtPr>
                <w:id w:val="-878694723"/>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Corporate</w:t>
            </w:r>
          </w:p>
          <w:p w14:paraId="232CCB3C" w14:textId="77777777" w:rsidR="00B231A1" w:rsidRPr="002C3786" w:rsidRDefault="00CB38BB" w:rsidP="00DA4990">
            <w:pPr>
              <w:pStyle w:val="GSATableText"/>
            </w:pPr>
            <w:sdt>
              <w:sdtPr>
                <w:id w:val="119388777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System Specific</w:t>
            </w:r>
          </w:p>
          <w:p w14:paraId="087D9058" w14:textId="77777777" w:rsidR="00B231A1" w:rsidRPr="002C3786" w:rsidRDefault="00CB38BB" w:rsidP="00DA4990">
            <w:pPr>
              <w:pStyle w:val="GSATableText"/>
            </w:pPr>
            <w:sdt>
              <w:sdtPr>
                <w:id w:val="-1632007021"/>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Service Provider Hybrid (Corporate and System Specific)</w:t>
            </w:r>
          </w:p>
          <w:p w14:paraId="541747C0" w14:textId="77777777" w:rsidR="00B231A1" w:rsidRPr="002C3786" w:rsidRDefault="00CB38BB" w:rsidP="00DA4990">
            <w:pPr>
              <w:pStyle w:val="GSATableText"/>
            </w:pPr>
            <w:sdt>
              <w:sdtPr>
                <w:id w:val="120243779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Configured by Customer (Customer System Specific) </w:t>
            </w:r>
          </w:p>
          <w:p w14:paraId="1C286B0B" w14:textId="77777777" w:rsidR="00B231A1" w:rsidRPr="002C3786" w:rsidRDefault="00CB38BB" w:rsidP="00DA4990">
            <w:pPr>
              <w:pStyle w:val="GSATableText"/>
            </w:pPr>
            <w:sdt>
              <w:sdtPr>
                <w:id w:val="51359932"/>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 xml:space="preserve">Provided by Customer (Customer System Specific) </w:t>
            </w:r>
          </w:p>
          <w:p w14:paraId="559F33C0" w14:textId="77777777" w:rsidR="00B231A1" w:rsidRPr="002C3786" w:rsidRDefault="00CB38BB" w:rsidP="00DA4990">
            <w:pPr>
              <w:pStyle w:val="GSATableText"/>
            </w:pPr>
            <w:sdt>
              <w:sdtPr>
                <w:id w:val="-2055764998"/>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B231A1" w:rsidRPr="002C3786">
              <w:t>Shared (Service Provider and Customer Responsibility)</w:t>
            </w:r>
          </w:p>
          <w:p w14:paraId="579133C6" w14:textId="07068F66" w:rsidR="00B231A1" w:rsidRPr="002C3786" w:rsidRDefault="00CB38BB" w:rsidP="00DA4990">
            <w:pPr>
              <w:pStyle w:val="GSATableText"/>
            </w:pPr>
            <w:sdt>
              <w:sdtPr>
                <w:id w:val="1683243726"/>
                <w14:checkbox>
                  <w14:checked w14:val="0"/>
                  <w14:checkedState w14:val="2612" w14:font="ＭＳ ゴシック"/>
                  <w14:uncheckedState w14:val="2610" w14:font="ＭＳ ゴシック"/>
                </w14:checkbox>
              </w:sdtPr>
              <w:sdtEndPr/>
              <w:sdtContent>
                <w:r w:rsidR="00B231A1" w:rsidRPr="006A4B9F">
                  <w:rPr>
                    <w:rFonts w:eastAsia="MS Gothic" w:hint="eastAsia"/>
                  </w:rPr>
                  <w:t>☐</w:t>
                </w:r>
              </w:sdtContent>
            </w:sdt>
            <w:r w:rsidR="00B231A1">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20173068"/>
                <w:showingPlcHdr/>
                <w:text/>
              </w:sdtPr>
              <w:sdtEndPr/>
              <w:sdtContent>
                <w:r w:rsidR="00B231A1" w:rsidRPr="004C65C2">
                  <w:rPr>
                    <w:rStyle w:val="PlaceholderText"/>
                    <w:rFonts w:eastAsiaTheme="majorEastAsia"/>
                  </w:rPr>
                  <w:t>Click here to enter text.</w:t>
                </w:r>
              </w:sdtContent>
            </w:sdt>
            <w:r w:rsidR="00B231A1" w:rsidRPr="00CE1081">
              <w:t xml:space="preserve"> , </w:t>
            </w:r>
            <w:sdt>
              <w:sdtPr>
                <w:alias w:val="Date of FedRAMP Authorization"/>
                <w:tag w:val="dateofauthorization"/>
                <w:id w:val="-946000337"/>
                <w:date>
                  <w:dateFormat w:val="M/d/yyyy"/>
                  <w:lid w:val="en-US"/>
                  <w:storeMappedDataAs w:val="dateTime"/>
                  <w:calendar w:val="gregorian"/>
                </w:date>
              </w:sdtPr>
              <w:sdtEndPr/>
              <w:sdtContent>
                <w:r w:rsidR="00CA1512" w:rsidDel="00D81901">
                  <w:t>Date of Authorization</w:t>
                </w:r>
                <w:r w:rsidR="00D81901">
                  <w:t>Date of Authorization</w:t>
                </w:r>
              </w:sdtContent>
            </w:sdt>
            <w:r w:rsidR="00B231A1" w:rsidRPr="002C3786">
              <w:t xml:space="preserve"> </w:t>
            </w:r>
          </w:p>
        </w:tc>
      </w:tr>
    </w:tbl>
    <w:p w14:paraId="4E5B2130" w14:textId="77777777" w:rsidR="00B231A1" w:rsidRDefault="00B231A1"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8B597F" w:rsidRPr="002C3786" w14:paraId="595281CA" w14:textId="77777777" w:rsidTr="001C310B">
        <w:trPr>
          <w:cantSplit/>
          <w:trHeight w:val="288"/>
          <w:tblHeader/>
        </w:trPr>
        <w:tc>
          <w:tcPr>
            <w:tcW w:w="5000" w:type="pct"/>
            <w:gridSpan w:val="2"/>
            <w:shd w:val="clear" w:color="auto" w:fill="DBE5F1" w:themeFill="accent1" w:themeFillTint="33"/>
            <w:vAlign w:val="center"/>
          </w:tcPr>
          <w:p w14:paraId="19151850" w14:textId="77777777" w:rsidR="008B597F" w:rsidRPr="002C3786" w:rsidRDefault="008B597F" w:rsidP="00E03A24">
            <w:pPr>
              <w:pStyle w:val="GSATableHeading"/>
            </w:pPr>
            <w:r w:rsidRPr="00F24392">
              <w:t xml:space="preserve">IR-2 </w:t>
            </w:r>
            <w:r w:rsidRPr="002C3786">
              <w:t>What is the solution and how is it implemented?</w:t>
            </w:r>
          </w:p>
        </w:tc>
      </w:tr>
      <w:tr w:rsidR="008B597F" w:rsidRPr="0036708B" w14:paraId="6FA8AAA0" w14:textId="77777777" w:rsidTr="001C310B">
        <w:trPr>
          <w:trHeight w:val="288"/>
        </w:trPr>
        <w:tc>
          <w:tcPr>
            <w:tcW w:w="484" w:type="pct"/>
            <w:tcBorders>
              <w:right w:val="nil"/>
            </w:tcBorders>
            <w:shd w:val="clear" w:color="auto" w:fill="DBE5F1" w:themeFill="accent1" w:themeFillTint="33"/>
          </w:tcPr>
          <w:p w14:paraId="4D49FC39" w14:textId="77777777" w:rsidR="008B597F" w:rsidRPr="002C3786" w:rsidRDefault="008B597F" w:rsidP="00E03A24">
            <w:pPr>
              <w:pStyle w:val="GSATableHeading"/>
            </w:pPr>
            <w:r w:rsidRPr="002C3786">
              <w:t>Part a</w:t>
            </w:r>
          </w:p>
        </w:tc>
        <w:tc>
          <w:tcPr>
            <w:tcW w:w="4516" w:type="pct"/>
            <w:tcMar>
              <w:top w:w="43" w:type="dxa"/>
              <w:bottom w:w="43" w:type="dxa"/>
            </w:tcMar>
          </w:tcPr>
          <w:p w14:paraId="2A5DE861" w14:textId="77777777" w:rsidR="008B597F" w:rsidRPr="0036708B" w:rsidRDefault="008B597F" w:rsidP="00DA4990">
            <w:pPr>
              <w:pStyle w:val="GSATableText"/>
            </w:pPr>
          </w:p>
        </w:tc>
      </w:tr>
      <w:tr w:rsidR="008B597F" w:rsidRPr="0036708B" w14:paraId="27D251C7" w14:textId="77777777" w:rsidTr="001C310B">
        <w:trPr>
          <w:trHeight w:val="288"/>
        </w:trPr>
        <w:tc>
          <w:tcPr>
            <w:tcW w:w="484" w:type="pct"/>
            <w:tcBorders>
              <w:right w:val="nil"/>
            </w:tcBorders>
            <w:shd w:val="clear" w:color="auto" w:fill="DBE5F1" w:themeFill="accent1" w:themeFillTint="33"/>
          </w:tcPr>
          <w:p w14:paraId="34A6B0B7" w14:textId="77777777" w:rsidR="008B597F" w:rsidRPr="002C3786" w:rsidRDefault="008B597F" w:rsidP="00E03A24">
            <w:pPr>
              <w:pStyle w:val="GSATableHeading"/>
            </w:pPr>
            <w:r w:rsidRPr="002C3786">
              <w:t>Part b</w:t>
            </w:r>
          </w:p>
        </w:tc>
        <w:tc>
          <w:tcPr>
            <w:tcW w:w="4516" w:type="pct"/>
            <w:tcMar>
              <w:top w:w="43" w:type="dxa"/>
              <w:bottom w:w="43" w:type="dxa"/>
            </w:tcMar>
          </w:tcPr>
          <w:p w14:paraId="79D6283B" w14:textId="77777777" w:rsidR="008B597F" w:rsidRPr="0036708B" w:rsidRDefault="008B597F" w:rsidP="00DA4990">
            <w:pPr>
              <w:pStyle w:val="GSATableText"/>
            </w:pPr>
          </w:p>
        </w:tc>
      </w:tr>
      <w:tr w:rsidR="00745775" w:rsidRPr="0036708B" w14:paraId="69C0500D"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tcPr>
          <w:p w14:paraId="4A97F9F6" w14:textId="77777777" w:rsidR="00745775" w:rsidRPr="002C3786" w:rsidRDefault="00745775" w:rsidP="00E03A24">
            <w:pPr>
              <w:pStyle w:val="GSATableHeading"/>
            </w:pPr>
            <w:r w:rsidRPr="002C3786">
              <w:t xml:space="preserve">Part </w:t>
            </w:r>
            <w:r>
              <w:t>c</w:t>
            </w:r>
          </w:p>
        </w:tc>
        <w:tc>
          <w:tcPr>
            <w:tcW w:w="4516" w:type="pct"/>
            <w:tcBorders>
              <w:top w:val="single" w:sz="4" w:space="0" w:color="auto"/>
              <w:left w:val="single" w:sz="4" w:space="0" w:color="auto"/>
              <w:bottom w:val="single" w:sz="4" w:space="0" w:color="auto"/>
              <w:right w:val="single" w:sz="4" w:space="0" w:color="auto"/>
            </w:tcBorders>
            <w:tcMar>
              <w:top w:w="43" w:type="dxa"/>
              <w:bottom w:w="43" w:type="dxa"/>
            </w:tcMar>
          </w:tcPr>
          <w:p w14:paraId="435D34D3" w14:textId="77777777" w:rsidR="00745775" w:rsidRPr="0036708B" w:rsidRDefault="00745775" w:rsidP="006D0780">
            <w:pPr>
              <w:pStyle w:val="GSATableText"/>
            </w:pPr>
          </w:p>
        </w:tc>
      </w:tr>
    </w:tbl>
    <w:p w14:paraId="11CBF4EB" w14:textId="77777777" w:rsidR="009569C7" w:rsidRDefault="009569C7" w:rsidP="00DA4990"/>
    <w:p w14:paraId="587F87F4" w14:textId="77777777" w:rsidR="000D1972" w:rsidRDefault="00C403A2" w:rsidP="005972CC">
      <w:pPr>
        <w:pStyle w:val="Heading3"/>
      </w:pPr>
      <w:bookmarkStart w:id="1348" w:name="_Toc149090512"/>
      <w:bookmarkStart w:id="1349" w:name="_Toc383429776"/>
      <w:bookmarkStart w:id="1350" w:name="_Toc383444593"/>
      <w:bookmarkStart w:id="1351" w:name="_Toc385594238"/>
      <w:bookmarkStart w:id="1352" w:name="_Toc385594626"/>
      <w:bookmarkStart w:id="1353" w:name="_Toc385595014"/>
      <w:bookmarkStart w:id="1354" w:name="_Toc388620862"/>
      <w:bookmarkStart w:id="1355" w:name="_Toc449543390"/>
      <w:bookmarkStart w:id="1356" w:name="_Toc464803594"/>
      <w:r w:rsidRPr="002C3786">
        <w:t>IR-4</w:t>
      </w:r>
      <w:r>
        <w:t xml:space="preserve"> </w:t>
      </w:r>
      <w:r w:rsidR="00E04F47" w:rsidRPr="002C3786">
        <w:t xml:space="preserve">Incident Handling </w:t>
      </w:r>
      <w:bookmarkEnd w:id="1348"/>
      <w:bookmarkEnd w:id="1349"/>
      <w:bookmarkEnd w:id="1350"/>
      <w:bookmarkEnd w:id="1351"/>
      <w:bookmarkEnd w:id="1352"/>
      <w:bookmarkEnd w:id="1353"/>
      <w:bookmarkEnd w:id="1354"/>
      <w:r w:rsidR="00385E57">
        <w:t>(L) (M) (H)</w:t>
      </w:r>
      <w:bookmarkEnd w:id="1355"/>
      <w:bookmarkEnd w:id="1356"/>
    </w:p>
    <w:p w14:paraId="2F8F7867" w14:textId="77777777" w:rsidR="000D1972" w:rsidRDefault="00E04F47" w:rsidP="00402988">
      <w:pPr>
        <w:keepNext/>
        <w:widowControl/>
      </w:pPr>
      <w:r w:rsidRPr="00475E4D">
        <w:t>The organization:</w:t>
      </w:r>
      <w:r w:rsidRPr="002C3786">
        <w:t xml:space="preserve"> </w:t>
      </w:r>
    </w:p>
    <w:p w14:paraId="2E0ADC50" w14:textId="77777777" w:rsidR="000D1972" w:rsidRDefault="00E04F47" w:rsidP="00FC01DC">
      <w:pPr>
        <w:pStyle w:val="GSAListParagraphalpha"/>
        <w:numPr>
          <w:ilvl w:val="0"/>
          <w:numId w:val="23"/>
        </w:numPr>
      </w:pPr>
      <w:r w:rsidRPr="002C3786">
        <w:t>Implements an incident handling capability for security incidents that includes preparation, detection and analysis, containmen</w:t>
      </w:r>
      <w:r w:rsidR="00C314D9" w:rsidRPr="002C3786">
        <w:t xml:space="preserve">t, eradication, and recovery; </w:t>
      </w:r>
      <w:r w:rsidRPr="002C3786">
        <w:t xml:space="preserve"> </w:t>
      </w:r>
    </w:p>
    <w:p w14:paraId="71B2BB2E" w14:textId="77777777" w:rsidR="000D1972" w:rsidRDefault="00E04F47" w:rsidP="00FC01DC">
      <w:pPr>
        <w:pStyle w:val="GSAListParagraphalpha"/>
        <w:numPr>
          <w:ilvl w:val="0"/>
          <w:numId w:val="23"/>
        </w:numPr>
      </w:pPr>
      <w:r w:rsidRPr="002C3786">
        <w:t>Coordinates incident handling activities with contingency planning activities; and</w:t>
      </w:r>
    </w:p>
    <w:p w14:paraId="70C3D6E8" w14:textId="77777777" w:rsidR="000D1972" w:rsidRDefault="00E04F47" w:rsidP="00FC01DC">
      <w:pPr>
        <w:pStyle w:val="GSAListParagraphalpha"/>
        <w:numPr>
          <w:ilvl w:val="0"/>
          <w:numId w:val="23"/>
        </w:numPr>
      </w:pPr>
      <w:r w:rsidRPr="002C3786">
        <w:t>Incorporates lessons learned from ongoing incident handling activities into incident response procedures, training, and testing/exercises, and implements the resulting changes accordingly.</w:t>
      </w:r>
    </w:p>
    <w:p w14:paraId="24188495" w14:textId="77777777" w:rsidR="00447C62" w:rsidRDefault="00385E57" w:rsidP="00DA4990">
      <w:pPr>
        <w:pStyle w:val="GSAGuidance"/>
        <w:rPr>
          <w:rStyle w:val="GSAGuidanceBoldChar"/>
        </w:rPr>
      </w:pPr>
      <w:r w:rsidRPr="00385E57">
        <w:rPr>
          <w:rStyle w:val="GSAGuidanceBoldChar"/>
        </w:rPr>
        <w:t xml:space="preserve">IR-4 </w:t>
      </w:r>
      <w:r w:rsidR="00447359" w:rsidRPr="00447C62">
        <w:rPr>
          <w:rStyle w:val="GSAGuidanceBoldChar"/>
        </w:rPr>
        <w:t xml:space="preserve">Additional </w:t>
      </w:r>
      <w:r w:rsidR="00895AF9">
        <w:rPr>
          <w:rStyle w:val="GSAGuidanceBoldChar"/>
        </w:rPr>
        <w:t>FedRAMP</w:t>
      </w:r>
      <w:r w:rsidR="00447359" w:rsidRPr="00447C62">
        <w:rPr>
          <w:rStyle w:val="GSAGuidanceBoldChar"/>
        </w:rPr>
        <w:t xml:space="preserve"> Requirements and Guidance: </w:t>
      </w:r>
    </w:p>
    <w:p w14:paraId="5BA31D2C" w14:textId="77777777" w:rsidR="000D1972" w:rsidRPr="003D7ADD" w:rsidRDefault="00AE3199" w:rsidP="00DA4990">
      <w:pPr>
        <w:pStyle w:val="GSAGuidance"/>
      </w:pPr>
      <w:r w:rsidRPr="00447C62">
        <w:rPr>
          <w:rStyle w:val="GSAGuidanceBoldChar"/>
        </w:rPr>
        <w:t>Requirement:</w:t>
      </w:r>
      <w:r w:rsidR="00447359" w:rsidRPr="003D7ADD">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1BA3010C" w14:textId="77777777" w:rsidR="004476D2" w:rsidRDefault="004476D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A4FB6" w:rsidRPr="002C3786" w14:paraId="65F7FA8D" w14:textId="77777777" w:rsidTr="001C310B">
        <w:trPr>
          <w:cantSplit/>
          <w:trHeight w:val="288"/>
          <w:tblHeader/>
        </w:trPr>
        <w:tc>
          <w:tcPr>
            <w:tcW w:w="811" w:type="pct"/>
            <w:shd w:val="clear" w:color="auto" w:fill="DBE5F1" w:themeFill="accent1" w:themeFillTint="33"/>
            <w:tcMar>
              <w:top w:w="43" w:type="dxa"/>
              <w:bottom w:w="43" w:type="dxa"/>
            </w:tcMar>
          </w:tcPr>
          <w:p w14:paraId="576BD797" w14:textId="77777777" w:rsidR="008A4FB6" w:rsidRPr="002C3786" w:rsidRDefault="00DC0449" w:rsidP="00E03A24">
            <w:pPr>
              <w:pStyle w:val="GSATableHeading"/>
            </w:pPr>
            <w:r w:rsidRPr="002C3786">
              <w:t>IR-4</w:t>
            </w:r>
          </w:p>
        </w:tc>
        <w:tc>
          <w:tcPr>
            <w:tcW w:w="4189" w:type="pct"/>
            <w:shd w:val="clear" w:color="auto" w:fill="DBE5F1" w:themeFill="accent1" w:themeFillTint="33"/>
          </w:tcPr>
          <w:p w14:paraId="5F3A9877" w14:textId="77777777" w:rsidR="008A4FB6" w:rsidRPr="002C3786" w:rsidRDefault="008A4FB6" w:rsidP="00E03A24">
            <w:pPr>
              <w:pStyle w:val="GSATableHeading"/>
            </w:pPr>
            <w:r w:rsidRPr="002C3786">
              <w:t>Control Summary Information</w:t>
            </w:r>
          </w:p>
        </w:tc>
      </w:tr>
      <w:tr w:rsidR="008A4FB6" w:rsidRPr="002C3786" w14:paraId="2B02CF95" w14:textId="77777777" w:rsidTr="001C310B">
        <w:trPr>
          <w:trHeight w:val="288"/>
        </w:trPr>
        <w:tc>
          <w:tcPr>
            <w:tcW w:w="5000" w:type="pct"/>
            <w:gridSpan w:val="2"/>
            <w:tcMar>
              <w:top w:w="43" w:type="dxa"/>
              <w:bottom w:w="43" w:type="dxa"/>
            </w:tcMar>
          </w:tcPr>
          <w:p w14:paraId="7553CD95" w14:textId="77777777" w:rsidR="008A4FB6" w:rsidRPr="002C3786" w:rsidRDefault="008A4FB6" w:rsidP="00122E3E">
            <w:pPr>
              <w:pStyle w:val="GSATableText"/>
            </w:pPr>
            <w:r w:rsidRPr="002C3786">
              <w:t>Responsible Role:</w:t>
            </w:r>
            <w:r>
              <w:t xml:space="preserve"> </w:t>
            </w:r>
          </w:p>
        </w:tc>
      </w:tr>
      <w:tr w:rsidR="008A4FB6" w:rsidRPr="002C3786" w14:paraId="5045542B" w14:textId="77777777" w:rsidTr="001C310B">
        <w:trPr>
          <w:trHeight w:val="288"/>
        </w:trPr>
        <w:tc>
          <w:tcPr>
            <w:tcW w:w="5000" w:type="pct"/>
            <w:gridSpan w:val="2"/>
            <w:tcMar>
              <w:top w:w="43" w:type="dxa"/>
              <w:bottom w:w="43" w:type="dxa"/>
            </w:tcMar>
            <w:vAlign w:val="bottom"/>
          </w:tcPr>
          <w:p w14:paraId="25E243BF" w14:textId="77777777" w:rsidR="008A4FB6" w:rsidRPr="002C3786" w:rsidRDefault="008A4FB6" w:rsidP="00DA4990">
            <w:pPr>
              <w:pStyle w:val="GSATableText"/>
            </w:pPr>
            <w:r w:rsidRPr="002C3786">
              <w:t>Implementation Status (check all that apply):</w:t>
            </w:r>
          </w:p>
          <w:p w14:paraId="744DCE33" w14:textId="77777777" w:rsidR="008A4FB6" w:rsidRPr="002C3786" w:rsidRDefault="00CB38BB" w:rsidP="00DA4990">
            <w:pPr>
              <w:pStyle w:val="GSATableText"/>
            </w:pPr>
            <w:sdt>
              <w:sdtPr>
                <w:id w:val="-941836334"/>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Implemented</w:t>
            </w:r>
          </w:p>
          <w:p w14:paraId="67EC763B" w14:textId="77777777" w:rsidR="008A4FB6" w:rsidRPr="002C3786" w:rsidRDefault="00CB38BB" w:rsidP="00DA4990">
            <w:pPr>
              <w:pStyle w:val="GSATableText"/>
            </w:pPr>
            <w:sdt>
              <w:sdtPr>
                <w:id w:val="120158763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Partially implemented</w:t>
            </w:r>
          </w:p>
          <w:p w14:paraId="7580B170" w14:textId="77777777" w:rsidR="008A4FB6" w:rsidRPr="002C3786" w:rsidRDefault="00CB38BB" w:rsidP="00DA4990">
            <w:pPr>
              <w:pStyle w:val="GSATableText"/>
            </w:pPr>
            <w:sdt>
              <w:sdtPr>
                <w:id w:val="205834810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Planned</w:t>
            </w:r>
          </w:p>
          <w:p w14:paraId="65240721" w14:textId="77777777" w:rsidR="008A4FB6" w:rsidRPr="002C3786" w:rsidRDefault="00CB38BB" w:rsidP="00DA4990">
            <w:pPr>
              <w:pStyle w:val="GSATableText"/>
            </w:pPr>
            <w:sdt>
              <w:sdtPr>
                <w:id w:val="-184963240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Alternative implementation</w:t>
            </w:r>
          </w:p>
          <w:p w14:paraId="32325721" w14:textId="77777777" w:rsidR="008A4FB6" w:rsidRPr="002C3786" w:rsidRDefault="00CB38BB" w:rsidP="00DA4990">
            <w:pPr>
              <w:pStyle w:val="GSATableText"/>
            </w:pPr>
            <w:sdt>
              <w:sdtPr>
                <w:id w:val="-154613428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Not applicable</w:t>
            </w:r>
          </w:p>
        </w:tc>
      </w:tr>
      <w:tr w:rsidR="008A4FB6" w:rsidRPr="002C3786" w14:paraId="726187D0" w14:textId="77777777" w:rsidTr="001C310B">
        <w:trPr>
          <w:trHeight w:val="288"/>
        </w:trPr>
        <w:tc>
          <w:tcPr>
            <w:tcW w:w="5000" w:type="pct"/>
            <w:gridSpan w:val="2"/>
            <w:tcMar>
              <w:top w:w="43" w:type="dxa"/>
              <w:bottom w:w="43" w:type="dxa"/>
            </w:tcMar>
            <w:vAlign w:val="bottom"/>
          </w:tcPr>
          <w:p w14:paraId="0EBAE4E5" w14:textId="77777777" w:rsidR="008A4FB6" w:rsidRPr="002C3786" w:rsidRDefault="008A4FB6" w:rsidP="00DA4990">
            <w:pPr>
              <w:pStyle w:val="GSATableText"/>
            </w:pPr>
            <w:r w:rsidRPr="002C3786">
              <w:t>Control Origination (check all that apply):</w:t>
            </w:r>
          </w:p>
          <w:p w14:paraId="32EBCE8E" w14:textId="77777777" w:rsidR="008A4FB6" w:rsidRPr="002C3786" w:rsidRDefault="00CB38BB" w:rsidP="00DA4990">
            <w:pPr>
              <w:pStyle w:val="GSATableText"/>
            </w:pPr>
            <w:sdt>
              <w:sdtPr>
                <w:id w:val="-157843709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Corporate</w:t>
            </w:r>
          </w:p>
          <w:p w14:paraId="1B5FDB41" w14:textId="77777777" w:rsidR="008A4FB6" w:rsidRPr="002C3786" w:rsidRDefault="00CB38BB" w:rsidP="00DA4990">
            <w:pPr>
              <w:pStyle w:val="GSATableText"/>
            </w:pPr>
            <w:sdt>
              <w:sdtPr>
                <w:id w:val="19967032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System Specific</w:t>
            </w:r>
          </w:p>
          <w:p w14:paraId="476B12E5" w14:textId="77777777" w:rsidR="008A4FB6" w:rsidRPr="002C3786" w:rsidRDefault="00CB38BB" w:rsidP="00DA4990">
            <w:pPr>
              <w:pStyle w:val="GSATableText"/>
            </w:pPr>
            <w:sdt>
              <w:sdtPr>
                <w:id w:val="-136111567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Hybrid (Corporate and System Specific)</w:t>
            </w:r>
          </w:p>
          <w:p w14:paraId="71C0C390" w14:textId="77777777" w:rsidR="008A4FB6" w:rsidRPr="002C3786" w:rsidRDefault="00CB38BB" w:rsidP="00DA4990">
            <w:pPr>
              <w:pStyle w:val="GSATableText"/>
            </w:pPr>
            <w:sdt>
              <w:sdtPr>
                <w:id w:val="208779862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Configured by Customer (Customer System Specific) </w:t>
            </w:r>
          </w:p>
          <w:p w14:paraId="0B1B6C7E" w14:textId="77777777" w:rsidR="008A4FB6" w:rsidRPr="002C3786" w:rsidRDefault="00CB38BB" w:rsidP="00DA4990">
            <w:pPr>
              <w:pStyle w:val="GSATableText"/>
            </w:pPr>
            <w:sdt>
              <w:sdtPr>
                <w:id w:val="-1578199951"/>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Provided by Customer (Customer System Specific) </w:t>
            </w:r>
          </w:p>
          <w:p w14:paraId="361DD6F2" w14:textId="77777777" w:rsidR="008A4FB6" w:rsidRPr="002C3786" w:rsidRDefault="00CB38BB" w:rsidP="00DA4990">
            <w:pPr>
              <w:pStyle w:val="GSATableText"/>
            </w:pPr>
            <w:sdt>
              <w:sdtPr>
                <w:id w:val="24153629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Shared (Service Provider and Customer Responsibility)</w:t>
            </w:r>
          </w:p>
          <w:p w14:paraId="31CBCC18" w14:textId="2A30AB19" w:rsidR="008A4FB6" w:rsidRPr="002C3786" w:rsidRDefault="00CB38BB" w:rsidP="00DA4990">
            <w:pPr>
              <w:pStyle w:val="GSATableText"/>
            </w:pPr>
            <w:sdt>
              <w:sdtPr>
                <w:id w:val="26019734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46517480"/>
                <w:showingPlcHdr/>
                <w:text/>
              </w:sdtPr>
              <w:sdtEndPr/>
              <w:sdtContent>
                <w:r w:rsidR="008A4FB6" w:rsidRPr="004C65C2">
                  <w:rPr>
                    <w:rStyle w:val="PlaceholderText"/>
                    <w:rFonts w:eastAsiaTheme="majorEastAsia"/>
                  </w:rPr>
                  <w:t>Click here to enter text.</w:t>
                </w:r>
              </w:sdtContent>
            </w:sdt>
            <w:r w:rsidR="008A4FB6" w:rsidRPr="00CE1081">
              <w:t xml:space="preserve"> , </w:t>
            </w:r>
            <w:sdt>
              <w:sdtPr>
                <w:alias w:val="Date of FedRAMP Authorization"/>
                <w:tag w:val="dateofauthorization"/>
                <w:id w:val="386530344"/>
                <w:date>
                  <w:dateFormat w:val="M/d/yyyy"/>
                  <w:lid w:val="en-US"/>
                  <w:storeMappedDataAs w:val="dateTime"/>
                  <w:calendar w:val="gregorian"/>
                </w:date>
              </w:sdtPr>
              <w:sdtEndPr/>
              <w:sdtContent>
                <w:r w:rsidR="00CA1512" w:rsidDel="00D81901">
                  <w:t>Date of Authorization</w:t>
                </w:r>
                <w:r w:rsidR="00D81901">
                  <w:t>Date of Authorization</w:t>
                </w:r>
              </w:sdtContent>
            </w:sdt>
            <w:r w:rsidR="008A4FB6" w:rsidRPr="002C3786">
              <w:t xml:space="preserve"> </w:t>
            </w:r>
          </w:p>
        </w:tc>
      </w:tr>
    </w:tbl>
    <w:p w14:paraId="22A42143" w14:textId="77777777" w:rsidR="008A4FB6" w:rsidRDefault="008A4FB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22E3E" w:rsidRPr="002C3786" w14:paraId="547D8A25" w14:textId="77777777" w:rsidTr="001C310B">
        <w:trPr>
          <w:cantSplit/>
          <w:trHeight w:val="288"/>
          <w:tblHeader/>
        </w:trPr>
        <w:tc>
          <w:tcPr>
            <w:tcW w:w="5000" w:type="pct"/>
            <w:gridSpan w:val="2"/>
            <w:shd w:val="clear" w:color="auto" w:fill="DBE5F1" w:themeFill="accent1" w:themeFillTint="33"/>
            <w:vAlign w:val="center"/>
          </w:tcPr>
          <w:p w14:paraId="0D9CD3FF" w14:textId="77777777" w:rsidR="00122E3E" w:rsidRPr="002C3786" w:rsidRDefault="00122E3E" w:rsidP="00E03A24">
            <w:pPr>
              <w:pStyle w:val="GSATableHeading"/>
            </w:pPr>
            <w:r w:rsidRPr="00F24392">
              <w:t xml:space="preserve">IR-2 </w:t>
            </w:r>
            <w:r w:rsidRPr="002C3786">
              <w:t>What is the solution and how is it implemented?</w:t>
            </w:r>
          </w:p>
        </w:tc>
      </w:tr>
      <w:tr w:rsidR="00122E3E" w:rsidRPr="0036708B" w14:paraId="5A2D964F" w14:textId="77777777" w:rsidTr="001C310B">
        <w:trPr>
          <w:trHeight w:val="288"/>
        </w:trPr>
        <w:tc>
          <w:tcPr>
            <w:tcW w:w="484" w:type="pct"/>
            <w:tcBorders>
              <w:right w:val="nil"/>
            </w:tcBorders>
            <w:shd w:val="clear" w:color="auto" w:fill="DBE5F1" w:themeFill="accent1" w:themeFillTint="33"/>
          </w:tcPr>
          <w:p w14:paraId="6F29833B" w14:textId="77777777" w:rsidR="00122E3E" w:rsidRPr="002C3786" w:rsidRDefault="00122E3E" w:rsidP="00E03A24">
            <w:pPr>
              <w:pStyle w:val="GSATableHeading"/>
            </w:pPr>
            <w:r w:rsidRPr="002C3786">
              <w:t>Part a</w:t>
            </w:r>
          </w:p>
        </w:tc>
        <w:tc>
          <w:tcPr>
            <w:tcW w:w="4516" w:type="pct"/>
            <w:tcMar>
              <w:top w:w="43" w:type="dxa"/>
              <w:bottom w:w="43" w:type="dxa"/>
            </w:tcMar>
          </w:tcPr>
          <w:p w14:paraId="269C6DD0" w14:textId="77777777" w:rsidR="00122E3E" w:rsidRPr="0036708B" w:rsidRDefault="00122E3E" w:rsidP="00122E3E">
            <w:pPr>
              <w:pStyle w:val="GSATableText"/>
            </w:pPr>
          </w:p>
        </w:tc>
      </w:tr>
      <w:tr w:rsidR="00122E3E" w:rsidRPr="0036708B" w14:paraId="3B84F5B7" w14:textId="77777777" w:rsidTr="001C310B">
        <w:trPr>
          <w:trHeight w:val="288"/>
        </w:trPr>
        <w:tc>
          <w:tcPr>
            <w:tcW w:w="484" w:type="pct"/>
            <w:tcBorders>
              <w:right w:val="nil"/>
            </w:tcBorders>
            <w:shd w:val="clear" w:color="auto" w:fill="DBE5F1" w:themeFill="accent1" w:themeFillTint="33"/>
          </w:tcPr>
          <w:p w14:paraId="21EC350F" w14:textId="77777777" w:rsidR="00122E3E" w:rsidRPr="002C3786" w:rsidRDefault="00122E3E" w:rsidP="00E03A24">
            <w:pPr>
              <w:pStyle w:val="GSATableHeading"/>
            </w:pPr>
            <w:r w:rsidRPr="002C3786">
              <w:t>Part b</w:t>
            </w:r>
          </w:p>
        </w:tc>
        <w:tc>
          <w:tcPr>
            <w:tcW w:w="4516" w:type="pct"/>
            <w:tcMar>
              <w:top w:w="43" w:type="dxa"/>
              <w:bottom w:w="43" w:type="dxa"/>
            </w:tcMar>
          </w:tcPr>
          <w:p w14:paraId="7DBC4A8D" w14:textId="77777777" w:rsidR="00122E3E" w:rsidRPr="0036708B" w:rsidRDefault="00122E3E" w:rsidP="00122E3E">
            <w:pPr>
              <w:pStyle w:val="GSATableText"/>
            </w:pPr>
          </w:p>
        </w:tc>
      </w:tr>
      <w:tr w:rsidR="00122E3E" w:rsidRPr="0036708B" w14:paraId="7DBD1FC5" w14:textId="77777777" w:rsidTr="001C310B">
        <w:trPr>
          <w:trHeight w:val="288"/>
        </w:trPr>
        <w:tc>
          <w:tcPr>
            <w:tcW w:w="484" w:type="pct"/>
            <w:tcBorders>
              <w:right w:val="nil"/>
            </w:tcBorders>
            <w:shd w:val="clear" w:color="auto" w:fill="DBE5F1" w:themeFill="accent1" w:themeFillTint="33"/>
          </w:tcPr>
          <w:p w14:paraId="76D335EF" w14:textId="77777777" w:rsidR="00122E3E" w:rsidRPr="002C3786" w:rsidRDefault="00122E3E" w:rsidP="00E03A24">
            <w:pPr>
              <w:pStyle w:val="GSATableHeading"/>
            </w:pPr>
            <w:r w:rsidRPr="002C3786">
              <w:t xml:space="preserve">Part </w:t>
            </w:r>
            <w:r>
              <w:t>c</w:t>
            </w:r>
          </w:p>
        </w:tc>
        <w:tc>
          <w:tcPr>
            <w:tcW w:w="4516" w:type="pct"/>
            <w:tcMar>
              <w:top w:w="43" w:type="dxa"/>
              <w:bottom w:w="43" w:type="dxa"/>
            </w:tcMar>
          </w:tcPr>
          <w:p w14:paraId="1FC90478" w14:textId="77777777" w:rsidR="00122E3E" w:rsidRPr="0036708B" w:rsidRDefault="00122E3E" w:rsidP="00122E3E">
            <w:pPr>
              <w:pStyle w:val="GSATableText"/>
            </w:pPr>
          </w:p>
        </w:tc>
      </w:tr>
    </w:tbl>
    <w:p w14:paraId="5B78C0E6" w14:textId="77777777" w:rsidR="00AD0333" w:rsidRPr="00447C62" w:rsidRDefault="00AD0333" w:rsidP="00DA4990"/>
    <w:p w14:paraId="428D2CF8" w14:textId="77777777" w:rsidR="000D1972" w:rsidRDefault="002E446B" w:rsidP="005972CC">
      <w:pPr>
        <w:pStyle w:val="Heading3"/>
      </w:pPr>
      <w:bookmarkStart w:id="1357" w:name="_Toc149090513"/>
      <w:bookmarkStart w:id="1358" w:name="_Toc383429779"/>
      <w:bookmarkStart w:id="1359" w:name="_Toc383444595"/>
      <w:bookmarkStart w:id="1360" w:name="_Toc385594240"/>
      <w:bookmarkStart w:id="1361" w:name="_Toc385594628"/>
      <w:bookmarkStart w:id="1362" w:name="_Toc385595016"/>
      <w:bookmarkStart w:id="1363" w:name="_Toc388620864"/>
      <w:bookmarkStart w:id="1364" w:name="_Toc449543391"/>
      <w:bookmarkStart w:id="1365" w:name="_Toc464803595"/>
      <w:r w:rsidRPr="002C3786">
        <w:t>IR-5</w:t>
      </w:r>
      <w:r>
        <w:t xml:space="preserve"> </w:t>
      </w:r>
      <w:r w:rsidR="00E04F47" w:rsidRPr="002C3786">
        <w:t xml:space="preserve">Incident Monitoring </w:t>
      </w:r>
      <w:bookmarkEnd w:id="1357"/>
      <w:bookmarkEnd w:id="1358"/>
      <w:bookmarkEnd w:id="1359"/>
      <w:bookmarkEnd w:id="1360"/>
      <w:bookmarkEnd w:id="1361"/>
      <w:bookmarkEnd w:id="1362"/>
      <w:bookmarkEnd w:id="1363"/>
      <w:r w:rsidR="00D77A97">
        <w:t>(L) (M) (H)</w:t>
      </w:r>
      <w:bookmarkEnd w:id="1364"/>
      <w:bookmarkEnd w:id="1365"/>
    </w:p>
    <w:p w14:paraId="3D02F1C6" w14:textId="77777777" w:rsidR="00E04F47" w:rsidRPr="00785EC6" w:rsidRDefault="00E04F47" w:rsidP="00DA4990">
      <w:r w:rsidRPr="002C3786">
        <w:t>The organization tracks and documents information system security incidents.</w:t>
      </w:r>
    </w:p>
    <w:p w14:paraId="3501FDF1" w14:textId="77777777" w:rsidR="00E04F47" w:rsidRDefault="00E04F4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A4FB6" w:rsidRPr="002C3786" w14:paraId="1D616915" w14:textId="77777777" w:rsidTr="001C310B">
        <w:trPr>
          <w:cantSplit/>
          <w:trHeight w:val="288"/>
          <w:tblHeader/>
        </w:trPr>
        <w:tc>
          <w:tcPr>
            <w:tcW w:w="811" w:type="pct"/>
            <w:shd w:val="clear" w:color="auto" w:fill="DBE5F1" w:themeFill="accent1" w:themeFillTint="33"/>
            <w:tcMar>
              <w:top w:w="43" w:type="dxa"/>
              <w:bottom w:w="43" w:type="dxa"/>
            </w:tcMar>
          </w:tcPr>
          <w:p w14:paraId="2877C531" w14:textId="77777777" w:rsidR="008A4FB6" w:rsidRPr="002C3786" w:rsidRDefault="00276559" w:rsidP="00E03A24">
            <w:pPr>
              <w:pStyle w:val="GSATableHeading"/>
            </w:pPr>
            <w:r w:rsidRPr="002C3786">
              <w:t>IR-5</w:t>
            </w:r>
          </w:p>
        </w:tc>
        <w:tc>
          <w:tcPr>
            <w:tcW w:w="4189" w:type="pct"/>
            <w:shd w:val="clear" w:color="auto" w:fill="DBE5F1" w:themeFill="accent1" w:themeFillTint="33"/>
          </w:tcPr>
          <w:p w14:paraId="15D4BCF3" w14:textId="77777777" w:rsidR="008A4FB6" w:rsidRPr="002C3786" w:rsidRDefault="008A4FB6" w:rsidP="00E03A24">
            <w:pPr>
              <w:pStyle w:val="GSATableHeading"/>
            </w:pPr>
            <w:r w:rsidRPr="002C3786">
              <w:t>Control Summary Information</w:t>
            </w:r>
          </w:p>
        </w:tc>
      </w:tr>
      <w:tr w:rsidR="008A4FB6" w:rsidRPr="002C3786" w14:paraId="1DE95965" w14:textId="77777777" w:rsidTr="001C310B">
        <w:trPr>
          <w:trHeight w:val="288"/>
        </w:trPr>
        <w:tc>
          <w:tcPr>
            <w:tcW w:w="5000" w:type="pct"/>
            <w:gridSpan w:val="2"/>
            <w:tcMar>
              <w:top w:w="43" w:type="dxa"/>
              <w:bottom w:w="43" w:type="dxa"/>
            </w:tcMar>
          </w:tcPr>
          <w:p w14:paraId="3D0903F3" w14:textId="77777777" w:rsidR="008A4FB6" w:rsidRPr="002C3786" w:rsidRDefault="008A4FB6" w:rsidP="00122E3E">
            <w:pPr>
              <w:pStyle w:val="GSATableText"/>
            </w:pPr>
            <w:r w:rsidRPr="002C3786">
              <w:t>Responsible Role:</w:t>
            </w:r>
            <w:r>
              <w:t xml:space="preserve"> </w:t>
            </w:r>
          </w:p>
        </w:tc>
      </w:tr>
      <w:tr w:rsidR="008A4FB6" w:rsidRPr="002C3786" w14:paraId="6FCA5FC8" w14:textId="77777777" w:rsidTr="001C310B">
        <w:trPr>
          <w:trHeight w:val="288"/>
        </w:trPr>
        <w:tc>
          <w:tcPr>
            <w:tcW w:w="5000" w:type="pct"/>
            <w:gridSpan w:val="2"/>
            <w:tcMar>
              <w:top w:w="43" w:type="dxa"/>
              <w:bottom w:w="43" w:type="dxa"/>
            </w:tcMar>
            <w:vAlign w:val="bottom"/>
          </w:tcPr>
          <w:p w14:paraId="1C17428C" w14:textId="77777777" w:rsidR="008A4FB6" w:rsidRPr="002C3786" w:rsidRDefault="008A4FB6" w:rsidP="00DA4990">
            <w:pPr>
              <w:pStyle w:val="GSATableText"/>
            </w:pPr>
            <w:r w:rsidRPr="002C3786">
              <w:t>Implementation Status (check all that apply):</w:t>
            </w:r>
          </w:p>
          <w:p w14:paraId="4360B9F2" w14:textId="77777777" w:rsidR="008A4FB6" w:rsidRPr="002C3786" w:rsidRDefault="00CB38BB" w:rsidP="00DA4990">
            <w:pPr>
              <w:pStyle w:val="GSATableText"/>
            </w:pPr>
            <w:sdt>
              <w:sdtPr>
                <w:id w:val="31152933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Implemented</w:t>
            </w:r>
          </w:p>
          <w:p w14:paraId="70CA3E85" w14:textId="77777777" w:rsidR="008A4FB6" w:rsidRPr="002C3786" w:rsidRDefault="00CB38BB" w:rsidP="00DA4990">
            <w:pPr>
              <w:pStyle w:val="GSATableText"/>
            </w:pPr>
            <w:sdt>
              <w:sdtPr>
                <w:id w:val="-356202837"/>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Partially implemented</w:t>
            </w:r>
          </w:p>
          <w:p w14:paraId="19CD6AB5" w14:textId="77777777" w:rsidR="008A4FB6" w:rsidRPr="002C3786" w:rsidRDefault="00CB38BB" w:rsidP="00DA4990">
            <w:pPr>
              <w:pStyle w:val="GSATableText"/>
            </w:pPr>
            <w:sdt>
              <w:sdtPr>
                <w:id w:val="-45248118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Planned</w:t>
            </w:r>
          </w:p>
          <w:p w14:paraId="788354ED" w14:textId="77777777" w:rsidR="008A4FB6" w:rsidRPr="002C3786" w:rsidRDefault="00CB38BB" w:rsidP="00DA4990">
            <w:pPr>
              <w:pStyle w:val="GSATableText"/>
            </w:pPr>
            <w:sdt>
              <w:sdtPr>
                <w:id w:val="821316640"/>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Alternative implementation</w:t>
            </w:r>
          </w:p>
          <w:p w14:paraId="615E0A9F" w14:textId="77777777" w:rsidR="008A4FB6" w:rsidRPr="002C3786" w:rsidRDefault="00CB38BB" w:rsidP="00DA4990">
            <w:pPr>
              <w:pStyle w:val="GSATableText"/>
            </w:pPr>
            <w:sdt>
              <w:sdtPr>
                <w:id w:val="-142626979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Not applicable</w:t>
            </w:r>
          </w:p>
        </w:tc>
      </w:tr>
      <w:tr w:rsidR="008A4FB6" w:rsidRPr="002C3786" w14:paraId="23E24326" w14:textId="77777777" w:rsidTr="001C310B">
        <w:trPr>
          <w:trHeight w:val="288"/>
        </w:trPr>
        <w:tc>
          <w:tcPr>
            <w:tcW w:w="5000" w:type="pct"/>
            <w:gridSpan w:val="2"/>
            <w:tcMar>
              <w:top w:w="43" w:type="dxa"/>
              <w:bottom w:w="43" w:type="dxa"/>
            </w:tcMar>
            <w:vAlign w:val="bottom"/>
          </w:tcPr>
          <w:p w14:paraId="41C97CAF" w14:textId="77777777" w:rsidR="008A4FB6" w:rsidRPr="002C3786" w:rsidRDefault="008A4FB6" w:rsidP="00DA4990">
            <w:pPr>
              <w:pStyle w:val="GSATableText"/>
            </w:pPr>
            <w:r w:rsidRPr="002C3786">
              <w:t>Control Origination (check all that apply):</w:t>
            </w:r>
          </w:p>
          <w:p w14:paraId="69C11752" w14:textId="77777777" w:rsidR="008A4FB6" w:rsidRPr="002C3786" w:rsidRDefault="00CB38BB" w:rsidP="00DA4990">
            <w:pPr>
              <w:pStyle w:val="GSATableText"/>
            </w:pPr>
            <w:sdt>
              <w:sdtPr>
                <w:id w:val="74615319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Corporate</w:t>
            </w:r>
          </w:p>
          <w:p w14:paraId="2FA88526" w14:textId="77777777" w:rsidR="008A4FB6" w:rsidRPr="002C3786" w:rsidRDefault="00CB38BB" w:rsidP="00DA4990">
            <w:pPr>
              <w:pStyle w:val="GSATableText"/>
            </w:pPr>
            <w:sdt>
              <w:sdtPr>
                <w:id w:val="-262763680"/>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System Specific</w:t>
            </w:r>
          </w:p>
          <w:p w14:paraId="6F08CCE8" w14:textId="77777777" w:rsidR="008A4FB6" w:rsidRPr="002C3786" w:rsidRDefault="00CB38BB" w:rsidP="00DA4990">
            <w:pPr>
              <w:pStyle w:val="GSATableText"/>
            </w:pPr>
            <w:sdt>
              <w:sdtPr>
                <w:id w:val="877967688"/>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Hybrid (Corporate and System Specific)</w:t>
            </w:r>
          </w:p>
          <w:p w14:paraId="3FA9D2C6" w14:textId="77777777" w:rsidR="008A4FB6" w:rsidRPr="002C3786" w:rsidRDefault="00CB38BB" w:rsidP="00DA4990">
            <w:pPr>
              <w:pStyle w:val="GSATableText"/>
            </w:pPr>
            <w:sdt>
              <w:sdtPr>
                <w:id w:val="1576864507"/>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Configured by Customer (Customer System Specific) </w:t>
            </w:r>
          </w:p>
          <w:p w14:paraId="7107BE62" w14:textId="77777777" w:rsidR="008A4FB6" w:rsidRPr="002C3786" w:rsidRDefault="00CB38BB" w:rsidP="00DA4990">
            <w:pPr>
              <w:pStyle w:val="GSATableText"/>
            </w:pPr>
            <w:sdt>
              <w:sdtPr>
                <w:id w:val="-1848249758"/>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Provided by Customer (Customer System Specific) </w:t>
            </w:r>
          </w:p>
          <w:p w14:paraId="511FA83E" w14:textId="77777777" w:rsidR="008A4FB6" w:rsidRPr="002C3786" w:rsidRDefault="00CB38BB" w:rsidP="00DA4990">
            <w:pPr>
              <w:pStyle w:val="GSATableText"/>
            </w:pPr>
            <w:sdt>
              <w:sdtPr>
                <w:id w:val="17862986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Shared (Service Provider and Customer Responsibility)</w:t>
            </w:r>
          </w:p>
          <w:p w14:paraId="46862911" w14:textId="313F7170" w:rsidR="008A4FB6" w:rsidRPr="002C3786" w:rsidRDefault="00CB38BB" w:rsidP="00DA4990">
            <w:pPr>
              <w:pStyle w:val="GSATableText"/>
            </w:pPr>
            <w:sdt>
              <w:sdtPr>
                <w:id w:val="1857539491"/>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368640393"/>
                <w:showingPlcHdr/>
                <w:text/>
              </w:sdtPr>
              <w:sdtEndPr/>
              <w:sdtContent>
                <w:r w:rsidR="008A4FB6" w:rsidRPr="004C65C2">
                  <w:rPr>
                    <w:rStyle w:val="PlaceholderText"/>
                    <w:rFonts w:eastAsiaTheme="majorEastAsia"/>
                  </w:rPr>
                  <w:t>Click here to enter text.</w:t>
                </w:r>
              </w:sdtContent>
            </w:sdt>
            <w:r w:rsidR="008A4FB6" w:rsidRPr="00CE1081">
              <w:t xml:space="preserve"> , </w:t>
            </w:r>
            <w:sdt>
              <w:sdtPr>
                <w:alias w:val="Date of FedRAMP Authorization"/>
                <w:tag w:val="dateofauthorization"/>
                <w:id w:val="1052655754"/>
                <w:date>
                  <w:dateFormat w:val="M/d/yyyy"/>
                  <w:lid w:val="en-US"/>
                  <w:storeMappedDataAs w:val="dateTime"/>
                  <w:calendar w:val="gregorian"/>
                </w:date>
              </w:sdtPr>
              <w:sdtEndPr/>
              <w:sdtContent>
                <w:r w:rsidR="00CA1512" w:rsidDel="00D81901">
                  <w:t>Date of Authorization</w:t>
                </w:r>
                <w:r w:rsidR="00D81901">
                  <w:t>Date of Authorization</w:t>
                </w:r>
              </w:sdtContent>
            </w:sdt>
            <w:r w:rsidR="008A4FB6" w:rsidRPr="002C3786">
              <w:t xml:space="preserve"> </w:t>
            </w:r>
          </w:p>
        </w:tc>
      </w:tr>
    </w:tbl>
    <w:p w14:paraId="3A36D7B4" w14:textId="77777777" w:rsidR="008A4FB6" w:rsidRDefault="008A4FB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7E32ED62"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64FDF87E" w14:textId="77777777" w:rsidR="007A2904" w:rsidRPr="0036708B" w:rsidRDefault="00276559" w:rsidP="005275BC">
            <w:pPr>
              <w:pStyle w:val="GSATableHeading"/>
            </w:pPr>
            <w:r w:rsidRPr="002C3786">
              <w:t>IR-5</w:t>
            </w:r>
            <w:r>
              <w:t xml:space="preserve"> </w:t>
            </w:r>
            <w:r w:rsidR="007A2904" w:rsidRPr="0036708B">
              <w:t>What is the solution and how is it implemented?</w:t>
            </w:r>
          </w:p>
        </w:tc>
      </w:tr>
      <w:tr w:rsidR="007A2904" w:rsidRPr="002C3786" w14:paraId="13B8E6AF" w14:textId="77777777" w:rsidTr="001C310B">
        <w:trPr>
          <w:trHeight w:val="288"/>
        </w:trPr>
        <w:tc>
          <w:tcPr>
            <w:tcW w:w="5000" w:type="pct"/>
            <w:shd w:val="clear" w:color="auto" w:fill="FFFFFF" w:themeFill="background1"/>
          </w:tcPr>
          <w:p w14:paraId="02C9D339" w14:textId="77777777" w:rsidR="007A2904" w:rsidRPr="002C3786" w:rsidRDefault="007A2904" w:rsidP="005275BC">
            <w:pPr>
              <w:pStyle w:val="GSATableText"/>
              <w:keepNext/>
              <w:keepLines/>
            </w:pPr>
          </w:p>
        </w:tc>
      </w:tr>
    </w:tbl>
    <w:p w14:paraId="37768B2A" w14:textId="77777777" w:rsidR="00276559" w:rsidRDefault="00276559" w:rsidP="00DA4990"/>
    <w:p w14:paraId="59C58E97" w14:textId="77777777" w:rsidR="000D1972" w:rsidRDefault="002E446B" w:rsidP="005972CC">
      <w:pPr>
        <w:pStyle w:val="Heading3"/>
      </w:pPr>
      <w:bookmarkStart w:id="1366" w:name="_Toc149090514"/>
      <w:bookmarkStart w:id="1367" w:name="_Toc383429780"/>
      <w:bookmarkStart w:id="1368" w:name="_Toc383444596"/>
      <w:bookmarkStart w:id="1369" w:name="_Toc385594241"/>
      <w:bookmarkStart w:id="1370" w:name="_Toc385594629"/>
      <w:bookmarkStart w:id="1371" w:name="_Toc385595017"/>
      <w:bookmarkStart w:id="1372" w:name="_Toc388620865"/>
      <w:bookmarkStart w:id="1373" w:name="_Toc449543392"/>
      <w:bookmarkStart w:id="1374" w:name="_Toc464803596"/>
      <w:r w:rsidRPr="002C3786">
        <w:t>IR-6</w:t>
      </w:r>
      <w:r>
        <w:t xml:space="preserve"> </w:t>
      </w:r>
      <w:r w:rsidR="00E04F47" w:rsidRPr="002C3786">
        <w:t xml:space="preserve">Incident Reporting </w:t>
      </w:r>
      <w:bookmarkEnd w:id="1366"/>
      <w:bookmarkEnd w:id="1367"/>
      <w:bookmarkEnd w:id="1368"/>
      <w:bookmarkEnd w:id="1369"/>
      <w:bookmarkEnd w:id="1370"/>
      <w:bookmarkEnd w:id="1371"/>
      <w:bookmarkEnd w:id="1372"/>
      <w:r w:rsidR="00D77A97">
        <w:t>(L) (M) (H)</w:t>
      </w:r>
      <w:bookmarkEnd w:id="1373"/>
      <w:bookmarkEnd w:id="1374"/>
    </w:p>
    <w:p w14:paraId="0AFC29E0" w14:textId="77777777" w:rsidR="00E04F47" w:rsidRPr="002C3786" w:rsidRDefault="00E04F47" w:rsidP="00402988">
      <w:pPr>
        <w:keepNext/>
        <w:widowControl/>
      </w:pPr>
      <w:r w:rsidRPr="002C3786">
        <w:t>The organization:</w:t>
      </w:r>
    </w:p>
    <w:p w14:paraId="06DF22E3" w14:textId="77777777" w:rsidR="000D1972" w:rsidRPr="00965288" w:rsidRDefault="00E04F47" w:rsidP="00FC01DC">
      <w:pPr>
        <w:pStyle w:val="GSAListParagraphalpha"/>
        <w:numPr>
          <w:ilvl w:val="0"/>
          <w:numId w:val="24"/>
        </w:numPr>
        <w:rPr>
          <w:bCs/>
        </w:rPr>
      </w:pPr>
      <w:r w:rsidRPr="006B29D5">
        <w:t>Requires personnel to report suspected security incidents to the organizational incident</w:t>
      </w:r>
      <w:r w:rsidR="00467EFF" w:rsidRPr="006B29D5">
        <w:t xml:space="preserve"> </w:t>
      </w:r>
      <w:r w:rsidRPr="006B29D5">
        <w:t>response cap</w:t>
      </w:r>
      <w:r w:rsidRPr="008E3320">
        <w:t>ability within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6FC602A6" w:rsidRPr="00D62A31">
        <w:rPr>
          <w:rStyle w:val="GSAItalicEmphasisChar"/>
        </w:rPr>
        <w:t>US-CERT incident reporting timelines as specified in NIST SP800-61</w:t>
      </w:r>
      <w:r w:rsidR="2588B2EE" w:rsidRPr="00D62A31">
        <w:rPr>
          <w:rStyle w:val="GSAItalicEmphasisChar"/>
        </w:rPr>
        <w:t xml:space="preserve"> (as amended)</w:t>
      </w:r>
      <w:r w:rsidRPr="008E3320">
        <w:t>];</w:t>
      </w:r>
      <w:r w:rsidRPr="006B29D5">
        <w:t xml:space="preserve"> and</w:t>
      </w:r>
    </w:p>
    <w:p w14:paraId="394A0DE5" w14:textId="77777777" w:rsidR="000D1972" w:rsidRPr="00965288" w:rsidRDefault="00E04F47" w:rsidP="00FC01DC">
      <w:pPr>
        <w:pStyle w:val="GSAListParagraphalpha"/>
        <w:numPr>
          <w:ilvl w:val="0"/>
          <w:numId w:val="24"/>
        </w:numPr>
        <w:rPr>
          <w:bCs/>
        </w:rPr>
      </w:pPr>
      <w:r w:rsidRPr="006B29D5">
        <w:t xml:space="preserve">Reports security incident information to </w:t>
      </w:r>
      <w:r w:rsidR="00247067" w:rsidRPr="006B29D5">
        <w:t>[</w:t>
      </w:r>
      <w:r w:rsidR="00F3761D" w:rsidRPr="00D62A31">
        <w:rPr>
          <w:rStyle w:val="GSAItalicEmphasisChar"/>
        </w:rPr>
        <w:t>Assignment: organization-defined authorities</w:t>
      </w:r>
      <w:r w:rsidR="00247067" w:rsidRPr="006B29D5">
        <w:t>]</w:t>
      </w:r>
      <w:r w:rsidRPr="006B29D5">
        <w:t>.</w:t>
      </w:r>
    </w:p>
    <w:p w14:paraId="6903E334" w14:textId="77777777" w:rsidR="00601E55" w:rsidRDefault="00F3761D" w:rsidP="00DA4990">
      <w:pPr>
        <w:pStyle w:val="GSAGuidance"/>
        <w:rPr>
          <w:rStyle w:val="GSAGuidanceBoldChar"/>
        </w:rPr>
      </w:pPr>
      <w:r w:rsidRPr="00601E55">
        <w:rPr>
          <w:rStyle w:val="GSAGuidanceBoldChar"/>
        </w:rPr>
        <w:t xml:space="preserve">IR-6 Additional </w:t>
      </w:r>
      <w:r w:rsidR="00895AF9">
        <w:rPr>
          <w:rStyle w:val="GSAGuidanceBoldChar"/>
        </w:rPr>
        <w:t>FedRAMP</w:t>
      </w:r>
      <w:r w:rsidR="005C261C">
        <w:rPr>
          <w:rStyle w:val="GSAGuidanceBoldChar"/>
        </w:rPr>
        <w:t xml:space="preserve"> Requirements and Guidance</w:t>
      </w:r>
      <w:r w:rsidRPr="00601E55">
        <w:rPr>
          <w:rStyle w:val="GSAGuidanceBoldChar"/>
        </w:rPr>
        <w:t xml:space="preserve"> </w:t>
      </w:r>
    </w:p>
    <w:p w14:paraId="55303A00" w14:textId="77777777" w:rsidR="00F3761D" w:rsidRPr="00601E55" w:rsidRDefault="00F3761D" w:rsidP="00DA4990">
      <w:pPr>
        <w:pStyle w:val="GSAGuidance"/>
      </w:pPr>
      <w:r w:rsidRPr="00601E55">
        <w:rPr>
          <w:rStyle w:val="GSAGuidanceBoldChar"/>
        </w:rPr>
        <w:t>Requirement:</w:t>
      </w:r>
      <w:r w:rsidRPr="00601E55">
        <w:t xml:space="preserve"> Report security incident information according to </w:t>
      </w:r>
      <w:r w:rsidR="00895AF9">
        <w:t>FedRAMP</w:t>
      </w:r>
      <w:r w:rsidRPr="00601E55">
        <w:t xml:space="preserve"> Incident Communications Procedure</w:t>
      </w:r>
      <w:r w:rsidR="00E24111">
        <w:t>.</w:t>
      </w:r>
      <w:r w:rsidRPr="00601E55">
        <w:t xml:space="preserve"> </w:t>
      </w:r>
    </w:p>
    <w:p w14:paraId="362DF25C" w14:textId="77777777" w:rsidR="00E04F47" w:rsidRDefault="00E04F4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A4FB6" w:rsidRPr="002C3786" w14:paraId="5A771070" w14:textId="77777777" w:rsidTr="001C310B">
        <w:trPr>
          <w:cantSplit/>
          <w:trHeight w:val="288"/>
          <w:tblHeader/>
        </w:trPr>
        <w:tc>
          <w:tcPr>
            <w:tcW w:w="811" w:type="pct"/>
            <w:shd w:val="clear" w:color="auto" w:fill="DBE5F1" w:themeFill="accent1" w:themeFillTint="33"/>
            <w:tcMar>
              <w:top w:w="43" w:type="dxa"/>
              <w:bottom w:w="43" w:type="dxa"/>
            </w:tcMar>
          </w:tcPr>
          <w:p w14:paraId="1BB77D87" w14:textId="77777777" w:rsidR="008A4FB6" w:rsidRPr="002E446B" w:rsidRDefault="002E446B" w:rsidP="005275BC">
            <w:pPr>
              <w:pStyle w:val="GSATableHeading"/>
            </w:pPr>
            <w:r w:rsidRPr="00601E55">
              <w:t>IR-6</w:t>
            </w:r>
          </w:p>
        </w:tc>
        <w:tc>
          <w:tcPr>
            <w:tcW w:w="4189" w:type="pct"/>
            <w:shd w:val="clear" w:color="auto" w:fill="DBE5F1" w:themeFill="accent1" w:themeFillTint="33"/>
          </w:tcPr>
          <w:p w14:paraId="6957702B" w14:textId="77777777" w:rsidR="008A4FB6" w:rsidRPr="002C3786" w:rsidRDefault="008A4FB6" w:rsidP="005275BC">
            <w:pPr>
              <w:pStyle w:val="GSATableHeading"/>
            </w:pPr>
            <w:r w:rsidRPr="002C3786">
              <w:t>Control Summary Information</w:t>
            </w:r>
          </w:p>
        </w:tc>
      </w:tr>
      <w:tr w:rsidR="008A4FB6" w:rsidRPr="002C3786" w14:paraId="3CF3EBE9" w14:textId="77777777" w:rsidTr="001C310B">
        <w:trPr>
          <w:trHeight w:val="288"/>
        </w:trPr>
        <w:tc>
          <w:tcPr>
            <w:tcW w:w="5000" w:type="pct"/>
            <w:gridSpan w:val="2"/>
            <w:tcMar>
              <w:top w:w="43" w:type="dxa"/>
              <w:bottom w:w="43" w:type="dxa"/>
            </w:tcMar>
          </w:tcPr>
          <w:p w14:paraId="24BE8B54" w14:textId="77777777" w:rsidR="008A4FB6" w:rsidRPr="002C3786" w:rsidRDefault="008A4FB6" w:rsidP="005275BC">
            <w:pPr>
              <w:pStyle w:val="GSATableText"/>
              <w:keepNext/>
              <w:keepLines/>
            </w:pPr>
            <w:r w:rsidRPr="002C3786">
              <w:t>Responsible Role:</w:t>
            </w:r>
            <w:r>
              <w:t xml:space="preserve"> </w:t>
            </w:r>
          </w:p>
        </w:tc>
      </w:tr>
      <w:tr w:rsidR="008A4FB6" w:rsidRPr="00D00D47" w14:paraId="544FA35A" w14:textId="77777777" w:rsidTr="001C310B">
        <w:trPr>
          <w:trHeight w:val="288"/>
        </w:trPr>
        <w:tc>
          <w:tcPr>
            <w:tcW w:w="5000" w:type="pct"/>
            <w:gridSpan w:val="2"/>
            <w:tcMar>
              <w:top w:w="43" w:type="dxa"/>
              <w:bottom w:w="43" w:type="dxa"/>
            </w:tcMar>
          </w:tcPr>
          <w:p w14:paraId="74AE0DAD" w14:textId="77777777" w:rsidR="008A4FB6" w:rsidRPr="00D00D47" w:rsidRDefault="002E446B" w:rsidP="00122E3E">
            <w:pPr>
              <w:pStyle w:val="GSATableText"/>
            </w:pPr>
            <w:r w:rsidRPr="00601E55">
              <w:t>Parameter IR-6(a):</w:t>
            </w:r>
            <w:r>
              <w:t xml:space="preserve"> </w:t>
            </w:r>
          </w:p>
        </w:tc>
      </w:tr>
      <w:tr w:rsidR="008A4FB6" w:rsidRPr="00D00D47" w14:paraId="78C481E2" w14:textId="77777777" w:rsidTr="001C310B">
        <w:trPr>
          <w:trHeight w:val="288"/>
        </w:trPr>
        <w:tc>
          <w:tcPr>
            <w:tcW w:w="5000" w:type="pct"/>
            <w:gridSpan w:val="2"/>
            <w:tcMar>
              <w:top w:w="43" w:type="dxa"/>
              <w:bottom w:w="43" w:type="dxa"/>
            </w:tcMar>
          </w:tcPr>
          <w:p w14:paraId="0E3A9721" w14:textId="77777777" w:rsidR="008A4FB6" w:rsidRPr="00D00D47" w:rsidRDefault="002E446B" w:rsidP="00122E3E">
            <w:pPr>
              <w:pStyle w:val="GSATableText"/>
            </w:pPr>
            <w:r w:rsidRPr="00601E55">
              <w:t>Parameter IR-6(b):</w:t>
            </w:r>
            <w:r>
              <w:t xml:space="preserve"> </w:t>
            </w:r>
          </w:p>
        </w:tc>
      </w:tr>
      <w:tr w:rsidR="008A4FB6" w:rsidRPr="002C3786" w14:paraId="7909F280" w14:textId="77777777" w:rsidTr="001C310B">
        <w:trPr>
          <w:trHeight w:val="288"/>
        </w:trPr>
        <w:tc>
          <w:tcPr>
            <w:tcW w:w="5000" w:type="pct"/>
            <w:gridSpan w:val="2"/>
            <w:tcMar>
              <w:top w:w="43" w:type="dxa"/>
              <w:bottom w:w="43" w:type="dxa"/>
            </w:tcMar>
            <w:vAlign w:val="bottom"/>
          </w:tcPr>
          <w:p w14:paraId="25B7C472" w14:textId="77777777" w:rsidR="008A4FB6" w:rsidRPr="002C3786" w:rsidRDefault="008A4FB6" w:rsidP="00DA4990">
            <w:pPr>
              <w:pStyle w:val="GSATableText"/>
            </w:pPr>
            <w:r w:rsidRPr="002C3786">
              <w:t>Implementation Status (check all that apply):</w:t>
            </w:r>
          </w:p>
          <w:p w14:paraId="15F8214F" w14:textId="77777777" w:rsidR="008A4FB6" w:rsidRPr="002C3786" w:rsidRDefault="00CB38BB" w:rsidP="00DA4990">
            <w:pPr>
              <w:pStyle w:val="GSATableText"/>
            </w:pPr>
            <w:sdt>
              <w:sdtPr>
                <w:id w:val="-1408456490"/>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Implemented</w:t>
            </w:r>
          </w:p>
          <w:p w14:paraId="6B2289A5" w14:textId="77777777" w:rsidR="008A4FB6" w:rsidRPr="002C3786" w:rsidRDefault="00CB38BB" w:rsidP="00DA4990">
            <w:pPr>
              <w:pStyle w:val="GSATableText"/>
            </w:pPr>
            <w:sdt>
              <w:sdtPr>
                <w:id w:val="2084558021"/>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Partially implemented</w:t>
            </w:r>
          </w:p>
          <w:p w14:paraId="270776C1" w14:textId="77777777" w:rsidR="008A4FB6" w:rsidRPr="002C3786" w:rsidRDefault="00CB38BB" w:rsidP="00DA4990">
            <w:pPr>
              <w:pStyle w:val="GSATableText"/>
            </w:pPr>
            <w:sdt>
              <w:sdtPr>
                <w:id w:val="90058198"/>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Planned</w:t>
            </w:r>
          </w:p>
          <w:p w14:paraId="64638EAC" w14:textId="77777777" w:rsidR="008A4FB6" w:rsidRPr="002C3786" w:rsidRDefault="00CB38BB" w:rsidP="00DA4990">
            <w:pPr>
              <w:pStyle w:val="GSATableText"/>
            </w:pPr>
            <w:sdt>
              <w:sdtPr>
                <w:id w:val="-124565052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Alternative implementation</w:t>
            </w:r>
          </w:p>
          <w:p w14:paraId="5A653E0A" w14:textId="77777777" w:rsidR="008A4FB6" w:rsidRPr="002C3786" w:rsidRDefault="00CB38BB" w:rsidP="00DA4990">
            <w:pPr>
              <w:pStyle w:val="GSATableText"/>
            </w:pPr>
            <w:sdt>
              <w:sdtPr>
                <w:id w:val="2081554264"/>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Not applicable</w:t>
            </w:r>
          </w:p>
        </w:tc>
      </w:tr>
      <w:tr w:rsidR="008A4FB6" w:rsidRPr="002C3786" w14:paraId="7DE0A9C3" w14:textId="77777777" w:rsidTr="001C310B">
        <w:trPr>
          <w:trHeight w:val="288"/>
        </w:trPr>
        <w:tc>
          <w:tcPr>
            <w:tcW w:w="5000" w:type="pct"/>
            <w:gridSpan w:val="2"/>
            <w:tcMar>
              <w:top w:w="43" w:type="dxa"/>
              <w:bottom w:w="43" w:type="dxa"/>
            </w:tcMar>
            <w:vAlign w:val="bottom"/>
          </w:tcPr>
          <w:p w14:paraId="0DA915C9" w14:textId="77777777" w:rsidR="008A4FB6" w:rsidRPr="002C3786" w:rsidRDefault="008A4FB6" w:rsidP="00DA4990">
            <w:pPr>
              <w:pStyle w:val="GSATableText"/>
            </w:pPr>
            <w:r w:rsidRPr="002C3786">
              <w:t>Control Origination (check all that apply):</w:t>
            </w:r>
          </w:p>
          <w:p w14:paraId="2AB5681C" w14:textId="77777777" w:rsidR="008A4FB6" w:rsidRPr="002C3786" w:rsidRDefault="00CB38BB" w:rsidP="00DA4990">
            <w:pPr>
              <w:pStyle w:val="GSATableText"/>
            </w:pPr>
            <w:sdt>
              <w:sdtPr>
                <w:id w:val="130966678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Corporate</w:t>
            </w:r>
          </w:p>
          <w:p w14:paraId="0C67B478" w14:textId="77777777" w:rsidR="008A4FB6" w:rsidRPr="002C3786" w:rsidRDefault="00CB38BB" w:rsidP="00DA4990">
            <w:pPr>
              <w:pStyle w:val="GSATableText"/>
            </w:pPr>
            <w:sdt>
              <w:sdtPr>
                <w:id w:val="-1089155494"/>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System Specific</w:t>
            </w:r>
          </w:p>
          <w:p w14:paraId="01831F36" w14:textId="77777777" w:rsidR="008A4FB6" w:rsidRPr="002C3786" w:rsidRDefault="00CB38BB" w:rsidP="00DA4990">
            <w:pPr>
              <w:pStyle w:val="GSATableText"/>
            </w:pPr>
            <w:sdt>
              <w:sdtPr>
                <w:id w:val="-115821425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Hybrid (Corporate and System Specific)</w:t>
            </w:r>
          </w:p>
          <w:p w14:paraId="1E511643" w14:textId="77777777" w:rsidR="008A4FB6" w:rsidRPr="002C3786" w:rsidRDefault="00CB38BB" w:rsidP="00DA4990">
            <w:pPr>
              <w:pStyle w:val="GSATableText"/>
            </w:pPr>
            <w:sdt>
              <w:sdtPr>
                <w:id w:val="63499556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Configured by Customer (Customer System Specific) </w:t>
            </w:r>
          </w:p>
          <w:p w14:paraId="27CFD24C" w14:textId="77777777" w:rsidR="008A4FB6" w:rsidRPr="002C3786" w:rsidRDefault="00CB38BB" w:rsidP="00DA4990">
            <w:pPr>
              <w:pStyle w:val="GSATableText"/>
            </w:pPr>
            <w:sdt>
              <w:sdtPr>
                <w:id w:val="-198160148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Provided by Customer (Customer System Specific) </w:t>
            </w:r>
          </w:p>
          <w:p w14:paraId="6AC3774D" w14:textId="77777777" w:rsidR="008A4FB6" w:rsidRPr="002C3786" w:rsidRDefault="00CB38BB" w:rsidP="00DA4990">
            <w:pPr>
              <w:pStyle w:val="GSATableText"/>
            </w:pPr>
            <w:sdt>
              <w:sdtPr>
                <w:id w:val="-157982150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Shared (Service Provider and Customer Responsibility)</w:t>
            </w:r>
          </w:p>
          <w:p w14:paraId="67C4A451" w14:textId="48E8CE02" w:rsidR="008A4FB6" w:rsidRPr="002C3786" w:rsidRDefault="00CB38BB" w:rsidP="00DA4990">
            <w:pPr>
              <w:pStyle w:val="GSATableText"/>
            </w:pPr>
            <w:sdt>
              <w:sdtPr>
                <w:id w:val="11665983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750117115"/>
                <w:showingPlcHdr/>
                <w:text/>
              </w:sdtPr>
              <w:sdtEndPr/>
              <w:sdtContent>
                <w:r w:rsidR="008A4FB6" w:rsidRPr="004C65C2">
                  <w:rPr>
                    <w:rStyle w:val="PlaceholderText"/>
                    <w:rFonts w:eastAsiaTheme="majorEastAsia"/>
                  </w:rPr>
                  <w:t>Click here to enter text.</w:t>
                </w:r>
              </w:sdtContent>
            </w:sdt>
            <w:r w:rsidR="008A4FB6" w:rsidRPr="00CE1081">
              <w:t xml:space="preserve"> , </w:t>
            </w:r>
            <w:sdt>
              <w:sdtPr>
                <w:alias w:val="Date of FedRAMP Authorization"/>
                <w:tag w:val="dateofauthorization"/>
                <w:id w:val="-296605024"/>
                <w:date>
                  <w:dateFormat w:val="M/d/yyyy"/>
                  <w:lid w:val="en-US"/>
                  <w:storeMappedDataAs w:val="dateTime"/>
                  <w:calendar w:val="gregorian"/>
                </w:date>
              </w:sdtPr>
              <w:sdtEndPr/>
              <w:sdtContent>
                <w:r w:rsidR="00CA1512" w:rsidDel="00D81901">
                  <w:t>Date of Authorization</w:t>
                </w:r>
                <w:r w:rsidR="00D81901">
                  <w:t>Date of Authorization</w:t>
                </w:r>
              </w:sdtContent>
            </w:sdt>
            <w:r w:rsidR="008A4FB6" w:rsidRPr="002C3786">
              <w:t xml:space="preserve"> </w:t>
            </w:r>
          </w:p>
        </w:tc>
      </w:tr>
    </w:tbl>
    <w:p w14:paraId="2EDDA516" w14:textId="77777777" w:rsidR="008A4FB6" w:rsidRDefault="008A4FB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2E446B" w:rsidRPr="002C3786" w14:paraId="5E96841A" w14:textId="77777777" w:rsidTr="001C310B">
        <w:trPr>
          <w:cantSplit/>
          <w:trHeight w:val="288"/>
          <w:tblHeader/>
        </w:trPr>
        <w:tc>
          <w:tcPr>
            <w:tcW w:w="5000" w:type="pct"/>
            <w:gridSpan w:val="2"/>
            <w:shd w:val="clear" w:color="auto" w:fill="DBE5F1" w:themeFill="accent1" w:themeFillTint="33"/>
            <w:vAlign w:val="center"/>
          </w:tcPr>
          <w:p w14:paraId="08131197" w14:textId="77777777" w:rsidR="002E446B" w:rsidRPr="002C3786" w:rsidRDefault="002E446B" w:rsidP="005275BC">
            <w:pPr>
              <w:pStyle w:val="GSATableHeading"/>
            </w:pPr>
            <w:r w:rsidRPr="002C3786">
              <w:t>IR-6 What is the solution and how is it implemented?</w:t>
            </w:r>
          </w:p>
        </w:tc>
      </w:tr>
      <w:tr w:rsidR="002E446B" w:rsidRPr="0036708B" w14:paraId="533EC1C3" w14:textId="77777777" w:rsidTr="001C310B">
        <w:trPr>
          <w:trHeight w:val="288"/>
        </w:trPr>
        <w:tc>
          <w:tcPr>
            <w:tcW w:w="484" w:type="pct"/>
            <w:tcBorders>
              <w:right w:val="nil"/>
            </w:tcBorders>
            <w:shd w:val="clear" w:color="auto" w:fill="DBE5F1" w:themeFill="accent1" w:themeFillTint="33"/>
          </w:tcPr>
          <w:p w14:paraId="4F56C6C4" w14:textId="77777777" w:rsidR="002E446B" w:rsidRPr="002C3786" w:rsidRDefault="002E446B" w:rsidP="005275BC">
            <w:pPr>
              <w:pStyle w:val="GSATableHeading"/>
            </w:pPr>
            <w:r w:rsidRPr="002C3786">
              <w:t>Part a</w:t>
            </w:r>
          </w:p>
        </w:tc>
        <w:tc>
          <w:tcPr>
            <w:tcW w:w="4516" w:type="pct"/>
            <w:tcMar>
              <w:top w:w="43" w:type="dxa"/>
              <w:bottom w:w="43" w:type="dxa"/>
            </w:tcMar>
          </w:tcPr>
          <w:p w14:paraId="4F142791" w14:textId="77777777" w:rsidR="002E446B" w:rsidRPr="0036708B" w:rsidRDefault="002E446B" w:rsidP="005275BC">
            <w:pPr>
              <w:pStyle w:val="GSATableText"/>
              <w:keepNext/>
              <w:keepLines/>
            </w:pPr>
          </w:p>
        </w:tc>
      </w:tr>
      <w:tr w:rsidR="002E446B" w:rsidRPr="0036708B" w14:paraId="68C37F42" w14:textId="77777777" w:rsidTr="001C310B">
        <w:trPr>
          <w:trHeight w:val="288"/>
        </w:trPr>
        <w:tc>
          <w:tcPr>
            <w:tcW w:w="484" w:type="pct"/>
            <w:tcBorders>
              <w:right w:val="nil"/>
            </w:tcBorders>
            <w:shd w:val="clear" w:color="auto" w:fill="DBE5F1" w:themeFill="accent1" w:themeFillTint="33"/>
          </w:tcPr>
          <w:p w14:paraId="299C38BF" w14:textId="77777777" w:rsidR="002E446B" w:rsidRPr="002C3786" w:rsidRDefault="002E446B" w:rsidP="00E03A24">
            <w:pPr>
              <w:pStyle w:val="GSATableHeading"/>
            </w:pPr>
            <w:r w:rsidRPr="002C3786">
              <w:t>Part b</w:t>
            </w:r>
          </w:p>
        </w:tc>
        <w:tc>
          <w:tcPr>
            <w:tcW w:w="4516" w:type="pct"/>
            <w:tcMar>
              <w:top w:w="43" w:type="dxa"/>
              <w:bottom w:w="43" w:type="dxa"/>
            </w:tcMar>
          </w:tcPr>
          <w:p w14:paraId="6939C83B" w14:textId="77777777" w:rsidR="002E446B" w:rsidRPr="0036708B" w:rsidRDefault="002E446B" w:rsidP="00DA4990">
            <w:pPr>
              <w:pStyle w:val="GSATableText"/>
            </w:pPr>
          </w:p>
        </w:tc>
      </w:tr>
    </w:tbl>
    <w:p w14:paraId="2EF60289" w14:textId="77777777" w:rsidR="00A65F53" w:rsidRPr="00601E55" w:rsidRDefault="00A65F53" w:rsidP="00DA4990"/>
    <w:p w14:paraId="2ECC0967" w14:textId="77777777" w:rsidR="000D1972" w:rsidRDefault="00FD5977" w:rsidP="005972CC">
      <w:pPr>
        <w:pStyle w:val="Heading3"/>
      </w:pPr>
      <w:bookmarkStart w:id="1375" w:name="_Toc149090515"/>
      <w:bookmarkStart w:id="1376" w:name="_Toc383429783"/>
      <w:bookmarkStart w:id="1377" w:name="_Toc383444598"/>
      <w:bookmarkStart w:id="1378" w:name="_Toc385594243"/>
      <w:bookmarkStart w:id="1379" w:name="_Toc385594631"/>
      <w:bookmarkStart w:id="1380" w:name="_Toc385595019"/>
      <w:bookmarkStart w:id="1381" w:name="_Toc388620867"/>
      <w:bookmarkStart w:id="1382" w:name="_Toc449543393"/>
      <w:bookmarkStart w:id="1383" w:name="_Toc464803597"/>
      <w:r w:rsidRPr="002C3786">
        <w:t>IR-7</w:t>
      </w:r>
      <w:r>
        <w:t xml:space="preserve"> </w:t>
      </w:r>
      <w:r w:rsidR="00E04F47" w:rsidRPr="002C3786">
        <w:t xml:space="preserve">Incident Response Assistance </w:t>
      </w:r>
      <w:bookmarkEnd w:id="1375"/>
      <w:bookmarkEnd w:id="1376"/>
      <w:bookmarkEnd w:id="1377"/>
      <w:bookmarkEnd w:id="1378"/>
      <w:bookmarkEnd w:id="1379"/>
      <w:bookmarkEnd w:id="1380"/>
      <w:bookmarkEnd w:id="1381"/>
      <w:r w:rsidR="001A68B4">
        <w:t>(L) (M) (H)</w:t>
      </w:r>
      <w:bookmarkEnd w:id="1382"/>
      <w:bookmarkEnd w:id="1383"/>
    </w:p>
    <w:p w14:paraId="649180C5" w14:textId="77777777" w:rsidR="00E04F47" w:rsidRPr="002C3786" w:rsidRDefault="00E04F47" w:rsidP="00DA4990">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3D05E2ED" w14:textId="77777777" w:rsidR="00E04F47" w:rsidRDefault="00E04F4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A4FB6" w:rsidRPr="002C3786" w14:paraId="3B8E9229" w14:textId="77777777" w:rsidTr="001C310B">
        <w:trPr>
          <w:cantSplit/>
          <w:trHeight w:val="288"/>
          <w:tblHeader/>
        </w:trPr>
        <w:tc>
          <w:tcPr>
            <w:tcW w:w="811" w:type="pct"/>
            <w:shd w:val="clear" w:color="auto" w:fill="DBE5F1" w:themeFill="accent1" w:themeFillTint="33"/>
            <w:tcMar>
              <w:top w:w="43" w:type="dxa"/>
              <w:bottom w:w="43" w:type="dxa"/>
            </w:tcMar>
          </w:tcPr>
          <w:p w14:paraId="25DF8460" w14:textId="77777777" w:rsidR="008A4FB6" w:rsidRPr="002C3786" w:rsidRDefault="00FD5977" w:rsidP="005275BC">
            <w:pPr>
              <w:pStyle w:val="GSATableHeading"/>
            </w:pPr>
            <w:r w:rsidRPr="002C3786">
              <w:t>IR-7</w:t>
            </w:r>
          </w:p>
        </w:tc>
        <w:tc>
          <w:tcPr>
            <w:tcW w:w="4189" w:type="pct"/>
            <w:shd w:val="clear" w:color="auto" w:fill="DBE5F1" w:themeFill="accent1" w:themeFillTint="33"/>
          </w:tcPr>
          <w:p w14:paraId="0AE62E65" w14:textId="77777777" w:rsidR="008A4FB6" w:rsidRPr="002C3786" w:rsidRDefault="008A4FB6" w:rsidP="005275BC">
            <w:pPr>
              <w:pStyle w:val="GSATableHeading"/>
            </w:pPr>
            <w:r w:rsidRPr="002C3786">
              <w:t>Control Summary Information</w:t>
            </w:r>
          </w:p>
        </w:tc>
      </w:tr>
      <w:tr w:rsidR="008A4FB6" w:rsidRPr="002C3786" w14:paraId="375270E4" w14:textId="77777777" w:rsidTr="001C310B">
        <w:trPr>
          <w:trHeight w:val="288"/>
        </w:trPr>
        <w:tc>
          <w:tcPr>
            <w:tcW w:w="5000" w:type="pct"/>
            <w:gridSpan w:val="2"/>
            <w:tcMar>
              <w:top w:w="43" w:type="dxa"/>
              <w:bottom w:w="43" w:type="dxa"/>
            </w:tcMar>
          </w:tcPr>
          <w:p w14:paraId="678A14F2" w14:textId="77777777" w:rsidR="008A4FB6" w:rsidRPr="002C3786" w:rsidRDefault="008A4FB6" w:rsidP="005275BC">
            <w:pPr>
              <w:pStyle w:val="GSATableText"/>
              <w:keepNext/>
              <w:keepLines/>
            </w:pPr>
            <w:r w:rsidRPr="002C3786">
              <w:t>Responsible Role:</w:t>
            </w:r>
            <w:r>
              <w:t xml:space="preserve"> </w:t>
            </w:r>
          </w:p>
        </w:tc>
      </w:tr>
      <w:tr w:rsidR="008A4FB6" w:rsidRPr="002C3786" w14:paraId="36E8DEDB" w14:textId="77777777" w:rsidTr="001C310B">
        <w:trPr>
          <w:trHeight w:val="288"/>
        </w:trPr>
        <w:tc>
          <w:tcPr>
            <w:tcW w:w="5000" w:type="pct"/>
            <w:gridSpan w:val="2"/>
            <w:tcMar>
              <w:top w:w="43" w:type="dxa"/>
              <w:bottom w:w="43" w:type="dxa"/>
            </w:tcMar>
            <w:vAlign w:val="bottom"/>
          </w:tcPr>
          <w:p w14:paraId="70C1A0A9" w14:textId="77777777" w:rsidR="008A4FB6" w:rsidRPr="002C3786" w:rsidRDefault="008A4FB6" w:rsidP="00DA4990">
            <w:pPr>
              <w:pStyle w:val="GSATableText"/>
            </w:pPr>
            <w:r w:rsidRPr="002C3786">
              <w:t>Implementation Status (check all that apply):</w:t>
            </w:r>
          </w:p>
          <w:p w14:paraId="4F3D5853" w14:textId="77777777" w:rsidR="008A4FB6" w:rsidRPr="002C3786" w:rsidRDefault="00CB38BB" w:rsidP="00DA4990">
            <w:pPr>
              <w:pStyle w:val="GSATableText"/>
            </w:pPr>
            <w:sdt>
              <w:sdtPr>
                <w:id w:val="1142387880"/>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Implemented</w:t>
            </w:r>
          </w:p>
          <w:p w14:paraId="7F723566" w14:textId="77777777" w:rsidR="008A4FB6" w:rsidRPr="002C3786" w:rsidRDefault="00CB38BB" w:rsidP="00DA4990">
            <w:pPr>
              <w:pStyle w:val="GSATableText"/>
            </w:pPr>
            <w:sdt>
              <w:sdtPr>
                <w:id w:val="-152408739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Partially implemented</w:t>
            </w:r>
          </w:p>
          <w:p w14:paraId="5B7794AC" w14:textId="77777777" w:rsidR="008A4FB6" w:rsidRPr="002C3786" w:rsidRDefault="00CB38BB" w:rsidP="00DA4990">
            <w:pPr>
              <w:pStyle w:val="GSATableText"/>
            </w:pPr>
            <w:sdt>
              <w:sdtPr>
                <w:id w:val="795960134"/>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Planned</w:t>
            </w:r>
          </w:p>
          <w:p w14:paraId="158F65D3" w14:textId="77777777" w:rsidR="008A4FB6" w:rsidRPr="002C3786" w:rsidRDefault="00CB38BB" w:rsidP="00DA4990">
            <w:pPr>
              <w:pStyle w:val="GSATableText"/>
            </w:pPr>
            <w:sdt>
              <w:sdtPr>
                <w:id w:val="-795366881"/>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Alternative implementation</w:t>
            </w:r>
          </w:p>
          <w:p w14:paraId="3942133D" w14:textId="77777777" w:rsidR="008A4FB6" w:rsidRPr="002C3786" w:rsidRDefault="00CB38BB" w:rsidP="00DA4990">
            <w:pPr>
              <w:pStyle w:val="GSATableText"/>
            </w:pPr>
            <w:sdt>
              <w:sdtPr>
                <w:id w:val="-63710393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Not applicable</w:t>
            </w:r>
          </w:p>
        </w:tc>
      </w:tr>
      <w:tr w:rsidR="008A4FB6" w:rsidRPr="002C3786" w14:paraId="71332C81" w14:textId="77777777" w:rsidTr="001C310B">
        <w:trPr>
          <w:trHeight w:val="288"/>
        </w:trPr>
        <w:tc>
          <w:tcPr>
            <w:tcW w:w="5000" w:type="pct"/>
            <w:gridSpan w:val="2"/>
            <w:tcMar>
              <w:top w:w="43" w:type="dxa"/>
              <w:bottom w:w="43" w:type="dxa"/>
            </w:tcMar>
            <w:vAlign w:val="bottom"/>
          </w:tcPr>
          <w:p w14:paraId="1EBA4D47" w14:textId="77777777" w:rsidR="008A4FB6" w:rsidRPr="002C3786" w:rsidRDefault="008A4FB6" w:rsidP="00DA4990">
            <w:pPr>
              <w:pStyle w:val="GSATableText"/>
            </w:pPr>
            <w:r w:rsidRPr="002C3786">
              <w:t>Control Origination (check all that apply):</w:t>
            </w:r>
          </w:p>
          <w:p w14:paraId="6C336ED6" w14:textId="77777777" w:rsidR="008A4FB6" w:rsidRPr="002C3786" w:rsidRDefault="00CB38BB" w:rsidP="00DA4990">
            <w:pPr>
              <w:pStyle w:val="GSATableText"/>
            </w:pPr>
            <w:sdt>
              <w:sdtPr>
                <w:id w:val="-141100451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Corporate</w:t>
            </w:r>
          </w:p>
          <w:p w14:paraId="0C3003FA" w14:textId="77777777" w:rsidR="008A4FB6" w:rsidRPr="002C3786" w:rsidRDefault="00CB38BB" w:rsidP="00DA4990">
            <w:pPr>
              <w:pStyle w:val="GSATableText"/>
            </w:pPr>
            <w:sdt>
              <w:sdtPr>
                <w:id w:val="-211219603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System Specific</w:t>
            </w:r>
          </w:p>
          <w:p w14:paraId="29154797" w14:textId="77777777" w:rsidR="008A4FB6" w:rsidRPr="002C3786" w:rsidRDefault="00CB38BB" w:rsidP="00DA4990">
            <w:pPr>
              <w:pStyle w:val="GSATableText"/>
            </w:pPr>
            <w:sdt>
              <w:sdtPr>
                <w:id w:val="1689710521"/>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Hybrid (Corporate and System Specific)</w:t>
            </w:r>
          </w:p>
          <w:p w14:paraId="3068476B" w14:textId="77777777" w:rsidR="008A4FB6" w:rsidRPr="002C3786" w:rsidRDefault="00CB38BB" w:rsidP="00DA4990">
            <w:pPr>
              <w:pStyle w:val="GSATableText"/>
            </w:pPr>
            <w:sdt>
              <w:sdtPr>
                <w:id w:val="-35882610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Configured by Customer (Customer System Specific) </w:t>
            </w:r>
          </w:p>
          <w:p w14:paraId="2B88AC5D" w14:textId="77777777" w:rsidR="008A4FB6" w:rsidRPr="002C3786" w:rsidRDefault="00CB38BB" w:rsidP="00DA4990">
            <w:pPr>
              <w:pStyle w:val="GSATableText"/>
            </w:pPr>
            <w:sdt>
              <w:sdtPr>
                <w:id w:val="-485401108"/>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Provided by Customer (Customer System Specific) </w:t>
            </w:r>
          </w:p>
          <w:p w14:paraId="3549331E" w14:textId="77777777" w:rsidR="008A4FB6" w:rsidRPr="002C3786" w:rsidRDefault="00CB38BB" w:rsidP="00DA4990">
            <w:pPr>
              <w:pStyle w:val="GSATableText"/>
            </w:pPr>
            <w:sdt>
              <w:sdtPr>
                <w:id w:val="-191693691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Shared (Service Provider and Customer Responsibility)</w:t>
            </w:r>
          </w:p>
          <w:p w14:paraId="543ADCBD" w14:textId="64E7940E" w:rsidR="008A4FB6" w:rsidRPr="002C3786" w:rsidRDefault="00CB38BB" w:rsidP="00DA4990">
            <w:pPr>
              <w:pStyle w:val="GSATableText"/>
            </w:pPr>
            <w:sdt>
              <w:sdtPr>
                <w:id w:val="119634935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19299485"/>
                <w:showingPlcHdr/>
                <w:text/>
              </w:sdtPr>
              <w:sdtEndPr/>
              <w:sdtContent>
                <w:r w:rsidR="008A4FB6" w:rsidRPr="004C65C2">
                  <w:rPr>
                    <w:rStyle w:val="PlaceholderText"/>
                    <w:rFonts w:eastAsiaTheme="majorEastAsia"/>
                  </w:rPr>
                  <w:t>Click here to enter text.</w:t>
                </w:r>
              </w:sdtContent>
            </w:sdt>
            <w:r w:rsidR="008A4FB6" w:rsidRPr="00CE1081">
              <w:t xml:space="preserve"> , </w:t>
            </w:r>
            <w:sdt>
              <w:sdtPr>
                <w:alias w:val="Date of FedRAMP Authorization"/>
                <w:tag w:val="dateofauthorization"/>
                <w:id w:val="-2005728048"/>
                <w:date>
                  <w:dateFormat w:val="M/d/yyyy"/>
                  <w:lid w:val="en-US"/>
                  <w:storeMappedDataAs w:val="dateTime"/>
                  <w:calendar w:val="gregorian"/>
                </w:date>
              </w:sdtPr>
              <w:sdtEndPr/>
              <w:sdtContent>
                <w:r w:rsidR="00CA1512" w:rsidDel="00D81901">
                  <w:t>Date of Authorization</w:t>
                </w:r>
                <w:r w:rsidR="00D81901">
                  <w:t>Date of Authorization</w:t>
                </w:r>
              </w:sdtContent>
            </w:sdt>
            <w:r w:rsidR="008A4FB6" w:rsidRPr="002C3786">
              <w:t xml:space="preserve"> </w:t>
            </w:r>
          </w:p>
        </w:tc>
      </w:tr>
    </w:tbl>
    <w:p w14:paraId="533F35A4" w14:textId="77777777" w:rsidR="008A4FB6" w:rsidRDefault="008A4FB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196B3C1D"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3AF9BA42" w14:textId="77777777" w:rsidR="007A2904" w:rsidRPr="0036708B" w:rsidRDefault="00FD5977" w:rsidP="005275BC">
            <w:pPr>
              <w:pStyle w:val="GSATableHeading"/>
            </w:pPr>
            <w:r w:rsidRPr="005A7100">
              <w:t xml:space="preserve">IR-7 </w:t>
            </w:r>
            <w:r w:rsidR="007A2904" w:rsidRPr="0036708B">
              <w:t>What is the solution and how is it implemented?</w:t>
            </w:r>
          </w:p>
        </w:tc>
      </w:tr>
      <w:tr w:rsidR="007A2904" w:rsidRPr="002C3786" w14:paraId="5C9BBBBA" w14:textId="77777777" w:rsidTr="001C310B">
        <w:trPr>
          <w:trHeight w:val="288"/>
        </w:trPr>
        <w:tc>
          <w:tcPr>
            <w:tcW w:w="5000" w:type="pct"/>
            <w:shd w:val="clear" w:color="auto" w:fill="FFFFFF" w:themeFill="background1"/>
          </w:tcPr>
          <w:p w14:paraId="41EDD89C" w14:textId="77777777" w:rsidR="007A2904" w:rsidRPr="002C3786" w:rsidRDefault="007A2904" w:rsidP="005275BC">
            <w:pPr>
              <w:pStyle w:val="GSATableText"/>
              <w:keepNext/>
              <w:keepLines/>
            </w:pPr>
          </w:p>
        </w:tc>
      </w:tr>
    </w:tbl>
    <w:p w14:paraId="5D7DAD5A" w14:textId="77777777" w:rsidR="00E04F47" w:rsidRPr="005A7100" w:rsidRDefault="00E04F47" w:rsidP="00DA4990"/>
    <w:p w14:paraId="39704D48" w14:textId="77777777" w:rsidR="000D1972" w:rsidRDefault="001B2C04" w:rsidP="005972CC">
      <w:pPr>
        <w:pStyle w:val="Heading3"/>
      </w:pPr>
      <w:bookmarkStart w:id="1384" w:name="_Toc149090516"/>
      <w:bookmarkStart w:id="1385" w:name="_Toc383429787"/>
      <w:bookmarkStart w:id="1386" w:name="_Toc383444601"/>
      <w:bookmarkStart w:id="1387" w:name="_Toc385594246"/>
      <w:bookmarkStart w:id="1388" w:name="_Toc385594634"/>
      <w:bookmarkStart w:id="1389" w:name="_Toc385595022"/>
      <w:bookmarkStart w:id="1390" w:name="_Toc388620870"/>
      <w:bookmarkStart w:id="1391" w:name="_Toc449543394"/>
      <w:bookmarkStart w:id="1392" w:name="_Toc464803598"/>
      <w:r w:rsidRPr="002C3786">
        <w:t>IR-8</w:t>
      </w:r>
      <w:r>
        <w:t xml:space="preserve"> </w:t>
      </w:r>
      <w:r w:rsidR="00E04F47" w:rsidRPr="002C3786">
        <w:t>Incident Response Plan</w:t>
      </w:r>
      <w:bookmarkEnd w:id="1384"/>
      <w:bookmarkEnd w:id="1385"/>
      <w:bookmarkEnd w:id="1386"/>
      <w:bookmarkEnd w:id="1387"/>
      <w:bookmarkEnd w:id="1388"/>
      <w:bookmarkEnd w:id="1389"/>
      <w:bookmarkEnd w:id="1390"/>
      <w:r w:rsidR="00CD210E">
        <w:t xml:space="preserve"> (L) (M) (H)</w:t>
      </w:r>
      <w:bookmarkEnd w:id="1391"/>
      <w:bookmarkEnd w:id="1392"/>
    </w:p>
    <w:p w14:paraId="2451991A" w14:textId="77777777" w:rsidR="00E04F47" w:rsidRPr="002C3786" w:rsidRDefault="00E04F47" w:rsidP="00402988">
      <w:pPr>
        <w:keepNext/>
        <w:widowControl/>
      </w:pPr>
      <w:r w:rsidRPr="002C3786">
        <w:t>The organization:</w:t>
      </w:r>
    </w:p>
    <w:p w14:paraId="696B3B08" w14:textId="77777777" w:rsidR="000D1972" w:rsidRDefault="00E04F47" w:rsidP="00FC01DC">
      <w:pPr>
        <w:pStyle w:val="GSAListParagraphalpha"/>
        <w:numPr>
          <w:ilvl w:val="0"/>
          <w:numId w:val="26"/>
        </w:numPr>
      </w:pPr>
      <w:r w:rsidRPr="002C3786">
        <w:t>Develops an incident response plan that:</w:t>
      </w:r>
    </w:p>
    <w:p w14:paraId="51C491C6" w14:textId="77777777" w:rsidR="000D1972" w:rsidRDefault="00E04F47" w:rsidP="00914FE7">
      <w:pPr>
        <w:pStyle w:val="GSAListParagraphalpha2"/>
        <w:numPr>
          <w:ilvl w:val="1"/>
          <w:numId w:val="152"/>
        </w:numPr>
      </w:pPr>
      <w:r w:rsidRPr="002C3786">
        <w:t>Provides the organization with a roadmap for implementing its incident response capability;</w:t>
      </w:r>
    </w:p>
    <w:p w14:paraId="7D193A09" w14:textId="77777777" w:rsidR="000D1972" w:rsidRDefault="00E04F47" w:rsidP="00914FE7">
      <w:pPr>
        <w:pStyle w:val="GSAListParagraphalpha2"/>
        <w:numPr>
          <w:ilvl w:val="1"/>
          <w:numId w:val="152"/>
        </w:numPr>
      </w:pPr>
      <w:r w:rsidRPr="002C3786">
        <w:t>Describes the structure and organization of the incident response capability;</w:t>
      </w:r>
    </w:p>
    <w:p w14:paraId="4BD454B1" w14:textId="77777777" w:rsidR="000D1972" w:rsidRDefault="00E04F47" w:rsidP="00914FE7">
      <w:pPr>
        <w:pStyle w:val="GSAListParagraphalpha2"/>
        <w:numPr>
          <w:ilvl w:val="1"/>
          <w:numId w:val="152"/>
        </w:numPr>
      </w:pPr>
      <w:r w:rsidRPr="002C3786">
        <w:t>Provides a high-level approach for how the incident response capability fits into the overall organization;</w:t>
      </w:r>
    </w:p>
    <w:p w14:paraId="2BC1FA05" w14:textId="77777777" w:rsidR="000D1972" w:rsidRDefault="00E04F47" w:rsidP="00914FE7">
      <w:pPr>
        <w:pStyle w:val="GSAListParagraphalpha2"/>
        <w:numPr>
          <w:ilvl w:val="1"/>
          <w:numId w:val="152"/>
        </w:numPr>
      </w:pPr>
      <w:r w:rsidRPr="002C3786">
        <w:t>Meets the unique requirements of the organization, which relate to mission, size, structure, and functions;</w:t>
      </w:r>
    </w:p>
    <w:p w14:paraId="4BA164FD" w14:textId="77777777" w:rsidR="000D1972" w:rsidRDefault="00E04F47" w:rsidP="00914FE7">
      <w:pPr>
        <w:pStyle w:val="GSAListParagraphalpha2"/>
        <w:numPr>
          <w:ilvl w:val="1"/>
          <w:numId w:val="152"/>
        </w:numPr>
      </w:pPr>
      <w:r w:rsidRPr="002C3786">
        <w:t>Defines reportable incidents;</w:t>
      </w:r>
    </w:p>
    <w:p w14:paraId="09AC0937" w14:textId="77777777" w:rsidR="000D1972" w:rsidRDefault="00E04F47" w:rsidP="00914FE7">
      <w:pPr>
        <w:pStyle w:val="GSAListParagraphalpha2"/>
        <w:numPr>
          <w:ilvl w:val="1"/>
          <w:numId w:val="152"/>
        </w:numPr>
      </w:pPr>
      <w:r w:rsidRPr="002C3786">
        <w:t>Provides metrics for measuring the incident response capability within the organization</w:t>
      </w:r>
      <w:r w:rsidR="00256BE5">
        <w:t>;</w:t>
      </w:r>
    </w:p>
    <w:p w14:paraId="27EA4B83" w14:textId="77777777" w:rsidR="000D1972" w:rsidRDefault="00E04F47" w:rsidP="00914FE7">
      <w:pPr>
        <w:pStyle w:val="GSAListParagraphalpha2"/>
        <w:numPr>
          <w:ilvl w:val="1"/>
          <w:numId w:val="152"/>
        </w:numPr>
      </w:pPr>
      <w:r w:rsidRPr="002C3786">
        <w:t>Defines the resources and management support needed to effectively maintain and mature an incident response capability; and</w:t>
      </w:r>
    </w:p>
    <w:p w14:paraId="625FB3D5" w14:textId="77777777" w:rsidR="000D1972" w:rsidRDefault="00E04F47" w:rsidP="00914FE7">
      <w:pPr>
        <w:pStyle w:val="GSAListParagraphalpha2"/>
        <w:numPr>
          <w:ilvl w:val="1"/>
          <w:numId w:val="152"/>
        </w:numPr>
      </w:pPr>
      <w:r w:rsidRPr="002C3786">
        <w:t xml:space="preserve">Is reviewed and approved by </w:t>
      </w:r>
      <w:r w:rsidR="00247067">
        <w:t>[</w:t>
      </w:r>
      <w:r w:rsidR="00247067" w:rsidRPr="00D62A31">
        <w:rPr>
          <w:rStyle w:val="GSAItalicEmphasisChar"/>
        </w:rPr>
        <w:t>Assignment: organization-defined personnel or roles</w:t>
      </w:r>
      <w:r w:rsidR="00247067">
        <w:t>]</w:t>
      </w:r>
      <w:r w:rsidRPr="002C3786">
        <w:t>;</w:t>
      </w:r>
    </w:p>
    <w:p w14:paraId="0C82EB04" w14:textId="77777777" w:rsidR="000D1972" w:rsidRDefault="00E04F47" w:rsidP="00914FE7">
      <w:pPr>
        <w:pStyle w:val="GSAListParagraphalpha"/>
        <w:keepLines/>
        <w:numPr>
          <w:ilvl w:val="0"/>
          <w:numId w:val="152"/>
        </w:numPr>
      </w:pPr>
      <w:r w:rsidRPr="006B29D5">
        <w:t>Distributes copies of the incident response plan to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616D8E6E" w:rsidRPr="00D62A31">
        <w:rPr>
          <w:rStyle w:val="GSAItalicEmphasisChar"/>
        </w:rPr>
        <w:t xml:space="preserve">see additional </w:t>
      </w:r>
      <w:r w:rsidR="00895AF9">
        <w:rPr>
          <w:rStyle w:val="GSAItalicEmphasisChar"/>
        </w:rPr>
        <w:t>FedRAMP</w:t>
      </w:r>
      <w:r w:rsidR="3402760D" w:rsidRPr="00D62A31">
        <w:rPr>
          <w:rStyle w:val="GSAItalicEmphasisChar"/>
        </w:rPr>
        <w:t xml:space="preserve"> Requirements and Guidance</w:t>
      </w:r>
      <w:r w:rsidRPr="006B29D5">
        <w:t>]</w:t>
      </w:r>
      <w:r w:rsidR="00256BE5">
        <w:t>.</w:t>
      </w:r>
    </w:p>
    <w:p w14:paraId="157EBCDE" w14:textId="77777777" w:rsidR="008C25EC" w:rsidRDefault="008D4A98" w:rsidP="00DA4990">
      <w:pPr>
        <w:pStyle w:val="GSAGuidance"/>
        <w:rPr>
          <w:rStyle w:val="GSAGuidanceBoldChar"/>
        </w:rPr>
      </w:pPr>
      <w:r w:rsidRPr="008C25EC">
        <w:rPr>
          <w:rStyle w:val="GSAGuidanceBoldChar"/>
        </w:rPr>
        <w:t>IR-8</w:t>
      </w:r>
      <w:r w:rsidR="0076382F" w:rsidRPr="008C25EC">
        <w:rPr>
          <w:rStyle w:val="GSAGuidanceBoldChar"/>
        </w:rPr>
        <w:t>(</w:t>
      </w:r>
      <w:r w:rsidRPr="008C25EC">
        <w:rPr>
          <w:rStyle w:val="GSAGuidanceBoldChar"/>
        </w:rPr>
        <w:t>b</w:t>
      </w:r>
      <w:r w:rsidR="0076382F" w:rsidRPr="008C25EC">
        <w:rPr>
          <w:rStyle w:val="GSAGuidanceBoldChar"/>
        </w:rPr>
        <w:t>)</w:t>
      </w:r>
      <w:r w:rsidRPr="008C25EC">
        <w:rPr>
          <w:rStyle w:val="GSAGuidanceBoldChar"/>
        </w:rPr>
        <w:t xml:space="preserve"> </w:t>
      </w:r>
      <w:r w:rsidR="002931B6" w:rsidRPr="008C25EC">
        <w:rPr>
          <w:rStyle w:val="GSAGuidanceBoldChar"/>
        </w:rPr>
        <w:t xml:space="preserve">Additional </w:t>
      </w:r>
      <w:r w:rsidR="00895AF9">
        <w:rPr>
          <w:rStyle w:val="GSAGuidanceBoldChar"/>
        </w:rPr>
        <w:t>FedRAMP</w:t>
      </w:r>
      <w:r w:rsidR="002931B6" w:rsidRPr="008C25EC">
        <w:rPr>
          <w:rStyle w:val="GSAGuidanceBoldChar"/>
        </w:rPr>
        <w:t xml:space="preserve"> </w:t>
      </w:r>
      <w:r w:rsidRPr="008C25EC">
        <w:rPr>
          <w:rStyle w:val="GSAGuidanceBoldChar"/>
        </w:rPr>
        <w:t>Requirements</w:t>
      </w:r>
      <w:r w:rsidR="767AD08F" w:rsidRPr="008C25EC">
        <w:rPr>
          <w:rStyle w:val="GSAGuidanceBoldChar"/>
        </w:rPr>
        <w:t xml:space="preserve"> and Guidance</w:t>
      </w:r>
      <w:r w:rsidRPr="008C25EC">
        <w:rPr>
          <w:rStyle w:val="GSAGuidanceBoldChar"/>
        </w:rPr>
        <w:t>:</w:t>
      </w:r>
      <w:r w:rsidR="00A83571" w:rsidRPr="008C25EC">
        <w:rPr>
          <w:rStyle w:val="GSAGuidanceBoldChar"/>
        </w:rPr>
        <w:t xml:space="preserve"> </w:t>
      </w:r>
    </w:p>
    <w:p w14:paraId="3A203DE8" w14:textId="77777777" w:rsidR="000D1972" w:rsidRPr="00340E59" w:rsidRDefault="00A83571" w:rsidP="00DA4990">
      <w:pPr>
        <w:pStyle w:val="GSAGuidance"/>
      </w:pPr>
      <w:r w:rsidRPr="008C25EC">
        <w:rPr>
          <w:rStyle w:val="GSAGuidanceBoldChar"/>
        </w:rPr>
        <w:t>Requirement:</w:t>
      </w:r>
      <w:r w:rsidR="008D4A98" w:rsidRPr="00340E59">
        <w:t xml:space="preserve"> The service provider defines a list of incident response personnel (identified by name and/or by role) and organizational elements</w:t>
      </w:r>
      <w:r w:rsidR="00AA2578" w:rsidRPr="00340E59">
        <w:t xml:space="preserve">.  </w:t>
      </w:r>
      <w:r w:rsidR="008D4A98" w:rsidRPr="00340E59">
        <w:t xml:space="preserve">The incident response list includes designated </w:t>
      </w:r>
      <w:r w:rsidR="00895AF9">
        <w:t>FedRAMP</w:t>
      </w:r>
      <w:r w:rsidR="008D4A98" w:rsidRPr="00340E59">
        <w:t xml:space="preserve"> personnel.</w:t>
      </w:r>
    </w:p>
    <w:p w14:paraId="01F3BC09" w14:textId="77777777" w:rsidR="000D1972" w:rsidRPr="00965288" w:rsidRDefault="00E04F47" w:rsidP="00914FE7">
      <w:pPr>
        <w:pStyle w:val="GSAListParagraphalpha"/>
        <w:numPr>
          <w:ilvl w:val="0"/>
          <w:numId w:val="152"/>
        </w:numPr>
        <w:rPr>
          <w:bCs/>
        </w:rPr>
      </w:pPr>
      <w:r w:rsidRPr="006B29D5">
        <w:t>Reviews the incident response plan [</w:t>
      </w:r>
      <w:r w:rsidR="00895AF9">
        <w:rPr>
          <w:rStyle w:val="GSAItalicEmphasisChar"/>
        </w:rPr>
        <w:t>FedRAMP</w:t>
      </w:r>
      <w:r w:rsidR="0010717C" w:rsidRPr="00D62A31">
        <w:rPr>
          <w:rStyle w:val="GSAItalicEmphasisChar"/>
        </w:rPr>
        <w:t xml:space="preserve"> Assignment</w:t>
      </w:r>
      <w:r w:rsidRPr="00D62A31">
        <w:rPr>
          <w:rStyle w:val="GSAItalicEmphasisChar"/>
        </w:rPr>
        <w:t>: at</w:t>
      </w:r>
      <w:r w:rsidR="6CF1A932" w:rsidRPr="00D62A31">
        <w:rPr>
          <w:rStyle w:val="GSAItalicEmphasisChar"/>
        </w:rPr>
        <w:t xml:space="preserve"> least annu</w:t>
      </w:r>
      <w:r w:rsidR="616D8E6E" w:rsidRPr="00D62A31">
        <w:rPr>
          <w:rStyle w:val="GSAItalicEmphasisChar"/>
        </w:rPr>
        <w:t>ally</w:t>
      </w:r>
      <w:r w:rsidRPr="006B29D5">
        <w:t>];</w:t>
      </w:r>
    </w:p>
    <w:p w14:paraId="7E815512" w14:textId="77777777" w:rsidR="000D1972" w:rsidRDefault="00530E62" w:rsidP="00914FE7">
      <w:pPr>
        <w:pStyle w:val="GSAListParagraphalpha"/>
        <w:numPr>
          <w:ilvl w:val="0"/>
          <w:numId w:val="152"/>
        </w:numPr>
      </w:pPr>
      <w:r>
        <w:t>Updates the incident response plan to address system/organizational changes or problems encountered during plan implementation, execution, or testing</w:t>
      </w:r>
      <w:r w:rsidR="00E04F47" w:rsidRPr="002C3786">
        <w:t>;</w:t>
      </w:r>
    </w:p>
    <w:p w14:paraId="42A98F66" w14:textId="77777777" w:rsidR="000D1972" w:rsidRPr="00965288" w:rsidRDefault="00E04F47" w:rsidP="00914FE7">
      <w:pPr>
        <w:pStyle w:val="GSAListParagraphalpha"/>
        <w:numPr>
          <w:ilvl w:val="0"/>
          <w:numId w:val="152"/>
        </w:numPr>
        <w:rPr>
          <w:bCs/>
        </w:rPr>
      </w:pPr>
      <w:r w:rsidRPr="006B29D5">
        <w:t>Communicates incident response plan changes to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07E156B">
        <w:rPr>
          <w:rStyle w:val="GSAItalicEmphasisChar"/>
        </w:rPr>
        <w:t>s</w:t>
      </w:r>
      <w:r w:rsidR="5B27C890" w:rsidRPr="00D62A31">
        <w:rPr>
          <w:rStyle w:val="GSAItalicEmphasisChar"/>
        </w:rPr>
        <w:t xml:space="preserve">ee </w:t>
      </w:r>
      <w:r w:rsidR="007E156B">
        <w:rPr>
          <w:rStyle w:val="GSAItalicEmphasisChar"/>
        </w:rPr>
        <w:t>a</w:t>
      </w:r>
      <w:r w:rsidR="5B27C890" w:rsidRPr="00D62A31">
        <w:rPr>
          <w:rStyle w:val="GSAItalicEmphasisChar"/>
        </w:rPr>
        <w:t xml:space="preserve">dditional </w:t>
      </w:r>
      <w:r w:rsidR="00895AF9">
        <w:rPr>
          <w:rStyle w:val="GSAItalicEmphasisChar"/>
        </w:rPr>
        <w:t>FedRAMP</w:t>
      </w:r>
      <w:r w:rsidR="5B27C890" w:rsidRPr="00D62A31">
        <w:rPr>
          <w:rStyle w:val="GSAItalicEmphasisChar"/>
        </w:rPr>
        <w:t xml:space="preserve"> </w:t>
      </w:r>
      <w:r w:rsidR="767AD08F" w:rsidRPr="00D62A31">
        <w:rPr>
          <w:rStyle w:val="GSAItalicEmphasisChar"/>
        </w:rPr>
        <w:t>Requirements and Guidance</w:t>
      </w:r>
      <w:r w:rsidRPr="008E3320">
        <w:t>]</w:t>
      </w:r>
      <w:r w:rsidR="00256BE5">
        <w:t>.</w:t>
      </w:r>
    </w:p>
    <w:p w14:paraId="7DEF1032" w14:textId="77777777" w:rsidR="008C25EC" w:rsidRDefault="00AE3199" w:rsidP="00DA4990">
      <w:pPr>
        <w:pStyle w:val="GSAGuidance"/>
        <w:rPr>
          <w:rStyle w:val="GSAGuidanceBoldChar"/>
        </w:rPr>
      </w:pPr>
      <w:r w:rsidRPr="008C25EC">
        <w:rPr>
          <w:rStyle w:val="GSAGuidanceBoldChar"/>
        </w:rPr>
        <w:t xml:space="preserve">IR-8(e) Additional </w:t>
      </w:r>
      <w:r w:rsidR="00895AF9">
        <w:rPr>
          <w:rStyle w:val="GSAGuidanceBoldChar"/>
        </w:rPr>
        <w:t>FedRAMP</w:t>
      </w:r>
      <w:r w:rsidRPr="008C25EC">
        <w:rPr>
          <w:rStyle w:val="GSAGuidanceBoldChar"/>
        </w:rPr>
        <w:t xml:space="preserve"> Requirements and Guidance:</w:t>
      </w:r>
      <w:r w:rsidR="00A83571" w:rsidRPr="008C25EC">
        <w:rPr>
          <w:rStyle w:val="GSAGuidanceBoldChar"/>
        </w:rPr>
        <w:t xml:space="preserve"> </w:t>
      </w:r>
    </w:p>
    <w:p w14:paraId="574D4DB1" w14:textId="77777777" w:rsidR="000D1972" w:rsidRPr="00340E59" w:rsidRDefault="00A83571" w:rsidP="00DA4990">
      <w:pPr>
        <w:pStyle w:val="GSAGuidance"/>
        <w:rPr>
          <w:rFonts w:eastAsia="Calibri"/>
        </w:rPr>
      </w:pPr>
      <w:r w:rsidRPr="008C25EC">
        <w:rPr>
          <w:rStyle w:val="GSAGuidanceBoldChar"/>
        </w:rPr>
        <w:t>Requirement:</w:t>
      </w:r>
      <w:r w:rsidR="00AE3199" w:rsidRPr="00340E59">
        <w:t xml:space="preserve">  The service provider defines a list of incident response personnel (identified by name and/or by role) and organizational elements.  The incident response list includes designated </w:t>
      </w:r>
      <w:r w:rsidR="00895AF9">
        <w:t>FedRAMP</w:t>
      </w:r>
      <w:r w:rsidR="00AE3199" w:rsidRPr="00340E59">
        <w:t xml:space="preserve"> personnel.</w:t>
      </w:r>
    </w:p>
    <w:p w14:paraId="4BAA5F22" w14:textId="77777777" w:rsidR="000D1972" w:rsidRPr="00965288" w:rsidRDefault="00530E62" w:rsidP="00914FE7">
      <w:pPr>
        <w:pStyle w:val="GSAListParagraphalpha"/>
        <w:numPr>
          <w:ilvl w:val="0"/>
          <w:numId w:val="152"/>
        </w:numPr>
        <w:rPr>
          <w:bCs/>
        </w:rPr>
      </w:pPr>
      <w:r w:rsidRPr="006B29D5">
        <w:t>Protects the incident response plan from unauthorized disclosure and modification</w:t>
      </w:r>
      <w:r w:rsidR="00256BE5">
        <w:t>.</w:t>
      </w:r>
    </w:p>
    <w:p w14:paraId="62108167"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A4FB6" w:rsidRPr="002C3786" w14:paraId="1907DE9C" w14:textId="77777777" w:rsidTr="001C310B">
        <w:trPr>
          <w:cantSplit/>
          <w:trHeight w:val="288"/>
          <w:tblHeader/>
        </w:trPr>
        <w:tc>
          <w:tcPr>
            <w:tcW w:w="811" w:type="pct"/>
            <w:shd w:val="clear" w:color="auto" w:fill="DBE5F1" w:themeFill="accent1" w:themeFillTint="33"/>
            <w:tcMar>
              <w:top w:w="43" w:type="dxa"/>
              <w:bottom w:w="43" w:type="dxa"/>
            </w:tcMar>
          </w:tcPr>
          <w:p w14:paraId="2E413565" w14:textId="77777777" w:rsidR="008A4FB6" w:rsidRPr="002C3786" w:rsidRDefault="001B2C04" w:rsidP="00E03A24">
            <w:pPr>
              <w:pStyle w:val="GSATableHeading"/>
            </w:pPr>
            <w:r w:rsidRPr="003E60E0">
              <w:t>IR-8</w:t>
            </w:r>
          </w:p>
        </w:tc>
        <w:tc>
          <w:tcPr>
            <w:tcW w:w="4189" w:type="pct"/>
            <w:shd w:val="clear" w:color="auto" w:fill="DBE5F1" w:themeFill="accent1" w:themeFillTint="33"/>
          </w:tcPr>
          <w:p w14:paraId="16AA2987" w14:textId="77777777" w:rsidR="008A4FB6" w:rsidRPr="002C3786" w:rsidRDefault="008A4FB6" w:rsidP="00E03A24">
            <w:pPr>
              <w:pStyle w:val="GSATableHeading"/>
            </w:pPr>
            <w:r w:rsidRPr="002C3786">
              <w:t>Control Summary Information</w:t>
            </w:r>
          </w:p>
        </w:tc>
      </w:tr>
      <w:tr w:rsidR="008A4FB6" w:rsidRPr="002C3786" w14:paraId="6E13091E" w14:textId="77777777" w:rsidTr="001C310B">
        <w:trPr>
          <w:trHeight w:val="288"/>
        </w:trPr>
        <w:tc>
          <w:tcPr>
            <w:tcW w:w="5000" w:type="pct"/>
            <w:gridSpan w:val="2"/>
            <w:tcMar>
              <w:top w:w="43" w:type="dxa"/>
              <w:bottom w:w="43" w:type="dxa"/>
            </w:tcMar>
          </w:tcPr>
          <w:p w14:paraId="5DF3D3D9" w14:textId="77777777" w:rsidR="008A4FB6" w:rsidRPr="002C3786" w:rsidRDefault="008A4FB6" w:rsidP="00122E3E">
            <w:pPr>
              <w:pStyle w:val="GSATableText"/>
            </w:pPr>
            <w:r w:rsidRPr="002C3786">
              <w:t>Responsible Role:</w:t>
            </w:r>
            <w:r>
              <w:t xml:space="preserve"> </w:t>
            </w:r>
          </w:p>
        </w:tc>
      </w:tr>
      <w:tr w:rsidR="008A4FB6" w:rsidRPr="00D00D47" w14:paraId="35EF03E4" w14:textId="77777777" w:rsidTr="001C310B">
        <w:trPr>
          <w:trHeight w:val="288"/>
        </w:trPr>
        <w:tc>
          <w:tcPr>
            <w:tcW w:w="5000" w:type="pct"/>
            <w:gridSpan w:val="2"/>
            <w:tcMar>
              <w:top w:w="43" w:type="dxa"/>
              <w:bottom w:w="43" w:type="dxa"/>
            </w:tcMar>
          </w:tcPr>
          <w:p w14:paraId="6B51A334" w14:textId="77777777" w:rsidR="008A4FB6" w:rsidRPr="00D00D47" w:rsidRDefault="00B71223" w:rsidP="00122E3E">
            <w:pPr>
              <w:pStyle w:val="GSATableText"/>
            </w:pPr>
            <w:r w:rsidRPr="003E60E0">
              <w:t>Parameter IR-8(a)(8):</w:t>
            </w:r>
          </w:p>
        </w:tc>
      </w:tr>
      <w:tr w:rsidR="001B2C04" w:rsidRPr="00D00D47" w14:paraId="018DB6F8" w14:textId="77777777" w:rsidTr="001C310B">
        <w:trPr>
          <w:trHeight w:val="288"/>
        </w:trPr>
        <w:tc>
          <w:tcPr>
            <w:tcW w:w="5000" w:type="pct"/>
            <w:gridSpan w:val="2"/>
            <w:tcMar>
              <w:top w:w="43" w:type="dxa"/>
              <w:bottom w:w="43" w:type="dxa"/>
            </w:tcMar>
          </w:tcPr>
          <w:p w14:paraId="2D75215D" w14:textId="77777777" w:rsidR="001B2C04" w:rsidRPr="00D00D47" w:rsidRDefault="00B71223" w:rsidP="00122E3E">
            <w:pPr>
              <w:pStyle w:val="GSATableText"/>
            </w:pPr>
            <w:r w:rsidRPr="003E60E0">
              <w:t>Parameter IR-8(b):</w:t>
            </w:r>
            <w:r>
              <w:t xml:space="preserve"> </w:t>
            </w:r>
          </w:p>
        </w:tc>
      </w:tr>
      <w:tr w:rsidR="001B2C04" w:rsidRPr="00D00D47" w14:paraId="03AD2D5B" w14:textId="77777777" w:rsidTr="001C310B">
        <w:trPr>
          <w:trHeight w:val="288"/>
        </w:trPr>
        <w:tc>
          <w:tcPr>
            <w:tcW w:w="5000" w:type="pct"/>
            <w:gridSpan w:val="2"/>
            <w:tcMar>
              <w:top w:w="43" w:type="dxa"/>
              <w:bottom w:w="43" w:type="dxa"/>
            </w:tcMar>
          </w:tcPr>
          <w:p w14:paraId="34B0F4D4" w14:textId="77777777" w:rsidR="001B2C04" w:rsidRPr="00D00D47" w:rsidRDefault="00B71223" w:rsidP="00122E3E">
            <w:pPr>
              <w:pStyle w:val="GSATableText"/>
            </w:pPr>
            <w:r w:rsidRPr="003E60E0">
              <w:t>Parameter IR-8(c):</w:t>
            </w:r>
            <w:r>
              <w:t xml:space="preserve"> </w:t>
            </w:r>
          </w:p>
        </w:tc>
      </w:tr>
      <w:tr w:rsidR="008A4FB6" w:rsidRPr="00D00D47" w14:paraId="2C673F5A" w14:textId="77777777" w:rsidTr="001C310B">
        <w:trPr>
          <w:trHeight w:val="288"/>
        </w:trPr>
        <w:tc>
          <w:tcPr>
            <w:tcW w:w="5000" w:type="pct"/>
            <w:gridSpan w:val="2"/>
            <w:tcMar>
              <w:top w:w="43" w:type="dxa"/>
              <w:bottom w:w="43" w:type="dxa"/>
            </w:tcMar>
          </w:tcPr>
          <w:p w14:paraId="25B1ADDA" w14:textId="77777777" w:rsidR="008A4FB6" w:rsidRPr="00D00D47" w:rsidRDefault="00B71223" w:rsidP="00122E3E">
            <w:pPr>
              <w:pStyle w:val="GSATableText"/>
            </w:pPr>
            <w:r w:rsidRPr="003E60E0">
              <w:t>Parameter IR-8(e):</w:t>
            </w:r>
            <w:r>
              <w:t xml:space="preserve"> </w:t>
            </w:r>
          </w:p>
        </w:tc>
      </w:tr>
      <w:tr w:rsidR="008A4FB6" w:rsidRPr="002C3786" w14:paraId="4D54C72E" w14:textId="77777777" w:rsidTr="001C310B">
        <w:trPr>
          <w:trHeight w:val="288"/>
        </w:trPr>
        <w:tc>
          <w:tcPr>
            <w:tcW w:w="5000" w:type="pct"/>
            <w:gridSpan w:val="2"/>
            <w:tcMar>
              <w:top w:w="43" w:type="dxa"/>
              <w:bottom w:w="43" w:type="dxa"/>
            </w:tcMar>
            <w:vAlign w:val="bottom"/>
          </w:tcPr>
          <w:p w14:paraId="0FF635E7" w14:textId="77777777" w:rsidR="008A4FB6" w:rsidRPr="002C3786" w:rsidRDefault="008A4FB6" w:rsidP="00DA4990">
            <w:pPr>
              <w:pStyle w:val="GSATableText"/>
            </w:pPr>
            <w:r w:rsidRPr="002C3786">
              <w:t>Implementation Status (check all that apply):</w:t>
            </w:r>
          </w:p>
          <w:p w14:paraId="737EA4B6" w14:textId="77777777" w:rsidR="008A4FB6" w:rsidRPr="002C3786" w:rsidRDefault="00CB38BB" w:rsidP="00DA4990">
            <w:pPr>
              <w:pStyle w:val="GSATableText"/>
            </w:pPr>
            <w:sdt>
              <w:sdtPr>
                <w:id w:val="-186527592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Implemented</w:t>
            </w:r>
          </w:p>
          <w:p w14:paraId="5C81CEBE" w14:textId="77777777" w:rsidR="008A4FB6" w:rsidRPr="002C3786" w:rsidRDefault="00CB38BB" w:rsidP="00DA4990">
            <w:pPr>
              <w:pStyle w:val="GSATableText"/>
            </w:pPr>
            <w:sdt>
              <w:sdtPr>
                <w:id w:val="184735944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Partially implemented</w:t>
            </w:r>
          </w:p>
          <w:p w14:paraId="7AE5318D" w14:textId="77777777" w:rsidR="008A4FB6" w:rsidRPr="002C3786" w:rsidRDefault="00CB38BB" w:rsidP="00DA4990">
            <w:pPr>
              <w:pStyle w:val="GSATableText"/>
            </w:pPr>
            <w:sdt>
              <w:sdtPr>
                <w:id w:val="475568144"/>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Planned</w:t>
            </w:r>
          </w:p>
          <w:p w14:paraId="45AAE8F5" w14:textId="77777777" w:rsidR="008A4FB6" w:rsidRPr="002C3786" w:rsidRDefault="00CB38BB" w:rsidP="00DA4990">
            <w:pPr>
              <w:pStyle w:val="GSATableText"/>
            </w:pPr>
            <w:sdt>
              <w:sdtPr>
                <w:id w:val="61068113"/>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Alternative implementation</w:t>
            </w:r>
          </w:p>
          <w:p w14:paraId="48B7C6DC" w14:textId="77777777" w:rsidR="008A4FB6" w:rsidRPr="002C3786" w:rsidRDefault="00CB38BB" w:rsidP="00DA4990">
            <w:pPr>
              <w:pStyle w:val="GSATableText"/>
            </w:pPr>
            <w:sdt>
              <w:sdtPr>
                <w:id w:val="72718560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Not applicable</w:t>
            </w:r>
          </w:p>
        </w:tc>
      </w:tr>
      <w:tr w:rsidR="008A4FB6" w:rsidRPr="002C3786" w14:paraId="1AFCD21C" w14:textId="77777777" w:rsidTr="001C310B">
        <w:trPr>
          <w:trHeight w:val="288"/>
        </w:trPr>
        <w:tc>
          <w:tcPr>
            <w:tcW w:w="5000" w:type="pct"/>
            <w:gridSpan w:val="2"/>
            <w:tcMar>
              <w:top w:w="43" w:type="dxa"/>
              <w:bottom w:w="43" w:type="dxa"/>
            </w:tcMar>
            <w:vAlign w:val="bottom"/>
          </w:tcPr>
          <w:p w14:paraId="486A00B5" w14:textId="77777777" w:rsidR="008A4FB6" w:rsidRPr="002C3786" w:rsidRDefault="008A4FB6" w:rsidP="00DA4990">
            <w:pPr>
              <w:pStyle w:val="GSATableText"/>
            </w:pPr>
            <w:r w:rsidRPr="002C3786">
              <w:t>Control Origination (check all that apply):</w:t>
            </w:r>
          </w:p>
          <w:p w14:paraId="25AA0728" w14:textId="77777777" w:rsidR="008A4FB6" w:rsidRPr="002C3786" w:rsidRDefault="00CB38BB" w:rsidP="00DA4990">
            <w:pPr>
              <w:pStyle w:val="GSATableText"/>
            </w:pPr>
            <w:sdt>
              <w:sdtPr>
                <w:id w:val="10840728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Corporate</w:t>
            </w:r>
          </w:p>
          <w:p w14:paraId="06E1567D" w14:textId="77777777" w:rsidR="008A4FB6" w:rsidRPr="002C3786" w:rsidRDefault="00CB38BB" w:rsidP="00DA4990">
            <w:pPr>
              <w:pStyle w:val="GSATableText"/>
            </w:pPr>
            <w:sdt>
              <w:sdtPr>
                <w:id w:val="-1960403636"/>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System Specific</w:t>
            </w:r>
          </w:p>
          <w:p w14:paraId="0DBF9B6E" w14:textId="77777777" w:rsidR="008A4FB6" w:rsidRPr="002C3786" w:rsidRDefault="00CB38BB" w:rsidP="00DA4990">
            <w:pPr>
              <w:pStyle w:val="GSATableText"/>
            </w:pPr>
            <w:sdt>
              <w:sdtPr>
                <w:id w:val="-867374762"/>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Service Provider Hybrid (Corporate and System Specific)</w:t>
            </w:r>
          </w:p>
          <w:p w14:paraId="0ABA9046" w14:textId="77777777" w:rsidR="008A4FB6" w:rsidRPr="002C3786" w:rsidRDefault="00CB38BB" w:rsidP="00DA4990">
            <w:pPr>
              <w:pStyle w:val="GSATableText"/>
            </w:pPr>
            <w:sdt>
              <w:sdtPr>
                <w:id w:val="-485711229"/>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Configured by Customer (Customer System Specific) </w:t>
            </w:r>
          </w:p>
          <w:p w14:paraId="323D8195" w14:textId="77777777" w:rsidR="008A4FB6" w:rsidRPr="002C3786" w:rsidRDefault="00CB38BB" w:rsidP="00DA4990">
            <w:pPr>
              <w:pStyle w:val="GSATableText"/>
            </w:pPr>
            <w:sdt>
              <w:sdtPr>
                <w:id w:val="-395277567"/>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 xml:space="preserve">Provided by Customer (Customer System Specific) </w:t>
            </w:r>
          </w:p>
          <w:p w14:paraId="7CA0F4C9" w14:textId="77777777" w:rsidR="008A4FB6" w:rsidRPr="002C3786" w:rsidRDefault="00CB38BB" w:rsidP="00DA4990">
            <w:pPr>
              <w:pStyle w:val="GSATableText"/>
            </w:pPr>
            <w:sdt>
              <w:sdtPr>
                <w:id w:val="-77368330"/>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8A4FB6" w:rsidRPr="002C3786">
              <w:t>Shared (Service Provider and Customer Responsibility)</w:t>
            </w:r>
          </w:p>
          <w:p w14:paraId="45DBC40C" w14:textId="3D1CCE32" w:rsidR="008A4FB6" w:rsidRPr="002C3786" w:rsidRDefault="00CB38BB" w:rsidP="00DA4990">
            <w:pPr>
              <w:pStyle w:val="GSATableText"/>
            </w:pPr>
            <w:sdt>
              <w:sdtPr>
                <w:id w:val="-94165075"/>
                <w14:checkbox>
                  <w14:checked w14:val="0"/>
                  <w14:checkedState w14:val="2612" w14:font="ＭＳ ゴシック"/>
                  <w14:uncheckedState w14:val="2610" w14:font="ＭＳ ゴシック"/>
                </w14:checkbox>
              </w:sdtPr>
              <w:sdtEndPr/>
              <w:sdtContent>
                <w:r w:rsidR="008A4FB6" w:rsidRPr="006A4B9F">
                  <w:rPr>
                    <w:rFonts w:eastAsia="MS Gothic" w:hint="eastAsia"/>
                  </w:rPr>
                  <w:t>☐</w:t>
                </w:r>
              </w:sdtContent>
            </w:sdt>
            <w:r w:rsidR="008A4FB6">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26624502"/>
                <w:showingPlcHdr/>
                <w:text/>
              </w:sdtPr>
              <w:sdtEndPr/>
              <w:sdtContent>
                <w:r w:rsidR="008A4FB6" w:rsidRPr="004C65C2">
                  <w:rPr>
                    <w:rStyle w:val="PlaceholderText"/>
                    <w:rFonts w:eastAsiaTheme="majorEastAsia"/>
                  </w:rPr>
                  <w:t>Click here to enter text.</w:t>
                </w:r>
              </w:sdtContent>
            </w:sdt>
            <w:r w:rsidR="008A4FB6" w:rsidRPr="00CE1081">
              <w:t xml:space="preserve"> , </w:t>
            </w:r>
            <w:sdt>
              <w:sdtPr>
                <w:alias w:val="Date of FedRAMP Authorization"/>
                <w:tag w:val="dateofauthorization"/>
                <w:id w:val="676460152"/>
                <w:date>
                  <w:dateFormat w:val="M/d/yyyy"/>
                  <w:lid w:val="en-US"/>
                  <w:storeMappedDataAs w:val="dateTime"/>
                  <w:calendar w:val="gregorian"/>
                </w:date>
              </w:sdtPr>
              <w:sdtEndPr/>
              <w:sdtContent>
                <w:r w:rsidR="00CA1512" w:rsidDel="00D81901">
                  <w:t>Date of Authorization</w:t>
                </w:r>
                <w:r w:rsidR="00D81901">
                  <w:t>Date of Authorization</w:t>
                </w:r>
              </w:sdtContent>
            </w:sdt>
            <w:r w:rsidR="008A4FB6" w:rsidRPr="002C3786">
              <w:t xml:space="preserve"> </w:t>
            </w:r>
          </w:p>
        </w:tc>
      </w:tr>
    </w:tbl>
    <w:p w14:paraId="7015362A" w14:textId="77777777" w:rsidR="008A4FB6" w:rsidRDefault="008A4FB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71223" w:rsidRPr="002C3786" w14:paraId="3F6C80C6" w14:textId="77777777" w:rsidTr="001C310B">
        <w:trPr>
          <w:cantSplit/>
          <w:trHeight w:val="288"/>
          <w:tblHeader/>
        </w:trPr>
        <w:tc>
          <w:tcPr>
            <w:tcW w:w="5000" w:type="pct"/>
            <w:gridSpan w:val="2"/>
            <w:shd w:val="clear" w:color="auto" w:fill="DBE5F1" w:themeFill="accent1" w:themeFillTint="33"/>
            <w:vAlign w:val="center"/>
          </w:tcPr>
          <w:p w14:paraId="78CBD9B9" w14:textId="77777777" w:rsidR="00B71223" w:rsidRPr="002C3786" w:rsidRDefault="00B71223" w:rsidP="00E03A24">
            <w:pPr>
              <w:pStyle w:val="GSATableHeading"/>
            </w:pPr>
            <w:r w:rsidRPr="003E60E0">
              <w:t xml:space="preserve">IR-8 </w:t>
            </w:r>
            <w:r w:rsidRPr="002C3786">
              <w:t>What is the solution and how is it implemented?</w:t>
            </w:r>
          </w:p>
        </w:tc>
      </w:tr>
      <w:tr w:rsidR="00B71223" w:rsidRPr="0036708B" w14:paraId="451E70A3" w14:textId="77777777" w:rsidTr="001C310B">
        <w:trPr>
          <w:trHeight w:val="288"/>
        </w:trPr>
        <w:tc>
          <w:tcPr>
            <w:tcW w:w="484" w:type="pct"/>
            <w:tcBorders>
              <w:right w:val="nil"/>
            </w:tcBorders>
            <w:shd w:val="clear" w:color="auto" w:fill="DBE5F1" w:themeFill="accent1" w:themeFillTint="33"/>
          </w:tcPr>
          <w:p w14:paraId="4094FB6E" w14:textId="77777777" w:rsidR="00B71223" w:rsidRPr="002C3786" w:rsidRDefault="00B71223" w:rsidP="00E03A24">
            <w:pPr>
              <w:pStyle w:val="GSATableHeading"/>
            </w:pPr>
            <w:r w:rsidRPr="002C3786">
              <w:t>Part a</w:t>
            </w:r>
          </w:p>
        </w:tc>
        <w:tc>
          <w:tcPr>
            <w:tcW w:w="4516" w:type="pct"/>
            <w:tcMar>
              <w:top w:w="43" w:type="dxa"/>
              <w:bottom w:w="43" w:type="dxa"/>
            </w:tcMar>
          </w:tcPr>
          <w:p w14:paraId="2E7E7A16" w14:textId="77777777" w:rsidR="00B71223" w:rsidRPr="0036708B" w:rsidRDefault="00B71223" w:rsidP="00DA4990">
            <w:pPr>
              <w:pStyle w:val="GSATableText"/>
            </w:pPr>
          </w:p>
        </w:tc>
      </w:tr>
      <w:tr w:rsidR="00B71223" w:rsidRPr="0036708B" w14:paraId="0154E74D" w14:textId="77777777" w:rsidTr="001C310B">
        <w:trPr>
          <w:trHeight w:val="288"/>
        </w:trPr>
        <w:tc>
          <w:tcPr>
            <w:tcW w:w="484" w:type="pct"/>
            <w:tcBorders>
              <w:right w:val="nil"/>
            </w:tcBorders>
            <w:shd w:val="clear" w:color="auto" w:fill="DBE5F1" w:themeFill="accent1" w:themeFillTint="33"/>
          </w:tcPr>
          <w:p w14:paraId="3BD40477" w14:textId="77777777" w:rsidR="00B71223" w:rsidRPr="002C3786" w:rsidRDefault="00B71223" w:rsidP="00E03A24">
            <w:pPr>
              <w:pStyle w:val="GSATableHeading"/>
            </w:pPr>
            <w:r w:rsidRPr="002C3786">
              <w:t>Part b</w:t>
            </w:r>
          </w:p>
        </w:tc>
        <w:tc>
          <w:tcPr>
            <w:tcW w:w="4516" w:type="pct"/>
            <w:tcMar>
              <w:top w:w="43" w:type="dxa"/>
              <w:bottom w:w="43" w:type="dxa"/>
            </w:tcMar>
          </w:tcPr>
          <w:p w14:paraId="4FBC2E9C" w14:textId="77777777" w:rsidR="00B71223" w:rsidRPr="0036708B" w:rsidRDefault="00B71223" w:rsidP="00DA4990">
            <w:pPr>
              <w:pStyle w:val="GSATableText"/>
            </w:pPr>
          </w:p>
        </w:tc>
      </w:tr>
      <w:tr w:rsidR="00B71223" w:rsidRPr="0036708B" w14:paraId="030AC8B9" w14:textId="77777777" w:rsidTr="001C310B">
        <w:trPr>
          <w:trHeight w:val="288"/>
        </w:trPr>
        <w:tc>
          <w:tcPr>
            <w:tcW w:w="484" w:type="pct"/>
            <w:tcBorders>
              <w:right w:val="nil"/>
            </w:tcBorders>
            <w:shd w:val="clear" w:color="auto" w:fill="DBE5F1" w:themeFill="accent1" w:themeFillTint="33"/>
          </w:tcPr>
          <w:p w14:paraId="313A132C" w14:textId="77777777" w:rsidR="00B71223" w:rsidRPr="002C3786" w:rsidRDefault="00B71223" w:rsidP="00E03A24">
            <w:pPr>
              <w:pStyle w:val="GSATableHeading"/>
            </w:pPr>
            <w:r w:rsidRPr="002C3786">
              <w:t xml:space="preserve">Part </w:t>
            </w:r>
            <w:r>
              <w:t>c</w:t>
            </w:r>
          </w:p>
        </w:tc>
        <w:tc>
          <w:tcPr>
            <w:tcW w:w="4516" w:type="pct"/>
            <w:tcMar>
              <w:top w:w="43" w:type="dxa"/>
              <w:bottom w:w="43" w:type="dxa"/>
            </w:tcMar>
          </w:tcPr>
          <w:p w14:paraId="1BFE3A2E" w14:textId="77777777" w:rsidR="00B71223" w:rsidRPr="0036708B" w:rsidRDefault="00B71223" w:rsidP="00DA4990">
            <w:pPr>
              <w:pStyle w:val="GSATableText"/>
            </w:pPr>
          </w:p>
        </w:tc>
      </w:tr>
      <w:tr w:rsidR="00B71223" w:rsidRPr="0036708B" w14:paraId="3FE1D021" w14:textId="77777777" w:rsidTr="001C310B">
        <w:trPr>
          <w:trHeight w:val="288"/>
        </w:trPr>
        <w:tc>
          <w:tcPr>
            <w:tcW w:w="484" w:type="pct"/>
            <w:tcBorders>
              <w:right w:val="nil"/>
            </w:tcBorders>
            <w:shd w:val="clear" w:color="auto" w:fill="DBE5F1" w:themeFill="accent1" w:themeFillTint="33"/>
          </w:tcPr>
          <w:p w14:paraId="4FC32069" w14:textId="77777777" w:rsidR="00B71223" w:rsidRPr="002C3786" w:rsidRDefault="00B71223" w:rsidP="00E03A24">
            <w:pPr>
              <w:pStyle w:val="GSATableHeading"/>
            </w:pPr>
            <w:r w:rsidRPr="002C3786">
              <w:t xml:space="preserve">Part </w:t>
            </w:r>
            <w:r>
              <w:t>d</w:t>
            </w:r>
          </w:p>
        </w:tc>
        <w:tc>
          <w:tcPr>
            <w:tcW w:w="4516" w:type="pct"/>
            <w:tcMar>
              <w:top w:w="43" w:type="dxa"/>
              <w:bottom w:w="43" w:type="dxa"/>
            </w:tcMar>
          </w:tcPr>
          <w:p w14:paraId="0BBF2B03" w14:textId="77777777" w:rsidR="00B71223" w:rsidRPr="0036708B" w:rsidRDefault="00B71223" w:rsidP="00DA4990">
            <w:pPr>
              <w:pStyle w:val="GSATableText"/>
            </w:pPr>
          </w:p>
        </w:tc>
      </w:tr>
      <w:tr w:rsidR="00B71223" w:rsidRPr="0036708B" w14:paraId="6B7A8C05" w14:textId="77777777" w:rsidTr="001C310B">
        <w:trPr>
          <w:trHeight w:val="288"/>
        </w:trPr>
        <w:tc>
          <w:tcPr>
            <w:tcW w:w="484" w:type="pct"/>
            <w:tcBorders>
              <w:right w:val="nil"/>
            </w:tcBorders>
            <w:shd w:val="clear" w:color="auto" w:fill="DBE5F1" w:themeFill="accent1" w:themeFillTint="33"/>
          </w:tcPr>
          <w:p w14:paraId="54FA6B1D" w14:textId="77777777" w:rsidR="00B71223" w:rsidRPr="002C3786" w:rsidRDefault="00B71223" w:rsidP="00E03A24">
            <w:pPr>
              <w:pStyle w:val="GSATableHeading"/>
            </w:pPr>
            <w:r w:rsidRPr="002C3786">
              <w:t xml:space="preserve">Part </w:t>
            </w:r>
            <w:r>
              <w:t>e</w:t>
            </w:r>
          </w:p>
        </w:tc>
        <w:tc>
          <w:tcPr>
            <w:tcW w:w="4516" w:type="pct"/>
            <w:tcMar>
              <w:top w:w="43" w:type="dxa"/>
              <w:bottom w:w="43" w:type="dxa"/>
            </w:tcMar>
          </w:tcPr>
          <w:p w14:paraId="25EC0B4F" w14:textId="77777777" w:rsidR="00B71223" w:rsidRPr="0036708B" w:rsidRDefault="00B71223" w:rsidP="00DA4990">
            <w:pPr>
              <w:pStyle w:val="GSATableText"/>
            </w:pPr>
          </w:p>
        </w:tc>
      </w:tr>
      <w:tr w:rsidR="00B71223" w:rsidRPr="0036708B" w14:paraId="5427F92F" w14:textId="77777777" w:rsidTr="001C310B">
        <w:trPr>
          <w:trHeight w:val="288"/>
        </w:trPr>
        <w:tc>
          <w:tcPr>
            <w:tcW w:w="484" w:type="pct"/>
            <w:tcBorders>
              <w:right w:val="nil"/>
            </w:tcBorders>
            <w:shd w:val="clear" w:color="auto" w:fill="DBE5F1" w:themeFill="accent1" w:themeFillTint="33"/>
          </w:tcPr>
          <w:p w14:paraId="575A901B" w14:textId="77777777" w:rsidR="00B71223" w:rsidRPr="002C3786" w:rsidRDefault="00B71223" w:rsidP="00E03A24">
            <w:pPr>
              <w:pStyle w:val="GSATableHeading"/>
            </w:pPr>
            <w:r w:rsidRPr="002C3786">
              <w:t>Part</w:t>
            </w:r>
            <w:r>
              <w:t xml:space="preserve"> f</w:t>
            </w:r>
          </w:p>
        </w:tc>
        <w:tc>
          <w:tcPr>
            <w:tcW w:w="4516" w:type="pct"/>
            <w:tcMar>
              <w:top w:w="43" w:type="dxa"/>
              <w:bottom w:w="43" w:type="dxa"/>
            </w:tcMar>
          </w:tcPr>
          <w:p w14:paraId="4857320D" w14:textId="77777777" w:rsidR="00B71223" w:rsidRPr="0036708B" w:rsidRDefault="00B71223" w:rsidP="00DA4990">
            <w:pPr>
              <w:pStyle w:val="GSATableText"/>
            </w:pPr>
          </w:p>
        </w:tc>
      </w:tr>
    </w:tbl>
    <w:p w14:paraId="1C8F5F76" w14:textId="77777777" w:rsidR="00A5433E" w:rsidRPr="003E60E0" w:rsidRDefault="00A5433E" w:rsidP="00DA4990"/>
    <w:p w14:paraId="434DEE1C" w14:textId="77777777" w:rsidR="000D1972" w:rsidRDefault="005A62FC" w:rsidP="00DA4990">
      <w:pPr>
        <w:pStyle w:val="Heading2"/>
      </w:pPr>
      <w:bookmarkStart w:id="1393" w:name="_Toc383429789"/>
      <w:bookmarkStart w:id="1394" w:name="_Toc383444607"/>
      <w:bookmarkStart w:id="1395" w:name="_Toc385594252"/>
      <w:bookmarkStart w:id="1396" w:name="_Toc385594640"/>
      <w:bookmarkStart w:id="1397" w:name="_Toc385595028"/>
      <w:bookmarkStart w:id="1398" w:name="_Toc449543396"/>
      <w:bookmarkStart w:id="1399" w:name="_Toc464803599"/>
      <w:r w:rsidRPr="002C3786">
        <w:t>Maintenance (MA)</w:t>
      </w:r>
      <w:bookmarkEnd w:id="1393"/>
      <w:bookmarkEnd w:id="1394"/>
      <w:bookmarkEnd w:id="1395"/>
      <w:bookmarkEnd w:id="1396"/>
      <w:bookmarkEnd w:id="1397"/>
      <w:bookmarkEnd w:id="1398"/>
      <w:bookmarkEnd w:id="1399"/>
    </w:p>
    <w:p w14:paraId="1FB48383" w14:textId="77777777" w:rsidR="002070CC" w:rsidRDefault="002070CC" w:rsidP="002070CC">
      <w:pPr>
        <w:pStyle w:val="Heading3"/>
      </w:pPr>
      <w:bookmarkStart w:id="1400" w:name="_Toc449543397"/>
      <w:bookmarkStart w:id="1401" w:name="_Toc464803600"/>
      <w:bookmarkStart w:id="1402" w:name="_Toc149090482"/>
      <w:bookmarkStart w:id="1403" w:name="_Toc383429790"/>
      <w:bookmarkStart w:id="1404" w:name="_Toc383444608"/>
      <w:bookmarkStart w:id="1405" w:name="_Toc385594253"/>
      <w:bookmarkStart w:id="1406" w:name="_Toc385594641"/>
      <w:bookmarkStart w:id="1407" w:name="_Toc385595029"/>
      <w:bookmarkStart w:id="1408"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1400"/>
      <w:bookmarkEnd w:id="1401"/>
    </w:p>
    <w:p w14:paraId="6B25FC2C" w14:textId="77777777" w:rsidR="002070CC" w:rsidRDefault="002070CC" w:rsidP="00402988">
      <w:pPr>
        <w:keepNext/>
        <w:widowControl/>
      </w:pPr>
      <w:r w:rsidRPr="008B3F01">
        <w:t>The organization:</w:t>
      </w:r>
    </w:p>
    <w:p w14:paraId="2B481E0B" w14:textId="77777777" w:rsidR="002070CC" w:rsidRDefault="002070CC" w:rsidP="00914FE7">
      <w:pPr>
        <w:pStyle w:val="GSAListParagraphalpha"/>
        <w:numPr>
          <w:ilvl w:val="0"/>
          <w:numId w:val="209"/>
        </w:numPr>
      </w:pPr>
      <w:r w:rsidRPr="008B3F01">
        <w:t>Develops, documents, and disseminates to [</w:t>
      </w:r>
      <w:r w:rsidRPr="00D62A31">
        <w:rPr>
          <w:rStyle w:val="GSAItalicEmphasisChar"/>
        </w:rPr>
        <w:t>Assignment: organization-defined personnel or roles</w:t>
      </w:r>
      <w:r w:rsidRPr="008B3F01">
        <w:t>]:</w:t>
      </w:r>
    </w:p>
    <w:p w14:paraId="08B561CB" w14:textId="77777777" w:rsidR="002070CC" w:rsidRDefault="002070CC" w:rsidP="00914FE7">
      <w:pPr>
        <w:pStyle w:val="GSAListParagraphalpha2"/>
        <w:numPr>
          <w:ilvl w:val="1"/>
          <w:numId w:val="152"/>
        </w:numPr>
      </w:pPr>
      <w:r w:rsidRPr="008B3F01">
        <w:t>A system maintenance policy that addresses purpose, scope, roles, responsibilities, management commitment, coordination among organizational entities, and compliance; and</w:t>
      </w:r>
    </w:p>
    <w:p w14:paraId="31755B66" w14:textId="77777777" w:rsidR="002070CC" w:rsidRDefault="002070CC" w:rsidP="00914FE7">
      <w:pPr>
        <w:pStyle w:val="GSAListParagraphalpha2"/>
        <w:numPr>
          <w:ilvl w:val="1"/>
          <w:numId w:val="152"/>
        </w:numPr>
      </w:pPr>
      <w:r w:rsidRPr="008B3F01">
        <w:t>Procedures to facilitate the implementation of the system maintenance policy and associated system maintenance controls; and</w:t>
      </w:r>
    </w:p>
    <w:p w14:paraId="7E4029CC" w14:textId="77777777" w:rsidR="002070CC" w:rsidRDefault="002070CC" w:rsidP="00914FE7">
      <w:pPr>
        <w:pStyle w:val="GSAListParagraphalpha"/>
        <w:numPr>
          <w:ilvl w:val="0"/>
          <w:numId w:val="152"/>
        </w:numPr>
      </w:pPr>
      <w:r w:rsidRPr="008B3F01">
        <w:t>Reviews and updates the current:</w:t>
      </w:r>
    </w:p>
    <w:p w14:paraId="7E907DD4" w14:textId="77777777" w:rsidR="002070CC" w:rsidRDefault="002070CC" w:rsidP="00914FE7">
      <w:pPr>
        <w:pStyle w:val="GSAListParagraphalpha2"/>
        <w:numPr>
          <w:ilvl w:val="1"/>
          <w:numId w:val="152"/>
        </w:numPr>
      </w:pPr>
      <w:r w:rsidRPr="008B3F01">
        <w:t>System maintenance policy [</w:t>
      </w:r>
      <w:r w:rsidR="00895AF9">
        <w:rPr>
          <w:rStyle w:val="GSAItalicEmphasisChar"/>
        </w:rPr>
        <w:t>FedRAMP</w:t>
      </w:r>
      <w:r w:rsidRPr="00D62A31">
        <w:rPr>
          <w:rStyle w:val="GSAItalicEmphasisChar"/>
        </w:rPr>
        <w:t xml:space="preserve"> Assignment: </w:t>
      </w:r>
      <w:r w:rsidRPr="006A0848">
        <w:rPr>
          <w:rStyle w:val="GSAItalicEmphasisChar"/>
        </w:rPr>
        <w:t xml:space="preserve">at least </w:t>
      </w:r>
      <w:r>
        <w:rPr>
          <w:rStyle w:val="GSAItalicEmphasisChar"/>
        </w:rPr>
        <w:t>every three (3) years</w:t>
      </w:r>
      <w:r>
        <w:t>]; and</w:t>
      </w:r>
    </w:p>
    <w:p w14:paraId="08381EA3" w14:textId="77777777" w:rsidR="002070CC" w:rsidRDefault="002070CC" w:rsidP="00914FE7">
      <w:pPr>
        <w:pStyle w:val="GSAListParagraphalpha2"/>
        <w:numPr>
          <w:ilvl w:val="1"/>
          <w:numId w:val="152"/>
        </w:numPr>
      </w:pPr>
      <w:r w:rsidRPr="008B3F01">
        <w:t>System maintenance procedures [</w:t>
      </w:r>
      <w:r w:rsidR="00895AF9">
        <w:rPr>
          <w:rStyle w:val="GSAItalicEmphasisChar"/>
        </w:rPr>
        <w:t>FedRAMP</w:t>
      </w:r>
      <w:r w:rsidRPr="00D62A31">
        <w:rPr>
          <w:rStyle w:val="GSAItalicEmphasisChar"/>
        </w:rPr>
        <w:t xml:space="preserve"> Assignment: </w:t>
      </w:r>
      <w:r w:rsidRPr="002070CC">
        <w:rPr>
          <w:rStyle w:val="GSAItalicEmphasisChar"/>
        </w:rPr>
        <w:t>at least annually</w:t>
      </w:r>
      <w:r w:rsidRPr="008B3F01">
        <w:t>].</w:t>
      </w:r>
    </w:p>
    <w:p w14:paraId="6BFC06FD" w14:textId="77777777" w:rsidR="002070CC" w:rsidRDefault="002070CC" w:rsidP="002070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346DA59C" w14:textId="77777777" w:rsidTr="001C310B">
        <w:trPr>
          <w:cantSplit/>
          <w:trHeight w:val="288"/>
          <w:tblHeader/>
        </w:trPr>
        <w:tc>
          <w:tcPr>
            <w:tcW w:w="811" w:type="pct"/>
            <w:shd w:val="clear" w:color="auto" w:fill="DBE5F1" w:themeFill="accent1" w:themeFillTint="33"/>
            <w:tcMar>
              <w:top w:w="43" w:type="dxa"/>
              <w:bottom w:w="43" w:type="dxa"/>
            </w:tcMar>
          </w:tcPr>
          <w:bookmarkEnd w:id="1402"/>
          <w:bookmarkEnd w:id="1403"/>
          <w:bookmarkEnd w:id="1404"/>
          <w:bookmarkEnd w:id="1405"/>
          <w:bookmarkEnd w:id="1406"/>
          <w:bookmarkEnd w:id="1407"/>
          <w:bookmarkEnd w:id="1408"/>
          <w:p w14:paraId="3EA50575" w14:textId="77777777" w:rsidR="00FB3F1D" w:rsidRPr="002C3786" w:rsidRDefault="00DB68D2" w:rsidP="00E03A24">
            <w:pPr>
              <w:pStyle w:val="GSATableHeading"/>
            </w:pPr>
            <w:r w:rsidRPr="00DF5330">
              <w:t>MA-1</w:t>
            </w:r>
          </w:p>
        </w:tc>
        <w:tc>
          <w:tcPr>
            <w:tcW w:w="4189" w:type="pct"/>
            <w:shd w:val="clear" w:color="auto" w:fill="DBE5F1" w:themeFill="accent1" w:themeFillTint="33"/>
          </w:tcPr>
          <w:p w14:paraId="5BCF228F" w14:textId="77777777" w:rsidR="00FB3F1D" w:rsidRPr="002C3786" w:rsidRDefault="00FB3F1D" w:rsidP="00E03A24">
            <w:pPr>
              <w:pStyle w:val="GSATableHeading"/>
            </w:pPr>
            <w:r w:rsidRPr="002C3786">
              <w:t>Control Summary Information</w:t>
            </w:r>
          </w:p>
        </w:tc>
      </w:tr>
      <w:tr w:rsidR="00FB3F1D" w:rsidRPr="002C3786" w14:paraId="1017CEE7" w14:textId="77777777" w:rsidTr="001C310B">
        <w:trPr>
          <w:trHeight w:val="288"/>
        </w:trPr>
        <w:tc>
          <w:tcPr>
            <w:tcW w:w="5000" w:type="pct"/>
            <w:gridSpan w:val="2"/>
            <w:tcMar>
              <w:top w:w="43" w:type="dxa"/>
              <w:bottom w:w="43" w:type="dxa"/>
            </w:tcMar>
          </w:tcPr>
          <w:p w14:paraId="6D772D75" w14:textId="77777777" w:rsidR="00FB3F1D" w:rsidRPr="002C3786" w:rsidRDefault="00FB3F1D" w:rsidP="00122E3E">
            <w:pPr>
              <w:pStyle w:val="GSATableText"/>
            </w:pPr>
            <w:r w:rsidRPr="002C3786">
              <w:t>Responsible Role:</w:t>
            </w:r>
            <w:r>
              <w:t xml:space="preserve"> </w:t>
            </w:r>
          </w:p>
        </w:tc>
      </w:tr>
      <w:tr w:rsidR="00FB3F1D" w:rsidRPr="00D00D47" w14:paraId="6A38926E" w14:textId="77777777" w:rsidTr="001C310B">
        <w:trPr>
          <w:trHeight w:val="288"/>
        </w:trPr>
        <w:tc>
          <w:tcPr>
            <w:tcW w:w="5000" w:type="pct"/>
            <w:gridSpan w:val="2"/>
            <w:tcMar>
              <w:top w:w="43" w:type="dxa"/>
              <w:bottom w:w="43" w:type="dxa"/>
            </w:tcMar>
          </w:tcPr>
          <w:p w14:paraId="7C692EE2" w14:textId="77777777" w:rsidR="00FB3F1D" w:rsidRPr="00D00D47" w:rsidRDefault="00DB68D2" w:rsidP="00F63987">
            <w:pPr>
              <w:pStyle w:val="GSATableText"/>
            </w:pPr>
            <w:r w:rsidRPr="00DF5330">
              <w:t>Parameter MA-1(a):</w:t>
            </w:r>
            <w:r w:rsidR="00FB3F1D">
              <w:t xml:space="preserve"> </w:t>
            </w:r>
          </w:p>
        </w:tc>
      </w:tr>
      <w:tr w:rsidR="00FB3F1D" w:rsidRPr="00D00D47" w14:paraId="6915FC97" w14:textId="77777777" w:rsidTr="001C310B">
        <w:trPr>
          <w:trHeight w:val="288"/>
        </w:trPr>
        <w:tc>
          <w:tcPr>
            <w:tcW w:w="5000" w:type="pct"/>
            <w:gridSpan w:val="2"/>
            <w:tcMar>
              <w:top w:w="43" w:type="dxa"/>
              <w:bottom w:w="43" w:type="dxa"/>
            </w:tcMar>
          </w:tcPr>
          <w:p w14:paraId="17566965" w14:textId="77777777" w:rsidR="00FB3F1D" w:rsidRPr="00D00D47" w:rsidRDefault="00DB68D2" w:rsidP="00122E3E">
            <w:pPr>
              <w:pStyle w:val="GSATableText"/>
            </w:pPr>
            <w:r w:rsidRPr="00DF5330">
              <w:t>Parameter MA-1(b)(1):</w:t>
            </w:r>
            <w:r>
              <w:t xml:space="preserve"> </w:t>
            </w:r>
          </w:p>
        </w:tc>
      </w:tr>
      <w:tr w:rsidR="00DB68D2" w:rsidRPr="00D00D47" w14:paraId="7DD45C8E" w14:textId="77777777" w:rsidTr="001C310B">
        <w:trPr>
          <w:trHeight w:val="288"/>
        </w:trPr>
        <w:tc>
          <w:tcPr>
            <w:tcW w:w="5000" w:type="pct"/>
            <w:gridSpan w:val="2"/>
            <w:tcMar>
              <w:top w:w="43" w:type="dxa"/>
              <w:bottom w:w="43" w:type="dxa"/>
            </w:tcMar>
          </w:tcPr>
          <w:p w14:paraId="0B880FD7" w14:textId="77777777" w:rsidR="00DB68D2" w:rsidRPr="00DF5330" w:rsidRDefault="00DB68D2" w:rsidP="00122E3E">
            <w:pPr>
              <w:pStyle w:val="GSATableText"/>
            </w:pPr>
            <w:r w:rsidRPr="00DF5330">
              <w:t>Parameter MA-1(b)(</w:t>
            </w:r>
            <w:r>
              <w:t>2</w:t>
            </w:r>
            <w:r w:rsidRPr="00DF5330">
              <w:t>):</w:t>
            </w:r>
            <w:r>
              <w:t xml:space="preserve"> </w:t>
            </w:r>
          </w:p>
        </w:tc>
      </w:tr>
      <w:tr w:rsidR="00FB3F1D" w:rsidRPr="002C3786" w14:paraId="3ACAF09D" w14:textId="77777777" w:rsidTr="001C310B">
        <w:trPr>
          <w:trHeight w:val="288"/>
        </w:trPr>
        <w:tc>
          <w:tcPr>
            <w:tcW w:w="5000" w:type="pct"/>
            <w:gridSpan w:val="2"/>
            <w:tcMar>
              <w:top w:w="43" w:type="dxa"/>
              <w:bottom w:w="43" w:type="dxa"/>
            </w:tcMar>
            <w:vAlign w:val="bottom"/>
          </w:tcPr>
          <w:p w14:paraId="56EFAF4B" w14:textId="77777777" w:rsidR="00FB3F1D" w:rsidRPr="002C3786" w:rsidRDefault="00FB3F1D" w:rsidP="00DA4990">
            <w:pPr>
              <w:pStyle w:val="GSATableText"/>
            </w:pPr>
            <w:r w:rsidRPr="002C3786">
              <w:t>Implementation Status (check all that apply):</w:t>
            </w:r>
          </w:p>
          <w:p w14:paraId="4424A5E4" w14:textId="77777777" w:rsidR="00FB3F1D" w:rsidRPr="002C3786" w:rsidRDefault="00CB38BB" w:rsidP="00DA4990">
            <w:pPr>
              <w:pStyle w:val="GSATableText"/>
            </w:pPr>
            <w:sdt>
              <w:sdtPr>
                <w:id w:val="-54090511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4CFCE6E8" w14:textId="77777777" w:rsidR="00FB3F1D" w:rsidRPr="002C3786" w:rsidRDefault="00CB38BB" w:rsidP="00DA4990">
            <w:pPr>
              <w:pStyle w:val="GSATableText"/>
            </w:pPr>
            <w:sdt>
              <w:sdtPr>
                <w:id w:val="105188558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1D332C46" w14:textId="77777777" w:rsidR="00FB3F1D" w:rsidRPr="002C3786" w:rsidRDefault="00CB38BB" w:rsidP="00DA4990">
            <w:pPr>
              <w:pStyle w:val="GSATableText"/>
            </w:pPr>
            <w:sdt>
              <w:sdtPr>
                <w:id w:val="-124619002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4F3632AD" w14:textId="77777777" w:rsidR="00FB3F1D" w:rsidRPr="002C3786" w:rsidRDefault="00CB38BB" w:rsidP="00DA4990">
            <w:pPr>
              <w:pStyle w:val="GSATableText"/>
            </w:pPr>
            <w:sdt>
              <w:sdtPr>
                <w:id w:val="-183090043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6D42E7FE" w14:textId="77777777" w:rsidR="00FB3F1D" w:rsidRPr="002C3786" w:rsidRDefault="00CB38BB" w:rsidP="00DA4990">
            <w:pPr>
              <w:pStyle w:val="GSATableText"/>
            </w:pPr>
            <w:sdt>
              <w:sdtPr>
                <w:id w:val="120036770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4E362641" w14:textId="77777777" w:rsidTr="001C310B">
        <w:trPr>
          <w:trHeight w:val="288"/>
        </w:trPr>
        <w:tc>
          <w:tcPr>
            <w:tcW w:w="5000" w:type="pct"/>
            <w:gridSpan w:val="2"/>
            <w:tcMar>
              <w:top w:w="43" w:type="dxa"/>
              <w:bottom w:w="43" w:type="dxa"/>
            </w:tcMar>
            <w:vAlign w:val="bottom"/>
          </w:tcPr>
          <w:p w14:paraId="167D7BE6" w14:textId="77777777" w:rsidR="00FB3F1D" w:rsidRPr="002C3786" w:rsidRDefault="00FB3F1D" w:rsidP="00DA4990">
            <w:pPr>
              <w:pStyle w:val="GSATableText"/>
            </w:pPr>
            <w:r w:rsidRPr="002C3786">
              <w:t>Control Origination (check all that apply):</w:t>
            </w:r>
          </w:p>
          <w:p w14:paraId="6706D742" w14:textId="77777777" w:rsidR="00FB3F1D" w:rsidRPr="002C3786" w:rsidRDefault="00CB38BB" w:rsidP="00DA4990">
            <w:pPr>
              <w:pStyle w:val="GSATableText"/>
            </w:pPr>
            <w:sdt>
              <w:sdtPr>
                <w:id w:val="-107729132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0C7CDB5E" w14:textId="77777777" w:rsidR="00FB3F1D" w:rsidRPr="002C3786" w:rsidRDefault="00CB38BB" w:rsidP="00DA4990">
            <w:pPr>
              <w:pStyle w:val="GSATableText"/>
            </w:pPr>
            <w:sdt>
              <w:sdtPr>
                <w:id w:val="10501194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2CF85734" w14:textId="77777777" w:rsidR="00FB3F1D" w:rsidRPr="002C3786" w:rsidRDefault="00CB38BB" w:rsidP="00DA4990">
            <w:pPr>
              <w:pStyle w:val="GSATableText"/>
            </w:pPr>
            <w:sdt>
              <w:sdtPr>
                <w:id w:val="122386942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Service Provider Hybrid (Corporate and System Specific) </w:t>
            </w:r>
          </w:p>
        </w:tc>
      </w:tr>
    </w:tbl>
    <w:p w14:paraId="0E666694"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DB68D2" w:rsidRPr="002C3786" w14:paraId="28CD0D50" w14:textId="77777777" w:rsidTr="001C310B">
        <w:trPr>
          <w:cantSplit/>
          <w:trHeight w:val="288"/>
          <w:tblHeader/>
        </w:trPr>
        <w:tc>
          <w:tcPr>
            <w:tcW w:w="5000" w:type="pct"/>
            <w:gridSpan w:val="2"/>
            <w:shd w:val="clear" w:color="auto" w:fill="DBE5F1" w:themeFill="accent1" w:themeFillTint="33"/>
            <w:vAlign w:val="center"/>
          </w:tcPr>
          <w:p w14:paraId="097A02E0" w14:textId="77777777" w:rsidR="00DB68D2" w:rsidRPr="002C3786" w:rsidRDefault="00DB68D2" w:rsidP="00E03A24">
            <w:pPr>
              <w:pStyle w:val="GSATableHeading"/>
            </w:pPr>
            <w:r w:rsidRPr="00EB582B">
              <w:t xml:space="preserve">MA-1 </w:t>
            </w:r>
            <w:r w:rsidRPr="002C3786">
              <w:t>What is the solution and how is it implemented?</w:t>
            </w:r>
          </w:p>
        </w:tc>
      </w:tr>
      <w:tr w:rsidR="00DB68D2" w:rsidRPr="0036708B" w14:paraId="0B7EFCFF" w14:textId="77777777" w:rsidTr="001C310B">
        <w:trPr>
          <w:trHeight w:val="288"/>
        </w:trPr>
        <w:tc>
          <w:tcPr>
            <w:tcW w:w="484" w:type="pct"/>
            <w:tcBorders>
              <w:right w:val="nil"/>
            </w:tcBorders>
            <w:shd w:val="clear" w:color="auto" w:fill="DBE5F1" w:themeFill="accent1" w:themeFillTint="33"/>
          </w:tcPr>
          <w:p w14:paraId="5D8489E8" w14:textId="77777777" w:rsidR="00DB68D2" w:rsidRPr="002C3786" w:rsidRDefault="00DB68D2" w:rsidP="00E03A24">
            <w:pPr>
              <w:pStyle w:val="GSATableHeading"/>
            </w:pPr>
            <w:r w:rsidRPr="002C3786">
              <w:t>Part a</w:t>
            </w:r>
          </w:p>
        </w:tc>
        <w:tc>
          <w:tcPr>
            <w:tcW w:w="4516" w:type="pct"/>
            <w:tcMar>
              <w:top w:w="43" w:type="dxa"/>
              <w:bottom w:w="43" w:type="dxa"/>
            </w:tcMar>
          </w:tcPr>
          <w:p w14:paraId="40AB6CF0" w14:textId="77777777" w:rsidR="00DB68D2" w:rsidRPr="0036708B" w:rsidRDefault="00DB68D2" w:rsidP="00DA4990">
            <w:pPr>
              <w:pStyle w:val="GSATableText"/>
            </w:pPr>
          </w:p>
        </w:tc>
      </w:tr>
      <w:tr w:rsidR="00DB68D2" w:rsidRPr="0036708B" w14:paraId="20CFE959" w14:textId="77777777" w:rsidTr="001C310B">
        <w:trPr>
          <w:trHeight w:val="288"/>
        </w:trPr>
        <w:tc>
          <w:tcPr>
            <w:tcW w:w="484" w:type="pct"/>
            <w:tcBorders>
              <w:right w:val="nil"/>
            </w:tcBorders>
            <w:shd w:val="clear" w:color="auto" w:fill="DBE5F1" w:themeFill="accent1" w:themeFillTint="33"/>
          </w:tcPr>
          <w:p w14:paraId="21BC72E5" w14:textId="77777777" w:rsidR="00DB68D2" w:rsidRPr="002C3786" w:rsidRDefault="00DB68D2" w:rsidP="00E03A24">
            <w:pPr>
              <w:pStyle w:val="GSATableHeading"/>
            </w:pPr>
            <w:r w:rsidRPr="002C3786">
              <w:t>Part b</w:t>
            </w:r>
          </w:p>
        </w:tc>
        <w:tc>
          <w:tcPr>
            <w:tcW w:w="4516" w:type="pct"/>
            <w:tcMar>
              <w:top w:w="43" w:type="dxa"/>
              <w:bottom w:w="43" w:type="dxa"/>
            </w:tcMar>
          </w:tcPr>
          <w:p w14:paraId="55906DC4" w14:textId="77777777" w:rsidR="00DB68D2" w:rsidRPr="0036708B" w:rsidRDefault="00DB68D2" w:rsidP="00DA4990">
            <w:pPr>
              <w:pStyle w:val="GSATableText"/>
            </w:pPr>
          </w:p>
        </w:tc>
      </w:tr>
    </w:tbl>
    <w:p w14:paraId="6337B972" w14:textId="77777777" w:rsidR="00133086" w:rsidRPr="00EB582B" w:rsidRDefault="00133086" w:rsidP="00DA4990"/>
    <w:p w14:paraId="6BD23A81" w14:textId="77777777" w:rsidR="000D1972" w:rsidRDefault="00BF27E8" w:rsidP="005972CC">
      <w:pPr>
        <w:pStyle w:val="Heading3"/>
      </w:pPr>
      <w:bookmarkStart w:id="1409" w:name="_Toc149090483"/>
      <w:bookmarkStart w:id="1410" w:name="_Toc383429791"/>
      <w:bookmarkStart w:id="1411" w:name="_Toc383444609"/>
      <w:bookmarkStart w:id="1412" w:name="_Toc385594254"/>
      <w:bookmarkStart w:id="1413" w:name="_Toc385594642"/>
      <w:bookmarkStart w:id="1414" w:name="_Toc385595030"/>
      <w:bookmarkStart w:id="1415" w:name="_Toc388620877"/>
      <w:bookmarkStart w:id="1416" w:name="_Toc449543399"/>
      <w:bookmarkStart w:id="1417" w:name="_Toc464803601"/>
      <w:r w:rsidRPr="002C3786">
        <w:t>MA-2</w:t>
      </w:r>
      <w:r>
        <w:t xml:space="preserve"> </w:t>
      </w:r>
      <w:r w:rsidR="00133086" w:rsidRPr="002C3786">
        <w:t>Controlled Maintenance</w:t>
      </w:r>
      <w:bookmarkEnd w:id="1409"/>
      <w:bookmarkEnd w:id="1410"/>
      <w:bookmarkEnd w:id="1411"/>
      <w:bookmarkEnd w:id="1412"/>
      <w:bookmarkEnd w:id="1413"/>
      <w:bookmarkEnd w:id="1414"/>
      <w:bookmarkEnd w:id="1415"/>
      <w:r w:rsidR="00BA6E88">
        <w:t xml:space="preserve"> (L) (M) (H)</w:t>
      </w:r>
      <w:bookmarkEnd w:id="1416"/>
      <w:bookmarkEnd w:id="1417"/>
    </w:p>
    <w:p w14:paraId="7B1B5CDF" w14:textId="77777777" w:rsidR="009264BD" w:rsidRDefault="009264BD" w:rsidP="00402988">
      <w:pPr>
        <w:keepNext/>
        <w:widowControl/>
      </w:pPr>
      <w:r w:rsidRPr="009264BD">
        <w:t>The organization:</w:t>
      </w:r>
    </w:p>
    <w:p w14:paraId="63C6DA82" w14:textId="77777777" w:rsidR="000D1972" w:rsidRDefault="00A91BE4" w:rsidP="00914FE7">
      <w:pPr>
        <w:pStyle w:val="GSAListParagraphalpha"/>
        <w:numPr>
          <w:ilvl w:val="0"/>
          <w:numId w:val="42"/>
        </w:numPr>
      </w:pPr>
      <w:r w:rsidRPr="009264BD">
        <w:t>Schedules, performs, documents, and reviews records of maintenance and repairs on information system components in accordance with manufacturer or vendor specifications and/or organizational requirements;</w:t>
      </w:r>
    </w:p>
    <w:p w14:paraId="5EB9A509" w14:textId="77777777" w:rsidR="000D1972" w:rsidRDefault="00A91BE4" w:rsidP="00914FE7">
      <w:pPr>
        <w:pStyle w:val="GSAListParagraphalpha"/>
        <w:numPr>
          <w:ilvl w:val="0"/>
          <w:numId w:val="42"/>
        </w:numPr>
      </w:pPr>
      <w:r w:rsidRPr="009264BD">
        <w:t>Approves and monitors all maintenance activities, whether performed on site or remotely and whether the equipment is serviced on site or removed to another location;</w:t>
      </w:r>
    </w:p>
    <w:p w14:paraId="12FD351F" w14:textId="77777777" w:rsidR="000D1972" w:rsidRDefault="00A91BE4" w:rsidP="00914FE7">
      <w:pPr>
        <w:pStyle w:val="GSAListParagraphalpha"/>
        <w:numPr>
          <w:ilvl w:val="0"/>
          <w:numId w:val="42"/>
        </w:numPr>
      </w:pPr>
      <w:r w:rsidRPr="009264BD">
        <w:t>Requires that [</w:t>
      </w:r>
      <w:r w:rsidR="0010717C" w:rsidRPr="00D62A31">
        <w:rPr>
          <w:rStyle w:val="GSAItalicEmphasisChar"/>
        </w:rPr>
        <w:t>Assignment</w:t>
      </w:r>
      <w:r w:rsidRPr="00D62A31">
        <w:rPr>
          <w:rStyle w:val="GSAItalicEmphasisChar"/>
        </w:rPr>
        <w:t>: organization-defined personnel or roles</w:t>
      </w:r>
      <w:r w:rsidRPr="009264BD">
        <w:t>] explicitly approve the removal of the information system or system components from organizational facilities for off-site maintenance or repairs;</w:t>
      </w:r>
    </w:p>
    <w:p w14:paraId="16EB9A7D" w14:textId="77777777" w:rsidR="000D1972" w:rsidRDefault="00A91BE4" w:rsidP="00914FE7">
      <w:pPr>
        <w:pStyle w:val="GSAListParagraphalpha"/>
        <w:numPr>
          <w:ilvl w:val="0"/>
          <w:numId w:val="42"/>
        </w:numPr>
      </w:pPr>
      <w:r w:rsidRPr="009264BD">
        <w:t>Sanitizes equipment to remove all information from associated media prior to removal from organizational facilities for off-site maintenance or repairs;</w:t>
      </w:r>
    </w:p>
    <w:p w14:paraId="67927809" w14:textId="77777777" w:rsidR="000D1972" w:rsidRDefault="00A91BE4" w:rsidP="00914FE7">
      <w:pPr>
        <w:pStyle w:val="GSAListParagraphalpha"/>
        <w:numPr>
          <w:ilvl w:val="0"/>
          <w:numId w:val="42"/>
        </w:numPr>
      </w:pPr>
      <w:r w:rsidRPr="009264BD">
        <w:t>Checks all potentially impacted security controls to verify that the controls are still functioning properly following maintenance or repair actions; and</w:t>
      </w:r>
    </w:p>
    <w:p w14:paraId="7913EE2C" w14:textId="77777777" w:rsidR="000D1972" w:rsidRDefault="00A91BE4" w:rsidP="00914FE7">
      <w:pPr>
        <w:pStyle w:val="GSAListParagraphalpha"/>
        <w:numPr>
          <w:ilvl w:val="0"/>
          <w:numId w:val="42"/>
        </w:numPr>
      </w:pPr>
      <w:r w:rsidRPr="009264BD">
        <w:t xml:space="preserve">Includes </w:t>
      </w:r>
      <w:r w:rsidRPr="00D62A31">
        <w:rPr>
          <w:rStyle w:val="GSAItalicEmphasisChar"/>
        </w:rPr>
        <w:t>[</w:t>
      </w:r>
      <w:r w:rsidR="0010717C" w:rsidRPr="00D62A31">
        <w:rPr>
          <w:rStyle w:val="GSAItalicEmphasisChar"/>
        </w:rPr>
        <w:t>Assignment</w:t>
      </w:r>
      <w:r w:rsidRPr="00D62A31">
        <w:rPr>
          <w:rStyle w:val="GSAItalicEmphasisChar"/>
        </w:rPr>
        <w:t>: organization-defined maintenance-related information</w:t>
      </w:r>
      <w:r w:rsidRPr="009264BD">
        <w:t>] in organizational maintenance records.</w:t>
      </w:r>
    </w:p>
    <w:p w14:paraId="0CA50653" w14:textId="77777777" w:rsidR="00133086" w:rsidRDefault="0013308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7C4BF106" w14:textId="77777777" w:rsidTr="001C310B">
        <w:trPr>
          <w:cantSplit/>
          <w:trHeight w:val="288"/>
          <w:tblHeader/>
        </w:trPr>
        <w:tc>
          <w:tcPr>
            <w:tcW w:w="811" w:type="pct"/>
            <w:shd w:val="clear" w:color="auto" w:fill="DBE5F1" w:themeFill="accent1" w:themeFillTint="33"/>
            <w:tcMar>
              <w:top w:w="43" w:type="dxa"/>
              <w:bottom w:w="43" w:type="dxa"/>
            </w:tcMar>
          </w:tcPr>
          <w:p w14:paraId="31F046D7" w14:textId="77777777" w:rsidR="00FB3F1D" w:rsidRPr="002C3786" w:rsidRDefault="00123C13" w:rsidP="00E03A24">
            <w:pPr>
              <w:pStyle w:val="GSATableHeading"/>
            </w:pPr>
            <w:r w:rsidRPr="00DF5330">
              <w:t>MA-2</w:t>
            </w:r>
          </w:p>
        </w:tc>
        <w:tc>
          <w:tcPr>
            <w:tcW w:w="4189" w:type="pct"/>
            <w:shd w:val="clear" w:color="auto" w:fill="DBE5F1" w:themeFill="accent1" w:themeFillTint="33"/>
          </w:tcPr>
          <w:p w14:paraId="69DA71C8" w14:textId="77777777" w:rsidR="00FB3F1D" w:rsidRPr="002C3786" w:rsidRDefault="00FB3F1D" w:rsidP="00E03A24">
            <w:pPr>
              <w:pStyle w:val="GSATableHeading"/>
            </w:pPr>
            <w:r w:rsidRPr="002C3786">
              <w:t>Control Summary Information</w:t>
            </w:r>
          </w:p>
        </w:tc>
      </w:tr>
      <w:tr w:rsidR="00FB3F1D" w:rsidRPr="002C3786" w14:paraId="78859500" w14:textId="77777777" w:rsidTr="001C310B">
        <w:trPr>
          <w:trHeight w:val="288"/>
        </w:trPr>
        <w:tc>
          <w:tcPr>
            <w:tcW w:w="5000" w:type="pct"/>
            <w:gridSpan w:val="2"/>
            <w:tcMar>
              <w:top w:w="43" w:type="dxa"/>
              <w:bottom w:w="43" w:type="dxa"/>
            </w:tcMar>
          </w:tcPr>
          <w:p w14:paraId="086A7E8D" w14:textId="77777777" w:rsidR="00FB3F1D" w:rsidRPr="002C3786" w:rsidRDefault="00FB3F1D" w:rsidP="00122E3E">
            <w:pPr>
              <w:pStyle w:val="GSATableText"/>
            </w:pPr>
            <w:r w:rsidRPr="002C3786">
              <w:t>Responsible Role:</w:t>
            </w:r>
            <w:r>
              <w:t xml:space="preserve"> </w:t>
            </w:r>
          </w:p>
        </w:tc>
      </w:tr>
      <w:tr w:rsidR="00FB3F1D" w:rsidRPr="00D00D47" w14:paraId="4796BAE0" w14:textId="77777777" w:rsidTr="001C310B">
        <w:trPr>
          <w:trHeight w:val="288"/>
        </w:trPr>
        <w:tc>
          <w:tcPr>
            <w:tcW w:w="5000" w:type="pct"/>
            <w:gridSpan w:val="2"/>
            <w:tcMar>
              <w:top w:w="43" w:type="dxa"/>
              <w:bottom w:w="43" w:type="dxa"/>
            </w:tcMar>
          </w:tcPr>
          <w:p w14:paraId="37B22087" w14:textId="77777777" w:rsidR="00FB3F1D" w:rsidRPr="00D00D47" w:rsidRDefault="00123C13" w:rsidP="00122E3E">
            <w:pPr>
              <w:pStyle w:val="GSATableText"/>
            </w:pPr>
            <w:r w:rsidRPr="00DF5330">
              <w:t>Parameter MA-2(c):</w:t>
            </w:r>
            <w:r>
              <w:t xml:space="preserve"> </w:t>
            </w:r>
          </w:p>
        </w:tc>
      </w:tr>
      <w:tr w:rsidR="00FB3F1D" w:rsidRPr="00D00D47" w14:paraId="23528393" w14:textId="77777777" w:rsidTr="001C310B">
        <w:trPr>
          <w:trHeight w:val="288"/>
        </w:trPr>
        <w:tc>
          <w:tcPr>
            <w:tcW w:w="5000" w:type="pct"/>
            <w:gridSpan w:val="2"/>
            <w:tcMar>
              <w:top w:w="43" w:type="dxa"/>
              <w:bottom w:w="43" w:type="dxa"/>
            </w:tcMar>
          </w:tcPr>
          <w:p w14:paraId="7C8C096D" w14:textId="77777777" w:rsidR="00FB3F1D" w:rsidRPr="00D00D47" w:rsidRDefault="00123C13" w:rsidP="00122E3E">
            <w:pPr>
              <w:pStyle w:val="GSATableText"/>
            </w:pPr>
            <w:r w:rsidRPr="00DF5330">
              <w:t>Parameter MA-2(f):</w:t>
            </w:r>
            <w:r>
              <w:t xml:space="preserve"> </w:t>
            </w:r>
          </w:p>
        </w:tc>
      </w:tr>
      <w:tr w:rsidR="00FB3F1D" w:rsidRPr="002C3786" w14:paraId="0F157D38" w14:textId="77777777" w:rsidTr="001C310B">
        <w:trPr>
          <w:trHeight w:val="288"/>
        </w:trPr>
        <w:tc>
          <w:tcPr>
            <w:tcW w:w="5000" w:type="pct"/>
            <w:gridSpan w:val="2"/>
            <w:tcMar>
              <w:top w:w="43" w:type="dxa"/>
              <w:bottom w:w="43" w:type="dxa"/>
            </w:tcMar>
            <w:vAlign w:val="bottom"/>
          </w:tcPr>
          <w:p w14:paraId="2F8E6450" w14:textId="77777777" w:rsidR="00FB3F1D" w:rsidRPr="002C3786" w:rsidRDefault="00FB3F1D" w:rsidP="00DA4990">
            <w:pPr>
              <w:pStyle w:val="GSATableText"/>
            </w:pPr>
            <w:r w:rsidRPr="002C3786">
              <w:t>Implementation Status (check all that apply):</w:t>
            </w:r>
          </w:p>
          <w:p w14:paraId="04AB169A" w14:textId="77777777" w:rsidR="00FB3F1D" w:rsidRPr="002C3786" w:rsidRDefault="00CB38BB" w:rsidP="00DA4990">
            <w:pPr>
              <w:pStyle w:val="GSATableText"/>
            </w:pPr>
            <w:sdt>
              <w:sdtPr>
                <w:id w:val="150154364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328EB4A3" w14:textId="77777777" w:rsidR="00FB3F1D" w:rsidRPr="002C3786" w:rsidRDefault="00CB38BB" w:rsidP="00DA4990">
            <w:pPr>
              <w:pStyle w:val="GSATableText"/>
            </w:pPr>
            <w:sdt>
              <w:sdtPr>
                <w:id w:val="-167949957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27B4AEE1" w14:textId="77777777" w:rsidR="00FB3F1D" w:rsidRPr="002C3786" w:rsidRDefault="00CB38BB" w:rsidP="00DA4990">
            <w:pPr>
              <w:pStyle w:val="GSATableText"/>
            </w:pPr>
            <w:sdt>
              <w:sdtPr>
                <w:id w:val="-181031386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59A5A329" w14:textId="77777777" w:rsidR="00FB3F1D" w:rsidRPr="002C3786" w:rsidRDefault="00CB38BB" w:rsidP="00DA4990">
            <w:pPr>
              <w:pStyle w:val="GSATableText"/>
            </w:pPr>
            <w:sdt>
              <w:sdtPr>
                <w:id w:val="-21002440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4271494A" w14:textId="77777777" w:rsidR="00FB3F1D" w:rsidRPr="002C3786" w:rsidRDefault="00CB38BB" w:rsidP="00DA4990">
            <w:pPr>
              <w:pStyle w:val="GSATableText"/>
            </w:pPr>
            <w:sdt>
              <w:sdtPr>
                <w:id w:val="23837945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560D878C" w14:textId="77777777" w:rsidTr="001C310B">
        <w:trPr>
          <w:trHeight w:val="288"/>
        </w:trPr>
        <w:tc>
          <w:tcPr>
            <w:tcW w:w="5000" w:type="pct"/>
            <w:gridSpan w:val="2"/>
            <w:tcMar>
              <w:top w:w="43" w:type="dxa"/>
              <w:bottom w:w="43" w:type="dxa"/>
            </w:tcMar>
            <w:vAlign w:val="bottom"/>
          </w:tcPr>
          <w:p w14:paraId="46717EF2" w14:textId="77777777" w:rsidR="00FB3F1D" w:rsidRPr="002C3786" w:rsidRDefault="00FB3F1D" w:rsidP="00DA4990">
            <w:pPr>
              <w:pStyle w:val="GSATableText"/>
            </w:pPr>
            <w:r w:rsidRPr="002C3786">
              <w:t>Control Origination (check all that apply):</w:t>
            </w:r>
          </w:p>
          <w:p w14:paraId="0B1FED33" w14:textId="77777777" w:rsidR="00FB3F1D" w:rsidRPr="002C3786" w:rsidRDefault="00CB38BB" w:rsidP="00DA4990">
            <w:pPr>
              <w:pStyle w:val="GSATableText"/>
            </w:pPr>
            <w:sdt>
              <w:sdtPr>
                <w:id w:val="-57203960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62DB647D" w14:textId="77777777" w:rsidR="00FB3F1D" w:rsidRPr="002C3786" w:rsidRDefault="00CB38BB" w:rsidP="00DA4990">
            <w:pPr>
              <w:pStyle w:val="GSATableText"/>
            </w:pPr>
            <w:sdt>
              <w:sdtPr>
                <w:id w:val="-105454205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15AAFAA3" w14:textId="77777777" w:rsidR="00FB3F1D" w:rsidRPr="00302087" w:rsidRDefault="00CB38BB" w:rsidP="00DA4990">
            <w:pPr>
              <w:pStyle w:val="GSATableText"/>
            </w:pPr>
            <w:sdt>
              <w:sdtPr>
                <w:id w:val="120305590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5B5DEFEB" w14:textId="77777777" w:rsidR="00FB3F1D" w:rsidRPr="00123C13" w:rsidRDefault="00CB38BB" w:rsidP="00DA4990">
            <w:pPr>
              <w:pStyle w:val="GSATableText"/>
            </w:pPr>
            <w:sdt>
              <w:sdtPr>
                <w:id w:val="489687349"/>
                <w14:checkbox>
                  <w14:checked w14:val="0"/>
                  <w14:checkedState w14:val="2612" w14:font="ＭＳ ゴシック"/>
                  <w14:uncheckedState w14:val="2610" w14:font="ＭＳ ゴシック"/>
                </w14:checkbox>
              </w:sdtPr>
              <w:sdtEndPr/>
              <w:sdtContent>
                <w:r w:rsidR="00FB3F1D" w:rsidRPr="00123C13">
                  <w:rPr>
                    <w:rFonts w:eastAsia="MS Gothic" w:hint="eastAsia"/>
                  </w:rPr>
                  <w:t>☐</w:t>
                </w:r>
              </w:sdtContent>
            </w:sdt>
            <w:r w:rsidR="00FB3F1D" w:rsidRPr="00123C13">
              <w:t xml:space="preserve"> Configured by Customer (Customer System Specific) </w:t>
            </w:r>
          </w:p>
          <w:p w14:paraId="3DC9E6C2" w14:textId="77777777" w:rsidR="00FB3F1D" w:rsidRPr="00123C13" w:rsidRDefault="00CB38BB" w:rsidP="00DA4990">
            <w:pPr>
              <w:pStyle w:val="GSATableText"/>
            </w:pPr>
            <w:sdt>
              <w:sdtPr>
                <w:id w:val="-2029094060"/>
                <w14:checkbox>
                  <w14:checked w14:val="0"/>
                  <w14:checkedState w14:val="2612" w14:font="ＭＳ ゴシック"/>
                  <w14:uncheckedState w14:val="2610" w14:font="ＭＳ ゴシック"/>
                </w14:checkbox>
              </w:sdtPr>
              <w:sdtEndPr/>
              <w:sdtContent>
                <w:r w:rsidR="00FB3F1D" w:rsidRPr="00123C13">
                  <w:rPr>
                    <w:rFonts w:eastAsia="MS Gothic" w:hint="eastAsia"/>
                  </w:rPr>
                  <w:t>☐</w:t>
                </w:r>
              </w:sdtContent>
            </w:sdt>
            <w:r w:rsidR="00FB3F1D" w:rsidRPr="00123C13">
              <w:t xml:space="preserve"> Provided by Customer (Customer System Specific) </w:t>
            </w:r>
          </w:p>
          <w:p w14:paraId="05A678E5" w14:textId="77777777" w:rsidR="00FB3F1D" w:rsidRPr="00123C13" w:rsidRDefault="00CB38BB" w:rsidP="00DA4990">
            <w:pPr>
              <w:pStyle w:val="GSATableText"/>
            </w:pPr>
            <w:sdt>
              <w:sdtPr>
                <w:id w:val="-1380156982"/>
                <w14:checkbox>
                  <w14:checked w14:val="0"/>
                  <w14:checkedState w14:val="2612" w14:font="ＭＳ ゴシック"/>
                  <w14:uncheckedState w14:val="2610" w14:font="ＭＳ ゴシック"/>
                </w14:checkbox>
              </w:sdtPr>
              <w:sdtEndPr/>
              <w:sdtContent>
                <w:r w:rsidR="00FB3F1D" w:rsidRPr="00123C13">
                  <w:rPr>
                    <w:rFonts w:eastAsia="MS Gothic" w:hint="eastAsia"/>
                  </w:rPr>
                  <w:t>☐</w:t>
                </w:r>
              </w:sdtContent>
            </w:sdt>
            <w:r w:rsidR="00FB3F1D" w:rsidRPr="00123C13">
              <w:t xml:space="preserve"> Shared (Service Provider and Customer Responsibility)</w:t>
            </w:r>
          </w:p>
          <w:p w14:paraId="5E78A98E" w14:textId="6AE9350A" w:rsidR="00FB3F1D" w:rsidRPr="002C3786" w:rsidRDefault="00CB38BB" w:rsidP="00DA4990">
            <w:pPr>
              <w:pStyle w:val="GSATableText"/>
            </w:pPr>
            <w:sdt>
              <w:sdtPr>
                <w:id w:val="-1668544276"/>
                <w14:checkbox>
                  <w14:checked w14:val="0"/>
                  <w14:checkedState w14:val="2612" w14:font="ＭＳ ゴシック"/>
                  <w14:uncheckedState w14:val="2610" w14:font="ＭＳ ゴシック"/>
                </w14:checkbox>
              </w:sdtPr>
              <w:sdtEndPr/>
              <w:sdtContent>
                <w:r w:rsidR="00FB3F1D" w:rsidRPr="00123C13">
                  <w:rPr>
                    <w:rFonts w:eastAsia="MS Gothic" w:hint="eastAsia"/>
                  </w:rPr>
                  <w:t>☐</w:t>
                </w:r>
              </w:sdtContent>
            </w:sdt>
            <w:r w:rsidR="00FB3F1D" w:rsidRPr="00123C13">
              <w:t xml:space="preserve"> </w:t>
            </w:r>
            <w:r w:rsidR="005100DF" w:rsidRPr="00123C13">
              <w:t xml:space="preserve">Inherited from pre-existing </w:t>
            </w:r>
            <w:r w:rsidR="009C1467">
              <w:t xml:space="preserve">FedRAMP </w:t>
            </w:r>
            <w:r w:rsidR="002350CE">
              <w:t>Authorization for</w:t>
            </w:r>
            <w:r w:rsidR="005100DF" w:rsidRPr="00123C13">
              <w:t xml:space="preserve"> </w:t>
            </w:r>
            <w:sdt>
              <w:sdtPr>
                <w:alias w:val="PA System Abbreviation"/>
                <w:tag w:val="pasystemabbreviation"/>
                <w:id w:val="-1721423606"/>
                <w:showingPlcHdr/>
                <w:text/>
              </w:sdtPr>
              <w:sdtEndPr/>
              <w:sdtContent>
                <w:r w:rsidR="00FB3F1D" w:rsidRPr="00BA2D0F">
                  <w:t>Click here to enter text.</w:t>
                </w:r>
              </w:sdtContent>
            </w:sdt>
            <w:r w:rsidR="00FB3F1D" w:rsidRPr="00123C13">
              <w:t xml:space="preserve"> , </w:t>
            </w:r>
            <w:sdt>
              <w:sdtPr>
                <w:alias w:val="Date of FedRAMP Authorization"/>
                <w:tag w:val="dateofauthorization"/>
                <w:id w:val="462932012"/>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123C13">
              <w:t xml:space="preserve"> </w:t>
            </w:r>
          </w:p>
        </w:tc>
      </w:tr>
    </w:tbl>
    <w:p w14:paraId="6015F354"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72137" w:rsidRPr="002C3786" w14:paraId="2EC5B6C6" w14:textId="77777777" w:rsidTr="001C310B">
        <w:trPr>
          <w:cantSplit/>
          <w:trHeight w:val="288"/>
          <w:tblHeader/>
        </w:trPr>
        <w:tc>
          <w:tcPr>
            <w:tcW w:w="5000" w:type="pct"/>
            <w:gridSpan w:val="2"/>
            <w:shd w:val="clear" w:color="auto" w:fill="DBE5F1" w:themeFill="accent1" w:themeFillTint="33"/>
            <w:vAlign w:val="center"/>
          </w:tcPr>
          <w:p w14:paraId="4524C5D1" w14:textId="77777777" w:rsidR="00B72137" w:rsidRPr="002C3786" w:rsidRDefault="00B72137" w:rsidP="00E03A24">
            <w:pPr>
              <w:pStyle w:val="GSATableHeading"/>
            </w:pPr>
            <w:r w:rsidRPr="00DF5330">
              <w:t xml:space="preserve">MA-2 </w:t>
            </w:r>
            <w:r w:rsidRPr="002C3786">
              <w:t>What is the solution and how is it implemented?</w:t>
            </w:r>
          </w:p>
        </w:tc>
      </w:tr>
      <w:tr w:rsidR="00B72137" w:rsidRPr="0036708B" w14:paraId="7935FB47" w14:textId="77777777" w:rsidTr="001C310B">
        <w:trPr>
          <w:trHeight w:val="288"/>
        </w:trPr>
        <w:tc>
          <w:tcPr>
            <w:tcW w:w="484" w:type="pct"/>
            <w:tcBorders>
              <w:right w:val="nil"/>
            </w:tcBorders>
            <w:shd w:val="clear" w:color="auto" w:fill="DBE5F1" w:themeFill="accent1" w:themeFillTint="33"/>
          </w:tcPr>
          <w:p w14:paraId="72018738" w14:textId="77777777" w:rsidR="00B72137" w:rsidRPr="002C3786" w:rsidRDefault="00B72137" w:rsidP="00E03A24">
            <w:pPr>
              <w:pStyle w:val="GSATableHeading"/>
            </w:pPr>
            <w:r w:rsidRPr="002C3786">
              <w:t>Part a</w:t>
            </w:r>
          </w:p>
        </w:tc>
        <w:tc>
          <w:tcPr>
            <w:tcW w:w="4516" w:type="pct"/>
            <w:tcMar>
              <w:top w:w="43" w:type="dxa"/>
              <w:bottom w:w="43" w:type="dxa"/>
            </w:tcMar>
          </w:tcPr>
          <w:p w14:paraId="3FAD5F83" w14:textId="77777777" w:rsidR="00B72137" w:rsidRPr="0036708B" w:rsidRDefault="00B72137" w:rsidP="00DA4990">
            <w:pPr>
              <w:pStyle w:val="GSATableText"/>
            </w:pPr>
          </w:p>
        </w:tc>
      </w:tr>
      <w:tr w:rsidR="00B72137" w:rsidRPr="0036708B" w14:paraId="3525FB3C" w14:textId="77777777" w:rsidTr="001C310B">
        <w:trPr>
          <w:trHeight w:val="288"/>
        </w:trPr>
        <w:tc>
          <w:tcPr>
            <w:tcW w:w="484" w:type="pct"/>
            <w:tcBorders>
              <w:right w:val="nil"/>
            </w:tcBorders>
            <w:shd w:val="clear" w:color="auto" w:fill="DBE5F1" w:themeFill="accent1" w:themeFillTint="33"/>
          </w:tcPr>
          <w:p w14:paraId="26F5D911" w14:textId="77777777" w:rsidR="00B72137" w:rsidRPr="002C3786" w:rsidRDefault="00B72137" w:rsidP="00E03A24">
            <w:pPr>
              <w:pStyle w:val="GSATableHeading"/>
            </w:pPr>
            <w:r w:rsidRPr="002C3786">
              <w:t>Part b</w:t>
            </w:r>
          </w:p>
        </w:tc>
        <w:tc>
          <w:tcPr>
            <w:tcW w:w="4516" w:type="pct"/>
            <w:tcMar>
              <w:top w:w="43" w:type="dxa"/>
              <w:bottom w:w="43" w:type="dxa"/>
            </w:tcMar>
          </w:tcPr>
          <w:p w14:paraId="409527D5" w14:textId="77777777" w:rsidR="00B72137" w:rsidRPr="0036708B" w:rsidRDefault="00B72137" w:rsidP="00DA4990">
            <w:pPr>
              <w:pStyle w:val="GSATableText"/>
            </w:pPr>
          </w:p>
        </w:tc>
      </w:tr>
      <w:tr w:rsidR="00B72137" w:rsidRPr="0036708B" w14:paraId="0690BA81" w14:textId="77777777" w:rsidTr="001C310B">
        <w:trPr>
          <w:trHeight w:val="288"/>
        </w:trPr>
        <w:tc>
          <w:tcPr>
            <w:tcW w:w="484" w:type="pct"/>
            <w:tcBorders>
              <w:right w:val="nil"/>
            </w:tcBorders>
            <w:shd w:val="clear" w:color="auto" w:fill="DBE5F1" w:themeFill="accent1" w:themeFillTint="33"/>
          </w:tcPr>
          <w:p w14:paraId="0D23F302" w14:textId="77777777" w:rsidR="00B72137" w:rsidRPr="002C3786" w:rsidRDefault="00B72137" w:rsidP="00E03A24">
            <w:pPr>
              <w:pStyle w:val="GSATableHeading"/>
            </w:pPr>
            <w:r w:rsidRPr="002C3786">
              <w:t xml:space="preserve">Part </w:t>
            </w:r>
            <w:r>
              <w:t>c</w:t>
            </w:r>
          </w:p>
        </w:tc>
        <w:tc>
          <w:tcPr>
            <w:tcW w:w="4516" w:type="pct"/>
            <w:tcMar>
              <w:top w:w="43" w:type="dxa"/>
              <w:bottom w:w="43" w:type="dxa"/>
            </w:tcMar>
          </w:tcPr>
          <w:p w14:paraId="372E4EC5" w14:textId="77777777" w:rsidR="00B72137" w:rsidRPr="0036708B" w:rsidRDefault="00B72137" w:rsidP="00DA4990">
            <w:pPr>
              <w:pStyle w:val="GSATableText"/>
            </w:pPr>
          </w:p>
        </w:tc>
      </w:tr>
      <w:tr w:rsidR="00B72137" w:rsidRPr="0036708B" w14:paraId="49B7547F" w14:textId="77777777" w:rsidTr="001C310B">
        <w:trPr>
          <w:trHeight w:val="288"/>
        </w:trPr>
        <w:tc>
          <w:tcPr>
            <w:tcW w:w="484" w:type="pct"/>
            <w:tcBorders>
              <w:right w:val="nil"/>
            </w:tcBorders>
            <w:shd w:val="clear" w:color="auto" w:fill="DBE5F1" w:themeFill="accent1" w:themeFillTint="33"/>
          </w:tcPr>
          <w:p w14:paraId="794F9FA8" w14:textId="77777777" w:rsidR="00B72137" w:rsidRPr="002C3786" w:rsidRDefault="00B72137" w:rsidP="00E03A24">
            <w:pPr>
              <w:pStyle w:val="GSATableHeading"/>
            </w:pPr>
            <w:r w:rsidRPr="002C3786">
              <w:t xml:space="preserve">Part </w:t>
            </w:r>
            <w:r>
              <w:t>d</w:t>
            </w:r>
          </w:p>
        </w:tc>
        <w:tc>
          <w:tcPr>
            <w:tcW w:w="4516" w:type="pct"/>
            <w:tcMar>
              <w:top w:w="43" w:type="dxa"/>
              <w:bottom w:w="43" w:type="dxa"/>
            </w:tcMar>
          </w:tcPr>
          <w:p w14:paraId="7EACE417" w14:textId="77777777" w:rsidR="00B72137" w:rsidRPr="0036708B" w:rsidRDefault="00B72137" w:rsidP="00DA4990">
            <w:pPr>
              <w:pStyle w:val="GSATableText"/>
            </w:pPr>
          </w:p>
        </w:tc>
      </w:tr>
      <w:tr w:rsidR="00B72137" w:rsidRPr="0036708B" w14:paraId="25770400" w14:textId="77777777" w:rsidTr="001C310B">
        <w:trPr>
          <w:trHeight w:val="288"/>
        </w:trPr>
        <w:tc>
          <w:tcPr>
            <w:tcW w:w="484" w:type="pct"/>
            <w:tcBorders>
              <w:right w:val="nil"/>
            </w:tcBorders>
            <w:shd w:val="clear" w:color="auto" w:fill="DBE5F1" w:themeFill="accent1" w:themeFillTint="33"/>
          </w:tcPr>
          <w:p w14:paraId="193155A5" w14:textId="77777777" w:rsidR="00B72137" w:rsidRPr="002C3786" w:rsidRDefault="00B72137" w:rsidP="00E03A24">
            <w:pPr>
              <w:pStyle w:val="GSATableHeading"/>
            </w:pPr>
            <w:r w:rsidRPr="002C3786">
              <w:t xml:space="preserve">Part </w:t>
            </w:r>
            <w:r>
              <w:t>e</w:t>
            </w:r>
          </w:p>
        </w:tc>
        <w:tc>
          <w:tcPr>
            <w:tcW w:w="4516" w:type="pct"/>
            <w:tcMar>
              <w:top w:w="43" w:type="dxa"/>
              <w:bottom w:w="43" w:type="dxa"/>
            </w:tcMar>
          </w:tcPr>
          <w:p w14:paraId="14AF55B0" w14:textId="77777777" w:rsidR="00B72137" w:rsidRPr="0036708B" w:rsidRDefault="00B72137" w:rsidP="00DA4990">
            <w:pPr>
              <w:pStyle w:val="GSATableText"/>
            </w:pPr>
          </w:p>
        </w:tc>
      </w:tr>
      <w:tr w:rsidR="00B72137" w:rsidRPr="0036708B" w14:paraId="19D1FBD9" w14:textId="77777777" w:rsidTr="001C310B">
        <w:trPr>
          <w:trHeight w:val="288"/>
        </w:trPr>
        <w:tc>
          <w:tcPr>
            <w:tcW w:w="484" w:type="pct"/>
            <w:tcBorders>
              <w:right w:val="nil"/>
            </w:tcBorders>
            <w:shd w:val="clear" w:color="auto" w:fill="DBE5F1" w:themeFill="accent1" w:themeFillTint="33"/>
          </w:tcPr>
          <w:p w14:paraId="61E13D47" w14:textId="77777777" w:rsidR="00B72137" w:rsidRPr="002C3786" w:rsidRDefault="00B72137" w:rsidP="00E03A24">
            <w:pPr>
              <w:pStyle w:val="GSATableHeading"/>
            </w:pPr>
            <w:r w:rsidRPr="002C3786">
              <w:t>Part</w:t>
            </w:r>
            <w:r>
              <w:t xml:space="preserve"> f</w:t>
            </w:r>
          </w:p>
        </w:tc>
        <w:tc>
          <w:tcPr>
            <w:tcW w:w="4516" w:type="pct"/>
            <w:tcMar>
              <w:top w:w="43" w:type="dxa"/>
              <w:bottom w:w="43" w:type="dxa"/>
            </w:tcMar>
          </w:tcPr>
          <w:p w14:paraId="18F8BF5C" w14:textId="77777777" w:rsidR="00B72137" w:rsidRPr="0036708B" w:rsidRDefault="00B72137" w:rsidP="00DA4990">
            <w:pPr>
              <w:pStyle w:val="GSATableText"/>
            </w:pPr>
          </w:p>
        </w:tc>
      </w:tr>
    </w:tbl>
    <w:p w14:paraId="27B77BFD" w14:textId="77777777" w:rsidR="00E57B20" w:rsidRDefault="00E57B20" w:rsidP="00DA4990"/>
    <w:p w14:paraId="451C6FAD" w14:textId="77777777" w:rsidR="000D1972" w:rsidRDefault="00AE589D" w:rsidP="005972CC">
      <w:pPr>
        <w:pStyle w:val="Heading3"/>
      </w:pPr>
      <w:bookmarkStart w:id="1418" w:name="_Toc149090485"/>
      <w:bookmarkStart w:id="1419" w:name="_Toc383429798"/>
      <w:bookmarkStart w:id="1420" w:name="_Toc383444614"/>
      <w:bookmarkStart w:id="1421" w:name="_Toc385594259"/>
      <w:bookmarkStart w:id="1422" w:name="_Toc385594647"/>
      <w:bookmarkStart w:id="1423" w:name="_Toc385595035"/>
      <w:bookmarkStart w:id="1424" w:name="_Toc388620882"/>
      <w:bookmarkStart w:id="1425" w:name="_Toc449543401"/>
      <w:bookmarkStart w:id="1426" w:name="_Toc464803602"/>
      <w:r w:rsidRPr="002C3786">
        <w:t>MA-4</w:t>
      </w:r>
      <w:r>
        <w:t xml:space="preserve"> </w:t>
      </w:r>
      <w:r w:rsidR="00133086" w:rsidRPr="002C3786">
        <w:t xml:space="preserve">Remote Maintenance </w:t>
      </w:r>
      <w:bookmarkEnd w:id="1418"/>
      <w:bookmarkEnd w:id="1419"/>
      <w:bookmarkEnd w:id="1420"/>
      <w:bookmarkEnd w:id="1421"/>
      <w:bookmarkEnd w:id="1422"/>
      <w:bookmarkEnd w:id="1423"/>
      <w:bookmarkEnd w:id="1424"/>
      <w:r w:rsidR="00BA6E88">
        <w:t>(L) (M) (H)</w:t>
      </w:r>
      <w:bookmarkEnd w:id="1425"/>
      <w:bookmarkEnd w:id="1426"/>
    </w:p>
    <w:p w14:paraId="6EF526B9" w14:textId="77777777" w:rsidR="00C441D3" w:rsidRDefault="00C441D3" w:rsidP="00AF4E93">
      <w:pPr>
        <w:keepNext/>
        <w:widowControl/>
      </w:pPr>
      <w:r w:rsidRPr="00C441D3">
        <w:t>The organization:</w:t>
      </w:r>
    </w:p>
    <w:p w14:paraId="4DDB701B" w14:textId="77777777" w:rsidR="000D1972" w:rsidRDefault="005C5BE1" w:rsidP="00914FE7">
      <w:pPr>
        <w:pStyle w:val="GSAListParagraphalpha"/>
        <w:numPr>
          <w:ilvl w:val="0"/>
          <w:numId w:val="43"/>
        </w:numPr>
      </w:pPr>
      <w:r w:rsidRPr="00C441D3">
        <w:t>Approves and monitors nonlocal maintenance and diagnostic activities;</w:t>
      </w:r>
    </w:p>
    <w:p w14:paraId="7668A109" w14:textId="77777777" w:rsidR="000D1972" w:rsidRDefault="005C5BE1" w:rsidP="00914FE7">
      <w:pPr>
        <w:pStyle w:val="GSAListParagraphalpha"/>
        <w:numPr>
          <w:ilvl w:val="0"/>
          <w:numId w:val="43"/>
        </w:numPr>
      </w:pPr>
      <w:r w:rsidRPr="00C441D3">
        <w:t>Allows the use of nonlocal maintenance and diagnostic tools only as consistent with organizational policy and documented in the security plan for the information system;</w:t>
      </w:r>
    </w:p>
    <w:p w14:paraId="26F6BF52" w14:textId="77777777" w:rsidR="000D1972" w:rsidRDefault="005C5BE1" w:rsidP="00914FE7">
      <w:pPr>
        <w:pStyle w:val="GSAListParagraphalpha"/>
        <w:numPr>
          <w:ilvl w:val="0"/>
          <w:numId w:val="43"/>
        </w:numPr>
      </w:pPr>
      <w:r w:rsidRPr="00C441D3">
        <w:t>Employs strong authenticators in the establishment of nonlocal maintenance and diagnostic sessions;</w:t>
      </w:r>
    </w:p>
    <w:p w14:paraId="631679BD" w14:textId="77777777" w:rsidR="000D1972" w:rsidRDefault="005C5BE1" w:rsidP="00914FE7">
      <w:pPr>
        <w:pStyle w:val="GSAListParagraphalpha"/>
        <w:numPr>
          <w:ilvl w:val="0"/>
          <w:numId w:val="43"/>
        </w:numPr>
      </w:pPr>
      <w:r w:rsidRPr="00C441D3">
        <w:t>Maintains records for nonlocal maintenance and diagnostic activities; and</w:t>
      </w:r>
    </w:p>
    <w:p w14:paraId="70493667" w14:textId="77777777" w:rsidR="000D1972" w:rsidRDefault="005C5BE1" w:rsidP="00914FE7">
      <w:pPr>
        <w:pStyle w:val="GSAListParagraphalpha"/>
        <w:numPr>
          <w:ilvl w:val="0"/>
          <w:numId w:val="43"/>
        </w:numPr>
      </w:pPr>
      <w:r w:rsidRPr="00C441D3">
        <w:t>Terminates session and network connections when nonlocal maintenance is completed.</w:t>
      </w:r>
    </w:p>
    <w:p w14:paraId="43B8F917" w14:textId="77777777" w:rsidR="001C373F" w:rsidRDefault="001C373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50144A0A" w14:textId="77777777" w:rsidTr="001C310B">
        <w:trPr>
          <w:cantSplit/>
          <w:trHeight w:val="288"/>
          <w:tblHeader/>
        </w:trPr>
        <w:tc>
          <w:tcPr>
            <w:tcW w:w="811" w:type="pct"/>
            <w:shd w:val="clear" w:color="auto" w:fill="DBE5F1" w:themeFill="accent1" w:themeFillTint="33"/>
            <w:tcMar>
              <w:top w:w="43" w:type="dxa"/>
              <w:bottom w:w="43" w:type="dxa"/>
            </w:tcMar>
          </w:tcPr>
          <w:p w14:paraId="2A38C1F2" w14:textId="77777777" w:rsidR="00FB3F1D" w:rsidRPr="002C3786" w:rsidRDefault="00F705D3" w:rsidP="00E03A24">
            <w:pPr>
              <w:pStyle w:val="GSATableHeading"/>
            </w:pPr>
            <w:r w:rsidRPr="002C3786">
              <w:t>MA-4</w:t>
            </w:r>
          </w:p>
        </w:tc>
        <w:tc>
          <w:tcPr>
            <w:tcW w:w="4189" w:type="pct"/>
            <w:shd w:val="clear" w:color="auto" w:fill="DBE5F1" w:themeFill="accent1" w:themeFillTint="33"/>
          </w:tcPr>
          <w:p w14:paraId="5E752B8B" w14:textId="77777777" w:rsidR="00FB3F1D" w:rsidRPr="002C3786" w:rsidRDefault="00FB3F1D" w:rsidP="00E03A24">
            <w:pPr>
              <w:pStyle w:val="GSATableHeading"/>
            </w:pPr>
            <w:r w:rsidRPr="002C3786">
              <w:t>Control Summary Information</w:t>
            </w:r>
          </w:p>
        </w:tc>
      </w:tr>
      <w:tr w:rsidR="00FB3F1D" w:rsidRPr="002C3786" w14:paraId="1FED9036" w14:textId="77777777" w:rsidTr="001C310B">
        <w:trPr>
          <w:trHeight w:val="288"/>
        </w:trPr>
        <w:tc>
          <w:tcPr>
            <w:tcW w:w="5000" w:type="pct"/>
            <w:gridSpan w:val="2"/>
            <w:tcMar>
              <w:top w:w="43" w:type="dxa"/>
              <w:bottom w:w="43" w:type="dxa"/>
            </w:tcMar>
          </w:tcPr>
          <w:p w14:paraId="3569339B" w14:textId="77777777" w:rsidR="00FB3F1D" w:rsidRPr="002C3786" w:rsidRDefault="00FB3F1D" w:rsidP="00122E3E">
            <w:pPr>
              <w:pStyle w:val="GSATableText"/>
            </w:pPr>
            <w:r w:rsidRPr="002C3786">
              <w:t>Responsible Role:</w:t>
            </w:r>
            <w:r>
              <w:t xml:space="preserve"> </w:t>
            </w:r>
          </w:p>
        </w:tc>
      </w:tr>
      <w:tr w:rsidR="00FB3F1D" w:rsidRPr="002C3786" w14:paraId="2F4B2A53" w14:textId="77777777" w:rsidTr="001C310B">
        <w:trPr>
          <w:trHeight w:val="288"/>
        </w:trPr>
        <w:tc>
          <w:tcPr>
            <w:tcW w:w="5000" w:type="pct"/>
            <w:gridSpan w:val="2"/>
            <w:tcMar>
              <w:top w:w="43" w:type="dxa"/>
              <w:bottom w:w="43" w:type="dxa"/>
            </w:tcMar>
            <w:vAlign w:val="bottom"/>
          </w:tcPr>
          <w:p w14:paraId="77C2255B" w14:textId="77777777" w:rsidR="00FB3F1D" w:rsidRPr="002C3786" w:rsidRDefault="00FB3F1D" w:rsidP="00DA4990">
            <w:pPr>
              <w:pStyle w:val="GSATableText"/>
            </w:pPr>
            <w:r w:rsidRPr="002C3786">
              <w:t>Implementation Status (check all that apply):</w:t>
            </w:r>
          </w:p>
          <w:p w14:paraId="6E2007AC" w14:textId="77777777" w:rsidR="00FB3F1D" w:rsidRPr="002C3786" w:rsidRDefault="00CB38BB" w:rsidP="00DA4990">
            <w:pPr>
              <w:pStyle w:val="GSATableText"/>
            </w:pPr>
            <w:sdt>
              <w:sdtPr>
                <w:id w:val="-84778781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5DD335D0" w14:textId="77777777" w:rsidR="00FB3F1D" w:rsidRPr="002C3786" w:rsidRDefault="00CB38BB" w:rsidP="00DA4990">
            <w:pPr>
              <w:pStyle w:val="GSATableText"/>
            </w:pPr>
            <w:sdt>
              <w:sdtPr>
                <w:id w:val="-66447439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0AC44ECC" w14:textId="77777777" w:rsidR="00FB3F1D" w:rsidRPr="002C3786" w:rsidRDefault="00CB38BB" w:rsidP="00DA4990">
            <w:pPr>
              <w:pStyle w:val="GSATableText"/>
            </w:pPr>
            <w:sdt>
              <w:sdtPr>
                <w:id w:val="87674822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280FA09B" w14:textId="77777777" w:rsidR="00FB3F1D" w:rsidRPr="002C3786" w:rsidRDefault="00CB38BB" w:rsidP="00DA4990">
            <w:pPr>
              <w:pStyle w:val="GSATableText"/>
            </w:pPr>
            <w:sdt>
              <w:sdtPr>
                <w:id w:val="50964501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7A91327F" w14:textId="77777777" w:rsidR="00FB3F1D" w:rsidRPr="002C3786" w:rsidRDefault="00CB38BB" w:rsidP="00DA4990">
            <w:pPr>
              <w:pStyle w:val="GSATableText"/>
            </w:pPr>
            <w:sdt>
              <w:sdtPr>
                <w:id w:val="-190250477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2F047A78" w14:textId="77777777" w:rsidTr="001C310B">
        <w:trPr>
          <w:trHeight w:val="288"/>
        </w:trPr>
        <w:tc>
          <w:tcPr>
            <w:tcW w:w="5000" w:type="pct"/>
            <w:gridSpan w:val="2"/>
            <w:tcMar>
              <w:top w:w="43" w:type="dxa"/>
              <w:bottom w:w="43" w:type="dxa"/>
            </w:tcMar>
            <w:vAlign w:val="bottom"/>
          </w:tcPr>
          <w:p w14:paraId="71A3731D" w14:textId="77777777" w:rsidR="00FB3F1D" w:rsidRPr="002C3786" w:rsidRDefault="00FB3F1D" w:rsidP="00DA4990">
            <w:pPr>
              <w:pStyle w:val="GSATableText"/>
            </w:pPr>
            <w:r w:rsidRPr="002C3786">
              <w:t>Control Origination (check all that apply):</w:t>
            </w:r>
          </w:p>
          <w:p w14:paraId="26840BE2" w14:textId="77777777" w:rsidR="00FB3F1D" w:rsidRPr="002C3786" w:rsidRDefault="00CB38BB" w:rsidP="00DA4990">
            <w:pPr>
              <w:pStyle w:val="GSATableText"/>
            </w:pPr>
            <w:sdt>
              <w:sdtPr>
                <w:id w:val="117083019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32C8A9C1" w14:textId="77777777" w:rsidR="00FB3F1D" w:rsidRPr="002C3786" w:rsidRDefault="00CB38BB" w:rsidP="00DA4990">
            <w:pPr>
              <w:pStyle w:val="GSATableText"/>
            </w:pPr>
            <w:sdt>
              <w:sdtPr>
                <w:id w:val="-210632579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572523FC" w14:textId="77777777" w:rsidR="00FB3F1D" w:rsidRPr="002C3786" w:rsidRDefault="00CB38BB" w:rsidP="00DA4990">
            <w:pPr>
              <w:pStyle w:val="GSATableText"/>
            </w:pPr>
            <w:sdt>
              <w:sdtPr>
                <w:id w:val="-184915823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46E25057" w14:textId="77777777" w:rsidR="00FB3F1D" w:rsidRPr="002C3786" w:rsidRDefault="00CB38BB" w:rsidP="00DA4990">
            <w:pPr>
              <w:pStyle w:val="GSATableText"/>
            </w:pPr>
            <w:sdt>
              <w:sdtPr>
                <w:id w:val="-150126532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7330F29E" w14:textId="77777777" w:rsidR="00FB3F1D" w:rsidRPr="002C3786" w:rsidRDefault="00CB38BB" w:rsidP="00DA4990">
            <w:pPr>
              <w:pStyle w:val="GSATableText"/>
            </w:pPr>
            <w:sdt>
              <w:sdtPr>
                <w:id w:val="-54044061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37D88F82" w14:textId="77777777" w:rsidR="00FB3F1D" w:rsidRPr="002C3786" w:rsidRDefault="00CB38BB" w:rsidP="00DA4990">
            <w:pPr>
              <w:pStyle w:val="GSATableText"/>
            </w:pPr>
            <w:sdt>
              <w:sdtPr>
                <w:id w:val="119588215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0A064EAA" w14:textId="6970BD44" w:rsidR="00FB3F1D" w:rsidRPr="002C3786" w:rsidRDefault="00CB38BB" w:rsidP="00DA4990">
            <w:pPr>
              <w:pStyle w:val="GSATableText"/>
            </w:pPr>
            <w:sdt>
              <w:sdtPr>
                <w:id w:val="-13441371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72722797"/>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362170459"/>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59DB1599"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705D3" w:rsidRPr="002C3786" w14:paraId="405E040C" w14:textId="77777777" w:rsidTr="001C310B">
        <w:trPr>
          <w:cantSplit/>
          <w:trHeight w:val="288"/>
          <w:tblHeader/>
        </w:trPr>
        <w:tc>
          <w:tcPr>
            <w:tcW w:w="5000" w:type="pct"/>
            <w:gridSpan w:val="2"/>
            <w:shd w:val="clear" w:color="auto" w:fill="DBE5F1" w:themeFill="accent1" w:themeFillTint="33"/>
            <w:vAlign w:val="center"/>
          </w:tcPr>
          <w:p w14:paraId="44D87DC7" w14:textId="77777777" w:rsidR="00F705D3" w:rsidRPr="002C3786" w:rsidRDefault="00F705D3" w:rsidP="00E03A24">
            <w:pPr>
              <w:pStyle w:val="GSATableHeading"/>
            </w:pPr>
            <w:r w:rsidRPr="00734461">
              <w:t xml:space="preserve">MA-4 </w:t>
            </w:r>
            <w:r w:rsidRPr="002C3786">
              <w:t>What is the solution and how is it implemented?</w:t>
            </w:r>
          </w:p>
        </w:tc>
      </w:tr>
      <w:tr w:rsidR="00F705D3" w:rsidRPr="0036708B" w14:paraId="2B94C71C" w14:textId="77777777" w:rsidTr="001C310B">
        <w:trPr>
          <w:trHeight w:val="288"/>
        </w:trPr>
        <w:tc>
          <w:tcPr>
            <w:tcW w:w="484" w:type="pct"/>
            <w:tcBorders>
              <w:right w:val="nil"/>
            </w:tcBorders>
            <w:shd w:val="clear" w:color="auto" w:fill="DBE5F1" w:themeFill="accent1" w:themeFillTint="33"/>
          </w:tcPr>
          <w:p w14:paraId="71CE2882" w14:textId="77777777" w:rsidR="00F705D3" w:rsidRPr="002C3786" w:rsidRDefault="00F705D3" w:rsidP="00E03A24">
            <w:pPr>
              <w:pStyle w:val="GSATableHeading"/>
            </w:pPr>
            <w:r w:rsidRPr="002C3786">
              <w:t>Part a</w:t>
            </w:r>
          </w:p>
        </w:tc>
        <w:tc>
          <w:tcPr>
            <w:tcW w:w="4516" w:type="pct"/>
            <w:tcMar>
              <w:top w:w="43" w:type="dxa"/>
              <w:bottom w:w="43" w:type="dxa"/>
            </w:tcMar>
          </w:tcPr>
          <w:p w14:paraId="0CF4EF80" w14:textId="77777777" w:rsidR="00F705D3" w:rsidRPr="0036708B" w:rsidRDefault="00F705D3" w:rsidP="00DA4990">
            <w:pPr>
              <w:pStyle w:val="GSATableText"/>
            </w:pPr>
          </w:p>
        </w:tc>
      </w:tr>
      <w:tr w:rsidR="00F705D3" w:rsidRPr="0036708B" w14:paraId="5DA9E58D" w14:textId="77777777" w:rsidTr="001C310B">
        <w:trPr>
          <w:trHeight w:val="288"/>
        </w:trPr>
        <w:tc>
          <w:tcPr>
            <w:tcW w:w="484" w:type="pct"/>
            <w:tcBorders>
              <w:right w:val="nil"/>
            </w:tcBorders>
            <w:shd w:val="clear" w:color="auto" w:fill="DBE5F1" w:themeFill="accent1" w:themeFillTint="33"/>
          </w:tcPr>
          <w:p w14:paraId="05A74D33" w14:textId="77777777" w:rsidR="00F705D3" w:rsidRPr="002C3786" w:rsidRDefault="00F705D3" w:rsidP="00E03A24">
            <w:pPr>
              <w:pStyle w:val="GSATableHeading"/>
            </w:pPr>
            <w:r w:rsidRPr="002C3786">
              <w:t>Part b</w:t>
            </w:r>
          </w:p>
        </w:tc>
        <w:tc>
          <w:tcPr>
            <w:tcW w:w="4516" w:type="pct"/>
            <w:tcMar>
              <w:top w:w="43" w:type="dxa"/>
              <w:bottom w:w="43" w:type="dxa"/>
            </w:tcMar>
          </w:tcPr>
          <w:p w14:paraId="7E4950B3" w14:textId="77777777" w:rsidR="00F705D3" w:rsidRPr="0036708B" w:rsidRDefault="00F705D3" w:rsidP="00DA4990">
            <w:pPr>
              <w:pStyle w:val="GSATableText"/>
            </w:pPr>
          </w:p>
        </w:tc>
      </w:tr>
      <w:tr w:rsidR="00F705D3" w:rsidRPr="0036708B" w14:paraId="34704DD2" w14:textId="77777777" w:rsidTr="001C310B">
        <w:trPr>
          <w:trHeight w:val="288"/>
        </w:trPr>
        <w:tc>
          <w:tcPr>
            <w:tcW w:w="484" w:type="pct"/>
            <w:tcBorders>
              <w:right w:val="nil"/>
            </w:tcBorders>
            <w:shd w:val="clear" w:color="auto" w:fill="DBE5F1" w:themeFill="accent1" w:themeFillTint="33"/>
          </w:tcPr>
          <w:p w14:paraId="59D83C3F" w14:textId="77777777" w:rsidR="00F705D3" w:rsidRPr="002C3786" w:rsidRDefault="00F705D3" w:rsidP="00E03A24">
            <w:pPr>
              <w:pStyle w:val="GSATableHeading"/>
            </w:pPr>
            <w:r w:rsidRPr="002C3786">
              <w:t xml:space="preserve">Part </w:t>
            </w:r>
            <w:r>
              <w:t>c</w:t>
            </w:r>
          </w:p>
        </w:tc>
        <w:tc>
          <w:tcPr>
            <w:tcW w:w="4516" w:type="pct"/>
            <w:tcMar>
              <w:top w:w="43" w:type="dxa"/>
              <w:bottom w:w="43" w:type="dxa"/>
            </w:tcMar>
          </w:tcPr>
          <w:p w14:paraId="578C178D" w14:textId="77777777" w:rsidR="00F705D3" w:rsidRPr="0036708B" w:rsidRDefault="00F705D3" w:rsidP="00DA4990">
            <w:pPr>
              <w:pStyle w:val="GSATableText"/>
            </w:pPr>
          </w:p>
        </w:tc>
      </w:tr>
      <w:tr w:rsidR="00F705D3" w:rsidRPr="0036708B" w14:paraId="6400F39B" w14:textId="77777777" w:rsidTr="001C310B">
        <w:trPr>
          <w:trHeight w:val="288"/>
        </w:trPr>
        <w:tc>
          <w:tcPr>
            <w:tcW w:w="484" w:type="pct"/>
            <w:tcBorders>
              <w:right w:val="nil"/>
            </w:tcBorders>
            <w:shd w:val="clear" w:color="auto" w:fill="DBE5F1" w:themeFill="accent1" w:themeFillTint="33"/>
          </w:tcPr>
          <w:p w14:paraId="536643B6" w14:textId="77777777" w:rsidR="00F705D3" w:rsidRPr="002C3786" w:rsidRDefault="00F705D3" w:rsidP="00E03A24">
            <w:pPr>
              <w:pStyle w:val="GSATableHeading"/>
            </w:pPr>
            <w:r w:rsidRPr="002C3786">
              <w:t xml:space="preserve">Part </w:t>
            </w:r>
            <w:r>
              <w:t>d</w:t>
            </w:r>
          </w:p>
        </w:tc>
        <w:tc>
          <w:tcPr>
            <w:tcW w:w="4516" w:type="pct"/>
            <w:tcMar>
              <w:top w:w="43" w:type="dxa"/>
              <w:bottom w:w="43" w:type="dxa"/>
            </w:tcMar>
          </w:tcPr>
          <w:p w14:paraId="15406F77" w14:textId="77777777" w:rsidR="00F705D3" w:rsidRPr="0036708B" w:rsidRDefault="00F705D3" w:rsidP="00DA4990">
            <w:pPr>
              <w:pStyle w:val="GSATableText"/>
            </w:pPr>
          </w:p>
        </w:tc>
      </w:tr>
      <w:tr w:rsidR="00F705D3" w:rsidRPr="0036708B" w14:paraId="241DDED2" w14:textId="77777777" w:rsidTr="001C310B">
        <w:trPr>
          <w:trHeight w:val="288"/>
        </w:trPr>
        <w:tc>
          <w:tcPr>
            <w:tcW w:w="484" w:type="pct"/>
            <w:tcBorders>
              <w:right w:val="nil"/>
            </w:tcBorders>
            <w:shd w:val="clear" w:color="auto" w:fill="DBE5F1" w:themeFill="accent1" w:themeFillTint="33"/>
          </w:tcPr>
          <w:p w14:paraId="138E772D" w14:textId="77777777" w:rsidR="00F705D3" w:rsidRPr="002C3786" w:rsidRDefault="00F705D3" w:rsidP="00E03A24">
            <w:pPr>
              <w:pStyle w:val="GSATableHeading"/>
            </w:pPr>
            <w:r w:rsidRPr="002C3786">
              <w:t xml:space="preserve">Part </w:t>
            </w:r>
            <w:r>
              <w:t>e</w:t>
            </w:r>
          </w:p>
        </w:tc>
        <w:tc>
          <w:tcPr>
            <w:tcW w:w="4516" w:type="pct"/>
            <w:tcMar>
              <w:top w:w="43" w:type="dxa"/>
              <w:bottom w:w="43" w:type="dxa"/>
            </w:tcMar>
          </w:tcPr>
          <w:p w14:paraId="5B7EA21B" w14:textId="77777777" w:rsidR="00F705D3" w:rsidRPr="0036708B" w:rsidRDefault="00F705D3" w:rsidP="00DA4990">
            <w:pPr>
              <w:pStyle w:val="GSATableText"/>
            </w:pPr>
          </w:p>
        </w:tc>
      </w:tr>
    </w:tbl>
    <w:p w14:paraId="28F9DF2E" w14:textId="77777777" w:rsidR="001C373F" w:rsidRPr="00785EC6" w:rsidRDefault="001C373F" w:rsidP="00DA4990"/>
    <w:p w14:paraId="14F3A6BB" w14:textId="77777777" w:rsidR="000D1972" w:rsidRDefault="00CB1798" w:rsidP="005972CC">
      <w:pPr>
        <w:pStyle w:val="Heading3"/>
      </w:pPr>
      <w:bookmarkStart w:id="1427" w:name="_Toc149090486"/>
      <w:bookmarkStart w:id="1428" w:name="_Toc383429801"/>
      <w:bookmarkStart w:id="1429" w:name="_Toc383444616"/>
      <w:bookmarkStart w:id="1430" w:name="_Toc385594261"/>
      <w:bookmarkStart w:id="1431" w:name="_Toc385594649"/>
      <w:bookmarkStart w:id="1432" w:name="_Toc385595037"/>
      <w:bookmarkStart w:id="1433" w:name="_Toc388620884"/>
      <w:bookmarkStart w:id="1434" w:name="_Toc449543402"/>
      <w:bookmarkStart w:id="1435" w:name="_Toc464803603"/>
      <w:r w:rsidRPr="002C3786">
        <w:t>MA-5</w:t>
      </w:r>
      <w:r>
        <w:t xml:space="preserve"> </w:t>
      </w:r>
      <w:r w:rsidR="00133086" w:rsidRPr="002C3786">
        <w:t xml:space="preserve">Maintenance Personnel </w:t>
      </w:r>
      <w:bookmarkEnd w:id="1427"/>
      <w:bookmarkEnd w:id="1428"/>
      <w:bookmarkEnd w:id="1429"/>
      <w:bookmarkEnd w:id="1430"/>
      <w:bookmarkEnd w:id="1431"/>
      <w:bookmarkEnd w:id="1432"/>
      <w:bookmarkEnd w:id="1433"/>
      <w:r w:rsidR="00BA6E88">
        <w:t>(L) (M) (H)</w:t>
      </w:r>
      <w:bookmarkEnd w:id="1434"/>
      <w:bookmarkEnd w:id="1435"/>
    </w:p>
    <w:p w14:paraId="624FFE31" w14:textId="77777777" w:rsidR="00FE6CF9" w:rsidRPr="00866E4D" w:rsidRDefault="00FE6CF9" w:rsidP="00866E4D">
      <w:pPr>
        <w:keepNext/>
        <w:keepLines/>
      </w:pPr>
      <w:r w:rsidRPr="00866E4D">
        <w:t>The organization:</w:t>
      </w:r>
    </w:p>
    <w:p w14:paraId="31D788BA" w14:textId="77777777" w:rsidR="000D1972" w:rsidRDefault="005C5BE1" w:rsidP="00914FE7">
      <w:pPr>
        <w:pStyle w:val="GSAListParagraphalpha"/>
        <w:numPr>
          <w:ilvl w:val="0"/>
          <w:numId w:val="45"/>
        </w:numPr>
      </w:pPr>
      <w:r w:rsidRPr="00FE6CF9">
        <w:t>Establishes a process for maintenance personnel authorization and maintains a list of authorized maintenance organizations or personnel;</w:t>
      </w:r>
    </w:p>
    <w:p w14:paraId="34A502C4" w14:textId="77777777" w:rsidR="000D1972" w:rsidRDefault="005C5BE1" w:rsidP="00914FE7">
      <w:pPr>
        <w:pStyle w:val="GSAListParagraphalpha"/>
        <w:numPr>
          <w:ilvl w:val="0"/>
          <w:numId w:val="45"/>
        </w:numPr>
      </w:pPr>
      <w:r w:rsidRPr="00FE6CF9">
        <w:t>Ensures that non-escorted personnel performing maintenance on the information system have required access authorizations; and</w:t>
      </w:r>
    </w:p>
    <w:p w14:paraId="3967DFB6" w14:textId="77777777" w:rsidR="000D1972" w:rsidRDefault="005C5BE1" w:rsidP="00914FE7">
      <w:pPr>
        <w:pStyle w:val="GSAListParagraphalpha"/>
        <w:numPr>
          <w:ilvl w:val="0"/>
          <w:numId w:val="45"/>
        </w:numPr>
      </w:pPr>
      <w:r w:rsidRPr="00FE6CF9">
        <w:t>Designates organizational personnel with required access authorizations and technical competence to supervise the maintenance activities of personnel who do not possess the required access authorizations.</w:t>
      </w:r>
    </w:p>
    <w:p w14:paraId="60FE2008" w14:textId="77777777" w:rsidR="00133086" w:rsidRDefault="0013308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11C21A7B" w14:textId="77777777" w:rsidTr="001C310B">
        <w:trPr>
          <w:cantSplit/>
          <w:trHeight w:val="288"/>
          <w:tblHeader/>
        </w:trPr>
        <w:tc>
          <w:tcPr>
            <w:tcW w:w="811" w:type="pct"/>
            <w:shd w:val="clear" w:color="auto" w:fill="DBE5F1" w:themeFill="accent1" w:themeFillTint="33"/>
            <w:tcMar>
              <w:top w:w="43" w:type="dxa"/>
              <w:bottom w:w="43" w:type="dxa"/>
            </w:tcMar>
          </w:tcPr>
          <w:p w14:paraId="101FC7B9" w14:textId="77777777" w:rsidR="00FB3F1D" w:rsidRPr="002C3786" w:rsidRDefault="00CB1798" w:rsidP="00E03A24">
            <w:pPr>
              <w:pStyle w:val="GSATableHeading"/>
            </w:pPr>
            <w:r w:rsidRPr="002C3786">
              <w:t>MA-5</w:t>
            </w:r>
          </w:p>
        </w:tc>
        <w:tc>
          <w:tcPr>
            <w:tcW w:w="4189" w:type="pct"/>
            <w:shd w:val="clear" w:color="auto" w:fill="DBE5F1" w:themeFill="accent1" w:themeFillTint="33"/>
          </w:tcPr>
          <w:p w14:paraId="2E3DBE81" w14:textId="77777777" w:rsidR="00FB3F1D" w:rsidRPr="002C3786" w:rsidRDefault="00FB3F1D" w:rsidP="00E03A24">
            <w:pPr>
              <w:pStyle w:val="GSATableHeading"/>
            </w:pPr>
            <w:r w:rsidRPr="002C3786">
              <w:t>Control Summary Information</w:t>
            </w:r>
          </w:p>
        </w:tc>
      </w:tr>
      <w:tr w:rsidR="00FB3F1D" w:rsidRPr="002C3786" w14:paraId="3A400C78" w14:textId="77777777" w:rsidTr="001C310B">
        <w:trPr>
          <w:trHeight w:val="288"/>
        </w:trPr>
        <w:tc>
          <w:tcPr>
            <w:tcW w:w="5000" w:type="pct"/>
            <w:gridSpan w:val="2"/>
            <w:tcMar>
              <w:top w:w="43" w:type="dxa"/>
              <w:bottom w:w="43" w:type="dxa"/>
            </w:tcMar>
          </w:tcPr>
          <w:p w14:paraId="5E7E9C53" w14:textId="77777777" w:rsidR="00FB3F1D" w:rsidRPr="002C3786" w:rsidRDefault="00FB3F1D" w:rsidP="00122E3E">
            <w:pPr>
              <w:pStyle w:val="GSATableText"/>
            </w:pPr>
            <w:r w:rsidRPr="002C3786">
              <w:t>Responsible Role:</w:t>
            </w:r>
            <w:r>
              <w:t xml:space="preserve"> </w:t>
            </w:r>
          </w:p>
        </w:tc>
      </w:tr>
      <w:tr w:rsidR="00FB3F1D" w:rsidRPr="002C3786" w14:paraId="6FBDCC10" w14:textId="77777777" w:rsidTr="001C310B">
        <w:trPr>
          <w:trHeight w:val="288"/>
        </w:trPr>
        <w:tc>
          <w:tcPr>
            <w:tcW w:w="5000" w:type="pct"/>
            <w:gridSpan w:val="2"/>
            <w:tcMar>
              <w:top w:w="43" w:type="dxa"/>
              <w:bottom w:w="43" w:type="dxa"/>
            </w:tcMar>
            <w:vAlign w:val="bottom"/>
          </w:tcPr>
          <w:p w14:paraId="462B3C26" w14:textId="77777777" w:rsidR="00FB3F1D" w:rsidRPr="002C3786" w:rsidRDefault="00FB3F1D" w:rsidP="00DA4990">
            <w:pPr>
              <w:pStyle w:val="GSATableText"/>
            </w:pPr>
            <w:r w:rsidRPr="002C3786">
              <w:t>Implementation Status (check all that apply):</w:t>
            </w:r>
          </w:p>
          <w:p w14:paraId="03AF4E82" w14:textId="77777777" w:rsidR="00FB3F1D" w:rsidRPr="002C3786" w:rsidRDefault="00CB38BB" w:rsidP="00DA4990">
            <w:pPr>
              <w:pStyle w:val="GSATableText"/>
            </w:pPr>
            <w:sdt>
              <w:sdtPr>
                <w:id w:val="-81186719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77637663" w14:textId="77777777" w:rsidR="00FB3F1D" w:rsidRPr="002C3786" w:rsidRDefault="00CB38BB" w:rsidP="00DA4990">
            <w:pPr>
              <w:pStyle w:val="GSATableText"/>
            </w:pPr>
            <w:sdt>
              <w:sdtPr>
                <w:id w:val="95984502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3DC1B7C4" w14:textId="77777777" w:rsidR="00FB3F1D" w:rsidRPr="002C3786" w:rsidRDefault="00CB38BB" w:rsidP="00DA4990">
            <w:pPr>
              <w:pStyle w:val="GSATableText"/>
            </w:pPr>
            <w:sdt>
              <w:sdtPr>
                <w:id w:val="3667254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4BB3A129" w14:textId="77777777" w:rsidR="00FB3F1D" w:rsidRPr="002C3786" w:rsidRDefault="00CB38BB" w:rsidP="00DA4990">
            <w:pPr>
              <w:pStyle w:val="GSATableText"/>
            </w:pPr>
            <w:sdt>
              <w:sdtPr>
                <w:id w:val="-33909203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453A7C42" w14:textId="77777777" w:rsidR="00FB3F1D" w:rsidRPr="002C3786" w:rsidRDefault="00CB38BB" w:rsidP="00DA4990">
            <w:pPr>
              <w:pStyle w:val="GSATableText"/>
            </w:pPr>
            <w:sdt>
              <w:sdtPr>
                <w:id w:val="-121418117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331AEDFD" w14:textId="77777777" w:rsidTr="001C310B">
        <w:trPr>
          <w:trHeight w:val="288"/>
        </w:trPr>
        <w:tc>
          <w:tcPr>
            <w:tcW w:w="5000" w:type="pct"/>
            <w:gridSpan w:val="2"/>
            <w:tcMar>
              <w:top w:w="43" w:type="dxa"/>
              <w:bottom w:w="43" w:type="dxa"/>
            </w:tcMar>
            <w:vAlign w:val="bottom"/>
          </w:tcPr>
          <w:p w14:paraId="5F4A64B7" w14:textId="77777777" w:rsidR="00FB3F1D" w:rsidRPr="002C3786" w:rsidRDefault="00FB3F1D" w:rsidP="00DA4990">
            <w:pPr>
              <w:pStyle w:val="GSATableText"/>
            </w:pPr>
            <w:r w:rsidRPr="002C3786">
              <w:t>Control Origination (check all that apply):</w:t>
            </w:r>
          </w:p>
          <w:p w14:paraId="4406B7B1" w14:textId="77777777" w:rsidR="00FB3F1D" w:rsidRPr="002C3786" w:rsidRDefault="00CB38BB" w:rsidP="00DA4990">
            <w:pPr>
              <w:pStyle w:val="GSATableText"/>
            </w:pPr>
            <w:sdt>
              <w:sdtPr>
                <w:id w:val="-91038327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50C1DAC4" w14:textId="77777777" w:rsidR="00FB3F1D" w:rsidRPr="002C3786" w:rsidRDefault="00CB38BB" w:rsidP="00DA4990">
            <w:pPr>
              <w:pStyle w:val="GSATableText"/>
            </w:pPr>
            <w:sdt>
              <w:sdtPr>
                <w:id w:val="-180121810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37F26666" w14:textId="77777777" w:rsidR="00FB3F1D" w:rsidRPr="002C3786" w:rsidRDefault="00CB38BB" w:rsidP="00DA4990">
            <w:pPr>
              <w:pStyle w:val="GSATableText"/>
            </w:pPr>
            <w:sdt>
              <w:sdtPr>
                <w:id w:val="-205831338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694F1EAF" w14:textId="77777777" w:rsidR="00FB3F1D" w:rsidRPr="002C3786" w:rsidRDefault="00CB38BB" w:rsidP="00DA4990">
            <w:pPr>
              <w:pStyle w:val="GSATableText"/>
            </w:pPr>
            <w:sdt>
              <w:sdtPr>
                <w:id w:val="-63973264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1B59124B" w14:textId="77777777" w:rsidR="00FB3F1D" w:rsidRPr="002C3786" w:rsidRDefault="00CB38BB" w:rsidP="00DA4990">
            <w:pPr>
              <w:pStyle w:val="GSATableText"/>
            </w:pPr>
            <w:sdt>
              <w:sdtPr>
                <w:id w:val="-127061884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431F7E3E" w14:textId="77777777" w:rsidR="00FB3F1D" w:rsidRPr="002C3786" w:rsidRDefault="00CB38BB" w:rsidP="00DA4990">
            <w:pPr>
              <w:pStyle w:val="GSATableText"/>
            </w:pPr>
            <w:sdt>
              <w:sdtPr>
                <w:id w:val="85823900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2A3AF6CD" w14:textId="04A3884E" w:rsidR="00FB3F1D" w:rsidRPr="002C3786" w:rsidRDefault="00CB38BB" w:rsidP="00DA4990">
            <w:pPr>
              <w:pStyle w:val="GSATableText"/>
            </w:pPr>
            <w:sdt>
              <w:sdtPr>
                <w:id w:val="80360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85621102"/>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2036643764"/>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2B28E2BF"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CB1798" w:rsidRPr="002C3786" w14:paraId="4D24B6E0" w14:textId="77777777" w:rsidTr="001C310B">
        <w:trPr>
          <w:cantSplit/>
          <w:trHeight w:val="288"/>
          <w:tblHeader/>
        </w:trPr>
        <w:tc>
          <w:tcPr>
            <w:tcW w:w="5000" w:type="pct"/>
            <w:gridSpan w:val="2"/>
            <w:shd w:val="clear" w:color="auto" w:fill="DBE5F1" w:themeFill="accent1" w:themeFillTint="33"/>
            <w:vAlign w:val="center"/>
          </w:tcPr>
          <w:p w14:paraId="5A8F7913" w14:textId="77777777" w:rsidR="00CB1798" w:rsidRPr="002C3786" w:rsidRDefault="00CB1798" w:rsidP="00E03A24">
            <w:pPr>
              <w:pStyle w:val="GSATableHeading"/>
            </w:pPr>
            <w:r w:rsidRPr="00734461">
              <w:t xml:space="preserve">MA-5 </w:t>
            </w:r>
            <w:r w:rsidRPr="002C3786">
              <w:t>What is the solution and how is it implemented?</w:t>
            </w:r>
          </w:p>
        </w:tc>
      </w:tr>
      <w:tr w:rsidR="00CB1798" w:rsidRPr="0036708B" w14:paraId="3EC23B45" w14:textId="77777777" w:rsidTr="001C310B">
        <w:trPr>
          <w:trHeight w:val="288"/>
        </w:trPr>
        <w:tc>
          <w:tcPr>
            <w:tcW w:w="484" w:type="pct"/>
            <w:tcBorders>
              <w:right w:val="nil"/>
            </w:tcBorders>
            <w:shd w:val="clear" w:color="auto" w:fill="DBE5F1" w:themeFill="accent1" w:themeFillTint="33"/>
          </w:tcPr>
          <w:p w14:paraId="14889B93" w14:textId="77777777" w:rsidR="00CB1798" w:rsidRPr="002C3786" w:rsidRDefault="00CB1798" w:rsidP="00E03A24">
            <w:pPr>
              <w:pStyle w:val="GSATableHeading"/>
            </w:pPr>
            <w:r w:rsidRPr="002C3786">
              <w:t>Part a</w:t>
            </w:r>
          </w:p>
        </w:tc>
        <w:tc>
          <w:tcPr>
            <w:tcW w:w="4516" w:type="pct"/>
            <w:tcMar>
              <w:top w:w="43" w:type="dxa"/>
              <w:bottom w:w="43" w:type="dxa"/>
            </w:tcMar>
          </w:tcPr>
          <w:p w14:paraId="57C514F7" w14:textId="77777777" w:rsidR="00CB1798" w:rsidRPr="0036708B" w:rsidRDefault="00CB1798" w:rsidP="00DA4990">
            <w:pPr>
              <w:pStyle w:val="GSATableText"/>
            </w:pPr>
          </w:p>
        </w:tc>
      </w:tr>
      <w:tr w:rsidR="00CB1798" w:rsidRPr="0036708B" w14:paraId="28C76901" w14:textId="77777777" w:rsidTr="001C310B">
        <w:trPr>
          <w:trHeight w:val="288"/>
        </w:trPr>
        <w:tc>
          <w:tcPr>
            <w:tcW w:w="484" w:type="pct"/>
            <w:tcBorders>
              <w:right w:val="nil"/>
            </w:tcBorders>
            <w:shd w:val="clear" w:color="auto" w:fill="DBE5F1" w:themeFill="accent1" w:themeFillTint="33"/>
          </w:tcPr>
          <w:p w14:paraId="3C68A35A" w14:textId="77777777" w:rsidR="00CB1798" w:rsidRPr="002C3786" w:rsidRDefault="00CB1798" w:rsidP="00E03A24">
            <w:pPr>
              <w:pStyle w:val="GSATableHeading"/>
            </w:pPr>
            <w:r w:rsidRPr="002C3786">
              <w:t>Part b</w:t>
            </w:r>
          </w:p>
        </w:tc>
        <w:tc>
          <w:tcPr>
            <w:tcW w:w="4516" w:type="pct"/>
            <w:tcMar>
              <w:top w:w="43" w:type="dxa"/>
              <w:bottom w:w="43" w:type="dxa"/>
            </w:tcMar>
          </w:tcPr>
          <w:p w14:paraId="154F9302" w14:textId="77777777" w:rsidR="00CB1798" w:rsidRPr="0036708B" w:rsidRDefault="00CB1798" w:rsidP="00DA4990">
            <w:pPr>
              <w:pStyle w:val="GSATableText"/>
            </w:pPr>
          </w:p>
        </w:tc>
      </w:tr>
      <w:tr w:rsidR="00CB1798" w:rsidRPr="0036708B" w14:paraId="39B6647C" w14:textId="77777777" w:rsidTr="001C310B">
        <w:trPr>
          <w:trHeight w:val="288"/>
        </w:trPr>
        <w:tc>
          <w:tcPr>
            <w:tcW w:w="484" w:type="pct"/>
            <w:tcBorders>
              <w:right w:val="nil"/>
            </w:tcBorders>
            <w:shd w:val="clear" w:color="auto" w:fill="DBE5F1" w:themeFill="accent1" w:themeFillTint="33"/>
          </w:tcPr>
          <w:p w14:paraId="05140476" w14:textId="77777777" w:rsidR="00CB1798" w:rsidRPr="002C3786" w:rsidRDefault="00CB1798" w:rsidP="00E03A24">
            <w:pPr>
              <w:pStyle w:val="GSATableHeading"/>
            </w:pPr>
            <w:r w:rsidRPr="002C3786">
              <w:t xml:space="preserve">Part </w:t>
            </w:r>
            <w:r>
              <w:t>c</w:t>
            </w:r>
          </w:p>
        </w:tc>
        <w:tc>
          <w:tcPr>
            <w:tcW w:w="4516" w:type="pct"/>
            <w:tcMar>
              <w:top w:w="43" w:type="dxa"/>
              <w:bottom w:w="43" w:type="dxa"/>
            </w:tcMar>
          </w:tcPr>
          <w:p w14:paraId="6BFBE613" w14:textId="77777777" w:rsidR="00CB1798" w:rsidRPr="0036708B" w:rsidRDefault="00CB1798" w:rsidP="00DA4990">
            <w:pPr>
              <w:pStyle w:val="GSATableText"/>
            </w:pPr>
          </w:p>
        </w:tc>
      </w:tr>
    </w:tbl>
    <w:p w14:paraId="2539AD02" w14:textId="77777777" w:rsidR="00133086" w:rsidRPr="00F01982" w:rsidRDefault="00133086" w:rsidP="00DA4990"/>
    <w:p w14:paraId="30AEF5E7" w14:textId="77777777" w:rsidR="000D1972" w:rsidRDefault="005A62FC" w:rsidP="00DA4990">
      <w:pPr>
        <w:pStyle w:val="Heading2"/>
      </w:pPr>
      <w:bookmarkStart w:id="1436" w:name="_Toc383429804"/>
      <w:bookmarkStart w:id="1437" w:name="_Toc383444619"/>
      <w:bookmarkStart w:id="1438" w:name="_Toc385594264"/>
      <w:bookmarkStart w:id="1439" w:name="_Toc385594652"/>
      <w:bookmarkStart w:id="1440" w:name="_Toc385595040"/>
      <w:bookmarkStart w:id="1441" w:name="_Toc449543404"/>
      <w:bookmarkStart w:id="1442" w:name="_Toc464803604"/>
      <w:r w:rsidRPr="002C3786">
        <w:t>Media Protection (MP)</w:t>
      </w:r>
      <w:bookmarkEnd w:id="1436"/>
      <w:bookmarkEnd w:id="1437"/>
      <w:bookmarkEnd w:id="1438"/>
      <w:bookmarkEnd w:id="1439"/>
      <w:bookmarkEnd w:id="1440"/>
      <w:bookmarkEnd w:id="1441"/>
      <w:bookmarkEnd w:id="1442"/>
    </w:p>
    <w:p w14:paraId="431C6008" w14:textId="77777777" w:rsidR="00BD26BB" w:rsidRDefault="00BD26BB" w:rsidP="00BD26BB">
      <w:pPr>
        <w:pStyle w:val="Heading3"/>
      </w:pPr>
      <w:bookmarkStart w:id="1443" w:name="_Toc449543405"/>
      <w:bookmarkStart w:id="1444" w:name="_Toc464803605"/>
      <w:bookmarkStart w:id="1445" w:name="_Toc383429805"/>
      <w:bookmarkStart w:id="1446" w:name="_Toc383444620"/>
      <w:bookmarkStart w:id="1447" w:name="_Toc385594265"/>
      <w:bookmarkStart w:id="1448" w:name="_Toc385594653"/>
      <w:bookmarkStart w:id="1449" w:name="_Toc385595041"/>
      <w:bookmarkStart w:id="1450" w:name="_Toc388620887"/>
      <w:r w:rsidRPr="006F3117">
        <w:t>MP-1</w:t>
      </w:r>
      <w:r>
        <w:t xml:space="preserve"> </w:t>
      </w:r>
      <w:r w:rsidRPr="006F3117">
        <w:t xml:space="preserve">Media Protection Policy and Procedures </w:t>
      </w:r>
      <w:r>
        <w:t>(L) (M)</w:t>
      </w:r>
      <w:bookmarkEnd w:id="1443"/>
      <w:bookmarkEnd w:id="1444"/>
    </w:p>
    <w:p w14:paraId="329CE6D4" w14:textId="77777777" w:rsidR="00BD26BB" w:rsidRPr="002C3786" w:rsidRDefault="00BD26BB" w:rsidP="00AF4E93">
      <w:pPr>
        <w:keepNext/>
        <w:widowControl/>
        <w:rPr>
          <w:bCs/>
        </w:rPr>
      </w:pPr>
      <w:r w:rsidRPr="006B29D5">
        <w:t>The organization</w:t>
      </w:r>
      <w:r w:rsidRPr="00BA1FCB">
        <w:t>:</w:t>
      </w:r>
    </w:p>
    <w:p w14:paraId="48501746" w14:textId="77777777" w:rsidR="00BD26BB" w:rsidRPr="000F147C" w:rsidRDefault="00BD26BB" w:rsidP="00914FE7">
      <w:pPr>
        <w:pStyle w:val="GSAListParagraphalpha"/>
        <w:numPr>
          <w:ilvl w:val="0"/>
          <w:numId w:val="166"/>
        </w:numPr>
        <w:rPr>
          <w:bCs/>
        </w:rPr>
      </w:pPr>
      <w:r w:rsidRPr="006B29D5">
        <w:t>Develops, documents, and disseminates to [</w:t>
      </w:r>
      <w:r w:rsidRPr="00D62A31">
        <w:rPr>
          <w:rStyle w:val="GSAItalicEmphasisChar"/>
        </w:rPr>
        <w:t>Assignment: organization-defined personnel or roles</w:t>
      </w:r>
      <w:r w:rsidRPr="006B29D5">
        <w:t>]:</w:t>
      </w:r>
    </w:p>
    <w:p w14:paraId="4399C47A" w14:textId="77777777" w:rsidR="00BD26BB" w:rsidRDefault="00BD26BB" w:rsidP="00914FE7">
      <w:pPr>
        <w:pStyle w:val="GSAListParagraphalpha2"/>
        <w:numPr>
          <w:ilvl w:val="1"/>
          <w:numId w:val="116"/>
        </w:numPr>
      </w:pPr>
      <w:r w:rsidRPr="006F3117">
        <w:t>A media protec</w:t>
      </w:r>
      <w:r w:rsidRPr="00AF5C3D">
        <w:t>tion policy that addresses purpose, scope, roles, responsibilities, management commitment, coordination among organizational entities, and compliance; and</w:t>
      </w:r>
    </w:p>
    <w:p w14:paraId="7D13534F" w14:textId="77777777" w:rsidR="00BD26BB" w:rsidRDefault="00BD26BB" w:rsidP="00914FE7">
      <w:pPr>
        <w:pStyle w:val="GSAListParagraphalpha2"/>
        <w:numPr>
          <w:ilvl w:val="1"/>
          <w:numId w:val="116"/>
        </w:numPr>
      </w:pPr>
      <w:r w:rsidRPr="006F3117">
        <w:t>Procedures to facilitate</w:t>
      </w:r>
      <w:r w:rsidRPr="00AF5C3D">
        <w:t xml:space="preserve"> the implementation of the media protection policy and associated media protection controls; and</w:t>
      </w:r>
    </w:p>
    <w:p w14:paraId="696FF97B" w14:textId="77777777" w:rsidR="00BD26BB" w:rsidRPr="00965288" w:rsidRDefault="00BD26BB" w:rsidP="00914FE7">
      <w:pPr>
        <w:pStyle w:val="GSAListParagraphalpha"/>
        <w:numPr>
          <w:ilvl w:val="0"/>
          <w:numId w:val="116"/>
        </w:numPr>
        <w:rPr>
          <w:bCs/>
        </w:rPr>
      </w:pPr>
      <w:r w:rsidRPr="006B29D5">
        <w:t>Reviews and updates the current:</w:t>
      </w:r>
    </w:p>
    <w:p w14:paraId="07C2C039" w14:textId="77777777" w:rsidR="00BD26BB" w:rsidRPr="00965288" w:rsidRDefault="00BD26BB" w:rsidP="00914FE7">
      <w:pPr>
        <w:pStyle w:val="GSAListParagraphalpha2"/>
        <w:numPr>
          <w:ilvl w:val="1"/>
          <w:numId w:val="116"/>
        </w:numPr>
        <w:rPr>
          <w:bCs/>
        </w:rPr>
      </w:pPr>
      <w:r w:rsidRPr="006B29D5">
        <w:t>Media protection policy [</w:t>
      </w:r>
      <w:r w:rsidR="00895AF9">
        <w:rPr>
          <w:rStyle w:val="GSAItalicEmphasisChar"/>
        </w:rPr>
        <w:t>FedRAMP</w:t>
      </w:r>
      <w:r w:rsidRPr="00D62A31">
        <w:rPr>
          <w:rStyle w:val="GSAItalicEmphasisChar"/>
        </w:rPr>
        <w:t xml:space="preserve"> Assignment: </w:t>
      </w:r>
      <w:r w:rsidRPr="00897B01">
        <w:rPr>
          <w:rStyle w:val="GSAItalicEmphasisChar"/>
        </w:rPr>
        <w:t xml:space="preserve">at least </w:t>
      </w:r>
      <w:r>
        <w:rPr>
          <w:rStyle w:val="GSAItalicEmphasisChar"/>
        </w:rPr>
        <w:t>every three (3) years</w:t>
      </w:r>
      <w:r w:rsidRPr="006B29D5">
        <w:t>]; and</w:t>
      </w:r>
    </w:p>
    <w:p w14:paraId="55550AB2" w14:textId="77777777" w:rsidR="00BD26BB" w:rsidRPr="00965288" w:rsidRDefault="00BD26BB" w:rsidP="00914FE7">
      <w:pPr>
        <w:pStyle w:val="GSAListParagraphalpha2"/>
        <w:numPr>
          <w:ilvl w:val="1"/>
          <w:numId w:val="116"/>
        </w:numPr>
        <w:rPr>
          <w:bCs/>
        </w:rPr>
      </w:pPr>
      <w:r w:rsidRPr="006B29D5">
        <w:t>Media protection procedures [</w:t>
      </w:r>
      <w:r w:rsidR="00895AF9">
        <w:rPr>
          <w:rStyle w:val="GSAItalicEmphasisChar"/>
        </w:rPr>
        <w:t>FedRAMP</w:t>
      </w:r>
      <w:r w:rsidRPr="00D62A31">
        <w:rPr>
          <w:rStyle w:val="GSAItalicEmphasisChar"/>
        </w:rPr>
        <w:t xml:space="preserve"> Assignment: at least annually</w:t>
      </w:r>
      <w:r w:rsidRPr="006B29D5">
        <w:t>].</w:t>
      </w:r>
    </w:p>
    <w:p w14:paraId="3A882D26" w14:textId="77777777" w:rsidR="00BD26BB" w:rsidRDefault="00BD26BB" w:rsidP="00BD26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15493AB2" w14:textId="77777777" w:rsidTr="001C310B">
        <w:trPr>
          <w:cantSplit/>
          <w:trHeight w:val="288"/>
          <w:tblHeader/>
        </w:trPr>
        <w:tc>
          <w:tcPr>
            <w:tcW w:w="811" w:type="pct"/>
            <w:shd w:val="clear" w:color="auto" w:fill="DBE5F1" w:themeFill="accent1" w:themeFillTint="33"/>
            <w:tcMar>
              <w:top w:w="43" w:type="dxa"/>
              <w:bottom w:w="43" w:type="dxa"/>
            </w:tcMar>
          </w:tcPr>
          <w:bookmarkEnd w:id="1445"/>
          <w:bookmarkEnd w:id="1446"/>
          <w:bookmarkEnd w:id="1447"/>
          <w:bookmarkEnd w:id="1448"/>
          <w:bookmarkEnd w:id="1449"/>
          <w:bookmarkEnd w:id="1450"/>
          <w:p w14:paraId="1538E685" w14:textId="77777777" w:rsidR="00FB3F1D" w:rsidRPr="002C3786" w:rsidRDefault="006625F9" w:rsidP="00E03A24">
            <w:pPr>
              <w:pStyle w:val="GSATableHeading"/>
            </w:pPr>
            <w:r w:rsidRPr="00F70EA4">
              <w:t>MP-1</w:t>
            </w:r>
          </w:p>
        </w:tc>
        <w:tc>
          <w:tcPr>
            <w:tcW w:w="4189" w:type="pct"/>
            <w:shd w:val="clear" w:color="auto" w:fill="DBE5F1" w:themeFill="accent1" w:themeFillTint="33"/>
          </w:tcPr>
          <w:p w14:paraId="42F03C61" w14:textId="77777777" w:rsidR="00FB3F1D" w:rsidRPr="002C3786" w:rsidRDefault="00FB3F1D" w:rsidP="00E03A24">
            <w:pPr>
              <w:pStyle w:val="GSATableHeading"/>
            </w:pPr>
            <w:r w:rsidRPr="002C3786">
              <w:t>Control Summary Information</w:t>
            </w:r>
          </w:p>
        </w:tc>
      </w:tr>
      <w:tr w:rsidR="00FB3F1D" w:rsidRPr="002C3786" w14:paraId="5C9A64A1" w14:textId="77777777" w:rsidTr="001C310B">
        <w:trPr>
          <w:trHeight w:val="288"/>
        </w:trPr>
        <w:tc>
          <w:tcPr>
            <w:tcW w:w="5000" w:type="pct"/>
            <w:gridSpan w:val="2"/>
            <w:tcMar>
              <w:top w:w="43" w:type="dxa"/>
              <w:bottom w:w="43" w:type="dxa"/>
            </w:tcMar>
          </w:tcPr>
          <w:p w14:paraId="355D6FE5" w14:textId="77777777" w:rsidR="00FB3F1D" w:rsidRPr="002C3786" w:rsidRDefault="00FB3F1D" w:rsidP="00122E3E">
            <w:pPr>
              <w:pStyle w:val="GSATableText"/>
            </w:pPr>
            <w:r w:rsidRPr="002C3786">
              <w:t>Responsible Role:</w:t>
            </w:r>
            <w:r>
              <w:t xml:space="preserve"> </w:t>
            </w:r>
          </w:p>
        </w:tc>
      </w:tr>
      <w:tr w:rsidR="00FB3F1D" w:rsidRPr="00D00D47" w14:paraId="42E73038" w14:textId="77777777" w:rsidTr="001C310B">
        <w:trPr>
          <w:trHeight w:val="288"/>
        </w:trPr>
        <w:tc>
          <w:tcPr>
            <w:tcW w:w="5000" w:type="pct"/>
            <w:gridSpan w:val="2"/>
            <w:tcMar>
              <w:top w:w="43" w:type="dxa"/>
              <w:bottom w:w="43" w:type="dxa"/>
            </w:tcMar>
          </w:tcPr>
          <w:p w14:paraId="2A13566C" w14:textId="77777777" w:rsidR="00FB3F1D" w:rsidRPr="00D00D47" w:rsidRDefault="006625F9" w:rsidP="00122E3E">
            <w:pPr>
              <w:pStyle w:val="GSATableText"/>
            </w:pPr>
            <w:r w:rsidRPr="00F70EA4">
              <w:t>Parameter MP-1(a):</w:t>
            </w:r>
            <w:r>
              <w:t xml:space="preserve"> </w:t>
            </w:r>
          </w:p>
        </w:tc>
      </w:tr>
      <w:tr w:rsidR="006625F9" w:rsidRPr="00D00D47" w14:paraId="212D3924" w14:textId="77777777" w:rsidTr="001C310B">
        <w:trPr>
          <w:trHeight w:val="288"/>
        </w:trPr>
        <w:tc>
          <w:tcPr>
            <w:tcW w:w="5000" w:type="pct"/>
            <w:gridSpan w:val="2"/>
            <w:tcMar>
              <w:top w:w="43" w:type="dxa"/>
              <w:bottom w:w="43" w:type="dxa"/>
            </w:tcMar>
          </w:tcPr>
          <w:p w14:paraId="3A31BD05" w14:textId="77777777" w:rsidR="006625F9" w:rsidRPr="00D00D47" w:rsidRDefault="006625F9" w:rsidP="00122E3E">
            <w:pPr>
              <w:pStyle w:val="GSATableText"/>
            </w:pPr>
            <w:r w:rsidRPr="00F70EA4">
              <w:t>Parameter MP-1(b)(1):</w:t>
            </w:r>
            <w:r>
              <w:t xml:space="preserve"> </w:t>
            </w:r>
          </w:p>
        </w:tc>
      </w:tr>
      <w:tr w:rsidR="00FB3F1D" w:rsidRPr="00D00D47" w14:paraId="1AFD62AB" w14:textId="77777777" w:rsidTr="001C310B">
        <w:trPr>
          <w:trHeight w:val="288"/>
        </w:trPr>
        <w:tc>
          <w:tcPr>
            <w:tcW w:w="5000" w:type="pct"/>
            <w:gridSpan w:val="2"/>
            <w:tcMar>
              <w:top w:w="43" w:type="dxa"/>
              <w:bottom w:w="43" w:type="dxa"/>
            </w:tcMar>
          </w:tcPr>
          <w:p w14:paraId="5EF5E920" w14:textId="77777777" w:rsidR="00FB3F1D" w:rsidRPr="00D00D47" w:rsidRDefault="006625F9" w:rsidP="00122E3E">
            <w:pPr>
              <w:pStyle w:val="GSATableText"/>
            </w:pPr>
            <w:r w:rsidRPr="00F70EA4">
              <w:t>Parameter MP-1(b)(2)</w:t>
            </w:r>
            <w:r>
              <w:t xml:space="preserve">: </w:t>
            </w:r>
          </w:p>
        </w:tc>
      </w:tr>
      <w:tr w:rsidR="00FB3F1D" w:rsidRPr="002C3786" w14:paraId="39F93055" w14:textId="77777777" w:rsidTr="001C310B">
        <w:trPr>
          <w:trHeight w:val="288"/>
        </w:trPr>
        <w:tc>
          <w:tcPr>
            <w:tcW w:w="5000" w:type="pct"/>
            <w:gridSpan w:val="2"/>
            <w:tcMar>
              <w:top w:w="43" w:type="dxa"/>
              <w:bottom w:w="43" w:type="dxa"/>
            </w:tcMar>
            <w:vAlign w:val="bottom"/>
          </w:tcPr>
          <w:p w14:paraId="05BEFF22" w14:textId="77777777" w:rsidR="00FB3F1D" w:rsidRPr="002C3786" w:rsidRDefault="00FB3F1D" w:rsidP="00DA4990">
            <w:pPr>
              <w:pStyle w:val="GSATableText"/>
            </w:pPr>
            <w:r w:rsidRPr="002C3786">
              <w:t>Implementation Status (check all that apply):</w:t>
            </w:r>
          </w:p>
          <w:p w14:paraId="0B4E79FF" w14:textId="77777777" w:rsidR="00FB3F1D" w:rsidRPr="002C3786" w:rsidRDefault="00CB38BB" w:rsidP="00DA4990">
            <w:pPr>
              <w:pStyle w:val="GSATableText"/>
            </w:pPr>
            <w:sdt>
              <w:sdtPr>
                <w:id w:val="-5416899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5CAAD96B" w14:textId="77777777" w:rsidR="00FB3F1D" w:rsidRPr="002C3786" w:rsidRDefault="00CB38BB" w:rsidP="00DA4990">
            <w:pPr>
              <w:pStyle w:val="GSATableText"/>
            </w:pPr>
            <w:sdt>
              <w:sdtPr>
                <w:id w:val="-116255006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2163B70A" w14:textId="77777777" w:rsidR="00FB3F1D" w:rsidRPr="002C3786" w:rsidRDefault="00CB38BB" w:rsidP="00DA4990">
            <w:pPr>
              <w:pStyle w:val="GSATableText"/>
            </w:pPr>
            <w:sdt>
              <w:sdtPr>
                <w:id w:val="-38541879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0971B3F5" w14:textId="77777777" w:rsidR="00FB3F1D" w:rsidRPr="002C3786" w:rsidRDefault="00CB38BB" w:rsidP="00DA4990">
            <w:pPr>
              <w:pStyle w:val="GSATableText"/>
            </w:pPr>
            <w:sdt>
              <w:sdtPr>
                <w:id w:val="201641010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6A116FC1" w14:textId="77777777" w:rsidR="00FB3F1D" w:rsidRPr="002C3786" w:rsidRDefault="00CB38BB" w:rsidP="00DA4990">
            <w:pPr>
              <w:pStyle w:val="GSATableText"/>
            </w:pPr>
            <w:sdt>
              <w:sdtPr>
                <w:id w:val="125786605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1DC4C9B5" w14:textId="77777777" w:rsidTr="001C310B">
        <w:trPr>
          <w:trHeight w:val="288"/>
        </w:trPr>
        <w:tc>
          <w:tcPr>
            <w:tcW w:w="5000" w:type="pct"/>
            <w:gridSpan w:val="2"/>
            <w:tcMar>
              <w:top w:w="43" w:type="dxa"/>
              <w:bottom w:w="43" w:type="dxa"/>
            </w:tcMar>
            <w:vAlign w:val="bottom"/>
          </w:tcPr>
          <w:p w14:paraId="27BFF1F7" w14:textId="77777777" w:rsidR="00FB3F1D" w:rsidRPr="002C3786" w:rsidRDefault="00FB3F1D" w:rsidP="00DA4990">
            <w:pPr>
              <w:pStyle w:val="GSATableText"/>
            </w:pPr>
            <w:r w:rsidRPr="002C3786">
              <w:t>Control Origination (check all that apply):</w:t>
            </w:r>
          </w:p>
          <w:p w14:paraId="09B25658" w14:textId="77777777" w:rsidR="00FB3F1D" w:rsidRPr="002C3786" w:rsidRDefault="00CB38BB" w:rsidP="00DA4990">
            <w:pPr>
              <w:pStyle w:val="GSATableText"/>
            </w:pPr>
            <w:sdt>
              <w:sdtPr>
                <w:id w:val="-49417971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19A717A2" w14:textId="77777777" w:rsidR="00FB3F1D" w:rsidRPr="002C3786" w:rsidRDefault="00CB38BB" w:rsidP="00DA4990">
            <w:pPr>
              <w:pStyle w:val="GSATableText"/>
            </w:pPr>
            <w:sdt>
              <w:sdtPr>
                <w:id w:val="-103618443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3A425507" w14:textId="77777777" w:rsidR="00FB3F1D" w:rsidRPr="002C3786" w:rsidRDefault="00CB38BB" w:rsidP="00DA4990">
            <w:pPr>
              <w:pStyle w:val="GSATableText"/>
            </w:pPr>
            <w:sdt>
              <w:sdtPr>
                <w:id w:val="-96596353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Service Provider Hybrid (Corporate and System Specific) </w:t>
            </w:r>
          </w:p>
        </w:tc>
      </w:tr>
    </w:tbl>
    <w:p w14:paraId="217AE844"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136B8" w:rsidRPr="002C3786" w14:paraId="7ACD66CC" w14:textId="77777777" w:rsidTr="001C310B">
        <w:trPr>
          <w:cantSplit/>
          <w:trHeight w:val="288"/>
          <w:tblHeader/>
        </w:trPr>
        <w:tc>
          <w:tcPr>
            <w:tcW w:w="5000" w:type="pct"/>
            <w:gridSpan w:val="2"/>
            <w:shd w:val="clear" w:color="auto" w:fill="DBE5F1" w:themeFill="accent1" w:themeFillTint="33"/>
            <w:vAlign w:val="center"/>
          </w:tcPr>
          <w:p w14:paraId="032D456F" w14:textId="77777777" w:rsidR="00B136B8" w:rsidRPr="002C3786" w:rsidRDefault="00B136B8" w:rsidP="00E03A24">
            <w:pPr>
              <w:pStyle w:val="GSATableHeading"/>
            </w:pPr>
            <w:r w:rsidRPr="00F70EA4">
              <w:t xml:space="preserve">MP-1 </w:t>
            </w:r>
            <w:r w:rsidRPr="002C3786">
              <w:t>What is the solution and how is it implemented?</w:t>
            </w:r>
          </w:p>
        </w:tc>
      </w:tr>
      <w:tr w:rsidR="00B136B8" w:rsidRPr="0036708B" w14:paraId="0EECBDC6" w14:textId="77777777" w:rsidTr="001C310B">
        <w:trPr>
          <w:trHeight w:val="288"/>
        </w:trPr>
        <w:tc>
          <w:tcPr>
            <w:tcW w:w="484" w:type="pct"/>
            <w:tcBorders>
              <w:right w:val="nil"/>
            </w:tcBorders>
            <w:shd w:val="clear" w:color="auto" w:fill="DBE5F1" w:themeFill="accent1" w:themeFillTint="33"/>
          </w:tcPr>
          <w:p w14:paraId="34ED9826" w14:textId="77777777" w:rsidR="00B136B8" w:rsidRPr="002C3786" w:rsidRDefault="00B136B8" w:rsidP="00E03A24">
            <w:pPr>
              <w:pStyle w:val="GSATableHeading"/>
            </w:pPr>
            <w:r w:rsidRPr="002C3786">
              <w:t>Part a</w:t>
            </w:r>
          </w:p>
        </w:tc>
        <w:tc>
          <w:tcPr>
            <w:tcW w:w="4516" w:type="pct"/>
            <w:tcMar>
              <w:top w:w="43" w:type="dxa"/>
              <w:bottom w:w="43" w:type="dxa"/>
            </w:tcMar>
          </w:tcPr>
          <w:p w14:paraId="19F2B3E9" w14:textId="77777777" w:rsidR="00B136B8" w:rsidRPr="0036708B" w:rsidRDefault="00B136B8" w:rsidP="00DA4990">
            <w:pPr>
              <w:pStyle w:val="GSATableText"/>
            </w:pPr>
          </w:p>
        </w:tc>
      </w:tr>
      <w:tr w:rsidR="00B136B8" w:rsidRPr="0036708B" w14:paraId="4B6CBFEA" w14:textId="77777777" w:rsidTr="001C310B">
        <w:trPr>
          <w:trHeight w:val="288"/>
        </w:trPr>
        <w:tc>
          <w:tcPr>
            <w:tcW w:w="484" w:type="pct"/>
            <w:tcBorders>
              <w:right w:val="nil"/>
            </w:tcBorders>
            <w:shd w:val="clear" w:color="auto" w:fill="DBE5F1" w:themeFill="accent1" w:themeFillTint="33"/>
          </w:tcPr>
          <w:p w14:paraId="2B391D63" w14:textId="77777777" w:rsidR="00B136B8" w:rsidRPr="002C3786" w:rsidRDefault="00B136B8" w:rsidP="00E03A24">
            <w:pPr>
              <w:pStyle w:val="GSATableHeading"/>
            </w:pPr>
            <w:r w:rsidRPr="002C3786">
              <w:t>Part b</w:t>
            </w:r>
          </w:p>
        </w:tc>
        <w:tc>
          <w:tcPr>
            <w:tcW w:w="4516" w:type="pct"/>
            <w:tcMar>
              <w:top w:w="43" w:type="dxa"/>
              <w:bottom w:w="43" w:type="dxa"/>
            </w:tcMar>
          </w:tcPr>
          <w:p w14:paraId="49292B3E" w14:textId="77777777" w:rsidR="00B136B8" w:rsidRPr="0036708B" w:rsidRDefault="00B136B8" w:rsidP="00DA4990">
            <w:pPr>
              <w:pStyle w:val="GSATableText"/>
            </w:pPr>
          </w:p>
        </w:tc>
      </w:tr>
    </w:tbl>
    <w:p w14:paraId="260B5E68" w14:textId="77777777" w:rsidR="000D1972" w:rsidRDefault="000D1972" w:rsidP="00DA4990"/>
    <w:p w14:paraId="1D3192ED" w14:textId="77777777" w:rsidR="00244127" w:rsidRDefault="00244127" w:rsidP="00244127">
      <w:pPr>
        <w:pStyle w:val="Heading3"/>
      </w:pPr>
      <w:bookmarkStart w:id="1451" w:name="_Toc464803606"/>
      <w:bookmarkStart w:id="1452" w:name="_Toc149090503"/>
      <w:bookmarkStart w:id="1453" w:name="_Toc383429806"/>
      <w:bookmarkStart w:id="1454" w:name="_Toc383444621"/>
      <w:bookmarkStart w:id="1455" w:name="_Toc385594266"/>
      <w:bookmarkStart w:id="1456" w:name="_Toc385594654"/>
      <w:bookmarkStart w:id="1457" w:name="_Toc385595042"/>
      <w:bookmarkStart w:id="1458" w:name="_Toc388620888"/>
      <w:bookmarkStart w:id="1459" w:name="_Toc449543407"/>
      <w:r w:rsidRPr="002C3786">
        <w:t>MP-2</w:t>
      </w:r>
      <w:r>
        <w:t xml:space="preserve"> </w:t>
      </w:r>
      <w:r w:rsidRPr="002C3786">
        <w:t>Media Access</w:t>
      </w:r>
      <w:r>
        <w:t xml:space="preserve"> (L) (M)</w:t>
      </w:r>
      <w:bookmarkEnd w:id="1451"/>
    </w:p>
    <w:p w14:paraId="11DE4B18" w14:textId="77777777" w:rsidR="00244127" w:rsidRPr="002B4E6E" w:rsidRDefault="00244127" w:rsidP="00244127">
      <w:pPr>
        <w:rPr>
          <w:rStyle w:val="GSAItalicEmphasisChar"/>
        </w:rPr>
      </w:pPr>
      <w:r w:rsidRPr="006B29D5">
        <w:t xml:space="preserve">The organization restricts access to </w:t>
      </w:r>
      <w:r w:rsidRPr="00AE3199">
        <w:t>[</w:t>
      </w:r>
      <w:r w:rsidRPr="00244127">
        <w:rPr>
          <w:rStyle w:val="GSAItalicEmphasisChar"/>
        </w:rPr>
        <w:t>Assignment: organization-defined types of digital and/or non-digital media</w:t>
      </w:r>
      <w:r w:rsidRPr="00AE3199">
        <w:t>] to [</w:t>
      </w:r>
      <w:r w:rsidRPr="002B4E6E">
        <w:rPr>
          <w:rStyle w:val="GSAItalicEmphasisChar"/>
        </w:rPr>
        <w:t>Assignment: organization-defined personnel or roles</w:t>
      </w:r>
      <w:r w:rsidRPr="00AE3199">
        <w:t>].</w:t>
      </w:r>
    </w:p>
    <w:p w14:paraId="17F385A7" w14:textId="77777777" w:rsidR="00244127" w:rsidRDefault="00244127" w:rsidP="0024412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30D4D4A6" w14:textId="77777777" w:rsidTr="001C310B">
        <w:trPr>
          <w:cantSplit/>
          <w:trHeight w:val="288"/>
          <w:tblHeader/>
        </w:trPr>
        <w:tc>
          <w:tcPr>
            <w:tcW w:w="811" w:type="pct"/>
            <w:shd w:val="clear" w:color="auto" w:fill="DBE5F1" w:themeFill="accent1" w:themeFillTint="33"/>
            <w:tcMar>
              <w:top w:w="43" w:type="dxa"/>
              <w:bottom w:w="43" w:type="dxa"/>
            </w:tcMar>
          </w:tcPr>
          <w:bookmarkEnd w:id="1452"/>
          <w:bookmarkEnd w:id="1453"/>
          <w:bookmarkEnd w:id="1454"/>
          <w:bookmarkEnd w:id="1455"/>
          <w:bookmarkEnd w:id="1456"/>
          <w:bookmarkEnd w:id="1457"/>
          <w:bookmarkEnd w:id="1458"/>
          <w:bookmarkEnd w:id="1459"/>
          <w:p w14:paraId="745B1867" w14:textId="77777777" w:rsidR="00FB3F1D" w:rsidRPr="002C3786" w:rsidRDefault="00B136B8" w:rsidP="00E03A24">
            <w:pPr>
              <w:pStyle w:val="GSATableHeading"/>
            </w:pPr>
            <w:r w:rsidRPr="00F70EA4">
              <w:t>MP-2</w:t>
            </w:r>
          </w:p>
        </w:tc>
        <w:tc>
          <w:tcPr>
            <w:tcW w:w="4189" w:type="pct"/>
            <w:shd w:val="clear" w:color="auto" w:fill="DBE5F1" w:themeFill="accent1" w:themeFillTint="33"/>
          </w:tcPr>
          <w:p w14:paraId="65C42538" w14:textId="77777777" w:rsidR="00FB3F1D" w:rsidRPr="002C3786" w:rsidRDefault="00FB3F1D" w:rsidP="00E03A24">
            <w:pPr>
              <w:pStyle w:val="GSATableHeading"/>
            </w:pPr>
            <w:r w:rsidRPr="002C3786">
              <w:t>Control Summary Information</w:t>
            </w:r>
          </w:p>
        </w:tc>
      </w:tr>
      <w:tr w:rsidR="00FB3F1D" w:rsidRPr="002C3786" w14:paraId="32BF9D1C" w14:textId="77777777" w:rsidTr="001C310B">
        <w:trPr>
          <w:trHeight w:val="288"/>
        </w:trPr>
        <w:tc>
          <w:tcPr>
            <w:tcW w:w="5000" w:type="pct"/>
            <w:gridSpan w:val="2"/>
            <w:tcMar>
              <w:top w:w="43" w:type="dxa"/>
              <w:bottom w:w="43" w:type="dxa"/>
            </w:tcMar>
          </w:tcPr>
          <w:p w14:paraId="6FEEAF15" w14:textId="77777777" w:rsidR="00FB3F1D" w:rsidRPr="002C3786" w:rsidRDefault="00FB3F1D" w:rsidP="00122E3E">
            <w:pPr>
              <w:pStyle w:val="GSATableText"/>
            </w:pPr>
            <w:r w:rsidRPr="002C3786">
              <w:t>Responsible Role:</w:t>
            </w:r>
            <w:r>
              <w:t xml:space="preserve"> </w:t>
            </w:r>
          </w:p>
        </w:tc>
      </w:tr>
      <w:tr w:rsidR="00FB3F1D" w:rsidRPr="00D00D47" w14:paraId="67FAC16F" w14:textId="77777777" w:rsidTr="001C310B">
        <w:trPr>
          <w:trHeight w:val="288"/>
        </w:trPr>
        <w:tc>
          <w:tcPr>
            <w:tcW w:w="5000" w:type="pct"/>
            <w:gridSpan w:val="2"/>
            <w:tcMar>
              <w:top w:w="43" w:type="dxa"/>
              <w:bottom w:w="43" w:type="dxa"/>
            </w:tcMar>
          </w:tcPr>
          <w:p w14:paraId="7BFB04F9" w14:textId="77777777" w:rsidR="00FB3F1D" w:rsidRPr="00D00D47" w:rsidRDefault="00B136B8" w:rsidP="00122E3E">
            <w:pPr>
              <w:pStyle w:val="GSATableText"/>
            </w:pPr>
            <w:r w:rsidRPr="00F70EA4">
              <w:t>Parameter MP-2-1:</w:t>
            </w:r>
            <w:r>
              <w:t xml:space="preserve"> </w:t>
            </w:r>
          </w:p>
        </w:tc>
      </w:tr>
      <w:tr w:rsidR="00FB3F1D" w:rsidRPr="00D00D47" w14:paraId="1E2CF145" w14:textId="77777777" w:rsidTr="001C310B">
        <w:trPr>
          <w:trHeight w:val="288"/>
        </w:trPr>
        <w:tc>
          <w:tcPr>
            <w:tcW w:w="5000" w:type="pct"/>
            <w:gridSpan w:val="2"/>
            <w:tcMar>
              <w:top w:w="43" w:type="dxa"/>
              <w:bottom w:w="43" w:type="dxa"/>
            </w:tcMar>
          </w:tcPr>
          <w:p w14:paraId="19DBBEA1" w14:textId="77777777" w:rsidR="00FB3F1D" w:rsidRPr="00D00D47" w:rsidRDefault="00B136B8" w:rsidP="00122E3E">
            <w:pPr>
              <w:pStyle w:val="GSATableText"/>
            </w:pPr>
            <w:r w:rsidRPr="00F70EA4">
              <w:t>Parameter MP-2-2:</w:t>
            </w:r>
            <w:r>
              <w:t xml:space="preserve"> </w:t>
            </w:r>
          </w:p>
        </w:tc>
      </w:tr>
      <w:tr w:rsidR="00FB3F1D" w:rsidRPr="002C3786" w14:paraId="656C5AC0" w14:textId="77777777" w:rsidTr="001C310B">
        <w:trPr>
          <w:trHeight w:val="288"/>
        </w:trPr>
        <w:tc>
          <w:tcPr>
            <w:tcW w:w="5000" w:type="pct"/>
            <w:gridSpan w:val="2"/>
            <w:tcMar>
              <w:top w:w="43" w:type="dxa"/>
              <w:bottom w:w="43" w:type="dxa"/>
            </w:tcMar>
            <w:vAlign w:val="bottom"/>
          </w:tcPr>
          <w:p w14:paraId="3D30A22F" w14:textId="77777777" w:rsidR="00FB3F1D" w:rsidRPr="002C3786" w:rsidRDefault="00FB3F1D" w:rsidP="00DA4990">
            <w:pPr>
              <w:pStyle w:val="GSATableText"/>
            </w:pPr>
            <w:r w:rsidRPr="002C3786">
              <w:t>Implementation Status (check all that apply):</w:t>
            </w:r>
          </w:p>
          <w:p w14:paraId="0DCAAECF" w14:textId="77777777" w:rsidR="00FB3F1D" w:rsidRPr="002C3786" w:rsidRDefault="00CB38BB" w:rsidP="00DA4990">
            <w:pPr>
              <w:pStyle w:val="GSATableText"/>
            </w:pPr>
            <w:sdt>
              <w:sdtPr>
                <w:id w:val="-126006653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33A0E47C" w14:textId="77777777" w:rsidR="00FB3F1D" w:rsidRPr="002C3786" w:rsidRDefault="00CB38BB" w:rsidP="00DA4990">
            <w:pPr>
              <w:pStyle w:val="GSATableText"/>
            </w:pPr>
            <w:sdt>
              <w:sdtPr>
                <w:id w:val="-164958008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3E6A461C" w14:textId="77777777" w:rsidR="00FB3F1D" w:rsidRPr="002C3786" w:rsidRDefault="00CB38BB" w:rsidP="00DA4990">
            <w:pPr>
              <w:pStyle w:val="GSATableText"/>
            </w:pPr>
            <w:sdt>
              <w:sdtPr>
                <w:id w:val="144834509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0E106A94" w14:textId="77777777" w:rsidR="00FB3F1D" w:rsidRPr="002C3786" w:rsidRDefault="00CB38BB" w:rsidP="00DA4990">
            <w:pPr>
              <w:pStyle w:val="GSATableText"/>
            </w:pPr>
            <w:sdt>
              <w:sdtPr>
                <w:id w:val="122703352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26D57168" w14:textId="77777777" w:rsidR="00FB3F1D" w:rsidRPr="002C3786" w:rsidRDefault="00CB38BB" w:rsidP="00DA4990">
            <w:pPr>
              <w:pStyle w:val="GSATableText"/>
            </w:pPr>
            <w:sdt>
              <w:sdtPr>
                <w:id w:val="-153480492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0DB666CD" w14:textId="77777777" w:rsidTr="001C310B">
        <w:trPr>
          <w:trHeight w:val="288"/>
        </w:trPr>
        <w:tc>
          <w:tcPr>
            <w:tcW w:w="5000" w:type="pct"/>
            <w:gridSpan w:val="2"/>
            <w:tcMar>
              <w:top w:w="43" w:type="dxa"/>
              <w:bottom w:w="43" w:type="dxa"/>
            </w:tcMar>
            <w:vAlign w:val="bottom"/>
          </w:tcPr>
          <w:p w14:paraId="08E26BE4" w14:textId="77777777" w:rsidR="00FB3F1D" w:rsidRPr="002C3786" w:rsidRDefault="00FB3F1D" w:rsidP="00DA4990">
            <w:pPr>
              <w:pStyle w:val="GSATableText"/>
            </w:pPr>
            <w:r w:rsidRPr="002C3786">
              <w:t>Control Origination (check all that apply):</w:t>
            </w:r>
          </w:p>
          <w:p w14:paraId="7151D222" w14:textId="77777777" w:rsidR="00FB3F1D" w:rsidRPr="002C3786" w:rsidRDefault="00CB38BB" w:rsidP="00DA4990">
            <w:pPr>
              <w:pStyle w:val="GSATableText"/>
            </w:pPr>
            <w:sdt>
              <w:sdtPr>
                <w:id w:val="139685490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6AF7470E" w14:textId="77777777" w:rsidR="00FB3F1D" w:rsidRPr="002C3786" w:rsidRDefault="00CB38BB" w:rsidP="00DA4990">
            <w:pPr>
              <w:pStyle w:val="GSATableText"/>
            </w:pPr>
            <w:sdt>
              <w:sdtPr>
                <w:id w:val="-171287934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2B6DC2B9" w14:textId="77777777" w:rsidR="00FB3F1D" w:rsidRPr="002C3786" w:rsidRDefault="00CB38BB" w:rsidP="00DA4990">
            <w:pPr>
              <w:pStyle w:val="GSATableText"/>
            </w:pPr>
            <w:sdt>
              <w:sdtPr>
                <w:id w:val="-52363577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2CD3F692" w14:textId="77777777" w:rsidR="00FB3F1D" w:rsidRPr="002C3786" w:rsidRDefault="00CB38BB" w:rsidP="00DA4990">
            <w:pPr>
              <w:pStyle w:val="GSATableText"/>
            </w:pPr>
            <w:sdt>
              <w:sdtPr>
                <w:id w:val="-79151844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5AA6FDD4" w14:textId="77777777" w:rsidR="00FB3F1D" w:rsidRPr="002C3786" w:rsidRDefault="00CB38BB" w:rsidP="00DA4990">
            <w:pPr>
              <w:pStyle w:val="GSATableText"/>
            </w:pPr>
            <w:sdt>
              <w:sdtPr>
                <w:id w:val="-118490514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53649019" w14:textId="77777777" w:rsidR="00FB3F1D" w:rsidRPr="002C3786" w:rsidRDefault="00CB38BB" w:rsidP="00DA4990">
            <w:pPr>
              <w:pStyle w:val="GSATableText"/>
            </w:pPr>
            <w:sdt>
              <w:sdtPr>
                <w:id w:val="191049112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53F8E001" w14:textId="1C75FFF4" w:rsidR="00FB3F1D" w:rsidRPr="002C3786" w:rsidRDefault="00CB38BB" w:rsidP="00DA4990">
            <w:pPr>
              <w:pStyle w:val="GSATableText"/>
            </w:pPr>
            <w:sdt>
              <w:sdtPr>
                <w:id w:val="148558624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40115566"/>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187256668"/>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2992712F"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72FD4E75"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720CE014" w14:textId="77777777" w:rsidR="007A2904" w:rsidRPr="0036708B" w:rsidRDefault="00B136B8" w:rsidP="00E03A24">
            <w:pPr>
              <w:pStyle w:val="GSATableHeading"/>
            </w:pPr>
            <w:r w:rsidRPr="00F70EA4">
              <w:t xml:space="preserve">MP-2 </w:t>
            </w:r>
            <w:r w:rsidR="007A2904" w:rsidRPr="0036708B">
              <w:t>What is the solution and how is it implemented?</w:t>
            </w:r>
          </w:p>
        </w:tc>
      </w:tr>
      <w:tr w:rsidR="007A2904" w:rsidRPr="002C3786" w14:paraId="785834FC" w14:textId="77777777" w:rsidTr="001C310B">
        <w:trPr>
          <w:trHeight w:val="288"/>
        </w:trPr>
        <w:tc>
          <w:tcPr>
            <w:tcW w:w="5000" w:type="pct"/>
            <w:shd w:val="clear" w:color="auto" w:fill="FFFFFF" w:themeFill="background1"/>
          </w:tcPr>
          <w:p w14:paraId="7AB7CD9F" w14:textId="77777777" w:rsidR="007A2904" w:rsidRPr="002C3786" w:rsidRDefault="007A2904" w:rsidP="00DA4990">
            <w:pPr>
              <w:pStyle w:val="GSATableText"/>
            </w:pPr>
          </w:p>
        </w:tc>
      </w:tr>
    </w:tbl>
    <w:p w14:paraId="6AF59ADC" w14:textId="77777777" w:rsidR="00B35264" w:rsidRPr="00A17E3F" w:rsidRDefault="00B35264" w:rsidP="00DA4990"/>
    <w:p w14:paraId="6B42D8BD" w14:textId="77777777" w:rsidR="000D1972" w:rsidRDefault="0061291C" w:rsidP="005972CC">
      <w:pPr>
        <w:pStyle w:val="Heading3"/>
      </w:pPr>
      <w:bookmarkStart w:id="1460" w:name="_Toc149090507"/>
      <w:bookmarkStart w:id="1461" w:name="_Toc383429812"/>
      <w:bookmarkStart w:id="1462" w:name="_Toc383444626"/>
      <w:bookmarkStart w:id="1463" w:name="_Toc385594271"/>
      <w:bookmarkStart w:id="1464" w:name="_Toc385594659"/>
      <w:bookmarkStart w:id="1465" w:name="_Toc385595047"/>
      <w:bookmarkStart w:id="1466" w:name="_Toc388620893"/>
      <w:bookmarkStart w:id="1467" w:name="_Toc449543411"/>
      <w:bookmarkStart w:id="1468" w:name="_Toc464803607"/>
      <w:r w:rsidRPr="002C3786">
        <w:t>MP-6</w:t>
      </w:r>
      <w:r>
        <w:t xml:space="preserve"> </w:t>
      </w:r>
      <w:r w:rsidR="00B35264" w:rsidRPr="002C3786">
        <w:t>Media Sanitization and Disposal</w:t>
      </w:r>
      <w:bookmarkEnd w:id="1460"/>
      <w:bookmarkEnd w:id="1461"/>
      <w:bookmarkEnd w:id="1462"/>
      <w:bookmarkEnd w:id="1463"/>
      <w:bookmarkEnd w:id="1464"/>
      <w:bookmarkEnd w:id="1465"/>
      <w:bookmarkEnd w:id="1466"/>
      <w:r w:rsidR="00AF4E93">
        <w:t xml:space="preserve"> (L) (M)</w:t>
      </w:r>
      <w:bookmarkEnd w:id="1467"/>
      <w:bookmarkEnd w:id="1468"/>
      <w:r w:rsidR="00AF4E93">
        <w:t xml:space="preserve"> </w:t>
      </w:r>
    </w:p>
    <w:p w14:paraId="7E81BD5F" w14:textId="77777777" w:rsidR="00B35264" w:rsidRPr="002C3786" w:rsidRDefault="00B35264" w:rsidP="00AF4E93">
      <w:pPr>
        <w:keepNext/>
        <w:widowControl/>
      </w:pPr>
      <w:r w:rsidRPr="00475E4D">
        <w:t>The organization:</w:t>
      </w:r>
    </w:p>
    <w:p w14:paraId="524AE94F" w14:textId="77777777" w:rsidR="000D1972" w:rsidRPr="00103038" w:rsidRDefault="00B35264" w:rsidP="00914FE7">
      <w:pPr>
        <w:pStyle w:val="GSAListParagraphalpha"/>
        <w:numPr>
          <w:ilvl w:val="0"/>
          <w:numId w:val="220"/>
        </w:numPr>
        <w:rPr>
          <w:bCs/>
        </w:rPr>
      </w:pPr>
      <w:r w:rsidRPr="006B29D5">
        <w:t>S</w:t>
      </w:r>
      <w:r w:rsidR="7C8E98A8" w:rsidRPr="006B29D5">
        <w:t>anitizes [</w:t>
      </w:r>
      <w:r w:rsidR="7C8E98A8" w:rsidRPr="00D62A31">
        <w:rPr>
          <w:rStyle w:val="GSAItalicEmphasisChar"/>
        </w:rPr>
        <w:t>Assignment: organization-defined information system media</w:t>
      </w:r>
      <w:r w:rsidR="7C8E98A8" w:rsidRPr="006B29D5">
        <w:t>] pr</w:t>
      </w:r>
      <w:r w:rsidR="72CD2D58" w:rsidRPr="006B29D5">
        <w:t>ior to disposal, release out of organizational control, or release for reuse using [</w:t>
      </w:r>
      <w:r w:rsidR="72CD2D58" w:rsidRPr="00D62A31">
        <w:rPr>
          <w:rStyle w:val="GSAItalicEmphasisChar"/>
        </w:rPr>
        <w:t xml:space="preserve">Assignment: </w:t>
      </w:r>
      <w:r w:rsidR="00AE3199" w:rsidRPr="00103038">
        <w:rPr>
          <w:rStyle w:val="GSAItalicEmphasisChar"/>
        </w:rPr>
        <w:t>organization-defined sanitization</w:t>
      </w:r>
      <w:r w:rsidR="00AE3199" w:rsidRPr="00D62A31">
        <w:rPr>
          <w:rStyle w:val="GSAItalicEmphasisChar"/>
        </w:rPr>
        <w:t xml:space="preserve"> techniques and procedures</w:t>
      </w:r>
      <w:r w:rsidR="72CD2D58" w:rsidRPr="006B29D5">
        <w:t>] in accordance with applicable federal and organizational standards and policies; and</w:t>
      </w:r>
    </w:p>
    <w:p w14:paraId="1EE56906" w14:textId="77777777" w:rsidR="000D1972" w:rsidRPr="009806B9" w:rsidRDefault="00B35264" w:rsidP="00914FE7">
      <w:pPr>
        <w:pStyle w:val="GSAListParagraphalpha"/>
        <w:numPr>
          <w:ilvl w:val="0"/>
          <w:numId w:val="49"/>
        </w:numPr>
        <w:rPr>
          <w:bCs/>
        </w:rPr>
      </w:pPr>
      <w:r w:rsidRPr="006B29D5">
        <w:t xml:space="preserve">Employs sanitization mechanisms with strength and integrity commensurate with the classification or </w:t>
      </w:r>
      <w:r w:rsidR="69F500A5" w:rsidRPr="006B29D5">
        <w:t xml:space="preserve">classification </w:t>
      </w:r>
      <w:r w:rsidRPr="006B29D5">
        <w:t>of the information.</w:t>
      </w:r>
    </w:p>
    <w:p w14:paraId="61FABF2E" w14:textId="77777777" w:rsidR="009806B9" w:rsidRPr="009806B9" w:rsidRDefault="009806B9" w:rsidP="009806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4094664D" w14:textId="77777777" w:rsidTr="001C310B">
        <w:trPr>
          <w:cantSplit/>
          <w:trHeight w:val="288"/>
          <w:tblHeader/>
        </w:trPr>
        <w:tc>
          <w:tcPr>
            <w:tcW w:w="811" w:type="pct"/>
            <w:shd w:val="clear" w:color="auto" w:fill="DBE5F1" w:themeFill="accent1" w:themeFillTint="33"/>
            <w:tcMar>
              <w:top w:w="43" w:type="dxa"/>
              <w:bottom w:w="43" w:type="dxa"/>
            </w:tcMar>
          </w:tcPr>
          <w:p w14:paraId="6B8523CC" w14:textId="77777777" w:rsidR="00FB3F1D" w:rsidRPr="002C3786" w:rsidRDefault="0061291C" w:rsidP="00E03A24">
            <w:pPr>
              <w:pStyle w:val="GSATableHeading"/>
            </w:pPr>
            <w:r w:rsidRPr="002C3786">
              <w:t>MP-6</w:t>
            </w:r>
          </w:p>
        </w:tc>
        <w:tc>
          <w:tcPr>
            <w:tcW w:w="4189" w:type="pct"/>
            <w:shd w:val="clear" w:color="auto" w:fill="DBE5F1" w:themeFill="accent1" w:themeFillTint="33"/>
          </w:tcPr>
          <w:p w14:paraId="6DBB2C03" w14:textId="77777777" w:rsidR="00FB3F1D" w:rsidRPr="002C3786" w:rsidRDefault="00FB3F1D" w:rsidP="00E03A24">
            <w:pPr>
              <w:pStyle w:val="GSATableHeading"/>
            </w:pPr>
            <w:r w:rsidRPr="002C3786">
              <w:t>Control Summary Information</w:t>
            </w:r>
          </w:p>
        </w:tc>
      </w:tr>
      <w:tr w:rsidR="00FB3F1D" w:rsidRPr="002C3786" w14:paraId="6F808AC0" w14:textId="77777777" w:rsidTr="001C310B">
        <w:trPr>
          <w:trHeight w:val="288"/>
        </w:trPr>
        <w:tc>
          <w:tcPr>
            <w:tcW w:w="5000" w:type="pct"/>
            <w:gridSpan w:val="2"/>
            <w:tcMar>
              <w:top w:w="43" w:type="dxa"/>
              <w:bottom w:w="43" w:type="dxa"/>
            </w:tcMar>
          </w:tcPr>
          <w:p w14:paraId="18257184" w14:textId="77777777" w:rsidR="00FB3F1D" w:rsidRPr="002C3786" w:rsidRDefault="00FB3F1D" w:rsidP="002D7634">
            <w:pPr>
              <w:pStyle w:val="GSATableText"/>
            </w:pPr>
            <w:r w:rsidRPr="002C3786">
              <w:t>Responsible Role:</w:t>
            </w:r>
            <w:r>
              <w:t xml:space="preserve"> </w:t>
            </w:r>
          </w:p>
        </w:tc>
      </w:tr>
      <w:tr w:rsidR="00FB3F1D" w:rsidRPr="00D00D47" w14:paraId="1111B3EE" w14:textId="77777777" w:rsidTr="001C310B">
        <w:trPr>
          <w:trHeight w:val="288"/>
        </w:trPr>
        <w:tc>
          <w:tcPr>
            <w:tcW w:w="5000" w:type="pct"/>
            <w:gridSpan w:val="2"/>
            <w:tcMar>
              <w:top w:w="43" w:type="dxa"/>
              <w:bottom w:w="43" w:type="dxa"/>
            </w:tcMar>
          </w:tcPr>
          <w:p w14:paraId="3157D1A0" w14:textId="77777777" w:rsidR="00FB3F1D" w:rsidRPr="00D00D47" w:rsidRDefault="0061291C" w:rsidP="002D7634">
            <w:pPr>
              <w:pStyle w:val="GSATableText"/>
            </w:pPr>
            <w:r w:rsidRPr="00D232CF">
              <w:t>Parameter MP-6(a)-1:</w:t>
            </w:r>
            <w:r>
              <w:t xml:space="preserve"> </w:t>
            </w:r>
          </w:p>
        </w:tc>
      </w:tr>
      <w:tr w:rsidR="00FB3F1D" w:rsidRPr="00D00D47" w14:paraId="2FA870D5" w14:textId="77777777" w:rsidTr="001C310B">
        <w:trPr>
          <w:trHeight w:val="288"/>
        </w:trPr>
        <w:tc>
          <w:tcPr>
            <w:tcW w:w="5000" w:type="pct"/>
            <w:gridSpan w:val="2"/>
            <w:tcMar>
              <w:top w:w="43" w:type="dxa"/>
              <w:bottom w:w="43" w:type="dxa"/>
            </w:tcMar>
          </w:tcPr>
          <w:p w14:paraId="6F306BE7" w14:textId="77777777" w:rsidR="00FB3F1D" w:rsidRPr="00D00D47" w:rsidRDefault="0061291C" w:rsidP="002D7634">
            <w:pPr>
              <w:pStyle w:val="GSATableText"/>
            </w:pPr>
            <w:r w:rsidRPr="00D232CF">
              <w:t>Parameter MP-6(a)-2</w:t>
            </w:r>
            <w:r w:rsidR="00F63987">
              <w:t>:</w:t>
            </w:r>
            <w:r>
              <w:t xml:space="preserve"> </w:t>
            </w:r>
          </w:p>
        </w:tc>
      </w:tr>
      <w:tr w:rsidR="00FB3F1D" w:rsidRPr="002C3786" w14:paraId="3D76F9A8" w14:textId="77777777" w:rsidTr="001C310B">
        <w:trPr>
          <w:trHeight w:val="288"/>
        </w:trPr>
        <w:tc>
          <w:tcPr>
            <w:tcW w:w="5000" w:type="pct"/>
            <w:gridSpan w:val="2"/>
            <w:tcMar>
              <w:top w:w="43" w:type="dxa"/>
              <w:bottom w:w="43" w:type="dxa"/>
            </w:tcMar>
            <w:vAlign w:val="bottom"/>
          </w:tcPr>
          <w:p w14:paraId="6BFD7537" w14:textId="77777777" w:rsidR="00FB3F1D" w:rsidRPr="002C3786" w:rsidRDefault="00FB3F1D" w:rsidP="00DA4990">
            <w:pPr>
              <w:pStyle w:val="GSATableText"/>
            </w:pPr>
            <w:r w:rsidRPr="002C3786">
              <w:t>Implementation Status (check all that apply):</w:t>
            </w:r>
          </w:p>
          <w:p w14:paraId="7586B703" w14:textId="77777777" w:rsidR="00FB3F1D" w:rsidRPr="002C3786" w:rsidRDefault="00CB38BB" w:rsidP="00DA4990">
            <w:pPr>
              <w:pStyle w:val="GSATableText"/>
            </w:pPr>
            <w:sdt>
              <w:sdtPr>
                <w:id w:val="90148316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4C27EDFE" w14:textId="77777777" w:rsidR="00FB3F1D" w:rsidRPr="002C3786" w:rsidRDefault="00CB38BB" w:rsidP="00DA4990">
            <w:pPr>
              <w:pStyle w:val="GSATableText"/>
            </w:pPr>
            <w:sdt>
              <w:sdtPr>
                <w:id w:val="119427040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32E20583" w14:textId="77777777" w:rsidR="00FB3F1D" w:rsidRPr="002C3786" w:rsidRDefault="00CB38BB" w:rsidP="00DA4990">
            <w:pPr>
              <w:pStyle w:val="GSATableText"/>
            </w:pPr>
            <w:sdt>
              <w:sdtPr>
                <w:id w:val="-59940859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23FA3D12" w14:textId="77777777" w:rsidR="00FB3F1D" w:rsidRPr="002C3786" w:rsidRDefault="00CB38BB" w:rsidP="00DA4990">
            <w:pPr>
              <w:pStyle w:val="GSATableText"/>
            </w:pPr>
            <w:sdt>
              <w:sdtPr>
                <w:id w:val="59822499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5205A425" w14:textId="77777777" w:rsidR="00FB3F1D" w:rsidRPr="002C3786" w:rsidRDefault="00CB38BB" w:rsidP="00DA4990">
            <w:pPr>
              <w:pStyle w:val="GSATableText"/>
            </w:pPr>
            <w:sdt>
              <w:sdtPr>
                <w:id w:val="-197936440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05020E1F" w14:textId="77777777" w:rsidTr="001C310B">
        <w:trPr>
          <w:trHeight w:val="288"/>
        </w:trPr>
        <w:tc>
          <w:tcPr>
            <w:tcW w:w="5000" w:type="pct"/>
            <w:gridSpan w:val="2"/>
            <w:tcMar>
              <w:top w:w="43" w:type="dxa"/>
              <w:bottom w:w="43" w:type="dxa"/>
            </w:tcMar>
            <w:vAlign w:val="bottom"/>
          </w:tcPr>
          <w:p w14:paraId="1854702F" w14:textId="77777777" w:rsidR="00FB3F1D" w:rsidRPr="002C3786" w:rsidRDefault="00FB3F1D" w:rsidP="00DA4990">
            <w:pPr>
              <w:pStyle w:val="GSATableText"/>
            </w:pPr>
            <w:r w:rsidRPr="002C3786">
              <w:t>Control Origination (check all that apply):</w:t>
            </w:r>
          </w:p>
          <w:p w14:paraId="7A607FDB" w14:textId="77777777" w:rsidR="00FB3F1D" w:rsidRPr="002C3786" w:rsidRDefault="00CB38BB" w:rsidP="00DA4990">
            <w:pPr>
              <w:pStyle w:val="GSATableText"/>
            </w:pPr>
            <w:sdt>
              <w:sdtPr>
                <w:id w:val="117406747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6315EB05" w14:textId="77777777" w:rsidR="00FB3F1D" w:rsidRPr="002C3786" w:rsidRDefault="00CB38BB" w:rsidP="00DA4990">
            <w:pPr>
              <w:pStyle w:val="GSATableText"/>
            </w:pPr>
            <w:sdt>
              <w:sdtPr>
                <w:id w:val="95337117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5AE5FF66" w14:textId="77777777" w:rsidR="00FB3F1D" w:rsidRPr="002C3786" w:rsidRDefault="00CB38BB" w:rsidP="00DA4990">
            <w:pPr>
              <w:pStyle w:val="GSATableText"/>
            </w:pPr>
            <w:sdt>
              <w:sdtPr>
                <w:id w:val="-178178431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4483CB10" w14:textId="77777777" w:rsidR="00FB3F1D" w:rsidRPr="002C3786" w:rsidRDefault="00CB38BB" w:rsidP="00DA4990">
            <w:pPr>
              <w:pStyle w:val="GSATableText"/>
            </w:pPr>
            <w:sdt>
              <w:sdtPr>
                <w:id w:val="-146264887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0F120AF1" w14:textId="77777777" w:rsidR="00FB3F1D" w:rsidRPr="002C3786" w:rsidRDefault="00CB38BB" w:rsidP="00DA4990">
            <w:pPr>
              <w:pStyle w:val="GSATableText"/>
            </w:pPr>
            <w:sdt>
              <w:sdtPr>
                <w:id w:val="187056492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423A8921" w14:textId="77777777" w:rsidR="00FB3F1D" w:rsidRPr="002C3786" w:rsidRDefault="00CB38BB" w:rsidP="00DA4990">
            <w:pPr>
              <w:pStyle w:val="GSATableText"/>
            </w:pPr>
            <w:sdt>
              <w:sdtPr>
                <w:id w:val="-166145536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5AAB9F10" w14:textId="1BABA94E" w:rsidR="00FB3F1D" w:rsidRPr="002C3786" w:rsidRDefault="00CB38BB" w:rsidP="00DA4990">
            <w:pPr>
              <w:pStyle w:val="GSATableText"/>
            </w:pPr>
            <w:sdt>
              <w:sdtPr>
                <w:id w:val="-47398483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68005823"/>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175381610"/>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3AE45E8E"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1291C" w:rsidRPr="002C3786" w14:paraId="7D8AAFE2" w14:textId="77777777" w:rsidTr="001C310B">
        <w:trPr>
          <w:cantSplit/>
          <w:trHeight w:val="288"/>
          <w:tblHeader/>
        </w:trPr>
        <w:tc>
          <w:tcPr>
            <w:tcW w:w="5000" w:type="pct"/>
            <w:gridSpan w:val="2"/>
            <w:shd w:val="clear" w:color="auto" w:fill="DBE5F1" w:themeFill="accent1" w:themeFillTint="33"/>
            <w:vAlign w:val="center"/>
          </w:tcPr>
          <w:p w14:paraId="660C3644" w14:textId="77777777" w:rsidR="0061291C" w:rsidRPr="002C3786" w:rsidRDefault="0061291C" w:rsidP="00E03A24">
            <w:pPr>
              <w:pStyle w:val="GSATableHeading"/>
            </w:pPr>
            <w:r w:rsidRPr="002C3786">
              <w:t>MP-6 What is the solution and how is it implemented?</w:t>
            </w:r>
          </w:p>
        </w:tc>
      </w:tr>
      <w:tr w:rsidR="0061291C" w:rsidRPr="0036708B" w14:paraId="4F56D22F" w14:textId="77777777" w:rsidTr="001C310B">
        <w:trPr>
          <w:trHeight w:val="288"/>
        </w:trPr>
        <w:tc>
          <w:tcPr>
            <w:tcW w:w="484" w:type="pct"/>
            <w:tcBorders>
              <w:right w:val="nil"/>
            </w:tcBorders>
            <w:shd w:val="clear" w:color="auto" w:fill="DBE5F1" w:themeFill="accent1" w:themeFillTint="33"/>
          </w:tcPr>
          <w:p w14:paraId="4C8A617E" w14:textId="77777777" w:rsidR="0061291C" w:rsidRPr="002C3786" w:rsidRDefault="0061291C" w:rsidP="00E03A24">
            <w:pPr>
              <w:pStyle w:val="GSATableHeading"/>
            </w:pPr>
            <w:r w:rsidRPr="002C3786">
              <w:t>Part a</w:t>
            </w:r>
          </w:p>
        </w:tc>
        <w:tc>
          <w:tcPr>
            <w:tcW w:w="4516" w:type="pct"/>
            <w:tcMar>
              <w:top w:w="43" w:type="dxa"/>
              <w:bottom w:w="43" w:type="dxa"/>
            </w:tcMar>
          </w:tcPr>
          <w:p w14:paraId="73CB0A4B" w14:textId="77777777" w:rsidR="0061291C" w:rsidRPr="0036708B" w:rsidRDefault="0061291C" w:rsidP="00DA4990">
            <w:pPr>
              <w:pStyle w:val="GSATableText"/>
            </w:pPr>
          </w:p>
        </w:tc>
      </w:tr>
      <w:tr w:rsidR="0061291C" w:rsidRPr="0036708B" w14:paraId="6603D0BC" w14:textId="77777777" w:rsidTr="001C310B">
        <w:trPr>
          <w:trHeight w:val="288"/>
        </w:trPr>
        <w:tc>
          <w:tcPr>
            <w:tcW w:w="484" w:type="pct"/>
            <w:tcBorders>
              <w:right w:val="nil"/>
            </w:tcBorders>
            <w:shd w:val="clear" w:color="auto" w:fill="DBE5F1" w:themeFill="accent1" w:themeFillTint="33"/>
          </w:tcPr>
          <w:p w14:paraId="50CA477D" w14:textId="77777777" w:rsidR="0061291C" w:rsidRPr="002C3786" w:rsidRDefault="0061291C" w:rsidP="00E03A24">
            <w:pPr>
              <w:pStyle w:val="GSATableHeading"/>
            </w:pPr>
            <w:r w:rsidRPr="002C3786">
              <w:t>Part b</w:t>
            </w:r>
          </w:p>
        </w:tc>
        <w:tc>
          <w:tcPr>
            <w:tcW w:w="4516" w:type="pct"/>
            <w:tcMar>
              <w:top w:w="43" w:type="dxa"/>
              <w:bottom w:w="43" w:type="dxa"/>
            </w:tcMar>
          </w:tcPr>
          <w:p w14:paraId="7B256E42" w14:textId="77777777" w:rsidR="0061291C" w:rsidRPr="0036708B" w:rsidRDefault="0061291C" w:rsidP="00DA4990">
            <w:pPr>
              <w:pStyle w:val="GSATableText"/>
            </w:pPr>
          </w:p>
        </w:tc>
      </w:tr>
    </w:tbl>
    <w:p w14:paraId="3B6BB8C1" w14:textId="77777777" w:rsidR="00B35264" w:rsidRDefault="00B35264" w:rsidP="00DA4990"/>
    <w:p w14:paraId="2E9B92A4" w14:textId="77777777" w:rsidR="000D1972" w:rsidRDefault="00027FBF" w:rsidP="005972CC">
      <w:pPr>
        <w:pStyle w:val="Heading3"/>
      </w:pPr>
      <w:bookmarkStart w:id="1469" w:name="_Toc383429814"/>
      <w:bookmarkStart w:id="1470" w:name="_Toc383444628"/>
      <w:bookmarkStart w:id="1471" w:name="_Toc385594273"/>
      <w:bookmarkStart w:id="1472" w:name="_Toc385594661"/>
      <w:bookmarkStart w:id="1473" w:name="_Toc385595049"/>
      <w:bookmarkStart w:id="1474" w:name="_Toc388620895"/>
      <w:bookmarkStart w:id="1475" w:name="_Toc449543413"/>
      <w:bookmarkStart w:id="1476" w:name="_Toc464803608"/>
      <w:r w:rsidRPr="00AF5C3D">
        <w:t>MP-7</w:t>
      </w:r>
      <w:r>
        <w:t xml:space="preserve"> </w:t>
      </w:r>
      <w:r w:rsidR="773FA342" w:rsidRPr="006F3117">
        <w:t xml:space="preserve">Media </w:t>
      </w:r>
      <w:r w:rsidR="160D4BBC" w:rsidRPr="00AF5C3D">
        <w:t xml:space="preserve">Use </w:t>
      </w:r>
      <w:bookmarkEnd w:id="1469"/>
      <w:bookmarkEnd w:id="1470"/>
      <w:bookmarkEnd w:id="1471"/>
      <w:bookmarkEnd w:id="1472"/>
      <w:bookmarkEnd w:id="1473"/>
      <w:bookmarkEnd w:id="1474"/>
      <w:r w:rsidR="007026EA">
        <w:t>(L) (M) (H)</w:t>
      </w:r>
      <w:bookmarkEnd w:id="1475"/>
      <w:bookmarkEnd w:id="1476"/>
    </w:p>
    <w:p w14:paraId="21555ED8" w14:textId="77777777" w:rsidR="773FA342" w:rsidRDefault="773FA342" w:rsidP="00DA4990">
      <w:r w:rsidRPr="006F3117">
        <w:t>The organization</w:t>
      </w:r>
      <w:r w:rsidR="7740F712" w:rsidRPr="00AF5C3D">
        <w:t xml:space="preserve"> [</w:t>
      </w:r>
      <w:r w:rsidR="1D245CD8" w:rsidRPr="002B4E6E">
        <w:rPr>
          <w:rStyle w:val="GSAItalicEmphasisChar"/>
        </w:rPr>
        <w:t>Selection: restricts; prohibits</w:t>
      </w:r>
      <w:r w:rsidR="1D245CD8" w:rsidRPr="00AF5C3D">
        <w:t>] the use of [</w:t>
      </w:r>
      <w:r w:rsidR="1D245CD8" w:rsidRPr="002B4E6E">
        <w:rPr>
          <w:rStyle w:val="GSAItalicEmphasisChar"/>
        </w:rPr>
        <w:t>Assignment: organization-defined types of information system media</w:t>
      </w:r>
      <w:r w:rsidR="1D245CD8" w:rsidRPr="00786C3F">
        <w:t>] on [</w:t>
      </w:r>
      <w:r w:rsidR="1D245CD8" w:rsidRPr="002B4E6E">
        <w:rPr>
          <w:rStyle w:val="GSAItalicEmphasisChar"/>
        </w:rPr>
        <w:t>Assignment: organization-defined information systems or system components</w:t>
      </w:r>
      <w:r w:rsidR="1D245CD8" w:rsidRPr="00A351E8">
        <w:t>] using [</w:t>
      </w:r>
      <w:r w:rsidR="1D245CD8" w:rsidRPr="002B4E6E">
        <w:rPr>
          <w:rStyle w:val="GSAItalicEmphasisChar"/>
        </w:rPr>
        <w:t>Assignment: organization-defined security safeguards</w:t>
      </w:r>
      <w:r w:rsidR="1D245CD8" w:rsidRPr="00A351E8">
        <w:t>].</w:t>
      </w:r>
    </w:p>
    <w:p w14:paraId="63243FF6" w14:textId="77777777" w:rsidR="6FAA85FA" w:rsidRDefault="6FAA85FA"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66F2E906" w14:textId="77777777" w:rsidTr="001C310B">
        <w:trPr>
          <w:cantSplit/>
          <w:trHeight w:val="288"/>
          <w:tblHeader/>
        </w:trPr>
        <w:tc>
          <w:tcPr>
            <w:tcW w:w="811" w:type="pct"/>
            <w:shd w:val="clear" w:color="auto" w:fill="DBE5F1" w:themeFill="accent1" w:themeFillTint="33"/>
            <w:tcMar>
              <w:top w:w="43" w:type="dxa"/>
              <w:bottom w:w="43" w:type="dxa"/>
            </w:tcMar>
          </w:tcPr>
          <w:p w14:paraId="00B6A2C1" w14:textId="77777777" w:rsidR="00FB3F1D" w:rsidRPr="002C3786" w:rsidRDefault="00027FBF" w:rsidP="00E03A24">
            <w:pPr>
              <w:pStyle w:val="GSATableHeading"/>
            </w:pPr>
            <w:r w:rsidRPr="000750BA">
              <w:t>MP-7</w:t>
            </w:r>
          </w:p>
        </w:tc>
        <w:tc>
          <w:tcPr>
            <w:tcW w:w="4189" w:type="pct"/>
            <w:shd w:val="clear" w:color="auto" w:fill="DBE5F1" w:themeFill="accent1" w:themeFillTint="33"/>
          </w:tcPr>
          <w:p w14:paraId="798E662E" w14:textId="77777777" w:rsidR="00FB3F1D" w:rsidRPr="002C3786" w:rsidRDefault="00FB3F1D" w:rsidP="00E03A24">
            <w:pPr>
              <w:pStyle w:val="GSATableHeading"/>
            </w:pPr>
            <w:r w:rsidRPr="002C3786">
              <w:t>Control Summary Information</w:t>
            </w:r>
          </w:p>
        </w:tc>
      </w:tr>
      <w:tr w:rsidR="00FB3F1D" w:rsidRPr="002C3786" w14:paraId="7BF0FAFC" w14:textId="77777777" w:rsidTr="001C310B">
        <w:trPr>
          <w:trHeight w:val="288"/>
        </w:trPr>
        <w:tc>
          <w:tcPr>
            <w:tcW w:w="5000" w:type="pct"/>
            <w:gridSpan w:val="2"/>
            <w:tcMar>
              <w:top w:w="43" w:type="dxa"/>
              <w:bottom w:w="43" w:type="dxa"/>
            </w:tcMar>
          </w:tcPr>
          <w:p w14:paraId="0FE2695E" w14:textId="77777777" w:rsidR="00FB3F1D" w:rsidRPr="002C3786" w:rsidRDefault="00FB3F1D" w:rsidP="002D7634">
            <w:pPr>
              <w:pStyle w:val="GSATableText"/>
            </w:pPr>
            <w:r w:rsidRPr="002C3786">
              <w:t>Responsible Role:</w:t>
            </w:r>
            <w:r>
              <w:t xml:space="preserve"> </w:t>
            </w:r>
          </w:p>
        </w:tc>
      </w:tr>
      <w:tr w:rsidR="00FB3F1D" w:rsidRPr="00D00D47" w14:paraId="42EE4889" w14:textId="77777777" w:rsidTr="001C310B">
        <w:trPr>
          <w:trHeight w:val="288"/>
        </w:trPr>
        <w:tc>
          <w:tcPr>
            <w:tcW w:w="5000" w:type="pct"/>
            <w:gridSpan w:val="2"/>
            <w:tcMar>
              <w:top w:w="43" w:type="dxa"/>
              <w:bottom w:w="43" w:type="dxa"/>
            </w:tcMar>
          </w:tcPr>
          <w:p w14:paraId="66D98C75" w14:textId="77777777" w:rsidR="00FB3F1D" w:rsidRPr="00D00D47" w:rsidRDefault="00027FBF" w:rsidP="002D7634">
            <w:pPr>
              <w:pStyle w:val="GSATableText"/>
            </w:pPr>
            <w:r w:rsidRPr="000750BA">
              <w:t>Parameter MP-7-1:</w:t>
            </w:r>
            <w:r>
              <w:t xml:space="preserve"> </w:t>
            </w:r>
          </w:p>
        </w:tc>
      </w:tr>
      <w:tr w:rsidR="00027FBF" w:rsidRPr="00D00D47" w14:paraId="17FAB91A" w14:textId="77777777" w:rsidTr="001C310B">
        <w:trPr>
          <w:trHeight w:val="288"/>
        </w:trPr>
        <w:tc>
          <w:tcPr>
            <w:tcW w:w="5000" w:type="pct"/>
            <w:gridSpan w:val="2"/>
            <w:tcMar>
              <w:top w:w="43" w:type="dxa"/>
              <w:bottom w:w="43" w:type="dxa"/>
            </w:tcMar>
          </w:tcPr>
          <w:p w14:paraId="4A61760D" w14:textId="77777777" w:rsidR="00027FBF" w:rsidRPr="00D00D47" w:rsidRDefault="00027FBF" w:rsidP="002D7634">
            <w:pPr>
              <w:pStyle w:val="GSATableText"/>
            </w:pPr>
            <w:r w:rsidRPr="000750BA">
              <w:t>Parameter MP-7-2:</w:t>
            </w:r>
            <w:r>
              <w:t xml:space="preserve"> </w:t>
            </w:r>
          </w:p>
        </w:tc>
      </w:tr>
      <w:tr w:rsidR="00027FBF" w:rsidRPr="00D00D47" w14:paraId="5C5D06B9" w14:textId="77777777" w:rsidTr="001C310B">
        <w:trPr>
          <w:trHeight w:val="288"/>
        </w:trPr>
        <w:tc>
          <w:tcPr>
            <w:tcW w:w="5000" w:type="pct"/>
            <w:gridSpan w:val="2"/>
            <w:tcMar>
              <w:top w:w="43" w:type="dxa"/>
              <w:bottom w:w="43" w:type="dxa"/>
            </w:tcMar>
          </w:tcPr>
          <w:p w14:paraId="089BCEE6" w14:textId="77777777" w:rsidR="00027FBF" w:rsidRPr="00D00D47" w:rsidRDefault="00027FBF" w:rsidP="002D7634">
            <w:pPr>
              <w:pStyle w:val="GSATableText"/>
            </w:pPr>
            <w:r w:rsidRPr="000750BA">
              <w:t>Parameter MP-7-3:</w:t>
            </w:r>
            <w:r>
              <w:t xml:space="preserve"> </w:t>
            </w:r>
          </w:p>
        </w:tc>
      </w:tr>
      <w:tr w:rsidR="00FB3F1D" w:rsidRPr="00D00D47" w14:paraId="2E7CB3D9" w14:textId="77777777" w:rsidTr="001C310B">
        <w:trPr>
          <w:trHeight w:val="288"/>
        </w:trPr>
        <w:tc>
          <w:tcPr>
            <w:tcW w:w="5000" w:type="pct"/>
            <w:gridSpan w:val="2"/>
            <w:tcMar>
              <w:top w:w="43" w:type="dxa"/>
              <w:bottom w:w="43" w:type="dxa"/>
            </w:tcMar>
          </w:tcPr>
          <w:p w14:paraId="77D7D7BF" w14:textId="77777777" w:rsidR="00FB3F1D" w:rsidRPr="00D00D47" w:rsidRDefault="00027FBF" w:rsidP="002D7634">
            <w:pPr>
              <w:pStyle w:val="GSATableText"/>
            </w:pPr>
            <w:r w:rsidRPr="000750BA">
              <w:t>Parameter MP-7-4:</w:t>
            </w:r>
            <w:r>
              <w:t xml:space="preserve"> </w:t>
            </w:r>
          </w:p>
        </w:tc>
      </w:tr>
      <w:tr w:rsidR="00FB3F1D" w:rsidRPr="002C3786" w14:paraId="326DF8E4" w14:textId="77777777" w:rsidTr="001C310B">
        <w:trPr>
          <w:trHeight w:val="288"/>
        </w:trPr>
        <w:tc>
          <w:tcPr>
            <w:tcW w:w="5000" w:type="pct"/>
            <w:gridSpan w:val="2"/>
            <w:tcMar>
              <w:top w:w="43" w:type="dxa"/>
              <w:bottom w:w="43" w:type="dxa"/>
            </w:tcMar>
            <w:vAlign w:val="bottom"/>
          </w:tcPr>
          <w:p w14:paraId="010C503F" w14:textId="77777777" w:rsidR="00FB3F1D" w:rsidRPr="002C3786" w:rsidRDefault="00FB3F1D" w:rsidP="00DA4990">
            <w:pPr>
              <w:pStyle w:val="GSATableText"/>
            </w:pPr>
            <w:r w:rsidRPr="002C3786">
              <w:t>Implementation Status (check all that apply):</w:t>
            </w:r>
          </w:p>
          <w:p w14:paraId="506F2E25" w14:textId="77777777" w:rsidR="00FB3F1D" w:rsidRPr="002C3786" w:rsidRDefault="00CB38BB" w:rsidP="00DA4990">
            <w:pPr>
              <w:pStyle w:val="GSATableText"/>
            </w:pPr>
            <w:sdt>
              <w:sdtPr>
                <w:id w:val="-120671913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544A1031" w14:textId="77777777" w:rsidR="00FB3F1D" w:rsidRPr="002C3786" w:rsidRDefault="00CB38BB" w:rsidP="00DA4990">
            <w:pPr>
              <w:pStyle w:val="GSATableText"/>
            </w:pPr>
            <w:sdt>
              <w:sdtPr>
                <w:id w:val="94327422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385C096F" w14:textId="77777777" w:rsidR="00FB3F1D" w:rsidRPr="002C3786" w:rsidRDefault="00CB38BB" w:rsidP="00DA4990">
            <w:pPr>
              <w:pStyle w:val="GSATableText"/>
            </w:pPr>
            <w:sdt>
              <w:sdtPr>
                <w:id w:val="191434838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3DE2B4CD" w14:textId="77777777" w:rsidR="00FB3F1D" w:rsidRPr="002C3786" w:rsidRDefault="00CB38BB" w:rsidP="00DA4990">
            <w:pPr>
              <w:pStyle w:val="GSATableText"/>
            </w:pPr>
            <w:sdt>
              <w:sdtPr>
                <w:id w:val="-130592117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3D3EEF45" w14:textId="77777777" w:rsidR="00FB3F1D" w:rsidRPr="002C3786" w:rsidRDefault="00CB38BB" w:rsidP="00DA4990">
            <w:pPr>
              <w:pStyle w:val="GSATableText"/>
            </w:pPr>
            <w:sdt>
              <w:sdtPr>
                <w:id w:val="181853053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4D35E359" w14:textId="77777777" w:rsidTr="001C310B">
        <w:trPr>
          <w:trHeight w:val="288"/>
        </w:trPr>
        <w:tc>
          <w:tcPr>
            <w:tcW w:w="5000" w:type="pct"/>
            <w:gridSpan w:val="2"/>
            <w:tcMar>
              <w:top w:w="43" w:type="dxa"/>
              <w:bottom w:w="43" w:type="dxa"/>
            </w:tcMar>
            <w:vAlign w:val="bottom"/>
          </w:tcPr>
          <w:p w14:paraId="3FF21FF7" w14:textId="77777777" w:rsidR="00FB3F1D" w:rsidRPr="002C3786" w:rsidRDefault="00FB3F1D" w:rsidP="00DA4990">
            <w:pPr>
              <w:pStyle w:val="GSATableText"/>
            </w:pPr>
            <w:r w:rsidRPr="002C3786">
              <w:t>Control Origination (check all that apply):</w:t>
            </w:r>
          </w:p>
          <w:p w14:paraId="46C1181A" w14:textId="77777777" w:rsidR="00FB3F1D" w:rsidRPr="002C3786" w:rsidRDefault="00CB38BB" w:rsidP="00DA4990">
            <w:pPr>
              <w:pStyle w:val="GSATableText"/>
            </w:pPr>
            <w:sdt>
              <w:sdtPr>
                <w:id w:val="-19870431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78C68152" w14:textId="77777777" w:rsidR="00FB3F1D" w:rsidRPr="002C3786" w:rsidRDefault="00CB38BB" w:rsidP="00DA4990">
            <w:pPr>
              <w:pStyle w:val="GSATableText"/>
            </w:pPr>
            <w:sdt>
              <w:sdtPr>
                <w:id w:val="-164234233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725C2BDC" w14:textId="77777777" w:rsidR="00FB3F1D" w:rsidRPr="002C3786" w:rsidRDefault="00CB38BB" w:rsidP="00DA4990">
            <w:pPr>
              <w:pStyle w:val="GSATableText"/>
            </w:pPr>
            <w:sdt>
              <w:sdtPr>
                <w:id w:val="103200269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550B878A" w14:textId="77777777" w:rsidR="00FB3F1D" w:rsidRPr="002C3786" w:rsidRDefault="00CB38BB" w:rsidP="00DA4990">
            <w:pPr>
              <w:pStyle w:val="GSATableText"/>
            </w:pPr>
            <w:sdt>
              <w:sdtPr>
                <w:id w:val="46324523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365B9346" w14:textId="77777777" w:rsidR="00FB3F1D" w:rsidRPr="002C3786" w:rsidRDefault="00CB38BB" w:rsidP="00DA4990">
            <w:pPr>
              <w:pStyle w:val="GSATableText"/>
            </w:pPr>
            <w:sdt>
              <w:sdtPr>
                <w:id w:val="-211328201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722DAB9C" w14:textId="77777777" w:rsidR="00FB3F1D" w:rsidRPr="002C3786" w:rsidRDefault="00CB38BB" w:rsidP="00DA4990">
            <w:pPr>
              <w:pStyle w:val="GSATableText"/>
            </w:pPr>
            <w:sdt>
              <w:sdtPr>
                <w:id w:val="-83260239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5D1D6EF0" w14:textId="4254EC12" w:rsidR="00FB3F1D" w:rsidRPr="002C3786" w:rsidRDefault="00CB38BB" w:rsidP="00DA4990">
            <w:pPr>
              <w:pStyle w:val="GSATableText"/>
            </w:pPr>
            <w:sdt>
              <w:sdtPr>
                <w:id w:val="60631490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262944111"/>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741173371"/>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275FB855"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192B0363"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1E2F570B" w14:textId="77777777" w:rsidR="007A2904" w:rsidRPr="0036708B" w:rsidRDefault="00027FBF" w:rsidP="00E03A24">
            <w:pPr>
              <w:pStyle w:val="GSATableHeading"/>
            </w:pPr>
            <w:r w:rsidRPr="003D6ABA">
              <w:t xml:space="preserve">MP-7 </w:t>
            </w:r>
            <w:r w:rsidR="007A2904" w:rsidRPr="0036708B">
              <w:t>What is the solution and how is it implemented?</w:t>
            </w:r>
          </w:p>
        </w:tc>
      </w:tr>
      <w:tr w:rsidR="007A2904" w:rsidRPr="002C3786" w14:paraId="4B0F251F" w14:textId="77777777" w:rsidTr="001C310B">
        <w:trPr>
          <w:trHeight w:val="288"/>
        </w:trPr>
        <w:tc>
          <w:tcPr>
            <w:tcW w:w="5000" w:type="pct"/>
            <w:shd w:val="clear" w:color="auto" w:fill="FFFFFF" w:themeFill="background1"/>
          </w:tcPr>
          <w:p w14:paraId="222D9DE5" w14:textId="77777777" w:rsidR="007A2904" w:rsidRPr="002C3786" w:rsidRDefault="007A2904" w:rsidP="00DA4990">
            <w:pPr>
              <w:pStyle w:val="GSATableText"/>
            </w:pPr>
          </w:p>
        </w:tc>
      </w:tr>
    </w:tbl>
    <w:p w14:paraId="1F0FE251" w14:textId="77777777" w:rsidR="003D6ABA" w:rsidRPr="003D6ABA" w:rsidRDefault="003D6ABA" w:rsidP="00DA4990"/>
    <w:p w14:paraId="3F69FEEA" w14:textId="77777777" w:rsidR="000D1972" w:rsidRDefault="005A62FC" w:rsidP="00DA4990">
      <w:pPr>
        <w:pStyle w:val="Heading2"/>
      </w:pPr>
      <w:bookmarkStart w:id="1477" w:name="_Toc383429815"/>
      <w:bookmarkStart w:id="1478" w:name="_Toc383429817"/>
      <w:bookmarkStart w:id="1479" w:name="_Toc383444630"/>
      <w:bookmarkStart w:id="1480" w:name="_Toc385594275"/>
      <w:bookmarkStart w:id="1481" w:name="_Toc385594663"/>
      <w:bookmarkStart w:id="1482" w:name="_Toc385595051"/>
      <w:bookmarkStart w:id="1483" w:name="_Toc449543414"/>
      <w:bookmarkStart w:id="1484" w:name="_Toc464803609"/>
      <w:bookmarkEnd w:id="1477"/>
      <w:r w:rsidRPr="002C3786">
        <w:t>Physical and Environmental Protection (PE)</w:t>
      </w:r>
      <w:bookmarkEnd w:id="1478"/>
      <w:bookmarkEnd w:id="1479"/>
      <w:bookmarkEnd w:id="1480"/>
      <w:bookmarkEnd w:id="1481"/>
      <w:bookmarkEnd w:id="1482"/>
      <w:bookmarkEnd w:id="1483"/>
      <w:bookmarkEnd w:id="1484"/>
    </w:p>
    <w:p w14:paraId="60652767" w14:textId="77777777" w:rsidR="007026EA" w:rsidRDefault="007026EA" w:rsidP="007026EA">
      <w:pPr>
        <w:pStyle w:val="Heading3"/>
      </w:pPr>
      <w:bookmarkStart w:id="1485" w:name="_Toc449543415"/>
      <w:bookmarkStart w:id="1486" w:name="_Toc464803610"/>
      <w:bookmarkStart w:id="1487" w:name="_Toc149090443"/>
      <w:bookmarkStart w:id="1488" w:name="_Toc383429818"/>
      <w:bookmarkStart w:id="1489" w:name="_Toc383444631"/>
      <w:bookmarkStart w:id="1490" w:name="_Toc385594276"/>
      <w:bookmarkStart w:id="1491" w:name="_Toc385594664"/>
      <w:bookmarkStart w:id="1492" w:name="_Toc385595052"/>
      <w:bookmarkStart w:id="1493"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1485"/>
      <w:bookmarkEnd w:id="1486"/>
    </w:p>
    <w:p w14:paraId="23A596CD" w14:textId="77777777" w:rsidR="007026EA" w:rsidRPr="002C3786" w:rsidRDefault="007026EA" w:rsidP="00AF4E93">
      <w:pPr>
        <w:keepNext/>
        <w:widowControl/>
      </w:pPr>
      <w:r w:rsidRPr="006F3117">
        <w:t xml:space="preserve">The organization: </w:t>
      </w:r>
    </w:p>
    <w:p w14:paraId="2296FE08" w14:textId="77777777" w:rsidR="007026EA" w:rsidRDefault="007026EA" w:rsidP="00914FE7">
      <w:pPr>
        <w:pStyle w:val="GSAListParagraphalpha"/>
        <w:numPr>
          <w:ilvl w:val="0"/>
          <w:numId w:val="210"/>
        </w:numPr>
      </w:pPr>
      <w:r w:rsidRPr="006F3117">
        <w:t>Develops, documents, and disseminates to [</w:t>
      </w:r>
      <w:r w:rsidRPr="00D62A31">
        <w:rPr>
          <w:rStyle w:val="GSAItalicEmphasisChar"/>
        </w:rPr>
        <w:t>Assignment: organization-defined personnel or roles</w:t>
      </w:r>
      <w:r w:rsidRPr="00AF5C3D">
        <w:t xml:space="preserve">]: </w:t>
      </w:r>
    </w:p>
    <w:p w14:paraId="159C3E4B" w14:textId="77777777" w:rsidR="007026EA" w:rsidRDefault="007026EA" w:rsidP="00914FE7">
      <w:pPr>
        <w:pStyle w:val="GSAListParagraphalpha2"/>
        <w:numPr>
          <w:ilvl w:val="1"/>
          <w:numId w:val="116"/>
        </w:numPr>
      </w:pPr>
      <w:r w:rsidRPr="006F3117">
        <w:t xml:space="preserve">A physical and environmental protection policy that addresses purpose, scope, </w:t>
      </w:r>
      <w:r w:rsidRPr="00AF5C3D">
        <w:t xml:space="preserve">roles, responsibilities, management commitment, coordination among organizational entities, and compliance; and </w:t>
      </w:r>
    </w:p>
    <w:p w14:paraId="260E7E5E" w14:textId="77777777" w:rsidR="007026EA" w:rsidRDefault="007026EA" w:rsidP="00914FE7">
      <w:pPr>
        <w:pStyle w:val="GSAListParagraphalpha2"/>
        <w:numPr>
          <w:ilvl w:val="1"/>
          <w:numId w:val="116"/>
        </w:numPr>
      </w:pPr>
      <w:r w:rsidRPr="006F3117">
        <w:t>Procedures to facilitate the implementation of the physical and environmental protection</w:t>
      </w:r>
      <w:r w:rsidRPr="00AF5C3D">
        <w:t xml:space="preserve"> policy and associated physical and environmental protection controls; and </w:t>
      </w:r>
    </w:p>
    <w:p w14:paraId="15129BB1" w14:textId="77777777" w:rsidR="007026EA" w:rsidRDefault="007026EA" w:rsidP="00914FE7">
      <w:pPr>
        <w:pStyle w:val="GSAListParagraphalpha"/>
        <w:numPr>
          <w:ilvl w:val="0"/>
          <w:numId w:val="116"/>
        </w:numPr>
      </w:pPr>
      <w:r w:rsidRPr="006F3117">
        <w:t xml:space="preserve">Reviews and updates the current: </w:t>
      </w:r>
    </w:p>
    <w:p w14:paraId="05EB89FB" w14:textId="77777777" w:rsidR="007026EA" w:rsidRDefault="007026EA" w:rsidP="00914FE7">
      <w:pPr>
        <w:pStyle w:val="GSAListParagraphalpha2"/>
        <w:numPr>
          <w:ilvl w:val="1"/>
          <w:numId w:val="116"/>
        </w:numPr>
      </w:pPr>
      <w:r w:rsidRPr="006F3117">
        <w:t>Physical and environmental protection policy [</w:t>
      </w:r>
      <w:r w:rsidR="00895AF9">
        <w:rPr>
          <w:rStyle w:val="GSAItalicEmphasisChar"/>
        </w:rPr>
        <w:t>FedRAMP</w:t>
      </w:r>
      <w:r w:rsidRPr="00D62A31">
        <w:rPr>
          <w:rStyle w:val="GSAItalicEmphasisChar"/>
        </w:rPr>
        <w:t xml:space="preserve"> Assignment: </w:t>
      </w:r>
      <w:r w:rsidRPr="00897B01">
        <w:rPr>
          <w:rStyle w:val="GSAItalicEmphasisChar"/>
        </w:rPr>
        <w:t xml:space="preserve">at least </w:t>
      </w:r>
      <w:r>
        <w:rPr>
          <w:rStyle w:val="GSAItalicEmphasisChar"/>
        </w:rPr>
        <w:t>every three (3) years</w:t>
      </w:r>
      <w:r w:rsidRPr="00AF5C3D">
        <w:t xml:space="preserve">]; and </w:t>
      </w:r>
    </w:p>
    <w:p w14:paraId="381909E5" w14:textId="77777777" w:rsidR="007026EA" w:rsidRDefault="007026EA" w:rsidP="00914FE7">
      <w:pPr>
        <w:pStyle w:val="GSAListParagraphalpha2"/>
        <w:numPr>
          <w:ilvl w:val="1"/>
          <w:numId w:val="116"/>
        </w:numPr>
      </w:pPr>
      <w:r w:rsidRPr="006F3117">
        <w:t>Physical and environmental protection procedures [</w:t>
      </w:r>
      <w:r w:rsidR="00895AF9">
        <w:rPr>
          <w:rStyle w:val="GSAItalicEmphasisChar"/>
        </w:rPr>
        <w:t>FedRAMP</w:t>
      </w:r>
      <w:r w:rsidRPr="00D62A31">
        <w:rPr>
          <w:rStyle w:val="GSAItalicEmphasisChar"/>
        </w:rPr>
        <w:t xml:space="preserve"> Assignment: </w:t>
      </w:r>
      <w:r w:rsidRPr="007026EA">
        <w:rPr>
          <w:rStyle w:val="GSAItalicEmphasisChar"/>
        </w:rPr>
        <w:t>at least annually</w:t>
      </w:r>
      <w:r w:rsidRPr="00AF5C3D">
        <w:t>].</w:t>
      </w:r>
    </w:p>
    <w:p w14:paraId="339D7A5F" w14:textId="77777777" w:rsidR="007026EA" w:rsidRDefault="007026EA" w:rsidP="007026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5581E7BD" w14:textId="77777777" w:rsidTr="001C310B">
        <w:trPr>
          <w:cantSplit/>
          <w:trHeight w:val="288"/>
          <w:tblHeader/>
        </w:trPr>
        <w:tc>
          <w:tcPr>
            <w:tcW w:w="811" w:type="pct"/>
            <w:shd w:val="clear" w:color="auto" w:fill="DBE5F1" w:themeFill="accent1" w:themeFillTint="33"/>
            <w:tcMar>
              <w:top w:w="43" w:type="dxa"/>
              <w:bottom w:w="43" w:type="dxa"/>
            </w:tcMar>
          </w:tcPr>
          <w:bookmarkEnd w:id="1487"/>
          <w:bookmarkEnd w:id="1488"/>
          <w:bookmarkEnd w:id="1489"/>
          <w:bookmarkEnd w:id="1490"/>
          <w:bookmarkEnd w:id="1491"/>
          <w:bookmarkEnd w:id="1492"/>
          <w:bookmarkEnd w:id="1493"/>
          <w:p w14:paraId="3B6C62BB" w14:textId="77777777" w:rsidR="00FB3F1D" w:rsidRPr="002C3786" w:rsidRDefault="00B76027" w:rsidP="00E03A24">
            <w:pPr>
              <w:pStyle w:val="GSATableHeading"/>
            </w:pPr>
            <w:r w:rsidRPr="00D16B55">
              <w:t>PE-1</w:t>
            </w:r>
          </w:p>
        </w:tc>
        <w:tc>
          <w:tcPr>
            <w:tcW w:w="4189" w:type="pct"/>
            <w:shd w:val="clear" w:color="auto" w:fill="DBE5F1" w:themeFill="accent1" w:themeFillTint="33"/>
          </w:tcPr>
          <w:p w14:paraId="48148011" w14:textId="77777777" w:rsidR="00FB3F1D" w:rsidRPr="002C3786" w:rsidRDefault="00FB3F1D" w:rsidP="00E03A24">
            <w:pPr>
              <w:pStyle w:val="GSATableHeading"/>
            </w:pPr>
            <w:r w:rsidRPr="002C3786">
              <w:t>Control Summary Information</w:t>
            </w:r>
          </w:p>
        </w:tc>
      </w:tr>
      <w:tr w:rsidR="00FB3F1D" w:rsidRPr="002C3786" w14:paraId="78F29D7F" w14:textId="77777777" w:rsidTr="001C310B">
        <w:trPr>
          <w:trHeight w:val="288"/>
        </w:trPr>
        <w:tc>
          <w:tcPr>
            <w:tcW w:w="5000" w:type="pct"/>
            <w:gridSpan w:val="2"/>
            <w:tcMar>
              <w:top w:w="43" w:type="dxa"/>
              <w:bottom w:w="43" w:type="dxa"/>
            </w:tcMar>
          </w:tcPr>
          <w:p w14:paraId="73A41626" w14:textId="77777777" w:rsidR="00FB3F1D" w:rsidRPr="002C3786" w:rsidRDefault="00FB3F1D" w:rsidP="002D7634">
            <w:pPr>
              <w:pStyle w:val="GSATableText"/>
            </w:pPr>
            <w:r w:rsidRPr="002C3786">
              <w:t>Responsible Role:</w:t>
            </w:r>
            <w:r>
              <w:t xml:space="preserve"> </w:t>
            </w:r>
          </w:p>
        </w:tc>
      </w:tr>
      <w:tr w:rsidR="00FB3F1D" w:rsidRPr="00D00D47" w14:paraId="6DE00D86" w14:textId="77777777" w:rsidTr="001C310B">
        <w:trPr>
          <w:trHeight w:val="288"/>
        </w:trPr>
        <w:tc>
          <w:tcPr>
            <w:tcW w:w="5000" w:type="pct"/>
            <w:gridSpan w:val="2"/>
            <w:tcMar>
              <w:top w:w="43" w:type="dxa"/>
              <w:bottom w:w="43" w:type="dxa"/>
            </w:tcMar>
          </w:tcPr>
          <w:p w14:paraId="0E910E58" w14:textId="77777777" w:rsidR="00FB3F1D" w:rsidRPr="00D00D47" w:rsidRDefault="00B76027" w:rsidP="002D7634">
            <w:pPr>
              <w:pStyle w:val="GSATableText"/>
            </w:pPr>
            <w:r w:rsidRPr="00D16B55">
              <w:t>Parameter PE-1(a):</w:t>
            </w:r>
            <w:r>
              <w:t xml:space="preserve"> </w:t>
            </w:r>
          </w:p>
        </w:tc>
      </w:tr>
      <w:tr w:rsidR="00FB3F1D" w:rsidRPr="00D00D47" w14:paraId="3D9D6C3B" w14:textId="77777777" w:rsidTr="001C310B">
        <w:trPr>
          <w:trHeight w:val="288"/>
        </w:trPr>
        <w:tc>
          <w:tcPr>
            <w:tcW w:w="5000" w:type="pct"/>
            <w:gridSpan w:val="2"/>
            <w:tcMar>
              <w:top w:w="43" w:type="dxa"/>
              <w:bottom w:w="43" w:type="dxa"/>
            </w:tcMar>
          </w:tcPr>
          <w:p w14:paraId="4773B96D" w14:textId="77777777" w:rsidR="00FB3F1D" w:rsidRPr="00D00D47" w:rsidRDefault="00B76027" w:rsidP="002D7634">
            <w:pPr>
              <w:pStyle w:val="GSATableText"/>
            </w:pPr>
            <w:r w:rsidRPr="00D16B55">
              <w:t>Parameter PE-1(b)(1):</w:t>
            </w:r>
            <w:r w:rsidR="00EB44DE">
              <w:t xml:space="preserve"> </w:t>
            </w:r>
          </w:p>
        </w:tc>
      </w:tr>
      <w:tr w:rsidR="00B76027" w:rsidRPr="00D00D47" w14:paraId="55BA1D70" w14:textId="77777777" w:rsidTr="001C310B">
        <w:trPr>
          <w:trHeight w:val="288"/>
        </w:trPr>
        <w:tc>
          <w:tcPr>
            <w:tcW w:w="5000" w:type="pct"/>
            <w:gridSpan w:val="2"/>
            <w:tcMar>
              <w:top w:w="43" w:type="dxa"/>
              <w:bottom w:w="43" w:type="dxa"/>
            </w:tcMar>
          </w:tcPr>
          <w:p w14:paraId="5B4DE0E8" w14:textId="77777777" w:rsidR="00B76027" w:rsidRPr="00D16B55" w:rsidRDefault="00EB44DE" w:rsidP="002D7634">
            <w:pPr>
              <w:pStyle w:val="GSATableText"/>
            </w:pPr>
            <w:r>
              <w:t>Parameter PE-1(b)(2</w:t>
            </w:r>
            <w:r w:rsidR="00B76027" w:rsidRPr="00D16B55">
              <w:t>):</w:t>
            </w:r>
            <w:r>
              <w:t xml:space="preserve"> </w:t>
            </w:r>
          </w:p>
        </w:tc>
      </w:tr>
      <w:tr w:rsidR="00FB3F1D" w:rsidRPr="002C3786" w14:paraId="5DB5FC4E" w14:textId="77777777" w:rsidTr="001C310B">
        <w:trPr>
          <w:trHeight w:val="288"/>
        </w:trPr>
        <w:tc>
          <w:tcPr>
            <w:tcW w:w="5000" w:type="pct"/>
            <w:gridSpan w:val="2"/>
            <w:tcMar>
              <w:top w:w="43" w:type="dxa"/>
              <w:bottom w:w="43" w:type="dxa"/>
            </w:tcMar>
            <w:vAlign w:val="bottom"/>
          </w:tcPr>
          <w:p w14:paraId="600846E0" w14:textId="77777777" w:rsidR="00FB3F1D" w:rsidRPr="002C3786" w:rsidRDefault="00FB3F1D" w:rsidP="00DA4990">
            <w:pPr>
              <w:pStyle w:val="GSATableText"/>
            </w:pPr>
            <w:r w:rsidRPr="002C3786">
              <w:t>Implementation Status (check all that apply):</w:t>
            </w:r>
          </w:p>
          <w:p w14:paraId="3893DC83" w14:textId="77777777" w:rsidR="00FB3F1D" w:rsidRPr="002C3786" w:rsidRDefault="00CB38BB" w:rsidP="00DA4990">
            <w:pPr>
              <w:pStyle w:val="GSATableText"/>
            </w:pPr>
            <w:sdt>
              <w:sdtPr>
                <w:id w:val="129887915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1B7F5EF7" w14:textId="77777777" w:rsidR="00FB3F1D" w:rsidRPr="002C3786" w:rsidRDefault="00CB38BB" w:rsidP="00DA4990">
            <w:pPr>
              <w:pStyle w:val="GSATableText"/>
            </w:pPr>
            <w:sdt>
              <w:sdtPr>
                <w:id w:val="-467417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006AE740" w14:textId="77777777" w:rsidR="00FB3F1D" w:rsidRPr="002C3786" w:rsidRDefault="00CB38BB" w:rsidP="00DA4990">
            <w:pPr>
              <w:pStyle w:val="GSATableText"/>
            </w:pPr>
            <w:sdt>
              <w:sdtPr>
                <w:id w:val="62528244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20363A99" w14:textId="77777777" w:rsidR="00FB3F1D" w:rsidRPr="002C3786" w:rsidRDefault="00CB38BB" w:rsidP="00DA4990">
            <w:pPr>
              <w:pStyle w:val="GSATableText"/>
            </w:pPr>
            <w:sdt>
              <w:sdtPr>
                <w:id w:val="194941907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5B72C9D6" w14:textId="77777777" w:rsidR="00FB3F1D" w:rsidRPr="002C3786" w:rsidRDefault="00CB38BB" w:rsidP="00DA4990">
            <w:pPr>
              <w:pStyle w:val="GSATableText"/>
            </w:pPr>
            <w:sdt>
              <w:sdtPr>
                <w:id w:val="67785403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54F2961E" w14:textId="77777777" w:rsidTr="001C310B">
        <w:trPr>
          <w:trHeight w:val="288"/>
        </w:trPr>
        <w:tc>
          <w:tcPr>
            <w:tcW w:w="5000" w:type="pct"/>
            <w:gridSpan w:val="2"/>
            <w:tcMar>
              <w:top w:w="43" w:type="dxa"/>
              <w:bottom w:w="43" w:type="dxa"/>
            </w:tcMar>
            <w:vAlign w:val="bottom"/>
          </w:tcPr>
          <w:p w14:paraId="299D3187" w14:textId="77777777" w:rsidR="00FB3F1D" w:rsidRPr="002C3786" w:rsidRDefault="00FB3F1D" w:rsidP="00DA4990">
            <w:pPr>
              <w:pStyle w:val="GSATableText"/>
            </w:pPr>
            <w:r w:rsidRPr="002C3786">
              <w:t>Control Origination (check all that apply):</w:t>
            </w:r>
          </w:p>
          <w:p w14:paraId="0E81BED2" w14:textId="77777777" w:rsidR="00FB3F1D" w:rsidRPr="002C3786" w:rsidRDefault="00CB38BB" w:rsidP="00DA4990">
            <w:pPr>
              <w:pStyle w:val="GSATableText"/>
            </w:pPr>
            <w:sdt>
              <w:sdtPr>
                <w:id w:val="35238465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2282294D" w14:textId="77777777" w:rsidR="00FB3F1D" w:rsidRPr="002C3786" w:rsidRDefault="00CB38BB" w:rsidP="00DA4990">
            <w:pPr>
              <w:pStyle w:val="GSATableText"/>
            </w:pPr>
            <w:sdt>
              <w:sdtPr>
                <w:id w:val="207716361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76772C7C" w14:textId="77777777" w:rsidR="00FB3F1D" w:rsidRPr="002C3786" w:rsidRDefault="00CB38BB" w:rsidP="00D423EC">
            <w:pPr>
              <w:pStyle w:val="GSATableText"/>
            </w:pPr>
            <w:sdt>
              <w:sdtPr>
                <w:id w:val="49977051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tc>
      </w:tr>
    </w:tbl>
    <w:p w14:paraId="7975ED83"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EB44DE" w:rsidRPr="002C3786" w14:paraId="0E846F2F" w14:textId="77777777" w:rsidTr="001C310B">
        <w:trPr>
          <w:cantSplit/>
          <w:trHeight w:val="288"/>
          <w:tblHeader/>
        </w:trPr>
        <w:tc>
          <w:tcPr>
            <w:tcW w:w="5000" w:type="pct"/>
            <w:gridSpan w:val="2"/>
            <w:shd w:val="clear" w:color="auto" w:fill="DBE5F1" w:themeFill="accent1" w:themeFillTint="33"/>
            <w:vAlign w:val="center"/>
          </w:tcPr>
          <w:p w14:paraId="3C25BB04" w14:textId="77777777" w:rsidR="00EB44DE" w:rsidRPr="002C3786" w:rsidRDefault="00EB44DE" w:rsidP="00E03A24">
            <w:pPr>
              <w:pStyle w:val="GSATableHeading"/>
            </w:pPr>
            <w:r w:rsidRPr="00D3383F">
              <w:t xml:space="preserve">PE-1 </w:t>
            </w:r>
            <w:r w:rsidRPr="002C3786">
              <w:t>What is the solution and how is it implemented?</w:t>
            </w:r>
          </w:p>
        </w:tc>
      </w:tr>
      <w:tr w:rsidR="00EB44DE" w:rsidRPr="0036708B" w14:paraId="4AA4A1F1" w14:textId="77777777" w:rsidTr="001C310B">
        <w:trPr>
          <w:trHeight w:val="288"/>
        </w:trPr>
        <w:tc>
          <w:tcPr>
            <w:tcW w:w="484" w:type="pct"/>
            <w:tcBorders>
              <w:right w:val="nil"/>
            </w:tcBorders>
            <w:shd w:val="clear" w:color="auto" w:fill="DBE5F1" w:themeFill="accent1" w:themeFillTint="33"/>
          </w:tcPr>
          <w:p w14:paraId="09AA12AD" w14:textId="77777777" w:rsidR="00EB44DE" w:rsidRPr="002C3786" w:rsidRDefault="00EB44DE" w:rsidP="00E03A24">
            <w:pPr>
              <w:pStyle w:val="GSATableHeading"/>
            </w:pPr>
            <w:r w:rsidRPr="002C3786">
              <w:t>Part a</w:t>
            </w:r>
          </w:p>
        </w:tc>
        <w:tc>
          <w:tcPr>
            <w:tcW w:w="4516" w:type="pct"/>
            <w:tcMar>
              <w:top w:w="43" w:type="dxa"/>
              <w:bottom w:w="43" w:type="dxa"/>
            </w:tcMar>
          </w:tcPr>
          <w:p w14:paraId="5C9B3DF4" w14:textId="77777777" w:rsidR="00EB44DE" w:rsidRPr="0036708B" w:rsidRDefault="00EB44DE" w:rsidP="00DA4990">
            <w:pPr>
              <w:pStyle w:val="GSATableText"/>
            </w:pPr>
          </w:p>
        </w:tc>
      </w:tr>
      <w:tr w:rsidR="00EB44DE" w:rsidRPr="0036708B" w14:paraId="2D85AC23" w14:textId="77777777" w:rsidTr="001C310B">
        <w:trPr>
          <w:trHeight w:val="288"/>
        </w:trPr>
        <w:tc>
          <w:tcPr>
            <w:tcW w:w="484" w:type="pct"/>
            <w:tcBorders>
              <w:right w:val="nil"/>
            </w:tcBorders>
            <w:shd w:val="clear" w:color="auto" w:fill="DBE5F1" w:themeFill="accent1" w:themeFillTint="33"/>
          </w:tcPr>
          <w:p w14:paraId="28E56E66" w14:textId="77777777" w:rsidR="00EB44DE" w:rsidRPr="002C3786" w:rsidRDefault="00EB44DE" w:rsidP="00E03A24">
            <w:pPr>
              <w:pStyle w:val="GSATableHeading"/>
            </w:pPr>
            <w:r w:rsidRPr="002C3786">
              <w:t>Part b</w:t>
            </w:r>
          </w:p>
        </w:tc>
        <w:tc>
          <w:tcPr>
            <w:tcW w:w="4516" w:type="pct"/>
            <w:tcMar>
              <w:top w:w="43" w:type="dxa"/>
              <w:bottom w:w="43" w:type="dxa"/>
            </w:tcMar>
          </w:tcPr>
          <w:p w14:paraId="04C8FC5A" w14:textId="77777777" w:rsidR="00EB44DE" w:rsidRPr="0036708B" w:rsidRDefault="00EB44DE" w:rsidP="00DA4990">
            <w:pPr>
              <w:pStyle w:val="GSATableText"/>
            </w:pPr>
          </w:p>
        </w:tc>
      </w:tr>
    </w:tbl>
    <w:p w14:paraId="7C299154" w14:textId="77777777" w:rsidR="009F2725" w:rsidRPr="00F01982" w:rsidRDefault="009F2725" w:rsidP="00DA4990"/>
    <w:p w14:paraId="61B942D1" w14:textId="77777777" w:rsidR="007026EA" w:rsidRDefault="007026EA" w:rsidP="007026EA">
      <w:pPr>
        <w:pStyle w:val="Heading3"/>
      </w:pPr>
      <w:bookmarkStart w:id="1494" w:name="_Toc449543417"/>
      <w:bookmarkStart w:id="1495" w:name="_Toc464803611"/>
      <w:bookmarkStart w:id="1496" w:name="_Toc149090444"/>
      <w:bookmarkStart w:id="1497" w:name="_Toc383429819"/>
      <w:bookmarkStart w:id="1498" w:name="_Toc383444632"/>
      <w:bookmarkStart w:id="1499" w:name="_Toc385594277"/>
      <w:bookmarkStart w:id="1500" w:name="_Toc385594665"/>
      <w:bookmarkStart w:id="1501" w:name="_Toc385595053"/>
      <w:bookmarkStart w:id="1502" w:name="_Toc388620898"/>
      <w:r w:rsidRPr="002C3786">
        <w:t>PE-2</w:t>
      </w:r>
      <w:r>
        <w:t xml:space="preserve"> </w:t>
      </w:r>
      <w:r w:rsidRPr="002C3786">
        <w:t xml:space="preserve">Physical Access Authorizations </w:t>
      </w:r>
      <w:r>
        <w:t>(L) (M)</w:t>
      </w:r>
      <w:bookmarkEnd w:id="1494"/>
      <w:bookmarkEnd w:id="1495"/>
      <w:r w:rsidRPr="002C3786">
        <w:t xml:space="preserve"> </w:t>
      </w:r>
    </w:p>
    <w:p w14:paraId="1B453D25" w14:textId="77777777" w:rsidR="007026EA" w:rsidRPr="002C3786" w:rsidRDefault="007026EA" w:rsidP="0085667E">
      <w:pPr>
        <w:keepNext/>
        <w:widowControl/>
      </w:pPr>
      <w:r w:rsidRPr="006B29D5">
        <w:t>The organization:</w:t>
      </w:r>
    </w:p>
    <w:p w14:paraId="4A477986" w14:textId="77777777" w:rsidR="007026EA" w:rsidRDefault="007026EA" w:rsidP="00914FE7">
      <w:pPr>
        <w:pStyle w:val="GSAListParagraphalpha"/>
        <w:numPr>
          <w:ilvl w:val="0"/>
          <w:numId w:val="202"/>
        </w:numPr>
      </w:pPr>
      <w:r w:rsidRPr="006F3117">
        <w:t>Develops, approves, and maint</w:t>
      </w:r>
      <w:r w:rsidRPr="00AF5C3D">
        <w:t xml:space="preserve">ains a list of individuals with authorized access to the facility where the information system resides; </w:t>
      </w:r>
    </w:p>
    <w:p w14:paraId="330DF5A7" w14:textId="77777777" w:rsidR="007026EA" w:rsidRDefault="007026EA" w:rsidP="00914FE7">
      <w:pPr>
        <w:pStyle w:val="GSAListParagraphalpha"/>
        <w:numPr>
          <w:ilvl w:val="0"/>
          <w:numId w:val="116"/>
        </w:numPr>
      </w:pPr>
      <w:r w:rsidRPr="006F3117">
        <w:t xml:space="preserve">Issues authorization credentials for facility access; </w:t>
      </w:r>
    </w:p>
    <w:p w14:paraId="3995D7B1" w14:textId="77777777" w:rsidR="007026EA" w:rsidRDefault="007026EA" w:rsidP="00914FE7">
      <w:pPr>
        <w:pStyle w:val="GSAListParagraphalpha"/>
        <w:numPr>
          <w:ilvl w:val="0"/>
          <w:numId w:val="116"/>
        </w:numPr>
      </w:pPr>
      <w:r w:rsidRPr="006F3117">
        <w:t>Reviews the access list detailing authorized facility access by individuals [</w:t>
      </w:r>
      <w:r w:rsidR="00895AF9">
        <w:rPr>
          <w:rStyle w:val="GSAItalicEmphasisChar"/>
        </w:rPr>
        <w:t>FedRAMP</w:t>
      </w:r>
      <w:r w:rsidRPr="00D62A31">
        <w:rPr>
          <w:rStyle w:val="GSAItalicEmphasisChar"/>
        </w:rPr>
        <w:t xml:space="preserve"> Assignment: </w:t>
      </w:r>
      <w:r w:rsidRPr="00395312">
        <w:rPr>
          <w:rStyle w:val="GSAItalicEmphasisChar"/>
        </w:rPr>
        <w:t xml:space="preserve">at least </w:t>
      </w:r>
      <w:r>
        <w:rPr>
          <w:rStyle w:val="GSAItalicEmphasisChar"/>
        </w:rPr>
        <w:t>annually</w:t>
      </w:r>
      <w:r w:rsidRPr="006F3117">
        <w:t xml:space="preserve">]; and </w:t>
      </w:r>
    </w:p>
    <w:p w14:paraId="44807AD7" w14:textId="77777777" w:rsidR="007026EA" w:rsidRDefault="007026EA" w:rsidP="00914FE7">
      <w:pPr>
        <w:pStyle w:val="GSAListParagraphalpha"/>
        <w:numPr>
          <w:ilvl w:val="0"/>
          <w:numId w:val="116"/>
        </w:numPr>
      </w:pPr>
      <w:r w:rsidRPr="006F3117">
        <w:t xml:space="preserve">Removes individuals from the facility access list when access is no longer required. </w:t>
      </w:r>
    </w:p>
    <w:p w14:paraId="0FF56645" w14:textId="77777777" w:rsidR="007026EA" w:rsidRDefault="007026EA" w:rsidP="007026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7AC0F59C" w14:textId="77777777" w:rsidTr="001C310B">
        <w:trPr>
          <w:cantSplit/>
          <w:trHeight w:val="288"/>
          <w:tblHeader/>
        </w:trPr>
        <w:tc>
          <w:tcPr>
            <w:tcW w:w="811" w:type="pct"/>
            <w:shd w:val="clear" w:color="auto" w:fill="DBE5F1" w:themeFill="accent1" w:themeFillTint="33"/>
            <w:tcMar>
              <w:top w:w="43" w:type="dxa"/>
              <w:bottom w:w="43" w:type="dxa"/>
            </w:tcMar>
          </w:tcPr>
          <w:bookmarkEnd w:id="1496"/>
          <w:bookmarkEnd w:id="1497"/>
          <w:bookmarkEnd w:id="1498"/>
          <w:bookmarkEnd w:id="1499"/>
          <w:bookmarkEnd w:id="1500"/>
          <w:bookmarkEnd w:id="1501"/>
          <w:bookmarkEnd w:id="1502"/>
          <w:p w14:paraId="54612893" w14:textId="77777777" w:rsidR="00FB3F1D" w:rsidRPr="002C3786" w:rsidRDefault="00EB44DE" w:rsidP="00E03A24">
            <w:pPr>
              <w:pStyle w:val="GSATableHeading"/>
            </w:pPr>
            <w:r w:rsidRPr="00A231F3">
              <w:t>PE-2</w:t>
            </w:r>
          </w:p>
        </w:tc>
        <w:tc>
          <w:tcPr>
            <w:tcW w:w="4189" w:type="pct"/>
            <w:shd w:val="clear" w:color="auto" w:fill="DBE5F1" w:themeFill="accent1" w:themeFillTint="33"/>
          </w:tcPr>
          <w:p w14:paraId="2E5E827E" w14:textId="77777777" w:rsidR="00FB3F1D" w:rsidRPr="002C3786" w:rsidRDefault="00FB3F1D" w:rsidP="00E03A24">
            <w:pPr>
              <w:pStyle w:val="GSATableHeading"/>
            </w:pPr>
            <w:r w:rsidRPr="002C3786">
              <w:t>Control Summary Information</w:t>
            </w:r>
          </w:p>
        </w:tc>
      </w:tr>
      <w:tr w:rsidR="00FB3F1D" w:rsidRPr="002C3786" w14:paraId="7DCD4E4A" w14:textId="77777777" w:rsidTr="001C310B">
        <w:trPr>
          <w:trHeight w:val="288"/>
        </w:trPr>
        <w:tc>
          <w:tcPr>
            <w:tcW w:w="5000" w:type="pct"/>
            <w:gridSpan w:val="2"/>
            <w:tcMar>
              <w:top w:w="43" w:type="dxa"/>
              <w:bottom w:w="43" w:type="dxa"/>
            </w:tcMar>
          </w:tcPr>
          <w:p w14:paraId="579B59B5" w14:textId="77777777" w:rsidR="00FB3F1D" w:rsidRPr="002C3786" w:rsidRDefault="00FB3F1D" w:rsidP="002D7634">
            <w:pPr>
              <w:pStyle w:val="GSATableText"/>
            </w:pPr>
            <w:r w:rsidRPr="002C3786">
              <w:t>Responsible Role:</w:t>
            </w:r>
            <w:r>
              <w:t xml:space="preserve"> </w:t>
            </w:r>
          </w:p>
        </w:tc>
      </w:tr>
      <w:tr w:rsidR="00FB3F1D" w:rsidRPr="00D00D47" w14:paraId="115BD2CF" w14:textId="77777777" w:rsidTr="001C310B">
        <w:trPr>
          <w:trHeight w:val="288"/>
        </w:trPr>
        <w:tc>
          <w:tcPr>
            <w:tcW w:w="5000" w:type="pct"/>
            <w:gridSpan w:val="2"/>
            <w:tcMar>
              <w:top w:w="43" w:type="dxa"/>
              <w:bottom w:w="43" w:type="dxa"/>
            </w:tcMar>
          </w:tcPr>
          <w:p w14:paraId="48416F68" w14:textId="77777777" w:rsidR="00FB3F1D" w:rsidRPr="00D00D47" w:rsidRDefault="00EB44DE" w:rsidP="002D7634">
            <w:pPr>
              <w:pStyle w:val="GSATableText"/>
            </w:pPr>
            <w:r w:rsidRPr="00A231F3">
              <w:t>Parameter PE-2(c):</w:t>
            </w:r>
            <w:r>
              <w:t xml:space="preserve"> </w:t>
            </w:r>
          </w:p>
        </w:tc>
      </w:tr>
      <w:tr w:rsidR="00FB3F1D" w:rsidRPr="002C3786" w14:paraId="36B29523" w14:textId="77777777" w:rsidTr="001C310B">
        <w:trPr>
          <w:trHeight w:val="288"/>
        </w:trPr>
        <w:tc>
          <w:tcPr>
            <w:tcW w:w="5000" w:type="pct"/>
            <w:gridSpan w:val="2"/>
            <w:tcMar>
              <w:top w:w="43" w:type="dxa"/>
              <w:bottom w:w="43" w:type="dxa"/>
            </w:tcMar>
            <w:vAlign w:val="bottom"/>
          </w:tcPr>
          <w:p w14:paraId="0AB30381" w14:textId="77777777" w:rsidR="00FB3F1D" w:rsidRPr="002C3786" w:rsidRDefault="00FB3F1D" w:rsidP="00DA4990">
            <w:pPr>
              <w:pStyle w:val="GSATableText"/>
            </w:pPr>
            <w:r w:rsidRPr="002C3786">
              <w:t>Implementation Status (check all that apply):</w:t>
            </w:r>
          </w:p>
          <w:p w14:paraId="109A171A" w14:textId="77777777" w:rsidR="00FB3F1D" w:rsidRPr="002C3786" w:rsidRDefault="00CB38BB" w:rsidP="00DA4990">
            <w:pPr>
              <w:pStyle w:val="GSATableText"/>
            </w:pPr>
            <w:sdt>
              <w:sdtPr>
                <w:id w:val="72279381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0274EC82" w14:textId="77777777" w:rsidR="00FB3F1D" w:rsidRPr="002C3786" w:rsidRDefault="00CB38BB" w:rsidP="00DA4990">
            <w:pPr>
              <w:pStyle w:val="GSATableText"/>
            </w:pPr>
            <w:sdt>
              <w:sdtPr>
                <w:id w:val="-111498369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5AA1E335" w14:textId="77777777" w:rsidR="00FB3F1D" w:rsidRPr="002C3786" w:rsidRDefault="00CB38BB" w:rsidP="00DA4990">
            <w:pPr>
              <w:pStyle w:val="GSATableText"/>
            </w:pPr>
            <w:sdt>
              <w:sdtPr>
                <w:id w:val="-26661912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0F965A00" w14:textId="77777777" w:rsidR="00FB3F1D" w:rsidRPr="002C3786" w:rsidRDefault="00CB38BB" w:rsidP="00DA4990">
            <w:pPr>
              <w:pStyle w:val="GSATableText"/>
            </w:pPr>
            <w:sdt>
              <w:sdtPr>
                <w:id w:val="-211481331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16077224" w14:textId="77777777" w:rsidR="00FB3F1D" w:rsidRPr="002C3786" w:rsidRDefault="00CB38BB" w:rsidP="00DA4990">
            <w:pPr>
              <w:pStyle w:val="GSATableText"/>
            </w:pPr>
            <w:sdt>
              <w:sdtPr>
                <w:id w:val="158410714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2EFBF42A" w14:textId="77777777" w:rsidTr="001C310B">
        <w:trPr>
          <w:trHeight w:val="288"/>
        </w:trPr>
        <w:tc>
          <w:tcPr>
            <w:tcW w:w="5000" w:type="pct"/>
            <w:gridSpan w:val="2"/>
            <w:tcMar>
              <w:top w:w="43" w:type="dxa"/>
              <w:bottom w:w="43" w:type="dxa"/>
            </w:tcMar>
            <w:vAlign w:val="bottom"/>
          </w:tcPr>
          <w:p w14:paraId="7C10332E" w14:textId="77777777" w:rsidR="00FB3F1D" w:rsidRPr="002C3786" w:rsidRDefault="00FB3F1D" w:rsidP="00DA4990">
            <w:pPr>
              <w:pStyle w:val="GSATableText"/>
            </w:pPr>
            <w:r w:rsidRPr="002C3786">
              <w:t>Control Origination (check all that apply):</w:t>
            </w:r>
          </w:p>
          <w:p w14:paraId="14887941" w14:textId="77777777" w:rsidR="00FB3F1D" w:rsidRPr="002C3786" w:rsidRDefault="00CB38BB" w:rsidP="00DA4990">
            <w:pPr>
              <w:pStyle w:val="GSATableText"/>
            </w:pPr>
            <w:sdt>
              <w:sdtPr>
                <w:id w:val="152612741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52A06ABC" w14:textId="77777777" w:rsidR="00FB3F1D" w:rsidRPr="002C3786" w:rsidRDefault="00CB38BB" w:rsidP="00DA4990">
            <w:pPr>
              <w:pStyle w:val="GSATableText"/>
            </w:pPr>
            <w:sdt>
              <w:sdtPr>
                <w:id w:val="-183645018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6F2B8A02" w14:textId="77777777" w:rsidR="00FB3F1D" w:rsidRPr="002C3786" w:rsidRDefault="00CB38BB" w:rsidP="00DA4990">
            <w:pPr>
              <w:pStyle w:val="GSATableText"/>
            </w:pPr>
            <w:sdt>
              <w:sdtPr>
                <w:id w:val="210275333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745A5527" w14:textId="77777777" w:rsidR="00FB3F1D" w:rsidRPr="002C3786" w:rsidRDefault="00CB38BB" w:rsidP="00DA4990">
            <w:pPr>
              <w:pStyle w:val="GSATableText"/>
            </w:pPr>
            <w:sdt>
              <w:sdtPr>
                <w:id w:val="166320347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48819EB2" w14:textId="77777777" w:rsidR="00FB3F1D" w:rsidRPr="002C3786" w:rsidRDefault="00CB38BB" w:rsidP="00DA4990">
            <w:pPr>
              <w:pStyle w:val="GSATableText"/>
            </w:pPr>
            <w:sdt>
              <w:sdtPr>
                <w:id w:val="-58483780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2FB1F14D" w14:textId="77777777" w:rsidR="00FB3F1D" w:rsidRPr="002C3786" w:rsidRDefault="00CB38BB" w:rsidP="00DA4990">
            <w:pPr>
              <w:pStyle w:val="GSATableText"/>
            </w:pPr>
            <w:sdt>
              <w:sdtPr>
                <w:id w:val="-152686478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5882DA42" w14:textId="001F0DFF" w:rsidR="00FB3F1D" w:rsidRPr="002C3786" w:rsidRDefault="00CB38BB" w:rsidP="00DA4990">
            <w:pPr>
              <w:pStyle w:val="GSATableText"/>
            </w:pPr>
            <w:sdt>
              <w:sdtPr>
                <w:id w:val="100317471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6713271"/>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805513099"/>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12D2AF1A"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EB44DE" w:rsidRPr="002C3786" w14:paraId="49015E71" w14:textId="77777777" w:rsidTr="001C310B">
        <w:trPr>
          <w:cantSplit/>
          <w:trHeight w:val="288"/>
          <w:tblHeader/>
        </w:trPr>
        <w:tc>
          <w:tcPr>
            <w:tcW w:w="5000" w:type="pct"/>
            <w:gridSpan w:val="2"/>
            <w:shd w:val="clear" w:color="auto" w:fill="DBE5F1" w:themeFill="accent1" w:themeFillTint="33"/>
            <w:vAlign w:val="center"/>
          </w:tcPr>
          <w:p w14:paraId="379422A1" w14:textId="77777777" w:rsidR="00EB44DE" w:rsidRPr="002C3786" w:rsidRDefault="00EB44DE" w:rsidP="00E03A24">
            <w:pPr>
              <w:pStyle w:val="GSATableHeading"/>
            </w:pPr>
            <w:r w:rsidRPr="00A231F3">
              <w:t xml:space="preserve">PE-2 </w:t>
            </w:r>
            <w:r w:rsidRPr="002C3786">
              <w:t>What is the solution and how is it implemented?</w:t>
            </w:r>
          </w:p>
        </w:tc>
      </w:tr>
      <w:tr w:rsidR="00EB44DE" w:rsidRPr="0036708B" w14:paraId="7B8FCC9C" w14:textId="77777777" w:rsidTr="001C310B">
        <w:trPr>
          <w:trHeight w:val="288"/>
        </w:trPr>
        <w:tc>
          <w:tcPr>
            <w:tcW w:w="484" w:type="pct"/>
            <w:tcBorders>
              <w:right w:val="nil"/>
            </w:tcBorders>
            <w:shd w:val="clear" w:color="auto" w:fill="DBE5F1" w:themeFill="accent1" w:themeFillTint="33"/>
          </w:tcPr>
          <w:p w14:paraId="5490FABA" w14:textId="77777777" w:rsidR="00EB44DE" w:rsidRPr="002C3786" w:rsidRDefault="00EB44DE" w:rsidP="00E03A24">
            <w:pPr>
              <w:pStyle w:val="GSATableHeading"/>
            </w:pPr>
            <w:r w:rsidRPr="002C3786">
              <w:t>Part a</w:t>
            </w:r>
          </w:p>
        </w:tc>
        <w:tc>
          <w:tcPr>
            <w:tcW w:w="4516" w:type="pct"/>
            <w:tcMar>
              <w:top w:w="43" w:type="dxa"/>
              <w:bottom w:w="43" w:type="dxa"/>
            </w:tcMar>
          </w:tcPr>
          <w:p w14:paraId="58EF9E11" w14:textId="77777777" w:rsidR="00EB44DE" w:rsidRPr="0036708B" w:rsidRDefault="00EB44DE" w:rsidP="00DA4990">
            <w:pPr>
              <w:pStyle w:val="GSATableText"/>
            </w:pPr>
          </w:p>
        </w:tc>
      </w:tr>
      <w:tr w:rsidR="00EB44DE" w:rsidRPr="0036708B" w14:paraId="0913990C" w14:textId="77777777" w:rsidTr="001C310B">
        <w:trPr>
          <w:trHeight w:val="288"/>
        </w:trPr>
        <w:tc>
          <w:tcPr>
            <w:tcW w:w="484" w:type="pct"/>
            <w:tcBorders>
              <w:right w:val="nil"/>
            </w:tcBorders>
            <w:shd w:val="clear" w:color="auto" w:fill="DBE5F1" w:themeFill="accent1" w:themeFillTint="33"/>
          </w:tcPr>
          <w:p w14:paraId="56A98617" w14:textId="77777777" w:rsidR="00EB44DE" w:rsidRPr="002C3786" w:rsidRDefault="00EB44DE" w:rsidP="00E03A24">
            <w:pPr>
              <w:pStyle w:val="GSATableHeading"/>
            </w:pPr>
            <w:r w:rsidRPr="002C3786">
              <w:t>Part b</w:t>
            </w:r>
          </w:p>
        </w:tc>
        <w:tc>
          <w:tcPr>
            <w:tcW w:w="4516" w:type="pct"/>
            <w:tcMar>
              <w:top w:w="43" w:type="dxa"/>
              <w:bottom w:w="43" w:type="dxa"/>
            </w:tcMar>
          </w:tcPr>
          <w:p w14:paraId="4089FF4A" w14:textId="77777777" w:rsidR="00EB44DE" w:rsidRPr="0036708B" w:rsidRDefault="00EB44DE" w:rsidP="00DA4990">
            <w:pPr>
              <w:pStyle w:val="GSATableText"/>
            </w:pPr>
          </w:p>
        </w:tc>
      </w:tr>
      <w:tr w:rsidR="00EB44DE" w:rsidRPr="0036708B" w14:paraId="269CE49D" w14:textId="77777777" w:rsidTr="001C310B">
        <w:trPr>
          <w:trHeight w:val="288"/>
        </w:trPr>
        <w:tc>
          <w:tcPr>
            <w:tcW w:w="484" w:type="pct"/>
            <w:tcBorders>
              <w:right w:val="nil"/>
            </w:tcBorders>
            <w:shd w:val="clear" w:color="auto" w:fill="DBE5F1" w:themeFill="accent1" w:themeFillTint="33"/>
          </w:tcPr>
          <w:p w14:paraId="4FE308B2" w14:textId="77777777" w:rsidR="00EB44DE" w:rsidRPr="002C3786" w:rsidRDefault="00EB44DE" w:rsidP="00E03A24">
            <w:pPr>
              <w:pStyle w:val="GSATableHeading"/>
            </w:pPr>
            <w:r w:rsidRPr="002C3786">
              <w:t xml:space="preserve">Part </w:t>
            </w:r>
            <w:r>
              <w:t>c</w:t>
            </w:r>
          </w:p>
        </w:tc>
        <w:tc>
          <w:tcPr>
            <w:tcW w:w="4516" w:type="pct"/>
            <w:tcMar>
              <w:top w:w="43" w:type="dxa"/>
              <w:bottom w:w="43" w:type="dxa"/>
            </w:tcMar>
          </w:tcPr>
          <w:p w14:paraId="53D17C5D" w14:textId="77777777" w:rsidR="00EB44DE" w:rsidRPr="0036708B" w:rsidRDefault="00EB44DE" w:rsidP="00DA4990">
            <w:pPr>
              <w:pStyle w:val="GSATableText"/>
            </w:pPr>
          </w:p>
        </w:tc>
      </w:tr>
      <w:tr w:rsidR="00EB44DE" w:rsidRPr="0036708B" w14:paraId="44A1105A" w14:textId="77777777" w:rsidTr="001C310B">
        <w:trPr>
          <w:trHeight w:val="288"/>
        </w:trPr>
        <w:tc>
          <w:tcPr>
            <w:tcW w:w="484" w:type="pct"/>
            <w:tcBorders>
              <w:right w:val="nil"/>
            </w:tcBorders>
            <w:shd w:val="clear" w:color="auto" w:fill="DBE5F1" w:themeFill="accent1" w:themeFillTint="33"/>
          </w:tcPr>
          <w:p w14:paraId="6BFB12EE" w14:textId="77777777" w:rsidR="00EB44DE" w:rsidRPr="002C3786" w:rsidRDefault="00EB44DE" w:rsidP="00E03A24">
            <w:pPr>
              <w:pStyle w:val="GSATableHeading"/>
            </w:pPr>
            <w:r w:rsidRPr="002C3786">
              <w:t xml:space="preserve">Part </w:t>
            </w:r>
            <w:r>
              <w:t>d</w:t>
            </w:r>
          </w:p>
        </w:tc>
        <w:tc>
          <w:tcPr>
            <w:tcW w:w="4516" w:type="pct"/>
            <w:tcMar>
              <w:top w:w="43" w:type="dxa"/>
              <w:bottom w:w="43" w:type="dxa"/>
            </w:tcMar>
          </w:tcPr>
          <w:p w14:paraId="1A1221A2" w14:textId="77777777" w:rsidR="00EB44DE" w:rsidRPr="0036708B" w:rsidRDefault="00EB44DE" w:rsidP="00DA4990">
            <w:pPr>
              <w:pStyle w:val="GSATableText"/>
            </w:pPr>
          </w:p>
        </w:tc>
      </w:tr>
    </w:tbl>
    <w:p w14:paraId="71FD37FD" w14:textId="77777777" w:rsidR="009F2725" w:rsidRPr="002C3786" w:rsidRDefault="009F2725" w:rsidP="00DA4990"/>
    <w:p w14:paraId="1A59E950" w14:textId="77777777" w:rsidR="000D1972" w:rsidRDefault="00EB44DE" w:rsidP="005972CC">
      <w:pPr>
        <w:pStyle w:val="Heading3"/>
      </w:pPr>
      <w:bookmarkStart w:id="1503" w:name="_Toc149090445"/>
      <w:bookmarkStart w:id="1504" w:name="_Toc383429820"/>
      <w:bookmarkStart w:id="1505" w:name="_Toc383444633"/>
      <w:bookmarkStart w:id="1506" w:name="_Toc385594278"/>
      <w:bookmarkStart w:id="1507" w:name="_Toc385594666"/>
      <w:bookmarkStart w:id="1508" w:name="_Toc385595054"/>
      <w:bookmarkStart w:id="1509" w:name="_Toc388620899"/>
      <w:bookmarkStart w:id="1510" w:name="_Toc449543419"/>
      <w:bookmarkStart w:id="1511" w:name="_Toc464803612"/>
      <w:r w:rsidRPr="006F3117">
        <w:t>PE-3</w:t>
      </w:r>
      <w:r>
        <w:t xml:space="preserve"> </w:t>
      </w:r>
      <w:r w:rsidR="009F2725" w:rsidRPr="006F3117">
        <w:t xml:space="preserve">Physical Access Control </w:t>
      </w:r>
      <w:bookmarkEnd w:id="1503"/>
      <w:bookmarkEnd w:id="1504"/>
      <w:bookmarkEnd w:id="1505"/>
      <w:bookmarkEnd w:id="1506"/>
      <w:bookmarkEnd w:id="1507"/>
      <w:bookmarkEnd w:id="1508"/>
      <w:bookmarkEnd w:id="1509"/>
      <w:r w:rsidR="00A875A0">
        <w:t>(L) (M) (H)</w:t>
      </w:r>
      <w:bookmarkEnd w:id="1510"/>
      <w:bookmarkEnd w:id="1511"/>
    </w:p>
    <w:p w14:paraId="0658540B" w14:textId="77777777" w:rsidR="009F2725" w:rsidRPr="002C3786" w:rsidRDefault="009F2725" w:rsidP="00A253D7">
      <w:pPr>
        <w:keepNext/>
        <w:widowControl/>
      </w:pPr>
      <w:r w:rsidRPr="006B29D5">
        <w:t>The organization:</w:t>
      </w:r>
    </w:p>
    <w:p w14:paraId="059CE365" w14:textId="77777777" w:rsidR="000D1972" w:rsidRDefault="5B9B3491" w:rsidP="00914FE7">
      <w:pPr>
        <w:pStyle w:val="GSAListParagraphalpha"/>
        <w:numPr>
          <w:ilvl w:val="0"/>
          <w:numId w:val="50"/>
        </w:numPr>
      </w:pPr>
      <w:r w:rsidRPr="006F3117">
        <w:t>Enforces physical access authorizations at [</w:t>
      </w:r>
      <w:r w:rsidRPr="00D62A31">
        <w:rPr>
          <w:rStyle w:val="GSAItalicEmphasisChar"/>
        </w:rPr>
        <w:t>Assignment: organization-defined entry/exit points to the facility where the information system resides</w:t>
      </w:r>
      <w:r w:rsidRPr="00AF5C3D">
        <w:t>] by</w:t>
      </w:r>
      <w:r w:rsidR="00162B30">
        <w:t>:</w:t>
      </w:r>
      <w:r w:rsidRPr="00AF5C3D">
        <w:t xml:space="preserve"> </w:t>
      </w:r>
    </w:p>
    <w:p w14:paraId="6ECC5269" w14:textId="77777777" w:rsidR="000D1972" w:rsidRDefault="5B9B3491" w:rsidP="00914FE7">
      <w:pPr>
        <w:pStyle w:val="GSAListParagraphalpha2"/>
        <w:numPr>
          <w:ilvl w:val="1"/>
          <w:numId w:val="116"/>
        </w:numPr>
      </w:pPr>
      <w:r w:rsidRPr="006F3117">
        <w:t xml:space="preserve">Verifying individual </w:t>
      </w:r>
      <w:r w:rsidRPr="00AF5C3D">
        <w:t xml:space="preserve">access authorizations before granting access to the facility; and </w:t>
      </w:r>
    </w:p>
    <w:p w14:paraId="2F82733E" w14:textId="77777777" w:rsidR="000D1972" w:rsidRDefault="5B9B3491" w:rsidP="00914FE7">
      <w:pPr>
        <w:pStyle w:val="GSAListParagraphalpha2"/>
        <w:numPr>
          <w:ilvl w:val="1"/>
          <w:numId w:val="116"/>
        </w:numPr>
      </w:pPr>
      <w:r w:rsidRPr="006F3117">
        <w:t>Controlling ingress/egress to the facility using [</w:t>
      </w:r>
      <w:r w:rsidR="00895AF9">
        <w:rPr>
          <w:rStyle w:val="GSAItalicEmphasisChar"/>
        </w:rPr>
        <w:t>FedRAMP</w:t>
      </w:r>
      <w:r w:rsidR="0010717C" w:rsidRPr="00D62A31">
        <w:rPr>
          <w:rStyle w:val="GSAItalicEmphasisChar"/>
        </w:rPr>
        <w:t xml:space="preserve"> Assignment</w:t>
      </w:r>
      <w:r w:rsidR="31EC3D98" w:rsidRPr="00D62A31">
        <w:rPr>
          <w:rStyle w:val="GSAItalicEmphasisChar"/>
        </w:rPr>
        <w:t>: CSP</w:t>
      </w:r>
      <w:r w:rsidR="01294D4C" w:rsidRPr="00D62A31">
        <w:rPr>
          <w:rStyle w:val="GSAItalicEmphasisChar"/>
        </w:rPr>
        <w:t xml:space="preserve"> </w:t>
      </w:r>
      <w:r w:rsidR="31EC3D98" w:rsidRPr="00D62A31">
        <w:rPr>
          <w:rStyle w:val="GSAItalicEmphasisChar"/>
        </w:rPr>
        <w:t xml:space="preserve">defined physical access control systems/devices </w:t>
      </w:r>
      <w:r w:rsidR="00A875A0">
        <w:rPr>
          <w:rStyle w:val="GSAItalicEmphasisChar"/>
        </w:rPr>
        <w:t>AND</w:t>
      </w:r>
      <w:r w:rsidRPr="00D62A31">
        <w:rPr>
          <w:rStyle w:val="GSAItalicEmphasisChar"/>
        </w:rPr>
        <w:t xml:space="preserve"> guards</w:t>
      </w:r>
      <w:r w:rsidRPr="00AF5C3D">
        <w:t xml:space="preserve">]; </w:t>
      </w:r>
    </w:p>
    <w:p w14:paraId="3A8BD6FC" w14:textId="77777777" w:rsidR="000D1972" w:rsidRDefault="5B9B3491" w:rsidP="00914FE7">
      <w:pPr>
        <w:pStyle w:val="GSAListParagraphalpha"/>
        <w:numPr>
          <w:ilvl w:val="0"/>
          <w:numId w:val="116"/>
        </w:numPr>
      </w:pPr>
      <w:r w:rsidRPr="006F3117">
        <w:t>Maintains physical access audit logs for [</w:t>
      </w:r>
      <w:r w:rsidRPr="00D62A31">
        <w:rPr>
          <w:rStyle w:val="GSAItalicEmphasisChar"/>
        </w:rPr>
        <w:t>Assignment: organization-defined entry/exit points</w:t>
      </w:r>
      <w:r w:rsidRPr="00AF5C3D">
        <w:t xml:space="preserve">]; </w:t>
      </w:r>
    </w:p>
    <w:p w14:paraId="21C343A3" w14:textId="77777777" w:rsidR="000D1972" w:rsidRDefault="5B9B3491" w:rsidP="00914FE7">
      <w:pPr>
        <w:pStyle w:val="GSAListParagraphalpha"/>
        <w:numPr>
          <w:ilvl w:val="0"/>
          <w:numId w:val="116"/>
        </w:numPr>
      </w:pPr>
      <w:r w:rsidRPr="006F3117">
        <w:t>Provides [</w:t>
      </w:r>
      <w:r w:rsidRPr="00D62A31">
        <w:rPr>
          <w:rStyle w:val="GSAItalicEmphasisChar"/>
        </w:rPr>
        <w:t>Assignment: organization-defined security safeguards</w:t>
      </w:r>
      <w:r w:rsidRPr="00AF5C3D">
        <w:t xml:space="preserve">] to control access to areas within the facility officially designated as publicly accessible; </w:t>
      </w:r>
    </w:p>
    <w:p w14:paraId="5B067FA2" w14:textId="77777777" w:rsidR="000D1972" w:rsidRDefault="5B9B3491" w:rsidP="00914FE7">
      <w:pPr>
        <w:pStyle w:val="GSAListParagraphalpha"/>
        <w:numPr>
          <w:ilvl w:val="0"/>
          <w:numId w:val="116"/>
        </w:numPr>
      </w:pPr>
      <w:r w:rsidRPr="006F3117">
        <w:t>Escorts visitors and monitors visitor activity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1AE61597" w:rsidRPr="00D62A31">
        <w:rPr>
          <w:rStyle w:val="GSAItalicEmphasisChar"/>
        </w:rPr>
        <w:t xml:space="preserve">in </w:t>
      </w:r>
      <w:r w:rsidR="00BE2080" w:rsidRPr="00D62A31">
        <w:rPr>
          <w:rStyle w:val="GSAItalicEmphasisChar"/>
        </w:rPr>
        <w:t>all</w:t>
      </w:r>
      <w:r w:rsidRPr="00D62A31">
        <w:rPr>
          <w:rStyle w:val="GSAItalicEmphasisChar"/>
        </w:rPr>
        <w:t xml:space="preserve"> circumstances </w:t>
      </w:r>
      <w:r w:rsidR="1AE61597" w:rsidRPr="00D62A31">
        <w:rPr>
          <w:rStyle w:val="GSAItalicEmphasisChar"/>
        </w:rPr>
        <w:t>within restricted access area where the information system resides</w:t>
      </w:r>
      <w:r w:rsidRPr="00A351E8">
        <w:t xml:space="preserve">]; </w:t>
      </w:r>
    </w:p>
    <w:p w14:paraId="235B4544" w14:textId="77777777" w:rsidR="000D1972" w:rsidRDefault="5B9B3491" w:rsidP="00914FE7">
      <w:pPr>
        <w:pStyle w:val="GSAListParagraphalpha"/>
        <w:numPr>
          <w:ilvl w:val="0"/>
          <w:numId w:val="116"/>
        </w:numPr>
      </w:pPr>
      <w:r w:rsidRPr="006F3117">
        <w:t xml:space="preserve">Secures keys, combinations, and other physical access devices; </w:t>
      </w:r>
    </w:p>
    <w:p w14:paraId="7F7D0C41" w14:textId="77777777" w:rsidR="000D1972" w:rsidRDefault="027201A6" w:rsidP="00914FE7">
      <w:pPr>
        <w:pStyle w:val="GSAListParagraphalpha"/>
        <w:numPr>
          <w:ilvl w:val="0"/>
          <w:numId w:val="116"/>
        </w:numPr>
      </w:pPr>
      <w:r w:rsidRPr="006F3117">
        <w:t>Inventories [</w:t>
      </w:r>
      <w:r w:rsidRPr="00D62A31">
        <w:rPr>
          <w:rStyle w:val="GSAItalicEmphasisChar"/>
        </w:rPr>
        <w:t>Assignment: organization-defined physical access devices</w:t>
      </w:r>
      <w:r w:rsidRPr="00AF5C3D">
        <w:t>] every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73EF6D7E" w:rsidRPr="00D62A31">
        <w:rPr>
          <w:rStyle w:val="GSAItalicEmphasisChar"/>
        </w:rPr>
        <w:t>at least annually</w:t>
      </w:r>
      <w:r w:rsidRPr="00AF5C3D">
        <w:t>]; and</w:t>
      </w:r>
    </w:p>
    <w:p w14:paraId="7B4C0F8C" w14:textId="77777777" w:rsidR="000D1972" w:rsidRPr="00965288" w:rsidRDefault="009F2725" w:rsidP="00914FE7">
      <w:pPr>
        <w:pStyle w:val="GSAListParagraphalpha"/>
        <w:numPr>
          <w:ilvl w:val="0"/>
          <w:numId w:val="116"/>
        </w:numPr>
        <w:rPr>
          <w:bCs/>
        </w:rPr>
      </w:pPr>
      <w:r w:rsidRPr="00475E4D">
        <w:t>Changes combinations and keys [</w:t>
      </w:r>
      <w:r w:rsidR="00895AF9">
        <w:rPr>
          <w:rStyle w:val="GSAItalicEmphasisChar"/>
        </w:rPr>
        <w:t>FedRAMP</w:t>
      </w:r>
      <w:r w:rsidR="0010717C" w:rsidRPr="00D62A31">
        <w:rPr>
          <w:rStyle w:val="GSAItalicEmphasisChar"/>
        </w:rPr>
        <w:t xml:space="preserve"> Assignment</w:t>
      </w:r>
      <w:r w:rsidR="00AE3199" w:rsidRPr="00D62A31">
        <w:rPr>
          <w:rStyle w:val="GSAItalicEmphasisChar"/>
        </w:rPr>
        <w:t>: at least annually</w:t>
      </w:r>
      <w:r w:rsidR="0BA75A9D" w:rsidRPr="00BA1FCB">
        <w:t>]</w:t>
      </w:r>
      <w:r w:rsidR="00A771F2" w:rsidRPr="00475E4D">
        <w:t xml:space="preserve"> </w:t>
      </w:r>
      <w:r w:rsidRPr="00475E4D">
        <w:t>and</w:t>
      </w:r>
      <w:r w:rsidR="4F220DBB" w:rsidRPr="006B29D5">
        <w:t>/or</w:t>
      </w:r>
      <w:r w:rsidRPr="006B29D5">
        <w:t xml:space="preserve"> when keys are lost, combinations are compromised, or individuals are transferred or terminated.</w:t>
      </w:r>
    </w:p>
    <w:p w14:paraId="2FFD6A77" w14:textId="77777777" w:rsidR="00AA59E6" w:rsidRDefault="00AA59E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0B444213" w14:textId="77777777" w:rsidTr="001C310B">
        <w:trPr>
          <w:cantSplit/>
          <w:trHeight w:val="288"/>
          <w:tblHeader/>
        </w:trPr>
        <w:tc>
          <w:tcPr>
            <w:tcW w:w="811" w:type="pct"/>
            <w:shd w:val="clear" w:color="auto" w:fill="DBE5F1" w:themeFill="accent1" w:themeFillTint="33"/>
            <w:tcMar>
              <w:top w:w="43" w:type="dxa"/>
              <w:bottom w:w="43" w:type="dxa"/>
            </w:tcMar>
          </w:tcPr>
          <w:p w14:paraId="27EA33C5" w14:textId="77777777" w:rsidR="00FB3F1D" w:rsidRPr="002C3786" w:rsidRDefault="00EB44DE" w:rsidP="00E03A24">
            <w:pPr>
              <w:pStyle w:val="GSATableHeading"/>
            </w:pPr>
            <w:r w:rsidRPr="008B2626">
              <w:t>PE-3</w:t>
            </w:r>
          </w:p>
        </w:tc>
        <w:tc>
          <w:tcPr>
            <w:tcW w:w="4189" w:type="pct"/>
            <w:shd w:val="clear" w:color="auto" w:fill="DBE5F1" w:themeFill="accent1" w:themeFillTint="33"/>
          </w:tcPr>
          <w:p w14:paraId="5ED0CC8E" w14:textId="77777777" w:rsidR="00FB3F1D" w:rsidRPr="002C3786" w:rsidRDefault="00FB3F1D" w:rsidP="00E03A24">
            <w:pPr>
              <w:pStyle w:val="GSATableHeading"/>
            </w:pPr>
            <w:r w:rsidRPr="002C3786">
              <w:t>Control Summary Information</w:t>
            </w:r>
          </w:p>
        </w:tc>
      </w:tr>
      <w:tr w:rsidR="00FB3F1D" w:rsidRPr="002C3786" w14:paraId="3A22E5AD" w14:textId="77777777" w:rsidTr="001C310B">
        <w:trPr>
          <w:trHeight w:val="288"/>
        </w:trPr>
        <w:tc>
          <w:tcPr>
            <w:tcW w:w="5000" w:type="pct"/>
            <w:gridSpan w:val="2"/>
            <w:tcMar>
              <w:top w:w="43" w:type="dxa"/>
              <w:bottom w:w="43" w:type="dxa"/>
            </w:tcMar>
          </w:tcPr>
          <w:p w14:paraId="54A78840" w14:textId="77777777" w:rsidR="00FB3F1D" w:rsidRPr="002C3786" w:rsidRDefault="00FB3F1D" w:rsidP="002D7634">
            <w:pPr>
              <w:pStyle w:val="GSATableText"/>
            </w:pPr>
            <w:r w:rsidRPr="002C3786">
              <w:t>Responsible Role:</w:t>
            </w:r>
            <w:r>
              <w:t xml:space="preserve"> </w:t>
            </w:r>
          </w:p>
        </w:tc>
      </w:tr>
      <w:tr w:rsidR="00FB3F1D" w:rsidRPr="00D00D47" w14:paraId="7ED5788F" w14:textId="77777777" w:rsidTr="001C310B">
        <w:trPr>
          <w:trHeight w:val="288"/>
        </w:trPr>
        <w:tc>
          <w:tcPr>
            <w:tcW w:w="5000" w:type="pct"/>
            <w:gridSpan w:val="2"/>
            <w:tcMar>
              <w:top w:w="43" w:type="dxa"/>
              <w:bottom w:w="43" w:type="dxa"/>
            </w:tcMar>
          </w:tcPr>
          <w:p w14:paraId="67D2034C" w14:textId="77777777" w:rsidR="00FB3F1D" w:rsidRPr="00D00D47" w:rsidRDefault="00EB44DE" w:rsidP="002D7634">
            <w:pPr>
              <w:pStyle w:val="GSATableText"/>
            </w:pPr>
            <w:r w:rsidRPr="008B2626">
              <w:t>Parameter PE-3(a):</w:t>
            </w:r>
            <w:r>
              <w:t xml:space="preserve"> </w:t>
            </w:r>
          </w:p>
        </w:tc>
      </w:tr>
      <w:tr w:rsidR="00FB3F1D" w:rsidRPr="00D00D47" w14:paraId="4C0D2177" w14:textId="77777777" w:rsidTr="001C310B">
        <w:trPr>
          <w:trHeight w:val="288"/>
        </w:trPr>
        <w:tc>
          <w:tcPr>
            <w:tcW w:w="5000" w:type="pct"/>
            <w:gridSpan w:val="2"/>
            <w:tcMar>
              <w:top w:w="43" w:type="dxa"/>
              <w:bottom w:w="43" w:type="dxa"/>
            </w:tcMar>
          </w:tcPr>
          <w:p w14:paraId="5E7F131D" w14:textId="77777777" w:rsidR="00FB3F1D" w:rsidRPr="00D00D47" w:rsidRDefault="00EB44DE" w:rsidP="002D7634">
            <w:pPr>
              <w:pStyle w:val="GSATableText"/>
            </w:pPr>
            <w:r w:rsidRPr="008B2626">
              <w:t xml:space="preserve">Parameter PE-3(a)(2): </w:t>
            </w:r>
          </w:p>
        </w:tc>
      </w:tr>
      <w:tr w:rsidR="00EB44DE" w:rsidRPr="00D00D47" w14:paraId="0C2E0572" w14:textId="77777777" w:rsidTr="001C310B">
        <w:trPr>
          <w:trHeight w:val="288"/>
        </w:trPr>
        <w:tc>
          <w:tcPr>
            <w:tcW w:w="5000" w:type="pct"/>
            <w:gridSpan w:val="2"/>
            <w:tcMar>
              <w:top w:w="43" w:type="dxa"/>
              <w:bottom w:w="43" w:type="dxa"/>
            </w:tcMar>
          </w:tcPr>
          <w:p w14:paraId="2EC9BB95" w14:textId="77777777" w:rsidR="00EB44DE" w:rsidRPr="00D00D47" w:rsidRDefault="00EB44DE" w:rsidP="002D7634">
            <w:pPr>
              <w:pStyle w:val="GSATableText"/>
            </w:pPr>
            <w:r w:rsidRPr="008B2626">
              <w:t>Parameter PE-3(b):</w:t>
            </w:r>
            <w:r>
              <w:t xml:space="preserve"> </w:t>
            </w:r>
          </w:p>
        </w:tc>
      </w:tr>
      <w:tr w:rsidR="00EB44DE" w:rsidRPr="00D00D47" w14:paraId="241681ED" w14:textId="77777777" w:rsidTr="001C310B">
        <w:trPr>
          <w:trHeight w:val="288"/>
        </w:trPr>
        <w:tc>
          <w:tcPr>
            <w:tcW w:w="5000" w:type="pct"/>
            <w:gridSpan w:val="2"/>
            <w:tcMar>
              <w:top w:w="43" w:type="dxa"/>
              <w:bottom w:w="43" w:type="dxa"/>
            </w:tcMar>
          </w:tcPr>
          <w:p w14:paraId="5C93905F" w14:textId="77777777" w:rsidR="00EB44DE" w:rsidRPr="00D00D47" w:rsidRDefault="00F45251" w:rsidP="002D7634">
            <w:pPr>
              <w:pStyle w:val="GSATableText"/>
            </w:pPr>
            <w:r w:rsidRPr="008B2626">
              <w:t>Parameter PE-3(c):</w:t>
            </w:r>
            <w:r>
              <w:t xml:space="preserve"> </w:t>
            </w:r>
          </w:p>
        </w:tc>
      </w:tr>
      <w:tr w:rsidR="00EB44DE" w:rsidRPr="00D00D47" w14:paraId="5959934D" w14:textId="77777777" w:rsidTr="001C310B">
        <w:trPr>
          <w:trHeight w:val="288"/>
        </w:trPr>
        <w:tc>
          <w:tcPr>
            <w:tcW w:w="5000" w:type="pct"/>
            <w:gridSpan w:val="2"/>
            <w:tcMar>
              <w:top w:w="43" w:type="dxa"/>
              <w:bottom w:w="43" w:type="dxa"/>
            </w:tcMar>
          </w:tcPr>
          <w:p w14:paraId="0E832CC7" w14:textId="77777777" w:rsidR="00EB44DE" w:rsidRPr="00D00D47" w:rsidRDefault="00F45251" w:rsidP="002D7634">
            <w:pPr>
              <w:pStyle w:val="GSATableText"/>
            </w:pPr>
            <w:r w:rsidRPr="008B2626">
              <w:t>Parameter PE-3(d):</w:t>
            </w:r>
            <w:r>
              <w:t xml:space="preserve"> </w:t>
            </w:r>
          </w:p>
        </w:tc>
      </w:tr>
      <w:tr w:rsidR="00B2228C" w:rsidRPr="008B2626" w14:paraId="0941ABF8" w14:textId="77777777" w:rsidTr="001C310B">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5C74D5F9" w14:textId="77777777" w:rsidR="00B2228C" w:rsidRPr="008B2626" w:rsidRDefault="00B2228C" w:rsidP="00B2228C">
            <w:pPr>
              <w:pStyle w:val="GSATableText"/>
            </w:pPr>
            <w:bookmarkStart w:id="1512" w:name="_Toc383442067"/>
            <w:bookmarkStart w:id="1513" w:name="_Toc383444282"/>
            <w:bookmarkStart w:id="1514" w:name="_Toc388623463"/>
            <w:r w:rsidRPr="008B2626">
              <w:t>Parameter PE-3(f)</w:t>
            </w:r>
            <w:r>
              <w:t>-1</w:t>
            </w:r>
            <w:r w:rsidRPr="008B2626">
              <w:t>:</w:t>
            </w:r>
            <w:bookmarkEnd w:id="1512"/>
            <w:bookmarkEnd w:id="1513"/>
            <w:bookmarkEnd w:id="1514"/>
            <w:r w:rsidRPr="008B2626">
              <w:t xml:space="preserve"> </w:t>
            </w:r>
          </w:p>
        </w:tc>
      </w:tr>
      <w:tr w:rsidR="00B2228C" w:rsidRPr="008B2626" w14:paraId="37C25FE0" w14:textId="77777777" w:rsidTr="001C310B">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376EFBE5" w14:textId="77777777" w:rsidR="00B2228C" w:rsidRPr="008B2626" w:rsidRDefault="00B2228C" w:rsidP="0097194B">
            <w:pPr>
              <w:pStyle w:val="GSATableText"/>
            </w:pPr>
            <w:r w:rsidRPr="008B2626">
              <w:t>Parameter PE-3(f)</w:t>
            </w:r>
            <w:r>
              <w:t>-2</w:t>
            </w:r>
            <w:r w:rsidRPr="008B2626">
              <w:t>:</w:t>
            </w:r>
          </w:p>
        </w:tc>
      </w:tr>
      <w:tr w:rsidR="00EB44DE" w:rsidRPr="00D00D47" w14:paraId="075168A1" w14:textId="77777777" w:rsidTr="001C310B">
        <w:trPr>
          <w:trHeight w:val="288"/>
        </w:trPr>
        <w:tc>
          <w:tcPr>
            <w:tcW w:w="5000" w:type="pct"/>
            <w:gridSpan w:val="2"/>
            <w:tcMar>
              <w:top w:w="43" w:type="dxa"/>
              <w:bottom w:w="43" w:type="dxa"/>
            </w:tcMar>
          </w:tcPr>
          <w:p w14:paraId="36E4EC7E" w14:textId="77777777" w:rsidR="00EB44DE" w:rsidRPr="00D00D47" w:rsidRDefault="00F45251" w:rsidP="002D7634">
            <w:pPr>
              <w:pStyle w:val="GSATableText"/>
            </w:pPr>
            <w:r w:rsidRPr="008B2626">
              <w:t xml:space="preserve">Parameter PE-3(g): </w:t>
            </w:r>
          </w:p>
        </w:tc>
      </w:tr>
      <w:tr w:rsidR="00FB3F1D" w:rsidRPr="002C3786" w14:paraId="550FC18E" w14:textId="77777777" w:rsidTr="001C310B">
        <w:trPr>
          <w:trHeight w:val="288"/>
        </w:trPr>
        <w:tc>
          <w:tcPr>
            <w:tcW w:w="5000" w:type="pct"/>
            <w:gridSpan w:val="2"/>
            <w:tcMar>
              <w:top w:w="43" w:type="dxa"/>
              <w:bottom w:w="43" w:type="dxa"/>
            </w:tcMar>
            <w:vAlign w:val="bottom"/>
          </w:tcPr>
          <w:p w14:paraId="5927AD92" w14:textId="77777777" w:rsidR="00FB3F1D" w:rsidRPr="002C3786" w:rsidRDefault="00FB3F1D" w:rsidP="00DA4990">
            <w:pPr>
              <w:pStyle w:val="GSATableText"/>
            </w:pPr>
            <w:r w:rsidRPr="002C3786">
              <w:t>Implementation Status (check all that apply):</w:t>
            </w:r>
          </w:p>
          <w:p w14:paraId="623AA602" w14:textId="77777777" w:rsidR="00FB3F1D" w:rsidRPr="002C3786" w:rsidRDefault="00CB38BB" w:rsidP="00DA4990">
            <w:pPr>
              <w:pStyle w:val="GSATableText"/>
            </w:pPr>
            <w:sdt>
              <w:sdtPr>
                <w:id w:val="-211156752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7EFF911C" w14:textId="77777777" w:rsidR="00FB3F1D" w:rsidRPr="002C3786" w:rsidRDefault="00CB38BB" w:rsidP="00DA4990">
            <w:pPr>
              <w:pStyle w:val="GSATableText"/>
            </w:pPr>
            <w:sdt>
              <w:sdtPr>
                <w:id w:val="187071833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2D6EDF13" w14:textId="77777777" w:rsidR="00FB3F1D" w:rsidRPr="002C3786" w:rsidRDefault="00CB38BB" w:rsidP="00DA4990">
            <w:pPr>
              <w:pStyle w:val="GSATableText"/>
            </w:pPr>
            <w:sdt>
              <w:sdtPr>
                <w:id w:val="-65230026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1170B824" w14:textId="77777777" w:rsidR="00FB3F1D" w:rsidRPr="002C3786" w:rsidRDefault="00CB38BB" w:rsidP="00DA4990">
            <w:pPr>
              <w:pStyle w:val="GSATableText"/>
            </w:pPr>
            <w:sdt>
              <w:sdtPr>
                <w:id w:val="-50829975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2C55078F" w14:textId="77777777" w:rsidR="00FB3F1D" w:rsidRPr="002C3786" w:rsidRDefault="00CB38BB" w:rsidP="00DA4990">
            <w:pPr>
              <w:pStyle w:val="GSATableText"/>
            </w:pPr>
            <w:sdt>
              <w:sdtPr>
                <w:id w:val="-151236600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158101C8" w14:textId="77777777" w:rsidTr="001C310B">
        <w:trPr>
          <w:trHeight w:val="288"/>
        </w:trPr>
        <w:tc>
          <w:tcPr>
            <w:tcW w:w="5000" w:type="pct"/>
            <w:gridSpan w:val="2"/>
            <w:tcMar>
              <w:top w:w="43" w:type="dxa"/>
              <w:bottom w:w="43" w:type="dxa"/>
            </w:tcMar>
            <w:vAlign w:val="bottom"/>
          </w:tcPr>
          <w:p w14:paraId="58813ECC" w14:textId="77777777" w:rsidR="00FB3F1D" w:rsidRPr="002C3786" w:rsidRDefault="00FB3F1D" w:rsidP="00DA4990">
            <w:pPr>
              <w:pStyle w:val="GSATableText"/>
            </w:pPr>
            <w:r w:rsidRPr="002C3786">
              <w:t>Control Origination (check all that apply):</w:t>
            </w:r>
          </w:p>
          <w:p w14:paraId="71530C9F" w14:textId="77777777" w:rsidR="00FB3F1D" w:rsidRPr="002C3786" w:rsidRDefault="00CB38BB" w:rsidP="00DA4990">
            <w:pPr>
              <w:pStyle w:val="GSATableText"/>
            </w:pPr>
            <w:sdt>
              <w:sdtPr>
                <w:id w:val="-44500198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1A181AE9" w14:textId="77777777" w:rsidR="00FB3F1D" w:rsidRPr="002C3786" w:rsidRDefault="00CB38BB" w:rsidP="00DA4990">
            <w:pPr>
              <w:pStyle w:val="GSATableText"/>
            </w:pPr>
            <w:sdt>
              <w:sdtPr>
                <w:id w:val="-150913221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29CD2CE5" w14:textId="77777777" w:rsidR="00FB3F1D" w:rsidRPr="002C3786" w:rsidRDefault="00CB38BB" w:rsidP="00DA4990">
            <w:pPr>
              <w:pStyle w:val="GSATableText"/>
            </w:pPr>
            <w:sdt>
              <w:sdtPr>
                <w:id w:val="-112583935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3F401546" w14:textId="77777777" w:rsidR="00FB3F1D" w:rsidRPr="002C3786" w:rsidRDefault="00CB38BB" w:rsidP="00DA4990">
            <w:pPr>
              <w:pStyle w:val="GSATableText"/>
            </w:pPr>
            <w:sdt>
              <w:sdtPr>
                <w:id w:val="114823962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187CEE3B" w14:textId="77777777" w:rsidR="00FB3F1D" w:rsidRPr="002C3786" w:rsidRDefault="00CB38BB" w:rsidP="00DA4990">
            <w:pPr>
              <w:pStyle w:val="GSATableText"/>
            </w:pPr>
            <w:sdt>
              <w:sdtPr>
                <w:id w:val="25309418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0BCC1212" w14:textId="77777777" w:rsidR="00FB3F1D" w:rsidRPr="002C3786" w:rsidRDefault="00CB38BB" w:rsidP="00DA4990">
            <w:pPr>
              <w:pStyle w:val="GSATableText"/>
            </w:pPr>
            <w:sdt>
              <w:sdtPr>
                <w:id w:val="-194922937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2EDDFEB4" w14:textId="5EE6EAF8" w:rsidR="00FB3F1D" w:rsidRPr="002C3786" w:rsidRDefault="00CB38BB" w:rsidP="00DA4990">
            <w:pPr>
              <w:pStyle w:val="GSATableText"/>
            </w:pPr>
            <w:sdt>
              <w:sdtPr>
                <w:id w:val="-36960805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739361096"/>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857076341"/>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112E0696"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45251" w:rsidRPr="002C3786" w14:paraId="24BBC24A" w14:textId="77777777" w:rsidTr="001C310B">
        <w:trPr>
          <w:cantSplit/>
          <w:trHeight w:val="288"/>
          <w:tblHeader/>
        </w:trPr>
        <w:tc>
          <w:tcPr>
            <w:tcW w:w="5000" w:type="pct"/>
            <w:gridSpan w:val="2"/>
            <w:shd w:val="clear" w:color="auto" w:fill="DBE5F1" w:themeFill="accent1" w:themeFillTint="33"/>
            <w:vAlign w:val="center"/>
          </w:tcPr>
          <w:p w14:paraId="2DBF736C" w14:textId="77777777" w:rsidR="00F45251" w:rsidRPr="002C3786" w:rsidRDefault="00832BB8" w:rsidP="00E03A24">
            <w:pPr>
              <w:pStyle w:val="GSATableHeading"/>
            </w:pPr>
            <w:r w:rsidRPr="008B2626">
              <w:t>PE-3</w:t>
            </w:r>
            <w:r>
              <w:t xml:space="preserve"> </w:t>
            </w:r>
            <w:r w:rsidR="00F45251" w:rsidRPr="002C3786">
              <w:t>What is the solution and how is it implemented?</w:t>
            </w:r>
          </w:p>
        </w:tc>
      </w:tr>
      <w:tr w:rsidR="00F45251" w:rsidRPr="0036708B" w14:paraId="4D367EA9" w14:textId="77777777" w:rsidTr="001C310B">
        <w:trPr>
          <w:trHeight w:val="288"/>
        </w:trPr>
        <w:tc>
          <w:tcPr>
            <w:tcW w:w="484" w:type="pct"/>
            <w:tcBorders>
              <w:right w:val="nil"/>
            </w:tcBorders>
            <w:shd w:val="clear" w:color="auto" w:fill="DBE5F1" w:themeFill="accent1" w:themeFillTint="33"/>
          </w:tcPr>
          <w:p w14:paraId="5219525F" w14:textId="77777777" w:rsidR="00F45251" w:rsidRPr="002C3786" w:rsidRDefault="00F45251" w:rsidP="00E03A24">
            <w:pPr>
              <w:pStyle w:val="GSATableHeading"/>
            </w:pPr>
            <w:r w:rsidRPr="002C3786">
              <w:t>Part a</w:t>
            </w:r>
          </w:p>
        </w:tc>
        <w:tc>
          <w:tcPr>
            <w:tcW w:w="4516" w:type="pct"/>
            <w:tcMar>
              <w:top w:w="43" w:type="dxa"/>
              <w:bottom w:w="43" w:type="dxa"/>
            </w:tcMar>
          </w:tcPr>
          <w:p w14:paraId="3079D6E9" w14:textId="77777777" w:rsidR="00F45251" w:rsidRPr="0036708B" w:rsidRDefault="00F45251" w:rsidP="00DA4990">
            <w:pPr>
              <w:pStyle w:val="GSATableText"/>
            </w:pPr>
          </w:p>
        </w:tc>
      </w:tr>
      <w:tr w:rsidR="00F45251" w:rsidRPr="0036708B" w14:paraId="222EADAF" w14:textId="77777777" w:rsidTr="001C310B">
        <w:trPr>
          <w:trHeight w:val="288"/>
        </w:trPr>
        <w:tc>
          <w:tcPr>
            <w:tcW w:w="484" w:type="pct"/>
            <w:tcBorders>
              <w:right w:val="nil"/>
            </w:tcBorders>
            <w:shd w:val="clear" w:color="auto" w:fill="DBE5F1" w:themeFill="accent1" w:themeFillTint="33"/>
          </w:tcPr>
          <w:p w14:paraId="3EA60751" w14:textId="77777777" w:rsidR="00F45251" w:rsidRPr="002C3786" w:rsidRDefault="00F45251" w:rsidP="00E03A24">
            <w:pPr>
              <w:pStyle w:val="GSATableHeading"/>
            </w:pPr>
            <w:r w:rsidRPr="002C3786">
              <w:t>Part b</w:t>
            </w:r>
          </w:p>
        </w:tc>
        <w:tc>
          <w:tcPr>
            <w:tcW w:w="4516" w:type="pct"/>
            <w:tcMar>
              <w:top w:w="43" w:type="dxa"/>
              <w:bottom w:w="43" w:type="dxa"/>
            </w:tcMar>
          </w:tcPr>
          <w:p w14:paraId="027373D0" w14:textId="77777777" w:rsidR="00F45251" w:rsidRPr="0036708B" w:rsidRDefault="00F45251" w:rsidP="00DA4990">
            <w:pPr>
              <w:pStyle w:val="GSATableText"/>
            </w:pPr>
          </w:p>
        </w:tc>
      </w:tr>
      <w:tr w:rsidR="00F45251" w:rsidRPr="0036708B" w14:paraId="18E6B6ED" w14:textId="77777777" w:rsidTr="001C310B">
        <w:trPr>
          <w:trHeight w:val="288"/>
        </w:trPr>
        <w:tc>
          <w:tcPr>
            <w:tcW w:w="484" w:type="pct"/>
            <w:tcBorders>
              <w:right w:val="nil"/>
            </w:tcBorders>
            <w:shd w:val="clear" w:color="auto" w:fill="DBE5F1" w:themeFill="accent1" w:themeFillTint="33"/>
          </w:tcPr>
          <w:p w14:paraId="73C9D21D" w14:textId="77777777" w:rsidR="00F45251" w:rsidRPr="002C3786" w:rsidRDefault="00F45251" w:rsidP="00E03A24">
            <w:pPr>
              <w:pStyle w:val="GSATableHeading"/>
            </w:pPr>
            <w:r w:rsidRPr="002C3786">
              <w:t xml:space="preserve">Part </w:t>
            </w:r>
            <w:r>
              <w:t>c</w:t>
            </w:r>
          </w:p>
        </w:tc>
        <w:tc>
          <w:tcPr>
            <w:tcW w:w="4516" w:type="pct"/>
            <w:tcMar>
              <w:top w:w="43" w:type="dxa"/>
              <w:bottom w:w="43" w:type="dxa"/>
            </w:tcMar>
          </w:tcPr>
          <w:p w14:paraId="208E9494" w14:textId="77777777" w:rsidR="00F45251" w:rsidRPr="0036708B" w:rsidRDefault="00F45251" w:rsidP="00DA4990">
            <w:pPr>
              <w:pStyle w:val="GSATableText"/>
            </w:pPr>
          </w:p>
        </w:tc>
      </w:tr>
      <w:tr w:rsidR="00F45251" w:rsidRPr="0036708B" w14:paraId="283AD5AA" w14:textId="77777777" w:rsidTr="001C310B">
        <w:trPr>
          <w:trHeight w:val="288"/>
        </w:trPr>
        <w:tc>
          <w:tcPr>
            <w:tcW w:w="484" w:type="pct"/>
            <w:tcBorders>
              <w:right w:val="nil"/>
            </w:tcBorders>
            <w:shd w:val="clear" w:color="auto" w:fill="DBE5F1" w:themeFill="accent1" w:themeFillTint="33"/>
          </w:tcPr>
          <w:p w14:paraId="66046EAC" w14:textId="77777777" w:rsidR="00F45251" w:rsidRPr="002C3786" w:rsidRDefault="00F45251" w:rsidP="00E03A24">
            <w:pPr>
              <w:pStyle w:val="GSATableHeading"/>
            </w:pPr>
            <w:r w:rsidRPr="002C3786">
              <w:t xml:space="preserve">Part </w:t>
            </w:r>
            <w:r>
              <w:t>d</w:t>
            </w:r>
          </w:p>
        </w:tc>
        <w:tc>
          <w:tcPr>
            <w:tcW w:w="4516" w:type="pct"/>
            <w:tcMar>
              <w:top w:w="43" w:type="dxa"/>
              <w:bottom w:w="43" w:type="dxa"/>
            </w:tcMar>
          </w:tcPr>
          <w:p w14:paraId="5316AEC0" w14:textId="77777777" w:rsidR="00F45251" w:rsidRPr="0036708B" w:rsidRDefault="00F45251" w:rsidP="00DA4990">
            <w:pPr>
              <w:pStyle w:val="GSATableText"/>
            </w:pPr>
          </w:p>
        </w:tc>
      </w:tr>
      <w:tr w:rsidR="00F45251" w:rsidRPr="0036708B" w14:paraId="38F2AFE7" w14:textId="77777777" w:rsidTr="001C310B">
        <w:trPr>
          <w:trHeight w:val="288"/>
        </w:trPr>
        <w:tc>
          <w:tcPr>
            <w:tcW w:w="484" w:type="pct"/>
            <w:tcBorders>
              <w:right w:val="nil"/>
            </w:tcBorders>
            <w:shd w:val="clear" w:color="auto" w:fill="DBE5F1" w:themeFill="accent1" w:themeFillTint="33"/>
          </w:tcPr>
          <w:p w14:paraId="7423B365" w14:textId="77777777" w:rsidR="00F45251" w:rsidRPr="002C3786" w:rsidRDefault="00F45251" w:rsidP="00E03A24">
            <w:pPr>
              <w:pStyle w:val="GSATableHeading"/>
            </w:pPr>
            <w:r w:rsidRPr="002C3786">
              <w:t xml:space="preserve">Part </w:t>
            </w:r>
            <w:r>
              <w:t>e</w:t>
            </w:r>
          </w:p>
        </w:tc>
        <w:tc>
          <w:tcPr>
            <w:tcW w:w="4516" w:type="pct"/>
            <w:tcMar>
              <w:top w:w="43" w:type="dxa"/>
              <w:bottom w:w="43" w:type="dxa"/>
            </w:tcMar>
          </w:tcPr>
          <w:p w14:paraId="18A62553" w14:textId="77777777" w:rsidR="00F45251" w:rsidRPr="0036708B" w:rsidRDefault="00F45251" w:rsidP="00DA4990">
            <w:pPr>
              <w:pStyle w:val="GSATableText"/>
            </w:pPr>
          </w:p>
        </w:tc>
      </w:tr>
      <w:tr w:rsidR="00F45251" w:rsidRPr="0036708B" w14:paraId="343CF48D" w14:textId="77777777" w:rsidTr="001C310B">
        <w:trPr>
          <w:trHeight w:val="288"/>
        </w:trPr>
        <w:tc>
          <w:tcPr>
            <w:tcW w:w="484" w:type="pct"/>
            <w:tcBorders>
              <w:right w:val="nil"/>
            </w:tcBorders>
            <w:shd w:val="clear" w:color="auto" w:fill="DBE5F1" w:themeFill="accent1" w:themeFillTint="33"/>
          </w:tcPr>
          <w:p w14:paraId="51530716" w14:textId="77777777" w:rsidR="00F45251" w:rsidRPr="002C3786" w:rsidRDefault="00F45251" w:rsidP="00E03A24">
            <w:pPr>
              <w:pStyle w:val="GSATableHeading"/>
            </w:pPr>
            <w:r w:rsidRPr="002C3786">
              <w:t>Part</w:t>
            </w:r>
            <w:r>
              <w:t xml:space="preserve"> f</w:t>
            </w:r>
          </w:p>
        </w:tc>
        <w:tc>
          <w:tcPr>
            <w:tcW w:w="4516" w:type="pct"/>
            <w:tcMar>
              <w:top w:w="43" w:type="dxa"/>
              <w:bottom w:w="43" w:type="dxa"/>
            </w:tcMar>
          </w:tcPr>
          <w:p w14:paraId="7943AC7B" w14:textId="77777777" w:rsidR="00F45251" w:rsidRPr="0036708B" w:rsidRDefault="00F45251" w:rsidP="00DA4990">
            <w:pPr>
              <w:pStyle w:val="GSATableText"/>
            </w:pPr>
          </w:p>
        </w:tc>
      </w:tr>
      <w:tr w:rsidR="00F45251" w:rsidRPr="0036708B" w14:paraId="596C9430" w14:textId="77777777" w:rsidTr="001C310B">
        <w:trPr>
          <w:trHeight w:val="288"/>
        </w:trPr>
        <w:tc>
          <w:tcPr>
            <w:tcW w:w="484" w:type="pct"/>
            <w:tcBorders>
              <w:right w:val="nil"/>
            </w:tcBorders>
            <w:shd w:val="clear" w:color="auto" w:fill="DBE5F1" w:themeFill="accent1" w:themeFillTint="33"/>
          </w:tcPr>
          <w:p w14:paraId="217EA775" w14:textId="77777777" w:rsidR="00F45251" w:rsidRPr="002C3786" w:rsidRDefault="00F45251" w:rsidP="00E03A24">
            <w:pPr>
              <w:pStyle w:val="GSATableHeading"/>
            </w:pPr>
            <w:r w:rsidRPr="002C3786">
              <w:t>Part</w:t>
            </w:r>
            <w:r>
              <w:t xml:space="preserve"> g</w:t>
            </w:r>
          </w:p>
        </w:tc>
        <w:tc>
          <w:tcPr>
            <w:tcW w:w="4516" w:type="pct"/>
            <w:tcMar>
              <w:top w:w="43" w:type="dxa"/>
              <w:bottom w:w="43" w:type="dxa"/>
            </w:tcMar>
          </w:tcPr>
          <w:p w14:paraId="12EAEC01" w14:textId="77777777" w:rsidR="00F45251" w:rsidRDefault="00F45251" w:rsidP="00DA4990">
            <w:pPr>
              <w:pStyle w:val="GSATableText"/>
            </w:pPr>
          </w:p>
        </w:tc>
      </w:tr>
    </w:tbl>
    <w:p w14:paraId="357DEDA0" w14:textId="77777777" w:rsidR="009F2725" w:rsidRDefault="009F2725" w:rsidP="00DA4990"/>
    <w:p w14:paraId="3B11D417" w14:textId="77777777" w:rsidR="000D1972" w:rsidRDefault="0005478E" w:rsidP="005972CC">
      <w:pPr>
        <w:pStyle w:val="Heading3"/>
      </w:pPr>
      <w:bookmarkStart w:id="1515" w:name="_Toc149090448"/>
      <w:bookmarkStart w:id="1516" w:name="_Toc383429823"/>
      <w:bookmarkStart w:id="1517" w:name="_Toc383444636"/>
      <w:bookmarkStart w:id="1518" w:name="_Toc385594281"/>
      <w:bookmarkStart w:id="1519" w:name="_Toc385594669"/>
      <w:bookmarkStart w:id="1520" w:name="_Toc385595057"/>
      <w:bookmarkStart w:id="1521" w:name="_Toc388620902"/>
      <w:bookmarkStart w:id="1522" w:name="_Toc449543422"/>
      <w:bookmarkStart w:id="1523" w:name="_Toc464803613"/>
      <w:r w:rsidRPr="002C3786">
        <w:t>PE-6</w:t>
      </w:r>
      <w:r>
        <w:t xml:space="preserve"> </w:t>
      </w:r>
      <w:r w:rsidR="009F2725" w:rsidRPr="002C3786">
        <w:t xml:space="preserve">Monitoring Physical Access </w:t>
      </w:r>
      <w:bookmarkEnd w:id="1515"/>
      <w:bookmarkEnd w:id="1516"/>
      <w:bookmarkEnd w:id="1517"/>
      <w:bookmarkEnd w:id="1518"/>
      <w:bookmarkEnd w:id="1519"/>
      <w:bookmarkEnd w:id="1520"/>
      <w:bookmarkEnd w:id="1521"/>
      <w:r w:rsidR="00175CBF">
        <w:t>(L) (M) (H)</w:t>
      </w:r>
      <w:bookmarkEnd w:id="1522"/>
      <w:bookmarkEnd w:id="1523"/>
    </w:p>
    <w:p w14:paraId="36023C57" w14:textId="77777777" w:rsidR="009F2725" w:rsidRPr="002C3786" w:rsidRDefault="009F2725" w:rsidP="00A253D7">
      <w:pPr>
        <w:keepNext/>
        <w:widowControl/>
      </w:pPr>
      <w:r w:rsidRPr="002C3786">
        <w:t>The organization:</w:t>
      </w:r>
    </w:p>
    <w:p w14:paraId="0ED1A21C" w14:textId="77777777" w:rsidR="000D1972" w:rsidRPr="00965288" w:rsidRDefault="009F2725" w:rsidP="00914FE7">
      <w:pPr>
        <w:pStyle w:val="GSAListParagraphalpha"/>
        <w:numPr>
          <w:ilvl w:val="0"/>
          <w:numId w:val="51"/>
        </w:numPr>
        <w:rPr>
          <w:bCs/>
        </w:rPr>
      </w:pPr>
      <w:r w:rsidRPr="006B29D5">
        <w:t>Monitors physical access t</w:t>
      </w:r>
      <w:r w:rsidR="6FC9A089" w:rsidRPr="006B29D5">
        <w:t xml:space="preserve">o the facility where the information system resides to detect and respond to physical security </w:t>
      </w:r>
      <w:r w:rsidRPr="00965288" w:rsidDel="6FC9A089">
        <w:rPr>
          <w:bCs/>
        </w:rPr>
        <w:t>incidents</w:t>
      </w:r>
      <w:r w:rsidRPr="006B29D5">
        <w:t>;</w:t>
      </w:r>
    </w:p>
    <w:p w14:paraId="1B44D11C" w14:textId="77777777" w:rsidR="000D1972" w:rsidRPr="00965288" w:rsidRDefault="009F2725" w:rsidP="00914FE7">
      <w:pPr>
        <w:pStyle w:val="GSAListParagraphalpha"/>
        <w:numPr>
          <w:ilvl w:val="0"/>
          <w:numId w:val="51"/>
        </w:numPr>
        <w:rPr>
          <w:bCs/>
        </w:rPr>
      </w:pPr>
      <w:r w:rsidRPr="00475E4D">
        <w:t>Reviews physical access logs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9A27F70" w:rsidRPr="00D62A31">
        <w:rPr>
          <w:rStyle w:val="GSAItalicEmphasisChar"/>
        </w:rPr>
        <w:t xml:space="preserve">at least </w:t>
      </w:r>
      <w:r w:rsidR="005E7CB0" w:rsidRPr="00D62A31">
        <w:rPr>
          <w:rStyle w:val="GSAItalicEmphasisChar"/>
        </w:rPr>
        <w:t>monthly</w:t>
      </w:r>
      <w:r w:rsidRPr="006B29D5">
        <w:t>]</w:t>
      </w:r>
      <w:r w:rsidR="6FC9A089" w:rsidRPr="006B29D5">
        <w:t xml:space="preserve"> and upon occ</w:t>
      </w:r>
      <w:r w:rsidR="79F8B9F5" w:rsidRPr="006B29D5">
        <w:t>urrence of [</w:t>
      </w:r>
      <w:r w:rsidR="79F8B9F5" w:rsidRPr="00D62A31">
        <w:rPr>
          <w:rStyle w:val="GSAItalicEmphasisChar"/>
        </w:rPr>
        <w:t>Assignment: organization-defined events or potential indications of events</w:t>
      </w:r>
      <w:r w:rsidR="79F8B9F5" w:rsidRPr="006B29D5">
        <w:t>]</w:t>
      </w:r>
      <w:r w:rsidRPr="006B29D5">
        <w:t>; and</w:t>
      </w:r>
    </w:p>
    <w:p w14:paraId="3A16D6D8" w14:textId="77777777" w:rsidR="000D1972" w:rsidRPr="00416940" w:rsidRDefault="009F2725" w:rsidP="00914FE7">
      <w:pPr>
        <w:pStyle w:val="GSAListParagraphalpha"/>
        <w:numPr>
          <w:ilvl w:val="0"/>
          <w:numId w:val="51"/>
        </w:numPr>
      </w:pPr>
      <w:r w:rsidRPr="00416940">
        <w:t>Coordinates results of reviews and investigations with the organization’s incident response capability.</w:t>
      </w:r>
    </w:p>
    <w:p w14:paraId="193CF4BD" w14:textId="77777777" w:rsidR="00EC09AA" w:rsidRDefault="00EC09AA"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66A62EE2" w14:textId="77777777" w:rsidTr="001C310B">
        <w:trPr>
          <w:cantSplit/>
          <w:trHeight w:val="288"/>
          <w:tblHeader/>
        </w:trPr>
        <w:tc>
          <w:tcPr>
            <w:tcW w:w="811" w:type="pct"/>
            <w:shd w:val="clear" w:color="auto" w:fill="DBE5F1" w:themeFill="accent1" w:themeFillTint="33"/>
            <w:tcMar>
              <w:top w:w="43" w:type="dxa"/>
              <w:bottom w:w="43" w:type="dxa"/>
            </w:tcMar>
          </w:tcPr>
          <w:p w14:paraId="5285A916" w14:textId="77777777" w:rsidR="00FB3F1D" w:rsidRPr="002C3786" w:rsidRDefault="0005478E" w:rsidP="00E03A24">
            <w:pPr>
              <w:pStyle w:val="GSATableHeading"/>
            </w:pPr>
            <w:r w:rsidRPr="005078ED">
              <w:t>PE-6</w:t>
            </w:r>
          </w:p>
        </w:tc>
        <w:tc>
          <w:tcPr>
            <w:tcW w:w="4189" w:type="pct"/>
            <w:shd w:val="clear" w:color="auto" w:fill="DBE5F1" w:themeFill="accent1" w:themeFillTint="33"/>
          </w:tcPr>
          <w:p w14:paraId="6CB49432" w14:textId="77777777" w:rsidR="00FB3F1D" w:rsidRPr="002C3786" w:rsidRDefault="00FB3F1D" w:rsidP="00E03A24">
            <w:pPr>
              <w:pStyle w:val="GSATableHeading"/>
            </w:pPr>
            <w:r w:rsidRPr="002C3786">
              <w:t>Control Summary Information</w:t>
            </w:r>
          </w:p>
        </w:tc>
      </w:tr>
      <w:tr w:rsidR="00FB3F1D" w:rsidRPr="002C3786" w14:paraId="07FF62FB" w14:textId="77777777" w:rsidTr="001C310B">
        <w:trPr>
          <w:trHeight w:val="288"/>
        </w:trPr>
        <w:tc>
          <w:tcPr>
            <w:tcW w:w="5000" w:type="pct"/>
            <w:gridSpan w:val="2"/>
            <w:tcMar>
              <w:top w:w="43" w:type="dxa"/>
              <w:bottom w:w="43" w:type="dxa"/>
            </w:tcMar>
          </w:tcPr>
          <w:p w14:paraId="10618386" w14:textId="77777777" w:rsidR="00FB3F1D" w:rsidRPr="002C3786" w:rsidRDefault="00FB3F1D" w:rsidP="002D7634">
            <w:pPr>
              <w:pStyle w:val="GSATableText"/>
            </w:pPr>
            <w:r w:rsidRPr="002C3786">
              <w:t>Responsible Role:</w:t>
            </w:r>
            <w:r>
              <w:t xml:space="preserve"> </w:t>
            </w:r>
          </w:p>
        </w:tc>
      </w:tr>
      <w:tr w:rsidR="00FB3F1D" w:rsidRPr="00D00D47" w14:paraId="6575E3B4" w14:textId="77777777" w:rsidTr="001C310B">
        <w:trPr>
          <w:trHeight w:val="288"/>
        </w:trPr>
        <w:tc>
          <w:tcPr>
            <w:tcW w:w="5000" w:type="pct"/>
            <w:gridSpan w:val="2"/>
            <w:tcMar>
              <w:top w:w="43" w:type="dxa"/>
              <w:bottom w:w="43" w:type="dxa"/>
            </w:tcMar>
          </w:tcPr>
          <w:p w14:paraId="6B84EC9B" w14:textId="77777777" w:rsidR="00FB3F1D" w:rsidRPr="00D00D47" w:rsidRDefault="0005478E" w:rsidP="002D7634">
            <w:pPr>
              <w:pStyle w:val="GSATableText"/>
            </w:pPr>
            <w:r w:rsidRPr="005078ED">
              <w:t>Parameter PE-6(b)-1:</w:t>
            </w:r>
            <w:r>
              <w:t xml:space="preserve"> </w:t>
            </w:r>
          </w:p>
        </w:tc>
      </w:tr>
      <w:tr w:rsidR="00FB3F1D" w:rsidRPr="00D00D47" w14:paraId="7224FE2C" w14:textId="77777777" w:rsidTr="001C310B">
        <w:trPr>
          <w:trHeight w:val="288"/>
        </w:trPr>
        <w:tc>
          <w:tcPr>
            <w:tcW w:w="5000" w:type="pct"/>
            <w:gridSpan w:val="2"/>
            <w:tcMar>
              <w:top w:w="43" w:type="dxa"/>
              <w:bottom w:w="43" w:type="dxa"/>
            </w:tcMar>
          </w:tcPr>
          <w:p w14:paraId="76AD51B8" w14:textId="77777777" w:rsidR="00FB3F1D" w:rsidRPr="00D00D47" w:rsidRDefault="0005478E" w:rsidP="002D7634">
            <w:pPr>
              <w:pStyle w:val="GSATableText"/>
            </w:pPr>
            <w:r w:rsidRPr="005078ED">
              <w:t>Parameter PE-6(b)-2:</w:t>
            </w:r>
            <w:r>
              <w:t xml:space="preserve"> </w:t>
            </w:r>
          </w:p>
        </w:tc>
      </w:tr>
      <w:tr w:rsidR="00FB3F1D" w:rsidRPr="002C3786" w14:paraId="7E04C286" w14:textId="77777777" w:rsidTr="001C310B">
        <w:trPr>
          <w:trHeight w:val="288"/>
        </w:trPr>
        <w:tc>
          <w:tcPr>
            <w:tcW w:w="5000" w:type="pct"/>
            <w:gridSpan w:val="2"/>
            <w:tcMar>
              <w:top w:w="43" w:type="dxa"/>
              <w:bottom w:w="43" w:type="dxa"/>
            </w:tcMar>
            <w:vAlign w:val="bottom"/>
          </w:tcPr>
          <w:p w14:paraId="1037C16B" w14:textId="77777777" w:rsidR="00FB3F1D" w:rsidRPr="002C3786" w:rsidRDefault="00FB3F1D" w:rsidP="00DA4990">
            <w:pPr>
              <w:pStyle w:val="GSATableText"/>
            </w:pPr>
            <w:r w:rsidRPr="002C3786">
              <w:t>Implementation Status (check all that apply):</w:t>
            </w:r>
          </w:p>
          <w:p w14:paraId="4603DAD8" w14:textId="77777777" w:rsidR="00FB3F1D" w:rsidRPr="002C3786" w:rsidRDefault="00CB38BB" w:rsidP="00DA4990">
            <w:pPr>
              <w:pStyle w:val="GSATableText"/>
            </w:pPr>
            <w:sdt>
              <w:sdtPr>
                <w:id w:val="174081862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1CEF7A6B" w14:textId="77777777" w:rsidR="00FB3F1D" w:rsidRPr="002C3786" w:rsidRDefault="00CB38BB" w:rsidP="00DA4990">
            <w:pPr>
              <w:pStyle w:val="GSATableText"/>
            </w:pPr>
            <w:sdt>
              <w:sdtPr>
                <w:id w:val="23566687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2A382E91" w14:textId="77777777" w:rsidR="00FB3F1D" w:rsidRPr="002C3786" w:rsidRDefault="00CB38BB" w:rsidP="00DA4990">
            <w:pPr>
              <w:pStyle w:val="GSATableText"/>
            </w:pPr>
            <w:sdt>
              <w:sdtPr>
                <w:id w:val="-205214386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485F4665" w14:textId="77777777" w:rsidR="00FB3F1D" w:rsidRPr="002C3786" w:rsidRDefault="00CB38BB" w:rsidP="00DA4990">
            <w:pPr>
              <w:pStyle w:val="GSATableText"/>
            </w:pPr>
            <w:sdt>
              <w:sdtPr>
                <w:id w:val="-77348137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0A1C62BE" w14:textId="77777777" w:rsidR="00FB3F1D" w:rsidRPr="002C3786" w:rsidRDefault="00CB38BB" w:rsidP="00DA4990">
            <w:pPr>
              <w:pStyle w:val="GSATableText"/>
            </w:pPr>
            <w:sdt>
              <w:sdtPr>
                <w:id w:val="163606550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358B440E" w14:textId="77777777" w:rsidTr="001C310B">
        <w:trPr>
          <w:trHeight w:val="288"/>
        </w:trPr>
        <w:tc>
          <w:tcPr>
            <w:tcW w:w="5000" w:type="pct"/>
            <w:gridSpan w:val="2"/>
            <w:tcMar>
              <w:top w:w="43" w:type="dxa"/>
              <w:bottom w:w="43" w:type="dxa"/>
            </w:tcMar>
            <w:vAlign w:val="bottom"/>
          </w:tcPr>
          <w:p w14:paraId="17A79507" w14:textId="77777777" w:rsidR="00FB3F1D" w:rsidRPr="002C3786" w:rsidRDefault="00FB3F1D" w:rsidP="00DA4990">
            <w:pPr>
              <w:pStyle w:val="GSATableText"/>
            </w:pPr>
            <w:r w:rsidRPr="002C3786">
              <w:t>Control Origination (check all that apply):</w:t>
            </w:r>
          </w:p>
          <w:p w14:paraId="130CFB3F" w14:textId="77777777" w:rsidR="00FB3F1D" w:rsidRPr="002C3786" w:rsidRDefault="00CB38BB" w:rsidP="00DA4990">
            <w:pPr>
              <w:pStyle w:val="GSATableText"/>
            </w:pPr>
            <w:sdt>
              <w:sdtPr>
                <w:id w:val="-31186828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740F6139" w14:textId="77777777" w:rsidR="00FB3F1D" w:rsidRPr="002C3786" w:rsidRDefault="00CB38BB" w:rsidP="00DA4990">
            <w:pPr>
              <w:pStyle w:val="GSATableText"/>
            </w:pPr>
            <w:sdt>
              <w:sdtPr>
                <w:id w:val="99560946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0D11B089" w14:textId="77777777" w:rsidR="00FB3F1D" w:rsidRPr="002C3786" w:rsidRDefault="00CB38BB" w:rsidP="00DA4990">
            <w:pPr>
              <w:pStyle w:val="GSATableText"/>
            </w:pPr>
            <w:sdt>
              <w:sdtPr>
                <w:id w:val="145204784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7AAE2FBD" w14:textId="77777777" w:rsidR="00FB3F1D" w:rsidRPr="002C3786" w:rsidRDefault="00CB38BB" w:rsidP="00DA4990">
            <w:pPr>
              <w:pStyle w:val="GSATableText"/>
            </w:pPr>
            <w:sdt>
              <w:sdtPr>
                <w:id w:val="-105006874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076A59CE" w14:textId="77777777" w:rsidR="00FB3F1D" w:rsidRPr="002C3786" w:rsidRDefault="00CB38BB" w:rsidP="00DA4990">
            <w:pPr>
              <w:pStyle w:val="GSATableText"/>
            </w:pPr>
            <w:sdt>
              <w:sdtPr>
                <w:id w:val="46177491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1603D5EE" w14:textId="77777777" w:rsidR="00FB3F1D" w:rsidRPr="002C3786" w:rsidRDefault="00CB38BB" w:rsidP="00DA4990">
            <w:pPr>
              <w:pStyle w:val="GSATableText"/>
            </w:pPr>
            <w:sdt>
              <w:sdtPr>
                <w:id w:val="161247923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2C32D7BD" w14:textId="53E97FDF" w:rsidR="00FB3F1D" w:rsidRPr="002C3786" w:rsidRDefault="00CB38BB" w:rsidP="00DA4990">
            <w:pPr>
              <w:pStyle w:val="GSATableText"/>
            </w:pPr>
            <w:sdt>
              <w:sdtPr>
                <w:id w:val="44543201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20958568"/>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572886977"/>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3ABE911F"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5478E" w:rsidRPr="002C3786" w14:paraId="088B37C7" w14:textId="77777777" w:rsidTr="001C310B">
        <w:trPr>
          <w:cantSplit/>
          <w:trHeight w:val="288"/>
          <w:tblHeader/>
        </w:trPr>
        <w:tc>
          <w:tcPr>
            <w:tcW w:w="5000" w:type="pct"/>
            <w:gridSpan w:val="2"/>
            <w:shd w:val="clear" w:color="auto" w:fill="DBE5F1" w:themeFill="accent1" w:themeFillTint="33"/>
            <w:vAlign w:val="center"/>
          </w:tcPr>
          <w:p w14:paraId="3BD22967" w14:textId="77777777" w:rsidR="0005478E" w:rsidRPr="002C3786" w:rsidRDefault="0005478E" w:rsidP="00E03A24">
            <w:pPr>
              <w:pStyle w:val="GSATableHeading"/>
            </w:pPr>
            <w:r w:rsidRPr="005078ED">
              <w:t xml:space="preserve">PE-6 </w:t>
            </w:r>
            <w:r w:rsidRPr="002C3786">
              <w:t>What is the solution and how is it implemented?</w:t>
            </w:r>
          </w:p>
        </w:tc>
      </w:tr>
      <w:tr w:rsidR="0005478E" w:rsidRPr="0036708B" w14:paraId="184A7CA5" w14:textId="77777777" w:rsidTr="001C310B">
        <w:trPr>
          <w:trHeight w:val="288"/>
        </w:trPr>
        <w:tc>
          <w:tcPr>
            <w:tcW w:w="484" w:type="pct"/>
            <w:tcBorders>
              <w:right w:val="nil"/>
            </w:tcBorders>
            <w:shd w:val="clear" w:color="auto" w:fill="DBE5F1" w:themeFill="accent1" w:themeFillTint="33"/>
          </w:tcPr>
          <w:p w14:paraId="5FE77B39" w14:textId="77777777" w:rsidR="0005478E" w:rsidRPr="002C3786" w:rsidRDefault="0005478E" w:rsidP="00E03A24">
            <w:pPr>
              <w:pStyle w:val="GSATableHeading"/>
            </w:pPr>
            <w:r w:rsidRPr="002C3786">
              <w:t>Part a</w:t>
            </w:r>
          </w:p>
        </w:tc>
        <w:tc>
          <w:tcPr>
            <w:tcW w:w="4516" w:type="pct"/>
            <w:tcMar>
              <w:top w:w="43" w:type="dxa"/>
              <w:bottom w:w="43" w:type="dxa"/>
            </w:tcMar>
          </w:tcPr>
          <w:p w14:paraId="4E6F20CF" w14:textId="77777777" w:rsidR="0005478E" w:rsidRPr="0036708B" w:rsidRDefault="0005478E" w:rsidP="00DA4990">
            <w:pPr>
              <w:pStyle w:val="GSATableText"/>
            </w:pPr>
          </w:p>
        </w:tc>
      </w:tr>
      <w:tr w:rsidR="0005478E" w:rsidRPr="0036708B" w14:paraId="46958062" w14:textId="77777777" w:rsidTr="001C310B">
        <w:trPr>
          <w:trHeight w:val="288"/>
        </w:trPr>
        <w:tc>
          <w:tcPr>
            <w:tcW w:w="484" w:type="pct"/>
            <w:tcBorders>
              <w:right w:val="nil"/>
            </w:tcBorders>
            <w:shd w:val="clear" w:color="auto" w:fill="DBE5F1" w:themeFill="accent1" w:themeFillTint="33"/>
          </w:tcPr>
          <w:p w14:paraId="7C9C7871" w14:textId="77777777" w:rsidR="0005478E" w:rsidRPr="002C3786" w:rsidRDefault="0005478E" w:rsidP="00E03A24">
            <w:pPr>
              <w:pStyle w:val="GSATableHeading"/>
            </w:pPr>
            <w:r w:rsidRPr="002C3786">
              <w:t>Part b</w:t>
            </w:r>
          </w:p>
        </w:tc>
        <w:tc>
          <w:tcPr>
            <w:tcW w:w="4516" w:type="pct"/>
            <w:tcMar>
              <w:top w:w="43" w:type="dxa"/>
              <w:bottom w:w="43" w:type="dxa"/>
            </w:tcMar>
          </w:tcPr>
          <w:p w14:paraId="19C5713A" w14:textId="77777777" w:rsidR="0005478E" w:rsidRPr="0036708B" w:rsidRDefault="0005478E" w:rsidP="00DA4990">
            <w:pPr>
              <w:pStyle w:val="GSATableText"/>
            </w:pPr>
          </w:p>
        </w:tc>
      </w:tr>
      <w:tr w:rsidR="0005478E" w:rsidRPr="0036708B" w14:paraId="2B37DB8F" w14:textId="77777777" w:rsidTr="001C310B">
        <w:trPr>
          <w:trHeight w:val="288"/>
        </w:trPr>
        <w:tc>
          <w:tcPr>
            <w:tcW w:w="484" w:type="pct"/>
            <w:tcBorders>
              <w:right w:val="nil"/>
            </w:tcBorders>
            <w:shd w:val="clear" w:color="auto" w:fill="DBE5F1" w:themeFill="accent1" w:themeFillTint="33"/>
          </w:tcPr>
          <w:p w14:paraId="706AFFEC" w14:textId="77777777" w:rsidR="0005478E" w:rsidRPr="002C3786" w:rsidRDefault="0005478E" w:rsidP="00E03A24">
            <w:pPr>
              <w:pStyle w:val="GSATableHeading"/>
            </w:pPr>
            <w:r w:rsidRPr="002C3786">
              <w:t xml:space="preserve">Part </w:t>
            </w:r>
            <w:r>
              <w:t>c</w:t>
            </w:r>
          </w:p>
        </w:tc>
        <w:tc>
          <w:tcPr>
            <w:tcW w:w="4516" w:type="pct"/>
            <w:tcMar>
              <w:top w:w="43" w:type="dxa"/>
              <w:bottom w:w="43" w:type="dxa"/>
            </w:tcMar>
          </w:tcPr>
          <w:p w14:paraId="53E8F625" w14:textId="77777777" w:rsidR="0005478E" w:rsidRPr="0036708B" w:rsidRDefault="0005478E" w:rsidP="00DA4990">
            <w:pPr>
              <w:pStyle w:val="GSATableText"/>
            </w:pPr>
          </w:p>
        </w:tc>
      </w:tr>
    </w:tbl>
    <w:p w14:paraId="18EEC8EE" w14:textId="77777777" w:rsidR="00200057" w:rsidRPr="002C3786" w:rsidRDefault="00200057" w:rsidP="00DA4990"/>
    <w:p w14:paraId="1B9F0CFC" w14:textId="77777777" w:rsidR="000D1972" w:rsidRDefault="00782747" w:rsidP="005972CC">
      <w:pPr>
        <w:pStyle w:val="Heading3"/>
      </w:pPr>
      <w:bookmarkStart w:id="1524" w:name="_Toc149090450"/>
      <w:bookmarkStart w:id="1525" w:name="_Toc383429826"/>
      <w:bookmarkStart w:id="1526" w:name="_Toc383444638"/>
      <w:bookmarkStart w:id="1527" w:name="_Toc385594283"/>
      <w:bookmarkStart w:id="1528" w:name="_Toc385594671"/>
      <w:bookmarkStart w:id="1529" w:name="_Toc385595059"/>
      <w:bookmarkStart w:id="1530" w:name="_Toc388620904"/>
      <w:bookmarkStart w:id="1531" w:name="_Toc449543423"/>
      <w:bookmarkStart w:id="1532" w:name="_Toc464803614"/>
      <w:r w:rsidRPr="002C3786">
        <w:t>PE-8</w:t>
      </w:r>
      <w:r>
        <w:t xml:space="preserve"> </w:t>
      </w:r>
      <w:r w:rsidR="00430719">
        <w:t xml:space="preserve">Visitor </w:t>
      </w:r>
      <w:r w:rsidR="009F2725" w:rsidRPr="002C3786">
        <w:t xml:space="preserve">Access Records </w:t>
      </w:r>
      <w:bookmarkEnd w:id="1524"/>
      <w:bookmarkEnd w:id="1525"/>
      <w:bookmarkEnd w:id="1526"/>
      <w:bookmarkEnd w:id="1527"/>
      <w:bookmarkEnd w:id="1528"/>
      <w:bookmarkEnd w:id="1529"/>
      <w:bookmarkEnd w:id="1530"/>
      <w:r w:rsidR="008806DE">
        <w:t>(L) (M) (H)</w:t>
      </w:r>
      <w:bookmarkEnd w:id="1531"/>
      <w:bookmarkEnd w:id="1532"/>
    </w:p>
    <w:p w14:paraId="3FC1CDB4" w14:textId="77777777" w:rsidR="009F2725" w:rsidRPr="002C3786" w:rsidRDefault="009F2725" w:rsidP="00A253D7">
      <w:pPr>
        <w:keepNext/>
        <w:widowControl/>
      </w:pPr>
      <w:r w:rsidRPr="002C3786">
        <w:t>The organization:</w:t>
      </w:r>
    </w:p>
    <w:p w14:paraId="08FD480A" w14:textId="77777777" w:rsidR="000D1972" w:rsidRPr="00965288" w:rsidRDefault="009F2725" w:rsidP="00914FE7">
      <w:pPr>
        <w:pStyle w:val="GSAListParagraphalpha"/>
        <w:numPr>
          <w:ilvl w:val="0"/>
          <w:numId w:val="52"/>
        </w:numPr>
        <w:rPr>
          <w:bCs/>
        </w:rPr>
      </w:pPr>
      <w:r w:rsidRPr="006B29D5">
        <w:t xml:space="preserve">Maintains visitor access records to the facility where the information system resides </w:t>
      </w:r>
      <w:r w:rsidR="421CE9D5" w:rsidRPr="006B29D5">
        <w:t>for [</w:t>
      </w:r>
      <w:r w:rsidR="00895AF9">
        <w:rPr>
          <w:rStyle w:val="GSAItalicEmphasisChar"/>
        </w:rPr>
        <w:t>FedRAMP</w:t>
      </w:r>
      <w:r w:rsidR="00E27B3C" w:rsidRPr="00D62A31">
        <w:rPr>
          <w:rStyle w:val="GSAItalicEmphasisChar"/>
        </w:rPr>
        <w:t xml:space="preserve"> Assignment: for a minimum of one </w:t>
      </w:r>
      <w:r w:rsidR="0044168D">
        <w:rPr>
          <w:rStyle w:val="GSAItalicEmphasisChar"/>
        </w:rPr>
        <w:t xml:space="preserve">(1) </w:t>
      </w:r>
      <w:r w:rsidR="00E27B3C" w:rsidRPr="00D62A31">
        <w:rPr>
          <w:rStyle w:val="GSAItalicEmphasisChar"/>
        </w:rPr>
        <w:t>year</w:t>
      </w:r>
      <w:r w:rsidR="421CE9D5" w:rsidRPr="006B29D5">
        <w:t>]</w:t>
      </w:r>
      <w:r w:rsidRPr="006B29D5">
        <w:t>; and</w:t>
      </w:r>
    </w:p>
    <w:p w14:paraId="77C14C58" w14:textId="77777777" w:rsidR="000D1972" w:rsidRPr="00965288" w:rsidRDefault="009F2725" w:rsidP="00914FE7">
      <w:pPr>
        <w:pStyle w:val="GSAListParagraphalpha"/>
        <w:numPr>
          <w:ilvl w:val="0"/>
          <w:numId w:val="52"/>
        </w:numPr>
        <w:rPr>
          <w:bCs/>
        </w:rPr>
      </w:pPr>
      <w:r w:rsidRPr="006B29D5">
        <w:t>Reviews visitor access records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9A27F70" w:rsidRPr="00D62A31">
        <w:rPr>
          <w:rStyle w:val="GSAItalicEmphasisChar"/>
        </w:rPr>
        <w:t>at least monthly</w:t>
      </w:r>
      <w:r w:rsidRPr="006B29D5">
        <w:t>]</w:t>
      </w:r>
    </w:p>
    <w:p w14:paraId="4D9ACC52" w14:textId="77777777" w:rsidR="009F2725" w:rsidRDefault="009F272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16D8A2C2" w14:textId="77777777" w:rsidTr="001C310B">
        <w:trPr>
          <w:cantSplit/>
          <w:trHeight w:val="288"/>
          <w:tblHeader/>
        </w:trPr>
        <w:tc>
          <w:tcPr>
            <w:tcW w:w="811" w:type="pct"/>
            <w:shd w:val="clear" w:color="auto" w:fill="DBE5F1" w:themeFill="accent1" w:themeFillTint="33"/>
            <w:tcMar>
              <w:top w:w="43" w:type="dxa"/>
              <w:bottom w:w="43" w:type="dxa"/>
            </w:tcMar>
          </w:tcPr>
          <w:p w14:paraId="469D4579" w14:textId="77777777" w:rsidR="00FB3F1D" w:rsidRPr="002C3786" w:rsidRDefault="00B53E76" w:rsidP="00E03A24">
            <w:pPr>
              <w:pStyle w:val="GSATableHeading"/>
            </w:pPr>
            <w:r w:rsidRPr="00D73ECA">
              <w:t>PE-8</w:t>
            </w:r>
          </w:p>
        </w:tc>
        <w:tc>
          <w:tcPr>
            <w:tcW w:w="4189" w:type="pct"/>
            <w:shd w:val="clear" w:color="auto" w:fill="DBE5F1" w:themeFill="accent1" w:themeFillTint="33"/>
          </w:tcPr>
          <w:p w14:paraId="1A7F0B13" w14:textId="77777777" w:rsidR="00FB3F1D" w:rsidRPr="002C3786" w:rsidRDefault="00FB3F1D" w:rsidP="00E03A24">
            <w:pPr>
              <w:pStyle w:val="GSATableHeading"/>
            </w:pPr>
            <w:r w:rsidRPr="002C3786">
              <w:t>Control Summary Information</w:t>
            </w:r>
          </w:p>
        </w:tc>
      </w:tr>
      <w:tr w:rsidR="00FB3F1D" w:rsidRPr="002C3786" w14:paraId="6CF0A6EB" w14:textId="77777777" w:rsidTr="001C310B">
        <w:trPr>
          <w:trHeight w:val="288"/>
        </w:trPr>
        <w:tc>
          <w:tcPr>
            <w:tcW w:w="5000" w:type="pct"/>
            <w:gridSpan w:val="2"/>
            <w:tcMar>
              <w:top w:w="43" w:type="dxa"/>
              <w:bottom w:w="43" w:type="dxa"/>
            </w:tcMar>
          </w:tcPr>
          <w:p w14:paraId="0FE8B190" w14:textId="77777777" w:rsidR="00FB3F1D" w:rsidRPr="002C3786" w:rsidRDefault="00FB3F1D" w:rsidP="002D7634">
            <w:pPr>
              <w:pStyle w:val="GSATableText"/>
            </w:pPr>
            <w:r w:rsidRPr="002C3786">
              <w:t>Responsible Role:</w:t>
            </w:r>
            <w:r>
              <w:t xml:space="preserve"> </w:t>
            </w:r>
          </w:p>
        </w:tc>
      </w:tr>
      <w:tr w:rsidR="00FB3F1D" w:rsidRPr="00D00D47" w14:paraId="2FD89B04" w14:textId="77777777" w:rsidTr="001C310B">
        <w:trPr>
          <w:trHeight w:val="288"/>
        </w:trPr>
        <w:tc>
          <w:tcPr>
            <w:tcW w:w="5000" w:type="pct"/>
            <w:gridSpan w:val="2"/>
            <w:tcMar>
              <w:top w:w="43" w:type="dxa"/>
              <w:bottom w:w="43" w:type="dxa"/>
            </w:tcMar>
          </w:tcPr>
          <w:p w14:paraId="67407BC1" w14:textId="77777777" w:rsidR="00FB3F1D" w:rsidRPr="00D00D47" w:rsidRDefault="00B53E76" w:rsidP="002D7634">
            <w:pPr>
              <w:pStyle w:val="GSATableText"/>
            </w:pPr>
            <w:r w:rsidRPr="00D73ECA">
              <w:t>Parameter PE-8(a):</w:t>
            </w:r>
            <w:r>
              <w:t xml:space="preserve"> </w:t>
            </w:r>
          </w:p>
        </w:tc>
      </w:tr>
      <w:tr w:rsidR="00FB3F1D" w:rsidRPr="00D00D47" w14:paraId="0EE6A4EA" w14:textId="77777777" w:rsidTr="001C310B">
        <w:trPr>
          <w:trHeight w:val="288"/>
        </w:trPr>
        <w:tc>
          <w:tcPr>
            <w:tcW w:w="5000" w:type="pct"/>
            <w:gridSpan w:val="2"/>
            <w:tcMar>
              <w:top w:w="43" w:type="dxa"/>
              <w:bottom w:w="43" w:type="dxa"/>
            </w:tcMar>
          </w:tcPr>
          <w:p w14:paraId="23BFC49E" w14:textId="77777777" w:rsidR="00FB3F1D" w:rsidRPr="00D00D47" w:rsidRDefault="00B53E76" w:rsidP="002D7634">
            <w:pPr>
              <w:pStyle w:val="GSATableText"/>
            </w:pPr>
            <w:r w:rsidRPr="00D73ECA">
              <w:t>Parameter PE-8(b):</w:t>
            </w:r>
            <w:r>
              <w:t xml:space="preserve"> </w:t>
            </w:r>
          </w:p>
        </w:tc>
      </w:tr>
      <w:tr w:rsidR="00FB3F1D" w:rsidRPr="002C3786" w14:paraId="49E61153" w14:textId="77777777" w:rsidTr="001C310B">
        <w:trPr>
          <w:trHeight w:val="288"/>
        </w:trPr>
        <w:tc>
          <w:tcPr>
            <w:tcW w:w="5000" w:type="pct"/>
            <w:gridSpan w:val="2"/>
            <w:tcMar>
              <w:top w:w="43" w:type="dxa"/>
              <w:bottom w:w="43" w:type="dxa"/>
            </w:tcMar>
            <w:vAlign w:val="bottom"/>
          </w:tcPr>
          <w:p w14:paraId="41514B5F" w14:textId="77777777" w:rsidR="00FB3F1D" w:rsidRPr="002C3786" w:rsidRDefault="00FB3F1D" w:rsidP="00DA4990">
            <w:pPr>
              <w:pStyle w:val="GSATableText"/>
            </w:pPr>
            <w:r w:rsidRPr="002C3786">
              <w:t>Implementation Status (check all that apply):</w:t>
            </w:r>
          </w:p>
          <w:p w14:paraId="66C55559" w14:textId="77777777" w:rsidR="00FB3F1D" w:rsidRPr="002C3786" w:rsidRDefault="00CB38BB" w:rsidP="00DA4990">
            <w:pPr>
              <w:pStyle w:val="GSATableText"/>
            </w:pPr>
            <w:sdt>
              <w:sdtPr>
                <w:id w:val="190441756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3B682F5E" w14:textId="77777777" w:rsidR="00FB3F1D" w:rsidRPr="002C3786" w:rsidRDefault="00CB38BB" w:rsidP="00DA4990">
            <w:pPr>
              <w:pStyle w:val="GSATableText"/>
            </w:pPr>
            <w:sdt>
              <w:sdtPr>
                <w:id w:val="49978864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26EE028A" w14:textId="77777777" w:rsidR="00FB3F1D" w:rsidRPr="002C3786" w:rsidRDefault="00CB38BB" w:rsidP="00DA4990">
            <w:pPr>
              <w:pStyle w:val="GSATableText"/>
            </w:pPr>
            <w:sdt>
              <w:sdtPr>
                <w:id w:val="112597920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13E4365C" w14:textId="77777777" w:rsidR="00FB3F1D" w:rsidRPr="002C3786" w:rsidRDefault="00CB38BB" w:rsidP="00DA4990">
            <w:pPr>
              <w:pStyle w:val="GSATableText"/>
            </w:pPr>
            <w:sdt>
              <w:sdtPr>
                <w:id w:val="97703922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3506332D" w14:textId="77777777" w:rsidR="00FB3F1D" w:rsidRPr="002C3786" w:rsidRDefault="00CB38BB" w:rsidP="00DA4990">
            <w:pPr>
              <w:pStyle w:val="GSATableText"/>
            </w:pPr>
            <w:sdt>
              <w:sdtPr>
                <w:id w:val="136671335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67394B4F" w14:textId="77777777" w:rsidTr="001C310B">
        <w:trPr>
          <w:trHeight w:val="288"/>
        </w:trPr>
        <w:tc>
          <w:tcPr>
            <w:tcW w:w="5000" w:type="pct"/>
            <w:gridSpan w:val="2"/>
            <w:tcMar>
              <w:top w:w="43" w:type="dxa"/>
              <w:bottom w:w="43" w:type="dxa"/>
            </w:tcMar>
            <w:vAlign w:val="bottom"/>
          </w:tcPr>
          <w:p w14:paraId="1A337E0A" w14:textId="77777777" w:rsidR="00FB3F1D" w:rsidRPr="002C3786" w:rsidRDefault="00FB3F1D" w:rsidP="00DA4990">
            <w:pPr>
              <w:pStyle w:val="GSATableText"/>
            </w:pPr>
            <w:r w:rsidRPr="002C3786">
              <w:t>Control Origination (check all that apply):</w:t>
            </w:r>
          </w:p>
          <w:p w14:paraId="4476F3CA" w14:textId="77777777" w:rsidR="00FB3F1D" w:rsidRPr="002C3786" w:rsidRDefault="00CB38BB" w:rsidP="00DA4990">
            <w:pPr>
              <w:pStyle w:val="GSATableText"/>
            </w:pPr>
            <w:sdt>
              <w:sdtPr>
                <w:id w:val="-16602086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22736207" w14:textId="77777777" w:rsidR="00FB3F1D" w:rsidRPr="002C3786" w:rsidRDefault="00CB38BB" w:rsidP="00DA4990">
            <w:pPr>
              <w:pStyle w:val="GSATableText"/>
            </w:pPr>
            <w:sdt>
              <w:sdtPr>
                <w:id w:val="38060484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3F84719F" w14:textId="77777777" w:rsidR="00FB3F1D" w:rsidRPr="002C3786" w:rsidRDefault="00CB38BB" w:rsidP="00DA4990">
            <w:pPr>
              <w:pStyle w:val="GSATableText"/>
            </w:pPr>
            <w:sdt>
              <w:sdtPr>
                <w:id w:val="97116824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5707BAC0" w14:textId="77777777" w:rsidR="00FB3F1D" w:rsidRPr="002C3786" w:rsidRDefault="00CB38BB" w:rsidP="00DA4990">
            <w:pPr>
              <w:pStyle w:val="GSATableText"/>
            </w:pPr>
            <w:sdt>
              <w:sdtPr>
                <w:id w:val="-26300074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5E94375B" w14:textId="77777777" w:rsidR="00FB3F1D" w:rsidRPr="002C3786" w:rsidRDefault="00CB38BB" w:rsidP="00DA4990">
            <w:pPr>
              <w:pStyle w:val="GSATableText"/>
            </w:pPr>
            <w:sdt>
              <w:sdtPr>
                <w:id w:val="86849265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771C9591" w14:textId="77777777" w:rsidR="00FB3F1D" w:rsidRPr="002C3786" w:rsidRDefault="00CB38BB" w:rsidP="00DA4990">
            <w:pPr>
              <w:pStyle w:val="GSATableText"/>
            </w:pPr>
            <w:sdt>
              <w:sdtPr>
                <w:id w:val="-34477943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1EA2D104" w14:textId="49C15208" w:rsidR="00FB3F1D" w:rsidRPr="002C3786" w:rsidRDefault="00CB38BB" w:rsidP="00DA4990">
            <w:pPr>
              <w:pStyle w:val="GSATableText"/>
            </w:pPr>
            <w:sdt>
              <w:sdtPr>
                <w:id w:val="144535192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370983133"/>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413851381"/>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1C0B1322"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53E76" w:rsidRPr="002C3786" w14:paraId="73DFFC4A" w14:textId="77777777" w:rsidTr="001C310B">
        <w:trPr>
          <w:cantSplit/>
          <w:trHeight w:val="288"/>
          <w:tblHeader/>
        </w:trPr>
        <w:tc>
          <w:tcPr>
            <w:tcW w:w="5000" w:type="pct"/>
            <w:gridSpan w:val="2"/>
            <w:shd w:val="clear" w:color="auto" w:fill="DBE5F1" w:themeFill="accent1" w:themeFillTint="33"/>
            <w:vAlign w:val="center"/>
          </w:tcPr>
          <w:p w14:paraId="6FE9B55F" w14:textId="77777777" w:rsidR="00B53E76" w:rsidRPr="002C3786" w:rsidRDefault="00B53E76" w:rsidP="00E03A24">
            <w:pPr>
              <w:pStyle w:val="GSATableHeading"/>
            </w:pPr>
            <w:r w:rsidRPr="00D73ECA">
              <w:t xml:space="preserve">PE-8 </w:t>
            </w:r>
            <w:r w:rsidRPr="002C3786">
              <w:t>What is the solution and how is it implemented?</w:t>
            </w:r>
          </w:p>
        </w:tc>
      </w:tr>
      <w:tr w:rsidR="00B53E76" w:rsidRPr="0036708B" w14:paraId="0AF21445" w14:textId="77777777" w:rsidTr="001C310B">
        <w:trPr>
          <w:trHeight w:val="288"/>
        </w:trPr>
        <w:tc>
          <w:tcPr>
            <w:tcW w:w="484" w:type="pct"/>
            <w:tcBorders>
              <w:right w:val="nil"/>
            </w:tcBorders>
            <w:shd w:val="clear" w:color="auto" w:fill="DBE5F1" w:themeFill="accent1" w:themeFillTint="33"/>
          </w:tcPr>
          <w:p w14:paraId="72DE899B" w14:textId="77777777" w:rsidR="00B53E76" w:rsidRPr="002C3786" w:rsidRDefault="00B53E76" w:rsidP="00E03A24">
            <w:pPr>
              <w:pStyle w:val="GSATableHeading"/>
            </w:pPr>
            <w:r w:rsidRPr="002C3786">
              <w:t>Part a</w:t>
            </w:r>
          </w:p>
        </w:tc>
        <w:tc>
          <w:tcPr>
            <w:tcW w:w="4516" w:type="pct"/>
            <w:tcMar>
              <w:top w:w="43" w:type="dxa"/>
              <w:bottom w:w="43" w:type="dxa"/>
            </w:tcMar>
          </w:tcPr>
          <w:p w14:paraId="5E5200B5" w14:textId="77777777" w:rsidR="00B53E76" w:rsidRPr="0036708B" w:rsidRDefault="00B53E76" w:rsidP="00DA4990">
            <w:pPr>
              <w:pStyle w:val="GSATableText"/>
            </w:pPr>
          </w:p>
        </w:tc>
      </w:tr>
      <w:tr w:rsidR="00B53E76" w:rsidRPr="0036708B" w14:paraId="064D63C2" w14:textId="77777777" w:rsidTr="001C310B">
        <w:trPr>
          <w:trHeight w:val="288"/>
        </w:trPr>
        <w:tc>
          <w:tcPr>
            <w:tcW w:w="484" w:type="pct"/>
            <w:tcBorders>
              <w:right w:val="nil"/>
            </w:tcBorders>
            <w:shd w:val="clear" w:color="auto" w:fill="DBE5F1" w:themeFill="accent1" w:themeFillTint="33"/>
          </w:tcPr>
          <w:p w14:paraId="04005FDB" w14:textId="77777777" w:rsidR="00B53E76" w:rsidRPr="002C3786" w:rsidRDefault="00B53E76" w:rsidP="00E03A24">
            <w:pPr>
              <w:pStyle w:val="GSATableHeading"/>
            </w:pPr>
            <w:r w:rsidRPr="002C3786">
              <w:t>Part b</w:t>
            </w:r>
          </w:p>
        </w:tc>
        <w:tc>
          <w:tcPr>
            <w:tcW w:w="4516" w:type="pct"/>
            <w:tcMar>
              <w:top w:w="43" w:type="dxa"/>
              <w:bottom w:w="43" w:type="dxa"/>
            </w:tcMar>
          </w:tcPr>
          <w:p w14:paraId="1D69FE4C" w14:textId="77777777" w:rsidR="00B53E76" w:rsidRPr="0036708B" w:rsidRDefault="00B53E76" w:rsidP="00DA4990">
            <w:pPr>
              <w:pStyle w:val="GSATableText"/>
            </w:pPr>
          </w:p>
        </w:tc>
      </w:tr>
    </w:tbl>
    <w:p w14:paraId="61F8BB27" w14:textId="77777777" w:rsidR="000D1972" w:rsidRDefault="000D1972" w:rsidP="00DA4990"/>
    <w:p w14:paraId="1E30B16B" w14:textId="77777777" w:rsidR="000D1972" w:rsidRDefault="00051F46" w:rsidP="005972CC">
      <w:pPr>
        <w:pStyle w:val="Heading3"/>
      </w:pPr>
      <w:bookmarkStart w:id="1533" w:name="_Toc149090454"/>
      <w:bookmarkStart w:id="1534" w:name="_Toc383429830"/>
      <w:bookmarkStart w:id="1535" w:name="_Toc383444642"/>
      <w:bookmarkStart w:id="1536" w:name="_Toc385594287"/>
      <w:bookmarkStart w:id="1537" w:name="_Toc385594675"/>
      <w:bookmarkStart w:id="1538" w:name="_Toc385595063"/>
      <w:bookmarkStart w:id="1539" w:name="_Toc388620908"/>
      <w:bookmarkStart w:id="1540" w:name="_Toc449543427"/>
      <w:bookmarkStart w:id="1541" w:name="_Toc464803615"/>
      <w:r w:rsidRPr="002C3786">
        <w:t>PE-12</w:t>
      </w:r>
      <w:r>
        <w:t xml:space="preserve"> </w:t>
      </w:r>
      <w:r w:rsidR="009F2725" w:rsidRPr="002C3786">
        <w:t xml:space="preserve">Emergency Lighting </w:t>
      </w:r>
      <w:bookmarkEnd w:id="1533"/>
      <w:bookmarkEnd w:id="1534"/>
      <w:bookmarkEnd w:id="1535"/>
      <w:bookmarkEnd w:id="1536"/>
      <w:bookmarkEnd w:id="1537"/>
      <w:bookmarkEnd w:id="1538"/>
      <w:bookmarkEnd w:id="1539"/>
      <w:r w:rsidR="008806DE">
        <w:t>(L) (M) (H)</w:t>
      </w:r>
      <w:bookmarkEnd w:id="1540"/>
      <w:bookmarkEnd w:id="1541"/>
    </w:p>
    <w:p w14:paraId="4D131F13" w14:textId="77777777" w:rsidR="009F2725" w:rsidRPr="00785EC6" w:rsidRDefault="009F2725" w:rsidP="00DA4990">
      <w:r w:rsidRPr="006B29D5">
        <w:t>The organization employs and maintains automatic emergency lighting for the</w:t>
      </w:r>
      <w:r w:rsidR="2F3B867D" w:rsidRPr="006B29D5">
        <w:t xml:space="preserve"> </w:t>
      </w:r>
      <w:r w:rsidRPr="006B29D5">
        <w:t>information system that activates in the event of a power outage or disruption and that covers emergency exits and evacuation routes within the facility.</w:t>
      </w:r>
    </w:p>
    <w:p w14:paraId="719C077F" w14:textId="77777777" w:rsidR="005C436D" w:rsidRDefault="005C436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6778983C" w14:textId="77777777" w:rsidTr="001C310B">
        <w:trPr>
          <w:cantSplit/>
          <w:trHeight w:val="288"/>
          <w:tblHeader/>
        </w:trPr>
        <w:tc>
          <w:tcPr>
            <w:tcW w:w="811" w:type="pct"/>
            <w:shd w:val="clear" w:color="auto" w:fill="DBE5F1" w:themeFill="accent1" w:themeFillTint="33"/>
            <w:tcMar>
              <w:top w:w="43" w:type="dxa"/>
              <w:bottom w:w="43" w:type="dxa"/>
            </w:tcMar>
          </w:tcPr>
          <w:p w14:paraId="09D88D0C" w14:textId="77777777" w:rsidR="00FB3F1D" w:rsidRPr="002C3786" w:rsidRDefault="00051F46" w:rsidP="00E03A24">
            <w:pPr>
              <w:pStyle w:val="GSATableHeading"/>
            </w:pPr>
            <w:r w:rsidRPr="002C3786">
              <w:t>PE-12</w:t>
            </w:r>
          </w:p>
        </w:tc>
        <w:tc>
          <w:tcPr>
            <w:tcW w:w="4189" w:type="pct"/>
            <w:shd w:val="clear" w:color="auto" w:fill="DBE5F1" w:themeFill="accent1" w:themeFillTint="33"/>
          </w:tcPr>
          <w:p w14:paraId="53A7CD37" w14:textId="77777777" w:rsidR="00FB3F1D" w:rsidRPr="002C3786" w:rsidRDefault="00FB3F1D" w:rsidP="00E03A24">
            <w:pPr>
              <w:pStyle w:val="GSATableHeading"/>
            </w:pPr>
            <w:r w:rsidRPr="002C3786">
              <w:t>Control Summary Information</w:t>
            </w:r>
          </w:p>
        </w:tc>
      </w:tr>
      <w:tr w:rsidR="00FB3F1D" w:rsidRPr="002C3786" w14:paraId="62523EEE" w14:textId="77777777" w:rsidTr="001C310B">
        <w:trPr>
          <w:trHeight w:val="288"/>
        </w:trPr>
        <w:tc>
          <w:tcPr>
            <w:tcW w:w="5000" w:type="pct"/>
            <w:gridSpan w:val="2"/>
            <w:tcMar>
              <w:top w:w="43" w:type="dxa"/>
              <w:bottom w:w="43" w:type="dxa"/>
            </w:tcMar>
          </w:tcPr>
          <w:p w14:paraId="18752D29" w14:textId="77777777" w:rsidR="00FB3F1D" w:rsidRPr="002C3786" w:rsidRDefault="00FB3F1D" w:rsidP="002D7634">
            <w:pPr>
              <w:pStyle w:val="GSATableText"/>
            </w:pPr>
            <w:r w:rsidRPr="002C3786">
              <w:t>Responsible Role:</w:t>
            </w:r>
            <w:r>
              <w:t xml:space="preserve"> </w:t>
            </w:r>
          </w:p>
        </w:tc>
      </w:tr>
      <w:tr w:rsidR="00FB3F1D" w:rsidRPr="002C3786" w14:paraId="407FCE48" w14:textId="77777777" w:rsidTr="001C310B">
        <w:trPr>
          <w:trHeight w:val="288"/>
        </w:trPr>
        <w:tc>
          <w:tcPr>
            <w:tcW w:w="5000" w:type="pct"/>
            <w:gridSpan w:val="2"/>
            <w:tcMar>
              <w:top w:w="43" w:type="dxa"/>
              <w:bottom w:w="43" w:type="dxa"/>
            </w:tcMar>
            <w:vAlign w:val="bottom"/>
          </w:tcPr>
          <w:p w14:paraId="084523C8" w14:textId="77777777" w:rsidR="00FB3F1D" w:rsidRPr="002C3786" w:rsidRDefault="00FB3F1D" w:rsidP="00DA4990">
            <w:pPr>
              <w:pStyle w:val="GSATableText"/>
            </w:pPr>
            <w:r w:rsidRPr="002C3786">
              <w:t>Implementation Status (check all that apply):</w:t>
            </w:r>
          </w:p>
          <w:p w14:paraId="5F7A51AC" w14:textId="77777777" w:rsidR="00FB3F1D" w:rsidRPr="002C3786" w:rsidRDefault="00CB38BB" w:rsidP="00DA4990">
            <w:pPr>
              <w:pStyle w:val="GSATableText"/>
            </w:pPr>
            <w:sdt>
              <w:sdtPr>
                <w:id w:val="-107157720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729C1F27" w14:textId="77777777" w:rsidR="00FB3F1D" w:rsidRPr="002C3786" w:rsidRDefault="00CB38BB" w:rsidP="00DA4990">
            <w:pPr>
              <w:pStyle w:val="GSATableText"/>
            </w:pPr>
            <w:sdt>
              <w:sdtPr>
                <w:id w:val="-172882664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6A641C0B" w14:textId="77777777" w:rsidR="00FB3F1D" w:rsidRPr="002C3786" w:rsidRDefault="00CB38BB" w:rsidP="00DA4990">
            <w:pPr>
              <w:pStyle w:val="GSATableText"/>
            </w:pPr>
            <w:sdt>
              <w:sdtPr>
                <w:id w:val="-14597980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1D94BC06" w14:textId="77777777" w:rsidR="00FB3F1D" w:rsidRPr="002C3786" w:rsidRDefault="00CB38BB" w:rsidP="00DA4990">
            <w:pPr>
              <w:pStyle w:val="GSATableText"/>
            </w:pPr>
            <w:sdt>
              <w:sdtPr>
                <w:id w:val="-94824315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6DFDE67A" w14:textId="77777777" w:rsidR="00FB3F1D" w:rsidRPr="002C3786" w:rsidRDefault="00CB38BB" w:rsidP="00DA4990">
            <w:pPr>
              <w:pStyle w:val="GSATableText"/>
            </w:pPr>
            <w:sdt>
              <w:sdtPr>
                <w:id w:val="-87507615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08B8E9F7" w14:textId="77777777" w:rsidTr="001C310B">
        <w:trPr>
          <w:trHeight w:val="288"/>
        </w:trPr>
        <w:tc>
          <w:tcPr>
            <w:tcW w:w="5000" w:type="pct"/>
            <w:gridSpan w:val="2"/>
            <w:tcMar>
              <w:top w:w="43" w:type="dxa"/>
              <w:bottom w:w="43" w:type="dxa"/>
            </w:tcMar>
            <w:vAlign w:val="bottom"/>
          </w:tcPr>
          <w:p w14:paraId="021972A8" w14:textId="77777777" w:rsidR="00FB3F1D" w:rsidRPr="002C3786" w:rsidRDefault="00FB3F1D" w:rsidP="00DA4990">
            <w:pPr>
              <w:pStyle w:val="GSATableText"/>
            </w:pPr>
            <w:r w:rsidRPr="002C3786">
              <w:t>Control Origination (check all that apply):</w:t>
            </w:r>
          </w:p>
          <w:p w14:paraId="255049FC" w14:textId="77777777" w:rsidR="00FB3F1D" w:rsidRPr="002C3786" w:rsidRDefault="00CB38BB" w:rsidP="00DA4990">
            <w:pPr>
              <w:pStyle w:val="GSATableText"/>
            </w:pPr>
            <w:sdt>
              <w:sdtPr>
                <w:id w:val="-43968883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14330FCF" w14:textId="77777777" w:rsidR="00FB3F1D" w:rsidRPr="002C3786" w:rsidRDefault="00CB38BB" w:rsidP="00DA4990">
            <w:pPr>
              <w:pStyle w:val="GSATableText"/>
            </w:pPr>
            <w:sdt>
              <w:sdtPr>
                <w:id w:val="-105615674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05F238B7" w14:textId="77777777" w:rsidR="00FB3F1D" w:rsidRPr="002C3786" w:rsidRDefault="00CB38BB" w:rsidP="00DA4990">
            <w:pPr>
              <w:pStyle w:val="GSATableText"/>
            </w:pPr>
            <w:sdt>
              <w:sdtPr>
                <w:id w:val="146923868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38768705" w14:textId="77777777" w:rsidR="00FB3F1D" w:rsidRPr="002C3786" w:rsidRDefault="00CB38BB" w:rsidP="00DA4990">
            <w:pPr>
              <w:pStyle w:val="GSATableText"/>
            </w:pPr>
            <w:sdt>
              <w:sdtPr>
                <w:id w:val="-110919219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362689AF" w14:textId="77777777" w:rsidR="00FB3F1D" w:rsidRPr="002C3786" w:rsidRDefault="00CB38BB" w:rsidP="00DA4990">
            <w:pPr>
              <w:pStyle w:val="GSATableText"/>
            </w:pPr>
            <w:sdt>
              <w:sdtPr>
                <w:id w:val="81121615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7F7CC142" w14:textId="77777777" w:rsidR="00FB3F1D" w:rsidRPr="002C3786" w:rsidRDefault="00CB38BB" w:rsidP="00DA4990">
            <w:pPr>
              <w:pStyle w:val="GSATableText"/>
            </w:pPr>
            <w:sdt>
              <w:sdtPr>
                <w:id w:val="139970323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700EF424" w14:textId="1072E075" w:rsidR="00FB3F1D" w:rsidRPr="002C3786" w:rsidRDefault="00CB38BB" w:rsidP="00DA4990">
            <w:pPr>
              <w:pStyle w:val="GSATableText"/>
            </w:pPr>
            <w:sdt>
              <w:sdtPr>
                <w:id w:val="-104158894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22045675"/>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72852880"/>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38F456F6"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230E1F25"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10B8F7FB" w14:textId="77777777" w:rsidR="007A2904" w:rsidRPr="0036708B" w:rsidRDefault="00051F46" w:rsidP="00E03A24">
            <w:pPr>
              <w:pStyle w:val="GSATableHeading"/>
            </w:pPr>
            <w:r w:rsidRPr="00C76474">
              <w:t xml:space="preserve">PE-12 </w:t>
            </w:r>
            <w:r w:rsidR="007A2904" w:rsidRPr="0036708B">
              <w:t>What is the solution and how is it implemented?</w:t>
            </w:r>
          </w:p>
        </w:tc>
      </w:tr>
      <w:tr w:rsidR="007A2904" w:rsidRPr="002C3786" w14:paraId="3A120523" w14:textId="77777777" w:rsidTr="001C310B">
        <w:trPr>
          <w:trHeight w:val="288"/>
        </w:trPr>
        <w:tc>
          <w:tcPr>
            <w:tcW w:w="5000" w:type="pct"/>
            <w:shd w:val="clear" w:color="auto" w:fill="FFFFFF" w:themeFill="background1"/>
          </w:tcPr>
          <w:p w14:paraId="6FCD8270" w14:textId="77777777" w:rsidR="007A2904" w:rsidRPr="002C3786" w:rsidRDefault="007A2904" w:rsidP="00DA4990">
            <w:pPr>
              <w:pStyle w:val="GSATableText"/>
            </w:pPr>
          </w:p>
        </w:tc>
      </w:tr>
    </w:tbl>
    <w:p w14:paraId="605BF2B2" w14:textId="77777777" w:rsidR="00D832C5" w:rsidRPr="002C3786" w:rsidRDefault="00D832C5" w:rsidP="00DA4990"/>
    <w:p w14:paraId="427A6E7B" w14:textId="77777777" w:rsidR="000D1972" w:rsidRDefault="00051F46" w:rsidP="005972CC">
      <w:pPr>
        <w:pStyle w:val="Heading3"/>
      </w:pPr>
      <w:bookmarkStart w:id="1542" w:name="_Toc149090455"/>
      <w:bookmarkStart w:id="1543" w:name="_Toc383429831"/>
      <w:bookmarkStart w:id="1544" w:name="_Toc383444643"/>
      <w:bookmarkStart w:id="1545" w:name="_Toc385594288"/>
      <w:bookmarkStart w:id="1546" w:name="_Toc385594676"/>
      <w:bookmarkStart w:id="1547" w:name="_Toc385595064"/>
      <w:bookmarkStart w:id="1548" w:name="_Toc388620909"/>
      <w:bookmarkStart w:id="1549" w:name="_Toc449543428"/>
      <w:bookmarkStart w:id="1550" w:name="_Toc464803616"/>
      <w:r w:rsidRPr="002C3786">
        <w:t>PE-13</w:t>
      </w:r>
      <w:r>
        <w:t xml:space="preserve"> </w:t>
      </w:r>
      <w:r w:rsidR="009F2725" w:rsidRPr="002C3786">
        <w:t>Fire Protection</w:t>
      </w:r>
      <w:r w:rsidR="008806DE">
        <w:t xml:space="preserve"> (L)</w:t>
      </w:r>
      <w:r w:rsidR="009F2725" w:rsidRPr="002C3786">
        <w:t xml:space="preserve"> </w:t>
      </w:r>
      <w:bookmarkEnd w:id="1542"/>
      <w:bookmarkEnd w:id="1543"/>
      <w:bookmarkEnd w:id="1544"/>
      <w:bookmarkEnd w:id="1545"/>
      <w:bookmarkEnd w:id="1546"/>
      <w:bookmarkEnd w:id="1547"/>
      <w:bookmarkEnd w:id="1548"/>
      <w:r w:rsidR="008806DE">
        <w:t>(M) (H)</w:t>
      </w:r>
      <w:bookmarkEnd w:id="1549"/>
      <w:bookmarkEnd w:id="1550"/>
    </w:p>
    <w:p w14:paraId="6DED3A06" w14:textId="77777777" w:rsidR="009F2725" w:rsidRPr="002C3786" w:rsidRDefault="009F2725" w:rsidP="00DA4990">
      <w:r w:rsidRPr="002C3786">
        <w:t>The organization employs and maintains fire suppression and detection devices/systems for the information system that are supported by an independent energy source.</w:t>
      </w:r>
    </w:p>
    <w:p w14:paraId="40D7F41D" w14:textId="77777777" w:rsidR="00712330" w:rsidRDefault="00712330"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45C69DBD" w14:textId="77777777" w:rsidTr="001C310B">
        <w:trPr>
          <w:cantSplit/>
          <w:trHeight w:val="288"/>
          <w:tblHeader/>
        </w:trPr>
        <w:tc>
          <w:tcPr>
            <w:tcW w:w="811" w:type="pct"/>
            <w:shd w:val="clear" w:color="auto" w:fill="DBE5F1" w:themeFill="accent1" w:themeFillTint="33"/>
            <w:tcMar>
              <w:top w:w="43" w:type="dxa"/>
              <w:bottom w:w="43" w:type="dxa"/>
            </w:tcMar>
          </w:tcPr>
          <w:p w14:paraId="37BCC0CC" w14:textId="77777777" w:rsidR="00FB3F1D" w:rsidRPr="002C3786" w:rsidRDefault="00051F46" w:rsidP="00E03A24">
            <w:pPr>
              <w:pStyle w:val="GSATableHeading"/>
            </w:pPr>
            <w:r w:rsidRPr="002C3786">
              <w:t>PE-13</w:t>
            </w:r>
          </w:p>
        </w:tc>
        <w:tc>
          <w:tcPr>
            <w:tcW w:w="4189" w:type="pct"/>
            <w:shd w:val="clear" w:color="auto" w:fill="DBE5F1" w:themeFill="accent1" w:themeFillTint="33"/>
          </w:tcPr>
          <w:p w14:paraId="5F3D17CB" w14:textId="77777777" w:rsidR="00FB3F1D" w:rsidRPr="002C3786" w:rsidRDefault="00FB3F1D" w:rsidP="00E03A24">
            <w:pPr>
              <w:pStyle w:val="GSATableHeading"/>
            </w:pPr>
            <w:r w:rsidRPr="002C3786">
              <w:t>Control Summary Information</w:t>
            </w:r>
          </w:p>
        </w:tc>
      </w:tr>
      <w:tr w:rsidR="00FB3F1D" w:rsidRPr="002C3786" w14:paraId="22CDA8CE" w14:textId="77777777" w:rsidTr="001C310B">
        <w:trPr>
          <w:trHeight w:val="288"/>
        </w:trPr>
        <w:tc>
          <w:tcPr>
            <w:tcW w:w="5000" w:type="pct"/>
            <w:gridSpan w:val="2"/>
            <w:tcMar>
              <w:top w:w="43" w:type="dxa"/>
              <w:bottom w:w="43" w:type="dxa"/>
            </w:tcMar>
          </w:tcPr>
          <w:p w14:paraId="6F9E3113" w14:textId="77777777" w:rsidR="00FB3F1D" w:rsidRPr="002C3786" w:rsidRDefault="00FB3F1D" w:rsidP="00767C18">
            <w:pPr>
              <w:pStyle w:val="GSATableText"/>
            </w:pPr>
            <w:r w:rsidRPr="002C3786">
              <w:t>Responsible Role:</w:t>
            </w:r>
            <w:r>
              <w:t xml:space="preserve"> </w:t>
            </w:r>
          </w:p>
        </w:tc>
      </w:tr>
      <w:tr w:rsidR="00FB3F1D" w:rsidRPr="002C3786" w14:paraId="18268436" w14:textId="77777777" w:rsidTr="001C310B">
        <w:trPr>
          <w:trHeight w:val="288"/>
        </w:trPr>
        <w:tc>
          <w:tcPr>
            <w:tcW w:w="5000" w:type="pct"/>
            <w:gridSpan w:val="2"/>
            <w:tcMar>
              <w:top w:w="43" w:type="dxa"/>
              <w:bottom w:w="43" w:type="dxa"/>
            </w:tcMar>
            <w:vAlign w:val="bottom"/>
          </w:tcPr>
          <w:p w14:paraId="46D1A6E6" w14:textId="77777777" w:rsidR="00FB3F1D" w:rsidRPr="002C3786" w:rsidRDefault="00FB3F1D" w:rsidP="00DA4990">
            <w:pPr>
              <w:pStyle w:val="GSATableText"/>
            </w:pPr>
            <w:r w:rsidRPr="002C3786">
              <w:t>Implementation Status (check all that apply):</w:t>
            </w:r>
          </w:p>
          <w:p w14:paraId="73FCAB01" w14:textId="77777777" w:rsidR="00FB3F1D" w:rsidRPr="002C3786" w:rsidRDefault="00CB38BB" w:rsidP="00DA4990">
            <w:pPr>
              <w:pStyle w:val="GSATableText"/>
            </w:pPr>
            <w:sdt>
              <w:sdtPr>
                <w:id w:val="173180913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3F394351" w14:textId="77777777" w:rsidR="00FB3F1D" w:rsidRPr="002C3786" w:rsidRDefault="00CB38BB" w:rsidP="00DA4990">
            <w:pPr>
              <w:pStyle w:val="GSATableText"/>
            </w:pPr>
            <w:sdt>
              <w:sdtPr>
                <w:id w:val="-138309679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12D8614E" w14:textId="77777777" w:rsidR="00FB3F1D" w:rsidRPr="002C3786" w:rsidRDefault="00CB38BB" w:rsidP="00DA4990">
            <w:pPr>
              <w:pStyle w:val="GSATableText"/>
            </w:pPr>
            <w:sdt>
              <w:sdtPr>
                <w:id w:val="978645434"/>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1219AFE0" w14:textId="77777777" w:rsidR="00FB3F1D" w:rsidRPr="002C3786" w:rsidRDefault="00CB38BB" w:rsidP="00DA4990">
            <w:pPr>
              <w:pStyle w:val="GSATableText"/>
            </w:pPr>
            <w:sdt>
              <w:sdtPr>
                <w:id w:val="-88718599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7E7CE33D" w14:textId="77777777" w:rsidR="00FB3F1D" w:rsidRPr="002C3786" w:rsidRDefault="00CB38BB" w:rsidP="00DA4990">
            <w:pPr>
              <w:pStyle w:val="GSATableText"/>
            </w:pPr>
            <w:sdt>
              <w:sdtPr>
                <w:id w:val="-40714913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6C0F1293" w14:textId="77777777" w:rsidTr="001C310B">
        <w:trPr>
          <w:trHeight w:val="288"/>
        </w:trPr>
        <w:tc>
          <w:tcPr>
            <w:tcW w:w="5000" w:type="pct"/>
            <w:gridSpan w:val="2"/>
            <w:tcMar>
              <w:top w:w="43" w:type="dxa"/>
              <w:bottom w:w="43" w:type="dxa"/>
            </w:tcMar>
            <w:vAlign w:val="bottom"/>
          </w:tcPr>
          <w:p w14:paraId="18AAD892" w14:textId="77777777" w:rsidR="00FB3F1D" w:rsidRPr="002C3786" w:rsidRDefault="00FB3F1D" w:rsidP="00DA4990">
            <w:pPr>
              <w:pStyle w:val="GSATableText"/>
            </w:pPr>
            <w:r w:rsidRPr="002C3786">
              <w:t>Control Origination (check all that apply):</w:t>
            </w:r>
          </w:p>
          <w:p w14:paraId="6D43216B" w14:textId="77777777" w:rsidR="00FB3F1D" w:rsidRPr="002C3786" w:rsidRDefault="00CB38BB" w:rsidP="00DA4990">
            <w:pPr>
              <w:pStyle w:val="GSATableText"/>
            </w:pPr>
            <w:sdt>
              <w:sdtPr>
                <w:id w:val="6191929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4365F18B" w14:textId="77777777" w:rsidR="00FB3F1D" w:rsidRPr="002C3786" w:rsidRDefault="00CB38BB" w:rsidP="00DA4990">
            <w:pPr>
              <w:pStyle w:val="GSATableText"/>
            </w:pPr>
            <w:sdt>
              <w:sdtPr>
                <w:id w:val="-8293735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38F03C16" w14:textId="77777777" w:rsidR="00FB3F1D" w:rsidRPr="002C3786" w:rsidRDefault="00CB38BB" w:rsidP="00DA4990">
            <w:pPr>
              <w:pStyle w:val="GSATableText"/>
            </w:pPr>
            <w:sdt>
              <w:sdtPr>
                <w:id w:val="-112915637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733DE29E" w14:textId="77777777" w:rsidR="00FB3F1D" w:rsidRPr="002C3786" w:rsidRDefault="00CB38BB" w:rsidP="00DA4990">
            <w:pPr>
              <w:pStyle w:val="GSATableText"/>
            </w:pPr>
            <w:sdt>
              <w:sdtPr>
                <w:id w:val="182600931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282BC44E" w14:textId="77777777" w:rsidR="00FB3F1D" w:rsidRPr="002C3786" w:rsidRDefault="00CB38BB" w:rsidP="00DA4990">
            <w:pPr>
              <w:pStyle w:val="GSATableText"/>
            </w:pPr>
            <w:sdt>
              <w:sdtPr>
                <w:id w:val="177751470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3216B662" w14:textId="77777777" w:rsidR="00FB3F1D" w:rsidRPr="002C3786" w:rsidRDefault="00CB38BB" w:rsidP="00DA4990">
            <w:pPr>
              <w:pStyle w:val="GSATableText"/>
            </w:pPr>
            <w:sdt>
              <w:sdtPr>
                <w:id w:val="-45409061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2C5FA379" w14:textId="1A86637E" w:rsidR="00FB3F1D" w:rsidRPr="002C3786" w:rsidRDefault="00CB38BB" w:rsidP="00DA4990">
            <w:pPr>
              <w:pStyle w:val="GSATableText"/>
            </w:pPr>
            <w:sdt>
              <w:sdtPr>
                <w:id w:val="167683760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18220035"/>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975360396"/>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19488565"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7A2904" w:rsidRPr="0036708B" w14:paraId="361DE265"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0E322E10" w14:textId="77777777" w:rsidR="007A2904" w:rsidRPr="0036708B" w:rsidRDefault="00051F46" w:rsidP="00E03A24">
            <w:pPr>
              <w:pStyle w:val="GSATableHeading"/>
            </w:pPr>
            <w:r w:rsidRPr="00C76474">
              <w:t xml:space="preserve">PE-13 </w:t>
            </w:r>
            <w:r w:rsidR="007A2904" w:rsidRPr="0036708B">
              <w:t>What is the solution and how is it implemented?</w:t>
            </w:r>
          </w:p>
        </w:tc>
      </w:tr>
      <w:tr w:rsidR="007A2904" w:rsidRPr="002C3786" w14:paraId="479F6A18" w14:textId="77777777" w:rsidTr="001C310B">
        <w:trPr>
          <w:trHeight w:val="288"/>
        </w:trPr>
        <w:tc>
          <w:tcPr>
            <w:tcW w:w="5000" w:type="pct"/>
            <w:shd w:val="clear" w:color="auto" w:fill="FFFFFF" w:themeFill="background1"/>
          </w:tcPr>
          <w:p w14:paraId="33831A94" w14:textId="77777777" w:rsidR="007A2904" w:rsidRPr="002C3786" w:rsidRDefault="007A2904" w:rsidP="00767C18">
            <w:pPr>
              <w:pStyle w:val="GSATableText"/>
            </w:pPr>
          </w:p>
        </w:tc>
      </w:tr>
    </w:tbl>
    <w:p w14:paraId="49B5FBC0" w14:textId="77777777" w:rsidR="009F2725" w:rsidRDefault="009F2725" w:rsidP="00DA4990"/>
    <w:p w14:paraId="6587D734" w14:textId="77777777" w:rsidR="000D1972" w:rsidRDefault="009E188D" w:rsidP="005972CC">
      <w:pPr>
        <w:pStyle w:val="Heading3"/>
      </w:pPr>
      <w:bookmarkStart w:id="1551" w:name="_Toc149090456"/>
      <w:bookmarkStart w:id="1552" w:name="_Toc383429836"/>
      <w:bookmarkStart w:id="1553" w:name="_Toc383444647"/>
      <w:bookmarkStart w:id="1554" w:name="_Toc385594292"/>
      <w:bookmarkStart w:id="1555" w:name="_Toc385594680"/>
      <w:bookmarkStart w:id="1556" w:name="_Toc385595068"/>
      <w:bookmarkStart w:id="1557" w:name="_Toc388620912"/>
      <w:bookmarkStart w:id="1558" w:name="_Toc449543429"/>
      <w:bookmarkStart w:id="1559" w:name="_Toc464803617"/>
      <w:r w:rsidRPr="002C3786">
        <w:t>PE-14</w:t>
      </w:r>
      <w:r>
        <w:t xml:space="preserve"> </w:t>
      </w:r>
      <w:r w:rsidR="009F2725" w:rsidRPr="002C3786">
        <w:t xml:space="preserve">Temperature and Humidity Controls </w:t>
      </w:r>
      <w:bookmarkEnd w:id="1551"/>
      <w:bookmarkEnd w:id="1552"/>
      <w:bookmarkEnd w:id="1553"/>
      <w:bookmarkEnd w:id="1554"/>
      <w:bookmarkEnd w:id="1555"/>
      <w:bookmarkEnd w:id="1556"/>
      <w:bookmarkEnd w:id="1557"/>
      <w:r w:rsidR="002916F6">
        <w:t>(L) (M) (H)</w:t>
      </w:r>
      <w:bookmarkEnd w:id="1558"/>
      <w:bookmarkEnd w:id="1559"/>
    </w:p>
    <w:p w14:paraId="2757D9A8" w14:textId="77777777" w:rsidR="009F2725" w:rsidRPr="002C3786" w:rsidRDefault="009F2725" w:rsidP="00A253D7">
      <w:pPr>
        <w:keepNext/>
        <w:widowControl/>
      </w:pPr>
      <w:r w:rsidRPr="006B29D5">
        <w:t>The organization:</w:t>
      </w:r>
    </w:p>
    <w:p w14:paraId="7045CDDB" w14:textId="77777777" w:rsidR="000D1972" w:rsidRPr="00965288" w:rsidRDefault="009F2725" w:rsidP="00914FE7">
      <w:pPr>
        <w:pStyle w:val="GSAListParagraphalpha"/>
        <w:numPr>
          <w:ilvl w:val="0"/>
          <w:numId w:val="54"/>
        </w:numPr>
        <w:rPr>
          <w:bCs/>
        </w:rPr>
      </w:pPr>
      <w:r w:rsidRPr="006B29D5">
        <w:t>Maintains temperature and humidity levels within the facility where the information syste</w:t>
      </w:r>
      <w:r w:rsidR="00676ACC" w:rsidRPr="006B29D5">
        <w:t xml:space="preserve">m </w:t>
      </w:r>
      <w:r w:rsidRPr="008E3320">
        <w:t>resides at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693F804C" w:rsidRPr="00D62A31">
        <w:rPr>
          <w:rStyle w:val="GSAItalicEmphasisChar"/>
        </w:rPr>
        <w:t>consistent with American Society of Heating, Refrigerating and Air-conditioning Engineers (ASHRAE) document entitled "Thermal Guidelines for Data Processing Environments</w:t>
      </w:r>
      <w:r w:rsidR="693F804C" w:rsidRPr="00AF5C3D">
        <w:t>]; and</w:t>
      </w:r>
    </w:p>
    <w:p w14:paraId="40F743DE" w14:textId="77777777" w:rsidR="00D0418E" w:rsidRPr="00340E59" w:rsidRDefault="00D0418E" w:rsidP="00D0418E">
      <w:pPr>
        <w:pStyle w:val="GSAGuidance"/>
      </w:pPr>
      <w:r w:rsidRPr="0012791B">
        <w:rPr>
          <w:rStyle w:val="GSAGuidanceBoldChar"/>
        </w:rPr>
        <w:t>PE-14</w:t>
      </w:r>
      <w:r w:rsidR="002916F6">
        <w:rPr>
          <w:rStyle w:val="GSAGuidanceBoldChar"/>
        </w:rPr>
        <w:t xml:space="preserve"> </w:t>
      </w:r>
      <w:r w:rsidRPr="0012791B">
        <w:rPr>
          <w:rStyle w:val="GSAGuidanceBoldChar"/>
        </w:rPr>
        <w:t>(a) Additional</w:t>
      </w:r>
      <w:r w:rsidRPr="00C05C7F">
        <w:rPr>
          <w:rStyle w:val="GSAGuidanceBoldChar"/>
        </w:rPr>
        <w:t xml:space="preserve"> </w:t>
      </w:r>
      <w:r w:rsidR="00895AF9">
        <w:rPr>
          <w:rStyle w:val="GSAGuidanceBoldChar"/>
        </w:rPr>
        <w:t>FedRAMP</w:t>
      </w:r>
      <w:r w:rsidRPr="00C05C7F">
        <w:rPr>
          <w:rStyle w:val="GSAGuidanceBoldChar"/>
        </w:rPr>
        <w:t xml:space="preserve"> Requirements and Guidance: </w:t>
      </w:r>
      <w:r>
        <w:rPr>
          <w:rStyle w:val="GSAGuidanceBoldChar"/>
        </w:rPr>
        <w:br/>
      </w:r>
      <w:r w:rsidRPr="00C05C7F">
        <w:rPr>
          <w:rStyle w:val="GSAGuidanceBoldChar"/>
        </w:rPr>
        <w:t>Requirement:</w:t>
      </w:r>
      <w:r w:rsidRPr="00340E59">
        <w:t xml:space="preserve"> </w:t>
      </w:r>
      <w:r w:rsidRPr="00744A36">
        <w:rPr>
          <w:rStyle w:val="GSAItalicEmphasisChar"/>
        </w:rPr>
        <w:t>The service provider measures temperature at server inlets and humidity levels by dew point</w:t>
      </w:r>
      <w:r w:rsidRPr="00340E59">
        <w:t>.</w:t>
      </w:r>
    </w:p>
    <w:p w14:paraId="68F3787B" w14:textId="77777777" w:rsidR="000D1972" w:rsidRDefault="1EF202EF" w:rsidP="00914FE7">
      <w:pPr>
        <w:pStyle w:val="GSAListParagraphalpha"/>
        <w:numPr>
          <w:ilvl w:val="0"/>
          <w:numId w:val="54"/>
        </w:numPr>
      </w:pPr>
      <w:r w:rsidRPr="006F3117">
        <w:t>Monitors temperature and humidity levels [</w:t>
      </w:r>
      <w:r w:rsidR="00895AF9">
        <w:rPr>
          <w:rStyle w:val="GSAItalicEmphasisChar"/>
        </w:rPr>
        <w:t>FedRAMP</w:t>
      </w:r>
      <w:r w:rsidR="0010717C" w:rsidRPr="002B4E6E">
        <w:rPr>
          <w:rStyle w:val="GSAItalicEmphasisChar"/>
        </w:rPr>
        <w:t xml:space="preserve"> Assignment</w:t>
      </w:r>
      <w:r w:rsidRPr="002B4E6E">
        <w:rPr>
          <w:rStyle w:val="GSAItalicEmphasisChar"/>
        </w:rPr>
        <w:t>: continuously</w:t>
      </w:r>
      <w:r w:rsidRPr="00AF5C3D">
        <w:t>]</w:t>
      </w:r>
      <w:r w:rsidR="00162B30">
        <w:t>.</w:t>
      </w:r>
      <w:r w:rsidRPr="00AF5C3D">
        <w:t xml:space="preserve"> </w:t>
      </w:r>
    </w:p>
    <w:p w14:paraId="5F6208E8"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729E2B81" w14:textId="77777777" w:rsidTr="001C310B">
        <w:trPr>
          <w:cantSplit/>
          <w:trHeight w:val="288"/>
          <w:tblHeader/>
        </w:trPr>
        <w:tc>
          <w:tcPr>
            <w:tcW w:w="811" w:type="pct"/>
            <w:shd w:val="clear" w:color="auto" w:fill="DBE5F1" w:themeFill="accent1" w:themeFillTint="33"/>
            <w:tcMar>
              <w:top w:w="43" w:type="dxa"/>
              <w:bottom w:w="43" w:type="dxa"/>
            </w:tcMar>
          </w:tcPr>
          <w:p w14:paraId="4EFCA0A5" w14:textId="77777777" w:rsidR="00FB3F1D" w:rsidRPr="002C3786" w:rsidRDefault="00A21B9A" w:rsidP="00E03A24">
            <w:pPr>
              <w:pStyle w:val="GSATableHeading"/>
            </w:pPr>
            <w:r w:rsidRPr="00DC68E9">
              <w:t>PE-14</w:t>
            </w:r>
          </w:p>
        </w:tc>
        <w:tc>
          <w:tcPr>
            <w:tcW w:w="4189" w:type="pct"/>
            <w:shd w:val="clear" w:color="auto" w:fill="DBE5F1" w:themeFill="accent1" w:themeFillTint="33"/>
          </w:tcPr>
          <w:p w14:paraId="4CABB727" w14:textId="77777777" w:rsidR="00FB3F1D" w:rsidRPr="002C3786" w:rsidRDefault="00FB3F1D" w:rsidP="00E03A24">
            <w:pPr>
              <w:pStyle w:val="GSATableHeading"/>
            </w:pPr>
            <w:r w:rsidRPr="002C3786">
              <w:t>Control Summary Information</w:t>
            </w:r>
          </w:p>
        </w:tc>
      </w:tr>
      <w:tr w:rsidR="00FB3F1D" w:rsidRPr="002C3786" w14:paraId="1C3E17C9" w14:textId="77777777" w:rsidTr="001C310B">
        <w:trPr>
          <w:trHeight w:val="288"/>
        </w:trPr>
        <w:tc>
          <w:tcPr>
            <w:tcW w:w="5000" w:type="pct"/>
            <w:gridSpan w:val="2"/>
            <w:tcMar>
              <w:top w:w="43" w:type="dxa"/>
              <w:bottom w:w="43" w:type="dxa"/>
            </w:tcMar>
          </w:tcPr>
          <w:p w14:paraId="38F7F9FC" w14:textId="77777777" w:rsidR="00FB3F1D" w:rsidRPr="002C3786" w:rsidRDefault="00FB3F1D" w:rsidP="002D7634">
            <w:pPr>
              <w:pStyle w:val="GSATableText"/>
            </w:pPr>
            <w:r w:rsidRPr="002C3786">
              <w:t>Responsible Role:</w:t>
            </w:r>
            <w:r>
              <w:t xml:space="preserve"> </w:t>
            </w:r>
          </w:p>
        </w:tc>
      </w:tr>
      <w:tr w:rsidR="00FB3F1D" w:rsidRPr="00D00D47" w14:paraId="00CEDBBC" w14:textId="77777777" w:rsidTr="001C310B">
        <w:trPr>
          <w:trHeight w:val="288"/>
        </w:trPr>
        <w:tc>
          <w:tcPr>
            <w:tcW w:w="5000" w:type="pct"/>
            <w:gridSpan w:val="2"/>
            <w:tcMar>
              <w:top w:w="43" w:type="dxa"/>
              <w:bottom w:w="43" w:type="dxa"/>
            </w:tcMar>
          </w:tcPr>
          <w:p w14:paraId="15232854" w14:textId="77777777" w:rsidR="00FB3F1D" w:rsidRPr="00D00D47" w:rsidRDefault="00A21B9A" w:rsidP="002D7634">
            <w:pPr>
              <w:pStyle w:val="GSATableText"/>
            </w:pPr>
            <w:r w:rsidRPr="00DC68E9">
              <w:t>Parameter PE-14(a):</w:t>
            </w:r>
            <w:r>
              <w:t xml:space="preserve"> </w:t>
            </w:r>
          </w:p>
        </w:tc>
      </w:tr>
      <w:tr w:rsidR="00FB3F1D" w:rsidRPr="00D00D47" w14:paraId="4B83B917" w14:textId="77777777" w:rsidTr="001C310B">
        <w:trPr>
          <w:trHeight w:val="288"/>
        </w:trPr>
        <w:tc>
          <w:tcPr>
            <w:tcW w:w="5000" w:type="pct"/>
            <w:gridSpan w:val="2"/>
            <w:tcMar>
              <w:top w:w="43" w:type="dxa"/>
              <w:bottom w:w="43" w:type="dxa"/>
            </w:tcMar>
          </w:tcPr>
          <w:p w14:paraId="1AD07E23" w14:textId="77777777" w:rsidR="00FB3F1D" w:rsidRPr="00D00D47" w:rsidRDefault="00A21B9A" w:rsidP="002D7634">
            <w:pPr>
              <w:pStyle w:val="GSATableText"/>
            </w:pPr>
            <w:r w:rsidRPr="00DC68E9">
              <w:t>Parameter PE-14(b)</w:t>
            </w:r>
            <w:r>
              <w:t>:</w:t>
            </w:r>
            <w:r w:rsidRPr="00DC68E9">
              <w:t xml:space="preserve"> </w:t>
            </w:r>
          </w:p>
        </w:tc>
      </w:tr>
      <w:tr w:rsidR="00A21B9A" w:rsidRPr="00D00D47" w14:paraId="6DD18B25" w14:textId="77777777" w:rsidTr="001C310B">
        <w:trPr>
          <w:trHeight w:val="288"/>
        </w:trPr>
        <w:tc>
          <w:tcPr>
            <w:tcW w:w="5000" w:type="pct"/>
            <w:gridSpan w:val="2"/>
            <w:tcMar>
              <w:top w:w="43" w:type="dxa"/>
              <w:bottom w:w="43" w:type="dxa"/>
            </w:tcMar>
          </w:tcPr>
          <w:p w14:paraId="17608B6D" w14:textId="77777777" w:rsidR="00A21B9A" w:rsidRPr="00D00D47" w:rsidRDefault="00A21B9A" w:rsidP="002D7634">
            <w:pPr>
              <w:pStyle w:val="GSATableText"/>
            </w:pPr>
            <w:r w:rsidRPr="00744A36">
              <w:t>Parameter PE-14(b) Additional</w:t>
            </w:r>
            <w:r w:rsidRPr="00DC68E9">
              <w:t>:</w:t>
            </w:r>
            <w:r>
              <w:t xml:space="preserve"> </w:t>
            </w:r>
          </w:p>
        </w:tc>
      </w:tr>
      <w:tr w:rsidR="00FB3F1D" w:rsidRPr="002C3786" w14:paraId="678728B7" w14:textId="77777777" w:rsidTr="001C310B">
        <w:trPr>
          <w:trHeight w:val="288"/>
        </w:trPr>
        <w:tc>
          <w:tcPr>
            <w:tcW w:w="5000" w:type="pct"/>
            <w:gridSpan w:val="2"/>
            <w:tcMar>
              <w:top w:w="43" w:type="dxa"/>
              <w:bottom w:w="43" w:type="dxa"/>
            </w:tcMar>
            <w:vAlign w:val="bottom"/>
          </w:tcPr>
          <w:p w14:paraId="1AD3ED46" w14:textId="77777777" w:rsidR="00FB3F1D" w:rsidRPr="002C3786" w:rsidRDefault="00FB3F1D" w:rsidP="00DA4990">
            <w:pPr>
              <w:pStyle w:val="GSATableText"/>
            </w:pPr>
            <w:r w:rsidRPr="002C3786">
              <w:t>Implementation Status (check all that apply):</w:t>
            </w:r>
          </w:p>
          <w:p w14:paraId="4F426062" w14:textId="77777777" w:rsidR="00FB3F1D" w:rsidRPr="002C3786" w:rsidRDefault="00CB38BB" w:rsidP="00DA4990">
            <w:pPr>
              <w:pStyle w:val="GSATableText"/>
            </w:pPr>
            <w:sdt>
              <w:sdtPr>
                <w:id w:val="76357788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40787428" w14:textId="77777777" w:rsidR="00FB3F1D" w:rsidRPr="002C3786" w:rsidRDefault="00CB38BB" w:rsidP="00DA4990">
            <w:pPr>
              <w:pStyle w:val="GSATableText"/>
            </w:pPr>
            <w:sdt>
              <w:sdtPr>
                <w:id w:val="30281870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680CF33A" w14:textId="77777777" w:rsidR="00FB3F1D" w:rsidRPr="002C3786" w:rsidRDefault="00CB38BB" w:rsidP="00DA4990">
            <w:pPr>
              <w:pStyle w:val="GSATableText"/>
            </w:pPr>
            <w:sdt>
              <w:sdtPr>
                <w:id w:val="180326488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53DBE9F6" w14:textId="77777777" w:rsidR="00FB3F1D" w:rsidRPr="002C3786" w:rsidRDefault="00CB38BB" w:rsidP="00DA4990">
            <w:pPr>
              <w:pStyle w:val="GSATableText"/>
            </w:pPr>
            <w:sdt>
              <w:sdtPr>
                <w:id w:val="-167463531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36AB5FCE" w14:textId="77777777" w:rsidR="00FB3F1D" w:rsidRPr="002C3786" w:rsidRDefault="00CB38BB" w:rsidP="00DA4990">
            <w:pPr>
              <w:pStyle w:val="GSATableText"/>
            </w:pPr>
            <w:sdt>
              <w:sdtPr>
                <w:id w:val="121107135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6D8B1C04" w14:textId="77777777" w:rsidTr="001C310B">
        <w:trPr>
          <w:trHeight w:val="288"/>
        </w:trPr>
        <w:tc>
          <w:tcPr>
            <w:tcW w:w="5000" w:type="pct"/>
            <w:gridSpan w:val="2"/>
            <w:tcMar>
              <w:top w:w="43" w:type="dxa"/>
              <w:bottom w:w="43" w:type="dxa"/>
            </w:tcMar>
            <w:vAlign w:val="bottom"/>
          </w:tcPr>
          <w:p w14:paraId="4731EE3D" w14:textId="77777777" w:rsidR="00FB3F1D" w:rsidRPr="002C3786" w:rsidRDefault="00FB3F1D" w:rsidP="00DA4990">
            <w:pPr>
              <w:pStyle w:val="GSATableText"/>
            </w:pPr>
            <w:r w:rsidRPr="002C3786">
              <w:t>Control Origination (check all that apply):</w:t>
            </w:r>
          </w:p>
          <w:p w14:paraId="618D7A5E" w14:textId="77777777" w:rsidR="00FB3F1D" w:rsidRPr="002C3786" w:rsidRDefault="00CB38BB" w:rsidP="00DA4990">
            <w:pPr>
              <w:pStyle w:val="GSATableText"/>
            </w:pPr>
            <w:sdt>
              <w:sdtPr>
                <w:id w:val="-137283829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0B9C4AAF" w14:textId="77777777" w:rsidR="00FB3F1D" w:rsidRPr="002C3786" w:rsidRDefault="00CB38BB" w:rsidP="00DA4990">
            <w:pPr>
              <w:pStyle w:val="GSATableText"/>
            </w:pPr>
            <w:sdt>
              <w:sdtPr>
                <w:id w:val="78107316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05E9C996" w14:textId="77777777" w:rsidR="00FB3F1D" w:rsidRPr="002C3786" w:rsidRDefault="00CB38BB" w:rsidP="00DA4990">
            <w:pPr>
              <w:pStyle w:val="GSATableText"/>
            </w:pPr>
            <w:sdt>
              <w:sdtPr>
                <w:id w:val="48089251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74E720D5" w14:textId="77777777" w:rsidR="00FB3F1D" w:rsidRPr="002C3786" w:rsidRDefault="00CB38BB" w:rsidP="00DA4990">
            <w:pPr>
              <w:pStyle w:val="GSATableText"/>
            </w:pPr>
            <w:sdt>
              <w:sdtPr>
                <w:id w:val="204077133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61E38510" w14:textId="77777777" w:rsidR="00FB3F1D" w:rsidRPr="002C3786" w:rsidRDefault="00CB38BB" w:rsidP="00DA4990">
            <w:pPr>
              <w:pStyle w:val="GSATableText"/>
            </w:pPr>
            <w:sdt>
              <w:sdtPr>
                <w:id w:val="-9070519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7074900D" w14:textId="77777777" w:rsidR="00FB3F1D" w:rsidRPr="002C3786" w:rsidRDefault="00CB38BB" w:rsidP="00DA4990">
            <w:pPr>
              <w:pStyle w:val="GSATableText"/>
            </w:pPr>
            <w:sdt>
              <w:sdtPr>
                <w:id w:val="-662624127"/>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42C72960" w14:textId="62C9A70A" w:rsidR="00FB3F1D" w:rsidRPr="002C3786" w:rsidRDefault="00CB38BB" w:rsidP="00DA4990">
            <w:pPr>
              <w:pStyle w:val="GSATableText"/>
            </w:pPr>
            <w:sdt>
              <w:sdtPr>
                <w:id w:val="92777331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47865736"/>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976557940"/>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0CBEC4FC"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282975" w:rsidRPr="002C3786" w14:paraId="0F6ECC82" w14:textId="77777777" w:rsidTr="001C310B">
        <w:trPr>
          <w:cantSplit/>
          <w:trHeight w:val="288"/>
          <w:tblHeader/>
        </w:trPr>
        <w:tc>
          <w:tcPr>
            <w:tcW w:w="5000" w:type="pct"/>
            <w:gridSpan w:val="2"/>
            <w:shd w:val="clear" w:color="auto" w:fill="DBE5F1" w:themeFill="accent1" w:themeFillTint="33"/>
            <w:vAlign w:val="center"/>
          </w:tcPr>
          <w:p w14:paraId="0D97B105" w14:textId="77777777" w:rsidR="00282975" w:rsidRPr="002C3786" w:rsidRDefault="00282975" w:rsidP="00E03A24">
            <w:pPr>
              <w:pStyle w:val="GSATableHeading"/>
            </w:pPr>
            <w:r w:rsidRPr="00F3623B">
              <w:t xml:space="preserve">PE-14 </w:t>
            </w:r>
            <w:r w:rsidRPr="002C3786">
              <w:t>What is the solution and how is it implemented?</w:t>
            </w:r>
          </w:p>
        </w:tc>
      </w:tr>
      <w:tr w:rsidR="00282975" w:rsidRPr="0036708B" w14:paraId="44F9A61E" w14:textId="77777777" w:rsidTr="001C310B">
        <w:trPr>
          <w:trHeight w:val="288"/>
        </w:trPr>
        <w:tc>
          <w:tcPr>
            <w:tcW w:w="484" w:type="pct"/>
            <w:tcBorders>
              <w:right w:val="nil"/>
            </w:tcBorders>
            <w:shd w:val="clear" w:color="auto" w:fill="DBE5F1" w:themeFill="accent1" w:themeFillTint="33"/>
          </w:tcPr>
          <w:p w14:paraId="28A859D7" w14:textId="77777777" w:rsidR="00282975" w:rsidRPr="002C3786" w:rsidRDefault="00282975" w:rsidP="00E03A24">
            <w:pPr>
              <w:pStyle w:val="GSATableHeading"/>
            </w:pPr>
            <w:r w:rsidRPr="002C3786">
              <w:t>Part a</w:t>
            </w:r>
          </w:p>
        </w:tc>
        <w:tc>
          <w:tcPr>
            <w:tcW w:w="4516" w:type="pct"/>
            <w:tcMar>
              <w:top w:w="43" w:type="dxa"/>
              <w:bottom w:w="43" w:type="dxa"/>
            </w:tcMar>
          </w:tcPr>
          <w:p w14:paraId="5D8B52F0" w14:textId="77777777" w:rsidR="00282975" w:rsidRPr="0036708B" w:rsidRDefault="00282975" w:rsidP="00DA4990">
            <w:pPr>
              <w:pStyle w:val="GSATableText"/>
            </w:pPr>
          </w:p>
        </w:tc>
      </w:tr>
      <w:tr w:rsidR="00282975" w:rsidRPr="0036708B" w14:paraId="330E18BF" w14:textId="77777777" w:rsidTr="001C310B">
        <w:trPr>
          <w:trHeight w:val="288"/>
        </w:trPr>
        <w:tc>
          <w:tcPr>
            <w:tcW w:w="484" w:type="pct"/>
            <w:tcBorders>
              <w:right w:val="nil"/>
            </w:tcBorders>
            <w:shd w:val="clear" w:color="auto" w:fill="DBE5F1" w:themeFill="accent1" w:themeFillTint="33"/>
          </w:tcPr>
          <w:p w14:paraId="38669A13" w14:textId="77777777" w:rsidR="00282975" w:rsidRPr="002C3786" w:rsidRDefault="00282975" w:rsidP="00E03A24">
            <w:pPr>
              <w:pStyle w:val="GSATableHeading"/>
            </w:pPr>
            <w:r w:rsidRPr="002C3786">
              <w:t>Part b</w:t>
            </w:r>
          </w:p>
        </w:tc>
        <w:tc>
          <w:tcPr>
            <w:tcW w:w="4516" w:type="pct"/>
            <w:tcMar>
              <w:top w:w="43" w:type="dxa"/>
              <w:bottom w:w="43" w:type="dxa"/>
            </w:tcMar>
          </w:tcPr>
          <w:p w14:paraId="5331A830" w14:textId="77777777" w:rsidR="00282975" w:rsidRPr="0036708B" w:rsidRDefault="00282975" w:rsidP="00DA4990">
            <w:pPr>
              <w:pStyle w:val="GSATableText"/>
            </w:pPr>
          </w:p>
        </w:tc>
      </w:tr>
    </w:tbl>
    <w:p w14:paraId="3ED83306" w14:textId="77777777" w:rsidR="009F2725" w:rsidRPr="002C3786" w:rsidRDefault="009F2725" w:rsidP="00DA4990"/>
    <w:p w14:paraId="072A4CA4" w14:textId="77777777" w:rsidR="000D1972" w:rsidRDefault="00245D59" w:rsidP="005972CC">
      <w:pPr>
        <w:pStyle w:val="Heading3"/>
      </w:pPr>
      <w:bookmarkStart w:id="1560" w:name="_Toc149090457"/>
      <w:bookmarkStart w:id="1561" w:name="_Toc383429838"/>
      <w:bookmarkStart w:id="1562" w:name="_Toc383444649"/>
      <w:bookmarkStart w:id="1563" w:name="_Toc385594294"/>
      <w:bookmarkStart w:id="1564" w:name="_Toc385594682"/>
      <w:bookmarkStart w:id="1565" w:name="_Toc385595070"/>
      <w:bookmarkStart w:id="1566" w:name="_Toc388620914"/>
      <w:bookmarkStart w:id="1567" w:name="_Toc449543430"/>
      <w:bookmarkStart w:id="1568" w:name="_Toc464803618"/>
      <w:r w:rsidRPr="006F3117">
        <w:t>PE-15</w:t>
      </w:r>
      <w:r>
        <w:t xml:space="preserve"> </w:t>
      </w:r>
      <w:r w:rsidR="009F2725" w:rsidRPr="006F3117">
        <w:t xml:space="preserve">Water Damage Protection </w:t>
      </w:r>
      <w:bookmarkEnd w:id="1560"/>
      <w:bookmarkEnd w:id="1561"/>
      <w:bookmarkEnd w:id="1562"/>
      <w:bookmarkEnd w:id="1563"/>
      <w:bookmarkEnd w:id="1564"/>
      <w:bookmarkEnd w:id="1565"/>
      <w:bookmarkEnd w:id="1566"/>
      <w:r w:rsidR="00A82165">
        <w:t>(L) (M) (H)</w:t>
      </w:r>
      <w:bookmarkEnd w:id="1567"/>
      <w:bookmarkEnd w:id="1568"/>
    </w:p>
    <w:p w14:paraId="7CCAF2C9" w14:textId="77777777" w:rsidR="009F2725" w:rsidRPr="002C3786" w:rsidRDefault="009F2725" w:rsidP="00DA4990">
      <w:r w:rsidRPr="006B29D5">
        <w:t xml:space="preserve">The organization protects the information system from damage resulting from water leakage by providing master shutoff </w:t>
      </w:r>
      <w:r w:rsidR="7EC488EC" w:rsidRPr="006B29D5">
        <w:t xml:space="preserve">or isolation </w:t>
      </w:r>
      <w:r w:rsidRPr="008E3320">
        <w:t>valves that are accessible, working properly, and known to key personnel.</w:t>
      </w:r>
    </w:p>
    <w:p w14:paraId="10D1069A" w14:textId="77777777" w:rsidR="009F2725" w:rsidRDefault="009F2725"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4C02FA9E" w14:textId="77777777" w:rsidTr="001C310B">
        <w:trPr>
          <w:cantSplit/>
          <w:trHeight w:val="288"/>
          <w:tblHeader/>
        </w:trPr>
        <w:tc>
          <w:tcPr>
            <w:tcW w:w="811" w:type="pct"/>
            <w:shd w:val="clear" w:color="auto" w:fill="DBE5F1" w:themeFill="accent1" w:themeFillTint="33"/>
            <w:tcMar>
              <w:top w:w="43" w:type="dxa"/>
              <w:bottom w:w="43" w:type="dxa"/>
            </w:tcMar>
          </w:tcPr>
          <w:p w14:paraId="3DF705E8" w14:textId="77777777" w:rsidR="00FB3F1D" w:rsidRPr="002C3786" w:rsidRDefault="00245D59" w:rsidP="00E03A24">
            <w:pPr>
              <w:pStyle w:val="GSATableHeading"/>
            </w:pPr>
            <w:r w:rsidRPr="002C3786">
              <w:t>PE-15</w:t>
            </w:r>
          </w:p>
        </w:tc>
        <w:tc>
          <w:tcPr>
            <w:tcW w:w="4189" w:type="pct"/>
            <w:shd w:val="clear" w:color="auto" w:fill="DBE5F1" w:themeFill="accent1" w:themeFillTint="33"/>
          </w:tcPr>
          <w:p w14:paraId="48AA6574" w14:textId="77777777" w:rsidR="00FB3F1D" w:rsidRPr="002C3786" w:rsidRDefault="00FB3F1D" w:rsidP="00E03A24">
            <w:pPr>
              <w:pStyle w:val="GSATableHeading"/>
            </w:pPr>
            <w:r w:rsidRPr="002C3786">
              <w:t>Control Summary Information</w:t>
            </w:r>
          </w:p>
        </w:tc>
      </w:tr>
      <w:tr w:rsidR="00FB3F1D" w:rsidRPr="002C3786" w14:paraId="496A350C" w14:textId="77777777" w:rsidTr="001C310B">
        <w:trPr>
          <w:trHeight w:val="288"/>
        </w:trPr>
        <w:tc>
          <w:tcPr>
            <w:tcW w:w="5000" w:type="pct"/>
            <w:gridSpan w:val="2"/>
            <w:tcMar>
              <w:top w:w="43" w:type="dxa"/>
              <w:bottom w:w="43" w:type="dxa"/>
            </w:tcMar>
          </w:tcPr>
          <w:p w14:paraId="29555352" w14:textId="77777777" w:rsidR="00FB3F1D" w:rsidRPr="002C3786" w:rsidRDefault="00FB3F1D" w:rsidP="002D7634">
            <w:pPr>
              <w:pStyle w:val="GSATableText"/>
            </w:pPr>
            <w:r w:rsidRPr="002C3786">
              <w:t>Responsible Role:</w:t>
            </w:r>
            <w:r>
              <w:t xml:space="preserve"> </w:t>
            </w:r>
          </w:p>
        </w:tc>
      </w:tr>
      <w:tr w:rsidR="00FB3F1D" w:rsidRPr="002C3786" w14:paraId="548D71C2" w14:textId="77777777" w:rsidTr="001C310B">
        <w:trPr>
          <w:trHeight w:val="288"/>
        </w:trPr>
        <w:tc>
          <w:tcPr>
            <w:tcW w:w="5000" w:type="pct"/>
            <w:gridSpan w:val="2"/>
            <w:tcMar>
              <w:top w:w="43" w:type="dxa"/>
              <w:bottom w:w="43" w:type="dxa"/>
            </w:tcMar>
            <w:vAlign w:val="bottom"/>
          </w:tcPr>
          <w:p w14:paraId="0A81F969" w14:textId="77777777" w:rsidR="00FB3F1D" w:rsidRPr="002C3786" w:rsidRDefault="00FB3F1D" w:rsidP="00DA4990">
            <w:pPr>
              <w:pStyle w:val="GSATableText"/>
            </w:pPr>
            <w:r w:rsidRPr="002C3786">
              <w:t>Implementation Status (check all that apply):</w:t>
            </w:r>
          </w:p>
          <w:p w14:paraId="3749E1C6" w14:textId="77777777" w:rsidR="00FB3F1D" w:rsidRPr="002C3786" w:rsidRDefault="00CB38BB" w:rsidP="00DA4990">
            <w:pPr>
              <w:pStyle w:val="GSATableText"/>
            </w:pPr>
            <w:sdt>
              <w:sdtPr>
                <w:id w:val="117352799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28673E5A" w14:textId="77777777" w:rsidR="00FB3F1D" w:rsidRPr="002C3786" w:rsidRDefault="00CB38BB" w:rsidP="00DA4990">
            <w:pPr>
              <w:pStyle w:val="GSATableText"/>
            </w:pPr>
            <w:sdt>
              <w:sdtPr>
                <w:id w:val="44797861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1BCFB8DF" w14:textId="77777777" w:rsidR="00FB3F1D" w:rsidRPr="002C3786" w:rsidRDefault="00CB38BB" w:rsidP="00DA4990">
            <w:pPr>
              <w:pStyle w:val="GSATableText"/>
            </w:pPr>
            <w:sdt>
              <w:sdtPr>
                <w:id w:val="5767880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0AF40301" w14:textId="77777777" w:rsidR="00FB3F1D" w:rsidRPr="002C3786" w:rsidRDefault="00CB38BB" w:rsidP="00DA4990">
            <w:pPr>
              <w:pStyle w:val="GSATableText"/>
            </w:pPr>
            <w:sdt>
              <w:sdtPr>
                <w:id w:val="79317521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4E23F57C" w14:textId="77777777" w:rsidR="00FB3F1D" w:rsidRPr="002C3786" w:rsidRDefault="00CB38BB" w:rsidP="00DA4990">
            <w:pPr>
              <w:pStyle w:val="GSATableText"/>
            </w:pPr>
            <w:sdt>
              <w:sdtPr>
                <w:id w:val="12142387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3961069B" w14:textId="77777777" w:rsidTr="001C310B">
        <w:trPr>
          <w:trHeight w:val="288"/>
        </w:trPr>
        <w:tc>
          <w:tcPr>
            <w:tcW w:w="5000" w:type="pct"/>
            <w:gridSpan w:val="2"/>
            <w:tcMar>
              <w:top w:w="43" w:type="dxa"/>
              <w:bottom w:w="43" w:type="dxa"/>
            </w:tcMar>
            <w:vAlign w:val="bottom"/>
          </w:tcPr>
          <w:p w14:paraId="515205E7" w14:textId="77777777" w:rsidR="00FB3F1D" w:rsidRPr="002C3786" w:rsidRDefault="00FB3F1D" w:rsidP="00DA4990">
            <w:pPr>
              <w:pStyle w:val="GSATableText"/>
            </w:pPr>
            <w:r w:rsidRPr="002C3786">
              <w:t>Control Origination (check all that apply):</w:t>
            </w:r>
          </w:p>
          <w:p w14:paraId="52B9545F" w14:textId="77777777" w:rsidR="00FB3F1D" w:rsidRPr="002C3786" w:rsidRDefault="00CB38BB" w:rsidP="00DA4990">
            <w:pPr>
              <w:pStyle w:val="GSATableText"/>
            </w:pPr>
            <w:sdt>
              <w:sdtPr>
                <w:id w:val="-79891164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2AE6981B" w14:textId="77777777" w:rsidR="00FB3F1D" w:rsidRPr="002C3786" w:rsidRDefault="00CB38BB" w:rsidP="00DA4990">
            <w:pPr>
              <w:pStyle w:val="GSATableText"/>
            </w:pPr>
            <w:sdt>
              <w:sdtPr>
                <w:id w:val="214661427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6B66043F" w14:textId="77777777" w:rsidR="00FB3F1D" w:rsidRPr="002C3786" w:rsidRDefault="00CB38BB" w:rsidP="00DA4990">
            <w:pPr>
              <w:pStyle w:val="GSATableText"/>
            </w:pPr>
            <w:sdt>
              <w:sdtPr>
                <w:id w:val="-116299568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43BDC6D1" w14:textId="77777777" w:rsidR="00FB3F1D" w:rsidRPr="002C3786" w:rsidRDefault="00CB38BB" w:rsidP="00DA4990">
            <w:pPr>
              <w:pStyle w:val="GSATableText"/>
            </w:pPr>
            <w:sdt>
              <w:sdtPr>
                <w:id w:val="-122815063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62812959" w14:textId="77777777" w:rsidR="00FB3F1D" w:rsidRPr="002C3786" w:rsidRDefault="00CB38BB" w:rsidP="00DA4990">
            <w:pPr>
              <w:pStyle w:val="GSATableText"/>
            </w:pPr>
            <w:sdt>
              <w:sdtPr>
                <w:id w:val="-64474630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101C2AFA" w14:textId="77777777" w:rsidR="00FB3F1D" w:rsidRPr="002C3786" w:rsidRDefault="00CB38BB" w:rsidP="00DA4990">
            <w:pPr>
              <w:pStyle w:val="GSATableText"/>
            </w:pPr>
            <w:sdt>
              <w:sdtPr>
                <w:id w:val="-81872133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23A98506" w14:textId="1B980B41" w:rsidR="00FB3F1D" w:rsidRPr="002C3786" w:rsidRDefault="00CB38BB" w:rsidP="00DA4990">
            <w:pPr>
              <w:pStyle w:val="GSATableText"/>
            </w:pPr>
            <w:sdt>
              <w:sdtPr>
                <w:id w:val="268133200"/>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12573835"/>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1142192343"/>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5A473077"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430DEC83"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781B1BFF" w14:textId="77777777" w:rsidR="00DB6423" w:rsidRPr="0036708B" w:rsidRDefault="00245D59" w:rsidP="00E03A24">
            <w:pPr>
              <w:pStyle w:val="GSATableHeading"/>
            </w:pPr>
            <w:r w:rsidRPr="002C3786">
              <w:t xml:space="preserve">PE-15 </w:t>
            </w:r>
            <w:r w:rsidR="00DB6423" w:rsidRPr="0036708B">
              <w:t>What is the solution and how is it implemented?</w:t>
            </w:r>
          </w:p>
        </w:tc>
      </w:tr>
      <w:tr w:rsidR="00DB6423" w:rsidRPr="002C3786" w14:paraId="4B9AEE82" w14:textId="77777777" w:rsidTr="001C310B">
        <w:trPr>
          <w:trHeight w:val="288"/>
        </w:trPr>
        <w:tc>
          <w:tcPr>
            <w:tcW w:w="5000" w:type="pct"/>
            <w:shd w:val="clear" w:color="auto" w:fill="FFFFFF" w:themeFill="background1"/>
          </w:tcPr>
          <w:p w14:paraId="08374691" w14:textId="77777777" w:rsidR="00DB6423" w:rsidRPr="002C3786" w:rsidRDefault="00DB6423" w:rsidP="00DA4990">
            <w:pPr>
              <w:pStyle w:val="GSATableText"/>
            </w:pPr>
          </w:p>
        </w:tc>
      </w:tr>
    </w:tbl>
    <w:p w14:paraId="11BCD628" w14:textId="77777777" w:rsidR="00A771F2" w:rsidRDefault="00A771F2" w:rsidP="00DA4990"/>
    <w:p w14:paraId="147089B6" w14:textId="77777777" w:rsidR="000D1972" w:rsidRDefault="000F4E05" w:rsidP="005972CC">
      <w:pPr>
        <w:pStyle w:val="Heading3"/>
      </w:pPr>
      <w:bookmarkStart w:id="1569" w:name="_Toc149090458"/>
      <w:bookmarkStart w:id="1570" w:name="_Toc383429839"/>
      <w:bookmarkStart w:id="1571" w:name="_Toc383444650"/>
      <w:bookmarkStart w:id="1572" w:name="_Toc385594295"/>
      <w:bookmarkStart w:id="1573" w:name="_Toc385594683"/>
      <w:bookmarkStart w:id="1574" w:name="_Toc385595071"/>
      <w:bookmarkStart w:id="1575" w:name="_Toc388620915"/>
      <w:bookmarkStart w:id="1576" w:name="_Toc449543431"/>
      <w:bookmarkStart w:id="1577" w:name="_Toc464803619"/>
      <w:r w:rsidRPr="006F3117">
        <w:t>PE-16</w:t>
      </w:r>
      <w:r>
        <w:t xml:space="preserve"> </w:t>
      </w:r>
      <w:r w:rsidR="009F2725" w:rsidRPr="006F3117">
        <w:t xml:space="preserve">Delivery and Removal </w:t>
      </w:r>
      <w:bookmarkEnd w:id="1569"/>
      <w:bookmarkEnd w:id="1570"/>
      <w:bookmarkEnd w:id="1571"/>
      <w:bookmarkEnd w:id="1572"/>
      <w:bookmarkEnd w:id="1573"/>
      <w:bookmarkEnd w:id="1574"/>
      <w:bookmarkEnd w:id="1575"/>
      <w:r w:rsidR="00A82165">
        <w:t>(L) (M) (H)</w:t>
      </w:r>
      <w:bookmarkEnd w:id="1576"/>
      <w:bookmarkEnd w:id="1577"/>
    </w:p>
    <w:p w14:paraId="3C5FC20A" w14:textId="77777777" w:rsidR="00676ACC" w:rsidRPr="00934756" w:rsidRDefault="009F2725" w:rsidP="00DA4990">
      <w:r w:rsidRPr="006B29D5">
        <w:t>The organization authorizes, monitors, and controls [</w:t>
      </w:r>
      <w:r w:rsidR="00895AF9">
        <w:rPr>
          <w:rStyle w:val="GSAItalicEmphasisChar"/>
        </w:rPr>
        <w:t>FedRAMP</w:t>
      </w:r>
      <w:r w:rsidR="0010717C" w:rsidRPr="002B4E6E">
        <w:rPr>
          <w:rStyle w:val="GSAItalicEmphasisChar"/>
        </w:rPr>
        <w:t xml:space="preserve"> Assignment</w:t>
      </w:r>
      <w:r w:rsidRPr="002B4E6E">
        <w:rPr>
          <w:rStyle w:val="GSAItalicEmphasisChar"/>
        </w:rPr>
        <w:t xml:space="preserve">: </w:t>
      </w:r>
      <w:r w:rsidR="47F66DD7" w:rsidRPr="002B4E6E">
        <w:rPr>
          <w:rStyle w:val="GSAItalicEmphasisChar"/>
        </w:rPr>
        <w:t xml:space="preserve">all </w:t>
      </w:r>
      <w:r w:rsidRPr="002B4E6E">
        <w:rPr>
          <w:rStyle w:val="GSAItalicEmphasisChar"/>
        </w:rPr>
        <w:t>information system components</w:t>
      </w:r>
      <w:r w:rsidRPr="006B29D5">
        <w:t>]</w:t>
      </w:r>
      <w:r w:rsidRPr="006F3117">
        <w:t xml:space="preserve"> </w:t>
      </w:r>
      <w:r w:rsidRPr="006B29D5">
        <w:t>entering and exiting the facility and maintains records of those items.</w:t>
      </w:r>
    </w:p>
    <w:p w14:paraId="40A3D8F1"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0014C3C5" w14:textId="77777777" w:rsidTr="001C310B">
        <w:trPr>
          <w:cantSplit/>
          <w:trHeight w:val="288"/>
          <w:tblHeader/>
        </w:trPr>
        <w:tc>
          <w:tcPr>
            <w:tcW w:w="811" w:type="pct"/>
            <w:shd w:val="clear" w:color="auto" w:fill="DBE5F1" w:themeFill="accent1" w:themeFillTint="33"/>
            <w:tcMar>
              <w:top w:w="43" w:type="dxa"/>
              <w:bottom w:w="43" w:type="dxa"/>
            </w:tcMar>
          </w:tcPr>
          <w:p w14:paraId="68C67130" w14:textId="77777777" w:rsidR="00FB3F1D" w:rsidRPr="002C3786" w:rsidRDefault="000F4E05" w:rsidP="00E03A24">
            <w:pPr>
              <w:pStyle w:val="GSATableHeading"/>
            </w:pPr>
            <w:r w:rsidRPr="002C3786">
              <w:t>PE-16</w:t>
            </w:r>
          </w:p>
        </w:tc>
        <w:tc>
          <w:tcPr>
            <w:tcW w:w="4189" w:type="pct"/>
            <w:shd w:val="clear" w:color="auto" w:fill="DBE5F1" w:themeFill="accent1" w:themeFillTint="33"/>
          </w:tcPr>
          <w:p w14:paraId="1FF11DE6" w14:textId="77777777" w:rsidR="00FB3F1D" w:rsidRPr="002C3786" w:rsidRDefault="00FB3F1D" w:rsidP="00E03A24">
            <w:pPr>
              <w:pStyle w:val="GSATableHeading"/>
            </w:pPr>
            <w:r w:rsidRPr="002C3786">
              <w:t>Control Summary Information</w:t>
            </w:r>
          </w:p>
        </w:tc>
      </w:tr>
      <w:tr w:rsidR="00FB3F1D" w:rsidRPr="002C3786" w14:paraId="1EBAAC33" w14:textId="77777777" w:rsidTr="001C310B">
        <w:trPr>
          <w:trHeight w:val="288"/>
        </w:trPr>
        <w:tc>
          <w:tcPr>
            <w:tcW w:w="5000" w:type="pct"/>
            <w:gridSpan w:val="2"/>
            <w:tcMar>
              <w:top w:w="43" w:type="dxa"/>
              <w:bottom w:w="43" w:type="dxa"/>
            </w:tcMar>
          </w:tcPr>
          <w:p w14:paraId="37A70D6C" w14:textId="77777777" w:rsidR="00FB3F1D" w:rsidRPr="002C3786" w:rsidRDefault="00FB3F1D" w:rsidP="002D7634">
            <w:pPr>
              <w:pStyle w:val="GSATableText"/>
            </w:pPr>
            <w:r w:rsidRPr="002C3786">
              <w:t>Responsible Role:</w:t>
            </w:r>
            <w:r>
              <w:t xml:space="preserve"> </w:t>
            </w:r>
          </w:p>
        </w:tc>
      </w:tr>
      <w:tr w:rsidR="00FB3F1D" w:rsidRPr="00D00D47" w14:paraId="3CA6552E" w14:textId="77777777" w:rsidTr="001C310B">
        <w:trPr>
          <w:trHeight w:val="288"/>
        </w:trPr>
        <w:tc>
          <w:tcPr>
            <w:tcW w:w="5000" w:type="pct"/>
            <w:gridSpan w:val="2"/>
            <w:tcMar>
              <w:top w:w="43" w:type="dxa"/>
              <w:bottom w:w="43" w:type="dxa"/>
            </w:tcMar>
          </w:tcPr>
          <w:p w14:paraId="7A6CD7F9" w14:textId="77777777" w:rsidR="00FB3F1D" w:rsidRPr="00D00D47" w:rsidRDefault="000F4E05" w:rsidP="002D7634">
            <w:pPr>
              <w:pStyle w:val="GSATableText"/>
            </w:pPr>
            <w:r w:rsidRPr="00F13E5F">
              <w:t>Parameter PE-16:</w:t>
            </w:r>
            <w:r>
              <w:t xml:space="preserve"> </w:t>
            </w:r>
          </w:p>
        </w:tc>
      </w:tr>
      <w:tr w:rsidR="00FB3F1D" w:rsidRPr="002C3786" w14:paraId="19092471" w14:textId="77777777" w:rsidTr="001C310B">
        <w:trPr>
          <w:trHeight w:val="288"/>
        </w:trPr>
        <w:tc>
          <w:tcPr>
            <w:tcW w:w="5000" w:type="pct"/>
            <w:gridSpan w:val="2"/>
            <w:tcMar>
              <w:top w:w="43" w:type="dxa"/>
              <w:bottom w:w="43" w:type="dxa"/>
            </w:tcMar>
            <w:vAlign w:val="bottom"/>
          </w:tcPr>
          <w:p w14:paraId="541EAAF0" w14:textId="77777777" w:rsidR="00FB3F1D" w:rsidRPr="002C3786" w:rsidRDefault="00FB3F1D" w:rsidP="00DA4990">
            <w:pPr>
              <w:pStyle w:val="GSATableText"/>
            </w:pPr>
            <w:r w:rsidRPr="002C3786">
              <w:t>Implementation Status (check all that apply):</w:t>
            </w:r>
          </w:p>
          <w:p w14:paraId="3790A23D" w14:textId="77777777" w:rsidR="00FB3F1D" w:rsidRPr="002C3786" w:rsidRDefault="00CB38BB" w:rsidP="00DA4990">
            <w:pPr>
              <w:pStyle w:val="GSATableText"/>
            </w:pPr>
            <w:sdt>
              <w:sdtPr>
                <w:id w:val="-1060564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42ACCAF6" w14:textId="77777777" w:rsidR="00FB3F1D" w:rsidRPr="002C3786" w:rsidRDefault="00CB38BB" w:rsidP="00DA4990">
            <w:pPr>
              <w:pStyle w:val="GSATableText"/>
            </w:pPr>
            <w:sdt>
              <w:sdtPr>
                <w:id w:val="-89920126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79F3202C" w14:textId="77777777" w:rsidR="00FB3F1D" w:rsidRPr="002C3786" w:rsidRDefault="00CB38BB" w:rsidP="00DA4990">
            <w:pPr>
              <w:pStyle w:val="GSATableText"/>
            </w:pPr>
            <w:sdt>
              <w:sdtPr>
                <w:id w:val="-53604181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7F262BE5" w14:textId="77777777" w:rsidR="00FB3F1D" w:rsidRPr="002C3786" w:rsidRDefault="00CB38BB" w:rsidP="00DA4990">
            <w:pPr>
              <w:pStyle w:val="GSATableText"/>
            </w:pPr>
            <w:sdt>
              <w:sdtPr>
                <w:id w:val="192406513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766EF064" w14:textId="77777777" w:rsidR="00FB3F1D" w:rsidRPr="002C3786" w:rsidRDefault="00CB38BB" w:rsidP="00DA4990">
            <w:pPr>
              <w:pStyle w:val="GSATableText"/>
            </w:pPr>
            <w:sdt>
              <w:sdtPr>
                <w:id w:val="-203325304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69875567" w14:textId="77777777" w:rsidTr="001C310B">
        <w:trPr>
          <w:trHeight w:val="288"/>
        </w:trPr>
        <w:tc>
          <w:tcPr>
            <w:tcW w:w="5000" w:type="pct"/>
            <w:gridSpan w:val="2"/>
            <w:tcMar>
              <w:top w:w="43" w:type="dxa"/>
              <w:bottom w:w="43" w:type="dxa"/>
            </w:tcMar>
            <w:vAlign w:val="bottom"/>
          </w:tcPr>
          <w:p w14:paraId="0EC7BD20" w14:textId="77777777" w:rsidR="00FB3F1D" w:rsidRPr="002C3786" w:rsidRDefault="00FB3F1D" w:rsidP="00DA4990">
            <w:pPr>
              <w:pStyle w:val="GSATableText"/>
            </w:pPr>
            <w:r w:rsidRPr="002C3786">
              <w:t>Control Origination (check all that apply):</w:t>
            </w:r>
          </w:p>
          <w:p w14:paraId="1FAF1F56" w14:textId="77777777" w:rsidR="00FB3F1D" w:rsidRPr="002C3786" w:rsidRDefault="00CB38BB" w:rsidP="00DA4990">
            <w:pPr>
              <w:pStyle w:val="GSATableText"/>
            </w:pPr>
            <w:sdt>
              <w:sdtPr>
                <w:id w:val="1554126103"/>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1C51EE40" w14:textId="77777777" w:rsidR="00FB3F1D" w:rsidRPr="002C3786" w:rsidRDefault="00CB38BB" w:rsidP="00DA4990">
            <w:pPr>
              <w:pStyle w:val="GSATableText"/>
            </w:pPr>
            <w:sdt>
              <w:sdtPr>
                <w:id w:val="153946856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0E2DD615" w14:textId="77777777" w:rsidR="00FB3F1D" w:rsidRPr="002C3786" w:rsidRDefault="00CB38BB" w:rsidP="00DA4990">
            <w:pPr>
              <w:pStyle w:val="GSATableText"/>
            </w:pPr>
            <w:sdt>
              <w:sdtPr>
                <w:id w:val="-160735049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Hybrid (Corporate and System Specific)</w:t>
            </w:r>
          </w:p>
          <w:p w14:paraId="0F7AAC63" w14:textId="77777777" w:rsidR="00FB3F1D" w:rsidRPr="002C3786" w:rsidRDefault="00CB38BB" w:rsidP="00DA4990">
            <w:pPr>
              <w:pStyle w:val="GSATableText"/>
            </w:pPr>
            <w:sdt>
              <w:sdtPr>
                <w:id w:val="16275315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Configured by Customer (Customer System Specific) </w:t>
            </w:r>
          </w:p>
          <w:p w14:paraId="703413C0" w14:textId="77777777" w:rsidR="00FB3F1D" w:rsidRPr="002C3786" w:rsidRDefault="00CB38BB" w:rsidP="00DA4990">
            <w:pPr>
              <w:pStyle w:val="GSATableText"/>
            </w:pPr>
            <w:sdt>
              <w:sdtPr>
                <w:id w:val="-55293161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Provided by Customer (Customer System Specific) </w:t>
            </w:r>
          </w:p>
          <w:p w14:paraId="18E69906" w14:textId="77777777" w:rsidR="00FB3F1D" w:rsidRPr="002C3786" w:rsidRDefault="00CB38BB" w:rsidP="00DA4990">
            <w:pPr>
              <w:pStyle w:val="GSATableText"/>
            </w:pPr>
            <w:sdt>
              <w:sdtPr>
                <w:id w:val="15790025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Shared (Service Provider and Customer Responsibility)</w:t>
            </w:r>
          </w:p>
          <w:p w14:paraId="618940C9" w14:textId="40132CB5" w:rsidR="00FB3F1D" w:rsidRPr="002C3786" w:rsidRDefault="00CB38BB" w:rsidP="00DA4990">
            <w:pPr>
              <w:pStyle w:val="GSATableText"/>
            </w:pPr>
            <w:sdt>
              <w:sdtPr>
                <w:id w:val="14001453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09779920"/>
                <w:showingPlcHdr/>
                <w:text/>
              </w:sdtPr>
              <w:sdtEndPr/>
              <w:sdtContent>
                <w:r w:rsidR="00FB3F1D" w:rsidRPr="004C65C2">
                  <w:rPr>
                    <w:rStyle w:val="PlaceholderText"/>
                    <w:rFonts w:eastAsiaTheme="majorEastAsia"/>
                  </w:rPr>
                  <w:t>Click here to enter text.</w:t>
                </w:r>
              </w:sdtContent>
            </w:sdt>
            <w:r w:rsidR="00FB3F1D" w:rsidRPr="00CE1081">
              <w:t xml:space="preserve"> , </w:t>
            </w:r>
            <w:sdt>
              <w:sdtPr>
                <w:alias w:val="Date of FedRAMP Authorization"/>
                <w:tag w:val="dateofauthorization"/>
                <w:id w:val="-311555396"/>
                <w:date>
                  <w:dateFormat w:val="M/d/yyyy"/>
                  <w:lid w:val="en-US"/>
                  <w:storeMappedDataAs w:val="dateTime"/>
                  <w:calendar w:val="gregorian"/>
                </w:date>
              </w:sdtPr>
              <w:sdtEndPr/>
              <w:sdtContent>
                <w:r w:rsidR="00CA1512" w:rsidDel="00D81901">
                  <w:t>Date of Authorization</w:t>
                </w:r>
                <w:r w:rsidR="00D81901">
                  <w:t>Date of Authorization</w:t>
                </w:r>
              </w:sdtContent>
            </w:sdt>
            <w:r w:rsidR="00FB3F1D" w:rsidRPr="002C3786">
              <w:t xml:space="preserve"> </w:t>
            </w:r>
          </w:p>
        </w:tc>
      </w:tr>
    </w:tbl>
    <w:p w14:paraId="07E45053"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20249527"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5CEA35F3" w14:textId="77777777" w:rsidR="00DB6423" w:rsidRPr="0036708B" w:rsidRDefault="000F4E05" w:rsidP="00E03A24">
            <w:pPr>
              <w:pStyle w:val="GSATableHeading"/>
            </w:pPr>
            <w:r w:rsidRPr="00F13E5F">
              <w:t xml:space="preserve">PE-16 </w:t>
            </w:r>
            <w:r w:rsidR="00DB6423" w:rsidRPr="0036708B">
              <w:t>What is the solution and how is it implemented?</w:t>
            </w:r>
          </w:p>
        </w:tc>
      </w:tr>
      <w:tr w:rsidR="00DB6423" w:rsidRPr="002C3786" w14:paraId="1F06BC08" w14:textId="77777777" w:rsidTr="001C310B">
        <w:trPr>
          <w:trHeight w:val="288"/>
        </w:trPr>
        <w:tc>
          <w:tcPr>
            <w:tcW w:w="5000" w:type="pct"/>
            <w:shd w:val="clear" w:color="auto" w:fill="FFFFFF" w:themeFill="background1"/>
          </w:tcPr>
          <w:p w14:paraId="367AC5E5" w14:textId="77777777" w:rsidR="00DB6423" w:rsidRPr="002C3786" w:rsidRDefault="00DB6423" w:rsidP="00DA4990">
            <w:pPr>
              <w:pStyle w:val="GSATableText"/>
            </w:pPr>
          </w:p>
        </w:tc>
      </w:tr>
    </w:tbl>
    <w:p w14:paraId="60685094" w14:textId="77777777" w:rsidR="00A771F2" w:rsidRPr="00F01982" w:rsidRDefault="00A771F2" w:rsidP="00DA4990"/>
    <w:p w14:paraId="1CE81728" w14:textId="77777777" w:rsidR="000D1972" w:rsidRDefault="005A62FC" w:rsidP="00DA4990">
      <w:pPr>
        <w:pStyle w:val="Heading2"/>
      </w:pPr>
      <w:bookmarkStart w:id="1578" w:name="_Toc383429842"/>
      <w:bookmarkStart w:id="1579" w:name="_Toc383444653"/>
      <w:bookmarkStart w:id="1580" w:name="_Toc385594298"/>
      <w:bookmarkStart w:id="1581" w:name="_Toc385594686"/>
      <w:bookmarkStart w:id="1582" w:name="_Toc385595074"/>
      <w:bookmarkStart w:id="1583" w:name="_Toc449543434"/>
      <w:bookmarkStart w:id="1584" w:name="_Toc464803620"/>
      <w:r w:rsidRPr="002C3786">
        <w:t>Planning (PL)</w:t>
      </w:r>
      <w:bookmarkEnd w:id="1578"/>
      <w:bookmarkEnd w:id="1579"/>
      <w:bookmarkEnd w:id="1580"/>
      <w:bookmarkEnd w:id="1581"/>
      <w:bookmarkEnd w:id="1582"/>
      <w:bookmarkEnd w:id="1583"/>
      <w:bookmarkEnd w:id="1584"/>
    </w:p>
    <w:p w14:paraId="0ECD27C2" w14:textId="77777777" w:rsidR="00642A5C" w:rsidRDefault="00642A5C" w:rsidP="00642A5C">
      <w:pPr>
        <w:pStyle w:val="Heading3"/>
      </w:pPr>
      <w:bookmarkStart w:id="1585" w:name="_Toc449543435"/>
      <w:bookmarkStart w:id="1586" w:name="_Toc464803621"/>
      <w:bookmarkStart w:id="1587" w:name="_Toc149090407"/>
      <w:bookmarkStart w:id="1588" w:name="_Toc383429843"/>
      <w:bookmarkStart w:id="1589" w:name="_Toc383444654"/>
      <w:bookmarkStart w:id="1590" w:name="_Toc385594299"/>
      <w:bookmarkStart w:id="1591" w:name="_Toc385594687"/>
      <w:bookmarkStart w:id="1592" w:name="_Toc385595075"/>
      <w:bookmarkStart w:id="1593" w:name="_Toc388620917"/>
      <w:r w:rsidRPr="002C3786">
        <w:t>PL-1</w:t>
      </w:r>
      <w:r>
        <w:t xml:space="preserve"> </w:t>
      </w:r>
      <w:r w:rsidRPr="002C3786">
        <w:t xml:space="preserve">Security Planning Policy and Procedures </w:t>
      </w:r>
      <w:r>
        <w:t>(L) (M)</w:t>
      </w:r>
      <w:bookmarkEnd w:id="1585"/>
      <w:bookmarkEnd w:id="1586"/>
    </w:p>
    <w:p w14:paraId="6F7B093A" w14:textId="77777777" w:rsidR="00642A5C" w:rsidRPr="002C3786" w:rsidRDefault="00642A5C" w:rsidP="00A253D7">
      <w:pPr>
        <w:keepNext/>
        <w:widowControl/>
      </w:pPr>
      <w:r w:rsidRPr="00475E4D">
        <w:t>The organization</w:t>
      </w:r>
      <w:r w:rsidRPr="006F3117">
        <w:t xml:space="preserve">: </w:t>
      </w:r>
    </w:p>
    <w:p w14:paraId="5E1DE869" w14:textId="77777777" w:rsidR="00642A5C" w:rsidRDefault="00642A5C" w:rsidP="00914FE7">
      <w:pPr>
        <w:pStyle w:val="GSAListParagraphalpha"/>
        <w:numPr>
          <w:ilvl w:val="0"/>
          <w:numId w:val="168"/>
        </w:numPr>
      </w:pPr>
      <w:r w:rsidRPr="006F3117">
        <w:t>Develops, documents, and disseminates to [</w:t>
      </w:r>
      <w:r w:rsidRPr="002B4E6E">
        <w:rPr>
          <w:rStyle w:val="GSAItalicEmphasisChar"/>
        </w:rPr>
        <w:t>Assignment: organization-defined personnel or roles</w:t>
      </w:r>
      <w:r w:rsidRPr="00AF5C3D">
        <w:t xml:space="preserve">]: </w:t>
      </w:r>
    </w:p>
    <w:p w14:paraId="3C69E52D" w14:textId="77777777" w:rsidR="00642A5C" w:rsidRDefault="00642A5C" w:rsidP="00914FE7">
      <w:pPr>
        <w:pStyle w:val="GSAListParagraphalpha2"/>
        <w:numPr>
          <w:ilvl w:val="1"/>
          <w:numId w:val="116"/>
        </w:numPr>
      </w:pPr>
      <w:r w:rsidRPr="006F3117">
        <w:t>A security planning policy that addresses purpose, scope, roles, responsibilities,</w:t>
      </w:r>
      <w:r w:rsidRPr="00AF5C3D">
        <w:t xml:space="preserve"> management commitment, coordination among organizational entities, and compliance; and </w:t>
      </w:r>
    </w:p>
    <w:p w14:paraId="4589D1CE" w14:textId="77777777" w:rsidR="00642A5C" w:rsidRDefault="00642A5C" w:rsidP="00914FE7">
      <w:pPr>
        <w:pStyle w:val="GSAListParagraphalpha2"/>
        <w:numPr>
          <w:ilvl w:val="1"/>
          <w:numId w:val="116"/>
        </w:numPr>
      </w:pPr>
      <w:r w:rsidRPr="006F3117">
        <w:t>Procedures to facilitate the implementation of the security planning policy and associated</w:t>
      </w:r>
      <w:r w:rsidRPr="00AF5C3D">
        <w:t xml:space="preserve"> security planning controls; and </w:t>
      </w:r>
    </w:p>
    <w:p w14:paraId="5342993C" w14:textId="77777777" w:rsidR="00642A5C" w:rsidRDefault="00642A5C" w:rsidP="00914FE7">
      <w:pPr>
        <w:pStyle w:val="GSAListParagraphalpha"/>
        <w:numPr>
          <w:ilvl w:val="0"/>
          <w:numId w:val="116"/>
        </w:numPr>
      </w:pPr>
      <w:r w:rsidRPr="006F3117">
        <w:t xml:space="preserve">Reviews and updates the current: </w:t>
      </w:r>
    </w:p>
    <w:p w14:paraId="3CFD84FD" w14:textId="77777777" w:rsidR="00642A5C" w:rsidRDefault="00642A5C" w:rsidP="00914FE7">
      <w:pPr>
        <w:pStyle w:val="GSAListParagraphalpha2"/>
        <w:numPr>
          <w:ilvl w:val="1"/>
          <w:numId w:val="116"/>
        </w:numPr>
      </w:pPr>
      <w:r w:rsidRPr="006F3117">
        <w:t>Security planning policy [</w:t>
      </w:r>
      <w:r w:rsidR="00895AF9">
        <w:rPr>
          <w:rStyle w:val="GSAItalicEmphasisChar"/>
        </w:rPr>
        <w:t>FedRAMP</w:t>
      </w:r>
      <w:r w:rsidRPr="002B4E6E">
        <w:rPr>
          <w:rStyle w:val="GSAItalicEmphasisChar"/>
        </w:rPr>
        <w:t xml:space="preserve"> Assignment: </w:t>
      </w:r>
      <w:r w:rsidRPr="00967186">
        <w:rPr>
          <w:rStyle w:val="GSAItalicEmphasisChar"/>
        </w:rPr>
        <w:t xml:space="preserve">at least </w:t>
      </w:r>
      <w:r>
        <w:rPr>
          <w:rStyle w:val="GSAItalicEmphasisChar"/>
        </w:rPr>
        <w:t>every three (3) years</w:t>
      </w:r>
      <w:r w:rsidRPr="00AF5C3D">
        <w:t xml:space="preserve">]; and </w:t>
      </w:r>
    </w:p>
    <w:p w14:paraId="64E3B0DB" w14:textId="77777777" w:rsidR="00642A5C" w:rsidRPr="00965288" w:rsidRDefault="00642A5C" w:rsidP="00914FE7">
      <w:pPr>
        <w:pStyle w:val="GSAListParagraphalpha2"/>
        <w:numPr>
          <w:ilvl w:val="1"/>
          <w:numId w:val="116"/>
        </w:numPr>
        <w:rPr>
          <w:bCs/>
        </w:rPr>
      </w:pPr>
      <w:r w:rsidRPr="006F3117">
        <w:t>Security pl</w:t>
      </w:r>
      <w:r w:rsidRPr="00AF5C3D">
        <w:t>anning procedures [</w:t>
      </w:r>
      <w:r w:rsidR="00895AF9">
        <w:rPr>
          <w:rStyle w:val="GSAItalicEmphasisChar"/>
        </w:rPr>
        <w:t>FedRAMP</w:t>
      </w:r>
      <w:r w:rsidRPr="002B4E6E">
        <w:rPr>
          <w:rStyle w:val="GSAItalicEmphasisChar"/>
        </w:rPr>
        <w:t xml:space="preserve"> Assignment: at least annually</w:t>
      </w:r>
      <w:r w:rsidRPr="00BA1FCB">
        <w:t>].</w:t>
      </w:r>
    </w:p>
    <w:p w14:paraId="0E049E53" w14:textId="77777777" w:rsidR="00642A5C" w:rsidRDefault="00642A5C" w:rsidP="00642A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B3F1D" w:rsidRPr="002C3786" w14:paraId="135E2C81" w14:textId="77777777" w:rsidTr="001C310B">
        <w:trPr>
          <w:cantSplit/>
          <w:trHeight w:val="288"/>
          <w:tblHeader/>
        </w:trPr>
        <w:tc>
          <w:tcPr>
            <w:tcW w:w="811" w:type="pct"/>
            <w:shd w:val="clear" w:color="auto" w:fill="DBE5F1" w:themeFill="accent1" w:themeFillTint="33"/>
            <w:tcMar>
              <w:top w:w="43" w:type="dxa"/>
              <w:bottom w:w="43" w:type="dxa"/>
            </w:tcMar>
          </w:tcPr>
          <w:bookmarkEnd w:id="1587"/>
          <w:bookmarkEnd w:id="1588"/>
          <w:bookmarkEnd w:id="1589"/>
          <w:bookmarkEnd w:id="1590"/>
          <w:bookmarkEnd w:id="1591"/>
          <w:bookmarkEnd w:id="1592"/>
          <w:bookmarkEnd w:id="1593"/>
          <w:p w14:paraId="623A84AE" w14:textId="77777777" w:rsidR="00FB3F1D" w:rsidRPr="002C3786" w:rsidRDefault="00AB299D" w:rsidP="00E03A24">
            <w:pPr>
              <w:pStyle w:val="GSATableHeading"/>
            </w:pPr>
            <w:r w:rsidRPr="00F13E5F">
              <w:t>PL-1</w:t>
            </w:r>
          </w:p>
        </w:tc>
        <w:tc>
          <w:tcPr>
            <w:tcW w:w="4189" w:type="pct"/>
            <w:shd w:val="clear" w:color="auto" w:fill="DBE5F1" w:themeFill="accent1" w:themeFillTint="33"/>
          </w:tcPr>
          <w:p w14:paraId="7A00FFB1" w14:textId="77777777" w:rsidR="00FB3F1D" w:rsidRPr="002C3786" w:rsidRDefault="00FB3F1D" w:rsidP="00E03A24">
            <w:pPr>
              <w:pStyle w:val="GSATableHeading"/>
            </w:pPr>
            <w:r w:rsidRPr="002C3786">
              <w:t>Control Summary Information</w:t>
            </w:r>
          </w:p>
        </w:tc>
      </w:tr>
      <w:tr w:rsidR="00FB3F1D" w:rsidRPr="002C3786" w14:paraId="46A9CBA8" w14:textId="77777777" w:rsidTr="001C310B">
        <w:trPr>
          <w:trHeight w:val="288"/>
        </w:trPr>
        <w:tc>
          <w:tcPr>
            <w:tcW w:w="5000" w:type="pct"/>
            <w:gridSpan w:val="2"/>
            <w:tcMar>
              <w:top w:w="43" w:type="dxa"/>
              <w:bottom w:w="43" w:type="dxa"/>
            </w:tcMar>
          </w:tcPr>
          <w:p w14:paraId="1EDE0670" w14:textId="77777777" w:rsidR="00FB3F1D" w:rsidRPr="002C3786" w:rsidRDefault="00FB3F1D" w:rsidP="002D7634">
            <w:pPr>
              <w:pStyle w:val="GSATableText"/>
            </w:pPr>
            <w:r w:rsidRPr="002C3786">
              <w:t>Responsible Role:</w:t>
            </w:r>
            <w:r>
              <w:t xml:space="preserve"> </w:t>
            </w:r>
          </w:p>
        </w:tc>
      </w:tr>
      <w:tr w:rsidR="00FB3F1D" w:rsidRPr="00D00D47" w14:paraId="67F50EFA" w14:textId="77777777" w:rsidTr="001C310B">
        <w:trPr>
          <w:trHeight w:val="288"/>
        </w:trPr>
        <w:tc>
          <w:tcPr>
            <w:tcW w:w="5000" w:type="pct"/>
            <w:gridSpan w:val="2"/>
            <w:tcMar>
              <w:top w:w="43" w:type="dxa"/>
              <w:bottom w:w="43" w:type="dxa"/>
            </w:tcMar>
          </w:tcPr>
          <w:p w14:paraId="7AF6C51E" w14:textId="77777777" w:rsidR="00FB3F1D" w:rsidRPr="00D00D47" w:rsidRDefault="00AB299D" w:rsidP="002D7634">
            <w:pPr>
              <w:pStyle w:val="GSATableText"/>
            </w:pPr>
            <w:r w:rsidRPr="00F13E5F">
              <w:t>Parameter PL-1(a):</w:t>
            </w:r>
            <w:r>
              <w:t xml:space="preserve"> </w:t>
            </w:r>
          </w:p>
        </w:tc>
      </w:tr>
      <w:tr w:rsidR="00AB299D" w:rsidRPr="00D00D47" w14:paraId="71672EED" w14:textId="77777777" w:rsidTr="001C310B">
        <w:trPr>
          <w:trHeight w:val="288"/>
        </w:trPr>
        <w:tc>
          <w:tcPr>
            <w:tcW w:w="5000" w:type="pct"/>
            <w:gridSpan w:val="2"/>
            <w:tcMar>
              <w:top w:w="43" w:type="dxa"/>
              <w:bottom w:w="43" w:type="dxa"/>
            </w:tcMar>
          </w:tcPr>
          <w:p w14:paraId="3F4C690F" w14:textId="77777777" w:rsidR="00AB299D" w:rsidRPr="00F13E5F" w:rsidRDefault="00AB299D" w:rsidP="002D7634">
            <w:pPr>
              <w:pStyle w:val="GSATableText"/>
            </w:pPr>
            <w:r w:rsidRPr="00F13E5F">
              <w:t>Parameter PL-1(b)(1):</w:t>
            </w:r>
            <w:r>
              <w:t xml:space="preserve"> </w:t>
            </w:r>
          </w:p>
        </w:tc>
      </w:tr>
      <w:tr w:rsidR="00FB3F1D" w:rsidRPr="00D00D47" w14:paraId="35B44B77" w14:textId="77777777" w:rsidTr="001C310B">
        <w:trPr>
          <w:trHeight w:val="288"/>
        </w:trPr>
        <w:tc>
          <w:tcPr>
            <w:tcW w:w="5000" w:type="pct"/>
            <w:gridSpan w:val="2"/>
            <w:tcMar>
              <w:top w:w="43" w:type="dxa"/>
              <w:bottom w:w="43" w:type="dxa"/>
            </w:tcMar>
          </w:tcPr>
          <w:p w14:paraId="1E802912" w14:textId="77777777" w:rsidR="00FB3F1D" w:rsidRPr="00D00D47" w:rsidRDefault="00AB299D" w:rsidP="002D7634">
            <w:pPr>
              <w:pStyle w:val="GSATableText"/>
            </w:pPr>
            <w:r w:rsidRPr="00F13E5F">
              <w:t>Parameter PL-1(b)(2):</w:t>
            </w:r>
            <w:r>
              <w:t xml:space="preserve"> </w:t>
            </w:r>
          </w:p>
        </w:tc>
      </w:tr>
      <w:tr w:rsidR="00FB3F1D" w:rsidRPr="002C3786" w14:paraId="4D3E9E46" w14:textId="77777777" w:rsidTr="001C310B">
        <w:trPr>
          <w:trHeight w:val="288"/>
        </w:trPr>
        <w:tc>
          <w:tcPr>
            <w:tcW w:w="5000" w:type="pct"/>
            <w:gridSpan w:val="2"/>
            <w:tcMar>
              <w:top w:w="43" w:type="dxa"/>
              <w:bottom w:w="43" w:type="dxa"/>
            </w:tcMar>
            <w:vAlign w:val="bottom"/>
          </w:tcPr>
          <w:p w14:paraId="60BFE959" w14:textId="77777777" w:rsidR="00FB3F1D" w:rsidRPr="002C3786" w:rsidRDefault="00FB3F1D" w:rsidP="00DA4990">
            <w:pPr>
              <w:pStyle w:val="GSATableText"/>
            </w:pPr>
            <w:r w:rsidRPr="002C3786">
              <w:t>Implementation Status (check all that apply):</w:t>
            </w:r>
          </w:p>
          <w:p w14:paraId="3D67E25C" w14:textId="77777777" w:rsidR="00FB3F1D" w:rsidRPr="002C3786" w:rsidRDefault="00CB38BB" w:rsidP="00DA4990">
            <w:pPr>
              <w:pStyle w:val="GSATableText"/>
            </w:pPr>
            <w:sdt>
              <w:sdtPr>
                <w:id w:val="174529720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Implemented</w:t>
            </w:r>
          </w:p>
          <w:p w14:paraId="5563B3E5" w14:textId="77777777" w:rsidR="00FB3F1D" w:rsidRPr="002C3786" w:rsidRDefault="00CB38BB" w:rsidP="00DA4990">
            <w:pPr>
              <w:pStyle w:val="GSATableText"/>
            </w:pPr>
            <w:sdt>
              <w:sdtPr>
                <w:id w:val="-1556851235"/>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Partially implemented</w:t>
            </w:r>
          </w:p>
          <w:p w14:paraId="6CF9352D" w14:textId="77777777" w:rsidR="00FB3F1D" w:rsidRPr="002C3786" w:rsidRDefault="00CB38BB" w:rsidP="00DA4990">
            <w:pPr>
              <w:pStyle w:val="GSATableText"/>
            </w:pPr>
            <w:sdt>
              <w:sdtPr>
                <w:id w:val="119943216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Planned</w:t>
            </w:r>
          </w:p>
          <w:p w14:paraId="2F79E926" w14:textId="77777777" w:rsidR="00FB3F1D" w:rsidRPr="002C3786" w:rsidRDefault="00CB38BB" w:rsidP="00DA4990">
            <w:pPr>
              <w:pStyle w:val="GSATableText"/>
            </w:pPr>
            <w:sdt>
              <w:sdtPr>
                <w:id w:val="571388352"/>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Alternative implementation</w:t>
            </w:r>
          </w:p>
          <w:p w14:paraId="72F21C8F" w14:textId="77777777" w:rsidR="00FB3F1D" w:rsidRPr="002C3786" w:rsidRDefault="00CB38BB" w:rsidP="00DA4990">
            <w:pPr>
              <w:pStyle w:val="GSATableText"/>
            </w:pPr>
            <w:sdt>
              <w:sdtPr>
                <w:id w:val="2098121519"/>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Not applicable</w:t>
            </w:r>
          </w:p>
        </w:tc>
      </w:tr>
      <w:tr w:rsidR="00FB3F1D" w:rsidRPr="002C3786" w14:paraId="7ECE317B" w14:textId="77777777" w:rsidTr="001C310B">
        <w:trPr>
          <w:trHeight w:val="288"/>
        </w:trPr>
        <w:tc>
          <w:tcPr>
            <w:tcW w:w="5000" w:type="pct"/>
            <w:gridSpan w:val="2"/>
            <w:tcMar>
              <w:top w:w="43" w:type="dxa"/>
              <w:bottom w:w="43" w:type="dxa"/>
            </w:tcMar>
            <w:vAlign w:val="bottom"/>
          </w:tcPr>
          <w:p w14:paraId="764AB4E0" w14:textId="77777777" w:rsidR="00FB3F1D" w:rsidRPr="002C3786" w:rsidRDefault="00FB3F1D" w:rsidP="00DA4990">
            <w:pPr>
              <w:pStyle w:val="GSATableText"/>
            </w:pPr>
            <w:r w:rsidRPr="002C3786">
              <w:t>Control Origination (check all that apply):</w:t>
            </w:r>
          </w:p>
          <w:p w14:paraId="2B09E039" w14:textId="77777777" w:rsidR="00FB3F1D" w:rsidRPr="002C3786" w:rsidRDefault="00CB38BB" w:rsidP="00DA4990">
            <w:pPr>
              <w:pStyle w:val="GSATableText"/>
            </w:pPr>
            <w:sdt>
              <w:sdtPr>
                <w:id w:val="916525508"/>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Corporate</w:t>
            </w:r>
          </w:p>
          <w:p w14:paraId="34EBC572" w14:textId="77777777" w:rsidR="00FB3F1D" w:rsidRPr="002C3786" w:rsidRDefault="00CB38BB" w:rsidP="00DA4990">
            <w:pPr>
              <w:pStyle w:val="GSATableText"/>
            </w:pPr>
            <w:sdt>
              <w:sdtPr>
                <w:id w:val="-849490031"/>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Service Provider System Specific</w:t>
            </w:r>
          </w:p>
          <w:p w14:paraId="54027EFA" w14:textId="77777777" w:rsidR="00FB3F1D" w:rsidRPr="002C3786" w:rsidRDefault="00CB38BB" w:rsidP="00DA4990">
            <w:pPr>
              <w:pStyle w:val="GSATableText"/>
            </w:pPr>
            <w:sdt>
              <w:sdtPr>
                <w:id w:val="1239206986"/>
                <w14:checkbox>
                  <w14:checked w14:val="0"/>
                  <w14:checkedState w14:val="2612" w14:font="ＭＳ ゴシック"/>
                  <w14:uncheckedState w14:val="2610" w14:font="ＭＳ ゴシック"/>
                </w14:checkbox>
              </w:sdtPr>
              <w:sdtEndPr/>
              <w:sdtContent>
                <w:r w:rsidR="00FB3F1D" w:rsidRPr="006A4B9F">
                  <w:rPr>
                    <w:rFonts w:eastAsia="MS Gothic" w:hint="eastAsia"/>
                  </w:rPr>
                  <w:t>☐</w:t>
                </w:r>
              </w:sdtContent>
            </w:sdt>
            <w:r w:rsidR="00FB3F1D">
              <w:t xml:space="preserve"> </w:t>
            </w:r>
            <w:r w:rsidR="00FB3F1D" w:rsidRPr="002C3786">
              <w:t xml:space="preserve">Service Provider Hybrid (Corporate and System Specific) </w:t>
            </w:r>
          </w:p>
        </w:tc>
      </w:tr>
    </w:tbl>
    <w:p w14:paraId="474D34C5" w14:textId="77777777" w:rsidR="00FB3F1D" w:rsidRDefault="00FB3F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AB299D" w:rsidRPr="002C3786" w14:paraId="07EADD7F" w14:textId="77777777" w:rsidTr="001C310B">
        <w:trPr>
          <w:cantSplit/>
          <w:trHeight w:val="288"/>
          <w:tblHeader/>
        </w:trPr>
        <w:tc>
          <w:tcPr>
            <w:tcW w:w="5000" w:type="pct"/>
            <w:gridSpan w:val="2"/>
            <w:shd w:val="clear" w:color="auto" w:fill="DBE5F1" w:themeFill="accent1" w:themeFillTint="33"/>
            <w:vAlign w:val="center"/>
          </w:tcPr>
          <w:p w14:paraId="77EE316B" w14:textId="77777777" w:rsidR="00AB299D" w:rsidRPr="002C3786" w:rsidRDefault="00AB299D" w:rsidP="00E03A24">
            <w:pPr>
              <w:pStyle w:val="GSATableHeading"/>
            </w:pPr>
            <w:r w:rsidRPr="00F13E5F">
              <w:t xml:space="preserve">PL-1 </w:t>
            </w:r>
            <w:r w:rsidRPr="002C3786">
              <w:t>What is the solution and how is it implemented?</w:t>
            </w:r>
          </w:p>
        </w:tc>
      </w:tr>
      <w:tr w:rsidR="00AB299D" w:rsidRPr="0036708B" w14:paraId="6DBB19D3" w14:textId="77777777" w:rsidTr="001C310B">
        <w:trPr>
          <w:trHeight w:val="288"/>
        </w:trPr>
        <w:tc>
          <w:tcPr>
            <w:tcW w:w="484" w:type="pct"/>
            <w:tcBorders>
              <w:right w:val="nil"/>
            </w:tcBorders>
            <w:shd w:val="clear" w:color="auto" w:fill="DBE5F1" w:themeFill="accent1" w:themeFillTint="33"/>
          </w:tcPr>
          <w:p w14:paraId="583FFBEB" w14:textId="77777777" w:rsidR="00AB299D" w:rsidRPr="002C3786" w:rsidRDefault="00AB299D" w:rsidP="00E03A24">
            <w:pPr>
              <w:pStyle w:val="GSATableHeading"/>
            </w:pPr>
            <w:r w:rsidRPr="002C3786">
              <w:t>Part a</w:t>
            </w:r>
          </w:p>
        </w:tc>
        <w:tc>
          <w:tcPr>
            <w:tcW w:w="4516" w:type="pct"/>
            <w:tcMar>
              <w:top w:w="43" w:type="dxa"/>
              <w:bottom w:w="43" w:type="dxa"/>
            </w:tcMar>
          </w:tcPr>
          <w:p w14:paraId="29B05BB6" w14:textId="77777777" w:rsidR="00AB299D" w:rsidRPr="0036708B" w:rsidRDefault="00AB299D" w:rsidP="00DA4990">
            <w:pPr>
              <w:pStyle w:val="GSATableText"/>
            </w:pPr>
          </w:p>
        </w:tc>
      </w:tr>
      <w:tr w:rsidR="00AB299D" w:rsidRPr="0036708B" w14:paraId="45633535" w14:textId="77777777" w:rsidTr="001C310B">
        <w:trPr>
          <w:trHeight w:val="288"/>
        </w:trPr>
        <w:tc>
          <w:tcPr>
            <w:tcW w:w="484" w:type="pct"/>
            <w:tcBorders>
              <w:right w:val="nil"/>
            </w:tcBorders>
            <w:shd w:val="clear" w:color="auto" w:fill="DBE5F1" w:themeFill="accent1" w:themeFillTint="33"/>
          </w:tcPr>
          <w:p w14:paraId="3DDAA325" w14:textId="77777777" w:rsidR="00AB299D" w:rsidRPr="002C3786" w:rsidRDefault="00AB299D" w:rsidP="00E03A24">
            <w:pPr>
              <w:pStyle w:val="GSATableHeading"/>
            </w:pPr>
            <w:r w:rsidRPr="002C3786">
              <w:t>Part b</w:t>
            </w:r>
          </w:p>
        </w:tc>
        <w:tc>
          <w:tcPr>
            <w:tcW w:w="4516" w:type="pct"/>
            <w:tcMar>
              <w:top w:w="43" w:type="dxa"/>
              <w:bottom w:w="43" w:type="dxa"/>
            </w:tcMar>
          </w:tcPr>
          <w:p w14:paraId="07B1A713" w14:textId="77777777" w:rsidR="00AB299D" w:rsidRPr="0036708B" w:rsidRDefault="00AB299D" w:rsidP="00DA4990">
            <w:pPr>
              <w:pStyle w:val="GSATableText"/>
            </w:pPr>
          </w:p>
        </w:tc>
      </w:tr>
    </w:tbl>
    <w:p w14:paraId="09FCF9AA" w14:textId="77777777" w:rsidR="009C7497" w:rsidRPr="00F13E5F" w:rsidRDefault="009C7497" w:rsidP="00DA4990"/>
    <w:p w14:paraId="4902A634" w14:textId="77777777" w:rsidR="000D1972" w:rsidRDefault="002E4639" w:rsidP="005972CC">
      <w:pPr>
        <w:pStyle w:val="Heading3"/>
      </w:pPr>
      <w:bookmarkStart w:id="1594" w:name="_Toc149090408"/>
      <w:bookmarkStart w:id="1595" w:name="_Toc383429844"/>
      <w:bookmarkStart w:id="1596" w:name="_Toc383444655"/>
      <w:bookmarkStart w:id="1597" w:name="_Toc385594300"/>
      <w:bookmarkStart w:id="1598" w:name="_Toc385594688"/>
      <w:bookmarkStart w:id="1599" w:name="_Toc385595076"/>
      <w:bookmarkStart w:id="1600" w:name="_Toc388620918"/>
      <w:bookmarkStart w:id="1601" w:name="_Toc449543437"/>
      <w:bookmarkStart w:id="1602" w:name="_Toc464803622"/>
      <w:r w:rsidRPr="002C3786">
        <w:t>PL-2</w:t>
      </w:r>
      <w:r>
        <w:t xml:space="preserve"> </w:t>
      </w:r>
      <w:r w:rsidR="00E03878" w:rsidRPr="002C3786">
        <w:t xml:space="preserve">System Security Plan </w:t>
      </w:r>
      <w:bookmarkEnd w:id="1594"/>
      <w:bookmarkEnd w:id="1595"/>
      <w:bookmarkEnd w:id="1596"/>
      <w:bookmarkEnd w:id="1597"/>
      <w:bookmarkEnd w:id="1598"/>
      <w:bookmarkEnd w:id="1599"/>
      <w:bookmarkEnd w:id="1600"/>
      <w:r w:rsidR="00642A5C">
        <w:t>(L) (M) (H)</w:t>
      </w:r>
      <w:bookmarkEnd w:id="1601"/>
      <w:bookmarkEnd w:id="1602"/>
    </w:p>
    <w:p w14:paraId="05AF029E" w14:textId="77777777" w:rsidR="00E03878" w:rsidRPr="002C3786" w:rsidRDefault="00E03878" w:rsidP="00A253D7">
      <w:pPr>
        <w:keepNext/>
        <w:widowControl/>
      </w:pPr>
      <w:r w:rsidRPr="002C3786">
        <w:t>The organization:</w:t>
      </w:r>
    </w:p>
    <w:p w14:paraId="26042631" w14:textId="77777777" w:rsidR="000D1972" w:rsidRDefault="00E03878" w:rsidP="00914FE7">
      <w:pPr>
        <w:pStyle w:val="GSAListParagraphalpha"/>
        <w:numPr>
          <w:ilvl w:val="0"/>
          <w:numId w:val="55"/>
        </w:numPr>
      </w:pPr>
      <w:r w:rsidRPr="002C3786">
        <w:t>Develops a security plan for the information system that:</w:t>
      </w:r>
    </w:p>
    <w:p w14:paraId="0839E186" w14:textId="77777777" w:rsidR="000D1972" w:rsidRPr="00965288" w:rsidRDefault="00E03878" w:rsidP="00914FE7">
      <w:pPr>
        <w:pStyle w:val="GSAListParagraphalpha2"/>
        <w:numPr>
          <w:ilvl w:val="1"/>
          <w:numId w:val="116"/>
        </w:numPr>
        <w:rPr>
          <w:bCs/>
        </w:rPr>
      </w:pPr>
      <w:r w:rsidRPr="006B29D5">
        <w:t>Is consistent with the organization’s enterprise architecture;</w:t>
      </w:r>
    </w:p>
    <w:p w14:paraId="2F8D7C3E" w14:textId="77777777" w:rsidR="000D1972" w:rsidRPr="00965288" w:rsidRDefault="00E03878" w:rsidP="00914FE7">
      <w:pPr>
        <w:pStyle w:val="GSAListParagraphalpha2"/>
        <w:numPr>
          <w:ilvl w:val="1"/>
          <w:numId w:val="116"/>
        </w:numPr>
        <w:rPr>
          <w:bCs/>
        </w:rPr>
      </w:pPr>
      <w:r w:rsidRPr="006B29D5">
        <w:t>Explicitly defines the authorization boundary for the system;</w:t>
      </w:r>
    </w:p>
    <w:p w14:paraId="61E41097" w14:textId="77777777" w:rsidR="000D1972" w:rsidRPr="00965288" w:rsidRDefault="00E03878" w:rsidP="00914FE7">
      <w:pPr>
        <w:pStyle w:val="GSAListParagraphalpha2"/>
        <w:numPr>
          <w:ilvl w:val="1"/>
          <w:numId w:val="116"/>
        </w:numPr>
        <w:rPr>
          <w:bCs/>
        </w:rPr>
      </w:pPr>
      <w:r w:rsidRPr="006B29D5">
        <w:t>Describes the operational context of the information system in terms of missions and business processes;</w:t>
      </w:r>
    </w:p>
    <w:p w14:paraId="055D684C" w14:textId="77777777" w:rsidR="000D1972" w:rsidRPr="00965288" w:rsidRDefault="00E03878" w:rsidP="00914FE7">
      <w:pPr>
        <w:pStyle w:val="GSAListParagraphalpha2"/>
        <w:numPr>
          <w:ilvl w:val="1"/>
          <w:numId w:val="116"/>
        </w:numPr>
        <w:rPr>
          <w:bCs/>
        </w:rPr>
      </w:pPr>
      <w:r w:rsidRPr="006B29D5">
        <w:t>Provides the security categorization of the information system including supporting rationale;</w:t>
      </w:r>
    </w:p>
    <w:p w14:paraId="6B76CD40" w14:textId="77777777" w:rsidR="000D1972" w:rsidRPr="00965288" w:rsidRDefault="00E03878" w:rsidP="00914FE7">
      <w:pPr>
        <w:pStyle w:val="GSAListParagraphalpha2"/>
        <w:numPr>
          <w:ilvl w:val="1"/>
          <w:numId w:val="116"/>
        </w:numPr>
        <w:rPr>
          <w:bCs/>
        </w:rPr>
      </w:pPr>
      <w:r w:rsidRPr="006B29D5">
        <w:t>Describes the operational environment for the information system</w:t>
      </w:r>
      <w:r w:rsidR="73501836" w:rsidRPr="006B29D5">
        <w:t xml:space="preserve"> and relationships with or connections t</w:t>
      </w:r>
      <w:r w:rsidR="00DF053E">
        <w:t>o other information</w:t>
      </w:r>
      <w:r w:rsidRPr="008E3320">
        <w:t>;</w:t>
      </w:r>
    </w:p>
    <w:p w14:paraId="47ACFF72" w14:textId="77777777" w:rsidR="000D1972" w:rsidRPr="00965288" w:rsidRDefault="00E03878" w:rsidP="00914FE7">
      <w:pPr>
        <w:pStyle w:val="GSAListParagraphalpha2"/>
        <w:numPr>
          <w:ilvl w:val="1"/>
          <w:numId w:val="116"/>
        </w:numPr>
        <w:rPr>
          <w:bCs/>
        </w:rPr>
      </w:pPr>
      <w:r w:rsidRPr="006B29D5">
        <w:t>Provides an overview of the security requirements for the system;</w:t>
      </w:r>
    </w:p>
    <w:p w14:paraId="52D0812B" w14:textId="77777777" w:rsidR="000D1972" w:rsidRDefault="6AAC6787" w:rsidP="00914FE7">
      <w:pPr>
        <w:pStyle w:val="GSAListParagraphalpha2"/>
        <w:numPr>
          <w:ilvl w:val="1"/>
          <w:numId w:val="116"/>
        </w:numPr>
      </w:pPr>
      <w:r w:rsidRPr="006F3117">
        <w:t>Identifies any relevant overlays, if applicable;</w:t>
      </w:r>
    </w:p>
    <w:p w14:paraId="23F836C6" w14:textId="77777777" w:rsidR="000D1972" w:rsidRPr="00965288" w:rsidRDefault="00E03878" w:rsidP="00914FE7">
      <w:pPr>
        <w:pStyle w:val="GSAListParagraphalpha2"/>
        <w:numPr>
          <w:ilvl w:val="1"/>
          <w:numId w:val="116"/>
        </w:numPr>
        <w:rPr>
          <w:bCs/>
        </w:rPr>
      </w:pPr>
      <w:r w:rsidRPr="006B29D5">
        <w:t xml:space="preserve">Describes the security controls in place or planned for meeting those requirements including a rationale for the tailoring </w:t>
      </w:r>
      <w:r w:rsidRPr="008E3320">
        <w:t>decisi</w:t>
      </w:r>
      <w:r w:rsidRPr="006B29D5">
        <w:t>ons; and</w:t>
      </w:r>
    </w:p>
    <w:p w14:paraId="045A0FD7" w14:textId="77777777" w:rsidR="000D1972" w:rsidRPr="00965288" w:rsidRDefault="00E03878" w:rsidP="00914FE7">
      <w:pPr>
        <w:pStyle w:val="GSAListParagraphalpha2"/>
        <w:numPr>
          <w:ilvl w:val="1"/>
          <w:numId w:val="116"/>
        </w:numPr>
        <w:rPr>
          <w:bCs/>
        </w:rPr>
      </w:pPr>
      <w:r w:rsidRPr="006B29D5">
        <w:t>Is reviewed and approved by the authorizing official or designated representative prior to plan implementation;</w:t>
      </w:r>
    </w:p>
    <w:p w14:paraId="0E1E70A4" w14:textId="77777777" w:rsidR="000D1972" w:rsidRPr="00965288" w:rsidRDefault="268DE909" w:rsidP="00914FE7">
      <w:pPr>
        <w:pStyle w:val="GSAListParagraphalpha"/>
        <w:numPr>
          <w:ilvl w:val="0"/>
          <w:numId w:val="116"/>
        </w:numPr>
        <w:rPr>
          <w:bCs/>
        </w:rPr>
      </w:pPr>
      <w:r w:rsidRPr="006B29D5">
        <w:t>Distributes copies of the security plan and communicates subsequent changes to the plan to [</w:t>
      </w:r>
      <w:r w:rsidRPr="00D62A31">
        <w:rPr>
          <w:rStyle w:val="GSAItalicEmphasisChar"/>
        </w:rPr>
        <w:t>Assignment: organization-defined personnel or roles</w:t>
      </w:r>
      <w:r w:rsidRPr="006B29D5">
        <w:t>];</w:t>
      </w:r>
    </w:p>
    <w:p w14:paraId="40D40CA2" w14:textId="77777777" w:rsidR="000D1972" w:rsidRDefault="64050B50" w:rsidP="00914FE7">
      <w:pPr>
        <w:pStyle w:val="GSAListParagraphalpha"/>
        <w:numPr>
          <w:ilvl w:val="0"/>
          <w:numId w:val="116"/>
        </w:numPr>
      </w:pPr>
      <w:r w:rsidRPr="006F3117">
        <w:t>Reviews the security plan fo</w:t>
      </w:r>
      <w:r w:rsidR="17C7F7F4" w:rsidRPr="00AF5C3D">
        <w:t>r the information system [</w:t>
      </w:r>
      <w:r w:rsidR="00895AF9">
        <w:rPr>
          <w:rStyle w:val="GSAItalicEmphasisChar"/>
        </w:rPr>
        <w:t>FedRAMP</w:t>
      </w:r>
      <w:r w:rsidR="0072379F" w:rsidRPr="00D62A31">
        <w:rPr>
          <w:rStyle w:val="GSAItalicEmphasisChar"/>
        </w:rPr>
        <w:t xml:space="preserve"> Assignment: at least annually</w:t>
      </w:r>
      <w:r w:rsidRPr="00AF5C3D">
        <w:t>];</w:t>
      </w:r>
    </w:p>
    <w:p w14:paraId="21F58084" w14:textId="77777777" w:rsidR="000D1972" w:rsidRPr="00965288" w:rsidRDefault="00E03878" w:rsidP="00914FE7">
      <w:pPr>
        <w:pStyle w:val="GSAListParagraphalpha"/>
        <w:numPr>
          <w:ilvl w:val="0"/>
          <w:numId w:val="116"/>
        </w:numPr>
        <w:rPr>
          <w:bCs/>
        </w:rPr>
      </w:pPr>
      <w:r w:rsidRPr="006B29D5">
        <w:t>Updates the plan to address changes to the information system/environment of operation or problems identified during plan implementation or security control assessments</w:t>
      </w:r>
      <w:r w:rsidR="17C7F7F4" w:rsidRPr="006B29D5">
        <w:t>; and</w:t>
      </w:r>
    </w:p>
    <w:p w14:paraId="624FFD60" w14:textId="77777777" w:rsidR="000D1972" w:rsidRDefault="17C7F7F4" w:rsidP="00914FE7">
      <w:pPr>
        <w:pStyle w:val="GSAListParagraphalpha"/>
        <w:numPr>
          <w:ilvl w:val="0"/>
          <w:numId w:val="116"/>
        </w:numPr>
      </w:pPr>
      <w:r w:rsidRPr="006F3117">
        <w:t>Protects the security plan from unauthorized disclosure and modification.</w:t>
      </w:r>
    </w:p>
    <w:p w14:paraId="31B83946" w14:textId="77777777" w:rsidR="00E03878" w:rsidRDefault="00E0387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253007" w:rsidRPr="002C3786" w14:paraId="32DFB519" w14:textId="77777777" w:rsidTr="001C310B">
        <w:trPr>
          <w:cantSplit/>
          <w:trHeight w:val="288"/>
          <w:tblHeader/>
        </w:trPr>
        <w:tc>
          <w:tcPr>
            <w:tcW w:w="811" w:type="pct"/>
            <w:shd w:val="clear" w:color="auto" w:fill="DBE5F1" w:themeFill="accent1" w:themeFillTint="33"/>
            <w:tcMar>
              <w:top w:w="43" w:type="dxa"/>
              <w:bottom w:w="43" w:type="dxa"/>
            </w:tcMar>
          </w:tcPr>
          <w:p w14:paraId="0379ED67" w14:textId="77777777" w:rsidR="00253007" w:rsidRPr="002C3786" w:rsidRDefault="0010454B" w:rsidP="00E03A24">
            <w:pPr>
              <w:pStyle w:val="GSATableHeading"/>
            </w:pPr>
            <w:r w:rsidRPr="002C3786">
              <w:t>PL-2</w:t>
            </w:r>
          </w:p>
        </w:tc>
        <w:tc>
          <w:tcPr>
            <w:tcW w:w="4189" w:type="pct"/>
            <w:shd w:val="clear" w:color="auto" w:fill="DBE5F1" w:themeFill="accent1" w:themeFillTint="33"/>
          </w:tcPr>
          <w:p w14:paraId="77953A04" w14:textId="77777777" w:rsidR="00253007" w:rsidRPr="002C3786" w:rsidRDefault="00253007" w:rsidP="00E03A24">
            <w:pPr>
              <w:pStyle w:val="GSATableHeading"/>
            </w:pPr>
            <w:r w:rsidRPr="002C3786">
              <w:t>Control Summary Information</w:t>
            </w:r>
          </w:p>
        </w:tc>
      </w:tr>
      <w:tr w:rsidR="00253007" w:rsidRPr="002C3786" w14:paraId="0A3059E1" w14:textId="77777777" w:rsidTr="001C310B">
        <w:trPr>
          <w:trHeight w:val="288"/>
        </w:trPr>
        <w:tc>
          <w:tcPr>
            <w:tcW w:w="5000" w:type="pct"/>
            <w:gridSpan w:val="2"/>
            <w:tcMar>
              <w:top w:w="43" w:type="dxa"/>
              <w:bottom w:w="43" w:type="dxa"/>
            </w:tcMar>
          </w:tcPr>
          <w:p w14:paraId="4B334D7C" w14:textId="77777777" w:rsidR="00253007" w:rsidRPr="002C3786" w:rsidRDefault="00253007" w:rsidP="002D7634">
            <w:pPr>
              <w:pStyle w:val="GSATableText"/>
            </w:pPr>
            <w:r w:rsidRPr="002C3786">
              <w:t>Responsible Role:</w:t>
            </w:r>
            <w:r>
              <w:t xml:space="preserve"> </w:t>
            </w:r>
          </w:p>
        </w:tc>
      </w:tr>
      <w:tr w:rsidR="00253007" w:rsidRPr="00D00D47" w14:paraId="76765B8C" w14:textId="77777777" w:rsidTr="001C310B">
        <w:trPr>
          <w:trHeight w:val="288"/>
        </w:trPr>
        <w:tc>
          <w:tcPr>
            <w:tcW w:w="5000" w:type="pct"/>
            <w:gridSpan w:val="2"/>
            <w:tcMar>
              <w:top w:w="43" w:type="dxa"/>
              <w:bottom w:w="43" w:type="dxa"/>
            </w:tcMar>
          </w:tcPr>
          <w:p w14:paraId="7BF4B951" w14:textId="77777777" w:rsidR="00253007" w:rsidRPr="00D00D47" w:rsidRDefault="0010454B" w:rsidP="002D7634">
            <w:pPr>
              <w:pStyle w:val="GSATableText"/>
            </w:pPr>
            <w:r w:rsidRPr="0046677C">
              <w:t>Parameter PL-2(b):</w:t>
            </w:r>
            <w:r>
              <w:t xml:space="preserve"> </w:t>
            </w:r>
          </w:p>
        </w:tc>
      </w:tr>
      <w:tr w:rsidR="00253007" w:rsidRPr="00D00D47" w14:paraId="4A0DE1D6" w14:textId="77777777" w:rsidTr="001C310B">
        <w:trPr>
          <w:trHeight w:val="288"/>
        </w:trPr>
        <w:tc>
          <w:tcPr>
            <w:tcW w:w="5000" w:type="pct"/>
            <w:gridSpan w:val="2"/>
            <w:tcMar>
              <w:top w:w="43" w:type="dxa"/>
              <w:bottom w:w="43" w:type="dxa"/>
            </w:tcMar>
          </w:tcPr>
          <w:p w14:paraId="35A30544" w14:textId="77777777" w:rsidR="00253007" w:rsidRPr="00D00D47" w:rsidRDefault="0010454B" w:rsidP="002D7634">
            <w:pPr>
              <w:pStyle w:val="GSATableText"/>
            </w:pPr>
            <w:r w:rsidRPr="0046677C">
              <w:t>Parameter PL-2(c):</w:t>
            </w:r>
            <w:r>
              <w:t xml:space="preserve"> </w:t>
            </w:r>
          </w:p>
        </w:tc>
      </w:tr>
      <w:tr w:rsidR="00253007" w:rsidRPr="002C3786" w14:paraId="5D77D259" w14:textId="77777777" w:rsidTr="001C310B">
        <w:trPr>
          <w:trHeight w:val="288"/>
        </w:trPr>
        <w:tc>
          <w:tcPr>
            <w:tcW w:w="5000" w:type="pct"/>
            <w:gridSpan w:val="2"/>
            <w:tcMar>
              <w:top w:w="43" w:type="dxa"/>
              <w:bottom w:w="43" w:type="dxa"/>
            </w:tcMar>
            <w:vAlign w:val="bottom"/>
          </w:tcPr>
          <w:p w14:paraId="119DAA4F" w14:textId="77777777" w:rsidR="00253007" w:rsidRPr="002C3786" w:rsidRDefault="00253007" w:rsidP="00DA4990">
            <w:pPr>
              <w:pStyle w:val="GSATableText"/>
            </w:pPr>
            <w:r w:rsidRPr="002C3786">
              <w:t>Implementation Status (check all that apply):</w:t>
            </w:r>
          </w:p>
          <w:p w14:paraId="689B4AD3" w14:textId="77777777" w:rsidR="00253007" w:rsidRPr="002C3786" w:rsidRDefault="00CB38BB" w:rsidP="00DA4990">
            <w:pPr>
              <w:pStyle w:val="GSATableText"/>
            </w:pPr>
            <w:sdt>
              <w:sdtPr>
                <w:id w:val="370507367"/>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Implemented</w:t>
            </w:r>
          </w:p>
          <w:p w14:paraId="28926E59" w14:textId="77777777" w:rsidR="00253007" w:rsidRPr="002C3786" w:rsidRDefault="00CB38BB" w:rsidP="00DA4990">
            <w:pPr>
              <w:pStyle w:val="GSATableText"/>
            </w:pPr>
            <w:sdt>
              <w:sdtPr>
                <w:id w:val="-2062542267"/>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Partially implemented</w:t>
            </w:r>
          </w:p>
          <w:p w14:paraId="14A0232D" w14:textId="77777777" w:rsidR="00253007" w:rsidRPr="002C3786" w:rsidRDefault="00CB38BB" w:rsidP="00DA4990">
            <w:pPr>
              <w:pStyle w:val="GSATableText"/>
            </w:pPr>
            <w:sdt>
              <w:sdtPr>
                <w:id w:val="566383733"/>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Planned</w:t>
            </w:r>
          </w:p>
          <w:p w14:paraId="5E723CD4" w14:textId="77777777" w:rsidR="00253007" w:rsidRPr="002C3786" w:rsidRDefault="00CB38BB" w:rsidP="00DA4990">
            <w:pPr>
              <w:pStyle w:val="GSATableText"/>
            </w:pPr>
            <w:sdt>
              <w:sdtPr>
                <w:id w:val="1354150792"/>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Alternative implementation</w:t>
            </w:r>
          </w:p>
          <w:p w14:paraId="5F9475CB" w14:textId="77777777" w:rsidR="00253007" w:rsidRPr="002C3786" w:rsidRDefault="00CB38BB" w:rsidP="00DA4990">
            <w:pPr>
              <w:pStyle w:val="GSATableText"/>
            </w:pPr>
            <w:sdt>
              <w:sdtPr>
                <w:id w:val="-1064254215"/>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Not applicable</w:t>
            </w:r>
          </w:p>
        </w:tc>
      </w:tr>
      <w:tr w:rsidR="00253007" w:rsidRPr="002C3786" w14:paraId="4C41C28F" w14:textId="77777777" w:rsidTr="001C310B">
        <w:trPr>
          <w:trHeight w:val="288"/>
        </w:trPr>
        <w:tc>
          <w:tcPr>
            <w:tcW w:w="5000" w:type="pct"/>
            <w:gridSpan w:val="2"/>
            <w:tcMar>
              <w:top w:w="43" w:type="dxa"/>
              <w:bottom w:w="43" w:type="dxa"/>
            </w:tcMar>
            <w:vAlign w:val="bottom"/>
          </w:tcPr>
          <w:p w14:paraId="58CD85DC" w14:textId="77777777" w:rsidR="00253007" w:rsidRPr="002C3786" w:rsidRDefault="00253007" w:rsidP="00DA4990">
            <w:pPr>
              <w:pStyle w:val="GSATableText"/>
            </w:pPr>
            <w:r w:rsidRPr="002C3786">
              <w:t>Control Origination (check all that apply):</w:t>
            </w:r>
          </w:p>
          <w:p w14:paraId="5F95277B" w14:textId="77777777" w:rsidR="00253007" w:rsidRPr="002C3786" w:rsidRDefault="00CB38BB" w:rsidP="00DA4990">
            <w:pPr>
              <w:pStyle w:val="GSATableText"/>
            </w:pPr>
            <w:sdt>
              <w:sdtPr>
                <w:id w:val="-311183153"/>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Service Provider Corporate</w:t>
            </w:r>
          </w:p>
          <w:p w14:paraId="78187C5C" w14:textId="77777777" w:rsidR="00253007" w:rsidRPr="002C3786" w:rsidRDefault="00CB38BB" w:rsidP="00DA4990">
            <w:pPr>
              <w:pStyle w:val="GSATableText"/>
            </w:pPr>
            <w:sdt>
              <w:sdtPr>
                <w:id w:val="989987484"/>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Service Provider System Specific</w:t>
            </w:r>
          </w:p>
          <w:p w14:paraId="5E67DE17" w14:textId="77777777" w:rsidR="00253007" w:rsidRPr="002C3786" w:rsidRDefault="00CB38BB" w:rsidP="00DA4990">
            <w:pPr>
              <w:pStyle w:val="GSATableText"/>
            </w:pPr>
            <w:sdt>
              <w:sdtPr>
                <w:id w:val="1823851871"/>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Service Provider Hybrid (Corporate and System Specific)</w:t>
            </w:r>
          </w:p>
          <w:p w14:paraId="51BFFE2F" w14:textId="77777777" w:rsidR="00253007" w:rsidRPr="002C3786" w:rsidRDefault="00CB38BB" w:rsidP="00DA4990">
            <w:pPr>
              <w:pStyle w:val="GSATableText"/>
            </w:pPr>
            <w:sdt>
              <w:sdtPr>
                <w:id w:val="585493037"/>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 xml:space="preserve">Configured by Customer (Customer System Specific) </w:t>
            </w:r>
          </w:p>
          <w:p w14:paraId="4D872525" w14:textId="77777777" w:rsidR="00253007" w:rsidRPr="002C3786" w:rsidRDefault="00CB38BB" w:rsidP="00DA4990">
            <w:pPr>
              <w:pStyle w:val="GSATableText"/>
            </w:pPr>
            <w:sdt>
              <w:sdtPr>
                <w:id w:val="1001704547"/>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 xml:space="preserve">Provided by Customer (Customer System Specific) </w:t>
            </w:r>
          </w:p>
          <w:p w14:paraId="54A8CEA3" w14:textId="77777777" w:rsidR="00253007" w:rsidRPr="002C3786" w:rsidRDefault="00CB38BB" w:rsidP="00DA4990">
            <w:pPr>
              <w:pStyle w:val="GSATableText"/>
            </w:pPr>
            <w:sdt>
              <w:sdtPr>
                <w:id w:val="1470932373"/>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253007" w:rsidRPr="002C3786">
              <w:t>Shared (Service Provider and Customer Responsibility)</w:t>
            </w:r>
          </w:p>
          <w:p w14:paraId="6B0C2704" w14:textId="3CDA8094" w:rsidR="00253007" w:rsidRPr="002C3786" w:rsidRDefault="00CB38BB" w:rsidP="00DA4990">
            <w:pPr>
              <w:pStyle w:val="GSATableText"/>
            </w:pPr>
            <w:sdt>
              <w:sdtPr>
                <w:id w:val="-1493175075"/>
                <w14:checkbox>
                  <w14:checked w14:val="0"/>
                  <w14:checkedState w14:val="2612" w14:font="ＭＳ ゴシック"/>
                  <w14:uncheckedState w14:val="2610" w14:font="ＭＳ ゴシック"/>
                </w14:checkbox>
              </w:sdtPr>
              <w:sdtEndPr/>
              <w:sdtContent>
                <w:r w:rsidR="00253007" w:rsidRPr="006A4B9F">
                  <w:rPr>
                    <w:rFonts w:eastAsia="MS Gothic" w:hint="eastAsia"/>
                  </w:rPr>
                  <w:t>☐</w:t>
                </w:r>
              </w:sdtContent>
            </w:sdt>
            <w:r w:rsidR="00253007">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714707465"/>
                <w:showingPlcHdr/>
                <w:text/>
              </w:sdtPr>
              <w:sdtEndPr/>
              <w:sdtContent>
                <w:r w:rsidR="00253007" w:rsidRPr="004C65C2">
                  <w:rPr>
                    <w:rStyle w:val="PlaceholderText"/>
                    <w:rFonts w:eastAsiaTheme="majorEastAsia"/>
                  </w:rPr>
                  <w:t>Click here to enter text.</w:t>
                </w:r>
              </w:sdtContent>
            </w:sdt>
            <w:r w:rsidR="00253007" w:rsidRPr="00CE1081">
              <w:t xml:space="preserve"> , </w:t>
            </w:r>
            <w:sdt>
              <w:sdtPr>
                <w:alias w:val="Date of FedRAMP Authorization"/>
                <w:tag w:val="dateofauthorization"/>
                <w:id w:val="-289664291"/>
                <w:date>
                  <w:dateFormat w:val="M/d/yyyy"/>
                  <w:lid w:val="en-US"/>
                  <w:storeMappedDataAs w:val="dateTime"/>
                  <w:calendar w:val="gregorian"/>
                </w:date>
              </w:sdtPr>
              <w:sdtEndPr/>
              <w:sdtContent>
                <w:r w:rsidR="00CA1512" w:rsidDel="00D81901">
                  <w:t>Date of Authorization</w:t>
                </w:r>
                <w:r w:rsidR="00D81901">
                  <w:t>Date of Authorization</w:t>
                </w:r>
              </w:sdtContent>
            </w:sdt>
            <w:r w:rsidR="00253007" w:rsidRPr="002C3786">
              <w:t xml:space="preserve"> </w:t>
            </w:r>
          </w:p>
        </w:tc>
      </w:tr>
    </w:tbl>
    <w:p w14:paraId="11D1B667" w14:textId="77777777" w:rsidR="00253007" w:rsidRDefault="00253007"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0454B" w:rsidRPr="002C3786" w14:paraId="3D7EF718" w14:textId="77777777" w:rsidTr="001C310B">
        <w:trPr>
          <w:cantSplit/>
          <w:trHeight w:val="288"/>
          <w:tblHeader/>
        </w:trPr>
        <w:tc>
          <w:tcPr>
            <w:tcW w:w="5000" w:type="pct"/>
            <w:gridSpan w:val="2"/>
            <w:shd w:val="clear" w:color="auto" w:fill="DBE5F1" w:themeFill="accent1" w:themeFillTint="33"/>
            <w:vAlign w:val="center"/>
          </w:tcPr>
          <w:p w14:paraId="354F47B7" w14:textId="77777777" w:rsidR="0010454B" w:rsidRPr="002C3786" w:rsidRDefault="0010454B" w:rsidP="00E03A24">
            <w:pPr>
              <w:pStyle w:val="GSATableHeading"/>
            </w:pPr>
            <w:r w:rsidRPr="0046677C">
              <w:t xml:space="preserve">PL-2 </w:t>
            </w:r>
            <w:r w:rsidRPr="002C3786">
              <w:t>What is the solution and how is it implemented?</w:t>
            </w:r>
          </w:p>
        </w:tc>
      </w:tr>
      <w:tr w:rsidR="0010454B" w:rsidRPr="0036708B" w14:paraId="6B70FB3B" w14:textId="77777777" w:rsidTr="001C310B">
        <w:trPr>
          <w:trHeight w:val="288"/>
        </w:trPr>
        <w:tc>
          <w:tcPr>
            <w:tcW w:w="484" w:type="pct"/>
            <w:tcBorders>
              <w:right w:val="nil"/>
            </w:tcBorders>
            <w:shd w:val="clear" w:color="auto" w:fill="DBE5F1" w:themeFill="accent1" w:themeFillTint="33"/>
          </w:tcPr>
          <w:p w14:paraId="4ADA35BA" w14:textId="77777777" w:rsidR="0010454B" w:rsidRPr="002C3786" w:rsidRDefault="0010454B" w:rsidP="00E03A24">
            <w:pPr>
              <w:pStyle w:val="GSATableHeading"/>
            </w:pPr>
            <w:r w:rsidRPr="002C3786">
              <w:t>Part a</w:t>
            </w:r>
          </w:p>
        </w:tc>
        <w:tc>
          <w:tcPr>
            <w:tcW w:w="4516" w:type="pct"/>
            <w:tcMar>
              <w:top w:w="43" w:type="dxa"/>
              <w:bottom w:w="43" w:type="dxa"/>
            </w:tcMar>
          </w:tcPr>
          <w:p w14:paraId="304BEA87" w14:textId="77777777" w:rsidR="0010454B" w:rsidRPr="0036708B" w:rsidRDefault="0010454B" w:rsidP="00DA4990">
            <w:pPr>
              <w:pStyle w:val="GSATableText"/>
            </w:pPr>
          </w:p>
        </w:tc>
      </w:tr>
      <w:tr w:rsidR="0010454B" w:rsidRPr="0036708B" w14:paraId="7C8C8310" w14:textId="77777777" w:rsidTr="001C310B">
        <w:trPr>
          <w:trHeight w:val="288"/>
        </w:trPr>
        <w:tc>
          <w:tcPr>
            <w:tcW w:w="484" w:type="pct"/>
            <w:tcBorders>
              <w:right w:val="nil"/>
            </w:tcBorders>
            <w:shd w:val="clear" w:color="auto" w:fill="DBE5F1" w:themeFill="accent1" w:themeFillTint="33"/>
          </w:tcPr>
          <w:p w14:paraId="6862FD7E" w14:textId="77777777" w:rsidR="0010454B" w:rsidRPr="002C3786" w:rsidRDefault="0010454B" w:rsidP="00E03A24">
            <w:pPr>
              <w:pStyle w:val="GSATableHeading"/>
            </w:pPr>
            <w:r w:rsidRPr="002C3786">
              <w:t>Part b</w:t>
            </w:r>
          </w:p>
        </w:tc>
        <w:tc>
          <w:tcPr>
            <w:tcW w:w="4516" w:type="pct"/>
            <w:tcMar>
              <w:top w:w="43" w:type="dxa"/>
              <w:bottom w:w="43" w:type="dxa"/>
            </w:tcMar>
          </w:tcPr>
          <w:p w14:paraId="38A3BCBD" w14:textId="77777777" w:rsidR="0010454B" w:rsidRPr="0036708B" w:rsidRDefault="0010454B" w:rsidP="00DA4990">
            <w:pPr>
              <w:pStyle w:val="GSATableText"/>
            </w:pPr>
          </w:p>
        </w:tc>
      </w:tr>
      <w:tr w:rsidR="0010454B" w:rsidRPr="0036708B" w14:paraId="259AA290" w14:textId="77777777" w:rsidTr="001C310B">
        <w:trPr>
          <w:trHeight w:val="288"/>
        </w:trPr>
        <w:tc>
          <w:tcPr>
            <w:tcW w:w="484" w:type="pct"/>
            <w:tcBorders>
              <w:right w:val="nil"/>
            </w:tcBorders>
            <w:shd w:val="clear" w:color="auto" w:fill="DBE5F1" w:themeFill="accent1" w:themeFillTint="33"/>
          </w:tcPr>
          <w:p w14:paraId="358CE5F0" w14:textId="77777777" w:rsidR="0010454B" w:rsidRPr="002C3786" w:rsidRDefault="0010454B" w:rsidP="00E03A24">
            <w:pPr>
              <w:pStyle w:val="GSATableHeading"/>
            </w:pPr>
            <w:r w:rsidRPr="002C3786">
              <w:t xml:space="preserve">Part </w:t>
            </w:r>
            <w:r>
              <w:t>c</w:t>
            </w:r>
          </w:p>
        </w:tc>
        <w:tc>
          <w:tcPr>
            <w:tcW w:w="4516" w:type="pct"/>
            <w:tcMar>
              <w:top w:w="43" w:type="dxa"/>
              <w:bottom w:w="43" w:type="dxa"/>
            </w:tcMar>
          </w:tcPr>
          <w:p w14:paraId="795DFC07" w14:textId="77777777" w:rsidR="0010454B" w:rsidRPr="0036708B" w:rsidRDefault="0010454B" w:rsidP="00DA4990">
            <w:pPr>
              <w:pStyle w:val="GSATableText"/>
            </w:pPr>
          </w:p>
        </w:tc>
      </w:tr>
      <w:tr w:rsidR="0010454B" w:rsidRPr="0036708B" w14:paraId="3F8E4DAD" w14:textId="77777777" w:rsidTr="001C310B">
        <w:trPr>
          <w:trHeight w:val="288"/>
        </w:trPr>
        <w:tc>
          <w:tcPr>
            <w:tcW w:w="484" w:type="pct"/>
            <w:tcBorders>
              <w:right w:val="nil"/>
            </w:tcBorders>
            <w:shd w:val="clear" w:color="auto" w:fill="DBE5F1" w:themeFill="accent1" w:themeFillTint="33"/>
          </w:tcPr>
          <w:p w14:paraId="385B3844" w14:textId="77777777" w:rsidR="0010454B" w:rsidRPr="002C3786" w:rsidRDefault="0010454B" w:rsidP="00E03A24">
            <w:pPr>
              <w:pStyle w:val="GSATableHeading"/>
            </w:pPr>
            <w:r w:rsidRPr="002C3786">
              <w:t xml:space="preserve">Part </w:t>
            </w:r>
            <w:r>
              <w:t>d</w:t>
            </w:r>
          </w:p>
        </w:tc>
        <w:tc>
          <w:tcPr>
            <w:tcW w:w="4516" w:type="pct"/>
            <w:tcMar>
              <w:top w:w="43" w:type="dxa"/>
              <w:bottom w:w="43" w:type="dxa"/>
            </w:tcMar>
          </w:tcPr>
          <w:p w14:paraId="1E8A6D42" w14:textId="77777777" w:rsidR="0010454B" w:rsidRPr="0036708B" w:rsidRDefault="0010454B" w:rsidP="00DA4990">
            <w:pPr>
              <w:pStyle w:val="GSATableText"/>
            </w:pPr>
          </w:p>
        </w:tc>
      </w:tr>
      <w:tr w:rsidR="0010454B" w:rsidRPr="0036708B" w14:paraId="0FACFCF3" w14:textId="77777777" w:rsidTr="001C310B">
        <w:trPr>
          <w:trHeight w:val="288"/>
        </w:trPr>
        <w:tc>
          <w:tcPr>
            <w:tcW w:w="484" w:type="pct"/>
            <w:tcBorders>
              <w:right w:val="nil"/>
            </w:tcBorders>
            <w:shd w:val="clear" w:color="auto" w:fill="DBE5F1" w:themeFill="accent1" w:themeFillTint="33"/>
          </w:tcPr>
          <w:p w14:paraId="5146B160" w14:textId="77777777" w:rsidR="0010454B" w:rsidRPr="002C3786" w:rsidRDefault="0010454B" w:rsidP="00E03A24">
            <w:pPr>
              <w:pStyle w:val="GSATableHeading"/>
            </w:pPr>
            <w:r w:rsidRPr="002C3786">
              <w:t xml:space="preserve">Part </w:t>
            </w:r>
            <w:r>
              <w:t>e</w:t>
            </w:r>
          </w:p>
        </w:tc>
        <w:tc>
          <w:tcPr>
            <w:tcW w:w="4516" w:type="pct"/>
            <w:tcMar>
              <w:top w:w="43" w:type="dxa"/>
              <w:bottom w:w="43" w:type="dxa"/>
            </w:tcMar>
          </w:tcPr>
          <w:p w14:paraId="200F8D50" w14:textId="77777777" w:rsidR="0010454B" w:rsidRPr="0036708B" w:rsidRDefault="0010454B" w:rsidP="00DA4990">
            <w:pPr>
              <w:pStyle w:val="GSATableText"/>
            </w:pPr>
          </w:p>
        </w:tc>
      </w:tr>
    </w:tbl>
    <w:p w14:paraId="7A70A34E" w14:textId="77777777" w:rsidR="000D1972" w:rsidRDefault="000D1972" w:rsidP="00DA4990"/>
    <w:p w14:paraId="4E35EDE8" w14:textId="77777777" w:rsidR="00873414" w:rsidRDefault="00873414" w:rsidP="00873414">
      <w:pPr>
        <w:pStyle w:val="Heading3"/>
      </w:pPr>
      <w:bookmarkStart w:id="1603" w:name="_Toc449543438"/>
      <w:bookmarkStart w:id="1604" w:name="_Toc464803623"/>
      <w:bookmarkStart w:id="1605" w:name="_Toc149090409"/>
      <w:bookmarkStart w:id="1606" w:name="_Toc383429846"/>
      <w:bookmarkStart w:id="1607" w:name="_Toc383444657"/>
      <w:bookmarkStart w:id="1608" w:name="_Toc385594302"/>
      <w:bookmarkStart w:id="1609" w:name="_Toc385594690"/>
      <w:bookmarkStart w:id="1610" w:name="_Toc385595078"/>
      <w:bookmarkStart w:id="1611" w:name="_Toc388620920"/>
      <w:r w:rsidRPr="00AF5C3D">
        <w:t>PL-4</w:t>
      </w:r>
      <w:r>
        <w:t xml:space="preserve"> </w:t>
      </w:r>
      <w:r w:rsidRPr="006F3117">
        <w:t>R</w:t>
      </w:r>
      <w:r w:rsidRPr="00AF5C3D">
        <w:t>ules of Behavior</w:t>
      </w:r>
      <w:r>
        <w:t xml:space="preserve"> (L) (M)</w:t>
      </w:r>
      <w:bookmarkEnd w:id="1603"/>
      <w:bookmarkEnd w:id="1604"/>
    </w:p>
    <w:p w14:paraId="05F4BFD1" w14:textId="77777777" w:rsidR="00873414" w:rsidRPr="002C3786" w:rsidRDefault="00873414" w:rsidP="00A253D7">
      <w:pPr>
        <w:keepNext/>
        <w:widowControl/>
      </w:pPr>
      <w:r w:rsidRPr="00475E4D">
        <w:t>The organization:</w:t>
      </w:r>
    </w:p>
    <w:p w14:paraId="196F62EF" w14:textId="77777777" w:rsidR="00873414" w:rsidRDefault="00873414" w:rsidP="00914FE7">
      <w:pPr>
        <w:pStyle w:val="GSAListParagraphalpha"/>
        <w:numPr>
          <w:ilvl w:val="0"/>
          <w:numId w:val="170"/>
        </w:numPr>
      </w:pPr>
      <w:r>
        <w:t xml:space="preserve">Establishes and makes readily available to individuals requiring access to the information system, the rules that describe their responsibilities and expected behavior with regard to information and information system usage; </w:t>
      </w:r>
    </w:p>
    <w:p w14:paraId="61333287" w14:textId="77777777" w:rsidR="00873414" w:rsidRDefault="00873414" w:rsidP="00914FE7">
      <w:pPr>
        <w:pStyle w:val="GSAListParagraphalpha"/>
        <w:numPr>
          <w:ilvl w:val="0"/>
          <w:numId w:val="56"/>
        </w:numPr>
      </w:pPr>
      <w:r>
        <w:t xml:space="preserve">Receives a signed acknowledgment from such individuals, indicating that they have read, understand, and agree to abide by the rules of behavior, before authorizing access to information and the information system; </w:t>
      </w:r>
    </w:p>
    <w:p w14:paraId="04265EBB" w14:textId="77777777" w:rsidR="00873414" w:rsidRDefault="00873414" w:rsidP="00914FE7">
      <w:pPr>
        <w:pStyle w:val="GSAListParagraphalpha"/>
        <w:numPr>
          <w:ilvl w:val="0"/>
          <w:numId w:val="56"/>
        </w:numPr>
      </w:pPr>
      <w:r>
        <w:t>Reviews and updates the rules of behavior [</w:t>
      </w:r>
      <w:r w:rsidR="00895AF9">
        <w:rPr>
          <w:rStyle w:val="GSAItalicEmphasisChar"/>
        </w:rPr>
        <w:t>FedRAMP</w:t>
      </w:r>
      <w:r w:rsidRPr="00D62A31">
        <w:rPr>
          <w:rStyle w:val="GSAItalicEmphasisChar"/>
        </w:rPr>
        <w:t xml:space="preserve"> Assignment: </w:t>
      </w:r>
      <w:r>
        <w:rPr>
          <w:rStyle w:val="GSAItalicEmphasisChar"/>
        </w:rPr>
        <w:t>at least every three (3) years</w:t>
      </w:r>
      <w:r>
        <w:t xml:space="preserve">]; and </w:t>
      </w:r>
    </w:p>
    <w:p w14:paraId="4F0CDECF" w14:textId="77777777" w:rsidR="00873414" w:rsidRDefault="00873414" w:rsidP="00914FE7">
      <w:pPr>
        <w:pStyle w:val="GSAListParagraphalpha"/>
        <w:numPr>
          <w:ilvl w:val="0"/>
          <w:numId w:val="56"/>
        </w:numPr>
      </w:pPr>
      <w:r>
        <w:t xml:space="preserve"> Requires individuals who have signed a previous version of the rules of behavior to read and resign when the rules of behavior are revised/updated</w:t>
      </w:r>
      <w:r w:rsidR="00DF053E">
        <w:t>.</w:t>
      </w:r>
    </w:p>
    <w:p w14:paraId="3BCC91DA" w14:textId="77777777" w:rsidR="00873414" w:rsidRDefault="00873414" w:rsidP="008734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03208" w:rsidRPr="002C3786" w14:paraId="1C533779" w14:textId="77777777" w:rsidTr="001C310B">
        <w:trPr>
          <w:cantSplit/>
          <w:trHeight w:val="288"/>
          <w:tblHeader/>
        </w:trPr>
        <w:tc>
          <w:tcPr>
            <w:tcW w:w="811" w:type="pct"/>
            <w:shd w:val="clear" w:color="auto" w:fill="DBE5F1" w:themeFill="accent1" w:themeFillTint="33"/>
            <w:tcMar>
              <w:top w:w="43" w:type="dxa"/>
              <w:bottom w:w="43" w:type="dxa"/>
            </w:tcMar>
          </w:tcPr>
          <w:bookmarkEnd w:id="1605"/>
          <w:bookmarkEnd w:id="1606"/>
          <w:bookmarkEnd w:id="1607"/>
          <w:bookmarkEnd w:id="1608"/>
          <w:bookmarkEnd w:id="1609"/>
          <w:bookmarkEnd w:id="1610"/>
          <w:bookmarkEnd w:id="1611"/>
          <w:p w14:paraId="32042C31" w14:textId="77777777" w:rsidR="00A03208" w:rsidRPr="002C3786" w:rsidRDefault="00035CED" w:rsidP="00E03A24">
            <w:pPr>
              <w:pStyle w:val="GSATableHeading"/>
            </w:pPr>
            <w:r w:rsidRPr="002C3786">
              <w:t>PL-4</w:t>
            </w:r>
          </w:p>
        </w:tc>
        <w:tc>
          <w:tcPr>
            <w:tcW w:w="4189" w:type="pct"/>
            <w:shd w:val="clear" w:color="auto" w:fill="DBE5F1" w:themeFill="accent1" w:themeFillTint="33"/>
          </w:tcPr>
          <w:p w14:paraId="65201F07" w14:textId="77777777" w:rsidR="00A03208" w:rsidRPr="002C3786" w:rsidRDefault="00A03208" w:rsidP="00E03A24">
            <w:pPr>
              <w:pStyle w:val="GSATableHeading"/>
            </w:pPr>
            <w:r w:rsidRPr="002C3786">
              <w:t>Control Summary Information</w:t>
            </w:r>
          </w:p>
        </w:tc>
      </w:tr>
      <w:tr w:rsidR="00A03208" w:rsidRPr="002C3786" w14:paraId="3E812844" w14:textId="77777777" w:rsidTr="001C310B">
        <w:trPr>
          <w:trHeight w:val="288"/>
        </w:trPr>
        <w:tc>
          <w:tcPr>
            <w:tcW w:w="5000" w:type="pct"/>
            <w:gridSpan w:val="2"/>
            <w:tcMar>
              <w:top w:w="43" w:type="dxa"/>
              <w:bottom w:w="43" w:type="dxa"/>
            </w:tcMar>
          </w:tcPr>
          <w:p w14:paraId="3F83CDF6" w14:textId="77777777" w:rsidR="00A03208" w:rsidRPr="002C3786" w:rsidRDefault="00A03208" w:rsidP="002D7634">
            <w:pPr>
              <w:pStyle w:val="GSATableText"/>
            </w:pPr>
            <w:r w:rsidRPr="002C3786">
              <w:t>Responsible Role:</w:t>
            </w:r>
            <w:r>
              <w:t xml:space="preserve"> </w:t>
            </w:r>
          </w:p>
        </w:tc>
      </w:tr>
      <w:tr w:rsidR="00A03208" w:rsidRPr="00D00D47" w14:paraId="213DAF14" w14:textId="77777777" w:rsidTr="001C310B">
        <w:trPr>
          <w:trHeight w:val="288"/>
        </w:trPr>
        <w:tc>
          <w:tcPr>
            <w:tcW w:w="5000" w:type="pct"/>
            <w:gridSpan w:val="2"/>
            <w:tcMar>
              <w:top w:w="43" w:type="dxa"/>
              <w:bottom w:w="43" w:type="dxa"/>
            </w:tcMar>
          </w:tcPr>
          <w:p w14:paraId="7BF280A2" w14:textId="77777777" w:rsidR="00A03208" w:rsidRPr="00D00D47" w:rsidRDefault="00035CED" w:rsidP="002D7634">
            <w:pPr>
              <w:pStyle w:val="GSATableText"/>
            </w:pPr>
            <w:r w:rsidRPr="00F00C39">
              <w:t>Parameter PL-4(c):</w:t>
            </w:r>
            <w:r>
              <w:t xml:space="preserve"> </w:t>
            </w:r>
          </w:p>
        </w:tc>
      </w:tr>
      <w:tr w:rsidR="00A03208" w:rsidRPr="002C3786" w14:paraId="1437BC85" w14:textId="77777777" w:rsidTr="001C310B">
        <w:trPr>
          <w:trHeight w:val="288"/>
        </w:trPr>
        <w:tc>
          <w:tcPr>
            <w:tcW w:w="5000" w:type="pct"/>
            <w:gridSpan w:val="2"/>
            <w:tcMar>
              <w:top w:w="43" w:type="dxa"/>
              <w:bottom w:w="43" w:type="dxa"/>
            </w:tcMar>
            <w:vAlign w:val="bottom"/>
          </w:tcPr>
          <w:p w14:paraId="56725F37" w14:textId="77777777" w:rsidR="00A03208" w:rsidRPr="002C3786" w:rsidRDefault="00A03208" w:rsidP="00DA4990">
            <w:pPr>
              <w:pStyle w:val="GSATableText"/>
            </w:pPr>
            <w:r w:rsidRPr="002C3786">
              <w:t>Implementation Status (check all that apply):</w:t>
            </w:r>
          </w:p>
          <w:p w14:paraId="7CBBAFB9" w14:textId="77777777" w:rsidR="00A03208" w:rsidRPr="002C3786" w:rsidRDefault="00CB38BB" w:rsidP="00DA4990">
            <w:pPr>
              <w:pStyle w:val="GSATableText"/>
            </w:pPr>
            <w:sdt>
              <w:sdtPr>
                <w:id w:val="-1015234380"/>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Implemented</w:t>
            </w:r>
          </w:p>
          <w:p w14:paraId="475137E1" w14:textId="77777777" w:rsidR="00A03208" w:rsidRPr="002C3786" w:rsidRDefault="00CB38BB" w:rsidP="00DA4990">
            <w:pPr>
              <w:pStyle w:val="GSATableText"/>
            </w:pPr>
            <w:sdt>
              <w:sdtPr>
                <w:id w:val="839979635"/>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Partially implemented</w:t>
            </w:r>
          </w:p>
          <w:p w14:paraId="11D98D54" w14:textId="77777777" w:rsidR="00A03208" w:rsidRPr="002C3786" w:rsidRDefault="00CB38BB" w:rsidP="00DA4990">
            <w:pPr>
              <w:pStyle w:val="GSATableText"/>
            </w:pPr>
            <w:sdt>
              <w:sdtPr>
                <w:id w:val="8194105"/>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Planned</w:t>
            </w:r>
          </w:p>
          <w:p w14:paraId="620F9A24" w14:textId="77777777" w:rsidR="00A03208" w:rsidRPr="002C3786" w:rsidRDefault="00CB38BB" w:rsidP="00DA4990">
            <w:pPr>
              <w:pStyle w:val="GSATableText"/>
            </w:pPr>
            <w:sdt>
              <w:sdtPr>
                <w:id w:val="-961260319"/>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Alternative implementation</w:t>
            </w:r>
          </w:p>
          <w:p w14:paraId="0B9953FD" w14:textId="77777777" w:rsidR="00A03208" w:rsidRPr="002C3786" w:rsidRDefault="00CB38BB" w:rsidP="00DA4990">
            <w:pPr>
              <w:pStyle w:val="GSATableText"/>
            </w:pPr>
            <w:sdt>
              <w:sdtPr>
                <w:id w:val="-2028552416"/>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Not applicable</w:t>
            </w:r>
          </w:p>
        </w:tc>
      </w:tr>
      <w:tr w:rsidR="00A03208" w:rsidRPr="002C3786" w14:paraId="241CA59E" w14:textId="77777777" w:rsidTr="001C310B">
        <w:trPr>
          <w:trHeight w:val="288"/>
        </w:trPr>
        <w:tc>
          <w:tcPr>
            <w:tcW w:w="5000" w:type="pct"/>
            <w:gridSpan w:val="2"/>
            <w:tcMar>
              <w:top w:w="43" w:type="dxa"/>
              <w:bottom w:w="43" w:type="dxa"/>
            </w:tcMar>
            <w:vAlign w:val="bottom"/>
          </w:tcPr>
          <w:p w14:paraId="39480937" w14:textId="77777777" w:rsidR="00A03208" w:rsidRPr="002C3786" w:rsidRDefault="00A03208" w:rsidP="00DA4990">
            <w:pPr>
              <w:pStyle w:val="GSATableText"/>
            </w:pPr>
            <w:r w:rsidRPr="002C3786">
              <w:t>Control Origination (check all that apply):</w:t>
            </w:r>
          </w:p>
          <w:p w14:paraId="1B966716" w14:textId="77777777" w:rsidR="00A03208" w:rsidRPr="002C3786" w:rsidRDefault="00CB38BB" w:rsidP="00DA4990">
            <w:pPr>
              <w:pStyle w:val="GSATableText"/>
            </w:pPr>
            <w:sdt>
              <w:sdtPr>
                <w:id w:val="-2099087544"/>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Corporate</w:t>
            </w:r>
          </w:p>
          <w:p w14:paraId="73FD843E" w14:textId="77777777" w:rsidR="00A03208" w:rsidRPr="002C3786" w:rsidRDefault="00CB38BB" w:rsidP="00DA4990">
            <w:pPr>
              <w:pStyle w:val="GSATableText"/>
            </w:pPr>
            <w:sdt>
              <w:sdtPr>
                <w:id w:val="1440642829"/>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System Specific</w:t>
            </w:r>
          </w:p>
          <w:p w14:paraId="5FC722C7" w14:textId="77777777" w:rsidR="00A03208" w:rsidRPr="002C3786" w:rsidRDefault="00CB38BB" w:rsidP="00DA4990">
            <w:pPr>
              <w:pStyle w:val="GSATableText"/>
            </w:pPr>
            <w:sdt>
              <w:sdtPr>
                <w:id w:val="-1965496809"/>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Hybrid (Corporate and System Specific)</w:t>
            </w:r>
          </w:p>
          <w:p w14:paraId="758E07A1" w14:textId="77777777" w:rsidR="00A03208" w:rsidRPr="002C3786" w:rsidRDefault="00CB38BB" w:rsidP="00DA4990">
            <w:pPr>
              <w:pStyle w:val="GSATableText"/>
            </w:pPr>
            <w:sdt>
              <w:sdtPr>
                <w:id w:val="1634753233"/>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 xml:space="preserve">Configured by Customer (Customer System Specific) </w:t>
            </w:r>
          </w:p>
          <w:p w14:paraId="64C7956F" w14:textId="77777777" w:rsidR="00A03208" w:rsidRPr="002C3786" w:rsidRDefault="00CB38BB" w:rsidP="00DA4990">
            <w:pPr>
              <w:pStyle w:val="GSATableText"/>
            </w:pPr>
            <w:sdt>
              <w:sdtPr>
                <w:id w:val="174830027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 xml:space="preserve">Provided by Customer (Customer System Specific) </w:t>
            </w:r>
          </w:p>
          <w:p w14:paraId="57BCBD88" w14:textId="77777777" w:rsidR="00A03208" w:rsidRPr="002C3786" w:rsidRDefault="00CB38BB" w:rsidP="00DA4990">
            <w:pPr>
              <w:pStyle w:val="GSATableText"/>
            </w:pPr>
            <w:sdt>
              <w:sdtPr>
                <w:id w:val="-1077589833"/>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Shared (Service Provider and Customer Responsibility)</w:t>
            </w:r>
          </w:p>
          <w:p w14:paraId="7EBFEE0F" w14:textId="707A44F2" w:rsidR="00A03208" w:rsidRPr="002C3786" w:rsidRDefault="00CB38BB" w:rsidP="006A4B6B">
            <w:pPr>
              <w:pStyle w:val="GSATableText"/>
            </w:pPr>
            <w:sdt>
              <w:sdtPr>
                <w:id w:val="-243877524"/>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785659746"/>
                <w:showingPlcHdr/>
                <w:text/>
              </w:sdtPr>
              <w:sdtEndPr/>
              <w:sdtContent>
                <w:r w:rsidR="00A03208" w:rsidRPr="004C65C2">
                  <w:rPr>
                    <w:rStyle w:val="PlaceholderText"/>
                    <w:rFonts w:eastAsiaTheme="majorEastAsia"/>
                  </w:rPr>
                  <w:t>Click here to enter text.</w:t>
                </w:r>
              </w:sdtContent>
            </w:sdt>
            <w:r w:rsidR="00A03208" w:rsidRPr="00CE1081">
              <w:t xml:space="preserve"> ,</w:t>
            </w:r>
            <w:r w:rsidR="006A4B6B">
              <w:t xml:space="preserve"> </w:t>
            </w:r>
            <w:sdt>
              <w:sdtPr>
                <w:id w:val="-928346972"/>
                <w:date>
                  <w:dateFormat w:val="M/d/yyyy"/>
                  <w:lid w:val="en-US"/>
                  <w:storeMappedDataAs w:val="dateTime"/>
                  <w:calendar w:val="gregorian"/>
                </w:date>
              </w:sdtPr>
              <w:sdtEndPr/>
              <w:sdtContent>
                <w:r w:rsidR="00CA1512" w:rsidDel="00D81901">
                  <w:t>Date of Authorization</w:t>
                </w:r>
                <w:r w:rsidR="00D81901">
                  <w:t>Date of Authorization</w:t>
                </w:r>
              </w:sdtContent>
            </w:sdt>
            <w:r w:rsidR="00A03208" w:rsidRPr="00CE1081">
              <w:t xml:space="preserve"> </w:t>
            </w:r>
          </w:p>
        </w:tc>
      </w:tr>
    </w:tbl>
    <w:p w14:paraId="7A0A7516" w14:textId="77777777" w:rsidR="00A03208" w:rsidRDefault="00A0320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35CED" w:rsidRPr="002C3786" w14:paraId="31C79E5D" w14:textId="77777777" w:rsidTr="001C310B">
        <w:trPr>
          <w:cantSplit/>
          <w:trHeight w:val="288"/>
          <w:tblHeader/>
        </w:trPr>
        <w:tc>
          <w:tcPr>
            <w:tcW w:w="5000" w:type="pct"/>
            <w:gridSpan w:val="2"/>
            <w:shd w:val="clear" w:color="auto" w:fill="DBE5F1" w:themeFill="accent1" w:themeFillTint="33"/>
            <w:vAlign w:val="center"/>
          </w:tcPr>
          <w:p w14:paraId="7E3AD343" w14:textId="77777777" w:rsidR="00035CED" w:rsidRPr="002C3786" w:rsidRDefault="00035CED" w:rsidP="00E03A24">
            <w:pPr>
              <w:pStyle w:val="GSATableHeading"/>
            </w:pPr>
            <w:r w:rsidRPr="00F00C39">
              <w:t xml:space="preserve">PL-4 </w:t>
            </w:r>
            <w:r w:rsidRPr="002C3786">
              <w:t>What is the solution and how is it implemented?</w:t>
            </w:r>
          </w:p>
        </w:tc>
      </w:tr>
      <w:tr w:rsidR="00035CED" w:rsidRPr="0036708B" w14:paraId="4D4F814C" w14:textId="77777777" w:rsidTr="001C310B">
        <w:trPr>
          <w:trHeight w:val="288"/>
        </w:trPr>
        <w:tc>
          <w:tcPr>
            <w:tcW w:w="484" w:type="pct"/>
            <w:tcBorders>
              <w:right w:val="nil"/>
            </w:tcBorders>
            <w:shd w:val="clear" w:color="auto" w:fill="DBE5F1" w:themeFill="accent1" w:themeFillTint="33"/>
          </w:tcPr>
          <w:p w14:paraId="52131459" w14:textId="77777777" w:rsidR="00035CED" w:rsidRPr="002C3786" w:rsidRDefault="00035CED" w:rsidP="00E03A24">
            <w:pPr>
              <w:pStyle w:val="GSATableHeading"/>
            </w:pPr>
            <w:r w:rsidRPr="002C3786">
              <w:t>Part a</w:t>
            </w:r>
          </w:p>
        </w:tc>
        <w:tc>
          <w:tcPr>
            <w:tcW w:w="4516" w:type="pct"/>
            <w:tcMar>
              <w:top w:w="43" w:type="dxa"/>
              <w:bottom w:w="43" w:type="dxa"/>
            </w:tcMar>
          </w:tcPr>
          <w:p w14:paraId="41008DDF" w14:textId="77777777" w:rsidR="00035CED" w:rsidRPr="0036708B" w:rsidRDefault="00035CED" w:rsidP="00DA4990">
            <w:pPr>
              <w:pStyle w:val="GSATableText"/>
            </w:pPr>
          </w:p>
        </w:tc>
      </w:tr>
      <w:tr w:rsidR="00035CED" w:rsidRPr="0036708B" w14:paraId="7D716A42" w14:textId="77777777" w:rsidTr="001C310B">
        <w:trPr>
          <w:trHeight w:val="288"/>
        </w:trPr>
        <w:tc>
          <w:tcPr>
            <w:tcW w:w="484" w:type="pct"/>
            <w:tcBorders>
              <w:right w:val="nil"/>
            </w:tcBorders>
            <w:shd w:val="clear" w:color="auto" w:fill="DBE5F1" w:themeFill="accent1" w:themeFillTint="33"/>
          </w:tcPr>
          <w:p w14:paraId="7E201FEA" w14:textId="77777777" w:rsidR="00035CED" w:rsidRPr="002C3786" w:rsidRDefault="00035CED" w:rsidP="00E03A24">
            <w:pPr>
              <w:pStyle w:val="GSATableHeading"/>
            </w:pPr>
            <w:r w:rsidRPr="002C3786">
              <w:t>Part b</w:t>
            </w:r>
          </w:p>
        </w:tc>
        <w:tc>
          <w:tcPr>
            <w:tcW w:w="4516" w:type="pct"/>
            <w:tcMar>
              <w:top w:w="43" w:type="dxa"/>
              <w:bottom w:w="43" w:type="dxa"/>
            </w:tcMar>
          </w:tcPr>
          <w:p w14:paraId="31755602" w14:textId="77777777" w:rsidR="00035CED" w:rsidRPr="0036708B" w:rsidRDefault="00035CED" w:rsidP="00DA4990">
            <w:pPr>
              <w:pStyle w:val="GSATableText"/>
            </w:pPr>
          </w:p>
        </w:tc>
      </w:tr>
      <w:tr w:rsidR="00035CED" w:rsidRPr="0036708B" w14:paraId="0A260997" w14:textId="77777777" w:rsidTr="001C310B">
        <w:trPr>
          <w:trHeight w:val="288"/>
        </w:trPr>
        <w:tc>
          <w:tcPr>
            <w:tcW w:w="484" w:type="pct"/>
            <w:tcBorders>
              <w:right w:val="nil"/>
            </w:tcBorders>
            <w:shd w:val="clear" w:color="auto" w:fill="DBE5F1" w:themeFill="accent1" w:themeFillTint="33"/>
          </w:tcPr>
          <w:p w14:paraId="03065686" w14:textId="77777777" w:rsidR="00035CED" w:rsidRPr="002C3786" w:rsidRDefault="00035CED" w:rsidP="00E03A24">
            <w:pPr>
              <w:pStyle w:val="GSATableHeading"/>
            </w:pPr>
            <w:r w:rsidRPr="002C3786">
              <w:t xml:space="preserve">Part </w:t>
            </w:r>
            <w:r>
              <w:t>c</w:t>
            </w:r>
          </w:p>
        </w:tc>
        <w:tc>
          <w:tcPr>
            <w:tcW w:w="4516" w:type="pct"/>
            <w:tcMar>
              <w:top w:w="43" w:type="dxa"/>
              <w:bottom w:w="43" w:type="dxa"/>
            </w:tcMar>
          </w:tcPr>
          <w:p w14:paraId="2531FF90" w14:textId="77777777" w:rsidR="00035CED" w:rsidRPr="0036708B" w:rsidRDefault="00035CED" w:rsidP="00DA4990">
            <w:pPr>
              <w:pStyle w:val="GSATableText"/>
            </w:pPr>
          </w:p>
        </w:tc>
      </w:tr>
      <w:tr w:rsidR="00035CED" w:rsidRPr="0036708B" w14:paraId="2ECC6164" w14:textId="77777777" w:rsidTr="001C310B">
        <w:trPr>
          <w:trHeight w:val="288"/>
        </w:trPr>
        <w:tc>
          <w:tcPr>
            <w:tcW w:w="484" w:type="pct"/>
            <w:tcBorders>
              <w:right w:val="nil"/>
            </w:tcBorders>
            <w:shd w:val="clear" w:color="auto" w:fill="DBE5F1" w:themeFill="accent1" w:themeFillTint="33"/>
          </w:tcPr>
          <w:p w14:paraId="704A9AE7" w14:textId="77777777" w:rsidR="00035CED" w:rsidRPr="002C3786" w:rsidRDefault="00035CED" w:rsidP="00E03A24">
            <w:pPr>
              <w:pStyle w:val="GSATableHeading"/>
            </w:pPr>
            <w:r w:rsidRPr="002C3786">
              <w:t xml:space="preserve">Part </w:t>
            </w:r>
            <w:r>
              <w:t>d</w:t>
            </w:r>
          </w:p>
        </w:tc>
        <w:tc>
          <w:tcPr>
            <w:tcW w:w="4516" w:type="pct"/>
            <w:tcMar>
              <w:top w:w="43" w:type="dxa"/>
              <w:bottom w:w="43" w:type="dxa"/>
            </w:tcMar>
          </w:tcPr>
          <w:p w14:paraId="792580D5" w14:textId="77777777" w:rsidR="00035CED" w:rsidRPr="0036708B" w:rsidRDefault="00035CED" w:rsidP="00DA4990">
            <w:pPr>
              <w:pStyle w:val="GSATableText"/>
            </w:pPr>
          </w:p>
        </w:tc>
      </w:tr>
    </w:tbl>
    <w:p w14:paraId="71C11676" w14:textId="77777777" w:rsidR="000D1972" w:rsidRDefault="000D1972" w:rsidP="00DA4990"/>
    <w:p w14:paraId="1787A49B" w14:textId="77777777" w:rsidR="000D1972" w:rsidRDefault="005A62FC" w:rsidP="00DA4990">
      <w:pPr>
        <w:pStyle w:val="Heading2"/>
      </w:pPr>
      <w:bookmarkStart w:id="1612" w:name="_Toc383444660"/>
      <w:bookmarkStart w:id="1613" w:name="_Toc385594305"/>
      <w:bookmarkStart w:id="1614" w:name="_Toc385594693"/>
      <w:bookmarkStart w:id="1615" w:name="_Toc385595081"/>
      <w:bookmarkStart w:id="1616" w:name="_Toc449543441"/>
      <w:bookmarkStart w:id="1617" w:name="_Toc464803624"/>
      <w:r w:rsidRPr="002C3786">
        <w:t>Personnel Security (PS)</w:t>
      </w:r>
      <w:bookmarkEnd w:id="1612"/>
      <w:bookmarkEnd w:id="1613"/>
      <w:bookmarkEnd w:id="1614"/>
      <w:bookmarkEnd w:id="1615"/>
      <w:bookmarkEnd w:id="1616"/>
      <w:bookmarkEnd w:id="1617"/>
    </w:p>
    <w:p w14:paraId="49C28BF9" w14:textId="77777777" w:rsidR="00982AE2" w:rsidRDefault="00982AE2" w:rsidP="00982AE2">
      <w:pPr>
        <w:pStyle w:val="Heading3"/>
      </w:pPr>
      <w:bookmarkStart w:id="1618" w:name="_Toc449543442"/>
      <w:bookmarkStart w:id="1619" w:name="_Toc464803625"/>
      <w:bookmarkStart w:id="1620" w:name="_Toc149090434"/>
      <w:bookmarkStart w:id="1621" w:name="_Toc383429849"/>
      <w:bookmarkStart w:id="1622" w:name="_Toc383444661"/>
      <w:bookmarkStart w:id="1623" w:name="_Toc385594306"/>
      <w:bookmarkStart w:id="1624" w:name="_Toc385594694"/>
      <w:bookmarkStart w:id="1625" w:name="_Toc385595082"/>
      <w:bookmarkStart w:id="1626"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1618"/>
      <w:bookmarkEnd w:id="1619"/>
    </w:p>
    <w:p w14:paraId="4780BC1A" w14:textId="77777777" w:rsidR="00982AE2" w:rsidRPr="00D53BC8" w:rsidRDefault="00982AE2" w:rsidP="00A253D7">
      <w:pPr>
        <w:keepNext/>
        <w:widowControl/>
      </w:pPr>
      <w:r w:rsidRPr="00D53BC8">
        <w:t>The organization:</w:t>
      </w:r>
    </w:p>
    <w:p w14:paraId="30BD19D2" w14:textId="77777777" w:rsidR="00982AE2" w:rsidRDefault="00982AE2" w:rsidP="00914FE7">
      <w:pPr>
        <w:pStyle w:val="GSAListParagraphalpha"/>
        <w:numPr>
          <w:ilvl w:val="0"/>
          <w:numId w:val="172"/>
        </w:numPr>
      </w:pPr>
      <w:r w:rsidRPr="00D53BC8">
        <w:t>Develops, documents, and disseminates to [</w:t>
      </w:r>
      <w:r w:rsidRPr="00D62A31">
        <w:rPr>
          <w:rStyle w:val="GSAItalicEmphasisChar"/>
        </w:rPr>
        <w:t>Assignment: organization-defined personnel or roles</w:t>
      </w:r>
      <w:r w:rsidRPr="00D53BC8">
        <w:t>]:</w:t>
      </w:r>
    </w:p>
    <w:p w14:paraId="6194681A" w14:textId="77777777" w:rsidR="00982AE2" w:rsidRDefault="00982AE2" w:rsidP="00914FE7">
      <w:pPr>
        <w:pStyle w:val="GSAListParagraphalpha2"/>
        <w:numPr>
          <w:ilvl w:val="1"/>
          <w:numId w:val="116"/>
        </w:numPr>
      </w:pPr>
      <w:r w:rsidRPr="00D53BC8">
        <w:t>A personnel security policy that addresses purpose, scope, roles, responsibilities, management commitment, coordination among organizational entities, and compliance; and</w:t>
      </w:r>
    </w:p>
    <w:p w14:paraId="156A8CFB" w14:textId="77777777" w:rsidR="00982AE2" w:rsidRDefault="00982AE2" w:rsidP="00914FE7">
      <w:pPr>
        <w:pStyle w:val="GSAListParagraphalpha2"/>
        <w:numPr>
          <w:ilvl w:val="1"/>
          <w:numId w:val="116"/>
        </w:numPr>
      </w:pPr>
      <w:r w:rsidRPr="00D53BC8">
        <w:t>Procedures to facilitate the implementation of the personnel security policy and associated personnel security controls; and</w:t>
      </w:r>
    </w:p>
    <w:p w14:paraId="33AF435D" w14:textId="77777777" w:rsidR="00982AE2" w:rsidRDefault="00982AE2" w:rsidP="00914FE7">
      <w:pPr>
        <w:pStyle w:val="GSAListParagraphalpha"/>
        <w:numPr>
          <w:ilvl w:val="0"/>
          <w:numId w:val="116"/>
        </w:numPr>
      </w:pPr>
      <w:r w:rsidRPr="00D53BC8">
        <w:t>Reviews and updates the current:</w:t>
      </w:r>
    </w:p>
    <w:p w14:paraId="65B819E1" w14:textId="77777777" w:rsidR="00982AE2" w:rsidRDefault="00982AE2" w:rsidP="00914FE7">
      <w:pPr>
        <w:pStyle w:val="GSAListParagraphalpha2"/>
        <w:numPr>
          <w:ilvl w:val="1"/>
          <w:numId w:val="116"/>
        </w:numPr>
      </w:pPr>
      <w:r w:rsidRPr="00D53BC8">
        <w:t>Personnel security policy</w:t>
      </w:r>
      <w:r>
        <w:t xml:space="preserve"> </w:t>
      </w:r>
      <w:r w:rsidRPr="006F3117">
        <w:t>[</w:t>
      </w:r>
      <w:r w:rsidR="00895AF9">
        <w:rPr>
          <w:rStyle w:val="GSAItalicEmphasisChar"/>
        </w:rPr>
        <w:t>FedRAMP</w:t>
      </w:r>
      <w:r w:rsidRPr="00D62A31">
        <w:rPr>
          <w:rStyle w:val="GSAItalicEmphasisChar"/>
        </w:rPr>
        <w:t xml:space="preserve"> Assignment: </w:t>
      </w:r>
      <w:r w:rsidRPr="000D4AA3">
        <w:rPr>
          <w:rStyle w:val="GSAItalicEmphasisChar"/>
        </w:rPr>
        <w:t xml:space="preserve">at least </w:t>
      </w:r>
      <w:r>
        <w:rPr>
          <w:rStyle w:val="GSAItalicEmphasisChar"/>
        </w:rPr>
        <w:t>every three (3) years</w:t>
      </w:r>
      <w:r w:rsidRPr="00AF5C3D">
        <w:t>]</w:t>
      </w:r>
      <w:r w:rsidRPr="00D53BC8">
        <w:t>; and</w:t>
      </w:r>
    </w:p>
    <w:p w14:paraId="62C5B76F" w14:textId="77777777" w:rsidR="00982AE2" w:rsidRDefault="00982AE2" w:rsidP="00914FE7">
      <w:pPr>
        <w:pStyle w:val="GSAListParagraphalpha2"/>
        <w:numPr>
          <w:ilvl w:val="1"/>
          <w:numId w:val="116"/>
        </w:numPr>
      </w:pPr>
      <w:r w:rsidRPr="00D53BC8">
        <w:t xml:space="preserve">Personnel security procedures </w:t>
      </w:r>
      <w:r w:rsidRPr="00AF5C3D">
        <w:t>[</w:t>
      </w:r>
      <w:r w:rsidR="00895AF9">
        <w:rPr>
          <w:rStyle w:val="GSAItalicEmphasisChar"/>
        </w:rPr>
        <w:t>FedRAMP</w:t>
      </w:r>
      <w:r w:rsidRPr="00D62A31">
        <w:rPr>
          <w:rStyle w:val="GSAItalicEmphasisChar"/>
        </w:rPr>
        <w:t xml:space="preserve"> Assignment: </w:t>
      </w:r>
      <w:r w:rsidRPr="00982AE2">
        <w:rPr>
          <w:rStyle w:val="GSAItalicEmphasisChar"/>
        </w:rPr>
        <w:t>at least annually</w:t>
      </w:r>
      <w:r w:rsidRPr="00BA1FCB">
        <w:t>]</w:t>
      </w:r>
      <w:r w:rsidRPr="00D53BC8">
        <w:t>.</w:t>
      </w:r>
    </w:p>
    <w:p w14:paraId="561B1057" w14:textId="77777777" w:rsidR="00982AE2" w:rsidRDefault="00982AE2" w:rsidP="00982AE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03208" w:rsidRPr="002C3786" w14:paraId="1994238D" w14:textId="77777777" w:rsidTr="001C310B">
        <w:trPr>
          <w:cantSplit/>
          <w:trHeight w:val="288"/>
          <w:tblHeader/>
        </w:trPr>
        <w:tc>
          <w:tcPr>
            <w:tcW w:w="811" w:type="pct"/>
            <w:shd w:val="clear" w:color="auto" w:fill="DBE5F1" w:themeFill="accent1" w:themeFillTint="33"/>
            <w:tcMar>
              <w:top w:w="43" w:type="dxa"/>
              <w:bottom w:w="43" w:type="dxa"/>
            </w:tcMar>
          </w:tcPr>
          <w:bookmarkEnd w:id="1620"/>
          <w:bookmarkEnd w:id="1621"/>
          <w:bookmarkEnd w:id="1622"/>
          <w:bookmarkEnd w:id="1623"/>
          <w:bookmarkEnd w:id="1624"/>
          <w:bookmarkEnd w:id="1625"/>
          <w:bookmarkEnd w:id="1626"/>
          <w:p w14:paraId="674EAC79" w14:textId="77777777" w:rsidR="00A03208" w:rsidRPr="002C3786" w:rsidRDefault="00567B4D" w:rsidP="00E03A24">
            <w:pPr>
              <w:pStyle w:val="GSATableHeading"/>
            </w:pPr>
            <w:r w:rsidRPr="00802617">
              <w:t>PS-1</w:t>
            </w:r>
          </w:p>
        </w:tc>
        <w:tc>
          <w:tcPr>
            <w:tcW w:w="4189" w:type="pct"/>
            <w:shd w:val="clear" w:color="auto" w:fill="DBE5F1" w:themeFill="accent1" w:themeFillTint="33"/>
          </w:tcPr>
          <w:p w14:paraId="503B9A1D" w14:textId="77777777" w:rsidR="00A03208" w:rsidRPr="002C3786" w:rsidRDefault="00A03208" w:rsidP="00E03A24">
            <w:pPr>
              <w:pStyle w:val="GSATableHeading"/>
            </w:pPr>
            <w:r w:rsidRPr="002C3786">
              <w:t>Control Summary Information</w:t>
            </w:r>
          </w:p>
        </w:tc>
      </w:tr>
      <w:tr w:rsidR="00A03208" w:rsidRPr="002C3786" w14:paraId="10996F74" w14:textId="77777777" w:rsidTr="001C310B">
        <w:trPr>
          <w:trHeight w:val="377"/>
        </w:trPr>
        <w:tc>
          <w:tcPr>
            <w:tcW w:w="5000" w:type="pct"/>
            <w:gridSpan w:val="2"/>
            <w:tcMar>
              <w:top w:w="43" w:type="dxa"/>
              <w:bottom w:w="43" w:type="dxa"/>
            </w:tcMar>
          </w:tcPr>
          <w:p w14:paraId="6324A9F8" w14:textId="77777777" w:rsidR="00A03208" w:rsidRPr="002C3786" w:rsidRDefault="00A03208" w:rsidP="002D7634">
            <w:pPr>
              <w:pStyle w:val="GSATableText"/>
            </w:pPr>
            <w:r w:rsidRPr="002C3786">
              <w:t>Responsible Role:</w:t>
            </w:r>
            <w:r>
              <w:t xml:space="preserve"> </w:t>
            </w:r>
          </w:p>
        </w:tc>
      </w:tr>
      <w:tr w:rsidR="00A03208" w:rsidRPr="00D00D47" w14:paraId="0FFF6004" w14:textId="77777777" w:rsidTr="001C310B">
        <w:trPr>
          <w:trHeight w:val="377"/>
        </w:trPr>
        <w:tc>
          <w:tcPr>
            <w:tcW w:w="5000" w:type="pct"/>
            <w:gridSpan w:val="2"/>
            <w:tcMar>
              <w:top w:w="43" w:type="dxa"/>
              <w:bottom w:w="43" w:type="dxa"/>
            </w:tcMar>
          </w:tcPr>
          <w:p w14:paraId="69557F3E" w14:textId="77777777" w:rsidR="00A03208" w:rsidRPr="00D00D47" w:rsidRDefault="00567B4D" w:rsidP="002D7634">
            <w:pPr>
              <w:pStyle w:val="GSATableText"/>
            </w:pPr>
            <w:r w:rsidRPr="00802617">
              <w:t>Parameter PS-1(</w:t>
            </w:r>
            <w:r>
              <w:t>a)</w:t>
            </w:r>
            <w:r w:rsidRPr="00802617">
              <w:t>:</w:t>
            </w:r>
            <w:r>
              <w:t xml:space="preserve"> </w:t>
            </w:r>
          </w:p>
        </w:tc>
      </w:tr>
      <w:tr w:rsidR="00A03208" w:rsidRPr="00D00D47" w14:paraId="24D453EC" w14:textId="77777777" w:rsidTr="001C310B">
        <w:trPr>
          <w:trHeight w:val="377"/>
        </w:trPr>
        <w:tc>
          <w:tcPr>
            <w:tcW w:w="5000" w:type="pct"/>
            <w:gridSpan w:val="2"/>
            <w:tcMar>
              <w:top w:w="43" w:type="dxa"/>
              <w:bottom w:w="43" w:type="dxa"/>
            </w:tcMar>
          </w:tcPr>
          <w:p w14:paraId="531341E8" w14:textId="77777777" w:rsidR="00A03208" w:rsidRPr="00D00D47" w:rsidRDefault="00567B4D" w:rsidP="002D7634">
            <w:pPr>
              <w:pStyle w:val="GSATableText"/>
            </w:pPr>
            <w:r w:rsidRPr="00802617">
              <w:t>Parameter PS-1(b)(1):</w:t>
            </w:r>
            <w:r>
              <w:t xml:space="preserve"> </w:t>
            </w:r>
          </w:p>
        </w:tc>
      </w:tr>
      <w:tr w:rsidR="00567B4D" w:rsidRPr="00D00D47" w14:paraId="3C48C506" w14:textId="77777777" w:rsidTr="001C310B">
        <w:trPr>
          <w:trHeight w:val="377"/>
        </w:trPr>
        <w:tc>
          <w:tcPr>
            <w:tcW w:w="5000" w:type="pct"/>
            <w:gridSpan w:val="2"/>
            <w:tcMar>
              <w:top w:w="43" w:type="dxa"/>
              <w:bottom w:w="43" w:type="dxa"/>
            </w:tcMar>
          </w:tcPr>
          <w:p w14:paraId="00A45B22" w14:textId="77777777" w:rsidR="00567B4D" w:rsidRPr="00D00D47" w:rsidRDefault="00567B4D" w:rsidP="002D7634">
            <w:pPr>
              <w:pStyle w:val="GSATableText"/>
            </w:pPr>
            <w:r w:rsidRPr="00802617">
              <w:t>Parameter PS-1(b)(2)</w:t>
            </w:r>
            <w:r>
              <w:t xml:space="preserve">: </w:t>
            </w:r>
          </w:p>
        </w:tc>
      </w:tr>
      <w:tr w:rsidR="00A03208" w:rsidRPr="002C3786" w14:paraId="562EF54B" w14:textId="77777777" w:rsidTr="001C310B">
        <w:trPr>
          <w:trHeight w:val="377"/>
        </w:trPr>
        <w:tc>
          <w:tcPr>
            <w:tcW w:w="5000" w:type="pct"/>
            <w:gridSpan w:val="2"/>
            <w:tcMar>
              <w:top w:w="43" w:type="dxa"/>
              <w:bottom w:w="43" w:type="dxa"/>
            </w:tcMar>
            <w:vAlign w:val="bottom"/>
          </w:tcPr>
          <w:p w14:paraId="4EBB4E52" w14:textId="77777777" w:rsidR="00A03208" w:rsidRPr="002C3786" w:rsidRDefault="00A03208" w:rsidP="00DA4990">
            <w:pPr>
              <w:pStyle w:val="GSATableText"/>
            </w:pPr>
            <w:r w:rsidRPr="002C3786">
              <w:t>Implementation Status (check all that apply):</w:t>
            </w:r>
          </w:p>
          <w:p w14:paraId="02B88E9D" w14:textId="77777777" w:rsidR="00A03208" w:rsidRPr="002C3786" w:rsidRDefault="00CB38BB" w:rsidP="00DA4990">
            <w:pPr>
              <w:pStyle w:val="GSATableText"/>
            </w:pPr>
            <w:sdt>
              <w:sdtPr>
                <w:id w:val="-312259658"/>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Implemented</w:t>
            </w:r>
          </w:p>
          <w:p w14:paraId="7D43C2F2" w14:textId="77777777" w:rsidR="00A03208" w:rsidRPr="002C3786" w:rsidRDefault="00CB38BB" w:rsidP="00DA4990">
            <w:pPr>
              <w:pStyle w:val="GSATableText"/>
            </w:pPr>
            <w:sdt>
              <w:sdtPr>
                <w:id w:val="-801311689"/>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Partially implemented</w:t>
            </w:r>
          </w:p>
          <w:p w14:paraId="2B9ABAAC" w14:textId="77777777" w:rsidR="00A03208" w:rsidRPr="002C3786" w:rsidRDefault="00CB38BB" w:rsidP="00DA4990">
            <w:pPr>
              <w:pStyle w:val="GSATableText"/>
            </w:pPr>
            <w:sdt>
              <w:sdtPr>
                <w:id w:val="1174452763"/>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Planned</w:t>
            </w:r>
          </w:p>
          <w:p w14:paraId="69F83385" w14:textId="77777777" w:rsidR="00A03208" w:rsidRPr="002C3786" w:rsidRDefault="00CB38BB" w:rsidP="00DA4990">
            <w:pPr>
              <w:pStyle w:val="GSATableText"/>
            </w:pPr>
            <w:sdt>
              <w:sdtPr>
                <w:id w:val="32948809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Alternative implementation</w:t>
            </w:r>
          </w:p>
          <w:p w14:paraId="71DD69C1" w14:textId="77777777" w:rsidR="00A03208" w:rsidRPr="002C3786" w:rsidRDefault="00CB38BB" w:rsidP="00DA4990">
            <w:pPr>
              <w:pStyle w:val="GSATableText"/>
            </w:pPr>
            <w:sdt>
              <w:sdtPr>
                <w:id w:val="-1071809848"/>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Not applicable</w:t>
            </w:r>
          </w:p>
        </w:tc>
      </w:tr>
      <w:tr w:rsidR="00A03208" w:rsidRPr="002C3786" w14:paraId="4EEF9181" w14:textId="77777777" w:rsidTr="001C310B">
        <w:trPr>
          <w:trHeight w:val="377"/>
        </w:trPr>
        <w:tc>
          <w:tcPr>
            <w:tcW w:w="5000" w:type="pct"/>
            <w:gridSpan w:val="2"/>
            <w:tcMar>
              <w:top w:w="43" w:type="dxa"/>
              <w:bottom w:w="43" w:type="dxa"/>
            </w:tcMar>
            <w:vAlign w:val="bottom"/>
          </w:tcPr>
          <w:p w14:paraId="6285128A" w14:textId="77777777" w:rsidR="00A03208" w:rsidRPr="002C3786" w:rsidRDefault="00A03208" w:rsidP="00DA4990">
            <w:pPr>
              <w:pStyle w:val="GSATableText"/>
            </w:pPr>
            <w:r w:rsidRPr="002C3786">
              <w:t>Control Origination (check all that apply):</w:t>
            </w:r>
          </w:p>
          <w:p w14:paraId="26251F3C" w14:textId="77777777" w:rsidR="00A03208" w:rsidRPr="002C3786" w:rsidRDefault="00CB38BB" w:rsidP="00DA4990">
            <w:pPr>
              <w:pStyle w:val="GSATableText"/>
            </w:pPr>
            <w:sdt>
              <w:sdtPr>
                <w:id w:val="-1687053182"/>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Corporate</w:t>
            </w:r>
          </w:p>
          <w:p w14:paraId="792C183C" w14:textId="77777777" w:rsidR="00A03208" w:rsidRPr="002C3786" w:rsidRDefault="00CB38BB" w:rsidP="00DA4990">
            <w:pPr>
              <w:pStyle w:val="GSATableText"/>
            </w:pPr>
            <w:sdt>
              <w:sdtPr>
                <w:id w:val="213598550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System Specific</w:t>
            </w:r>
          </w:p>
          <w:p w14:paraId="2BAAB507" w14:textId="77777777" w:rsidR="00A03208" w:rsidRPr="002C3786" w:rsidRDefault="00CB38BB" w:rsidP="00DA4990">
            <w:pPr>
              <w:pStyle w:val="GSATableText"/>
            </w:pPr>
            <w:sdt>
              <w:sdtPr>
                <w:id w:val="2127969723"/>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 xml:space="preserve">Service Provider Hybrid (Corporate and System Specific) </w:t>
            </w:r>
          </w:p>
        </w:tc>
      </w:tr>
    </w:tbl>
    <w:p w14:paraId="57ADD209" w14:textId="77777777" w:rsidR="00A03208" w:rsidRDefault="00A0320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567B4D" w:rsidRPr="002C3786" w14:paraId="665A954E" w14:textId="77777777" w:rsidTr="001C310B">
        <w:trPr>
          <w:cantSplit/>
          <w:trHeight w:val="288"/>
          <w:tblHeader/>
        </w:trPr>
        <w:tc>
          <w:tcPr>
            <w:tcW w:w="5000" w:type="pct"/>
            <w:gridSpan w:val="2"/>
            <w:shd w:val="clear" w:color="auto" w:fill="DBE5F1" w:themeFill="accent1" w:themeFillTint="33"/>
            <w:vAlign w:val="center"/>
          </w:tcPr>
          <w:p w14:paraId="425F8ABF" w14:textId="77777777" w:rsidR="00567B4D" w:rsidRPr="002C3786" w:rsidRDefault="00567B4D" w:rsidP="00E03A24">
            <w:pPr>
              <w:pStyle w:val="GSATableHeading"/>
            </w:pPr>
            <w:r w:rsidRPr="00802617">
              <w:t xml:space="preserve">PS-1 </w:t>
            </w:r>
            <w:r w:rsidRPr="002C3786">
              <w:t>What is the solution and how is it implemented?</w:t>
            </w:r>
          </w:p>
        </w:tc>
      </w:tr>
      <w:tr w:rsidR="00567B4D" w:rsidRPr="0036708B" w14:paraId="4378D3B7" w14:textId="77777777" w:rsidTr="001C310B">
        <w:trPr>
          <w:trHeight w:val="288"/>
        </w:trPr>
        <w:tc>
          <w:tcPr>
            <w:tcW w:w="484" w:type="pct"/>
            <w:tcBorders>
              <w:right w:val="nil"/>
            </w:tcBorders>
            <w:shd w:val="clear" w:color="auto" w:fill="DBE5F1" w:themeFill="accent1" w:themeFillTint="33"/>
          </w:tcPr>
          <w:p w14:paraId="3C1EBBF6" w14:textId="77777777" w:rsidR="00567B4D" w:rsidRPr="002C3786" w:rsidRDefault="00567B4D" w:rsidP="00E03A24">
            <w:pPr>
              <w:pStyle w:val="GSATableHeading"/>
            </w:pPr>
            <w:r w:rsidRPr="002C3786">
              <w:t>Part a</w:t>
            </w:r>
          </w:p>
        </w:tc>
        <w:tc>
          <w:tcPr>
            <w:tcW w:w="4516" w:type="pct"/>
            <w:tcMar>
              <w:top w:w="43" w:type="dxa"/>
              <w:bottom w:w="43" w:type="dxa"/>
            </w:tcMar>
          </w:tcPr>
          <w:p w14:paraId="021D920E" w14:textId="77777777" w:rsidR="00567B4D" w:rsidRPr="0036708B" w:rsidRDefault="00567B4D" w:rsidP="00567B4D">
            <w:pPr>
              <w:pStyle w:val="GSATableText"/>
            </w:pPr>
          </w:p>
        </w:tc>
      </w:tr>
      <w:tr w:rsidR="00567B4D" w:rsidRPr="0036708B" w14:paraId="2DF87D02" w14:textId="77777777" w:rsidTr="001C310B">
        <w:trPr>
          <w:trHeight w:val="288"/>
        </w:trPr>
        <w:tc>
          <w:tcPr>
            <w:tcW w:w="484" w:type="pct"/>
            <w:tcBorders>
              <w:right w:val="nil"/>
            </w:tcBorders>
            <w:shd w:val="clear" w:color="auto" w:fill="DBE5F1" w:themeFill="accent1" w:themeFillTint="33"/>
          </w:tcPr>
          <w:p w14:paraId="0D5EE8E8" w14:textId="77777777" w:rsidR="00567B4D" w:rsidRPr="002C3786" w:rsidRDefault="00567B4D" w:rsidP="00E03A24">
            <w:pPr>
              <w:pStyle w:val="GSATableHeading"/>
            </w:pPr>
            <w:r w:rsidRPr="002C3786">
              <w:t>Part b</w:t>
            </w:r>
          </w:p>
        </w:tc>
        <w:tc>
          <w:tcPr>
            <w:tcW w:w="4516" w:type="pct"/>
            <w:tcMar>
              <w:top w:w="43" w:type="dxa"/>
              <w:bottom w:w="43" w:type="dxa"/>
            </w:tcMar>
          </w:tcPr>
          <w:p w14:paraId="0D19B319" w14:textId="77777777" w:rsidR="00567B4D" w:rsidRPr="0036708B" w:rsidRDefault="00567B4D" w:rsidP="00567B4D">
            <w:pPr>
              <w:pStyle w:val="GSATableText"/>
            </w:pPr>
          </w:p>
        </w:tc>
      </w:tr>
    </w:tbl>
    <w:p w14:paraId="30E06EAC" w14:textId="77777777" w:rsidR="001D76BD" w:rsidRPr="00F01982" w:rsidRDefault="001D76BD" w:rsidP="00DA4990"/>
    <w:p w14:paraId="2D029820" w14:textId="77777777" w:rsidR="00913183" w:rsidRDefault="00913183" w:rsidP="00913183">
      <w:pPr>
        <w:pStyle w:val="Heading3"/>
      </w:pPr>
      <w:bookmarkStart w:id="1627" w:name="_Toc449543444"/>
      <w:bookmarkStart w:id="1628" w:name="_Toc464803626"/>
      <w:bookmarkStart w:id="1629" w:name="_Toc149090435"/>
      <w:bookmarkStart w:id="1630" w:name="_Toc383429850"/>
      <w:bookmarkStart w:id="1631" w:name="_Toc383444663"/>
      <w:bookmarkStart w:id="1632" w:name="_Toc385594308"/>
      <w:bookmarkStart w:id="1633" w:name="_Toc385594696"/>
      <w:bookmarkStart w:id="1634" w:name="_Toc385595084"/>
      <w:bookmarkStart w:id="1635" w:name="_Toc388620925"/>
      <w:r w:rsidRPr="002C3786">
        <w:t>PS-2</w:t>
      </w:r>
      <w:r>
        <w:t xml:space="preserve"> </w:t>
      </w:r>
      <w:r w:rsidRPr="002C3786">
        <w:t xml:space="preserve">Position Categorization </w:t>
      </w:r>
      <w:r>
        <w:t>(L) (M)</w:t>
      </w:r>
      <w:bookmarkEnd w:id="1627"/>
      <w:bookmarkEnd w:id="1628"/>
    </w:p>
    <w:p w14:paraId="5792BCB8" w14:textId="77777777" w:rsidR="00913183" w:rsidRPr="002C3786" w:rsidRDefault="00913183" w:rsidP="00A253D7">
      <w:pPr>
        <w:keepNext/>
        <w:widowControl/>
      </w:pPr>
      <w:r w:rsidRPr="002C3786">
        <w:t>The organization:</w:t>
      </w:r>
    </w:p>
    <w:p w14:paraId="335EC86B" w14:textId="77777777" w:rsidR="00913183" w:rsidRDefault="00913183" w:rsidP="00914FE7">
      <w:pPr>
        <w:pStyle w:val="GSAListParagraphalpha"/>
        <w:numPr>
          <w:ilvl w:val="0"/>
          <w:numId w:val="176"/>
        </w:numPr>
      </w:pPr>
      <w:r w:rsidRPr="002C3786">
        <w:t>Assigns a risk designation to all positions;</w:t>
      </w:r>
    </w:p>
    <w:p w14:paraId="563B8816" w14:textId="77777777" w:rsidR="00913183" w:rsidRDefault="00913183" w:rsidP="00914FE7">
      <w:pPr>
        <w:pStyle w:val="GSAListParagraphalpha"/>
        <w:numPr>
          <w:ilvl w:val="0"/>
          <w:numId w:val="58"/>
        </w:numPr>
      </w:pPr>
      <w:r w:rsidRPr="002C3786">
        <w:t>Establishes screening criteria for individuals filling those positions; and</w:t>
      </w:r>
    </w:p>
    <w:p w14:paraId="44E09E51" w14:textId="77777777" w:rsidR="00913183" w:rsidRDefault="00913183" w:rsidP="00914FE7">
      <w:pPr>
        <w:pStyle w:val="GSAListParagraphalpha"/>
        <w:numPr>
          <w:ilvl w:val="0"/>
          <w:numId w:val="58"/>
        </w:numPr>
      </w:pPr>
      <w:r w:rsidRPr="002C3786">
        <w:t>Reviews and revises position risk designations [</w:t>
      </w:r>
      <w:r w:rsidR="00895AF9">
        <w:rPr>
          <w:rStyle w:val="GSAItalicEmphasisChar"/>
        </w:rPr>
        <w:t>FedRAMP</w:t>
      </w:r>
      <w:r>
        <w:t xml:space="preserve"> </w:t>
      </w:r>
      <w:r w:rsidRPr="00D62A31">
        <w:rPr>
          <w:rStyle w:val="GSAItalicEmphasisChar"/>
        </w:rPr>
        <w:t xml:space="preserve">Assignment: </w:t>
      </w:r>
      <w:r w:rsidRPr="007E41B5">
        <w:rPr>
          <w:rStyle w:val="GSAItalicEmphasisChar"/>
        </w:rPr>
        <w:t xml:space="preserve">at least </w:t>
      </w:r>
      <w:r>
        <w:rPr>
          <w:rStyle w:val="GSAItalicEmphasisChar"/>
        </w:rPr>
        <w:t>every three (3) years</w:t>
      </w:r>
      <w:r w:rsidRPr="002C3786">
        <w:t>].</w:t>
      </w:r>
    </w:p>
    <w:p w14:paraId="78265999" w14:textId="77777777" w:rsidR="00913183" w:rsidRDefault="00913183" w:rsidP="00913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A03208" w:rsidRPr="002C3786" w14:paraId="0414C1B9" w14:textId="77777777" w:rsidTr="001C310B">
        <w:trPr>
          <w:cantSplit/>
          <w:trHeight w:val="288"/>
          <w:tblHeader/>
        </w:trPr>
        <w:tc>
          <w:tcPr>
            <w:tcW w:w="811" w:type="pct"/>
            <w:shd w:val="clear" w:color="auto" w:fill="DBE5F1" w:themeFill="accent1" w:themeFillTint="33"/>
            <w:tcMar>
              <w:top w:w="43" w:type="dxa"/>
              <w:bottom w:w="43" w:type="dxa"/>
            </w:tcMar>
          </w:tcPr>
          <w:bookmarkEnd w:id="1629"/>
          <w:bookmarkEnd w:id="1630"/>
          <w:bookmarkEnd w:id="1631"/>
          <w:bookmarkEnd w:id="1632"/>
          <w:bookmarkEnd w:id="1633"/>
          <w:bookmarkEnd w:id="1634"/>
          <w:bookmarkEnd w:id="1635"/>
          <w:p w14:paraId="72482A0E" w14:textId="77777777" w:rsidR="00A03208" w:rsidRPr="002C3786" w:rsidRDefault="00567B4D" w:rsidP="00E03A24">
            <w:pPr>
              <w:pStyle w:val="GSATableHeading"/>
            </w:pPr>
            <w:r w:rsidRPr="00485BB6">
              <w:t>PS-2</w:t>
            </w:r>
          </w:p>
        </w:tc>
        <w:tc>
          <w:tcPr>
            <w:tcW w:w="4189" w:type="pct"/>
            <w:shd w:val="clear" w:color="auto" w:fill="DBE5F1" w:themeFill="accent1" w:themeFillTint="33"/>
          </w:tcPr>
          <w:p w14:paraId="55825571" w14:textId="77777777" w:rsidR="00A03208" w:rsidRPr="002C3786" w:rsidRDefault="00A03208" w:rsidP="00E03A24">
            <w:pPr>
              <w:pStyle w:val="GSATableHeading"/>
            </w:pPr>
            <w:r w:rsidRPr="002C3786">
              <w:t>Control Summary Information</w:t>
            </w:r>
          </w:p>
        </w:tc>
      </w:tr>
      <w:tr w:rsidR="00A03208" w:rsidRPr="002C3786" w14:paraId="7C0ECE1E" w14:textId="77777777" w:rsidTr="001C310B">
        <w:trPr>
          <w:trHeight w:val="288"/>
        </w:trPr>
        <w:tc>
          <w:tcPr>
            <w:tcW w:w="5000" w:type="pct"/>
            <w:gridSpan w:val="2"/>
            <w:tcMar>
              <w:top w:w="43" w:type="dxa"/>
              <w:bottom w:w="43" w:type="dxa"/>
            </w:tcMar>
          </w:tcPr>
          <w:p w14:paraId="2B587860" w14:textId="77777777" w:rsidR="00A03208" w:rsidRPr="002C3786" w:rsidRDefault="00A03208" w:rsidP="002D7634">
            <w:pPr>
              <w:pStyle w:val="GSATableText"/>
            </w:pPr>
            <w:r w:rsidRPr="002C3786">
              <w:t>Responsible Role:</w:t>
            </w:r>
            <w:r>
              <w:t xml:space="preserve"> </w:t>
            </w:r>
          </w:p>
        </w:tc>
      </w:tr>
      <w:tr w:rsidR="00A03208" w:rsidRPr="00D00D47" w14:paraId="0FD94555" w14:textId="77777777" w:rsidTr="001C310B">
        <w:trPr>
          <w:trHeight w:val="288"/>
        </w:trPr>
        <w:tc>
          <w:tcPr>
            <w:tcW w:w="5000" w:type="pct"/>
            <w:gridSpan w:val="2"/>
            <w:tcMar>
              <w:top w:w="43" w:type="dxa"/>
              <w:bottom w:w="43" w:type="dxa"/>
            </w:tcMar>
          </w:tcPr>
          <w:p w14:paraId="5F064D88" w14:textId="77777777" w:rsidR="00A03208" w:rsidRPr="00D00D47" w:rsidRDefault="00567B4D" w:rsidP="002D7634">
            <w:pPr>
              <w:pStyle w:val="GSATableText"/>
            </w:pPr>
            <w:r w:rsidRPr="00485BB6">
              <w:t>Parameter PS-2(c):</w:t>
            </w:r>
            <w:r w:rsidR="00A03208">
              <w:t xml:space="preserve"> </w:t>
            </w:r>
          </w:p>
        </w:tc>
      </w:tr>
      <w:tr w:rsidR="00A03208" w:rsidRPr="002C3786" w14:paraId="3E5CA9C8" w14:textId="77777777" w:rsidTr="001C310B">
        <w:trPr>
          <w:trHeight w:val="288"/>
        </w:trPr>
        <w:tc>
          <w:tcPr>
            <w:tcW w:w="5000" w:type="pct"/>
            <w:gridSpan w:val="2"/>
            <w:tcMar>
              <w:top w:w="43" w:type="dxa"/>
              <w:bottom w:w="43" w:type="dxa"/>
            </w:tcMar>
            <w:vAlign w:val="bottom"/>
          </w:tcPr>
          <w:p w14:paraId="1D458913" w14:textId="77777777" w:rsidR="00A03208" w:rsidRPr="002C3786" w:rsidRDefault="00A03208" w:rsidP="00DA4990">
            <w:pPr>
              <w:pStyle w:val="GSATableText"/>
            </w:pPr>
            <w:r w:rsidRPr="002C3786">
              <w:t>Implementation Status (check all that apply):</w:t>
            </w:r>
          </w:p>
          <w:p w14:paraId="0FA8646A" w14:textId="77777777" w:rsidR="00A03208" w:rsidRPr="002C3786" w:rsidRDefault="00CB38BB" w:rsidP="00DA4990">
            <w:pPr>
              <w:pStyle w:val="GSATableText"/>
            </w:pPr>
            <w:sdt>
              <w:sdtPr>
                <w:id w:val="-1569194515"/>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Implemented</w:t>
            </w:r>
          </w:p>
          <w:p w14:paraId="4A20E710" w14:textId="77777777" w:rsidR="00A03208" w:rsidRPr="002C3786" w:rsidRDefault="00CB38BB" w:rsidP="00DA4990">
            <w:pPr>
              <w:pStyle w:val="GSATableText"/>
            </w:pPr>
            <w:sdt>
              <w:sdtPr>
                <w:id w:val="-44901321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Partially implemented</w:t>
            </w:r>
          </w:p>
          <w:p w14:paraId="6B4D1F43" w14:textId="77777777" w:rsidR="00A03208" w:rsidRPr="002C3786" w:rsidRDefault="00CB38BB" w:rsidP="00DA4990">
            <w:pPr>
              <w:pStyle w:val="GSATableText"/>
            </w:pPr>
            <w:sdt>
              <w:sdtPr>
                <w:id w:val="-55524318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Planned</w:t>
            </w:r>
          </w:p>
          <w:p w14:paraId="08B52E00" w14:textId="77777777" w:rsidR="00A03208" w:rsidRPr="002C3786" w:rsidRDefault="00CB38BB" w:rsidP="00DA4990">
            <w:pPr>
              <w:pStyle w:val="GSATableText"/>
            </w:pPr>
            <w:sdt>
              <w:sdtPr>
                <w:id w:val="1185874951"/>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Alternative implementation</w:t>
            </w:r>
          </w:p>
          <w:p w14:paraId="29B275C4" w14:textId="77777777" w:rsidR="00A03208" w:rsidRPr="002C3786" w:rsidRDefault="00CB38BB" w:rsidP="00DA4990">
            <w:pPr>
              <w:pStyle w:val="GSATableText"/>
            </w:pPr>
            <w:sdt>
              <w:sdtPr>
                <w:id w:val="-1097170497"/>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Not applicable</w:t>
            </w:r>
          </w:p>
        </w:tc>
      </w:tr>
      <w:tr w:rsidR="00A03208" w:rsidRPr="002C3786" w14:paraId="444460E2" w14:textId="77777777" w:rsidTr="001C310B">
        <w:trPr>
          <w:trHeight w:val="288"/>
        </w:trPr>
        <w:tc>
          <w:tcPr>
            <w:tcW w:w="5000" w:type="pct"/>
            <w:gridSpan w:val="2"/>
            <w:tcMar>
              <w:top w:w="43" w:type="dxa"/>
              <w:bottom w:w="43" w:type="dxa"/>
            </w:tcMar>
            <w:vAlign w:val="bottom"/>
          </w:tcPr>
          <w:p w14:paraId="03EA45BC" w14:textId="77777777" w:rsidR="00A03208" w:rsidRPr="002C3786" w:rsidRDefault="00A03208" w:rsidP="00DA4990">
            <w:pPr>
              <w:pStyle w:val="GSATableText"/>
            </w:pPr>
            <w:r w:rsidRPr="002C3786">
              <w:t>Control Origination (check all that apply):</w:t>
            </w:r>
          </w:p>
          <w:p w14:paraId="4D81FC3C" w14:textId="77777777" w:rsidR="00A03208" w:rsidRPr="002C3786" w:rsidRDefault="00CB38BB" w:rsidP="00DA4990">
            <w:pPr>
              <w:pStyle w:val="GSATableText"/>
            </w:pPr>
            <w:sdt>
              <w:sdtPr>
                <w:id w:val="-890343102"/>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Corporate</w:t>
            </w:r>
          </w:p>
          <w:p w14:paraId="0EB679D1" w14:textId="77777777" w:rsidR="00A03208" w:rsidRPr="002C3786" w:rsidRDefault="00CB38BB" w:rsidP="00DA4990">
            <w:pPr>
              <w:pStyle w:val="GSATableText"/>
            </w:pPr>
            <w:sdt>
              <w:sdtPr>
                <w:id w:val="1184712767"/>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System Specific</w:t>
            </w:r>
          </w:p>
          <w:p w14:paraId="096C0F9C" w14:textId="77777777" w:rsidR="00A03208" w:rsidRPr="002C3786" w:rsidRDefault="00CB38BB" w:rsidP="00DA4990">
            <w:pPr>
              <w:pStyle w:val="GSATableText"/>
            </w:pPr>
            <w:sdt>
              <w:sdtPr>
                <w:id w:val="-368066542"/>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Service Provider Hybrid (Corporate and System Specific)</w:t>
            </w:r>
          </w:p>
          <w:p w14:paraId="119F8E7E" w14:textId="77777777" w:rsidR="00A03208" w:rsidRPr="002C3786" w:rsidRDefault="00CB38BB" w:rsidP="00DA4990">
            <w:pPr>
              <w:pStyle w:val="GSATableText"/>
            </w:pPr>
            <w:sdt>
              <w:sdtPr>
                <w:id w:val="-780026772"/>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 xml:space="preserve">Configured by Customer (Customer System Specific) </w:t>
            </w:r>
          </w:p>
          <w:p w14:paraId="312A41CE" w14:textId="77777777" w:rsidR="00A03208" w:rsidRPr="002C3786" w:rsidRDefault="00CB38BB" w:rsidP="00DA4990">
            <w:pPr>
              <w:pStyle w:val="GSATableText"/>
            </w:pPr>
            <w:sdt>
              <w:sdtPr>
                <w:id w:val="-670570648"/>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 xml:space="preserve">Provided by Customer (Customer System Specific) </w:t>
            </w:r>
          </w:p>
          <w:p w14:paraId="3D2B40FF" w14:textId="77777777" w:rsidR="00A03208" w:rsidRPr="002C3786" w:rsidRDefault="00CB38BB" w:rsidP="00DA4990">
            <w:pPr>
              <w:pStyle w:val="GSATableText"/>
            </w:pPr>
            <w:sdt>
              <w:sdtPr>
                <w:id w:val="-436296570"/>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A03208" w:rsidRPr="002C3786">
              <w:t>Shared (Service Provider and Customer Responsibility)</w:t>
            </w:r>
          </w:p>
          <w:p w14:paraId="3F694337" w14:textId="24AC3A28" w:rsidR="00A03208" w:rsidRPr="002C3786" w:rsidRDefault="00CB38BB" w:rsidP="00DA4990">
            <w:pPr>
              <w:pStyle w:val="GSATableText"/>
            </w:pPr>
            <w:sdt>
              <w:sdtPr>
                <w:id w:val="-112295682"/>
                <w14:checkbox>
                  <w14:checked w14:val="0"/>
                  <w14:checkedState w14:val="2612" w14:font="ＭＳ ゴシック"/>
                  <w14:uncheckedState w14:val="2610" w14:font="ＭＳ ゴシック"/>
                </w14:checkbox>
              </w:sdtPr>
              <w:sdtEndPr/>
              <w:sdtContent>
                <w:r w:rsidR="00A03208" w:rsidRPr="006A4B9F">
                  <w:rPr>
                    <w:rFonts w:eastAsia="MS Gothic" w:hint="eastAsia"/>
                  </w:rPr>
                  <w:t>☐</w:t>
                </w:r>
              </w:sdtContent>
            </w:sdt>
            <w:r w:rsidR="00A03208">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305320622"/>
                <w:showingPlcHdr/>
                <w:text/>
              </w:sdtPr>
              <w:sdtEndPr/>
              <w:sdtContent>
                <w:r w:rsidR="00A03208" w:rsidRPr="004C65C2">
                  <w:rPr>
                    <w:rStyle w:val="PlaceholderText"/>
                    <w:rFonts w:eastAsiaTheme="majorEastAsia"/>
                  </w:rPr>
                  <w:t>Click here to enter text.</w:t>
                </w:r>
              </w:sdtContent>
            </w:sdt>
            <w:r w:rsidR="00A03208" w:rsidRPr="00CE1081">
              <w:t xml:space="preserve"> , </w:t>
            </w:r>
            <w:sdt>
              <w:sdtPr>
                <w:alias w:val="Date of FedRAMP Authorization"/>
                <w:tag w:val="dateofauthorization"/>
                <w:id w:val="-220755953"/>
                <w:date>
                  <w:dateFormat w:val="M/d/yyyy"/>
                  <w:lid w:val="en-US"/>
                  <w:storeMappedDataAs w:val="dateTime"/>
                  <w:calendar w:val="gregorian"/>
                </w:date>
              </w:sdtPr>
              <w:sdtEndPr/>
              <w:sdtContent>
                <w:r w:rsidR="00CA1512" w:rsidDel="00D81901">
                  <w:t>Date of Authorization</w:t>
                </w:r>
                <w:r w:rsidR="00D81901">
                  <w:t>Date of Authorization</w:t>
                </w:r>
              </w:sdtContent>
            </w:sdt>
            <w:r w:rsidR="00A03208" w:rsidRPr="002C3786">
              <w:t xml:space="preserve"> </w:t>
            </w:r>
          </w:p>
        </w:tc>
      </w:tr>
    </w:tbl>
    <w:p w14:paraId="0E459805" w14:textId="77777777" w:rsidR="00A03208" w:rsidRDefault="00A03208"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567B4D" w:rsidRPr="002C3786" w14:paraId="6BBB2FFC" w14:textId="77777777" w:rsidTr="001C310B">
        <w:trPr>
          <w:cantSplit/>
          <w:trHeight w:val="288"/>
          <w:tblHeader/>
        </w:trPr>
        <w:tc>
          <w:tcPr>
            <w:tcW w:w="5000" w:type="pct"/>
            <w:gridSpan w:val="2"/>
            <w:shd w:val="clear" w:color="auto" w:fill="DBE5F1" w:themeFill="accent1" w:themeFillTint="33"/>
            <w:vAlign w:val="center"/>
          </w:tcPr>
          <w:p w14:paraId="1EE5AA18" w14:textId="77777777" w:rsidR="00567B4D" w:rsidRPr="002C3786" w:rsidRDefault="00567B4D" w:rsidP="00E03A24">
            <w:pPr>
              <w:pStyle w:val="GSATableHeading"/>
            </w:pPr>
            <w:r w:rsidRPr="00485BB6">
              <w:t xml:space="preserve">PS-2 </w:t>
            </w:r>
            <w:r w:rsidRPr="002C3786">
              <w:t>What is the solution and how is it implemented?</w:t>
            </w:r>
          </w:p>
        </w:tc>
      </w:tr>
      <w:tr w:rsidR="00567B4D" w:rsidRPr="0036708B" w14:paraId="6E95BDE4" w14:textId="77777777" w:rsidTr="001C310B">
        <w:trPr>
          <w:trHeight w:val="288"/>
        </w:trPr>
        <w:tc>
          <w:tcPr>
            <w:tcW w:w="484" w:type="pct"/>
            <w:tcBorders>
              <w:right w:val="nil"/>
            </w:tcBorders>
            <w:shd w:val="clear" w:color="auto" w:fill="DBE5F1" w:themeFill="accent1" w:themeFillTint="33"/>
          </w:tcPr>
          <w:p w14:paraId="072CCB84" w14:textId="77777777" w:rsidR="00567B4D" w:rsidRPr="002C3786" w:rsidRDefault="00567B4D" w:rsidP="00E03A24">
            <w:pPr>
              <w:pStyle w:val="GSATableHeading"/>
            </w:pPr>
            <w:r w:rsidRPr="002C3786">
              <w:t>Part a</w:t>
            </w:r>
          </w:p>
        </w:tc>
        <w:tc>
          <w:tcPr>
            <w:tcW w:w="4516" w:type="pct"/>
            <w:tcMar>
              <w:top w:w="43" w:type="dxa"/>
              <w:bottom w:w="43" w:type="dxa"/>
            </w:tcMar>
          </w:tcPr>
          <w:p w14:paraId="5C8828E5" w14:textId="77777777" w:rsidR="00567B4D" w:rsidRPr="0036708B" w:rsidRDefault="00567B4D" w:rsidP="00567B4D">
            <w:pPr>
              <w:pStyle w:val="GSATableText"/>
            </w:pPr>
          </w:p>
        </w:tc>
      </w:tr>
      <w:tr w:rsidR="00567B4D" w:rsidRPr="0036708B" w14:paraId="40CC4808" w14:textId="77777777" w:rsidTr="001C310B">
        <w:trPr>
          <w:trHeight w:val="288"/>
        </w:trPr>
        <w:tc>
          <w:tcPr>
            <w:tcW w:w="484" w:type="pct"/>
            <w:tcBorders>
              <w:right w:val="nil"/>
            </w:tcBorders>
            <w:shd w:val="clear" w:color="auto" w:fill="DBE5F1" w:themeFill="accent1" w:themeFillTint="33"/>
          </w:tcPr>
          <w:p w14:paraId="01A2D8D4" w14:textId="77777777" w:rsidR="00567B4D" w:rsidRPr="002C3786" w:rsidRDefault="00567B4D" w:rsidP="00E03A24">
            <w:pPr>
              <w:pStyle w:val="GSATableHeading"/>
            </w:pPr>
            <w:r w:rsidRPr="002C3786">
              <w:t>Part b</w:t>
            </w:r>
          </w:p>
        </w:tc>
        <w:tc>
          <w:tcPr>
            <w:tcW w:w="4516" w:type="pct"/>
            <w:tcMar>
              <w:top w:w="43" w:type="dxa"/>
              <w:bottom w:w="43" w:type="dxa"/>
            </w:tcMar>
          </w:tcPr>
          <w:p w14:paraId="5F650060" w14:textId="77777777" w:rsidR="00567B4D" w:rsidRPr="0036708B" w:rsidRDefault="00567B4D" w:rsidP="00567B4D">
            <w:pPr>
              <w:pStyle w:val="GSATableText"/>
            </w:pPr>
          </w:p>
        </w:tc>
      </w:tr>
      <w:tr w:rsidR="00567B4D" w:rsidRPr="0036708B" w14:paraId="2286FB24" w14:textId="77777777" w:rsidTr="001C310B">
        <w:trPr>
          <w:trHeight w:val="288"/>
        </w:trPr>
        <w:tc>
          <w:tcPr>
            <w:tcW w:w="484" w:type="pct"/>
            <w:tcBorders>
              <w:right w:val="nil"/>
            </w:tcBorders>
            <w:shd w:val="clear" w:color="auto" w:fill="DBE5F1" w:themeFill="accent1" w:themeFillTint="33"/>
          </w:tcPr>
          <w:p w14:paraId="77F42216" w14:textId="77777777" w:rsidR="00567B4D" w:rsidRPr="002C3786" w:rsidRDefault="00567B4D" w:rsidP="00E03A24">
            <w:pPr>
              <w:pStyle w:val="GSATableHeading"/>
            </w:pPr>
            <w:r w:rsidRPr="002C3786">
              <w:t xml:space="preserve">Part </w:t>
            </w:r>
            <w:r>
              <w:t>c</w:t>
            </w:r>
          </w:p>
        </w:tc>
        <w:tc>
          <w:tcPr>
            <w:tcW w:w="4516" w:type="pct"/>
            <w:tcMar>
              <w:top w:w="43" w:type="dxa"/>
              <w:bottom w:w="43" w:type="dxa"/>
            </w:tcMar>
          </w:tcPr>
          <w:p w14:paraId="6BCC9542" w14:textId="77777777" w:rsidR="00567B4D" w:rsidRPr="0036708B" w:rsidRDefault="00567B4D" w:rsidP="00567B4D">
            <w:pPr>
              <w:pStyle w:val="GSATableText"/>
            </w:pPr>
          </w:p>
        </w:tc>
      </w:tr>
    </w:tbl>
    <w:p w14:paraId="2F5D58CA" w14:textId="77777777" w:rsidR="001D76BD" w:rsidRPr="002C3786" w:rsidRDefault="001D76BD" w:rsidP="00DA4990"/>
    <w:p w14:paraId="2B240684" w14:textId="77777777" w:rsidR="00FD6D2B" w:rsidRDefault="00FD6D2B" w:rsidP="00FD6D2B">
      <w:pPr>
        <w:pStyle w:val="Heading3"/>
      </w:pPr>
      <w:bookmarkStart w:id="1636" w:name="_Toc149090436"/>
      <w:bookmarkStart w:id="1637" w:name="_Toc383429851"/>
      <w:bookmarkStart w:id="1638" w:name="_Toc383444664"/>
      <w:bookmarkStart w:id="1639" w:name="_Toc385594309"/>
      <w:bookmarkStart w:id="1640" w:name="_Toc385594697"/>
      <w:bookmarkStart w:id="1641" w:name="_Toc385595085"/>
      <w:bookmarkStart w:id="1642" w:name="_Toc388620926"/>
      <w:bookmarkStart w:id="1643" w:name="_Toc449543446"/>
      <w:bookmarkStart w:id="1644" w:name="_Toc462724605"/>
      <w:bookmarkStart w:id="1645" w:name="_Toc464803627"/>
      <w:bookmarkStart w:id="1646" w:name="_Toc449543447"/>
      <w:bookmarkStart w:id="1647" w:name="_Toc149090437"/>
      <w:bookmarkStart w:id="1648" w:name="_Toc383429852"/>
      <w:bookmarkStart w:id="1649" w:name="_Toc383444665"/>
      <w:bookmarkStart w:id="1650" w:name="_Toc385594310"/>
      <w:bookmarkStart w:id="1651" w:name="_Toc385594698"/>
      <w:bookmarkStart w:id="1652" w:name="_Toc385595086"/>
      <w:bookmarkStart w:id="1653" w:name="_Toc388620928"/>
      <w:r w:rsidRPr="002C3786">
        <w:t>PS-3</w:t>
      </w:r>
      <w:r>
        <w:t xml:space="preserve"> </w:t>
      </w:r>
      <w:r w:rsidRPr="002C3786">
        <w:t xml:space="preserve">Personnel Screening </w:t>
      </w:r>
      <w:bookmarkEnd w:id="1636"/>
      <w:bookmarkEnd w:id="1637"/>
      <w:bookmarkEnd w:id="1638"/>
      <w:bookmarkEnd w:id="1639"/>
      <w:bookmarkEnd w:id="1640"/>
      <w:bookmarkEnd w:id="1641"/>
      <w:bookmarkEnd w:id="1642"/>
      <w:r>
        <w:t>(L) (M) (H)</w:t>
      </w:r>
      <w:bookmarkEnd w:id="1643"/>
      <w:bookmarkEnd w:id="1644"/>
      <w:bookmarkEnd w:id="1645"/>
    </w:p>
    <w:p w14:paraId="201AB439" w14:textId="77777777" w:rsidR="00FD6D2B" w:rsidRPr="002C3786" w:rsidRDefault="00FD6D2B" w:rsidP="00FD6D2B">
      <w:pPr>
        <w:keepNext/>
        <w:widowControl/>
      </w:pPr>
      <w:r w:rsidRPr="002C3786">
        <w:t>The organization:</w:t>
      </w:r>
    </w:p>
    <w:p w14:paraId="3B80A003" w14:textId="77777777" w:rsidR="00FD6D2B" w:rsidRDefault="00FD6D2B" w:rsidP="00FD6D2B">
      <w:pPr>
        <w:pStyle w:val="GSAListParagraphalpha"/>
        <w:numPr>
          <w:ilvl w:val="0"/>
          <w:numId w:val="241"/>
        </w:numPr>
      </w:pPr>
      <w:r w:rsidRPr="002C3786">
        <w:t>Screens individuals prior to authorizing access to the information system; and</w:t>
      </w:r>
    </w:p>
    <w:p w14:paraId="50875A7F" w14:textId="77777777" w:rsidR="00FD6D2B" w:rsidRDefault="00FD6D2B" w:rsidP="00FD6D2B">
      <w:pPr>
        <w:pStyle w:val="GSAListParagraphalpha"/>
        <w:numPr>
          <w:ilvl w:val="0"/>
          <w:numId w:val="46"/>
        </w:numPr>
      </w:pPr>
      <w:r w:rsidRPr="002C3786">
        <w:t>Rescreens individuals according to [</w:t>
      </w:r>
      <w:r>
        <w:rPr>
          <w:rStyle w:val="GSAItalicEmphasisChar"/>
        </w:rPr>
        <w:t>FedRAMP</w:t>
      </w:r>
      <w:r>
        <w:t xml:space="preserve"> </w:t>
      </w:r>
      <w:r w:rsidRPr="00D62A31">
        <w:rPr>
          <w:rStyle w:val="GSAItalicEmphasisChar"/>
        </w:rPr>
        <w:t xml:space="preserve">Assignment: </w:t>
      </w:r>
      <w:r>
        <w:rPr>
          <w:rStyle w:val="GSAItalicEmphasisChar"/>
        </w:rPr>
        <w:t>F</w:t>
      </w:r>
      <w:r w:rsidRPr="00D62A31">
        <w:rPr>
          <w:rStyle w:val="GSAItalicEmphasisChar"/>
        </w:rPr>
        <w:t xml:space="preserve">or national security clearances; a reinvestigation is required during the </w:t>
      </w:r>
      <w:r>
        <w:rPr>
          <w:rStyle w:val="GSAItalicEmphasisChar"/>
        </w:rPr>
        <w:t>fifth (</w:t>
      </w:r>
      <w:r w:rsidRPr="00D62A31">
        <w:rPr>
          <w:rStyle w:val="GSAItalicEmphasisChar"/>
        </w:rPr>
        <w:t>5</w:t>
      </w:r>
      <w:r w:rsidRPr="001C310B">
        <w:rPr>
          <w:rStyle w:val="GSAItalicEmphasisChar"/>
        </w:rPr>
        <w:t>th</w:t>
      </w:r>
      <w:r>
        <w:rPr>
          <w:rStyle w:val="GSAItalicEmphasisChar"/>
        </w:rPr>
        <w:t>)</w:t>
      </w:r>
      <w:r w:rsidRPr="00D62A31">
        <w:rPr>
          <w:rStyle w:val="GSAItalicEmphasisChar"/>
        </w:rPr>
        <w:t xml:space="preserve"> year for top secret security clearance, the </w:t>
      </w:r>
      <w:r>
        <w:rPr>
          <w:rStyle w:val="GSAItalicEmphasisChar"/>
        </w:rPr>
        <w:t>tenth (</w:t>
      </w:r>
      <w:r w:rsidRPr="00D62A31">
        <w:rPr>
          <w:rStyle w:val="GSAItalicEmphasisChar"/>
        </w:rPr>
        <w:t>10</w:t>
      </w:r>
      <w:r w:rsidRPr="001C310B">
        <w:rPr>
          <w:rStyle w:val="GSAItalicEmphasisChar"/>
        </w:rPr>
        <w:t>th</w:t>
      </w:r>
      <w:r>
        <w:rPr>
          <w:rStyle w:val="GSAItalicEmphasisChar"/>
        </w:rPr>
        <w:t>)</w:t>
      </w:r>
      <w:r w:rsidRPr="00D62A31">
        <w:rPr>
          <w:rStyle w:val="GSAItalicEmphasisChar"/>
        </w:rPr>
        <w:t xml:space="preserve"> year for secret security clearance, and </w:t>
      </w:r>
      <w:r>
        <w:rPr>
          <w:rStyle w:val="GSAItalicEmphasisChar"/>
        </w:rPr>
        <w:t>fifteenth (</w:t>
      </w:r>
      <w:r w:rsidRPr="00D62A31">
        <w:rPr>
          <w:rStyle w:val="GSAItalicEmphasisChar"/>
        </w:rPr>
        <w:t>15</w:t>
      </w:r>
      <w:r w:rsidRPr="001C310B">
        <w:rPr>
          <w:rStyle w:val="GSAItalicEmphasisChar"/>
        </w:rPr>
        <w:t>th</w:t>
      </w:r>
      <w:r>
        <w:rPr>
          <w:rStyle w:val="GSAItalicEmphasisChar"/>
        </w:rPr>
        <w:t>)</w:t>
      </w:r>
      <w:r w:rsidRPr="00D62A31">
        <w:rPr>
          <w:rStyle w:val="GSAItalicEmphasisChar"/>
        </w:rPr>
        <w:t xml:space="preserve"> year for confidential security clearance.  For moderate risk law enforcement and high impact public trust level, a reinvestigation is required during the </w:t>
      </w:r>
      <w:r>
        <w:rPr>
          <w:rStyle w:val="GSAItalicEmphasisChar"/>
        </w:rPr>
        <w:t>fifth (</w:t>
      </w:r>
      <w:r w:rsidRPr="00D62A31">
        <w:rPr>
          <w:rStyle w:val="GSAItalicEmphasisChar"/>
        </w:rPr>
        <w:t>5</w:t>
      </w:r>
      <w:r w:rsidRPr="001C310B">
        <w:rPr>
          <w:rStyle w:val="GSAItalicEmphasisChar"/>
        </w:rPr>
        <w:t>th</w:t>
      </w:r>
      <w:r>
        <w:rPr>
          <w:rStyle w:val="GSAItalicEmphasisChar"/>
        </w:rPr>
        <w:t>)</w:t>
      </w:r>
      <w:r w:rsidRPr="00D62A31">
        <w:rPr>
          <w:rStyle w:val="GSAItalicEmphasisChar"/>
        </w:rPr>
        <w:t xml:space="preserve"> year.  There is no reinvestigation for other moderate risk positions or any low risk positions</w:t>
      </w:r>
      <w:r w:rsidRPr="002C3786">
        <w:t>]</w:t>
      </w:r>
      <w:r>
        <w:t>.</w:t>
      </w:r>
    </w:p>
    <w:p w14:paraId="73A797F2"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D6D2B" w:rsidRPr="002C3786" w14:paraId="61EBEA2C" w14:textId="77777777" w:rsidTr="00192ADA">
        <w:trPr>
          <w:cantSplit/>
          <w:trHeight w:val="288"/>
          <w:tblHeader/>
        </w:trPr>
        <w:tc>
          <w:tcPr>
            <w:tcW w:w="811" w:type="pct"/>
            <w:shd w:val="clear" w:color="auto" w:fill="DBE5F1" w:themeFill="accent1" w:themeFillTint="33"/>
            <w:tcMar>
              <w:top w:w="43" w:type="dxa"/>
              <w:bottom w:w="43" w:type="dxa"/>
            </w:tcMar>
          </w:tcPr>
          <w:p w14:paraId="7F7D08A2" w14:textId="77777777" w:rsidR="00FD6D2B" w:rsidRPr="002C3786" w:rsidRDefault="00FD6D2B" w:rsidP="00192ADA">
            <w:pPr>
              <w:pStyle w:val="GSATableHeading"/>
            </w:pPr>
            <w:r w:rsidRPr="00485BB6">
              <w:t>PS-3</w:t>
            </w:r>
          </w:p>
        </w:tc>
        <w:tc>
          <w:tcPr>
            <w:tcW w:w="4189" w:type="pct"/>
            <w:shd w:val="clear" w:color="auto" w:fill="DBE5F1" w:themeFill="accent1" w:themeFillTint="33"/>
          </w:tcPr>
          <w:p w14:paraId="7AC13A71" w14:textId="77777777" w:rsidR="00FD6D2B" w:rsidRPr="002C3786" w:rsidRDefault="00FD6D2B" w:rsidP="00192ADA">
            <w:pPr>
              <w:pStyle w:val="GSATableHeading"/>
            </w:pPr>
            <w:r w:rsidRPr="002C3786">
              <w:t>Control Summary Information</w:t>
            </w:r>
          </w:p>
        </w:tc>
      </w:tr>
      <w:tr w:rsidR="00FD6D2B" w:rsidRPr="002C3786" w14:paraId="7CD8FF74" w14:textId="77777777" w:rsidTr="00192ADA">
        <w:trPr>
          <w:trHeight w:val="288"/>
        </w:trPr>
        <w:tc>
          <w:tcPr>
            <w:tcW w:w="5000" w:type="pct"/>
            <w:gridSpan w:val="2"/>
            <w:tcMar>
              <w:top w:w="43" w:type="dxa"/>
              <w:bottom w:w="43" w:type="dxa"/>
            </w:tcMar>
          </w:tcPr>
          <w:p w14:paraId="32839432" w14:textId="77777777" w:rsidR="00FD6D2B" w:rsidRPr="002C3786" w:rsidRDefault="00FD6D2B" w:rsidP="00192ADA">
            <w:pPr>
              <w:pStyle w:val="GSATableText"/>
            </w:pPr>
            <w:r w:rsidRPr="002C3786">
              <w:t>Responsible Role:</w:t>
            </w:r>
            <w:r>
              <w:t xml:space="preserve"> </w:t>
            </w:r>
          </w:p>
        </w:tc>
      </w:tr>
      <w:tr w:rsidR="00FD6D2B" w:rsidRPr="00D00D47" w14:paraId="70EBAE63" w14:textId="77777777" w:rsidTr="00192ADA">
        <w:trPr>
          <w:trHeight w:val="288"/>
        </w:trPr>
        <w:tc>
          <w:tcPr>
            <w:tcW w:w="5000" w:type="pct"/>
            <w:gridSpan w:val="2"/>
            <w:tcMar>
              <w:top w:w="43" w:type="dxa"/>
              <w:bottom w:w="43" w:type="dxa"/>
            </w:tcMar>
          </w:tcPr>
          <w:p w14:paraId="2BCCF54F" w14:textId="77777777" w:rsidR="00FD6D2B" w:rsidRPr="00D00D47" w:rsidRDefault="00FD6D2B" w:rsidP="00192ADA">
            <w:pPr>
              <w:pStyle w:val="GSATableText"/>
            </w:pPr>
            <w:r w:rsidRPr="00485BB6">
              <w:t>Parameter PS-3(b):</w:t>
            </w:r>
            <w:r>
              <w:t xml:space="preserve"> </w:t>
            </w:r>
          </w:p>
        </w:tc>
      </w:tr>
      <w:tr w:rsidR="00FD6D2B" w:rsidRPr="002C3786" w14:paraId="55C63EB7" w14:textId="77777777" w:rsidTr="00192ADA">
        <w:trPr>
          <w:trHeight w:val="288"/>
        </w:trPr>
        <w:tc>
          <w:tcPr>
            <w:tcW w:w="5000" w:type="pct"/>
            <w:gridSpan w:val="2"/>
            <w:tcMar>
              <w:top w:w="43" w:type="dxa"/>
              <w:bottom w:w="43" w:type="dxa"/>
            </w:tcMar>
            <w:vAlign w:val="bottom"/>
          </w:tcPr>
          <w:p w14:paraId="1C8E123D" w14:textId="77777777" w:rsidR="00FD6D2B" w:rsidRPr="002C3786" w:rsidRDefault="00FD6D2B" w:rsidP="00192ADA">
            <w:pPr>
              <w:pStyle w:val="GSATableText"/>
            </w:pPr>
            <w:r w:rsidRPr="002C3786">
              <w:t>Implementation Status (check all that apply):</w:t>
            </w:r>
          </w:p>
          <w:p w14:paraId="115E74D2" w14:textId="77777777" w:rsidR="00FD6D2B" w:rsidRPr="002C3786" w:rsidRDefault="00CB38BB" w:rsidP="00192ADA">
            <w:pPr>
              <w:pStyle w:val="GSATableText"/>
            </w:pPr>
            <w:sdt>
              <w:sdtPr>
                <w:id w:val="-147320770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Implemented</w:t>
            </w:r>
          </w:p>
          <w:p w14:paraId="6FB45AC7" w14:textId="77777777" w:rsidR="00FD6D2B" w:rsidRPr="002C3786" w:rsidRDefault="00CB38BB" w:rsidP="00192ADA">
            <w:pPr>
              <w:pStyle w:val="GSATableText"/>
            </w:pPr>
            <w:sdt>
              <w:sdtPr>
                <w:id w:val="-397207679"/>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Partially implemented</w:t>
            </w:r>
          </w:p>
          <w:p w14:paraId="750B70DC" w14:textId="77777777" w:rsidR="00FD6D2B" w:rsidRPr="002C3786" w:rsidRDefault="00CB38BB" w:rsidP="00192ADA">
            <w:pPr>
              <w:pStyle w:val="GSATableText"/>
            </w:pPr>
            <w:sdt>
              <w:sdtPr>
                <w:id w:val="152416141"/>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Planned</w:t>
            </w:r>
          </w:p>
          <w:p w14:paraId="52F5AFC4" w14:textId="77777777" w:rsidR="00FD6D2B" w:rsidRPr="002C3786" w:rsidRDefault="00CB38BB" w:rsidP="00192ADA">
            <w:pPr>
              <w:pStyle w:val="GSATableText"/>
            </w:pPr>
            <w:sdt>
              <w:sdtPr>
                <w:id w:val="43941651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Alternative implementation</w:t>
            </w:r>
          </w:p>
          <w:p w14:paraId="3664D82E" w14:textId="77777777" w:rsidR="00FD6D2B" w:rsidRPr="002C3786" w:rsidRDefault="00CB38BB" w:rsidP="00192ADA">
            <w:pPr>
              <w:pStyle w:val="GSATableText"/>
            </w:pPr>
            <w:sdt>
              <w:sdtPr>
                <w:id w:val="102760202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Not applicable</w:t>
            </w:r>
          </w:p>
        </w:tc>
      </w:tr>
      <w:tr w:rsidR="00FD6D2B" w:rsidRPr="002C3786" w14:paraId="7416023F" w14:textId="77777777" w:rsidTr="00192ADA">
        <w:trPr>
          <w:trHeight w:val="288"/>
        </w:trPr>
        <w:tc>
          <w:tcPr>
            <w:tcW w:w="5000" w:type="pct"/>
            <w:gridSpan w:val="2"/>
            <w:tcMar>
              <w:top w:w="43" w:type="dxa"/>
              <w:bottom w:w="43" w:type="dxa"/>
            </w:tcMar>
            <w:vAlign w:val="bottom"/>
          </w:tcPr>
          <w:p w14:paraId="3160E2CD" w14:textId="77777777" w:rsidR="00FD6D2B" w:rsidRPr="002C3786" w:rsidRDefault="00FD6D2B" w:rsidP="00192ADA">
            <w:pPr>
              <w:pStyle w:val="GSATableText"/>
            </w:pPr>
            <w:r w:rsidRPr="002C3786">
              <w:t>Control Origination (check all that apply):</w:t>
            </w:r>
          </w:p>
          <w:p w14:paraId="6CE990A9" w14:textId="77777777" w:rsidR="00FD6D2B" w:rsidRPr="002C3786" w:rsidRDefault="00CB38BB" w:rsidP="00192ADA">
            <w:pPr>
              <w:pStyle w:val="GSATableText"/>
            </w:pPr>
            <w:sdt>
              <w:sdtPr>
                <w:id w:val="-12824034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Corporate</w:t>
            </w:r>
          </w:p>
          <w:p w14:paraId="575F9A74" w14:textId="77777777" w:rsidR="00FD6D2B" w:rsidRPr="002C3786" w:rsidRDefault="00CB38BB" w:rsidP="00192ADA">
            <w:pPr>
              <w:pStyle w:val="GSATableText"/>
            </w:pPr>
            <w:sdt>
              <w:sdtPr>
                <w:id w:val="35407539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System Specific</w:t>
            </w:r>
          </w:p>
          <w:p w14:paraId="09B5461C" w14:textId="77777777" w:rsidR="00FD6D2B" w:rsidRPr="002C3786" w:rsidRDefault="00CB38BB" w:rsidP="00192ADA">
            <w:pPr>
              <w:pStyle w:val="GSATableText"/>
            </w:pPr>
            <w:sdt>
              <w:sdtPr>
                <w:id w:val="25679799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Hybrid (Corporate and System Specific)</w:t>
            </w:r>
          </w:p>
          <w:p w14:paraId="0A4F5E37" w14:textId="77777777" w:rsidR="00FD6D2B" w:rsidRPr="002C3786" w:rsidRDefault="00CB38BB" w:rsidP="00192ADA">
            <w:pPr>
              <w:pStyle w:val="GSATableText"/>
            </w:pPr>
            <w:sdt>
              <w:sdtPr>
                <w:id w:val="-92611766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Configured by Customer (Customer System Specific) </w:t>
            </w:r>
          </w:p>
          <w:p w14:paraId="21DE26BE" w14:textId="77777777" w:rsidR="00FD6D2B" w:rsidRPr="002C3786" w:rsidRDefault="00CB38BB" w:rsidP="00192ADA">
            <w:pPr>
              <w:pStyle w:val="GSATableText"/>
            </w:pPr>
            <w:sdt>
              <w:sdtPr>
                <w:id w:val="-108028075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Provided by Customer (Customer System Specific) </w:t>
            </w:r>
          </w:p>
          <w:p w14:paraId="62811ACB" w14:textId="77777777" w:rsidR="00FD6D2B" w:rsidRPr="002C3786" w:rsidRDefault="00CB38BB" w:rsidP="00192ADA">
            <w:pPr>
              <w:pStyle w:val="GSATableText"/>
            </w:pPr>
            <w:sdt>
              <w:sdtPr>
                <w:id w:val="158209929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Shared (Service Provider and Customer Responsibility)</w:t>
            </w:r>
          </w:p>
          <w:p w14:paraId="0DEDBA70" w14:textId="0E9C792F" w:rsidR="00FD6D2B" w:rsidRPr="002C3786" w:rsidRDefault="00CB38BB" w:rsidP="00192ADA">
            <w:pPr>
              <w:pStyle w:val="GSATableText"/>
            </w:pPr>
            <w:sdt>
              <w:sdtPr>
                <w:id w:val="214338429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Inherited from pre-existing FedRAMP Authorization for </w:t>
            </w:r>
            <w:sdt>
              <w:sdtPr>
                <w:alias w:val="PA System Abbreviation"/>
                <w:tag w:val="pasystemabbreviation"/>
                <w:id w:val="-1452924012"/>
                <w:showingPlcHdr/>
                <w:text/>
              </w:sdtPr>
              <w:sdtEndPr/>
              <w:sdtContent>
                <w:r w:rsidR="00FD6D2B" w:rsidRPr="004C65C2">
                  <w:rPr>
                    <w:rStyle w:val="PlaceholderText"/>
                    <w:rFonts w:eastAsiaTheme="majorEastAsia"/>
                  </w:rPr>
                  <w:t>Click here to enter text.</w:t>
                </w:r>
              </w:sdtContent>
            </w:sdt>
            <w:r w:rsidR="00FD6D2B" w:rsidRPr="00CE1081">
              <w:t xml:space="preserve"> , </w:t>
            </w:r>
            <w:sdt>
              <w:sdtPr>
                <w:alias w:val="Date of FedRAMP Authorization"/>
                <w:tag w:val="dateofauthorization"/>
                <w:id w:val="-1893421751"/>
                <w:date>
                  <w:dateFormat w:val="M/d/yyyy"/>
                  <w:lid w:val="en-US"/>
                  <w:storeMappedDataAs w:val="dateTime"/>
                  <w:calendar w:val="gregorian"/>
                </w:date>
              </w:sdtPr>
              <w:sdtEndPr/>
              <w:sdtContent>
                <w:r w:rsidR="00FD6D2B" w:rsidDel="00D81901">
                  <w:t>Date of Authorization</w:t>
                </w:r>
                <w:r w:rsidR="00D81901">
                  <w:t>Date of Authorization</w:t>
                </w:r>
              </w:sdtContent>
            </w:sdt>
            <w:r w:rsidR="00FD6D2B" w:rsidRPr="002C3786">
              <w:t xml:space="preserve"> </w:t>
            </w:r>
          </w:p>
        </w:tc>
      </w:tr>
    </w:tbl>
    <w:p w14:paraId="0B61277F"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D6D2B" w:rsidRPr="002C3786" w14:paraId="6DE7620C" w14:textId="77777777" w:rsidTr="00192ADA">
        <w:trPr>
          <w:cantSplit/>
          <w:trHeight w:val="288"/>
          <w:tblHeader/>
        </w:trPr>
        <w:tc>
          <w:tcPr>
            <w:tcW w:w="5000" w:type="pct"/>
            <w:gridSpan w:val="2"/>
            <w:shd w:val="clear" w:color="auto" w:fill="DBE5F1" w:themeFill="accent1" w:themeFillTint="33"/>
            <w:vAlign w:val="center"/>
          </w:tcPr>
          <w:p w14:paraId="2934E950" w14:textId="77777777" w:rsidR="00FD6D2B" w:rsidRPr="002C3786" w:rsidRDefault="00FD6D2B" w:rsidP="00192ADA">
            <w:pPr>
              <w:pStyle w:val="GSATableHeading"/>
            </w:pPr>
            <w:r w:rsidRPr="00485BB6">
              <w:t xml:space="preserve">PS-3 </w:t>
            </w:r>
            <w:r w:rsidRPr="002C3786">
              <w:t>What is the solution and how is it implemented?</w:t>
            </w:r>
          </w:p>
        </w:tc>
      </w:tr>
      <w:tr w:rsidR="00FD6D2B" w:rsidRPr="0036708B" w14:paraId="560EE907" w14:textId="77777777" w:rsidTr="00192ADA">
        <w:trPr>
          <w:trHeight w:val="288"/>
        </w:trPr>
        <w:tc>
          <w:tcPr>
            <w:tcW w:w="484" w:type="pct"/>
            <w:tcBorders>
              <w:right w:val="nil"/>
            </w:tcBorders>
            <w:shd w:val="clear" w:color="auto" w:fill="DBE5F1" w:themeFill="accent1" w:themeFillTint="33"/>
          </w:tcPr>
          <w:p w14:paraId="60A96B35" w14:textId="77777777" w:rsidR="00FD6D2B" w:rsidRPr="002C3786" w:rsidRDefault="00FD6D2B" w:rsidP="00192ADA">
            <w:pPr>
              <w:pStyle w:val="GSATableHeading"/>
            </w:pPr>
            <w:r w:rsidRPr="002C3786">
              <w:t>Part a</w:t>
            </w:r>
          </w:p>
        </w:tc>
        <w:tc>
          <w:tcPr>
            <w:tcW w:w="4516" w:type="pct"/>
            <w:tcMar>
              <w:top w:w="43" w:type="dxa"/>
              <w:bottom w:w="43" w:type="dxa"/>
            </w:tcMar>
          </w:tcPr>
          <w:p w14:paraId="5E82AC0A" w14:textId="77777777" w:rsidR="00FD6D2B" w:rsidRPr="0036708B" w:rsidRDefault="00FD6D2B" w:rsidP="00192ADA">
            <w:pPr>
              <w:pStyle w:val="GSATableText"/>
            </w:pPr>
          </w:p>
        </w:tc>
      </w:tr>
      <w:tr w:rsidR="00FD6D2B" w:rsidRPr="0036708B" w14:paraId="16C6B3E3" w14:textId="77777777" w:rsidTr="00192ADA">
        <w:trPr>
          <w:trHeight w:val="288"/>
        </w:trPr>
        <w:tc>
          <w:tcPr>
            <w:tcW w:w="484" w:type="pct"/>
            <w:tcBorders>
              <w:right w:val="nil"/>
            </w:tcBorders>
            <w:shd w:val="clear" w:color="auto" w:fill="DBE5F1" w:themeFill="accent1" w:themeFillTint="33"/>
          </w:tcPr>
          <w:p w14:paraId="150E92E1" w14:textId="77777777" w:rsidR="00FD6D2B" w:rsidRPr="002C3786" w:rsidRDefault="00FD6D2B" w:rsidP="00192ADA">
            <w:pPr>
              <w:pStyle w:val="GSATableHeading"/>
            </w:pPr>
            <w:r w:rsidRPr="002C3786">
              <w:t>Part b</w:t>
            </w:r>
          </w:p>
        </w:tc>
        <w:tc>
          <w:tcPr>
            <w:tcW w:w="4516" w:type="pct"/>
            <w:tcMar>
              <w:top w:w="43" w:type="dxa"/>
              <w:bottom w:w="43" w:type="dxa"/>
            </w:tcMar>
          </w:tcPr>
          <w:p w14:paraId="6B257357" w14:textId="77777777" w:rsidR="00FD6D2B" w:rsidRPr="0036708B" w:rsidRDefault="00FD6D2B" w:rsidP="00192ADA">
            <w:pPr>
              <w:pStyle w:val="GSATableText"/>
            </w:pPr>
          </w:p>
        </w:tc>
      </w:tr>
    </w:tbl>
    <w:p w14:paraId="5FEFD8DD" w14:textId="77777777" w:rsidR="00FD6D2B" w:rsidRDefault="00FD6D2B" w:rsidP="00FD6D2B"/>
    <w:p w14:paraId="0F5F887B" w14:textId="77777777" w:rsidR="009E1B1D" w:rsidRDefault="009E1B1D" w:rsidP="009E1B1D">
      <w:pPr>
        <w:pStyle w:val="Heading3"/>
      </w:pPr>
      <w:bookmarkStart w:id="1654" w:name="_Toc464803628"/>
      <w:r w:rsidRPr="002C3786">
        <w:t>PS-4</w:t>
      </w:r>
      <w:r>
        <w:t xml:space="preserve"> </w:t>
      </w:r>
      <w:r w:rsidRPr="002C3786">
        <w:t xml:space="preserve">Personnel Termination </w:t>
      </w:r>
      <w:r w:rsidRPr="009E1B1D">
        <w:t>(</w:t>
      </w:r>
      <w:r>
        <w:t>L</w:t>
      </w:r>
      <w:r w:rsidRPr="009E1B1D">
        <w:t>)</w:t>
      </w:r>
      <w:r>
        <w:t xml:space="preserve"> (M)</w:t>
      </w:r>
      <w:bookmarkEnd w:id="1646"/>
      <w:bookmarkEnd w:id="1654"/>
    </w:p>
    <w:p w14:paraId="5F038344" w14:textId="77777777" w:rsidR="009E1B1D" w:rsidRDefault="009E1B1D" w:rsidP="009E1B1D">
      <w:r w:rsidRPr="002C3786">
        <w:t>The organization, upon termination of individual employment:</w:t>
      </w:r>
    </w:p>
    <w:p w14:paraId="24CFA477" w14:textId="77777777" w:rsidR="009E1B1D" w:rsidRPr="00836C21" w:rsidRDefault="009E1B1D" w:rsidP="00914FE7">
      <w:pPr>
        <w:pStyle w:val="GSAListParagraphalpha"/>
        <w:numPr>
          <w:ilvl w:val="0"/>
          <w:numId w:val="174"/>
        </w:numPr>
      </w:pPr>
      <w:r w:rsidRPr="00836C21">
        <w:t>Disables information system access within [</w:t>
      </w:r>
      <w:r w:rsidR="00895AF9">
        <w:rPr>
          <w:rStyle w:val="GSAItalicEmphasisChar"/>
        </w:rPr>
        <w:t>FedRAMP</w:t>
      </w:r>
      <w:r w:rsidRPr="00984D2A">
        <w:rPr>
          <w:rStyle w:val="GSAItalicEmphasisChar"/>
        </w:rPr>
        <w:t xml:space="preserve"> Assignment: </w:t>
      </w:r>
      <w:r w:rsidRPr="009E1B1D">
        <w:rPr>
          <w:rStyle w:val="GSAItalicEmphasisChar"/>
        </w:rPr>
        <w:t>same day</w:t>
      </w:r>
      <w:r w:rsidRPr="00836C21">
        <w:t>];</w:t>
      </w:r>
    </w:p>
    <w:p w14:paraId="4CE53E20" w14:textId="77777777" w:rsidR="009E1B1D" w:rsidRPr="00836C21" w:rsidRDefault="009E1B1D" w:rsidP="00914FE7">
      <w:pPr>
        <w:pStyle w:val="GSAListParagraphalpha"/>
        <w:numPr>
          <w:ilvl w:val="0"/>
          <w:numId w:val="60"/>
        </w:numPr>
      </w:pPr>
      <w:r w:rsidRPr="00836C21">
        <w:t>Terminates/revokes any authenticators/credentials associated with the individual;</w:t>
      </w:r>
    </w:p>
    <w:p w14:paraId="118D23C0" w14:textId="77777777" w:rsidR="009E1B1D" w:rsidRPr="00836C21" w:rsidRDefault="009E1B1D" w:rsidP="00914FE7">
      <w:pPr>
        <w:pStyle w:val="GSAListParagraphalpha"/>
        <w:numPr>
          <w:ilvl w:val="0"/>
          <w:numId w:val="60"/>
        </w:numPr>
      </w:pPr>
      <w:r w:rsidRPr="00836C21">
        <w:t>Conducts exit interviews that include a discussion of [</w:t>
      </w:r>
      <w:r w:rsidRPr="00984D2A">
        <w:rPr>
          <w:rStyle w:val="GSAItalicEmphasisChar"/>
        </w:rPr>
        <w:t>Assignment: organization-defined information security topics</w:t>
      </w:r>
      <w:r w:rsidRPr="00836C21">
        <w:t>];</w:t>
      </w:r>
    </w:p>
    <w:p w14:paraId="6EA13338" w14:textId="77777777" w:rsidR="009E1B1D" w:rsidRPr="00836C21" w:rsidRDefault="009E1B1D" w:rsidP="00914FE7">
      <w:pPr>
        <w:pStyle w:val="GSAListParagraphalpha"/>
        <w:numPr>
          <w:ilvl w:val="0"/>
          <w:numId w:val="60"/>
        </w:numPr>
      </w:pPr>
      <w:r w:rsidRPr="00836C21">
        <w:t>Retrieves all security-related organizational information system-related property;</w:t>
      </w:r>
    </w:p>
    <w:p w14:paraId="3936ED92" w14:textId="77777777" w:rsidR="009E1B1D" w:rsidRPr="00836C21" w:rsidRDefault="009E1B1D" w:rsidP="00914FE7">
      <w:pPr>
        <w:pStyle w:val="GSAListParagraphalpha"/>
        <w:numPr>
          <w:ilvl w:val="0"/>
          <w:numId w:val="60"/>
        </w:numPr>
      </w:pPr>
      <w:r w:rsidRPr="00836C21">
        <w:t>Retains access to organizational information and information systems formerly controlled by terminated individual; and</w:t>
      </w:r>
    </w:p>
    <w:p w14:paraId="0B44C831" w14:textId="77777777" w:rsidR="009E1B1D" w:rsidRPr="00836C21" w:rsidRDefault="009E1B1D" w:rsidP="00914FE7">
      <w:pPr>
        <w:pStyle w:val="GSAListParagraphalpha"/>
        <w:numPr>
          <w:ilvl w:val="0"/>
          <w:numId w:val="60"/>
        </w:numPr>
      </w:pPr>
      <w:r w:rsidRPr="00836C21">
        <w:t>Notifies [</w:t>
      </w:r>
      <w:r w:rsidRPr="00984D2A">
        <w:rPr>
          <w:rStyle w:val="GSAItalicEmphasisChar"/>
        </w:rPr>
        <w:t xml:space="preserve">Assignment: organization-defined personnel or roles] </w:t>
      </w:r>
      <w:r w:rsidRPr="00587F68">
        <w:t>within [</w:t>
      </w:r>
      <w:r w:rsidRPr="00984D2A">
        <w:rPr>
          <w:rStyle w:val="GSAItalicEmphasisChar"/>
        </w:rPr>
        <w:t>Assignment: organization-defined time period</w:t>
      </w:r>
      <w:r w:rsidRPr="00836C21">
        <w:t>].</w:t>
      </w:r>
    </w:p>
    <w:p w14:paraId="68C0C495" w14:textId="77777777" w:rsidR="009E1B1D" w:rsidRDefault="009E1B1D" w:rsidP="009E1B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A383D" w:rsidRPr="002C3786" w14:paraId="7F6192D3" w14:textId="77777777" w:rsidTr="001C310B">
        <w:trPr>
          <w:cantSplit/>
          <w:trHeight w:val="288"/>
          <w:tblHeader/>
        </w:trPr>
        <w:tc>
          <w:tcPr>
            <w:tcW w:w="811" w:type="pct"/>
            <w:shd w:val="clear" w:color="auto" w:fill="DBE5F1" w:themeFill="accent1" w:themeFillTint="33"/>
            <w:tcMar>
              <w:top w:w="43" w:type="dxa"/>
              <w:bottom w:w="43" w:type="dxa"/>
            </w:tcMar>
          </w:tcPr>
          <w:bookmarkEnd w:id="1647"/>
          <w:bookmarkEnd w:id="1648"/>
          <w:bookmarkEnd w:id="1649"/>
          <w:bookmarkEnd w:id="1650"/>
          <w:bookmarkEnd w:id="1651"/>
          <w:bookmarkEnd w:id="1652"/>
          <w:bookmarkEnd w:id="1653"/>
          <w:p w14:paraId="46427E97" w14:textId="77777777" w:rsidR="00CA383D" w:rsidRPr="002C3786" w:rsidRDefault="00984D2A" w:rsidP="00E03A24">
            <w:pPr>
              <w:pStyle w:val="GSATableHeading"/>
            </w:pPr>
            <w:r w:rsidRPr="00836C21">
              <w:t>PS-4</w:t>
            </w:r>
          </w:p>
        </w:tc>
        <w:tc>
          <w:tcPr>
            <w:tcW w:w="4189" w:type="pct"/>
            <w:shd w:val="clear" w:color="auto" w:fill="DBE5F1" w:themeFill="accent1" w:themeFillTint="33"/>
          </w:tcPr>
          <w:p w14:paraId="7FFF475C" w14:textId="77777777" w:rsidR="00CA383D" w:rsidRPr="002C3786" w:rsidRDefault="00CA383D" w:rsidP="00E03A24">
            <w:pPr>
              <w:pStyle w:val="GSATableHeading"/>
            </w:pPr>
            <w:r w:rsidRPr="002C3786">
              <w:t>Control Summary Information</w:t>
            </w:r>
          </w:p>
        </w:tc>
      </w:tr>
      <w:tr w:rsidR="00CA383D" w:rsidRPr="002C3786" w14:paraId="10F55112" w14:textId="77777777" w:rsidTr="001C310B">
        <w:trPr>
          <w:trHeight w:val="288"/>
        </w:trPr>
        <w:tc>
          <w:tcPr>
            <w:tcW w:w="5000" w:type="pct"/>
            <w:gridSpan w:val="2"/>
            <w:tcMar>
              <w:top w:w="43" w:type="dxa"/>
              <w:bottom w:w="43" w:type="dxa"/>
            </w:tcMar>
          </w:tcPr>
          <w:p w14:paraId="5D4A92F9" w14:textId="77777777" w:rsidR="00CA383D" w:rsidRPr="002C3786" w:rsidRDefault="00CA383D" w:rsidP="002D7634">
            <w:pPr>
              <w:pStyle w:val="GSATableText"/>
            </w:pPr>
            <w:r w:rsidRPr="002C3786">
              <w:t>Responsible Role:</w:t>
            </w:r>
            <w:r>
              <w:t xml:space="preserve"> </w:t>
            </w:r>
          </w:p>
        </w:tc>
      </w:tr>
      <w:tr w:rsidR="00CA383D" w:rsidRPr="00D00D47" w14:paraId="18498E90" w14:textId="77777777" w:rsidTr="001C310B">
        <w:trPr>
          <w:trHeight w:val="288"/>
        </w:trPr>
        <w:tc>
          <w:tcPr>
            <w:tcW w:w="5000" w:type="pct"/>
            <w:gridSpan w:val="2"/>
            <w:tcMar>
              <w:top w:w="43" w:type="dxa"/>
              <w:bottom w:w="43" w:type="dxa"/>
            </w:tcMar>
          </w:tcPr>
          <w:p w14:paraId="2E33E79F" w14:textId="77777777" w:rsidR="00CA383D" w:rsidRPr="00D00D47" w:rsidRDefault="00984D2A" w:rsidP="002D7634">
            <w:pPr>
              <w:pStyle w:val="GSATableText"/>
            </w:pPr>
            <w:r w:rsidRPr="00836C21">
              <w:t>Parameter PS-4(a)</w:t>
            </w:r>
            <w:r w:rsidR="006F64F2">
              <w:t>:</w:t>
            </w:r>
            <w:r>
              <w:t xml:space="preserve"> </w:t>
            </w:r>
          </w:p>
        </w:tc>
      </w:tr>
      <w:tr w:rsidR="00CA383D" w:rsidRPr="00D00D47" w14:paraId="6151A270" w14:textId="77777777" w:rsidTr="001C310B">
        <w:trPr>
          <w:trHeight w:val="288"/>
        </w:trPr>
        <w:tc>
          <w:tcPr>
            <w:tcW w:w="5000" w:type="pct"/>
            <w:gridSpan w:val="2"/>
            <w:tcMar>
              <w:top w:w="43" w:type="dxa"/>
              <w:bottom w:w="43" w:type="dxa"/>
            </w:tcMar>
          </w:tcPr>
          <w:p w14:paraId="58EEEEF2" w14:textId="77777777" w:rsidR="00CA383D" w:rsidRPr="00D00D47" w:rsidRDefault="00984D2A" w:rsidP="002D7634">
            <w:pPr>
              <w:pStyle w:val="GSATableText"/>
            </w:pPr>
            <w:r w:rsidRPr="00836C21">
              <w:t>Parameter PS-4(c)</w:t>
            </w:r>
            <w:r>
              <w:t xml:space="preserve">: </w:t>
            </w:r>
          </w:p>
        </w:tc>
      </w:tr>
      <w:tr w:rsidR="00984D2A" w:rsidRPr="00D00D47" w14:paraId="68DF1EFA" w14:textId="77777777" w:rsidTr="001C310B">
        <w:trPr>
          <w:trHeight w:val="288"/>
        </w:trPr>
        <w:tc>
          <w:tcPr>
            <w:tcW w:w="5000" w:type="pct"/>
            <w:gridSpan w:val="2"/>
            <w:tcMar>
              <w:top w:w="43" w:type="dxa"/>
              <w:bottom w:w="43" w:type="dxa"/>
            </w:tcMar>
          </w:tcPr>
          <w:p w14:paraId="13D18B71" w14:textId="77777777" w:rsidR="00984D2A" w:rsidRPr="00836C21" w:rsidRDefault="00984D2A" w:rsidP="002D7634">
            <w:pPr>
              <w:pStyle w:val="GSATableText"/>
            </w:pPr>
            <w:r w:rsidRPr="00836C21">
              <w:t>Parameter PS-4(</w:t>
            </w:r>
            <w:r>
              <w:t>f</w:t>
            </w:r>
            <w:r w:rsidRPr="00836C21">
              <w:t>)</w:t>
            </w:r>
            <w:r w:rsidR="00587F68">
              <w:t>-1</w:t>
            </w:r>
            <w:r>
              <w:t xml:space="preserve">: </w:t>
            </w:r>
          </w:p>
        </w:tc>
      </w:tr>
      <w:tr w:rsidR="00587F68" w:rsidRPr="00D00D47" w14:paraId="6A257A96" w14:textId="77777777" w:rsidTr="001C310B">
        <w:trPr>
          <w:trHeight w:val="288"/>
        </w:trPr>
        <w:tc>
          <w:tcPr>
            <w:tcW w:w="5000" w:type="pct"/>
            <w:gridSpan w:val="2"/>
            <w:tcMar>
              <w:top w:w="43" w:type="dxa"/>
              <w:bottom w:w="43" w:type="dxa"/>
            </w:tcMar>
          </w:tcPr>
          <w:p w14:paraId="52B44E1C" w14:textId="77777777" w:rsidR="00587F68" w:rsidRPr="00836C21" w:rsidRDefault="00587F68" w:rsidP="002D7634">
            <w:pPr>
              <w:pStyle w:val="GSATableText"/>
            </w:pPr>
            <w:r w:rsidRPr="00836C21">
              <w:t>Parameter PS-4(</w:t>
            </w:r>
            <w:r>
              <w:t>f</w:t>
            </w:r>
            <w:r w:rsidRPr="00836C21">
              <w:t>)</w:t>
            </w:r>
            <w:r>
              <w:t>-2</w:t>
            </w:r>
            <w:r w:rsidR="006F64F2">
              <w:t>:</w:t>
            </w:r>
          </w:p>
        </w:tc>
      </w:tr>
      <w:tr w:rsidR="00CA383D" w:rsidRPr="002C3786" w14:paraId="40D5B36E" w14:textId="77777777" w:rsidTr="001C310B">
        <w:trPr>
          <w:trHeight w:val="288"/>
        </w:trPr>
        <w:tc>
          <w:tcPr>
            <w:tcW w:w="5000" w:type="pct"/>
            <w:gridSpan w:val="2"/>
            <w:tcMar>
              <w:top w:w="43" w:type="dxa"/>
              <w:bottom w:w="43" w:type="dxa"/>
            </w:tcMar>
            <w:vAlign w:val="bottom"/>
          </w:tcPr>
          <w:p w14:paraId="3ADCB458" w14:textId="77777777" w:rsidR="00CA383D" w:rsidRPr="002C3786" w:rsidRDefault="00CA383D" w:rsidP="00DA4990">
            <w:pPr>
              <w:pStyle w:val="GSATableText"/>
            </w:pPr>
            <w:r w:rsidRPr="002C3786">
              <w:t>Implementation Status (check all that apply):</w:t>
            </w:r>
          </w:p>
          <w:p w14:paraId="3FFF645E" w14:textId="77777777" w:rsidR="00CA383D" w:rsidRPr="002C3786" w:rsidRDefault="00CB38BB" w:rsidP="00DA4990">
            <w:pPr>
              <w:pStyle w:val="GSATableText"/>
            </w:pPr>
            <w:sdt>
              <w:sdtPr>
                <w:id w:val="-1907832031"/>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Implemented</w:t>
            </w:r>
          </w:p>
          <w:p w14:paraId="43BA402B" w14:textId="77777777" w:rsidR="00CA383D" w:rsidRPr="002C3786" w:rsidRDefault="00CB38BB" w:rsidP="00DA4990">
            <w:pPr>
              <w:pStyle w:val="GSATableText"/>
            </w:pPr>
            <w:sdt>
              <w:sdtPr>
                <w:id w:val="483976555"/>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Partially implemented</w:t>
            </w:r>
          </w:p>
          <w:p w14:paraId="5B3C792D" w14:textId="77777777" w:rsidR="00CA383D" w:rsidRPr="002C3786" w:rsidRDefault="00CB38BB" w:rsidP="00DA4990">
            <w:pPr>
              <w:pStyle w:val="GSATableText"/>
            </w:pPr>
            <w:sdt>
              <w:sdtPr>
                <w:id w:val="-1839533784"/>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Planned</w:t>
            </w:r>
          </w:p>
          <w:p w14:paraId="3A019F18" w14:textId="77777777" w:rsidR="00CA383D" w:rsidRPr="002C3786" w:rsidRDefault="00CB38BB" w:rsidP="00DA4990">
            <w:pPr>
              <w:pStyle w:val="GSATableText"/>
            </w:pPr>
            <w:sdt>
              <w:sdtPr>
                <w:id w:val="6794156"/>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Alternative implementation</w:t>
            </w:r>
          </w:p>
          <w:p w14:paraId="6B413D33" w14:textId="77777777" w:rsidR="00CA383D" w:rsidRPr="002C3786" w:rsidRDefault="00CB38BB" w:rsidP="00DA4990">
            <w:pPr>
              <w:pStyle w:val="GSATableText"/>
            </w:pPr>
            <w:sdt>
              <w:sdtPr>
                <w:id w:val="1223094837"/>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Not applicable</w:t>
            </w:r>
          </w:p>
        </w:tc>
      </w:tr>
      <w:tr w:rsidR="00CA383D" w:rsidRPr="002C3786" w14:paraId="412349E6" w14:textId="77777777" w:rsidTr="001C310B">
        <w:trPr>
          <w:trHeight w:val="288"/>
        </w:trPr>
        <w:tc>
          <w:tcPr>
            <w:tcW w:w="5000" w:type="pct"/>
            <w:gridSpan w:val="2"/>
            <w:tcMar>
              <w:top w:w="43" w:type="dxa"/>
              <w:bottom w:w="43" w:type="dxa"/>
            </w:tcMar>
            <w:vAlign w:val="bottom"/>
          </w:tcPr>
          <w:p w14:paraId="61515DFF" w14:textId="77777777" w:rsidR="00CA383D" w:rsidRPr="002C3786" w:rsidRDefault="00CA383D" w:rsidP="00DA4990">
            <w:pPr>
              <w:pStyle w:val="GSATableText"/>
            </w:pPr>
            <w:r w:rsidRPr="002C3786">
              <w:t>Control Origination (check all that apply):</w:t>
            </w:r>
          </w:p>
          <w:p w14:paraId="098FF414" w14:textId="77777777" w:rsidR="00CA383D" w:rsidRPr="002C3786" w:rsidRDefault="00CB38BB" w:rsidP="00DA4990">
            <w:pPr>
              <w:pStyle w:val="GSATableText"/>
            </w:pPr>
            <w:sdt>
              <w:sdtPr>
                <w:id w:val="1422518314"/>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Corporate</w:t>
            </w:r>
          </w:p>
          <w:p w14:paraId="72936114" w14:textId="77777777" w:rsidR="00CA383D" w:rsidRPr="002C3786" w:rsidRDefault="00CB38BB" w:rsidP="00DA4990">
            <w:pPr>
              <w:pStyle w:val="GSATableText"/>
            </w:pPr>
            <w:sdt>
              <w:sdtPr>
                <w:id w:val="-165250123"/>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System Specific</w:t>
            </w:r>
          </w:p>
          <w:p w14:paraId="1B0036DA" w14:textId="77777777" w:rsidR="00CA383D" w:rsidRPr="002C3786" w:rsidRDefault="00CB38BB" w:rsidP="00DA4990">
            <w:pPr>
              <w:pStyle w:val="GSATableText"/>
            </w:pPr>
            <w:sdt>
              <w:sdtPr>
                <w:id w:val="592446945"/>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Hybrid (Corporate and System Specific)</w:t>
            </w:r>
          </w:p>
          <w:p w14:paraId="724502F6" w14:textId="77777777" w:rsidR="00CA383D" w:rsidRPr="002C3786" w:rsidRDefault="00CB38BB" w:rsidP="00DA4990">
            <w:pPr>
              <w:pStyle w:val="GSATableText"/>
            </w:pPr>
            <w:sdt>
              <w:sdtPr>
                <w:id w:val="-840084430"/>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Configured by Customer (Customer System Specific) </w:t>
            </w:r>
          </w:p>
          <w:p w14:paraId="5C8F994B" w14:textId="77777777" w:rsidR="00CA383D" w:rsidRPr="002C3786" w:rsidRDefault="00CB38BB" w:rsidP="00DA4990">
            <w:pPr>
              <w:pStyle w:val="GSATableText"/>
            </w:pPr>
            <w:sdt>
              <w:sdtPr>
                <w:id w:val="123181795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Provided by Customer (Customer System Specific) </w:t>
            </w:r>
          </w:p>
          <w:p w14:paraId="0BF8AAE4" w14:textId="77777777" w:rsidR="00CA383D" w:rsidRPr="002C3786" w:rsidRDefault="00CB38BB" w:rsidP="00DA4990">
            <w:pPr>
              <w:pStyle w:val="GSATableText"/>
            </w:pPr>
            <w:sdt>
              <w:sdtPr>
                <w:id w:val="1030306195"/>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Shared (Service Provider and Customer Responsibility)</w:t>
            </w:r>
          </w:p>
          <w:p w14:paraId="5DC09BBB" w14:textId="2DD18403" w:rsidR="00CA383D" w:rsidRPr="002C3786" w:rsidRDefault="00CB38BB" w:rsidP="00DA4990">
            <w:pPr>
              <w:pStyle w:val="GSATableText"/>
            </w:pPr>
            <w:sdt>
              <w:sdtPr>
                <w:id w:val="352311518"/>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505950855"/>
                <w:showingPlcHdr/>
                <w:text/>
              </w:sdtPr>
              <w:sdtEndPr/>
              <w:sdtContent>
                <w:r w:rsidR="00CA383D" w:rsidRPr="004C65C2">
                  <w:rPr>
                    <w:rStyle w:val="PlaceholderText"/>
                    <w:rFonts w:eastAsiaTheme="majorEastAsia"/>
                  </w:rPr>
                  <w:t>Click here to enter text.</w:t>
                </w:r>
              </w:sdtContent>
            </w:sdt>
            <w:r w:rsidR="00CA383D" w:rsidRPr="00CE1081">
              <w:t xml:space="preserve"> , </w:t>
            </w:r>
            <w:sdt>
              <w:sdtPr>
                <w:alias w:val="Date of FedRAMP Authorization"/>
                <w:tag w:val="dateofauthorization"/>
                <w:id w:val="1518113376"/>
                <w:date>
                  <w:dateFormat w:val="M/d/yyyy"/>
                  <w:lid w:val="en-US"/>
                  <w:storeMappedDataAs w:val="dateTime"/>
                  <w:calendar w:val="gregorian"/>
                </w:date>
              </w:sdtPr>
              <w:sdtEndPr/>
              <w:sdtContent>
                <w:r w:rsidR="00CA1512" w:rsidDel="00D81901">
                  <w:t>Date of Authorization</w:t>
                </w:r>
                <w:r w:rsidR="00D81901">
                  <w:t>Date of Authorization</w:t>
                </w:r>
              </w:sdtContent>
            </w:sdt>
            <w:r w:rsidR="00CA383D" w:rsidRPr="002C3786">
              <w:t xml:space="preserve"> </w:t>
            </w:r>
          </w:p>
        </w:tc>
      </w:tr>
    </w:tbl>
    <w:p w14:paraId="01D6C4CA" w14:textId="77777777" w:rsidR="00CA383D" w:rsidRDefault="00CA383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984D2A" w:rsidRPr="002C3786" w14:paraId="17833EE0" w14:textId="77777777" w:rsidTr="001C310B">
        <w:trPr>
          <w:cantSplit/>
          <w:trHeight w:val="288"/>
          <w:tblHeader/>
        </w:trPr>
        <w:tc>
          <w:tcPr>
            <w:tcW w:w="5000" w:type="pct"/>
            <w:gridSpan w:val="2"/>
            <w:shd w:val="clear" w:color="auto" w:fill="DBE5F1" w:themeFill="accent1" w:themeFillTint="33"/>
            <w:vAlign w:val="center"/>
          </w:tcPr>
          <w:p w14:paraId="274830C2" w14:textId="77777777" w:rsidR="00984D2A" w:rsidRPr="002C3786" w:rsidRDefault="00984D2A" w:rsidP="00E03A24">
            <w:pPr>
              <w:pStyle w:val="GSATableHeading"/>
            </w:pPr>
            <w:r w:rsidRPr="00703CEB">
              <w:t xml:space="preserve">PS-4 </w:t>
            </w:r>
            <w:r w:rsidRPr="002C3786">
              <w:t>What is the solution and how is it implemented?</w:t>
            </w:r>
          </w:p>
        </w:tc>
      </w:tr>
      <w:tr w:rsidR="00984D2A" w:rsidRPr="0036708B" w14:paraId="7CEA2DED" w14:textId="77777777" w:rsidTr="001C310B">
        <w:trPr>
          <w:trHeight w:val="288"/>
        </w:trPr>
        <w:tc>
          <w:tcPr>
            <w:tcW w:w="484" w:type="pct"/>
            <w:tcBorders>
              <w:right w:val="nil"/>
            </w:tcBorders>
            <w:shd w:val="clear" w:color="auto" w:fill="DBE5F1" w:themeFill="accent1" w:themeFillTint="33"/>
          </w:tcPr>
          <w:p w14:paraId="210FCAEE" w14:textId="77777777" w:rsidR="00984D2A" w:rsidRPr="002C3786" w:rsidRDefault="00984D2A" w:rsidP="00E03A24">
            <w:pPr>
              <w:pStyle w:val="GSATableHeading"/>
            </w:pPr>
            <w:r w:rsidRPr="002C3786">
              <w:t>Part a</w:t>
            </w:r>
          </w:p>
        </w:tc>
        <w:tc>
          <w:tcPr>
            <w:tcW w:w="4516" w:type="pct"/>
            <w:tcMar>
              <w:top w:w="43" w:type="dxa"/>
              <w:bottom w:w="43" w:type="dxa"/>
            </w:tcMar>
          </w:tcPr>
          <w:p w14:paraId="75E8BEBC" w14:textId="77777777" w:rsidR="00984D2A" w:rsidRPr="0036708B" w:rsidRDefault="00984D2A" w:rsidP="00502884">
            <w:pPr>
              <w:pStyle w:val="GSATableText"/>
            </w:pPr>
          </w:p>
        </w:tc>
      </w:tr>
      <w:tr w:rsidR="00984D2A" w:rsidRPr="0036708B" w14:paraId="7114CF61" w14:textId="77777777" w:rsidTr="001C310B">
        <w:trPr>
          <w:trHeight w:val="288"/>
        </w:trPr>
        <w:tc>
          <w:tcPr>
            <w:tcW w:w="484" w:type="pct"/>
            <w:tcBorders>
              <w:right w:val="nil"/>
            </w:tcBorders>
            <w:shd w:val="clear" w:color="auto" w:fill="DBE5F1" w:themeFill="accent1" w:themeFillTint="33"/>
          </w:tcPr>
          <w:p w14:paraId="3EF0D236" w14:textId="77777777" w:rsidR="00984D2A" w:rsidRPr="002C3786" w:rsidRDefault="00984D2A" w:rsidP="00E03A24">
            <w:pPr>
              <w:pStyle w:val="GSATableHeading"/>
            </w:pPr>
            <w:r w:rsidRPr="002C3786">
              <w:t>Part b</w:t>
            </w:r>
          </w:p>
        </w:tc>
        <w:tc>
          <w:tcPr>
            <w:tcW w:w="4516" w:type="pct"/>
            <w:tcMar>
              <w:top w:w="43" w:type="dxa"/>
              <w:bottom w:w="43" w:type="dxa"/>
            </w:tcMar>
          </w:tcPr>
          <w:p w14:paraId="37BD37DC" w14:textId="77777777" w:rsidR="00984D2A" w:rsidRPr="0036708B" w:rsidRDefault="00984D2A" w:rsidP="00502884">
            <w:pPr>
              <w:pStyle w:val="GSATableText"/>
            </w:pPr>
          </w:p>
        </w:tc>
      </w:tr>
      <w:tr w:rsidR="00984D2A" w:rsidRPr="0036708B" w14:paraId="27B86A61" w14:textId="77777777" w:rsidTr="001C310B">
        <w:trPr>
          <w:trHeight w:val="288"/>
        </w:trPr>
        <w:tc>
          <w:tcPr>
            <w:tcW w:w="484" w:type="pct"/>
            <w:tcBorders>
              <w:right w:val="nil"/>
            </w:tcBorders>
            <w:shd w:val="clear" w:color="auto" w:fill="DBE5F1" w:themeFill="accent1" w:themeFillTint="33"/>
          </w:tcPr>
          <w:p w14:paraId="4664C1FC" w14:textId="77777777" w:rsidR="00984D2A" w:rsidRPr="002C3786" w:rsidRDefault="00984D2A" w:rsidP="00E03A24">
            <w:pPr>
              <w:pStyle w:val="GSATableHeading"/>
            </w:pPr>
            <w:r w:rsidRPr="002C3786">
              <w:t xml:space="preserve">Part </w:t>
            </w:r>
            <w:r>
              <w:t>c</w:t>
            </w:r>
          </w:p>
        </w:tc>
        <w:tc>
          <w:tcPr>
            <w:tcW w:w="4516" w:type="pct"/>
            <w:tcMar>
              <w:top w:w="43" w:type="dxa"/>
              <w:bottom w:w="43" w:type="dxa"/>
            </w:tcMar>
          </w:tcPr>
          <w:p w14:paraId="2272C33B" w14:textId="77777777" w:rsidR="00984D2A" w:rsidRPr="0036708B" w:rsidRDefault="00984D2A" w:rsidP="00502884">
            <w:pPr>
              <w:pStyle w:val="GSATableText"/>
            </w:pPr>
          </w:p>
        </w:tc>
      </w:tr>
      <w:tr w:rsidR="00984D2A" w:rsidRPr="0036708B" w14:paraId="3CFF9410" w14:textId="77777777" w:rsidTr="001C310B">
        <w:trPr>
          <w:trHeight w:val="288"/>
        </w:trPr>
        <w:tc>
          <w:tcPr>
            <w:tcW w:w="484" w:type="pct"/>
            <w:tcBorders>
              <w:right w:val="nil"/>
            </w:tcBorders>
            <w:shd w:val="clear" w:color="auto" w:fill="DBE5F1" w:themeFill="accent1" w:themeFillTint="33"/>
          </w:tcPr>
          <w:p w14:paraId="68D5CAB3" w14:textId="77777777" w:rsidR="00984D2A" w:rsidRPr="002C3786" w:rsidRDefault="00984D2A" w:rsidP="00E03A24">
            <w:pPr>
              <w:pStyle w:val="GSATableHeading"/>
            </w:pPr>
            <w:r w:rsidRPr="002C3786">
              <w:t xml:space="preserve">Part </w:t>
            </w:r>
            <w:r>
              <w:t>d</w:t>
            </w:r>
          </w:p>
        </w:tc>
        <w:tc>
          <w:tcPr>
            <w:tcW w:w="4516" w:type="pct"/>
            <w:tcMar>
              <w:top w:w="43" w:type="dxa"/>
              <w:bottom w:w="43" w:type="dxa"/>
            </w:tcMar>
          </w:tcPr>
          <w:p w14:paraId="6CCE2F75" w14:textId="77777777" w:rsidR="00984D2A" w:rsidRPr="0036708B" w:rsidRDefault="00984D2A" w:rsidP="00502884">
            <w:pPr>
              <w:pStyle w:val="GSATableText"/>
            </w:pPr>
          </w:p>
        </w:tc>
      </w:tr>
      <w:tr w:rsidR="00984D2A" w:rsidRPr="0036708B" w14:paraId="28DE2358" w14:textId="77777777" w:rsidTr="001C310B">
        <w:trPr>
          <w:trHeight w:val="288"/>
        </w:trPr>
        <w:tc>
          <w:tcPr>
            <w:tcW w:w="484" w:type="pct"/>
            <w:tcBorders>
              <w:right w:val="nil"/>
            </w:tcBorders>
            <w:shd w:val="clear" w:color="auto" w:fill="DBE5F1" w:themeFill="accent1" w:themeFillTint="33"/>
          </w:tcPr>
          <w:p w14:paraId="33E00DB1" w14:textId="77777777" w:rsidR="00984D2A" w:rsidRPr="002C3786" w:rsidRDefault="00984D2A" w:rsidP="00E03A24">
            <w:pPr>
              <w:pStyle w:val="GSATableHeading"/>
            </w:pPr>
            <w:r w:rsidRPr="002C3786">
              <w:t xml:space="preserve">Part </w:t>
            </w:r>
            <w:r>
              <w:t>e</w:t>
            </w:r>
          </w:p>
        </w:tc>
        <w:tc>
          <w:tcPr>
            <w:tcW w:w="4516" w:type="pct"/>
            <w:tcMar>
              <w:top w:w="43" w:type="dxa"/>
              <w:bottom w:w="43" w:type="dxa"/>
            </w:tcMar>
          </w:tcPr>
          <w:p w14:paraId="357A1E03" w14:textId="77777777" w:rsidR="00984D2A" w:rsidRPr="0036708B" w:rsidRDefault="00984D2A" w:rsidP="00502884">
            <w:pPr>
              <w:pStyle w:val="GSATableText"/>
            </w:pPr>
          </w:p>
        </w:tc>
      </w:tr>
      <w:tr w:rsidR="00984D2A" w:rsidRPr="0036708B" w14:paraId="2E770026" w14:textId="77777777" w:rsidTr="001C310B">
        <w:trPr>
          <w:trHeight w:val="288"/>
        </w:trPr>
        <w:tc>
          <w:tcPr>
            <w:tcW w:w="484" w:type="pct"/>
            <w:tcBorders>
              <w:right w:val="nil"/>
            </w:tcBorders>
            <w:shd w:val="clear" w:color="auto" w:fill="DBE5F1" w:themeFill="accent1" w:themeFillTint="33"/>
          </w:tcPr>
          <w:p w14:paraId="6CFEC108" w14:textId="77777777" w:rsidR="00984D2A" w:rsidRPr="002C3786" w:rsidRDefault="00984D2A" w:rsidP="00E03A24">
            <w:pPr>
              <w:pStyle w:val="GSATableHeading"/>
            </w:pPr>
            <w:r w:rsidRPr="002C3786">
              <w:t>Part</w:t>
            </w:r>
            <w:r>
              <w:t xml:space="preserve"> f</w:t>
            </w:r>
          </w:p>
        </w:tc>
        <w:tc>
          <w:tcPr>
            <w:tcW w:w="4516" w:type="pct"/>
            <w:tcMar>
              <w:top w:w="43" w:type="dxa"/>
              <w:bottom w:w="43" w:type="dxa"/>
            </w:tcMar>
          </w:tcPr>
          <w:p w14:paraId="0440367D" w14:textId="77777777" w:rsidR="00984D2A" w:rsidRPr="0036708B" w:rsidRDefault="00984D2A" w:rsidP="00502884">
            <w:pPr>
              <w:pStyle w:val="GSATableText"/>
            </w:pPr>
          </w:p>
        </w:tc>
      </w:tr>
    </w:tbl>
    <w:p w14:paraId="264D8820" w14:textId="77777777" w:rsidR="001E5C06" w:rsidRDefault="001E5C06" w:rsidP="00DA4990"/>
    <w:p w14:paraId="076BF0B2" w14:textId="77777777" w:rsidR="00D47808" w:rsidRDefault="00D47808" w:rsidP="00D47808">
      <w:pPr>
        <w:pStyle w:val="Heading3"/>
      </w:pPr>
      <w:bookmarkStart w:id="1655" w:name="_Toc464803629"/>
      <w:bookmarkStart w:id="1656" w:name="_Toc149090438"/>
      <w:bookmarkStart w:id="1657" w:name="_Toc383429853"/>
      <w:bookmarkStart w:id="1658" w:name="_Toc383444666"/>
      <w:bookmarkStart w:id="1659" w:name="_Toc385594311"/>
      <w:bookmarkStart w:id="1660" w:name="_Toc385594699"/>
      <w:bookmarkStart w:id="1661" w:name="_Toc385595087"/>
      <w:bookmarkStart w:id="1662" w:name="_Toc388620929"/>
      <w:r w:rsidRPr="002C3786">
        <w:t>PS-5</w:t>
      </w:r>
      <w:r>
        <w:t xml:space="preserve"> </w:t>
      </w:r>
      <w:r w:rsidRPr="002C3786">
        <w:t xml:space="preserve">Personnel Transfer </w:t>
      </w:r>
      <w:r w:rsidRPr="007426FF">
        <w:t>(</w:t>
      </w:r>
      <w:r>
        <w:t>L</w:t>
      </w:r>
      <w:r w:rsidRPr="007426FF">
        <w:t>)</w:t>
      </w:r>
      <w:r>
        <w:t xml:space="preserve"> (M)</w:t>
      </w:r>
      <w:bookmarkEnd w:id="1655"/>
      <w:r>
        <w:t xml:space="preserve"> </w:t>
      </w:r>
    </w:p>
    <w:p w14:paraId="52FD9190" w14:textId="77777777" w:rsidR="00D47808" w:rsidRDefault="00D47808" w:rsidP="00D47808">
      <w:pPr>
        <w:keepNext/>
        <w:widowControl/>
      </w:pPr>
      <w:r w:rsidRPr="009047C7">
        <w:t>The organization:</w:t>
      </w:r>
    </w:p>
    <w:p w14:paraId="64C6244A" w14:textId="77777777" w:rsidR="00D47808" w:rsidRPr="00965288" w:rsidRDefault="00D47808" w:rsidP="00914FE7">
      <w:pPr>
        <w:pStyle w:val="GSAListParagraphalpha"/>
        <w:numPr>
          <w:ilvl w:val="0"/>
          <w:numId w:val="223"/>
        </w:numPr>
      </w:pPr>
      <w:r w:rsidRPr="00965288">
        <w:t>Reviews and confirms ongoing operational need for current logical and physical access authorizations to information systems/facilities when individuals are reassigned or transferred to other positions within the organization;</w:t>
      </w:r>
    </w:p>
    <w:p w14:paraId="206B2910" w14:textId="77777777" w:rsidR="00D47808" w:rsidRPr="00D47808" w:rsidRDefault="00D47808" w:rsidP="00914FE7">
      <w:pPr>
        <w:pStyle w:val="GSAListParagraphalpha"/>
        <w:numPr>
          <w:ilvl w:val="0"/>
          <w:numId w:val="61"/>
        </w:numPr>
        <w:rPr>
          <w:rFonts w:eastAsia="Calibri"/>
        </w:rPr>
      </w:pPr>
      <w:r w:rsidRPr="00D47808">
        <w:rPr>
          <w:rFonts w:eastAsia="Calibri"/>
        </w:rPr>
        <w:t>Initiates [</w:t>
      </w:r>
      <w:r w:rsidRPr="00ED5524">
        <w:rPr>
          <w:rStyle w:val="GSAItalicEmphasisChar"/>
        </w:rPr>
        <w:t>Assignment: organization-defined transfer or reassignment actions</w:t>
      </w:r>
      <w:r w:rsidRPr="00D47808">
        <w:rPr>
          <w:rFonts w:eastAsia="Calibri"/>
        </w:rPr>
        <w:t>] within [</w:t>
      </w:r>
      <w:r w:rsidRPr="00D47808">
        <w:rPr>
          <w:rStyle w:val="GSAItalicEmphasisChar"/>
        </w:rPr>
        <w:t>Assignment: organization-defined time period following the formal transfer action</w:t>
      </w:r>
      <w:r w:rsidRPr="00D47808">
        <w:rPr>
          <w:rFonts w:eastAsia="Calibri"/>
        </w:rPr>
        <w:t>];</w:t>
      </w:r>
    </w:p>
    <w:p w14:paraId="4A132028" w14:textId="77777777" w:rsidR="00D47808" w:rsidRPr="00965288" w:rsidRDefault="00D47808" w:rsidP="00914FE7">
      <w:pPr>
        <w:pStyle w:val="GSAListParagraphalpha"/>
        <w:numPr>
          <w:ilvl w:val="0"/>
          <w:numId w:val="61"/>
        </w:numPr>
      </w:pPr>
      <w:r w:rsidRPr="00965288">
        <w:t>Modifies access authorization as needed to correspond with any changes in operational need due to reassignment or transfer; and</w:t>
      </w:r>
    </w:p>
    <w:p w14:paraId="5AC57419" w14:textId="77777777" w:rsidR="00D47808" w:rsidRPr="00D47808" w:rsidRDefault="00D47808" w:rsidP="00914FE7">
      <w:pPr>
        <w:pStyle w:val="GSAListParagraphalpha"/>
        <w:numPr>
          <w:ilvl w:val="0"/>
          <w:numId w:val="61"/>
        </w:numPr>
        <w:rPr>
          <w:rFonts w:eastAsia="Calibri"/>
        </w:rPr>
      </w:pPr>
      <w:r w:rsidRPr="00D47808">
        <w:rPr>
          <w:rFonts w:eastAsia="Calibri"/>
        </w:rPr>
        <w:t>Notifies [</w:t>
      </w:r>
      <w:r w:rsidRPr="00ED5524">
        <w:rPr>
          <w:rStyle w:val="GSAItalicEmphasisChar"/>
        </w:rPr>
        <w:t>Assignment: organization-defined personnel or roles</w:t>
      </w:r>
      <w:r w:rsidRPr="00D47808">
        <w:rPr>
          <w:rFonts w:eastAsia="Calibri"/>
        </w:rPr>
        <w:t>] within [</w:t>
      </w:r>
      <w:r w:rsidRPr="00D47808">
        <w:rPr>
          <w:rStyle w:val="GSAItalicEmphasisChar"/>
        </w:rPr>
        <w:t>FedRAMP Assignment: within five days of the formal transfer action (DoD 24 hours)</w:t>
      </w:r>
      <w:r w:rsidRPr="00D47808">
        <w:rPr>
          <w:rFonts w:eastAsia="Calibri"/>
        </w:rPr>
        <w:t>].</w:t>
      </w:r>
    </w:p>
    <w:p w14:paraId="6403CD8E" w14:textId="77777777" w:rsidR="00D47808" w:rsidRPr="00036753" w:rsidRDefault="00D47808" w:rsidP="0003675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A383D" w:rsidRPr="002C3786" w14:paraId="5889D939" w14:textId="77777777" w:rsidTr="001C310B">
        <w:trPr>
          <w:cantSplit/>
          <w:trHeight w:val="288"/>
          <w:tblHeader/>
        </w:trPr>
        <w:tc>
          <w:tcPr>
            <w:tcW w:w="811" w:type="pct"/>
            <w:shd w:val="clear" w:color="auto" w:fill="DBE5F1" w:themeFill="accent1" w:themeFillTint="33"/>
            <w:tcMar>
              <w:top w:w="43" w:type="dxa"/>
              <w:bottom w:w="43" w:type="dxa"/>
            </w:tcMar>
          </w:tcPr>
          <w:bookmarkEnd w:id="1656"/>
          <w:bookmarkEnd w:id="1657"/>
          <w:bookmarkEnd w:id="1658"/>
          <w:bookmarkEnd w:id="1659"/>
          <w:bookmarkEnd w:id="1660"/>
          <w:bookmarkEnd w:id="1661"/>
          <w:bookmarkEnd w:id="1662"/>
          <w:p w14:paraId="00F19EB3" w14:textId="77777777" w:rsidR="00CA383D" w:rsidRPr="002C3786" w:rsidRDefault="00ED5524" w:rsidP="00E03A24">
            <w:pPr>
              <w:pStyle w:val="GSATableHeading"/>
            </w:pPr>
            <w:r w:rsidRPr="009114B7">
              <w:t>PS-5</w:t>
            </w:r>
          </w:p>
        </w:tc>
        <w:tc>
          <w:tcPr>
            <w:tcW w:w="4189" w:type="pct"/>
            <w:shd w:val="clear" w:color="auto" w:fill="DBE5F1" w:themeFill="accent1" w:themeFillTint="33"/>
          </w:tcPr>
          <w:p w14:paraId="5061F1E6" w14:textId="77777777" w:rsidR="00CA383D" w:rsidRPr="002C3786" w:rsidRDefault="00CA383D" w:rsidP="00E03A24">
            <w:pPr>
              <w:pStyle w:val="GSATableHeading"/>
            </w:pPr>
            <w:r w:rsidRPr="002C3786">
              <w:t>Control Summary Information</w:t>
            </w:r>
          </w:p>
        </w:tc>
      </w:tr>
      <w:tr w:rsidR="00CA383D" w:rsidRPr="002C3786" w14:paraId="525CFCEE" w14:textId="77777777" w:rsidTr="001C310B">
        <w:trPr>
          <w:trHeight w:val="288"/>
        </w:trPr>
        <w:tc>
          <w:tcPr>
            <w:tcW w:w="5000" w:type="pct"/>
            <w:gridSpan w:val="2"/>
            <w:tcMar>
              <w:top w:w="43" w:type="dxa"/>
              <w:bottom w:w="43" w:type="dxa"/>
            </w:tcMar>
          </w:tcPr>
          <w:p w14:paraId="3B5F4EC0" w14:textId="77777777" w:rsidR="00CA383D" w:rsidRPr="002C3786" w:rsidRDefault="00CA383D" w:rsidP="002D7634">
            <w:pPr>
              <w:pStyle w:val="GSATableText"/>
            </w:pPr>
            <w:r w:rsidRPr="002C3786">
              <w:t>Responsible Role:</w:t>
            </w:r>
            <w:r>
              <w:t xml:space="preserve"> </w:t>
            </w:r>
          </w:p>
        </w:tc>
      </w:tr>
      <w:tr w:rsidR="00CA383D" w:rsidRPr="00D00D47" w14:paraId="07BF64B9" w14:textId="77777777" w:rsidTr="001C310B">
        <w:trPr>
          <w:trHeight w:val="288"/>
        </w:trPr>
        <w:tc>
          <w:tcPr>
            <w:tcW w:w="5000" w:type="pct"/>
            <w:gridSpan w:val="2"/>
            <w:tcMar>
              <w:top w:w="43" w:type="dxa"/>
              <w:bottom w:w="43" w:type="dxa"/>
            </w:tcMar>
          </w:tcPr>
          <w:p w14:paraId="546026DA" w14:textId="77777777" w:rsidR="00CA383D" w:rsidRPr="00D00D47" w:rsidRDefault="00ED5524" w:rsidP="002D7634">
            <w:pPr>
              <w:pStyle w:val="GSATableText"/>
            </w:pPr>
            <w:r w:rsidRPr="009114B7">
              <w:t>Parameter PS-5(b)-1:</w:t>
            </w:r>
            <w:r>
              <w:t xml:space="preserve"> </w:t>
            </w:r>
          </w:p>
        </w:tc>
      </w:tr>
      <w:tr w:rsidR="00ED5524" w:rsidRPr="00D00D47" w14:paraId="74FB0222" w14:textId="77777777" w:rsidTr="001C310B">
        <w:trPr>
          <w:trHeight w:val="288"/>
        </w:trPr>
        <w:tc>
          <w:tcPr>
            <w:tcW w:w="5000" w:type="pct"/>
            <w:gridSpan w:val="2"/>
            <w:tcMar>
              <w:top w:w="43" w:type="dxa"/>
              <w:bottom w:w="43" w:type="dxa"/>
            </w:tcMar>
          </w:tcPr>
          <w:p w14:paraId="5487B36B" w14:textId="77777777" w:rsidR="00ED5524" w:rsidRPr="00D00D47" w:rsidRDefault="00ED5524" w:rsidP="002D7634">
            <w:pPr>
              <w:pStyle w:val="GSATableText"/>
            </w:pPr>
            <w:r w:rsidRPr="009114B7">
              <w:t>Parameter PS-5(b)-2:</w:t>
            </w:r>
            <w:r>
              <w:t xml:space="preserve"> </w:t>
            </w:r>
          </w:p>
        </w:tc>
      </w:tr>
      <w:tr w:rsidR="00ED5524" w:rsidRPr="00D00D47" w14:paraId="47D64321" w14:textId="77777777" w:rsidTr="001C310B">
        <w:trPr>
          <w:trHeight w:val="288"/>
        </w:trPr>
        <w:tc>
          <w:tcPr>
            <w:tcW w:w="5000" w:type="pct"/>
            <w:gridSpan w:val="2"/>
            <w:tcMar>
              <w:top w:w="43" w:type="dxa"/>
              <w:bottom w:w="43" w:type="dxa"/>
            </w:tcMar>
          </w:tcPr>
          <w:p w14:paraId="5C8DD2A1" w14:textId="77777777" w:rsidR="00ED5524" w:rsidRPr="00D00D47" w:rsidRDefault="00ED5524" w:rsidP="002D7634">
            <w:pPr>
              <w:pStyle w:val="GSATableText"/>
            </w:pPr>
            <w:r w:rsidRPr="009114B7">
              <w:t>Parameter PS-5(d)-1:</w:t>
            </w:r>
            <w:r>
              <w:t xml:space="preserve"> </w:t>
            </w:r>
          </w:p>
        </w:tc>
      </w:tr>
      <w:tr w:rsidR="00CA383D" w:rsidRPr="00D00D47" w14:paraId="27C79894" w14:textId="77777777" w:rsidTr="001C310B">
        <w:trPr>
          <w:trHeight w:val="288"/>
        </w:trPr>
        <w:tc>
          <w:tcPr>
            <w:tcW w:w="5000" w:type="pct"/>
            <w:gridSpan w:val="2"/>
            <w:tcMar>
              <w:top w:w="43" w:type="dxa"/>
              <w:bottom w:w="43" w:type="dxa"/>
            </w:tcMar>
          </w:tcPr>
          <w:p w14:paraId="01DA1E43" w14:textId="77777777" w:rsidR="00CA383D" w:rsidRPr="00D00D47" w:rsidRDefault="00ED5524" w:rsidP="002D7634">
            <w:pPr>
              <w:pStyle w:val="GSATableText"/>
            </w:pPr>
            <w:r w:rsidRPr="009114B7">
              <w:t>Parameter PS-5(d)-2:</w:t>
            </w:r>
            <w:r>
              <w:t xml:space="preserve"> </w:t>
            </w:r>
          </w:p>
        </w:tc>
      </w:tr>
      <w:tr w:rsidR="00CA383D" w:rsidRPr="002C3786" w14:paraId="71D1065C" w14:textId="77777777" w:rsidTr="001C310B">
        <w:trPr>
          <w:trHeight w:val="288"/>
        </w:trPr>
        <w:tc>
          <w:tcPr>
            <w:tcW w:w="5000" w:type="pct"/>
            <w:gridSpan w:val="2"/>
            <w:tcMar>
              <w:top w:w="43" w:type="dxa"/>
              <w:bottom w:w="43" w:type="dxa"/>
            </w:tcMar>
            <w:vAlign w:val="bottom"/>
          </w:tcPr>
          <w:p w14:paraId="2F352E00" w14:textId="77777777" w:rsidR="00CA383D" w:rsidRPr="002C3786" w:rsidRDefault="00CA383D" w:rsidP="00DA4990">
            <w:pPr>
              <w:pStyle w:val="GSATableText"/>
            </w:pPr>
            <w:r w:rsidRPr="002C3786">
              <w:t>Implementation Status (check all that apply):</w:t>
            </w:r>
          </w:p>
          <w:p w14:paraId="26328460" w14:textId="77777777" w:rsidR="00CA383D" w:rsidRPr="002C3786" w:rsidRDefault="00CB38BB" w:rsidP="00DA4990">
            <w:pPr>
              <w:pStyle w:val="GSATableText"/>
            </w:pPr>
            <w:sdt>
              <w:sdtPr>
                <w:id w:val="132732995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Implemented</w:t>
            </w:r>
          </w:p>
          <w:p w14:paraId="7B0D3090" w14:textId="77777777" w:rsidR="00CA383D" w:rsidRPr="002C3786" w:rsidRDefault="00CB38BB" w:rsidP="00DA4990">
            <w:pPr>
              <w:pStyle w:val="GSATableText"/>
            </w:pPr>
            <w:sdt>
              <w:sdtPr>
                <w:id w:val="-568343956"/>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Partially implemented</w:t>
            </w:r>
          </w:p>
          <w:p w14:paraId="440CEE69" w14:textId="77777777" w:rsidR="00CA383D" w:rsidRPr="002C3786" w:rsidRDefault="00CB38BB" w:rsidP="00DA4990">
            <w:pPr>
              <w:pStyle w:val="GSATableText"/>
            </w:pPr>
            <w:sdt>
              <w:sdtPr>
                <w:id w:val="60217012"/>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Planned</w:t>
            </w:r>
          </w:p>
          <w:p w14:paraId="3F2313C7" w14:textId="77777777" w:rsidR="00CA383D" w:rsidRPr="002C3786" w:rsidRDefault="00CB38BB" w:rsidP="00DA4990">
            <w:pPr>
              <w:pStyle w:val="GSATableText"/>
            </w:pPr>
            <w:sdt>
              <w:sdtPr>
                <w:id w:val="532090491"/>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Alternative implementation</w:t>
            </w:r>
          </w:p>
          <w:p w14:paraId="3FBA86C5" w14:textId="77777777" w:rsidR="00CA383D" w:rsidRPr="002C3786" w:rsidRDefault="00CB38BB" w:rsidP="00DA4990">
            <w:pPr>
              <w:pStyle w:val="GSATableText"/>
            </w:pPr>
            <w:sdt>
              <w:sdtPr>
                <w:id w:val="-55400610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Not applicable</w:t>
            </w:r>
          </w:p>
        </w:tc>
      </w:tr>
      <w:tr w:rsidR="00CA383D" w:rsidRPr="002C3786" w14:paraId="7AFF4BEB" w14:textId="77777777" w:rsidTr="001C310B">
        <w:trPr>
          <w:trHeight w:val="288"/>
        </w:trPr>
        <w:tc>
          <w:tcPr>
            <w:tcW w:w="5000" w:type="pct"/>
            <w:gridSpan w:val="2"/>
            <w:tcMar>
              <w:top w:w="43" w:type="dxa"/>
              <w:bottom w:w="43" w:type="dxa"/>
            </w:tcMar>
            <w:vAlign w:val="bottom"/>
          </w:tcPr>
          <w:p w14:paraId="7AEDEC9B" w14:textId="77777777" w:rsidR="00CA383D" w:rsidRPr="002C3786" w:rsidRDefault="00CA383D" w:rsidP="00DA4990">
            <w:pPr>
              <w:pStyle w:val="GSATableText"/>
            </w:pPr>
            <w:r w:rsidRPr="002C3786">
              <w:t>Control Origination (check all that apply):</w:t>
            </w:r>
          </w:p>
          <w:p w14:paraId="149AF9D0" w14:textId="77777777" w:rsidR="00CA383D" w:rsidRPr="002C3786" w:rsidRDefault="00CB38BB" w:rsidP="00DA4990">
            <w:pPr>
              <w:pStyle w:val="GSATableText"/>
            </w:pPr>
            <w:sdt>
              <w:sdtPr>
                <w:id w:val="-2115280927"/>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Corporate</w:t>
            </w:r>
          </w:p>
          <w:p w14:paraId="186E4BA6" w14:textId="77777777" w:rsidR="00CA383D" w:rsidRPr="002C3786" w:rsidRDefault="00CB38BB" w:rsidP="00DA4990">
            <w:pPr>
              <w:pStyle w:val="GSATableText"/>
            </w:pPr>
            <w:sdt>
              <w:sdtPr>
                <w:id w:val="-2022610468"/>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System Specific</w:t>
            </w:r>
          </w:p>
          <w:p w14:paraId="5A58E3CA" w14:textId="77777777" w:rsidR="00CA383D" w:rsidRPr="002C3786" w:rsidRDefault="00CB38BB" w:rsidP="00DA4990">
            <w:pPr>
              <w:pStyle w:val="GSATableText"/>
            </w:pPr>
            <w:sdt>
              <w:sdtPr>
                <w:id w:val="2049642545"/>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Hybrid (Corporate and System Specific)</w:t>
            </w:r>
          </w:p>
          <w:p w14:paraId="1F2796F9" w14:textId="77777777" w:rsidR="00CA383D" w:rsidRPr="002C3786" w:rsidRDefault="00CB38BB" w:rsidP="00DA4990">
            <w:pPr>
              <w:pStyle w:val="GSATableText"/>
            </w:pPr>
            <w:sdt>
              <w:sdtPr>
                <w:id w:val="1907337522"/>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Configured by Customer (Customer System Specific) </w:t>
            </w:r>
          </w:p>
          <w:p w14:paraId="4CD79916" w14:textId="77777777" w:rsidR="00CA383D" w:rsidRPr="002C3786" w:rsidRDefault="00CB38BB" w:rsidP="00DA4990">
            <w:pPr>
              <w:pStyle w:val="GSATableText"/>
            </w:pPr>
            <w:sdt>
              <w:sdtPr>
                <w:id w:val="927463832"/>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Provided by Customer (Customer System Specific) </w:t>
            </w:r>
          </w:p>
          <w:p w14:paraId="0618B78A" w14:textId="77777777" w:rsidR="00CA383D" w:rsidRPr="002C3786" w:rsidRDefault="00CB38BB" w:rsidP="00DA4990">
            <w:pPr>
              <w:pStyle w:val="GSATableText"/>
            </w:pPr>
            <w:sdt>
              <w:sdtPr>
                <w:id w:val="-157095279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Shared (Service Provider and Customer Responsibility)</w:t>
            </w:r>
          </w:p>
          <w:p w14:paraId="7D45D4BD" w14:textId="784176BA" w:rsidR="00CA383D" w:rsidRPr="002C3786" w:rsidRDefault="00CB38BB" w:rsidP="00DA4990">
            <w:pPr>
              <w:pStyle w:val="GSATableText"/>
            </w:pPr>
            <w:sdt>
              <w:sdtPr>
                <w:id w:val="1213383033"/>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490559773"/>
                <w:showingPlcHdr/>
                <w:text/>
              </w:sdtPr>
              <w:sdtEndPr/>
              <w:sdtContent>
                <w:r w:rsidR="00CA383D" w:rsidRPr="004C65C2">
                  <w:rPr>
                    <w:rStyle w:val="PlaceholderText"/>
                    <w:rFonts w:eastAsiaTheme="majorEastAsia"/>
                  </w:rPr>
                  <w:t>Click here to enter text.</w:t>
                </w:r>
              </w:sdtContent>
            </w:sdt>
            <w:r w:rsidR="00CA383D" w:rsidRPr="00CE1081">
              <w:t xml:space="preserve"> , </w:t>
            </w:r>
            <w:sdt>
              <w:sdtPr>
                <w:alias w:val="Date of FedRAMP Authorization"/>
                <w:tag w:val="dateofauthorization"/>
                <w:id w:val="-589850246"/>
                <w:date>
                  <w:dateFormat w:val="M/d/yyyy"/>
                  <w:lid w:val="en-US"/>
                  <w:storeMappedDataAs w:val="dateTime"/>
                  <w:calendar w:val="gregorian"/>
                </w:date>
              </w:sdtPr>
              <w:sdtEndPr/>
              <w:sdtContent>
                <w:r w:rsidR="00CA1512" w:rsidDel="00D81901">
                  <w:t>Date of Authorization</w:t>
                </w:r>
                <w:r w:rsidR="00D81901">
                  <w:t>Date of Authorization</w:t>
                </w:r>
              </w:sdtContent>
            </w:sdt>
            <w:r w:rsidR="00CA383D" w:rsidRPr="002C3786">
              <w:t xml:space="preserve"> </w:t>
            </w:r>
          </w:p>
        </w:tc>
      </w:tr>
    </w:tbl>
    <w:p w14:paraId="2F1080EA" w14:textId="77777777" w:rsidR="00CA383D" w:rsidRDefault="00CA383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C03C21" w:rsidRPr="002C3786" w14:paraId="39F12213" w14:textId="77777777" w:rsidTr="001C310B">
        <w:trPr>
          <w:cantSplit/>
          <w:trHeight w:val="288"/>
          <w:tblHeader/>
        </w:trPr>
        <w:tc>
          <w:tcPr>
            <w:tcW w:w="5000" w:type="pct"/>
            <w:gridSpan w:val="2"/>
            <w:shd w:val="clear" w:color="auto" w:fill="DBE5F1" w:themeFill="accent1" w:themeFillTint="33"/>
            <w:vAlign w:val="center"/>
          </w:tcPr>
          <w:p w14:paraId="272E654E" w14:textId="77777777" w:rsidR="00C03C21" w:rsidRPr="002C3786" w:rsidRDefault="00C03C21" w:rsidP="00E03A24">
            <w:pPr>
              <w:pStyle w:val="GSATableHeading"/>
            </w:pPr>
            <w:r w:rsidRPr="009114B7">
              <w:t xml:space="preserve">PS-5 </w:t>
            </w:r>
            <w:r w:rsidRPr="002C3786">
              <w:t>What is the solution and how is it implemented?</w:t>
            </w:r>
          </w:p>
        </w:tc>
      </w:tr>
      <w:tr w:rsidR="00C03C21" w:rsidRPr="0036708B" w14:paraId="7F5897B3" w14:textId="77777777" w:rsidTr="001C310B">
        <w:trPr>
          <w:trHeight w:val="288"/>
        </w:trPr>
        <w:tc>
          <w:tcPr>
            <w:tcW w:w="484" w:type="pct"/>
            <w:tcBorders>
              <w:right w:val="nil"/>
            </w:tcBorders>
            <w:shd w:val="clear" w:color="auto" w:fill="DBE5F1" w:themeFill="accent1" w:themeFillTint="33"/>
          </w:tcPr>
          <w:p w14:paraId="72B50A57" w14:textId="77777777" w:rsidR="00C03C21" w:rsidRPr="002C3786" w:rsidRDefault="00C03C21" w:rsidP="00E03A24">
            <w:pPr>
              <w:pStyle w:val="GSATableHeading"/>
            </w:pPr>
            <w:r w:rsidRPr="002C3786">
              <w:t>Part a</w:t>
            </w:r>
          </w:p>
        </w:tc>
        <w:tc>
          <w:tcPr>
            <w:tcW w:w="4516" w:type="pct"/>
            <w:tcMar>
              <w:top w:w="43" w:type="dxa"/>
              <w:bottom w:w="43" w:type="dxa"/>
            </w:tcMar>
          </w:tcPr>
          <w:p w14:paraId="265AAAD6" w14:textId="77777777" w:rsidR="00C03C21" w:rsidRPr="0036708B" w:rsidRDefault="00C03C21" w:rsidP="00502884">
            <w:pPr>
              <w:pStyle w:val="GSATableText"/>
            </w:pPr>
          </w:p>
        </w:tc>
      </w:tr>
      <w:tr w:rsidR="00C03C21" w:rsidRPr="0036708B" w14:paraId="654E4C0B" w14:textId="77777777" w:rsidTr="001C310B">
        <w:trPr>
          <w:trHeight w:val="288"/>
        </w:trPr>
        <w:tc>
          <w:tcPr>
            <w:tcW w:w="484" w:type="pct"/>
            <w:tcBorders>
              <w:right w:val="nil"/>
            </w:tcBorders>
            <w:shd w:val="clear" w:color="auto" w:fill="DBE5F1" w:themeFill="accent1" w:themeFillTint="33"/>
          </w:tcPr>
          <w:p w14:paraId="04C0A491" w14:textId="77777777" w:rsidR="00C03C21" w:rsidRPr="002C3786" w:rsidRDefault="00C03C21" w:rsidP="00E03A24">
            <w:pPr>
              <w:pStyle w:val="GSATableHeading"/>
            </w:pPr>
            <w:r w:rsidRPr="002C3786">
              <w:t>Part b</w:t>
            </w:r>
          </w:p>
        </w:tc>
        <w:tc>
          <w:tcPr>
            <w:tcW w:w="4516" w:type="pct"/>
            <w:tcMar>
              <w:top w:w="43" w:type="dxa"/>
              <w:bottom w:w="43" w:type="dxa"/>
            </w:tcMar>
          </w:tcPr>
          <w:p w14:paraId="6D760FF0" w14:textId="77777777" w:rsidR="00C03C21" w:rsidRPr="0036708B" w:rsidRDefault="00C03C21" w:rsidP="00502884">
            <w:pPr>
              <w:pStyle w:val="GSATableText"/>
            </w:pPr>
          </w:p>
        </w:tc>
      </w:tr>
      <w:tr w:rsidR="00C03C21" w:rsidRPr="0036708B" w14:paraId="19116138" w14:textId="77777777" w:rsidTr="001C310B">
        <w:trPr>
          <w:trHeight w:val="288"/>
        </w:trPr>
        <w:tc>
          <w:tcPr>
            <w:tcW w:w="484" w:type="pct"/>
            <w:tcBorders>
              <w:right w:val="nil"/>
            </w:tcBorders>
            <w:shd w:val="clear" w:color="auto" w:fill="DBE5F1" w:themeFill="accent1" w:themeFillTint="33"/>
          </w:tcPr>
          <w:p w14:paraId="07C82488" w14:textId="77777777" w:rsidR="00C03C21" w:rsidRPr="002C3786" w:rsidRDefault="00C03C21" w:rsidP="00E03A24">
            <w:pPr>
              <w:pStyle w:val="GSATableHeading"/>
            </w:pPr>
            <w:r w:rsidRPr="002C3786">
              <w:t xml:space="preserve">Part </w:t>
            </w:r>
            <w:r>
              <w:t>c</w:t>
            </w:r>
          </w:p>
        </w:tc>
        <w:tc>
          <w:tcPr>
            <w:tcW w:w="4516" w:type="pct"/>
            <w:tcMar>
              <w:top w:w="43" w:type="dxa"/>
              <w:bottom w:w="43" w:type="dxa"/>
            </w:tcMar>
          </w:tcPr>
          <w:p w14:paraId="242E236A" w14:textId="77777777" w:rsidR="00C03C21" w:rsidRPr="0036708B" w:rsidRDefault="00C03C21" w:rsidP="00502884">
            <w:pPr>
              <w:pStyle w:val="GSATableText"/>
            </w:pPr>
          </w:p>
        </w:tc>
      </w:tr>
      <w:tr w:rsidR="00C03C21" w:rsidRPr="0036708B" w14:paraId="15D93346" w14:textId="77777777" w:rsidTr="001C310B">
        <w:trPr>
          <w:trHeight w:val="288"/>
        </w:trPr>
        <w:tc>
          <w:tcPr>
            <w:tcW w:w="484" w:type="pct"/>
            <w:tcBorders>
              <w:right w:val="nil"/>
            </w:tcBorders>
            <w:shd w:val="clear" w:color="auto" w:fill="DBE5F1" w:themeFill="accent1" w:themeFillTint="33"/>
          </w:tcPr>
          <w:p w14:paraId="4ACB4E4D" w14:textId="77777777" w:rsidR="00C03C21" w:rsidRPr="002C3786" w:rsidRDefault="00C03C21" w:rsidP="00E03A24">
            <w:pPr>
              <w:pStyle w:val="GSATableHeading"/>
            </w:pPr>
            <w:r w:rsidRPr="002C3786">
              <w:t xml:space="preserve">Part </w:t>
            </w:r>
            <w:r>
              <w:t>d</w:t>
            </w:r>
          </w:p>
        </w:tc>
        <w:tc>
          <w:tcPr>
            <w:tcW w:w="4516" w:type="pct"/>
            <w:tcMar>
              <w:top w:w="43" w:type="dxa"/>
              <w:bottom w:w="43" w:type="dxa"/>
            </w:tcMar>
          </w:tcPr>
          <w:p w14:paraId="7487B936" w14:textId="77777777" w:rsidR="00C03C21" w:rsidRPr="0036708B" w:rsidRDefault="00C03C21" w:rsidP="00502884">
            <w:pPr>
              <w:pStyle w:val="GSATableText"/>
            </w:pPr>
          </w:p>
        </w:tc>
      </w:tr>
    </w:tbl>
    <w:p w14:paraId="4890B236" w14:textId="77777777" w:rsidR="00F9161D" w:rsidRPr="00785EC6" w:rsidRDefault="00F9161D" w:rsidP="00DA4990"/>
    <w:p w14:paraId="72119AC7" w14:textId="77777777" w:rsidR="00036753" w:rsidRDefault="00036753" w:rsidP="00036753">
      <w:pPr>
        <w:pStyle w:val="Heading3"/>
      </w:pPr>
      <w:bookmarkStart w:id="1663" w:name="_Toc449543451"/>
      <w:bookmarkStart w:id="1664" w:name="_Toc464803630"/>
      <w:bookmarkStart w:id="1665" w:name="_Toc383429854"/>
      <w:bookmarkStart w:id="1666" w:name="_Toc383444667"/>
      <w:bookmarkStart w:id="1667" w:name="_Toc385594312"/>
      <w:bookmarkStart w:id="1668" w:name="_Toc385594700"/>
      <w:bookmarkStart w:id="1669" w:name="_Toc385595088"/>
      <w:bookmarkStart w:id="1670" w:name="_Toc388620930"/>
      <w:r w:rsidRPr="002C3786">
        <w:t>PS-6</w:t>
      </w:r>
      <w:r>
        <w:t xml:space="preserve"> </w:t>
      </w:r>
      <w:r w:rsidRPr="002C3786">
        <w:t xml:space="preserve">Access Agreements </w:t>
      </w:r>
      <w:r>
        <w:t>(L) (M)</w:t>
      </w:r>
      <w:bookmarkEnd w:id="1663"/>
      <w:bookmarkEnd w:id="1664"/>
    </w:p>
    <w:p w14:paraId="286BCA57" w14:textId="77777777" w:rsidR="00036753" w:rsidRDefault="00036753" w:rsidP="00A253D7">
      <w:pPr>
        <w:keepNext/>
        <w:widowControl/>
      </w:pPr>
      <w:r w:rsidRPr="002C3786">
        <w:t>The organization:</w:t>
      </w:r>
    </w:p>
    <w:p w14:paraId="4A3E43CC" w14:textId="77777777" w:rsidR="00036753" w:rsidRPr="007873E2" w:rsidRDefault="00036753" w:rsidP="00914FE7">
      <w:pPr>
        <w:pStyle w:val="GSAListParagraphalpha"/>
        <w:numPr>
          <w:ilvl w:val="0"/>
          <w:numId w:val="179"/>
        </w:numPr>
      </w:pPr>
      <w:r w:rsidRPr="007873E2">
        <w:t>Develops and documents access agreements for organizational information systems;</w:t>
      </w:r>
    </w:p>
    <w:p w14:paraId="51BBBAEE" w14:textId="77777777" w:rsidR="00036753" w:rsidRPr="007873E2" w:rsidRDefault="00036753" w:rsidP="00914FE7">
      <w:pPr>
        <w:pStyle w:val="GSAListParagraphalpha"/>
        <w:numPr>
          <w:ilvl w:val="0"/>
          <w:numId w:val="116"/>
        </w:numPr>
      </w:pPr>
      <w:r w:rsidRPr="007873E2">
        <w:t>Reviews and updates the access agreements [</w:t>
      </w:r>
      <w:r w:rsidR="00895AF9">
        <w:rPr>
          <w:rStyle w:val="GSAItalicEmphasisChar"/>
        </w:rPr>
        <w:t>FedRAMP</w:t>
      </w:r>
      <w:r w:rsidRPr="00C03C21">
        <w:rPr>
          <w:rStyle w:val="GSAItalicEmphasisChar"/>
        </w:rPr>
        <w:t xml:space="preserve"> Assignment: at least annually</w:t>
      </w:r>
      <w:r w:rsidRPr="007873E2">
        <w:t>]; and</w:t>
      </w:r>
    </w:p>
    <w:p w14:paraId="29FF23CA" w14:textId="77777777" w:rsidR="00036753" w:rsidRPr="007873E2" w:rsidRDefault="00036753" w:rsidP="00914FE7">
      <w:pPr>
        <w:pStyle w:val="GSAListParagraphalpha"/>
        <w:numPr>
          <w:ilvl w:val="0"/>
          <w:numId w:val="116"/>
        </w:numPr>
      </w:pPr>
      <w:r w:rsidRPr="007873E2">
        <w:t>Ensures that individuals requiring access to organizational information and information systems:</w:t>
      </w:r>
    </w:p>
    <w:p w14:paraId="3C0CC25E" w14:textId="77777777" w:rsidR="00036753" w:rsidRPr="00134334" w:rsidRDefault="00036753" w:rsidP="00914FE7">
      <w:pPr>
        <w:pStyle w:val="GSAListParagraphalpha2"/>
        <w:numPr>
          <w:ilvl w:val="1"/>
          <w:numId w:val="116"/>
        </w:numPr>
      </w:pPr>
      <w:r w:rsidRPr="00134334">
        <w:t>Sign appropriate access agreements prior to being granted access; and</w:t>
      </w:r>
    </w:p>
    <w:p w14:paraId="50895CA6" w14:textId="77777777" w:rsidR="00036753" w:rsidRPr="00134334" w:rsidRDefault="00036753" w:rsidP="00914FE7">
      <w:pPr>
        <w:pStyle w:val="GSAListParagraphalpha2"/>
        <w:numPr>
          <w:ilvl w:val="1"/>
          <w:numId w:val="116"/>
        </w:numPr>
      </w:pPr>
      <w:r w:rsidRPr="00134334">
        <w:t>Re-sign access agreements to maintain access to organizational information systems when access agreements have been updated or [</w:t>
      </w:r>
      <w:r w:rsidR="00895AF9">
        <w:rPr>
          <w:rStyle w:val="GSAItalicEmphasisChar"/>
        </w:rPr>
        <w:t>FedRAMP</w:t>
      </w:r>
      <w:r w:rsidRPr="0017135B">
        <w:rPr>
          <w:rStyle w:val="GSAItalicEmphasisChar"/>
        </w:rPr>
        <w:t xml:space="preserve"> Assignment: at least annually</w:t>
      </w:r>
      <w:r w:rsidRPr="00134334">
        <w:t>].</w:t>
      </w:r>
    </w:p>
    <w:p w14:paraId="40B4379A" w14:textId="77777777" w:rsidR="00036753" w:rsidRDefault="00036753" w:rsidP="0003675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A383D" w:rsidRPr="002C3786" w14:paraId="0472E192" w14:textId="77777777" w:rsidTr="001C310B">
        <w:trPr>
          <w:cantSplit/>
          <w:trHeight w:val="288"/>
          <w:tblHeader/>
        </w:trPr>
        <w:tc>
          <w:tcPr>
            <w:tcW w:w="811" w:type="pct"/>
            <w:shd w:val="clear" w:color="auto" w:fill="DBE5F1" w:themeFill="accent1" w:themeFillTint="33"/>
            <w:tcMar>
              <w:top w:w="43" w:type="dxa"/>
              <w:bottom w:w="43" w:type="dxa"/>
            </w:tcMar>
          </w:tcPr>
          <w:bookmarkEnd w:id="1665"/>
          <w:bookmarkEnd w:id="1666"/>
          <w:bookmarkEnd w:id="1667"/>
          <w:bookmarkEnd w:id="1668"/>
          <w:bookmarkEnd w:id="1669"/>
          <w:bookmarkEnd w:id="1670"/>
          <w:p w14:paraId="5CC5ECFB" w14:textId="77777777" w:rsidR="00CA383D" w:rsidRPr="002C3786" w:rsidRDefault="00C03C21" w:rsidP="00E03A24">
            <w:pPr>
              <w:pStyle w:val="GSATableHeading"/>
            </w:pPr>
            <w:r w:rsidRPr="00134334">
              <w:t>PS-6</w:t>
            </w:r>
          </w:p>
        </w:tc>
        <w:tc>
          <w:tcPr>
            <w:tcW w:w="4189" w:type="pct"/>
            <w:shd w:val="clear" w:color="auto" w:fill="DBE5F1" w:themeFill="accent1" w:themeFillTint="33"/>
          </w:tcPr>
          <w:p w14:paraId="30213173" w14:textId="77777777" w:rsidR="00CA383D" w:rsidRPr="002C3786" w:rsidRDefault="00CA383D" w:rsidP="00E03A24">
            <w:pPr>
              <w:pStyle w:val="GSATableHeading"/>
            </w:pPr>
            <w:r w:rsidRPr="002C3786">
              <w:t>Control Summary Information</w:t>
            </w:r>
          </w:p>
        </w:tc>
      </w:tr>
      <w:tr w:rsidR="00CA383D" w:rsidRPr="002C3786" w14:paraId="475F5676" w14:textId="77777777" w:rsidTr="001C310B">
        <w:trPr>
          <w:trHeight w:val="288"/>
        </w:trPr>
        <w:tc>
          <w:tcPr>
            <w:tcW w:w="5000" w:type="pct"/>
            <w:gridSpan w:val="2"/>
            <w:tcMar>
              <w:top w:w="43" w:type="dxa"/>
              <w:bottom w:w="43" w:type="dxa"/>
            </w:tcMar>
          </w:tcPr>
          <w:p w14:paraId="46445AE1" w14:textId="77777777" w:rsidR="00CA383D" w:rsidRPr="002C3786" w:rsidRDefault="00CA383D" w:rsidP="002D7634">
            <w:pPr>
              <w:pStyle w:val="GSATableText"/>
            </w:pPr>
            <w:r w:rsidRPr="002C3786">
              <w:t>Responsible Role:</w:t>
            </w:r>
            <w:r>
              <w:t xml:space="preserve"> </w:t>
            </w:r>
          </w:p>
        </w:tc>
      </w:tr>
      <w:tr w:rsidR="00CA383D" w:rsidRPr="00D00D47" w14:paraId="11411C87" w14:textId="77777777" w:rsidTr="001C310B">
        <w:trPr>
          <w:trHeight w:val="288"/>
        </w:trPr>
        <w:tc>
          <w:tcPr>
            <w:tcW w:w="5000" w:type="pct"/>
            <w:gridSpan w:val="2"/>
            <w:tcMar>
              <w:top w:w="43" w:type="dxa"/>
              <w:bottom w:w="43" w:type="dxa"/>
            </w:tcMar>
          </w:tcPr>
          <w:p w14:paraId="2F84B5D9" w14:textId="77777777" w:rsidR="00CA383D" w:rsidRPr="00D00D47" w:rsidRDefault="00C03C21" w:rsidP="002D7634">
            <w:pPr>
              <w:pStyle w:val="GSATableText"/>
            </w:pPr>
            <w:r w:rsidRPr="00134334">
              <w:t>Parameter PS-6(b):</w:t>
            </w:r>
            <w:r>
              <w:t xml:space="preserve"> </w:t>
            </w:r>
          </w:p>
        </w:tc>
      </w:tr>
      <w:tr w:rsidR="00CA383D" w:rsidRPr="00D00D47" w14:paraId="5C1F0783" w14:textId="77777777" w:rsidTr="001C310B">
        <w:trPr>
          <w:trHeight w:val="288"/>
        </w:trPr>
        <w:tc>
          <w:tcPr>
            <w:tcW w:w="5000" w:type="pct"/>
            <w:gridSpan w:val="2"/>
            <w:tcMar>
              <w:top w:w="43" w:type="dxa"/>
              <w:bottom w:w="43" w:type="dxa"/>
            </w:tcMar>
          </w:tcPr>
          <w:p w14:paraId="09F02097" w14:textId="77777777" w:rsidR="00CA383D" w:rsidRPr="00D00D47" w:rsidRDefault="00C03C21" w:rsidP="002D7634">
            <w:pPr>
              <w:pStyle w:val="GSATableText"/>
            </w:pPr>
            <w:r w:rsidRPr="00134334">
              <w:t>Parameter PS-6(c)(2)</w:t>
            </w:r>
            <w:r>
              <w:t xml:space="preserve">: </w:t>
            </w:r>
          </w:p>
        </w:tc>
      </w:tr>
      <w:tr w:rsidR="00CA383D" w:rsidRPr="002C3786" w14:paraId="3B53C9BC" w14:textId="77777777" w:rsidTr="001C310B">
        <w:trPr>
          <w:trHeight w:val="288"/>
        </w:trPr>
        <w:tc>
          <w:tcPr>
            <w:tcW w:w="5000" w:type="pct"/>
            <w:gridSpan w:val="2"/>
            <w:tcMar>
              <w:top w:w="43" w:type="dxa"/>
              <w:bottom w:w="43" w:type="dxa"/>
            </w:tcMar>
            <w:vAlign w:val="bottom"/>
          </w:tcPr>
          <w:p w14:paraId="2D701172" w14:textId="77777777" w:rsidR="00CA383D" w:rsidRPr="002C3786" w:rsidRDefault="00CA383D" w:rsidP="00DA4990">
            <w:pPr>
              <w:pStyle w:val="GSATableText"/>
            </w:pPr>
            <w:r w:rsidRPr="002C3786">
              <w:t>Implementation Status (check all that apply):</w:t>
            </w:r>
          </w:p>
          <w:p w14:paraId="3F5A089F" w14:textId="77777777" w:rsidR="00CA383D" w:rsidRPr="002C3786" w:rsidRDefault="00CB38BB" w:rsidP="00DA4990">
            <w:pPr>
              <w:pStyle w:val="GSATableText"/>
            </w:pPr>
            <w:sdt>
              <w:sdtPr>
                <w:id w:val="91767818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Implemented</w:t>
            </w:r>
          </w:p>
          <w:p w14:paraId="7C099D2A" w14:textId="77777777" w:rsidR="00CA383D" w:rsidRPr="002C3786" w:rsidRDefault="00CB38BB" w:rsidP="00DA4990">
            <w:pPr>
              <w:pStyle w:val="GSATableText"/>
            </w:pPr>
            <w:sdt>
              <w:sdtPr>
                <w:id w:val="-936905965"/>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Partially implemented</w:t>
            </w:r>
          </w:p>
          <w:p w14:paraId="17DF598F" w14:textId="77777777" w:rsidR="00CA383D" w:rsidRPr="002C3786" w:rsidRDefault="00CB38BB" w:rsidP="00DA4990">
            <w:pPr>
              <w:pStyle w:val="GSATableText"/>
            </w:pPr>
            <w:sdt>
              <w:sdtPr>
                <w:id w:val="-1677714688"/>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Planned</w:t>
            </w:r>
          </w:p>
          <w:p w14:paraId="6E7B7BD1" w14:textId="77777777" w:rsidR="00CA383D" w:rsidRPr="002C3786" w:rsidRDefault="00CB38BB" w:rsidP="00DA4990">
            <w:pPr>
              <w:pStyle w:val="GSATableText"/>
            </w:pPr>
            <w:sdt>
              <w:sdtPr>
                <w:id w:val="765355256"/>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Alternative implementation</w:t>
            </w:r>
          </w:p>
          <w:p w14:paraId="1249FBF6" w14:textId="77777777" w:rsidR="00CA383D" w:rsidRPr="002C3786" w:rsidRDefault="00CB38BB" w:rsidP="00DA4990">
            <w:pPr>
              <w:pStyle w:val="GSATableText"/>
            </w:pPr>
            <w:sdt>
              <w:sdtPr>
                <w:id w:val="-543601776"/>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Not applicable</w:t>
            </w:r>
          </w:p>
        </w:tc>
      </w:tr>
      <w:tr w:rsidR="00CA383D" w:rsidRPr="002C3786" w14:paraId="1588AFE7" w14:textId="77777777" w:rsidTr="001C310B">
        <w:trPr>
          <w:trHeight w:val="288"/>
        </w:trPr>
        <w:tc>
          <w:tcPr>
            <w:tcW w:w="5000" w:type="pct"/>
            <w:gridSpan w:val="2"/>
            <w:tcMar>
              <w:top w:w="43" w:type="dxa"/>
              <w:bottom w:w="43" w:type="dxa"/>
            </w:tcMar>
            <w:vAlign w:val="bottom"/>
          </w:tcPr>
          <w:p w14:paraId="186F0213" w14:textId="77777777" w:rsidR="00CA383D" w:rsidRPr="002C3786" w:rsidRDefault="00CA383D" w:rsidP="00DA4990">
            <w:pPr>
              <w:pStyle w:val="GSATableText"/>
            </w:pPr>
            <w:r w:rsidRPr="002C3786">
              <w:t>Control Origination (check all that apply):</w:t>
            </w:r>
          </w:p>
          <w:p w14:paraId="75AF3F08" w14:textId="77777777" w:rsidR="00CA383D" w:rsidRPr="002C3786" w:rsidRDefault="00CB38BB" w:rsidP="00DA4990">
            <w:pPr>
              <w:pStyle w:val="GSATableText"/>
            </w:pPr>
            <w:sdt>
              <w:sdtPr>
                <w:id w:val="983349191"/>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Corporate</w:t>
            </w:r>
          </w:p>
          <w:p w14:paraId="5F121595" w14:textId="77777777" w:rsidR="00CA383D" w:rsidRPr="002C3786" w:rsidRDefault="00CB38BB" w:rsidP="00DA4990">
            <w:pPr>
              <w:pStyle w:val="GSATableText"/>
            </w:pPr>
            <w:sdt>
              <w:sdtPr>
                <w:id w:val="-1533420672"/>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System Specific</w:t>
            </w:r>
          </w:p>
          <w:p w14:paraId="53D2E2C0" w14:textId="77777777" w:rsidR="00CA383D" w:rsidRPr="002C3786" w:rsidRDefault="00CB38BB" w:rsidP="00DA4990">
            <w:pPr>
              <w:pStyle w:val="GSATableText"/>
            </w:pPr>
            <w:sdt>
              <w:sdtPr>
                <w:id w:val="856469164"/>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Service Provider Hybrid (Corporate and System Specific)</w:t>
            </w:r>
          </w:p>
          <w:p w14:paraId="5C51AF9F" w14:textId="77777777" w:rsidR="00CA383D" w:rsidRPr="002C3786" w:rsidRDefault="00CB38BB" w:rsidP="00DA4990">
            <w:pPr>
              <w:pStyle w:val="GSATableText"/>
            </w:pPr>
            <w:sdt>
              <w:sdtPr>
                <w:id w:val="1772967910"/>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Configured by Customer (Customer System Specific) </w:t>
            </w:r>
          </w:p>
          <w:p w14:paraId="44CB58BA" w14:textId="77777777" w:rsidR="00CA383D" w:rsidRPr="002C3786" w:rsidRDefault="00CB38BB" w:rsidP="00DA4990">
            <w:pPr>
              <w:pStyle w:val="GSATableText"/>
            </w:pPr>
            <w:sdt>
              <w:sdtPr>
                <w:id w:val="1570464119"/>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 xml:space="preserve">Provided by Customer (Customer System Specific) </w:t>
            </w:r>
          </w:p>
          <w:p w14:paraId="4817BBF9" w14:textId="77777777" w:rsidR="00CA383D" w:rsidRPr="002C3786" w:rsidRDefault="00CB38BB" w:rsidP="00DA4990">
            <w:pPr>
              <w:pStyle w:val="GSATableText"/>
            </w:pPr>
            <w:sdt>
              <w:sdtPr>
                <w:id w:val="1960458681"/>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CA383D" w:rsidRPr="002C3786">
              <w:t>Shared (Service Provider and Customer Responsibility)</w:t>
            </w:r>
          </w:p>
          <w:p w14:paraId="51932895" w14:textId="59EB4C8A" w:rsidR="00CA383D" w:rsidRPr="002C3786" w:rsidRDefault="00CB38BB" w:rsidP="00DA4990">
            <w:pPr>
              <w:pStyle w:val="GSATableText"/>
            </w:pPr>
            <w:sdt>
              <w:sdtPr>
                <w:id w:val="-1249733722"/>
                <w14:checkbox>
                  <w14:checked w14:val="0"/>
                  <w14:checkedState w14:val="2612" w14:font="ＭＳ ゴシック"/>
                  <w14:uncheckedState w14:val="2610" w14:font="ＭＳ ゴシック"/>
                </w14:checkbox>
              </w:sdtPr>
              <w:sdtEndPr/>
              <w:sdtContent>
                <w:r w:rsidR="00CA383D" w:rsidRPr="006A4B9F">
                  <w:rPr>
                    <w:rFonts w:eastAsia="MS Gothic" w:hint="eastAsia"/>
                  </w:rPr>
                  <w:t>☐</w:t>
                </w:r>
              </w:sdtContent>
            </w:sdt>
            <w:r w:rsidR="00CA383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277710299"/>
                <w:showingPlcHdr/>
                <w:text/>
              </w:sdtPr>
              <w:sdtEndPr/>
              <w:sdtContent>
                <w:r w:rsidR="00CA383D" w:rsidRPr="004C65C2">
                  <w:rPr>
                    <w:rStyle w:val="PlaceholderText"/>
                    <w:rFonts w:eastAsiaTheme="majorEastAsia"/>
                  </w:rPr>
                  <w:t>Click here to enter text.</w:t>
                </w:r>
              </w:sdtContent>
            </w:sdt>
            <w:r w:rsidR="00CA383D" w:rsidRPr="00CE1081">
              <w:t xml:space="preserve"> , </w:t>
            </w:r>
            <w:sdt>
              <w:sdtPr>
                <w:alias w:val="Date of FedRAMP Authorization"/>
                <w:tag w:val="dateofauthorization"/>
                <w:id w:val="249325429"/>
                <w:date>
                  <w:dateFormat w:val="M/d/yyyy"/>
                  <w:lid w:val="en-US"/>
                  <w:storeMappedDataAs w:val="dateTime"/>
                  <w:calendar w:val="gregorian"/>
                </w:date>
              </w:sdtPr>
              <w:sdtEndPr/>
              <w:sdtContent>
                <w:r w:rsidR="00CA1512" w:rsidDel="00D81901">
                  <w:t>Date of Authorization</w:t>
                </w:r>
                <w:r w:rsidR="00D81901">
                  <w:t>Date of Authorization</w:t>
                </w:r>
              </w:sdtContent>
            </w:sdt>
            <w:r w:rsidR="00CA383D" w:rsidRPr="002C3786">
              <w:t xml:space="preserve"> </w:t>
            </w:r>
          </w:p>
        </w:tc>
      </w:tr>
    </w:tbl>
    <w:p w14:paraId="37D0E73E" w14:textId="77777777" w:rsidR="00CA383D" w:rsidRDefault="00CA383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C03C21" w:rsidRPr="002C3786" w14:paraId="20452906" w14:textId="77777777" w:rsidTr="001C310B">
        <w:trPr>
          <w:cantSplit/>
          <w:trHeight w:val="288"/>
          <w:tblHeader/>
        </w:trPr>
        <w:tc>
          <w:tcPr>
            <w:tcW w:w="5000" w:type="pct"/>
            <w:gridSpan w:val="2"/>
            <w:shd w:val="clear" w:color="auto" w:fill="DBE5F1" w:themeFill="accent1" w:themeFillTint="33"/>
            <w:vAlign w:val="center"/>
          </w:tcPr>
          <w:p w14:paraId="64440372" w14:textId="77777777" w:rsidR="00C03C21" w:rsidRPr="002C3786" w:rsidRDefault="00C03C21" w:rsidP="00E03A24">
            <w:pPr>
              <w:pStyle w:val="GSATableHeading"/>
            </w:pPr>
            <w:r w:rsidRPr="00134334">
              <w:t xml:space="preserve">PS-6 </w:t>
            </w:r>
            <w:r w:rsidRPr="002C3786">
              <w:t>What is the solution and how is it implemented?</w:t>
            </w:r>
          </w:p>
        </w:tc>
      </w:tr>
      <w:tr w:rsidR="00C03C21" w:rsidRPr="0036708B" w14:paraId="124D80F5" w14:textId="77777777" w:rsidTr="001C310B">
        <w:trPr>
          <w:trHeight w:val="288"/>
        </w:trPr>
        <w:tc>
          <w:tcPr>
            <w:tcW w:w="484" w:type="pct"/>
            <w:tcBorders>
              <w:right w:val="nil"/>
            </w:tcBorders>
            <w:shd w:val="clear" w:color="auto" w:fill="DBE5F1" w:themeFill="accent1" w:themeFillTint="33"/>
          </w:tcPr>
          <w:p w14:paraId="18438148" w14:textId="77777777" w:rsidR="00C03C21" w:rsidRPr="002C3786" w:rsidRDefault="00C03C21" w:rsidP="00E03A24">
            <w:pPr>
              <w:pStyle w:val="GSATableHeading"/>
            </w:pPr>
            <w:r w:rsidRPr="002C3786">
              <w:t>Part a</w:t>
            </w:r>
          </w:p>
        </w:tc>
        <w:tc>
          <w:tcPr>
            <w:tcW w:w="4516" w:type="pct"/>
            <w:tcMar>
              <w:top w:w="43" w:type="dxa"/>
              <w:bottom w:w="43" w:type="dxa"/>
            </w:tcMar>
          </w:tcPr>
          <w:p w14:paraId="70C3602D" w14:textId="77777777" w:rsidR="00C03C21" w:rsidRPr="0036708B" w:rsidRDefault="00C03C21" w:rsidP="00502884">
            <w:pPr>
              <w:pStyle w:val="GSATableText"/>
            </w:pPr>
          </w:p>
        </w:tc>
      </w:tr>
      <w:tr w:rsidR="00C03C21" w:rsidRPr="0036708B" w14:paraId="0906BC44" w14:textId="77777777" w:rsidTr="001C310B">
        <w:trPr>
          <w:trHeight w:val="288"/>
        </w:trPr>
        <w:tc>
          <w:tcPr>
            <w:tcW w:w="484" w:type="pct"/>
            <w:tcBorders>
              <w:right w:val="nil"/>
            </w:tcBorders>
            <w:shd w:val="clear" w:color="auto" w:fill="DBE5F1" w:themeFill="accent1" w:themeFillTint="33"/>
          </w:tcPr>
          <w:p w14:paraId="4258EBFA" w14:textId="77777777" w:rsidR="00C03C21" w:rsidRPr="002C3786" w:rsidRDefault="00C03C21" w:rsidP="00E03A24">
            <w:pPr>
              <w:pStyle w:val="GSATableHeading"/>
            </w:pPr>
            <w:r w:rsidRPr="002C3786">
              <w:t>Part b</w:t>
            </w:r>
          </w:p>
        </w:tc>
        <w:tc>
          <w:tcPr>
            <w:tcW w:w="4516" w:type="pct"/>
            <w:tcMar>
              <w:top w:w="43" w:type="dxa"/>
              <w:bottom w:w="43" w:type="dxa"/>
            </w:tcMar>
          </w:tcPr>
          <w:p w14:paraId="6861BFC4" w14:textId="77777777" w:rsidR="00C03C21" w:rsidRPr="0036708B" w:rsidRDefault="00C03C21" w:rsidP="00502884">
            <w:pPr>
              <w:pStyle w:val="GSATableText"/>
            </w:pPr>
          </w:p>
        </w:tc>
      </w:tr>
      <w:tr w:rsidR="00C03C21" w:rsidRPr="0036708B" w14:paraId="58769701" w14:textId="77777777" w:rsidTr="001C310B">
        <w:trPr>
          <w:trHeight w:val="288"/>
        </w:trPr>
        <w:tc>
          <w:tcPr>
            <w:tcW w:w="484" w:type="pct"/>
            <w:tcBorders>
              <w:right w:val="nil"/>
            </w:tcBorders>
            <w:shd w:val="clear" w:color="auto" w:fill="DBE5F1" w:themeFill="accent1" w:themeFillTint="33"/>
          </w:tcPr>
          <w:p w14:paraId="62712C0E" w14:textId="77777777" w:rsidR="00C03C21" w:rsidRPr="002C3786" w:rsidRDefault="00C03C21" w:rsidP="00E03A24">
            <w:pPr>
              <w:pStyle w:val="GSATableHeading"/>
            </w:pPr>
            <w:r w:rsidRPr="002C3786">
              <w:t xml:space="preserve">Part </w:t>
            </w:r>
            <w:r>
              <w:t>c</w:t>
            </w:r>
          </w:p>
        </w:tc>
        <w:tc>
          <w:tcPr>
            <w:tcW w:w="4516" w:type="pct"/>
            <w:tcMar>
              <w:top w:w="43" w:type="dxa"/>
              <w:bottom w:w="43" w:type="dxa"/>
            </w:tcMar>
          </w:tcPr>
          <w:p w14:paraId="2AB40D7F" w14:textId="77777777" w:rsidR="00C03C21" w:rsidRPr="0036708B" w:rsidRDefault="00C03C21" w:rsidP="00502884">
            <w:pPr>
              <w:pStyle w:val="GSATableText"/>
            </w:pPr>
          </w:p>
        </w:tc>
      </w:tr>
    </w:tbl>
    <w:p w14:paraId="588BE158" w14:textId="77777777" w:rsidR="00F9161D" w:rsidRDefault="00F9161D" w:rsidP="00DA4990"/>
    <w:p w14:paraId="0950E0F6" w14:textId="77777777" w:rsidR="000D1972" w:rsidRDefault="00032591" w:rsidP="005972CC">
      <w:pPr>
        <w:pStyle w:val="Heading3"/>
      </w:pPr>
      <w:bookmarkStart w:id="1671" w:name="_Toc149090440"/>
      <w:bookmarkStart w:id="1672" w:name="_Toc383429855"/>
      <w:bookmarkStart w:id="1673" w:name="_Toc383444668"/>
      <w:bookmarkStart w:id="1674" w:name="_Toc385594313"/>
      <w:bookmarkStart w:id="1675" w:name="_Toc385594701"/>
      <w:bookmarkStart w:id="1676" w:name="_Toc385595089"/>
      <w:bookmarkStart w:id="1677" w:name="_Toc388620931"/>
      <w:bookmarkStart w:id="1678" w:name="_Toc449543453"/>
      <w:bookmarkStart w:id="1679" w:name="_Toc464803631"/>
      <w:r w:rsidRPr="002C3786">
        <w:t>PS-7</w:t>
      </w:r>
      <w:r>
        <w:t xml:space="preserve"> </w:t>
      </w:r>
      <w:r w:rsidR="001D76BD" w:rsidRPr="002C3786">
        <w:t xml:space="preserve">Third-Party Personnel Security </w:t>
      </w:r>
      <w:bookmarkEnd w:id="1671"/>
      <w:bookmarkEnd w:id="1672"/>
      <w:bookmarkEnd w:id="1673"/>
      <w:bookmarkEnd w:id="1674"/>
      <w:bookmarkEnd w:id="1675"/>
      <w:bookmarkEnd w:id="1676"/>
      <w:bookmarkEnd w:id="1677"/>
      <w:r w:rsidR="001E5941">
        <w:t>(L)</w:t>
      </w:r>
      <w:r w:rsidR="00DA27B8">
        <w:t xml:space="preserve"> </w:t>
      </w:r>
      <w:r w:rsidR="001E5941">
        <w:t>(M)</w:t>
      </w:r>
      <w:bookmarkEnd w:id="1678"/>
      <w:bookmarkEnd w:id="1679"/>
    </w:p>
    <w:p w14:paraId="7ED2F7BC" w14:textId="77777777" w:rsidR="001D76BD" w:rsidRPr="002C3786" w:rsidRDefault="001D76BD" w:rsidP="00A253D7">
      <w:pPr>
        <w:keepNext/>
        <w:widowControl/>
      </w:pPr>
      <w:r w:rsidRPr="002C3786">
        <w:t>The organization:</w:t>
      </w:r>
    </w:p>
    <w:p w14:paraId="7E76D43D" w14:textId="77777777" w:rsidR="000D1972" w:rsidRDefault="001D76BD" w:rsidP="00914FE7">
      <w:pPr>
        <w:pStyle w:val="GSAListParagraphalpha"/>
        <w:numPr>
          <w:ilvl w:val="0"/>
          <w:numId w:val="137"/>
        </w:numPr>
      </w:pPr>
      <w:r w:rsidRPr="002C3786">
        <w:t>Establishes personnel security requirements including security roles and responsibilities for third-party providers;</w:t>
      </w:r>
    </w:p>
    <w:p w14:paraId="2FB92C8F" w14:textId="77777777" w:rsidR="002E05B6" w:rsidRPr="002C3786" w:rsidRDefault="002E05B6" w:rsidP="00914FE7">
      <w:pPr>
        <w:pStyle w:val="GSAListParagraphalpha"/>
        <w:numPr>
          <w:ilvl w:val="0"/>
          <w:numId w:val="62"/>
        </w:numPr>
      </w:pPr>
      <w:r w:rsidRPr="002E05B6">
        <w:t>Requires third-party providers to comply with personnel security policies and procedures established by the organization</w:t>
      </w:r>
      <w:r>
        <w:t>;</w:t>
      </w:r>
    </w:p>
    <w:p w14:paraId="6DEF424A" w14:textId="77777777" w:rsidR="000D1972" w:rsidRDefault="002E05B6" w:rsidP="00914FE7">
      <w:pPr>
        <w:pStyle w:val="GSAListParagraphalpha"/>
        <w:numPr>
          <w:ilvl w:val="0"/>
          <w:numId w:val="62"/>
        </w:numPr>
      </w:pPr>
      <w:r w:rsidRPr="002E05B6">
        <w:t>Documents personnel security requirements;</w:t>
      </w:r>
    </w:p>
    <w:p w14:paraId="0ECEF0A5" w14:textId="77777777" w:rsidR="000D1972" w:rsidRDefault="002E05B6" w:rsidP="00914FE7">
      <w:pPr>
        <w:pStyle w:val="GSAListParagraphalpha"/>
        <w:numPr>
          <w:ilvl w:val="0"/>
          <w:numId w:val="62"/>
        </w:numPr>
      </w:pPr>
      <w:r w:rsidRPr="002E05B6">
        <w:t>Requires third-party providers to notify [</w:t>
      </w:r>
      <w:r w:rsidR="00AE3199" w:rsidRPr="00D62A31">
        <w:rPr>
          <w:rStyle w:val="GSAItalicEmphasisChar"/>
        </w:rPr>
        <w:t>Assignment: organization-defined personnel or roles</w:t>
      </w:r>
      <w:r w:rsidRPr="002E05B6">
        <w:t>] of any personnel transfers or terminations of third-party personnel who possess organizational credentials and/or badges, or who have information system privileges within [</w:t>
      </w:r>
      <w:r w:rsidR="00895AF9">
        <w:rPr>
          <w:rStyle w:val="GSAItalicEmphasisChar"/>
        </w:rPr>
        <w:t>FedRAMP</w:t>
      </w:r>
      <w:r w:rsidR="003D2463" w:rsidRPr="00D62A31">
        <w:rPr>
          <w:rStyle w:val="GSAItalicEmphasisChar"/>
        </w:rPr>
        <w:t xml:space="preserve"> Assignment</w:t>
      </w:r>
      <w:r w:rsidR="00E2237B" w:rsidRPr="00D62A31">
        <w:rPr>
          <w:rStyle w:val="GSAItalicEmphasisChar"/>
        </w:rPr>
        <w:t>:</w:t>
      </w:r>
      <w:r w:rsidR="00AE3199" w:rsidRPr="00D62A31">
        <w:rPr>
          <w:rStyle w:val="GSAItalicEmphasisChar"/>
        </w:rPr>
        <w:t xml:space="preserve"> </w:t>
      </w:r>
      <w:r w:rsidR="00821E73" w:rsidRPr="00821E73">
        <w:rPr>
          <w:rStyle w:val="GSAItalicEmphasisChar"/>
        </w:rPr>
        <w:t>same day</w:t>
      </w:r>
      <w:r w:rsidRPr="002E05B6">
        <w:t>]; and</w:t>
      </w:r>
    </w:p>
    <w:p w14:paraId="33F2A2D0" w14:textId="77777777" w:rsidR="000D1972" w:rsidRDefault="001D76BD" w:rsidP="00914FE7">
      <w:pPr>
        <w:pStyle w:val="GSAListParagraphalpha"/>
        <w:numPr>
          <w:ilvl w:val="0"/>
          <w:numId w:val="62"/>
        </w:numPr>
      </w:pPr>
      <w:r w:rsidRPr="002C3786">
        <w:t>Monitors provider compliance.</w:t>
      </w:r>
    </w:p>
    <w:p w14:paraId="7E5CDA3A" w14:textId="77777777" w:rsidR="001E5941" w:rsidRPr="001E5941" w:rsidRDefault="001E5941" w:rsidP="001E59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6EDC527D" w14:textId="77777777" w:rsidTr="001C310B">
        <w:trPr>
          <w:cantSplit/>
          <w:trHeight w:val="288"/>
          <w:tblHeader/>
        </w:trPr>
        <w:tc>
          <w:tcPr>
            <w:tcW w:w="811" w:type="pct"/>
            <w:shd w:val="clear" w:color="auto" w:fill="DBE5F1" w:themeFill="accent1" w:themeFillTint="33"/>
            <w:tcMar>
              <w:top w:w="43" w:type="dxa"/>
              <w:bottom w:w="43" w:type="dxa"/>
            </w:tcMar>
          </w:tcPr>
          <w:p w14:paraId="4B2CED03" w14:textId="77777777" w:rsidR="00CB788D" w:rsidRPr="002C3786" w:rsidRDefault="00032591" w:rsidP="00E03A24">
            <w:pPr>
              <w:pStyle w:val="GSATableHeading"/>
            </w:pPr>
            <w:r w:rsidRPr="002C3786">
              <w:t>PS-7</w:t>
            </w:r>
          </w:p>
        </w:tc>
        <w:tc>
          <w:tcPr>
            <w:tcW w:w="4189" w:type="pct"/>
            <w:shd w:val="clear" w:color="auto" w:fill="DBE5F1" w:themeFill="accent1" w:themeFillTint="33"/>
          </w:tcPr>
          <w:p w14:paraId="158D755E" w14:textId="77777777" w:rsidR="00CB788D" w:rsidRPr="002C3786" w:rsidRDefault="00CB788D" w:rsidP="00E03A24">
            <w:pPr>
              <w:pStyle w:val="GSATableHeading"/>
            </w:pPr>
            <w:r w:rsidRPr="002C3786">
              <w:t>Control Summary Information</w:t>
            </w:r>
          </w:p>
        </w:tc>
      </w:tr>
      <w:tr w:rsidR="00CB788D" w:rsidRPr="002C3786" w14:paraId="0C24B319" w14:textId="77777777" w:rsidTr="001C310B">
        <w:trPr>
          <w:trHeight w:val="288"/>
        </w:trPr>
        <w:tc>
          <w:tcPr>
            <w:tcW w:w="5000" w:type="pct"/>
            <w:gridSpan w:val="2"/>
            <w:tcMar>
              <w:top w:w="43" w:type="dxa"/>
              <w:bottom w:w="43" w:type="dxa"/>
            </w:tcMar>
          </w:tcPr>
          <w:p w14:paraId="15558038" w14:textId="77777777" w:rsidR="00CB788D" w:rsidRPr="002C3786" w:rsidRDefault="00CB788D" w:rsidP="002D7634">
            <w:pPr>
              <w:pStyle w:val="GSATableText"/>
            </w:pPr>
            <w:r w:rsidRPr="002C3786">
              <w:t>Responsible Role:</w:t>
            </w:r>
            <w:r>
              <w:t xml:space="preserve"> </w:t>
            </w:r>
          </w:p>
        </w:tc>
      </w:tr>
      <w:tr w:rsidR="00CB788D" w:rsidRPr="00D00D47" w14:paraId="0E725AF6" w14:textId="77777777" w:rsidTr="001C310B">
        <w:trPr>
          <w:trHeight w:val="288"/>
        </w:trPr>
        <w:tc>
          <w:tcPr>
            <w:tcW w:w="5000" w:type="pct"/>
            <w:gridSpan w:val="2"/>
            <w:tcMar>
              <w:top w:w="43" w:type="dxa"/>
              <w:bottom w:w="43" w:type="dxa"/>
            </w:tcMar>
          </w:tcPr>
          <w:p w14:paraId="76F775E2" w14:textId="77777777" w:rsidR="00CB788D" w:rsidRPr="00D00D47" w:rsidRDefault="00032591" w:rsidP="002D7634">
            <w:pPr>
              <w:pStyle w:val="GSATableText"/>
            </w:pPr>
            <w:r w:rsidRPr="0081728E">
              <w:t>Parameter PS-7(d)-1</w:t>
            </w:r>
            <w:r>
              <w:t xml:space="preserve">: </w:t>
            </w:r>
          </w:p>
        </w:tc>
      </w:tr>
      <w:tr w:rsidR="00CB788D" w:rsidRPr="00D00D47" w14:paraId="433ED954" w14:textId="77777777" w:rsidTr="001C310B">
        <w:trPr>
          <w:trHeight w:val="288"/>
        </w:trPr>
        <w:tc>
          <w:tcPr>
            <w:tcW w:w="5000" w:type="pct"/>
            <w:gridSpan w:val="2"/>
            <w:tcMar>
              <w:top w:w="43" w:type="dxa"/>
              <w:bottom w:w="43" w:type="dxa"/>
            </w:tcMar>
          </w:tcPr>
          <w:p w14:paraId="54184C95" w14:textId="77777777" w:rsidR="00CB788D" w:rsidRPr="00D00D47" w:rsidRDefault="00032591" w:rsidP="002D7634">
            <w:pPr>
              <w:pStyle w:val="GSATableText"/>
            </w:pPr>
            <w:r w:rsidRPr="0081728E">
              <w:t>Parameter PS-7(d)-2</w:t>
            </w:r>
            <w:r>
              <w:t xml:space="preserve">: </w:t>
            </w:r>
          </w:p>
        </w:tc>
      </w:tr>
      <w:tr w:rsidR="00CB788D" w:rsidRPr="002C3786" w14:paraId="0DF7C024" w14:textId="77777777" w:rsidTr="001C310B">
        <w:trPr>
          <w:trHeight w:val="288"/>
        </w:trPr>
        <w:tc>
          <w:tcPr>
            <w:tcW w:w="5000" w:type="pct"/>
            <w:gridSpan w:val="2"/>
            <w:tcMar>
              <w:top w:w="43" w:type="dxa"/>
              <w:bottom w:w="43" w:type="dxa"/>
            </w:tcMar>
            <w:vAlign w:val="bottom"/>
          </w:tcPr>
          <w:p w14:paraId="5D244641" w14:textId="77777777" w:rsidR="00CB788D" w:rsidRPr="002C3786" w:rsidRDefault="00CB788D" w:rsidP="00DA4990">
            <w:pPr>
              <w:pStyle w:val="GSATableText"/>
            </w:pPr>
            <w:r w:rsidRPr="002C3786">
              <w:t>Implementation Status (check all that apply):</w:t>
            </w:r>
          </w:p>
          <w:p w14:paraId="53A8042D" w14:textId="77777777" w:rsidR="00CB788D" w:rsidRPr="002C3786" w:rsidRDefault="00CB38BB" w:rsidP="00DA4990">
            <w:pPr>
              <w:pStyle w:val="GSATableText"/>
            </w:pPr>
            <w:sdt>
              <w:sdtPr>
                <w:id w:val="139014583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6FB52702" w14:textId="77777777" w:rsidR="00CB788D" w:rsidRPr="002C3786" w:rsidRDefault="00CB38BB" w:rsidP="00DA4990">
            <w:pPr>
              <w:pStyle w:val="GSATableText"/>
            </w:pPr>
            <w:sdt>
              <w:sdtPr>
                <w:id w:val="-202678401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13A670D0" w14:textId="77777777" w:rsidR="00CB788D" w:rsidRPr="002C3786" w:rsidRDefault="00CB38BB" w:rsidP="00DA4990">
            <w:pPr>
              <w:pStyle w:val="GSATableText"/>
            </w:pPr>
            <w:sdt>
              <w:sdtPr>
                <w:id w:val="-174078663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7342A36A" w14:textId="77777777" w:rsidR="00CB788D" w:rsidRPr="002C3786" w:rsidRDefault="00CB38BB" w:rsidP="00DA4990">
            <w:pPr>
              <w:pStyle w:val="GSATableText"/>
            </w:pPr>
            <w:sdt>
              <w:sdtPr>
                <w:id w:val="140456650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5E842120" w14:textId="77777777" w:rsidR="00CB788D" w:rsidRPr="002C3786" w:rsidRDefault="00CB38BB" w:rsidP="00DA4990">
            <w:pPr>
              <w:pStyle w:val="GSATableText"/>
            </w:pPr>
            <w:sdt>
              <w:sdtPr>
                <w:id w:val="163368252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4EF15D33" w14:textId="77777777" w:rsidTr="001C310B">
        <w:trPr>
          <w:trHeight w:val="288"/>
        </w:trPr>
        <w:tc>
          <w:tcPr>
            <w:tcW w:w="5000" w:type="pct"/>
            <w:gridSpan w:val="2"/>
            <w:tcMar>
              <w:top w:w="43" w:type="dxa"/>
              <w:bottom w:w="43" w:type="dxa"/>
            </w:tcMar>
            <w:vAlign w:val="bottom"/>
          </w:tcPr>
          <w:p w14:paraId="7492CDB0" w14:textId="77777777" w:rsidR="00CB788D" w:rsidRPr="002C3786" w:rsidRDefault="00CB788D" w:rsidP="00DA4990">
            <w:pPr>
              <w:pStyle w:val="GSATableText"/>
            </w:pPr>
            <w:r w:rsidRPr="002C3786">
              <w:t>Control Origination (check all that apply):</w:t>
            </w:r>
          </w:p>
          <w:p w14:paraId="3EE9C403" w14:textId="77777777" w:rsidR="00CB788D" w:rsidRPr="002C3786" w:rsidRDefault="00CB38BB" w:rsidP="00DA4990">
            <w:pPr>
              <w:pStyle w:val="GSATableText"/>
            </w:pPr>
            <w:sdt>
              <w:sdtPr>
                <w:id w:val="31144985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2911704C" w14:textId="77777777" w:rsidR="00CB788D" w:rsidRPr="002C3786" w:rsidRDefault="00CB38BB" w:rsidP="00DA4990">
            <w:pPr>
              <w:pStyle w:val="GSATableText"/>
            </w:pPr>
            <w:sdt>
              <w:sdtPr>
                <w:id w:val="-72236847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1D0DD8D8" w14:textId="77777777" w:rsidR="00CB788D" w:rsidRPr="002C3786" w:rsidRDefault="00CB38BB" w:rsidP="00DA4990">
            <w:pPr>
              <w:pStyle w:val="GSATableText"/>
            </w:pPr>
            <w:sdt>
              <w:sdtPr>
                <w:id w:val="15751136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3744AA04" w14:textId="77777777" w:rsidR="00CB788D" w:rsidRPr="002C3786" w:rsidRDefault="00CB38BB" w:rsidP="00DA4990">
            <w:pPr>
              <w:pStyle w:val="GSATableText"/>
            </w:pPr>
            <w:sdt>
              <w:sdtPr>
                <w:id w:val="-182658147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603B233C" w14:textId="77777777" w:rsidR="00CB788D" w:rsidRPr="002C3786" w:rsidRDefault="00CB38BB" w:rsidP="00DA4990">
            <w:pPr>
              <w:pStyle w:val="GSATableText"/>
            </w:pPr>
            <w:sdt>
              <w:sdtPr>
                <w:id w:val="-28227751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57C38F16" w14:textId="77777777" w:rsidR="00CB788D" w:rsidRPr="002C3786" w:rsidRDefault="00CB38BB" w:rsidP="00DA4990">
            <w:pPr>
              <w:pStyle w:val="GSATableText"/>
            </w:pPr>
            <w:sdt>
              <w:sdtPr>
                <w:id w:val="-122244609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0455141D" w14:textId="08096556" w:rsidR="00CB788D" w:rsidRPr="002C3786" w:rsidRDefault="00CB38BB" w:rsidP="00DA4990">
            <w:pPr>
              <w:pStyle w:val="GSATableText"/>
            </w:pPr>
            <w:sdt>
              <w:sdtPr>
                <w:id w:val="189570347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77768216"/>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2140948870"/>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1C913E01"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32591" w:rsidRPr="002C3786" w14:paraId="42564759" w14:textId="77777777" w:rsidTr="001C310B">
        <w:trPr>
          <w:cantSplit/>
          <w:trHeight w:val="288"/>
          <w:tblHeader/>
        </w:trPr>
        <w:tc>
          <w:tcPr>
            <w:tcW w:w="5000" w:type="pct"/>
            <w:gridSpan w:val="2"/>
            <w:shd w:val="clear" w:color="auto" w:fill="DBE5F1" w:themeFill="accent1" w:themeFillTint="33"/>
            <w:vAlign w:val="center"/>
          </w:tcPr>
          <w:p w14:paraId="0B0462FD" w14:textId="77777777" w:rsidR="00032591" w:rsidRPr="002C3786" w:rsidRDefault="00032591" w:rsidP="00E03A24">
            <w:pPr>
              <w:pStyle w:val="GSATableHeading"/>
            </w:pPr>
            <w:r w:rsidRPr="0081728E">
              <w:t xml:space="preserve">PS-7 </w:t>
            </w:r>
            <w:r w:rsidRPr="002C3786">
              <w:t>What is the solution and how is it implemented?</w:t>
            </w:r>
          </w:p>
        </w:tc>
      </w:tr>
      <w:tr w:rsidR="00032591" w:rsidRPr="0036708B" w14:paraId="063963BB" w14:textId="77777777" w:rsidTr="001C310B">
        <w:trPr>
          <w:trHeight w:val="288"/>
        </w:trPr>
        <w:tc>
          <w:tcPr>
            <w:tcW w:w="484" w:type="pct"/>
            <w:tcBorders>
              <w:right w:val="nil"/>
            </w:tcBorders>
            <w:shd w:val="clear" w:color="auto" w:fill="DBE5F1" w:themeFill="accent1" w:themeFillTint="33"/>
          </w:tcPr>
          <w:p w14:paraId="02FBE718" w14:textId="77777777" w:rsidR="00032591" w:rsidRPr="002C3786" w:rsidRDefault="00032591" w:rsidP="00E03A24">
            <w:pPr>
              <w:pStyle w:val="GSATableHeading"/>
            </w:pPr>
            <w:r w:rsidRPr="002C3786">
              <w:t>Part a</w:t>
            </w:r>
          </w:p>
        </w:tc>
        <w:tc>
          <w:tcPr>
            <w:tcW w:w="4516" w:type="pct"/>
            <w:tcMar>
              <w:top w:w="43" w:type="dxa"/>
              <w:bottom w:w="43" w:type="dxa"/>
            </w:tcMar>
          </w:tcPr>
          <w:p w14:paraId="14DD3B52" w14:textId="77777777" w:rsidR="00032591" w:rsidRPr="0036708B" w:rsidRDefault="00032591" w:rsidP="00136827">
            <w:pPr>
              <w:pStyle w:val="GSATableText"/>
            </w:pPr>
          </w:p>
        </w:tc>
      </w:tr>
      <w:tr w:rsidR="00032591" w:rsidRPr="0036708B" w14:paraId="0462BE40" w14:textId="77777777" w:rsidTr="001C310B">
        <w:trPr>
          <w:trHeight w:val="288"/>
        </w:trPr>
        <w:tc>
          <w:tcPr>
            <w:tcW w:w="484" w:type="pct"/>
            <w:tcBorders>
              <w:right w:val="nil"/>
            </w:tcBorders>
            <w:shd w:val="clear" w:color="auto" w:fill="DBE5F1" w:themeFill="accent1" w:themeFillTint="33"/>
          </w:tcPr>
          <w:p w14:paraId="62B3A41F" w14:textId="77777777" w:rsidR="00032591" w:rsidRPr="002C3786" w:rsidRDefault="00032591" w:rsidP="00E03A24">
            <w:pPr>
              <w:pStyle w:val="GSATableHeading"/>
            </w:pPr>
            <w:r w:rsidRPr="002C3786">
              <w:t>Part b</w:t>
            </w:r>
          </w:p>
        </w:tc>
        <w:tc>
          <w:tcPr>
            <w:tcW w:w="4516" w:type="pct"/>
            <w:tcMar>
              <w:top w:w="43" w:type="dxa"/>
              <w:bottom w:w="43" w:type="dxa"/>
            </w:tcMar>
          </w:tcPr>
          <w:p w14:paraId="20AC1307" w14:textId="77777777" w:rsidR="00032591" w:rsidRPr="0036708B" w:rsidRDefault="00032591" w:rsidP="00136827">
            <w:pPr>
              <w:pStyle w:val="GSATableText"/>
            </w:pPr>
          </w:p>
        </w:tc>
      </w:tr>
      <w:tr w:rsidR="00032591" w:rsidRPr="0036708B" w14:paraId="621E858E" w14:textId="77777777" w:rsidTr="001C310B">
        <w:trPr>
          <w:trHeight w:val="288"/>
        </w:trPr>
        <w:tc>
          <w:tcPr>
            <w:tcW w:w="484" w:type="pct"/>
            <w:tcBorders>
              <w:right w:val="nil"/>
            </w:tcBorders>
            <w:shd w:val="clear" w:color="auto" w:fill="DBE5F1" w:themeFill="accent1" w:themeFillTint="33"/>
          </w:tcPr>
          <w:p w14:paraId="5B295465" w14:textId="77777777" w:rsidR="00032591" w:rsidRPr="002C3786" w:rsidRDefault="00032591" w:rsidP="00E03A24">
            <w:pPr>
              <w:pStyle w:val="GSATableHeading"/>
            </w:pPr>
            <w:r w:rsidRPr="002C3786">
              <w:t xml:space="preserve">Part </w:t>
            </w:r>
            <w:r>
              <w:t>c</w:t>
            </w:r>
          </w:p>
        </w:tc>
        <w:tc>
          <w:tcPr>
            <w:tcW w:w="4516" w:type="pct"/>
            <w:tcMar>
              <w:top w:w="43" w:type="dxa"/>
              <w:bottom w:w="43" w:type="dxa"/>
            </w:tcMar>
          </w:tcPr>
          <w:p w14:paraId="5B979AE7" w14:textId="77777777" w:rsidR="00032591" w:rsidRPr="0036708B" w:rsidRDefault="00032591" w:rsidP="00136827">
            <w:pPr>
              <w:pStyle w:val="GSATableText"/>
            </w:pPr>
          </w:p>
        </w:tc>
      </w:tr>
      <w:tr w:rsidR="00032591" w:rsidRPr="0036708B" w14:paraId="0DE3179E" w14:textId="77777777" w:rsidTr="001C310B">
        <w:trPr>
          <w:trHeight w:val="288"/>
        </w:trPr>
        <w:tc>
          <w:tcPr>
            <w:tcW w:w="484" w:type="pct"/>
            <w:tcBorders>
              <w:right w:val="nil"/>
            </w:tcBorders>
            <w:shd w:val="clear" w:color="auto" w:fill="DBE5F1" w:themeFill="accent1" w:themeFillTint="33"/>
          </w:tcPr>
          <w:p w14:paraId="47F6792B" w14:textId="77777777" w:rsidR="00032591" w:rsidRPr="002C3786" w:rsidRDefault="00032591" w:rsidP="00E03A24">
            <w:pPr>
              <w:pStyle w:val="GSATableHeading"/>
            </w:pPr>
            <w:r w:rsidRPr="002C3786">
              <w:t xml:space="preserve">Part </w:t>
            </w:r>
            <w:r>
              <w:t>d</w:t>
            </w:r>
          </w:p>
        </w:tc>
        <w:tc>
          <w:tcPr>
            <w:tcW w:w="4516" w:type="pct"/>
            <w:tcMar>
              <w:top w:w="43" w:type="dxa"/>
              <w:bottom w:w="43" w:type="dxa"/>
            </w:tcMar>
          </w:tcPr>
          <w:p w14:paraId="559345A1" w14:textId="77777777" w:rsidR="00032591" w:rsidRPr="0036708B" w:rsidRDefault="00032591" w:rsidP="00136827">
            <w:pPr>
              <w:pStyle w:val="GSATableText"/>
            </w:pPr>
          </w:p>
        </w:tc>
      </w:tr>
      <w:tr w:rsidR="00032591" w:rsidRPr="0036708B" w14:paraId="5F95757E" w14:textId="77777777" w:rsidTr="001C310B">
        <w:trPr>
          <w:trHeight w:val="288"/>
        </w:trPr>
        <w:tc>
          <w:tcPr>
            <w:tcW w:w="484" w:type="pct"/>
            <w:tcBorders>
              <w:right w:val="nil"/>
            </w:tcBorders>
            <w:shd w:val="clear" w:color="auto" w:fill="DBE5F1" w:themeFill="accent1" w:themeFillTint="33"/>
          </w:tcPr>
          <w:p w14:paraId="5C0DD1FA" w14:textId="77777777" w:rsidR="00032591" w:rsidRPr="002C3786" w:rsidRDefault="00032591" w:rsidP="00E03A24">
            <w:pPr>
              <w:pStyle w:val="GSATableHeading"/>
            </w:pPr>
            <w:r w:rsidRPr="002C3786">
              <w:t xml:space="preserve">Part </w:t>
            </w:r>
            <w:r>
              <w:t>e</w:t>
            </w:r>
          </w:p>
        </w:tc>
        <w:tc>
          <w:tcPr>
            <w:tcW w:w="4516" w:type="pct"/>
            <w:tcMar>
              <w:top w:w="43" w:type="dxa"/>
              <w:bottom w:w="43" w:type="dxa"/>
            </w:tcMar>
          </w:tcPr>
          <w:p w14:paraId="193D4BE6" w14:textId="77777777" w:rsidR="00032591" w:rsidRPr="0036708B" w:rsidRDefault="00032591" w:rsidP="00136827">
            <w:pPr>
              <w:pStyle w:val="GSATableText"/>
            </w:pPr>
          </w:p>
        </w:tc>
      </w:tr>
    </w:tbl>
    <w:p w14:paraId="03C952CC" w14:textId="77777777" w:rsidR="001D76BD" w:rsidRPr="002C3786" w:rsidRDefault="001D76BD" w:rsidP="00DA4990"/>
    <w:p w14:paraId="5D79FE6D" w14:textId="77777777" w:rsidR="004D4986" w:rsidRDefault="004D4986" w:rsidP="004D4986">
      <w:pPr>
        <w:pStyle w:val="Heading3"/>
      </w:pPr>
      <w:bookmarkStart w:id="1680" w:name="_Toc464803632"/>
      <w:bookmarkStart w:id="1681" w:name="_Toc149090441"/>
      <w:bookmarkStart w:id="1682" w:name="_Toc383429856"/>
      <w:bookmarkStart w:id="1683" w:name="_Toc383444669"/>
      <w:bookmarkStart w:id="1684" w:name="_Toc385594314"/>
      <w:bookmarkStart w:id="1685" w:name="_Toc385594702"/>
      <w:bookmarkStart w:id="1686" w:name="_Toc385595090"/>
      <w:bookmarkStart w:id="1687" w:name="_Toc388620932"/>
      <w:bookmarkStart w:id="1688" w:name="_Toc449543455"/>
      <w:r w:rsidRPr="002C3786">
        <w:t>PS-8</w:t>
      </w:r>
      <w:r>
        <w:t xml:space="preserve"> </w:t>
      </w:r>
      <w:r w:rsidRPr="002C3786">
        <w:t xml:space="preserve">Personnel Sanctions </w:t>
      </w:r>
      <w:r>
        <w:t>(L) (M)</w:t>
      </w:r>
      <w:bookmarkEnd w:id="1680"/>
      <w:r>
        <w:t xml:space="preserve"> </w:t>
      </w:r>
    </w:p>
    <w:p w14:paraId="2C227CC8" w14:textId="77777777" w:rsidR="004D4986" w:rsidRDefault="004D4986" w:rsidP="004D4986">
      <w:pPr>
        <w:keepNext/>
        <w:widowControl/>
      </w:pPr>
      <w:r w:rsidRPr="002C3786">
        <w:t>The organization</w:t>
      </w:r>
      <w:r>
        <w:t>:</w:t>
      </w:r>
    </w:p>
    <w:p w14:paraId="4219CEB0" w14:textId="77777777" w:rsidR="004D4986" w:rsidRPr="0081728E" w:rsidRDefault="004D4986" w:rsidP="00914FE7">
      <w:pPr>
        <w:pStyle w:val="GSAListParagraphalpha"/>
        <w:numPr>
          <w:ilvl w:val="0"/>
          <w:numId w:val="63"/>
        </w:numPr>
      </w:pPr>
      <w:r w:rsidRPr="0081728E">
        <w:t>Employs a formal sanctions process for personnel failing to comply with established information security policies and procedures; and</w:t>
      </w:r>
    </w:p>
    <w:p w14:paraId="731AFB18" w14:textId="77777777" w:rsidR="004D4986" w:rsidRPr="0081728E" w:rsidRDefault="004D4986" w:rsidP="00914FE7">
      <w:pPr>
        <w:pStyle w:val="GSAListParagraphalpha"/>
        <w:numPr>
          <w:ilvl w:val="0"/>
          <w:numId w:val="63"/>
        </w:numPr>
      </w:pPr>
      <w:r w:rsidRPr="0081728E">
        <w:t>Notifies [</w:t>
      </w:r>
      <w:r>
        <w:t>A</w:t>
      </w:r>
      <w:r w:rsidRPr="00CB5932">
        <w:rPr>
          <w:rStyle w:val="GSAItalicEmphasisChar"/>
        </w:rPr>
        <w:t>ssignment: organization-defined personnel or roles</w:t>
      </w:r>
      <w:r w:rsidRPr="0081728E">
        <w:t>] within [</w:t>
      </w:r>
      <w:r w:rsidRPr="00043613">
        <w:rPr>
          <w:rStyle w:val="GSAItalicEmphasisChar"/>
        </w:rPr>
        <w:t>Assignment: organization-defined time period</w:t>
      </w:r>
      <w:r w:rsidRPr="0081728E">
        <w:t>] when a formal employee sanctions process is initiated, identifying the individual sanctioned and the reason for the sanction.</w:t>
      </w:r>
    </w:p>
    <w:p w14:paraId="6D1FBAA8" w14:textId="77777777" w:rsidR="004D4986" w:rsidRDefault="004D4986" w:rsidP="004D498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384CC30C" w14:textId="77777777" w:rsidTr="001C310B">
        <w:trPr>
          <w:cantSplit/>
          <w:trHeight w:val="288"/>
          <w:tblHeader/>
        </w:trPr>
        <w:tc>
          <w:tcPr>
            <w:tcW w:w="811" w:type="pct"/>
            <w:shd w:val="clear" w:color="auto" w:fill="DBE5F1" w:themeFill="accent1" w:themeFillTint="33"/>
            <w:tcMar>
              <w:top w:w="43" w:type="dxa"/>
              <w:bottom w:w="43" w:type="dxa"/>
            </w:tcMar>
          </w:tcPr>
          <w:bookmarkEnd w:id="1681"/>
          <w:bookmarkEnd w:id="1682"/>
          <w:bookmarkEnd w:id="1683"/>
          <w:bookmarkEnd w:id="1684"/>
          <w:bookmarkEnd w:id="1685"/>
          <w:bookmarkEnd w:id="1686"/>
          <w:bookmarkEnd w:id="1687"/>
          <w:bookmarkEnd w:id="1688"/>
          <w:p w14:paraId="7548B172" w14:textId="77777777" w:rsidR="00CB788D" w:rsidRPr="002C3786" w:rsidRDefault="00043613" w:rsidP="00E03A24">
            <w:pPr>
              <w:pStyle w:val="GSATableHeading"/>
            </w:pPr>
            <w:r w:rsidRPr="007C6B23">
              <w:t>PS-8</w:t>
            </w:r>
          </w:p>
        </w:tc>
        <w:tc>
          <w:tcPr>
            <w:tcW w:w="4189" w:type="pct"/>
            <w:shd w:val="clear" w:color="auto" w:fill="DBE5F1" w:themeFill="accent1" w:themeFillTint="33"/>
          </w:tcPr>
          <w:p w14:paraId="00CC4A58" w14:textId="77777777" w:rsidR="00CB788D" w:rsidRPr="002C3786" w:rsidRDefault="00CB788D" w:rsidP="00E03A24">
            <w:pPr>
              <w:pStyle w:val="GSATableHeading"/>
            </w:pPr>
            <w:r w:rsidRPr="002C3786">
              <w:t>Control Summary Information</w:t>
            </w:r>
          </w:p>
        </w:tc>
      </w:tr>
      <w:tr w:rsidR="00CB788D" w:rsidRPr="002C3786" w14:paraId="79218C57" w14:textId="77777777" w:rsidTr="001C310B">
        <w:trPr>
          <w:trHeight w:val="288"/>
        </w:trPr>
        <w:tc>
          <w:tcPr>
            <w:tcW w:w="5000" w:type="pct"/>
            <w:gridSpan w:val="2"/>
            <w:tcMar>
              <w:top w:w="43" w:type="dxa"/>
              <w:bottom w:w="43" w:type="dxa"/>
            </w:tcMar>
          </w:tcPr>
          <w:p w14:paraId="73E37C39" w14:textId="77777777" w:rsidR="00CB788D" w:rsidRPr="002C3786" w:rsidRDefault="00CB788D" w:rsidP="002D7634">
            <w:pPr>
              <w:pStyle w:val="GSATableText"/>
            </w:pPr>
            <w:r w:rsidRPr="002C3786">
              <w:t>Responsible Role:</w:t>
            </w:r>
            <w:r>
              <w:t xml:space="preserve"> </w:t>
            </w:r>
          </w:p>
        </w:tc>
      </w:tr>
      <w:tr w:rsidR="00CB788D" w:rsidRPr="00D00D47" w14:paraId="25B27C0D" w14:textId="77777777" w:rsidTr="001C310B">
        <w:trPr>
          <w:trHeight w:val="288"/>
        </w:trPr>
        <w:tc>
          <w:tcPr>
            <w:tcW w:w="5000" w:type="pct"/>
            <w:gridSpan w:val="2"/>
            <w:tcMar>
              <w:top w:w="43" w:type="dxa"/>
              <w:bottom w:w="43" w:type="dxa"/>
            </w:tcMar>
          </w:tcPr>
          <w:p w14:paraId="1711ECB4" w14:textId="77777777" w:rsidR="00CB788D" w:rsidRPr="00D00D47" w:rsidRDefault="00043613" w:rsidP="002D7634">
            <w:pPr>
              <w:pStyle w:val="GSATableText"/>
            </w:pPr>
            <w:r w:rsidRPr="007C6B23">
              <w:t>Parameter PS-8(b)-1</w:t>
            </w:r>
            <w:r>
              <w:t xml:space="preserve">: </w:t>
            </w:r>
          </w:p>
        </w:tc>
      </w:tr>
      <w:tr w:rsidR="00CB788D" w:rsidRPr="00D00D47" w14:paraId="0060AD31" w14:textId="77777777" w:rsidTr="001C310B">
        <w:trPr>
          <w:trHeight w:val="288"/>
        </w:trPr>
        <w:tc>
          <w:tcPr>
            <w:tcW w:w="5000" w:type="pct"/>
            <w:gridSpan w:val="2"/>
            <w:tcMar>
              <w:top w:w="43" w:type="dxa"/>
              <w:bottom w:w="43" w:type="dxa"/>
            </w:tcMar>
          </w:tcPr>
          <w:p w14:paraId="4B4DBD36" w14:textId="77777777" w:rsidR="00CB788D" w:rsidRPr="00D00D47" w:rsidRDefault="00043613" w:rsidP="002D7634">
            <w:pPr>
              <w:pStyle w:val="GSATableText"/>
            </w:pPr>
            <w:r w:rsidRPr="007C6B23">
              <w:t>Parameter PS-8(b)-2</w:t>
            </w:r>
            <w:r>
              <w:t xml:space="preserve">: </w:t>
            </w:r>
          </w:p>
        </w:tc>
      </w:tr>
      <w:tr w:rsidR="00CB788D" w:rsidRPr="002C3786" w14:paraId="4E2237D6" w14:textId="77777777" w:rsidTr="001C310B">
        <w:trPr>
          <w:trHeight w:val="288"/>
        </w:trPr>
        <w:tc>
          <w:tcPr>
            <w:tcW w:w="5000" w:type="pct"/>
            <w:gridSpan w:val="2"/>
            <w:tcMar>
              <w:top w:w="43" w:type="dxa"/>
              <w:bottom w:w="43" w:type="dxa"/>
            </w:tcMar>
            <w:vAlign w:val="bottom"/>
          </w:tcPr>
          <w:p w14:paraId="17E0EBD9" w14:textId="77777777" w:rsidR="00CB788D" w:rsidRPr="002C3786" w:rsidRDefault="00CB788D" w:rsidP="00DA4990">
            <w:pPr>
              <w:pStyle w:val="GSATableText"/>
            </w:pPr>
            <w:r w:rsidRPr="002C3786">
              <w:t>Implementation Status (check all that apply):</w:t>
            </w:r>
          </w:p>
          <w:p w14:paraId="2AC49C68" w14:textId="77777777" w:rsidR="00CB788D" w:rsidRPr="002C3786" w:rsidRDefault="00CB38BB" w:rsidP="00DA4990">
            <w:pPr>
              <w:pStyle w:val="GSATableText"/>
            </w:pPr>
            <w:sdt>
              <w:sdtPr>
                <w:id w:val="-193881305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53B108F2" w14:textId="77777777" w:rsidR="00CB788D" w:rsidRPr="002C3786" w:rsidRDefault="00CB38BB" w:rsidP="00DA4990">
            <w:pPr>
              <w:pStyle w:val="GSATableText"/>
            </w:pPr>
            <w:sdt>
              <w:sdtPr>
                <w:id w:val="154888420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49B0FCB0" w14:textId="77777777" w:rsidR="00CB788D" w:rsidRPr="002C3786" w:rsidRDefault="00CB38BB" w:rsidP="00DA4990">
            <w:pPr>
              <w:pStyle w:val="GSATableText"/>
            </w:pPr>
            <w:sdt>
              <w:sdtPr>
                <w:id w:val="32825445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25DABE6F" w14:textId="77777777" w:rsidR="00CB788D" w:rsidRPr="002C3786" w:rsidRDefault="00CB38BB" w:rsidP="00DA4990">
            <w:pPr>
              <w:pStyle w:val="GSATableText"/>
            </w:pPr>
            <w:sdt>
              <w:sdtPr>
                <w:id w:val="-14898908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53C881A3" w14:textId="77777777" w:rsidR="00CB788D" w:rsidRPr="002C3786" w:rsidRDefault="00CB38BB" w:rsidP="00DA4990">
            <w:pPr>
              <w:pStyle w:val="GSATableText"/>
            </w:pPr>
            <w:sdt>
              <w:sdtPr>
                <w:id w:val="40226803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383D86E9" w14:textId="77777777" w:rsidTr="001C310B">
        <w:trPr>
          <w:trHeight w:val="288"/>
        </w:trPr>
        <w:tc>
          <w:tcPr>
            <w:tcW w:w="5000" w:type="pct"/>
            <w:gridSpan w:val="2"/>
            <w:tcMar>
              <w:top w:w="43" w:type="dxa"/>
              <w:bottom w:w="43" w:type="dxa"/>
            </w:tcMar>
            <w:vAlign w:val="bottom"/>
          </w:tcPr>
          <w:p w14:paraId="11C4DC9E" w14:textId="77777777" w:rsidR="00CB788D" w:rsidRPr="002C3786" w:rsidRDefault="00CB788D" w:rsidP="00DA4990">
            <w:pPr>
              <w:pStyle w:val="GSATableText"/>
            </w:pPr>
            <w:r w:rsidRPr="002C3786">
              <w:t>Control Origination (check all that apply):</w:t>
            </w:r>
          </w:p>
          <w:p w14:paraId="48506500" w14:textId="77777777" w:rsidR="00CB788D" w:rsidRPr="002C3786" w:rsidRDefault="00CB38BB" w:rsidP="00DA4990">
            <w:pPr>
              <w:pStyle w:val="GSATableText"/>
            </w:pPr>
            <w:sdt>
              <w:sdtPr>
                <w:id w:val="-75304659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4F3F9567" w14:textId="77777777" w:rsidR="00CB788D" w:rsidRPr="002C3786" w:rsidRDefault="00CB38BB" w:rsidP="00DA4990">
            <w:pPr>
              <w:pStyle w:val="GSATableText"/>
            </w:pPr>
            <w:sdt>
              <w:sdtPr>
                <w:id w:val="137395850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5553798B" w14:textId="77777777" w:rsidR="00CB788D" w:rsidRPr="002C3786" w:rsidRDefault="00CB38BB" w:rsidP="00DA4990">
            <w:pPr>
              <w:pStyle w:val="GSATableText"/>
            </w:pPr>
            <w:sdt>
              <w:sdtPr>
                <w:id w:val="-13217619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7E6A9D43" w14:textId="77777777" w:rsidR="00CB788D" w:rsidRPr="002C3786" w:rsidRDefault="00CB38BB" w:rsidP="00DA4990">
            <w:pPr>
              <w:pStyle w:val="GSATableText"/>
            </w:pPr>
            <w:sdt>
              <w:sdtPr>
                <w:id w:val="-87993455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5B201663" w14:textId="77777777" w:rsidR="00CB788D" w:rsidRPr="002C3786" w:rsidRDefault="00CB38BB" w:rsidP="00DA4990">
            <w:pPr>
              <w:pStyle w:val="GSATableText"/>
            </w:pPr>
            <w:sdt>
              <w:sdtPr>
                <w:id w:val="111387288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7907C853" w14:textId="77777777" w:rsidR="00CB788D" w:rsidRPr="002C3786" w:rsidRDefault="00CB38BB" w:rsidP="00DA4990">
            <w:pPr>
              <w:pStyle w:val="GSATableText"/>
            </w:pPr>
            <w:sdt>
              <w:sdtPr>
                <w:id w:val="-7273722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3A9D1BBA" w14:textId="56A08783" w:rsidR="00CB788D" w:rsidRPr="002C3786" w:rsidRDefault="00CB38BB" w:rsidP="00DA4990">
            <w:pPr>
              <w:pStyle w:val="GSATableText"/>
            </w:pPr>
            <w:sdt>
              <w:sdtPr>
                <w:id w:val="-154821516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92435216"/>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725826941"/>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2B6D7868"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43613" w:rsidRPr="002C3786" w14:paraId="1A87A999" w14:textId="77777777" w:rsidTr="001C310B">
        <w:trPr>
          <w:cantSplit/>
          <w:trHeight w:val="288"/>
          <w:tblHeader/>
        </w:trPr>
        <w:tc>
          <w:tcPr>
            <w:tcW w:w="5000" w:type="pct"/>
            <w:gridSpan w:val="2"/>
            <w:shd w:val="clear" w:color="auto" w:fill="DBE5F1" w:themeFill="accent1" w:themeFillTint="33"/>
            <w:vAlign w:val="center"/>
          </w:tcPr>
          <w:p w14:paraId="21B0E681" w14:textId="77777777" w:rsidR="00043613" w:rsidRPr="002C3786" w:rsidRDefault="00043613" w:rsidP="00E03A24">
            <w:pPr>
              <w:pStyle w:val="GSATableHeading"/>
            </w:pPr>
            <w:r w:rsidRPr="007C6B23">
              <w:t xml:space="preserve">PS-8 </w:t>
            </w:r>
            <w:r w:rsidRPr="002C3786">
              <w:t>What is the solution and how is it implemented?</w:t>
            </w:r>
          </w:p>
        </w:tc>
      </w:tr>
      <w:tr w:rsidR="00043613" w:rsidRPr="0036708B" w14:paraId="1598A76A" w14:textId="77777777" w:rsidTr="001C310B">
        <w:trPr>
          <w:trHeight w:val="288"/>
        </w:trPr>
        <w:tc>
          <w:tcPr>
            <w:tcW w:w="484" w:type="pct"/>
            <w:tcBorders>
              <w:right w:val="nil"/>
            </w:tcBorders>
            <w:shd w:val="clear" w:color="auto" w:fill="DBE5F1" w:themeFill="accent1" w:themeFillTint="33"/>
          </w:tcPr>
          <w:p w14:paraId="6182180A" w14:textId="77777777" w:rsidR="00043613" w:rsidRPr="002C3786" w:rsidRDefault="00043613" w:rsidP="00E03A24">
            <w:pPr>
              <w:pStyle w:val="GSATableHeading"/>
            </w:pPr>
            <w:r w:rsidRPr="002C3786">
              <w:t>Part a</w:t>
            </w:r>
          </w:p>
        </w:tc>
        <w:tc>
          <w:tcPr>
            <w:tcW w:w="4516" w:type="pct"/>
            <w:tcMar>
              <w:top w:w="43" w:type="dxa"/>
              <w:bottom w:w="43" w:type="dxa"/>
            </w:tcMar>
          </w:tcPr>
          <w:p w14:paraId="56E12015" w14:textId="77777777" w:rsidR="00043613" w:rsidRPr="0036708B" w:rsidRDefault="00043613" w:rsidP="00136827">
            <w:pPr>
              <w:pStyle w:val="GSATableText"/>
            </w:pPr>
          </w:p>
        </w:tc>
      </w:tr>
      <w:tr w:rsidR="00043613" w:rsidRPr="0036708B" w14:paraId="6C3F4E6F" w14:textId="77777777" w:rsidTr="001C310B">
        <w:trPr>
          <w:trHeight w:val="288"/>
        </w:trPr>
        <w:tc>
          <w:tcPr>
            <w:tcW w:w="484" w:type="pct"/>
            <w:tcBorders>
              <w:right w:val="nil"/>
            </w:tcBorders>
            <w:shd w:val="clear" w:color="auto" w:fill="DBE5F1" w:themeFill="accent1" w:themeFillTint="33"/>
          </w:tcPr>
          <w:p w14:paraId="1C5B428F" w14:textId="77777777" w:rsidR="00043613" w:rsidRPr="002C3786" w:rsidRDefault="00043613" w:rsidP="00E03A24">
            <w:pPr>
              <w:pStyle w:val="GSATableHeading"/>
            </w:pPr>
            <w:r w:rsidRPr="002C3786">
              <w:t>Part b</w:t>
            </w:r>
          </w:p>
        </w:tc>
        <w:tc>
          <w:tcPr>
            <w:tcW w:w="4516" w:type="pct"/>
            <w:tcMar>
              <w:top w:w="43" w:type="dxa"/>
              <w:bottom w:w="43" w:type="dxa"/>
            </w:tcMar>
          </w:tcPr>
          <w:p w14:paraId="74153280" w14:textId="77777777" w:rsidR="00043613" w:rsidRPr="0036708B" w:rsidRDefault="00043613" w:rsidP="00136827">
            <w:pPr>
              <w:pStyle w:val="GSATableText"/>
            </w:pPr>
          </w:p>
        </w:tc>
      </w:tr>
    </w:tbl>
    <w:p w14:paraId="53B0F4EE" w14:textId="77777777" w:rsidR="00C71493" w:rsidRDefault="00C71493" w:rsidP="00DA4990"/>
    <w:p w14:paraId="46B12AFF" w14:textId="77777777" w:rsidR="000D1972" w:rsidRDefault="005A62FC" w:rsidP="00DA4990">
      <w:pPr>
        <w:pStyle w:val="Heading2"/>
      </w:pPr>
      <w:bookmarkStart w:id="1689" w:name="_Toc383429857"/>
      <w:bookmarkStart w:id="1690" w:name="_Toc383444670"/>
      <w:bookmarkStart w:id="1691" w:name="_Toc385594315"/>
      <w:bookmarkStart w:id="1692" w:name="_Toc385594703"/>
      <w:bookmarkStart w:id="1693" w:name="_Toc385595091"/>
      <w:bookmarkStart w:id="1694" w:name="_Toc449543456"/>
      <w:bookmarkStart w:id="1695" w:name="_Toc464803633"/>
      <w:r w:rsidRPr="002C3786">
        <w:t>Risk Assessment (RA)</w:t>
      </w:r>
      <w:bookmarkEnd w:id="1689"/>
      <w:bookmarkEnd w:id="1690"/>
      <w:bookmarkEnd w:id="1691"/>
      <w:bookmarkEnd w:id="1692"/>
      <w:bookmarkEnd w:id="1693"/>
      <w:bookmarkEnd w:id="1694"/>
      <w:bookmarkEnd w:id="1695"/>
    </w:p>
    <w:p w14:paraId="15CB5EFE" w14:textId="77777777" w:rsidR="000D1972" w:rsidRDefault="00136827" w:rsidP="005972CC">
      <w:pPr>
        <w:pStyle w:val="Heading3"/>
      </w:pPr>
      <w:bookmarkStart w:id="1696" w:name="_Toc383429858"/>
      <w:bookmarkStart w:id="1697" w:name="_Toc383444671"/>
      <w:bookmarkStart w:id="1698" w:name="_Toc385594316"/>
      <w:bookmarkStart w:id="1699" w:name="_Toc385594704"/>
      <w:bookmarkStart w:id="1700" w:name="_Toc385595092"/>
      <w:bookmarkStart w:id="1701" w:name="_Toc388620933"/>
      <w:bookmarkStart w:id="1702" w:name="_Toc449543457"/>
      <w:bookmarkStart w:id="1703" w:name="_Toc464803634"/>
      <w:r w:rsidRPr="002C3786">
        <w:t>RA-1</w:t>
      </w:r>
      <w:r>
        <w:t xml:space="preserve"> </w:t>
      </w:r>
      <w:r w:rsidR="00F9161D" w:rsidRPr="002C3786">
        <w:t xml:space="preserve">Risk Assessment Policy and Procedures </w:t>
      </w:r>
      <w:bookmarkEnd w:id="1696"/>
      <w:bookmarkEnd w:id="1697"/>
      <w:bookmarkEnd w:id="1698"/>
      <w:bookmarkEnd w:id="1699"/>
      <w:bookmarkEnd w:id="1700"/>
      <w:bookmarkEnd w:id="1701"/>
      <w:r w:rsidR="00B65C36">
        <w:t>(L)</w:t>
      </w:r>
      <w:r w:rsidR="0045367C">
        <w:t xml:space="preserve"> </w:t>
      </w:r>
      <w:r w:rsidR="00B65C36">
        <w:t>(M)</w:t>
      </w:r>
      <w:bookmarkEnd w:id="1702"/>
      <w:bookmarkEnd w:id="1703"/>
    </w:p>
    <w:p w14:paraId="3607EE65" w14:textId="77777777" w:rsidR="000D1972" w:rsidRDefault="00AE3199" w:rsidP="00B65C36">
      <w:pPr>
        <w:keepNext/>
      </w:pPr>
      <w:r w:rsidRPr="00AE3199">
        <w:t>The organization:</w:t>
      </w:r>
    </w:p>
    <w:p w14:paraId="69517467" w14:textId="77777777" w:rsidR="000D1972" w:rsidRDefault="00AE3199" w:rsidP="00914FE7">
      <w:pPr>
        <w:pStyle w:val="GSAListParagraphalpha"/>
        <w:numPr>
          <w:ilvl w:val="0"/>
          <w:numId w:val="180"/>
        </w:numPr>
      </w:pPr>
      <w:r w:rsidRPr="00AE3199">
        <w:t>Develops, documents, and disseminates to [</w:t>
      </w:r>
      <w:r w:rsidRPr="00D62A31">
        <w:rPr>
          <w:rStyle w:val="GSAItalicEmphasisChar"/>
        </w:rPr>
        <w:t>Assignment: organization-defined personnel or roles</w:t>
      </w:r>
      <w:r w:rsidRPr="00AE3199">
        <w:t>]:</w:t>
      </w:r>
    </w:p>
    <w:p w14:paraId="74EB79D8" w14:textId="77777777" w:rsidR="000D1972" w:rsidRPr="0012791B" w:rsidRDefault="00AE3199" w:rsidP="00914FE7">
      <w:pPr>
        <w:pStyle w:val="GSAListParagraphalpha2"/>
        <w:numPr>
          <w:ilvl w:val="1"/>
          <w:numId w:val="116"/>
        </w:numPr>
      </w:pPr>
      <w:r w:rsidRPr="0012791B">
        <w:t>A risk assessment policy that addresses purpose, scope, roles, responsibilities, management commitment, coordination among organizational entities, and compliance; and</w:t>
      </w:r>
    </w:p>
    <w:p w14:paraId="08AE38ED" w14:textId="77777777" w:rsidR="000D1972" w:rsidRPr="0012791B" w:rsidRDefault="00AE3199" w:rsidP="00914FE7">
      <w:pPr>
        <w:pStyle w:val="GSAListParagraphalpha2"/>
        <w:numPr>
          <w:ilvl w:val="1"/>
          <w:numId w:val="116"/>
        </w:numPr>
      </w:pPr>
      <w:r w:rsidRPr="0012791B">
        <w:t>Procedures to facilitate the implementation of the risk assessment policy and associated risk assessment controls; and</w:t>
      </w:r>
    </w:p>
    <w:p w14:paraId="1ECA8D7A" w14:textId="77777777" w:rsidR="000D1972" w:rsidRDefault="00AE3199" w:rsidP="00914FE7">
      <w:pPr>
        <w:pStyle w:val="GSAListParagraphalpha"/>
        <w:numPr>
          <w:ilvl w:val="0"/>
          <w:numId w:val="116"/>
        </w:numPr>
      </w:pPr>
      <w:r w:rsidRPr="00AE3199">
        <w:t>Reviews and updates the current:</w:t>
      </w:r>
    </w:p>
    <w:p w14:paraId="5BA24FB2" w14:textId="77777777" w:rsidR="000D1972" w:rsidRPr="00A84787" w:rsidRDefault="00AE3199" w:rsidP="00914FE7">
      <w:pPr>
        <w:pStyle w:val="GSAListParagraphalpha2"/>
        <w:numPr>
          <w:ilvl w:val="1"/>
          <w:numId w:val="124"/>
        </w:numPr>
      </w:pPr>
      <w:r w:rsidRPr="00A84787">
        <w:t xml:space="preserve">Risk assessment policy </w:t>
      </w:r>
      <w:r w:rsidR="009563FB" w:rsidRPr="00A84787">
        <w:t>[</w:t>
      </w:r>
      <w:r w:rsidR="00895AF9">
        <w:rPr>
          <w:rStyle w:val="GSAItalicEmphasisChar"/>
        </w:rPr>
        <w:t>FedRAMP</w:t>
      </w:r>
      <w:r w:rsidRPr="00A84787">
        <w:rPr>
          <w:rStyle w:val="GSAItalicEmphasisChar"/>
        </w:rPr>
        <w:t xml:space="preserve"> Assignment: </w:t>
      </w:r>
      <w:r w:rsidR="00821E73" w:rsidRPr="00821E73">
        <w:rPr>
          <w:rStyle w:val="GSAItalicEmphasisChar"/>
        </w:rPr>
        <w:t xml:space="preserve">at least </w:t>
      </w:r>
      <w:r w:rsidR="006F0D85">
        <w:rPr>
          <w:rStyle w:val="GSAItalicEmphasisChar"/>
        </w:rPr>
        <w:t xml:space="preserve">every </w:t>
      </w:r>
      <w:r w:rsidR="0045367C">
        <w:rPr>
          <w:rStyle w:val="GSAItalicEmphasisChar"/>
        </w:rPr>
        <w:t>three (</w:t>
      </w:r>
      <w:r w:rsidR="006F0D85">
        <w:rPr>
          <w:rStyle w:val="GSAItalicEmphasisChar"/>
        </w:rPr>
        <w:t>3</w:t>
      </w:r>
      <w:r w:rsidR="0045367C">
        <w:rPr>
          <w:rStyle w:val="GSAItalicEmphasisChar"/>
        </w:rPr>
        <w:t>)</w:t>
      </w:r>
      <w:r w:rsidR="006F0D85">
        <w:rPr>
          <w:rStyle w:val="GSAItalicEmphasisChar"/>
        </w:rPr>
        <w:t xml:space="preserve"> years</w:t>
      </w:r>
      <w:r w:rsidR="009563FB" w:rsidRPr="00A84787">
        <w:t>]</w:t>
      </w:r>
      <w:r w:rsidRPr="00A84787">
        <w:t>; and</w:t>
      </w:r>
    </w:p>
    <w:p w14:paraId="7CD8395A" w14:textId="77777777" w:rsidR="000D1972" w:rsidRDefault="00AE3199" w:rsidP="00914FE7">
      <w:pPr>
        <w:pStyle w:val="GSAListParagraphalpha2"/>
        <w:numPr>
          <w:ilvl w:val="1"/>
          <w:numId w:val="124"/>
        </w:numPr>
      </w:pPr>
      <w:r w:rsidRPr="00A84787">
        <w:t xml:space="preserve">Risk assessment procedures </w:t>
      </w:r>
      <w:r w:rsidR="009563FB" w:rsidRPr="00A84787">
        <w:t>[</w:t>
      </w:r>
      <w:r w:rsidR="00895AF9">
        <w:rPr>
          <w:rStyle w:val="GSAItalicEmphasisChar"/>
        </w:rPr>
        <w:t>FedRAMP</w:t>
      </w:r>
      <w:r w:rsidRPr="00A84787">
        <w:rPr>
          <w:rStyle w:val="GSAItalicEmphasisChar"/>
        </w:rPr>
        <w:t xml:space="preserve"> Assignment: </w:t>
      </w:r>
      <w:r w:rsidR="006F0D85" w:rsidRPr="00CD7D22">
        <w:rPr>
          <w:rStyle w:val="GSAItalicEmphasisChar"/>
        </w:rPr>
        <w:t>at least annually</w:t>
      </w:r>
      <w:r w:rsidR="009563FB" w:rsidRPr="00A84787">
        <w:t>]</w:t>
      </w:r>
      <w:r w:rsidRPr="00A84787">
        <w:t>.</w:t>
      </w:r>
    </w:p>
    <w:p w14:paraId="0E1D1BCC" w14:textId="77777777" w:rsidR="0045367C" w:rsidRPr="0045367C" w:rsidRDefault="0045367C" w:rsidP="0045367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075C7948" w14:textId="77777777" w:rsidTr="001C310B">
        <w:trPr>
          <w:cantSplit/>
          <w:trHeight w:val="288"/>
          <w:tblHeader/>
        </w:trPr>
        <w:tc>
          <w:tcPr>
            <w:tcW w:w="811" w:type="pct"/>
            <w:shd w:val="clear" w:color="auto" w:fill="DBE5F1" w:themeFill="accent1" w:themeFillTint="33"/>
            <w:tcMar>
              <w:top w:w="43" w:type="dxa"/>
              <w:bottom w:w="43" w:type="dxa"/>
            </w:tcMar>
          </w:tcPr>
          <w:p w14:paraId="0DC01C62" w14:textId="77777777" w:rsidR="00CB788D" w:rsidRPr="002C3786" w:rsidRDefault="00136827" w:rsidP="00E03A24">
            <w:pPr>
              <w:pStyle w:val="GSATableHeading"/>
            </w:pPr>
            <w:r w:rsidRPr="007C6B23">
              <w:t>RA-1</w:t>
            </w:r>
          </w:p>
        </w:tc>
        <w:tc>
          <w:tcPr>
            <w:tcW w:w="4189" w:type="pct"/>
            <w:shd w:val="clear" w:color="auto" w:fill="DBE5F1" w:themeFill="accent1" w:themeFillTint="33"/>
          </w:tcPr>
          <w:p w14:paraId="1E0D82B7" w14:textId="77777777" w:rsidR="00CB788D" w:rsidRPr="002C3786" w:rsidRDefault="00CB788D" w:rsidP="00E03A24">
            <w:pPr>
              <w:pStyle w:val="GSATableHeading"/>
            </w:pPr>
            <w:r w:rsidRPr="002C3786">
              <w:t>Control Summary Information</w:t>
            </w:r>
          </w:p>
        </w:tc>
      </w:tr>
      <w:tr w:rsidR="00CB788D" w:rsidRPr="002C3786" w14:paraId="4184F589" w14:textId="77777777" w:rsidTr="001C310B">
        <w:trPr>
          <w:trHeight w:val="288"/>
        </w:trPr>
        <w:tc>
          <w:tcPr>
            <w:tcW w:w="5000" w:type="pct"/>
            <w:gridSpan w:val="2"/>
            <w:tcMar>
              <w:top w:w="43" w:type="dxa"/>
              <w:bottom w:w="43" w:type="dxa"/>
            </w:tcMar>
          </w:tcPr>
          <w:p w14:paraId="01A5679F" w14:textId="77777777" w:rsidR="00CB788D" w:rsidRPr="002C3786" w:rsidRDefault="00CB788D" w:rsidP="002D7634">
            <w:pPr>
              <w:pStyle w:val="GSATableText"/>
            </w:pPr>
            <w:r w:rsidRPr="002C3786">
              <w:t>Responsible Role:</w:t>
            </w:r>
            <w:r>
              <w:t xml:space="preserve"> </w:t>
            </w:r>
          </w:p>
        </w:tc>
      </w:tr>
      <w:tr w:rsidR="00CB788D" w:rsidRPr="00D00D47" w14:paraId="4EAB066C" w14:textId="77777777" w:rsidTr="001C310B">
        <w:trPr>
          <w:trHeight w:val="288"/>
        </w:trPr>
        <w:tc>
          <w:tcPr>
            <w:tcW w:w="5000" w:type="pct"/>
            <w:gridSpan w:val="2"/>
            <w:tcMar>
              <w:top w:w="43" w:type="dxa"/>
              <w:bottom w:w="43" w:type="dxa"/>
            </w:tcMar>
          </w:tcPr>
          <w:p w14:paraId="24CC5A25" w14:textId="77777777" w:rsidR="00CB788D" w:rsidRPr="00D00D47" w:rsidRDefault="00136827" w:rsidP="002D7634">
            <w:pPr>
              <w:pStyle w:val="GSATableText"/>
            </w:pPr>
            <w:r w:rsidRPr="007C6B23">
              <w:t>Parameter RA-1(a):</w:t>
            </w:r>
            <w:r>
              <w:t xml:space="preserve"> </w:t>
            </w:r>
          </w:p>
        </w:tc>
      </w:tr>
      <w:tr w:rsidR="00136827" w:rsidRPr="00D00D47" w14:paraId="452EEB02" w14:textId="77777777" w:rsidTr="001C310B">
        <w:trPr>
          <w:trHeight w:val="288"/>
        </w:trPr>
        <w:tc>
          <w:tcPr>
            <w:tcW w:w="5000" w:type="pct"/>
            <w:gridSpan w:val="2"/>
            <w:tcMar>
              <w:top w:w="43" w:type="dxa"/>
              <w:bottom w:w="43" w:type="dxa"/>
            </w:tcMar>
          </w:tcPr>
          <w:p w14:paraId="122233EE" w14:textId="77777777" w:rsidR="00136827" w:rsidRPr="00D00D47" w:rsidRDefault="00136827" w:rsidP="002D7634">
            <w:pPr>
              <w:pStyle w:val="GSATableText"/>
            </w:pPr>
            <w:r w:rsidRPr="007C6B23">
              <w:t>Parameter RA-1(b)(1):</w:t>
            </w:r>
            <w:r>
              <w:t xml:space="preserve"> </w:t>
            </w:r>
          </w:p>
        </w:tc>
      </w:tr>
      <w:tr w:rsidR="00CB788D" w:rsidRPr="00D00D47" w14:paraId="2A02FE75" w14:textId="77777777" w:rsidTr="001C310B">
        <w:trPr>
          <w:trHeight w:val="288"/>
        </w:trPr>
        <w:tc>
          <w:tcPr>
            <w:tcW w:w="5000" w:type="pct"/>
            <w:gridSpan w:val="2"/>
            <w:tcMar>
              <w:top w:w="43" w:type="dxa"/>
              <w:bottom w:w="43" w:type="dxa"/>
            </w:tcMar>
          </w:tcPr>
          <w:p w14:paraId="33FA7263" w14:textId="77777777" w:rsidR="00CB788D" w:rsidRPr="00D00D47" w:rsidRDefault="00136827" w:rsidP="002D7634">
            <w:pPr>
              <w:pStyle w:val="GSATableText"/>
            </w:pPr>
            <w:r w:rsidRPr="007C6B23">
              <w:t>Parameter RA-1(b)(2):</w:t>
            </w:r>
            <w:r>
              <w:t xml:space="preserve"> </w:t>
            </w:r>
          </w:p>
        </w:tc>
      </w:tr>
      <w:tr w:rsidR="00CB788D" w:rsidRPr="002C3786" w14:paraId="20CE5060" w14:textId="77777777" w:rsidTr="001C310B">
        <w:trPr>
          <w:trHeight w:val="288"/>
        </w:trPr>
        <w:tc>
          <w:tcPr>
            <w:tcW w:w="5000" w:type="pct"/>
            <w:gridSpan w:val="2"/>
            <w:tcMar>
              <w:top w:w="43" w:type="dxa"/>
              <w:bottom w:w="43" w:type="dxa"/>
            </w:tcMar>
            <w:vAlign w:val="bottom"/>
          </w:tcPr>
          <w:p w14:paraId="4FE894B6" w14:textId="77777777" w:rsidR="00CB788D" w:rsidRPr="002C3786" w:rsidRDefault="00CB788D" w:rsidP="00DA4990">
            <w:pPr>
              <w:pStyle w:val="GSATableText"/>
            </w:pPr>
            <w:r w:rsidRPr="002C3786">
              <w:t>Implementation Status (check all that apply):</w:t>
            </w:r>
          </w:p>
          <w:p w14:paraId="289DEB87" w14:textId="77777777" w:rsidR="00CB788D" w:rsidRPr="002C3786" w:rsidRDefault="00CB38BB" w:rsidP="00DA4990">
            <w:pPr>
              <w:pStyle w:val="GSATableText"/>
            </w:pPr>
            <w:sdt>
              <w:sdtPr>
                <w:id w:val="119973759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4D61529D" w14:textId="77777777" w:rsidR="00CB788D" w:rsidRPr="002C3786" w:rsidRDefault="00CB38BB" w:rsidP="00DA4990">
            <w:pPr>
              <w:pStyle w:val="GSATableText"/>
            </w:pPr>
            <w:sdt>
              <w:sdtPr>
                <w:id w:val="83249133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29AB3032" w14:textId="77777777" w:rsidR="00CB788D" w:rsidRPr="002C3786" w:rsidRDefault="00CB38BB" w:rsidP="00DA4990">
            <w:pPr>
              <w:pStyle w:val="GSATableText"/>
            </w:pPr>
            <w:sdt>
              <w:sdtPr>
                <w:id w:val="-47923013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2764BBDE" w14:textId="77777777" w:rsidR="00CB788D" w:rsidRPr="002C3786" w:rsidRDefault="00CB38BB" w:rsidP="00DA4990">
            <w:pPr>
              <w:pStyle w:val="GSATableText"/>
            </w:pPr>
            <w:sdt>
              <w:sdtPr>
                <w:id w:val="137812211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5E87F4FC" w14:textId="77777777" w:rsidR="00CB788D" w:rsidRPr="002C3786" w:rsidRDefault="00CB38BB" w:rsidP="00DA4990">
            <w:pPr>
              <w:pStyle w:val="GSATableText"/>
            </w:pPr>
            <w:sdt>
              <w:sdtPr>
                <w:id w:val="36187032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588176F2" w14:textId="77777777" w:rsidTr="001C310B">
        <w:trPr>
          <w:trHeight w:val="288"/>
        </w:trPr>
        <w:tc>
          <w:tcPr>
            <w:tcW w:w="5000" w:type="pct"/>
            <w:gridSpan w:val="2"/>
            <w:tcMar>
              <w:top w:w="43" w:type="dxa"/>
              <w:bottom w:w="43" w:type="dxa"/>
            </w:tcMar>
            <w:vAlign w:val="bottom"/>
          </w:tcPr>
          <w:p w14:paraId="25EE2AC6" w14:textId="77777777" w:rsidR="00CB788D" w:rsidRPr="002C3786" w:rsidRDefault="00CB788D" w:rsidP="00DA4990">
            <w:pPr>
              <w:pStyle w:val="GSATableText"/>
            </w:pPr>
            <w:r w:rsidRPr="002C3786">
              <w:t>Control Origination (check all that apply):</w:t>
            </w:r>
          </w:p>
          <w:p w14:paraId="3CEBB4BD" w14:textId="77777777" w:rsidR="00CB788D" w:rsidRPr="002C3786" w:rsidRDefault="00CB38BB" w:rsidP="00DA4990">
            <w:pPr>
              <w:pStyle w:val="GSATableText"/>
            </w:pPr>
            <w:sdt>
              <w:sdtPr>
                <w:id w:val="206521190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39818316" w14:textId="77777777" w:rsidR="00CB788D" w:rsidRPr="002C3786" w:rsidRDefault="00CB38BB" w:rsidP="00DA4990">
            <w:pPr>
              <w:pStyle w:val="GSATableText"/>
            </w:pPr>
            <w:sdt>
              <w:sdtPr>
                <w:id w:val="212210109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388EC752" w14:textId="77777777" w:rsidR="00CB788D" w:rsidRPr="002C3786" w:rsidRDefault="00CB38BB" w:rsidP="00DA4990">
            <w:pPr>
              <w:pStyle w:val="GSATableText"/>
            </w:pPr>
            <w:sdt>
              <w:sdtPr>
                <w:id w:val="15928508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Service Provider Hybrid (Corporate and System Specific) </w:t>
            </w:r>
          </w:p>
        </w:tc>
      </w:tr>
    </w:tbl>
    <w:p w14:paraId="79BCF9CD"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36827" w:rsidRPr="002C3786" w14:paraId="57EBF340" w14:textId="77777777" w:rsidTr="001C310B">
        <w:trPr>
          <w:cantSplit/>
          <w:trHeight w:val="288"/>
          <w:tblHeader/>
        </w:trPr>
        <w:tc>
          <w:tcPr>
            <w:tcW w:w="5000" w:type="pct"/>
            <w:gridSpan w:val="2"/>
            <w:shd w:val="clear" w:color="auto" w:fill="DBE5F1" w:themeFill="accent1" w:themeFillTint="33"/>
            <w:vAlign w:val="center"/>
          </w:tcPr>
          <w:p w14:paraId="61C83025" w14:textId="77777777" w:rsidR="00136827" w:rsidRPr="002C3786" w:rsidRDefault="00136827" w:rsidP="00E03A24">
            <w:pPr>
              <w:pStyle w:val="GSATableHeading"/>
            </w:pPr>
            <w:r w:rsidRPr="007C6B23">
              <w:t xml:space="preserve">RA-1 </w:t>
            </w:r>
            <w:r w:rsidRPr="002C3786">
              <w:t>What is the solution and how is it implemented?</w:t>
            </w:r>
          </w:p>
        </w:tc>
      </w:tr>
      <w:tr w:rsidR="00136827" w:rsidRPr="0036708B" w14:paraId="1DFDF71E" w14:textId="77777777" w:rsidTr="001C310B">
        <w:trPr>
          <w:trHeight w:val="288"/>
        </w:trPr>
        <w:tc>
          <w:tcPr>
            <w:tcW w:w="484" w:type="pct"/>
            <w:tcBorders>
              <w:right w:val="nil"/>
            </w:tcBorders>
            <w:shd w:val="clear" w:color="auto" w:fill="DBE5F1" w:themeFill="accent1" w:themeFillTint="33"/>
          </w:tcPr>
          <w:p w14:paraId="11DFC91A" w14:textId="77777777" w:rsidR="00136827" w:rsidRPr="002C3786" w:rsidRDefault="00136827" w:rsidP="00E03A24">
            <w:pPr>
              <w:pStyle w:val="GSATableHeading"/>
            </w:pPr>
            <w:r w:rsidRPr="002C3786">
              <w:t>Part a</w:t>
            </w:r>
          </w:p>
        </w:tc>
        <w:tc>
          <w:tcPr>
            <w:tcW w:w="4516" w:type="pct"/>
            <w:tcMar>
              <w:top w:w="43" w:type="dxa"/>
              <w:bottom w:w="43" w:type="dxa"/>
            </w:tcMar>
          </w:tcPr>
          <w:p w14:paraId="51329EAB" w14:textId="77777777" w:rsidR="00136827" w:rsidRPr="0036708B" w:rsidRDefault="00136827" w:rsidP="00136827">
            <w:pPr>
              <w:pStyle w:val="GSATableText"/>
            </w:pPr>
          </w:p>
        </w:tc>
      </w:tr>
      <w:tr w:rsidR="00136827" w:rsidRPr="0036708B" w14:paraId="5DF99A0F" w14:textId="77777777" w:rsidTr="001C310B">
        <w:trPr>
          <w:trHeight w:val="288"/>
        </w:trPr>
        <w:tc>
          <w:tcPr>
            <w:tcW w:w="484" w:type="pct"/>
            <w:tcBorders>
              <w:right w:val="nil"/>
            </w:tcBorders>
            <w:shd w:val="clear" w:color="auto" w:fill="DBE5F1" w:themeFill="accent1" w:themeFillTint="33"/>
          </w:tcPr>
          <w:p w14:paraId="32FDEA14" w14:textId="77777777" w:rsidR="00136827" w:rsidRPr="002C3786" w:rsidRDefault="00136827" w:rsidP="00E03A24">
            <w:pPr>
              <w:pStyle w:val="GSATableHeading"/>
            </w:pPr>
            <w:r w:rsidRPr="002C3786">
              <w:t>Part b</w:t>
            </w:r>
          </w:p>
        </w:tc>
        <w:tc>
          <w:tcPr>
            <w:tcW w:w="4516" w:type="pct"/>
            <w:tcMar>
              <w:top w:w="43" w:type="dxa"/>
              <w:bottom w:w="43" w:type="dxa"/>
            </w:tcMar>
          </w:tcPr>
          <w:p w14:paraId="5209D33D" w14:textId="77777777" w:rsidR="00136827" w:rsidRPr="0036708B" w:rsidRDefault="00136827" w:rsidP="00136827">
            <w:pPr>
              <w:pStyle w:val="GSATableText"/>
            </w:pPr>
          </w:p>
        </w:tc>
      </w:tr>
    </w:tbl>
    <w:p w14:paraId="4B98158E" w14:textId="77777777" w:rsidR="000D1972" w:rsidRDefault="000D1972" w:rsidP="00DA4990">
      <w:bookmarkStart w:id="1704" w:name="_Toc383429127"/>
      <w:bookmarkStart w:id="1705" w:name="_Toc383429859"/>
      <w:bookmarkStart w:id="1706" w:name="_Toc383430585"/>
      <w:bookmarkStart w:id="1707" w:name="_Toc383431183"/>
      <w:bookmarkStart w:id="1708" w:name="_Toc383432324"/>
      <w:bookmarkStart w:id="1709" w:name="_Toc149090403"/>
      <w:bookmarkEnd w:id="1704"/>
      <w:bookmarkEnd w:id="1705"/>
      <w:bookmarkEnd w:id="1706"/>
      <w:bookmarkEnd w:id="1707"/>
      <w:bookmarkEnd w:id="1708"/>
    </w:p>
    <w:p w14:paraId="247FB5D7" w14:textId="77777777" w:rsidR="000D1972" w:rsidRDefault="00136827" w:rsidP="005972CC">
      <w:pPr>
        <w:pStyle w:val="Heading3"/>
      </w:pPr>
      <w:bookmarkStart w:id="1710" w:name="_Toc383429860"/>
      <w:bookmarkStart w:id="1711" w:name="_Toc383444672"/>
      <w:bookmarkStart w:id="1712" w:name="_Toc385594317"/>
      <w:bookmarkStart w:id="1713" w:name="_Toc385594705"/>
      <w:bookmarkStart w:id="1714" w:name="_Toc385595093"/>
      <w:bookmarkStart w:id="1715" w:name="_Toc388620934"/>
      <w:bookmarkStart w:id="1716" w:name="_Toc449543459"/>
      <w:bookmarkStart w:id="1717" w:name="_Toc464803635"/>
      <w:r w:rsidRPr="002C3786">
        <w:t>RA-2</w:t>
      </w:r>
      <w:r>
        <w:t xml:space="preserve"> </w:t>
      </w:r>
      <w:r w:rsidR="00F9161D" w:rsidRPr="002C3786">
        <w:t xml:space="preserve">Security Categorization </w:t>
      </w:r>
      <w:bookmarkEnd w:id="1709"/>
      <w:bookmarkEnd w:id="1710"/>
      <w:bookmarkEnd w:id="1711"/>
      <w:bookmarkEnd w:id="1712"/>
      <w:bookmarkEnd w:id="1713"/>
      <w:bookmarkEnd w:id="1714"/>
      <w:bookmarkEnd w:id="1715"/>
      <w:r w:rsidR="00C543DF">
        <w:t>(L) (M) (H)</w:t>
      </w:r>
      <w:bookmarkEnd w:id="1716"/>
      <w:bookmarkEnd w:id="1717"/>
    </w:p>
    <w:p w14:paraId="526FB6FF" w14:textId="77777777" w:rsidR="00F9161D" w:rsidRPr="00C44092" w:rsidRDefault="00F9161D" w:rsidP="00A253D7">
      <w:pPr>
        <w:keepNext/>
        <w:widowControl/>
      </w:pPr>
      <w:r w:rsidRPr="00C44092">
        <w:t>The organization:</w:t>
      </w:r>
    </w:p>
    <w:p w14:paraId="22CC2FD4" w14:textId="77777777" w:rsidR="000D1972" w:rsidRDefault="00F9161D" w:rsidP="00914FE7">
      <w:pPr>
        <w:pStyle w:val="GSAListParagraphalpha"/>
        <w:numPr>
          <w:ilvl w:val="0"/>
          <w:numId w:val="64"/>
        </w:numPr>
      </w:pPr>
      <w:r w:rsidRPr="002C3786">
        <w:t>Categorizes information and the information system in accordance with applicable Federal Laws, Executive Orders, directives, policies, regulations, standards, and guidance;</w:t>
      </w:r>
    </w:p>
    <w:p w14:paraId="0E538DAB" w14:textId="77777777" w:rsidR="000D1972" w:rsidRDefault="00F9161D" w:rsidP="00914FE7">
      <w:pPr>
        <w:pStyle w:val="GSAListParagraphalpha"/>
        <w:numPr>
          <w:ilvl w:val="0"/>
          <w:numId w:val="64"/>
        </w:numPr>
      </w:pPr>
      <w:r w:rsidRPr="002C3786">
        <w:t>Documents the security categorization results (including supporting rationale) in the security plan for the information system; and</w:t>
      </w:r>
    </w:p>
    <w:p w14:paraId="366E8EB2" w14:textId="77777777" w:rsidR="000D1972" w:rsidRDefault="00F9161D" w:rsidP="00914FE7">
      <w:pPr>
        <w:pStyle w:val="GSAListParagraphalpha"/>
        <w:numPr>
          <w:ilvl w:val="0"/>
          <w:numId w:val="64"/>
        </w:numPr>
      </w:pPr>
      <w:r w:rsidRPr="002C3786">
        <w:t xml:space="preserve">Ensures the security categorization decision is reviewed and approved by the </w:t>
      </w:r>
      <w:r w:rsidR="00DA633E">
        <w:t>AO</w:t>
      </w:r>
      <w:r w:rsidRPr="002C3786">
        <w:t xml:space="preserve"> or authorizing official designated representative.</w:t>
      </w:r>
    </w:p>
    <w:p w14:paraId="4A6517A2" w14:textId="77777777" w:rsidR="00F9161D" w:rsidRDefault="00F916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7C5E34F0" w14:textId="77777777" w:rsidTr="001C310B">
        <w:trPr>
          <w:cantSplit/>
          <w:trHeight w:val="288"/>
          <w:tblHeader/>
        </w:trPr>
        <w:tc>
          <w:tcPr>
            <w:tcW w:w="811" w:type="pct"/>
            <w:shd w:val="clear" w:color="auto" w:fill="DBE5F1" w:themeFill="accent1" w:themeFillTint="33"/>
            <w:tcMar>
              <w:top w:w="43" w:type="dxa"/>
              <w:bottom w:w="43" w:type="dxa"/>
            </w:tcMar>
          </w:tcPr>
          <w:p w14:paraId="23487AF2" w14:textId="77777777" w:rsidR="00CB788D" w:rsidRPr="002C3786" w:rsidRDefault="00136827" w:rsidP="00E03A24">
            <w:pPr>
              <w:pStyle w:val="GSATableHeading"/>
            </w:pPr>
            <w:r w:rsidRPr="002C3786">
              <w:t>RA-2</w:t>
            </w:r>
          </w:p>
        </w:tc>
        <w:tc>
          <w:tcPr>
            <w:tcW w:w="4189" w:type="pct"/>
            <w:shd w:val="clear" w:color="auto" w:fill="DBE5F1" w:themeFill="accent1" w:themeFillTint="33"/>
          </w:tcPr>
          <w:p w14:paraId="2EA14844" w14:textId="77777777" w:rsidR="00CB788D" w:rsidRPr="002C3786" w:rsidRDefault="00CB788D" w:rsidP="00E03A24">
            <w:pPr>
              <w:pStyle w:val="GSATableHeading"/>
            </w:pPr>
            <w:r w:rsidRPr="002C3786">
              <w:t>Control Summary Information</w:t>
            </w:r>
          </w:p>
        </w:tc>
      </w:tr>
      <w:tr w:rsidR="00CB788D" w:rsidRPr="002C3786" w14:paraId="3C9D17AA" w14:textId="77777777" w:rsidTr="001C310B">
        <w:trPr>
          <w:trHeight w:val="288"/>
        </w:trPr>
        <w:tc>
          <w:tcPr>
            <w:tcW w:w="5000" w:type="pct"/>
            <w:gridSpan w:val="2"/>
            <w:tcMar>
              <w:top w:w="43" w:type="dxa"/>
              <w:bottom w:w="43" w:type="dxa"/>
            </w:tcMar>
          </w:tcPr>
          <w:p w14:paraId="4521CC08" w14:textId="77777777" w:rsidR="00CB788D" w:rsidRPr="002C3786" w:rsidRDefault="00CB788D" w:rsidP="002D7634">
            <w:pPr>
              <w:pStyle w:val="GSATableText"/>
            </w:pPr>
            <w:r w:rsidRPr="002C3786">
              <w:t>Responsible Role:</w:t>
            </w:r>
            <w:r>
              <w:t xml:space="preserve"> </w:t>
            </w:r>
          </w:p>
        </w:tc>
      </w:tr>
      <w:tr w:rsidR="00CB788D" w:rsidRPr="002C3786" w14:paraId="75924AF9" w14:textId="77777777" w:rsidTr="001C310B">
        <w:trPr>
          <w:trHeight w:val="288"/>
        </w:trPr>
        <w:tc>
          <w:tcPr>
            <w:tcW w:w="5000" w:type="pct"/>
            <w:gridSpan w:val="2"/>
            <w:tcMar>
              <w:top w:w="43" w:type="dxa"/>
              <w:bottom w:w="43" w:type="dxa"/>
            </w:tcMar>
            <w:vAlign w:val="bottom"/>
          </w:tcPr>
          <w:p w14:paraId="71A1968B" w14:textId="77777777" w:rsidR="00CB788D" w:rsidRPr="002C3786" w:rsidRDefault="00CB788D" w:rsidP="00DA4990">
            <w:pPr>
              <w:pStyle w:val="GSATableText"/>
            </w:pPr>
            <w:r w:rsidRPr="002C3786">
              <w:t>Implementation Status (check all that apply):</w:t>
            </w:r>
          </w:p>
          <w:p w14:paraId="5F193EC4" w14:textId="77777777" w:rsidR="00CB788D" w:rsidRPr="002C3786" w:rsidRDefault="00CB38BB" w:rsidP="00DA4990">
            <w:pPr>
              <w:pStyle w:val="GSATableText"/>
            </w:pPr>
            <w:sdt>
              <w:sdtPr>
                <w:id w:val="-212206308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6689D12C" w14:textId="77777777" w:rsidR="00CB788D" w:rsidRPr="002C3786" w:rsidRDefault="00CB38BB" w:rsidP="00DA4990">
            <w:pPr>
              <w:pStyle w:val="GSATableText"/>
            </w:pPr>
            <w:sdt>
              <w:sdtPr>
                <w:id w:val="85098411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502A7B5F" w14:textId="77777777" w:rsidR="00CB788D" w:rsidRPr="002C3786" w:rsidRDefault="00CB38BB" w:rsidP="00DA4990">
            <w:pPr>
              <w:pStyle w:val="GSATableText"/>
            </w:pPr>
            <w:sdt>
              <w:sdtPr>
                <w:id w:val="-67742221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08CBC50E" w14:textId="77777777" w:rsidR="00CB788D" w:rsidRPr="002C3786" w:rsidRDefault="00CB38BB" w:rsidP="00DA4990">
            <w:pPr>
              <w:pStyle w:val="GSATableText"/>
            </w:pPr>
            <w:sdt>
              <w:sdtPr>
                <w:id w:val="-119669710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0C535FE3" w14:textId="77777777" w:rsidR="00CB788D" w:rsidRPr="002C3786" w:rsidRDefault="00CB38BB" w:rsidP="00DA4990">
            <w:pPr>
              <w:pStyle w:val="GSATableText"/>
            </w:pPr>
            <w:sdt>
              <w:sdtPr>
                <w:id w:val="-119036560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51F9266E" w14:textId="77777777" w:rsidTr="001C310B">
        <w:trPr>
          <w:trHeight w:val="288"/>
        </w:trPr>
        <w:tc>
          <w:tcPr>
            <w:tcW w:w="5000" w:type="pct"/>
            <w:gridSpan w:val="2"/>
            <w:tcMar>
              <w:top w:w="43" w:type="dxa"/>
              <w:bottom w:w="43" w:type="dxa"/>
            </w:tcMar>
            <w:vAlign w:val="bottom"/>
          </w:tcPr>
          <w:p w14:paraId="0853258D" w14:textId="77777777" w:rsidR="00CB788D" w:rsidRPr="002C3786" w:rsidRDefault="00CB788D" w:rsidP="00DA4990">
            <w:pPr>
              <w:pStyle w:val="GSATableText"/>
            </w:pPr>
            <w:r w:rsidRPr="002C3786">
              <w:t>Control Origination (check all that apply):</w:t>
            </w:r>
          </w:p>
          <w:p w14:paraId="78D445B2" w14:textId="77777777" w:rsidR="00CB788D" w:rsidRPr="002C3786" w:rsidRDefault="00CB38BB" w:rsidP="00DA4990">
            <w:pPr>
              <w:pStyle w:val="GSATableText"/>
            </w:pPr>
            <w:sdt>
              <w:sdtPr>
                <w:id w:val="-91331578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0282B5B4" w14:textId="77777777" w:rsidR="00CB788D" w:rsidRPr="002C3786" w:rsidRDefault="00CB38BB" w:rsidP="00DA4990">
            <w:pPr>
              <w:pStyle w:val="GSATableText"/>
            </w:pPr>
            <w:sdt>
              <w:sdtPr>
                <w:id w:val="-112546458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6B816D90" w14:textId="77777777" w:rsidR="00CB788D" w:rsidRPr="002C3786" w:rsidRDefault="00CB38BB" w:rsidP="00DA4990">
            <w:pPr>
              <w:pStyle w:val="GSATableText"/>
            </w:pPr>
            <w:sdt>
              <w:sdtPr>
                <w:id w:val="-150427101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5F552FD7" w14:textId="77777777" w:rsidR="00CB788D" w:rsidRPr="002C3786" w:rsidRDefault="00CB38BB" w:rsidP="00DA4990">
            <w:pPr>
              <w:pStyle w:val="GSATableText"/>
            </w:pPr>
            <w:sdt>
              <w:sdtPr>
                <w:id w:val="156198721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621925B1" w14:textId="77777777" w:rsidR="00CB788D" w:rsidRPr="002C3786" w:rsidRDefault="00CB38BB" w:rsidP="00DA4990">
            <w:pPr>
              <w:pStyle w:val="GSATableText"/>
            </w:pPr>
            <w:sdt>
              <w:sdtPr>
                <w:id w:val="-27880048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79C7E84A" w14:textId="77777777" w:rsidR="00CB788D" w:rsidRPr="002C3786" w:rsidRDefault="00CB38BB" w:rsidP="00DA4990">
            <w:pPr>
              <w:pStyle w:val="GSATableText"/>
            </w:pPr>
            <w:sdt>
              <w:sdtPr>
                <w:id w:val="-18606567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05275BCB" w14:textId="3421EFFE" w:rsidR="00CB788D" w:rsidRPr="002C3786" w:rsidRDefault="00CB38BB" w:rsidP="00DA4990">
            <w:pPr>
              <w:pStyle w:val="GSATableText"/>
            </w:pPr>
            <w:sdt>
              <w:sdtPr>
                <w:id w:val="168324735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86595954"/>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408802711"/>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5E441FD4"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136827" w:rsidRPr="002C3786" w14:paraId="0A2215A1" w14:textId="77777777" w:rsidTr="001C310B">
        <w:trPr>
          <w:cantSplit/>
          <w:trHeight w:val="288"/>
          <w:tblHeader/>
        </w:trPr>
        <w:tc>
          <w:tcPr>
            <w:tcW w:w="5000" w:type="pct"/>
            <w:gridSpan w:val="2"/>
            <w:shd w:val="clear" w:color="auto" w:fill="DBE5F1" w:themeFill="accent1" w:themeFillTint="33"/>
            <w:vAlign w:val="center"/>
          </w:tcPr>
          <w:p w14:paraId="7685E7FF" w14:textId="77777777" w:rsidR="00136827" w:rsidRPr="002C3786" w:rsidRDefault="00136827" w:rsidP="00E03A24">
            <w:pPr>
              <w:pStyle w:val="GSATableHeading"/>
            </w:pPr>
            <w:r w:rsidRPr="004A0D42">
              <w:t xml:space="preserve">RA-2 </w:t>
            </w:r>
            <w:r w:rsidRPr="002C3786">
              <w:t>What is the solution and how is it implemented?</w:t>
            </w:r>
          </w:p>
        </w:tc>
      </w:tr>
      <w:tr w:rsidR="00136827" w:rsidRPr="0036708B" w14:paraId="11E5CBC0" w14:textId="77777777" w:rsidTr="001C310B">
        <w:trPr>
          <w:trHeight w:val="288"/>
        </w:trPr>
        <w:tc>
          <w:tcPr>
            <w:tcW w:w="484" w:type="pct"/>
            <w:tcBorders>
              <w:right w:val="nil"/>
            </w:tcBorders>
            <w:shd w:val="clear" w:color="auto" w:fill="DBE5F1" w:themeFill="accent1" w:themeFillTint="33"/>
          </w:tcPr>
          <w:p w14:paraId="58A47BDB" w14:textId="77777777" w:rsidR="00136827" w:rsidRPr="002C3786" w:rsidRDefault="00136827" w:rsidP="00E03A24">
            <w:pPr>
              <w:pStyle w:val="GSATableHeading"/>
            </w:pPr>
            <w:r w:rsidRPr="002C3786">
              <w:t>Part a</w:t>
            </w:r>
          </w:p>
        </w:tc>
        <w:tc>
          <w:tcPr>
            <w:tcW w:w="4516" w:type="pct"/>
            <w:tcMar>
              <w:top w:w="43" w:type="dxa"/>
              <w:bottom w:w="43" w:type="dxa"/>
            </w:tcMar>
          </w:tcPr>
          <w:p w14:paraId="39306D81" w14:textId="77777777" w:rsidR="00136827" w:rsidRPr="0036708B" w:rsidRDefault="00136827" w:rsidP="00136827">
            <w:pPr>
              <w:pStyle w:val="GSATableText"/>
            </w:pPr>
          </w:p>
        </w:tc>
      </w:tr>
      <w:tr w:rsidR="00136827" w:rsidRPr="0036708B" w14:paraId="6F23AD10" w14:textId="77777777" w:rsidTr="001C310B">
        <w:trPr>
          <w:trHeight w:val="288"/>
        </w:trPr>
        <w:tc>
          <w:tcPr>
            <w:tcW w:w="484" w:type="pct"/>
            <w:tcBorders>
              <w:right w:val="nil"/>
            </w:tcBorders>
            <w:shd w:val="clear" w:color="auto" w:fill="DBE5F1" w:themeFill="accent1" w:themeFillTint="33"/>
          </w:tcPr>
          <w:p w14:paraId="37C64F14" w14:textId="77777777" w:rsidR="00136827" w:rsidRPr="002C3786" w:rsidRDefault="00136827" w:rsidP="00E03A24">
            <w:pPr>
              <w:pStyle w:val="GSATableHeading"/>
            </w:pPr>
            <w:r w:rsidRPr="002C3786">
              <w:t>Part b</w:t>
            </w:r>
          </w:p>
        </w:tc>
        <w:tc>
          <w:tcPr>
            <w:tcW w:w="4516" w:type="pct"/>
            <w:tcMar>
              <w:top w:w="43" w:type="dxa"/>
              <w:bottom w:w="43" w:type="dxa"/>
            </w:tcMar>
          </w:tcPr>
          <w:p w14:paraId="4DD4934C" w14:textId="77777777" w:rsidR="00136827" w:rsidRPr="0036708B" w:rsidRDefault="00136827" w:rsidP="00136827">
            <w:pPr>
              <w:pStyle w:val="GSATableText"/>
            </w:pPr>
          </w:p>
        </w:tc>
      </w:tr>
      <w:tr w:rsidR="00136827" w:rsidRPr="0036708B" w14:paraId="446D3109" w14:textId="77777777" w:rsidTr="001C310B">
        <w:trPr>
          <w:trHeight w:val="288"/>
        </w:trPr>
        <w:tc>
          <w:tcPr>
            <w:tcW w:w="484" w:type="pct"/>
            <w:tcBorders>
              <w:right w:val="nil"/>
            </w:tcBorders>
            <w:shd w:val="clear" w:color="auto" w:fill="DBE5F1" w:themeFill="accent1" w:themeFillTint="33"/>
          </w:tcPr>
          <w:p w14:paraId="46B33294" w14:textId="77777777" w:rsidR="00136827" w:rsidRPr="002C3786" w:rsidRDefault="00136827" w:rsidP="00E03A24">
            <w:pPr>
              <w:pStyle w:val="GSATableHeading"/>
            </w:pPr>
            <w:r w:rsidRPr="002C3786">
              <w:t xml:space="preserve">Part </w:t>
            </w:r>
            <w:r>
              <w:t>c</w:t>
            </w:r>
          </w:p>
        </w:tc>
        <w:tc>
          <w:tcPr>
            <w:tcW w:w="4516" w:type="pct"/>
            <w:tcMar>
              <w:top w:w="43" w:type="dxa"/>
              <w:bottom w:w="43" w:type="dxa"/>
            </w:tcMar>
          </w:tcPr>
          <w:p w14:paraId="63A823AB" w14:textId="77777777" w:rsidR="00136827" w:rsidRPr="0036708B" w:rsidRDefault="00136827" w:rsidP="00136827">
            <w:pPr>
              <w:pStyle w:val="GSATableText"/>
            </w:pPr>
          </w:p>
        </w:tc>
      </w:tr>
    </w:tbl>
    <w:p w14:paraId="2BFEFEE9" w14:textId="77777777" w:rsidR="00F9161D" w:rsidRPr="00F01982" w:rsidRDefault="00F9161D" w:rsidP="00DA4990"/>
    <w:p w14:paraId="708605E9" w14:textId="77777777" w:rsidR="000D1972" w:rsidRDefault="002B4833" w:rsidP="005972CC">
      <w:pPr>
        <w:pStyle w:val="Heading3"/>
      </w:pPr>
      <w:bookmarkStart w:id="1718" w:name="_Toc383429129"/>
      <w:bookmarkStart w:id="1719" w:name="_Toc383429861"/>
      <w:bookmarkStart w:id="1720" w:name="_Toc383430587"/>
      <w:bookmarkStart w:id="1721" w:name="_Toc383431185"/>
      <w:bookmarkStart w:id="1722" w:name="_Toc383432326"/>
      <w:bookmarkStart w:id="1723" w:name="_Toc149090404"/>
      <w:bookmarkStart w:id="1724" w:name="_Toc383429862"/>
      <w:bookmarkStart w:id="1725" w:name="_Toc383444673"/>
      <w:bookmarkStart w:id="1726" w:name="_Toc385594318"/>
      <w:bookmarkStart w:id="1727" w:name="_Toc385594706"/>
      <w:bookmarkStart w:id="1728" w:name="_Toc385595094"/>
      <w:bookmarkStart w:id="1729" w:name="_Toc388620935"/>
      <w:bookmarkStart w:id="1730" w:name="_Toc449543460"/>
      <w:bookmarkStart w:id="1731" w:name="_Toc464803636"/>
      <w:bookmarkEnd w:id="1718"/>
      <w:bookmarkEnd w:id="1719"/>
      <w:bookmarkEnd w:id="1720"/>
      <w:bookmarkEnd w:id="1721"/>
      <w:bookmarkEnd w:id="1722"/>
      <w:r w:rsidRPr="002C3786">
        <w:t>RA-3</w:t>
      </w:r>
      <w:r>
        <w:t xml:space="preserve"> </w:t>
      </w:r>
      <w:r w:rsidR="00F9161D" w:rsidRPr="002C3786">
        <w:t xml:space="preserve">Risk Assessment </w:t>
      </w:r>
      <w:bookmarkEnd w:id="1723"/>
      <w:bookmarkEnd w:id="1724"/>
      <w:bookmarkEnd w:id="1725"/>
      <w:bookmarkEnd w:id="1726"/>
      <w:bookmarkEnd w:id="1727"/>
      <w:bookmarkEnd w:id="1728"/>
      <w:bookmarkEnd w:id="1729"/>
      <w:r w:rsidR="00433E10">
        <w:t>(L)</w:t>
      </w:r>
      <w:r w:rsidR="00C543DF">
        <w:t xml:space="preserve"> </w:t>
      </w:r>
      <w:r w:rsidR="00433E10">
        <w:t>(M)</w:t>
      </w:r>
      <w:bookmarkEnd w:id="1730"/>
      <w:bookmarkEnd w:id="1731"/>
      <w:r w:rsidR="00044F9E">
        <w:t xml:space="preserve"> </w:t>
      </w:r>
    </w:p>
    <w:p w14:paraId="609DB09B" w14:textId="77777777" w:rsidR="0010213F" w:rsidRPr="002C3786" w:rsidRDefault="00F9161D" w:rsidP="00433E10">
      <w:pPr>
        <w:keepNext/>
      </w:pPr>
      <w:r w:rsidRPr="002C3786">
        <w:t>The organization:</w:t>
      </w:r>
      <w:r w:rsidR="002B4833">
        <w:t xml:space="preserve"> </w:t>
      </w:r>
    </w:p>
    <w:p w14:paraId="1C8D18FB" w14:textId="77777777" w:rsidR="000D1972" w:rsidRPr="004A0D42" w:rsidRDefault="00EA247A" w:rsidP="00914FE7">
      <w:pPr>
        <w:pStyle w:val="GSAListParagraphalpha"/>
        <w:numPr>
          <w:ilvl w:val="0"/>
          <w:numId w:val="140"/>
        </w:numPr>
      </w:pPr>
      <w:r w:rsidRPr="004A0D42">
        <w:t>Conducts an assessment of risk, including the likelihood and magnitude of harm, from the unauthorized access, use, disclosure, disruption, modification, or destruction of the information system and the information it processes, stores, or transmits;</w:t>
      </w:r>
    </w:p>
    <w:p w14:paraId="6C041386" w14:textId="77777777" w:rsidR="000D1972" w:rsidRPr="004A0D42" w:rsidRDefault="00EA247A" w:rsidP="00914FE7">
      <w:pPr>
        <w:pStyle w:val="GSAListParagraphalpha"/>
        <w:numPr>
          <w:ilvl w:val="0"/>
          <w:numId w:val="116"/>
        </w:numPr>
      </w:pPr>
      <w:r w:rsidRPr="004A0D42">
        <w:t>Documents risk as</w:t>
      </w:r>
      <w:r w:rsidR="0041114D" w:rsidRPr="004A0D42">
        <w:t xml:space="preserve">sessment results in </w:t>
      </w:r>
      <w:r w:rsidR="00FF3515" w:rsidRPr="004A0D42">
        <w:t>[</w:t>
      </w:r>
      <w:r w:rsidR="00FF3515" w:rsidRPr="0017135B">
        <w:rPr>
          <w:rStyle w:val="GSAItalicEmphasisChar"/>
        </w:rPr>
        <w:t>Selection: security plan; risk assessment report;</w:t>
      </w:r>
      <w:r w:rsidR="00FF3515" w:rsidRPr="004A0D42">
        <w:t xml:space="preserve"> </w:t>
      </w:r>
      <w:r w:rsidRPr="004A0D42">
        <w:t>[</w:t>
      </w:r>
      <w:r w:rsidR="00895AF9">
        <w:rPr>
          <w:rStyle w:val="GSAItalicEmphasisChar"/>
        </w:rPr>
        <w:t>FedRAMP</w:t>
      </w:r>
      <w:r w:rsidR="00AE3199" w:rsidRPr="0017135B">
        <w:rPr>
          <w:rStyle w:val="GSAItalicEmphasisChar"/>
        </w:rPr>
        <w:t xml:space="preserve"> Assignment: </w:t>
      </w:r>
      <w:r w:rsidR="00FF3515" w:rsidRPr="0017135B">
        <w:rPr>
          <w:rStyle w:val="GSAItalicEmphasisChar"/>
        </w:rPr>
        <w:t>security assessment report</w:t>
      </w:r>
      <w:r w:rsidRPr="004A0D42">
        <w:t>]];</w:t>
      </w:r>
    </w:p>
    <w:p w14:paraId="736DDA50" w14:textId="1E63D8CB" w:rsidR="000D1972" w:rsidRPr="004A0D42" w:rsidRDefault="00EA247A" w:rsidP="00914FE7">
      <w:pPr>
        <w:pStyle w:val="GSAListParagraphalpha"/>
        <w:numPr>
          <w:ilvl w:val="0"/>
          <w:numId w:val="116"/>
        </w:numPr>
      </w:pPr>
      <w:r w:rsidRPr="004A0D42">
        <w:t>Reviews risk assessment results [</w:t>
      </w:r>
      <w:r w:rsidR="00895AF9">
        <w:rPr>
          <w:rStyle w:val="GSAItalicEmphasisChar"/>
        </w:rPr>
        <w:t>FedRAMP</w:t>
      </w:r>
      <w:r w:rsidR="00FF3515" w:rsidRPr="0017135B">
        <w:rPr>
          <w:rStyle w:val="GSAItalicEmphasisChar"/>
        </w:rPr>
        <w:t xml:space="preserve"> Assignment: </w:t>
      </w:r>
      <w:r w:rsidR="000A319D">
        <w:rPr>
          <w:rStyle w:val="GSAItalicEmphasisChar"/>
        </w:rPr>
        <w:t>in accordance with OMB A-130 requirements</w:t>
      </w:r>
      <w:r w:rsidR="000A319D" w:rsidRPr="00433E10">
        <w:rPr>
          <w:rStyle w:val="GSAItalicEmphasisChar"/>
        </w:rPr>
        <w:t xml:space="preserve"> or when a significant change occurs</w:t>
      </w:r>
      <w:r w:rsidR="000A319D" w:rsidRPr="004A0D42">
        <w:t>];</w:t>
      </w:r>
    </w:p>
    <w:p w14:paraId="585D18C9" w14:textId="77777777" w:rsidR="00740EA9" w:rsidRDefault="00740EA9" w:rsidP="00914FE7">
      <w:pPr>
        <w:pStyle w:val="GSAListParagraphalpha"/>
        <w:numPr>
          <w:ilvl w:val="0"/>
          <w:numId w:val="116"/>
        </w:numPr>
      </w:pPr>
      <w:r w:rsidRPr="004A0D42">
        <w:t xml:space="preserve">Disseminates risk assessment results to </w:t>
      </w:r>
      <w:r w:rsidR="00EA0A98">
        <w:t>[</w:t>
      </w:r>
      <w:r w:rsidR="00EA0A98" w:rsidRPr="00CB5932">
        <w:rPr>
          <w:rStyle w:val="GSAItalicEmphasisChar"/>
        </w:rPr>
        <w:t>Assignment: organization-defined personnel or roles</w:t>
      </w:r>
      <w:r w:rsidR="00EA0A98">
        <w:t>]</w:t>
      </w:r>
      <w:r w:rsidRPr="004A0D42">
        <w:t>; and</w:t>
      </w:r>
    </w:p>
    <w:p w14:paraId="068CBC40" w14:textId="23483916" w:rsidR="000D1972" w:rsidRPr="004A0D42" w:rsidRDefault="00EA247A" w:rsidP="00914FE7">
      <w:pPr>
        <w:pStyle w:val="GSAListParagraphalpha"/>
        <w:numPr>
          <w:ilvl w:val="0"/>
          <w:numId w:val="116"/>
        </w:numPr>
      </w:pPr>
      <w:r w:rsidRPr="004A0D42">
        <w:t>Updates the risk assessment [</w:t>
      </w:r>
      <w:r w:rsidR="00895AF9">
        <w:rPr>
          <w:rStyle w:val="GSAItalicEmphasisChar"/>
        </w:rPr>
        <w:t>FedRAMP</w:t>
      </w:r>
      <w:r w:rsidR="00AE3199" w:rsidRPr="0017135B">
        <w:rPr>
          <w:rStyle w:val="GSAItalicEmphasisChar"/>
        </w:rPr>
        <w:t xml:space="preserve"> Assignment: </w:t>
      </w:r>
      <w:r w:rsidR="000A319D">
        <w:rPr>
          <w:rStyle w:val="GSAItalicEmphasisChar"/>
        </w:rPr>
        <w:t>in accordance with OMB A-130 requirements</w:t>
      </w:r>
      <w:r w:rsidR="000A319D" w:rsidRPr="00433E10">
        <w:rPr>
          <w:rStyle w:val="GSAItalicEmphasisChar"/>
        </w:rPr>
        <w:t xml:space="preserve"> or when a significant change occurs</w:t>
      </w:r>
      <w:r w:rsidR="00A44A9A" w:rsidRPr="004A0D42">
        <w:t>]</w:t>
      </w:r>
      <w:r w:rsidRPr="004A0D42">
        <w:t xml:space="preserve"> or whenever there are significant changes to the information system or environment of operation (including the identification of new threats and vulnerabilities), or other conditions that may impact the security state of the system.</w:t>
      </w:r>
    </w:p>
    <w:p w14:paraId="601EA5EF" w14:textId="77777777" w:rsidR="00A17E3F" w:rsidRDefault="00E71322" w:rsidP="00433E10">
      <w:pPr>
        <w:pStyle w:val="GSAGuidance"/>
        <w:keepNext/>
        <w:rPr>
          <w:rStyle w:val="GSAGuidanceBoldChar"/>
        </w:rPr>
      </w:pPr>
      <w:r w:rsidRPr="00A17E3F">
        <w:rPr>
          <w:rStyle w:val="GSAGuidanceBoldChar"/>
        </w:rPr>
        <w:t xml:space="preserve">RA-3 Additional </w:t>
      </w:r>
      <w:r w:rsidR="00895AF9">
        <w:rPr>
          <w:rStyle w:val="GSAGuidanceBoldChar"/>
        </w:rPr>
        <w:t>FedRAMP</w:t>
      </w:r>
      <w:r w:rsidRPr="00A17E3F">
        <w:rPr>
          <w:rStyle w:val="GSAGuidanceBoldChar"/>
        </w:rPr>
        <w:t xml:space="preserve"> Requirements and Guidance: </w:t>
      </w:r>
    </w:p>
    <w:p w14:paraId="12D0B4FE" w14:textId="77777777" w:rsidR="00F9161D" w:rsidRDefault="00E71322" w:rsidP="00DA4990">
      <w:pPr>
        <w:pStyle w:val="GSAGuidance"/>
      </w:pPr>
      <w:r w:rsidRPr="00A17E3F">
        <w:rPr>
          <w:rStyle w:val="GSAGuidanceBoldChar"/>
        </w:rPr>
        <w:t>Guidance:</w:t>
      </w:r>
      <w:r w:rsidRPr="00A17E3F">
        <w:t xml:space="preserve"> </w:t>
      </w:r>
      <w:r w:rsidR="00F9161D" w:rsidRPr="00A17E3F">
        <w:t xml:space="preserve">Significant change is defined in </w:t>
      </w:r>
      <w:r w:rsidR="002E2822" w:rsidRPr="00A17E3F">
        <w:t>NIST Special Publication 800-37</w:t>
      </w:r>
      <w:r w:rsidR="00F9161D" w:rsidRPr="00A17E3F">
        <w:t xml:space="preserve"> Revision 1, Appendix F</w:t>
      </w:r>
    </w:p>
    <w:p w14:paraId="6BBC2EB7" w14:textId="77777777" w:rsidR="00044F9E" w:rsidRPr="00DC359D" w:rsidRDefault="00044F9E" w:rsidP="00DA4990">
      <w:pPr>
        <w:pStyle w:val="GSAGuidance"/>
      </w:pPr>
      <w:r w:rsidRPr="00DC359D">
        <w:rPr>
          <w:rStyle w:val="GSAGuidanceBoldChar"/>
        </w:rPr>
        <w:t>RA-3 (d) Requirement:</w:t>
      </w:r>
      <w:r w:rsidRPr="00DC359D">
        <w:t xml:space="preserve"> Include the Authorizing Official; for JAB authorizations to include FedRAMP.</w:t>
      </w:r>
    </w:p>
    <w:p w14:paraId="2D591665" w14:textId="77777777" w:rsidR="0023153A" w:rsidRPr="0023153A" w:rsidRDefault="0023153A" w:rsidP="002315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77A3A9A7" w14:textId="77777777" w:rsidTr="001C310B">
        <w:trPr>
          <w:cantSplit/>
          <w:trHeight w:val="20"/>
          <w:tblHeader/>
        </w:trPr>
        <w:tc>
          <w:tcPr>
            <w:tcW w:w="811" w:type="pct"/>
            <w:shd w:val="clear" w:color="auto" w:fill="DBE5F1" w:themeFill="accent1" w:themeFillTint="33"/>
            <w:tcMar>
              <w:top w:w="43" w:type="dxa"/>
              <w:bottom w:w="43" w:type="dxa"/>
            </w:tcMar>
          </w:tcPr>
          <w:p w14:paraId="4DBCFA88" w14:textId="77777777" w:rsidR="00CB788D" w:rsidRPr="002C3786" w:rsidRDefault="002B4833" w:rsidP="00E03A24">
            <w:pPr>
              <w:pStyle w:val="GSATableHeading"/>
            </w:pPr>
            <w:r w:rsidRPr="00254D38">
              <w:t>RA-3</w:t>
            </w:r>
          </w:p>
        </w:tc>
        <w:tc>
          <w:tcPr>
            <w:tcW w:w="4189" w:type="pct"/>
            <w:shd w:val="clear" w:color="auto" w:fill="DBE5F1" w:themeFill="accent1" w:themeFillTint="33"/>
          </w:tcPr>
          <w:p w14:paraId="65E40513" w14:textId="77777777" w:rsidR="00CB788D" w:rsidRPr="002C3786" w:rsidRDefault="00CB788D" w:rsidP="00E03A24">
            <w:pPr>
              <w:pStyle w:val="GSATableHeading"/>
            </w:pPr>
            <w:r w:rsidRPr="002C3786">
              <w:t>Control Summary Information</w:t>
            </w:r>
          </w:p>
        </w:tc>
      </w:tr>
      <w:tr w:rsidR="00CB788D" w:rsidRPr="002C3786" w14:paraId="75698FBA" w14:textId="77777777" w:rsidTr="001C310B">
        <w:trPr>
          <w:trHeight w:val="20"/>
        </w:trPr>
        <w:tc>
          <w:tcPr>
            <w:tcW w:w="5000" w:type="pct"/>
            <w:gridSpan w:val="2"/>
            <w:tcMar>
              <w:top w:w="43" w:type="dxa"/>
              <w:bottom w:w="43" w:type="dxa"/>
            </w:tcMar>
          </w:tcPr>
          <w:p w14:paraId="5CB06041" w14:textId="77777777" w:rsidR="00CB788D" w:rsidRPr="002C3786" w:rsidRDefault="00CB788D" w:rsidP="002D7634">
            <w:pPr>
              <w:pStyle w:val="GSATableText"/>
            </w:pPr>
            <w:r w:rsidRPr="002C3786">
              <w:t>Responsible Role:</w:t>
            </w:r>
            <w:r>
              <w:t xml:space="preserve"> </w:t>
            </w:r>
          </w:p>
        </w:tc>
      </w:tr>
      <w:tr w:rsidR="00CB788D" w:rsidRPr="00D00D47" w14:paraId="577DFFAD" w14:textId="77777777" w:rsidTr="001C310B">
        <w:trPr>
          <w:trHeight w:val="20"/>
        </w:trPr>
        <w:tc>
          <w:tcPr>
            <w:tcW w:w="5000" w:type="pct"/>
            <w:gridSpan w:val="2"/>
            <w:tcMar>
              <w:top w:w="43" w:type="dxa"/>
              <w:bottom w:w="43" w:type="dxa"/>
            </w:tcMar>
          </w:tcPr>
          <w:p w14:paraId="6DBBC4E9" w14:textId="77777777" w:rsidR="00CB788D" w:rsidRPr="00D00D47" w:rsidRDefault="002B4833" w:rsidP="002D7634">
            <w:pPr>
              <w:pStyle w:val="GSATableText"/>
            </w:pPr>
            <w:r w:rsidRPr="00254D38">
              <w:t>Parameter RA-3(b):</w:t>
            </w:r>
            <w:r>
              <w:t xml:space="preserve"> </w:t>
            </w:r>
          </w:p>
        </w:tc>
      </w:tr>
      <w:tr w:rsidR="002B4833" w:rsidRPr="00D00D47" w14:paraId="331EC79C" w14:textId="77777777" w:rsidTr="001C310B">
        <w:trPr>
          <w:trHeight w:val="20"/>
        </w:trPr>
        <w:tc>
          <w:tcPr>
            <w:tcW w:w="5000" w:type="pct"/>
            <w:gridSpan w:val="2"/>
            <w:tcMar>
              <w:top w:w="43" w:type="dxa"/>
              <w:bottom w:w="43" w:type="dxa"/>
            </w:tcMar>
          </w:tcPr>
          <w:p w14:paraId="17C67262" w14:textId="77777777" w:rsidR="002B4833" w:rsidRPr="00D00D47" w:rsidRDefault="002B4833" w:rsidP="002D7634">
            <w:pPr>
              <w:pStyle w:val="GSATableText"/>
            </w:pPr>
            <w:r w:rsidRPr="00254D38">
              <w:t>Parameter RA-3(c):</w:t>
            </w:r>
            <w:r>
              <w:t xml:space="preserve"> </w:t>
            </w:r>
          </w:p>
        </w:tc>
      </w:tr>
      <w:tr w:rsidR="002B4833" w:rsidRPr="00D00D47" w14:paraId="2A43238F" w14:textId="77777777" w:rsidTr="001C310B">
        <w:trPr>
          <w:trHeight w:val="20"/>
        </w:trPr>
        <w:tc>
          <w:tcPr>
            <w:tcW w:w="5000" w:type="pct"/>
            <w:gridSpan w:val="2"/>
            <w:tcMar>
              <w:top w:w="43" w:type="dxa"/>
              <w:bottom w:w="43" w:type="dxa"/>
            </w:tcMar>
          </w:tcPr>
          <w:p w14:paraId="3EDC7361" w14:textId="77777777" w:rsidR="002B4833" w:rsidRPr="00D00D47" w:rsidRDefault="002B4833" w:rsidP="002D7634">
            <w:pPr>
              <w:pStyle w:val="GSATableText"/>
            </w:pPr>
            <w:r w:rsidRPr="00254D38">
              <w:t>Parameter RA-3(d):</w:t>
            </w:r>
            <w:r>
              <w:t xml:space="preserve"> </w:t>
            </w:r>
          </w:p>
        </w:tc>
      </w:tr>
      <w:tr w:rsidR="00CB788D" w:rsidRPr="00D00D47" w14:paraId="699F5E16" w14:textId="77777777" w:rsidTr="001C310B">
        <w:trPr>
          <w:trHeight w:val="20"/>
        </w:trPr>
        <w:tc>
          <w:tcPr>
            <w:tcW w:w="5000" w:type="pct"/>
            <w:gridSpan w:val="2"/>
            <w:tcMar>
              <w:top w:w="43" w:type="dxa"/>
              <w:bottom w:w="43" w:type="dxa"/>
            </w:tcMar>
          </w:tcPr>
          <w:p w14:paraId="6CB7FE30" w14:textId="77777777" w:rsidR="00CB788D" w:rsidRPr="00D00D47" w:rsidRDefault="002B4833" w:rsidP="002D7634">
            <w:pPr>
              <w:pStyle w:val="GSATableText"/>
            </w:pPr>
            <w:r w:rsidRPr="00254D38">
              <w:t>Parameter RA-3(e)</w:t>
            </w:r>
            <w:r>
              <w:t xml:space="preserve">: </w:t>
            </w:r>
          </w:p>
        </w:tc>
      </w:tr>
      <w:tr w:rsidR="00CB788D" w:rsidRPr="002C3786" w14:paraId="4A38C364" w14:textId="77777777" w:rsidTr="001C310B">
        <w:trPr>
          <w:trHeight w:val="20"/>
        </w:trPr>
        <w:tc>
          <w:tcPr>
            <w:tcW w:w="5000" w:type="pct"/>
            <w:gridSpan w:val="2"/>
            <w:tcMar>
              <w:top w:w="43" w:type="dxa"/>
              <w:bottom w:w="43" w:type="dxa"/>
            </w:tcMar>
            <w:vAlign w:val="bottom"/>
          </w:tcPr>
          <w:p w14:paraId="21E96C81" w14:textId="77777777" w:rsidR="00CB788D" w:rsidRPr="002C3786" w:rsidRDefault="00CB788D" w:rsidP="00DA4990">
            <w:pPr>
              <w:pStyle w:val="GSATableText"/>
            </w:pPr>
            <w:r w:rsidRPr="002C3786">
              <w:t>Implementation Status (check all that apply):</w:t>
            </w:r>
          </w:p>
          <w:p w14:paraId="12F443AB" w14:textId="77777777" w:rsidR="00CB788D" w:rsidRPr="002C3786" w:rsidRDefault="00CB38BB" w:rsidP="00DA4990">
            <w:pPr>
              <w:pStyle w:val="GSATableText"/>
            </w:pPr>
            <w:sdt>
              <w:sdtPr>
                <w:id w:val="-199171144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3FD4B071" w14:textId="77777777" w:rsidR="00CB788D" w:rsidRPr="002C3786" w:rsidRDefault="00CB38BB" w:rsidP="00DA4990">
            <w:pPr>
              <w:pStyle w:val="GSATableText"/>
            </w:pPr>
            <w:sdt>
              <w:sdtPr>
                <w:id w:val="-131162343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5D81B72A" w14:textId="77777777" w:rsidR="00CB788D" w:rsidRPr="002C3786" w:rsidRDefault="00CB38BB" w:rsidP="00DA4990">
            <w:pPr>
              <w:pStyle w:val="GSATableText"/>
            </w:pPr>
            <w:sdt>
              <w:sdtPr>
                <w:id w:val="34191065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545CB779" w14:textId="77777777" w:rsidR="00CB788D" w:rsidRPr="002C3786" w:rsidRDefault="00CB38BB" w:rsidP="00DA4990">
            <w:pPr>
              <w:pStyle w:val="GSATableText"/>
            </w:pPr>
            <w:sdt>
              <w:sdtPr>
                <w:id w:val="-41478489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03F78868" w14:textId="77777777" w:rsidR="00CB788D" w:rsidRPr="002C3786" w:rsidRDefault="00CB38BB" w:rsidP="00DA4990">
            <w:pPr>
              <w:pStyle w:val="GSATableText"/>
            </w:pPr>
            <w:sdt>
              <w:sdtPr>
                <w:id w:val="-22853935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373E1D1B" w14:textId="77777777" w:rsidTr="001C310B">
        <w:trPr>
          <w:trHeight w:val="20"/>
        </w:trPr>
        <w:tc>
          <w:tcPr>
            <w:tcW w:w="5000" w:type="pct"/>
            <w:gridSpan w:val="2"/>
            <w:tcMar>
              <w:top w:w="43" w:type="dxa"/>
              <w:bottom w:w="43" w:type="dxa"/>
            </w:tcMar>
            <w:vAlign w:val="bottom"/>
          </w:tcPr>
          <w:p w14:paraId="7EACA359" w14:textId="77777777" w:rsidR="00CB788D" w:rsidRPr="002C3786" w:rsidRDefault="00CB788D" w:rsidP="00DA4990">
            <w:pPr>
              <w:pStyle w:val="GSATableText"/>
            </w:pPr>
            <w:r w:rsidRPr="002C3786">
              <w:t>Control Origination (check all that apply):</w:t>
            </w:r>
          </w:p>
          <w:p w14:paraId="40038D3C" w14:textId="77777777" w:rsidR="00CB788D" w:rsidRPr="002C3786" w:rsidRDefault="00CB38BB" w:rsidP="00DA4990">
            <w:pPr>
              <w:pStyle w:val="GSATableText"/>
            </w:pPr>
            <w:sdt>
              <w:sdtPr>
                <w:id w:val="62589410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634E1308" w14:textId="77777777" w:rsidR="00CB788D" w:rsidRPr="002C3786" w:rsidRDefault="00CB38BB" w:rsidP="00DA4990">
            <w:pPr>
              <w:pStyle w:val="GSATableText"/>
            </w:pPr>
            <w:sdt>
              <w:sdtPr>
                <w:id w:val="-160379774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453D0AC0" w14:textId="77777777" w:rsidR="00CB788D" w:rsidRPr="002C3786" w:rsidRDefault="00CB38BB" w:rsidP="00DA4990">
            <w:pPr>
              <w:pStyle w:val="GSATableText"/>
            </w:pPr>
            <w:sdt>
              <w:sdtPr>
                <w:id w:val="-206678638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51D2305B" w14:textId="77777777" w:rsidR="00CB788D" w:rsidRPr="002C3786" w:rsidRDefault="00CB38BB" w:rsidP="00DA4990">
            <w:pPr>
              <w:pStyle w:val="GSATableText"/>
            </w:pPr>
            <w:sdt>
              <w:sdtPr>
                <w:id w:val="211700819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0795ED47" w14:textId="77777777" w:rsidR="00CB788D" w:rsidRPr="002C3786" w:rsidRDefault="00CB38BB" w:rsidP="00DA4990">
            <w:pPr>
              <w:pStyle w:val="GSATableText"/>
            </w:pPr>
            <w:sdt>
              <w:sdtPr>
                <w:id w:val="208217835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1DBC6495" w14:textId="77777777" w:rsidR="00CB788D" w:rsidRPr="002C3786" w:rsidRDefault="00CB38BB" w:rsidP="00DA4990">
            <w:pPr>
              <w:pStyle w:val="GSATableText"/>
            </w:pPr>
            <w:sdt>
              <w:sdtPr>
                <w:id w:val="-175374368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5F6B6CE9" w14:textId="144AFF7F" w:rsidR="00CB788D" w:rsidRPr="002C3786" w:rsidRDefault="00CB38BB" w:rsidP="00DA4990">
            <w:pPr>
              <w:pStyle w:val="GSATableText"/>
            </w:pPr>
            <w:sdt>
              <w:sdtPr>
                <w:id w:val="17200508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832747559"/>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26639639"/>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64EF7550"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2B4833" w:rsidRPr="002C3786" w14:paraId="7CD7CB7A" w14:textId="77777777" w:rsidTr="001C310B">
        <w:trPr>
          <w:cantSplit/>
          <w:trHeight w:val="288"/>
          <w:tblHeader/>
        </w:trPr>
        <w:tc>
          <w:tcPr>
            <w:tcW w:w="5000" w:type="pct"/>
            <w:gridSpan w:val="2"/>
            <w:shd w:val="clear" w:color="auto" w:fill="DBE5F1" w:themeFill="accent1" w:themeFillTint="33"/>
            <w:vAlign w:val="center"/>
          </w:tcPr>
          <w:p w14:paraId="51747C77" w14:textId="77777777" w:rsidR="002B4833" w:rsidRPr="002C3786" w:rsidRDefault="002B4833" w:rsidP="00E03A24">
            <w:pPr>
              <w:pStyle w:val="GSATableHeading"/>
            </w:pPr>
            <w:r w:rsidRPr="00254D38">
              <w:t xml:space="preserve">RA-3 </w:t>
            </w:r>
            <w:r w:rsidRPr="002C3786">
              <w:t>What is the solution and how is it implemented?</w:t>
            </w:r>
          </w:p>
        </w:tc>
      </w:tr>
      <w:tr w:rsidR="002B4833" w:rsidRPr="0036708B" w14:paraId="2AAB6F4E" w14:textId="77777777" w:rsidTr="001C310B">
        <w:trPr>
          <w:trHeight w:val="288"/>
        </w:trPr>
        <w:tc>
          <w:tcPr>
            <w:tcW w:w="484" w:type="pct"/>
            <w:tcBorders>
              <w:right w:val="nil"/>
            </w:tcBorders>
            <w:shd w:val="clear" w:color="auto" w:fill="DBE5F1" w:themeFill="accent1" w:themeFillTint="33"/>
          </w:tcPr>
          <w:p w14:paraId="7DA5F6E3" w14:textId="77777777" w:rsidR="002B4833" w:rsidRPr="002C3786" w:rsidRDefault="002B4833" w:rsidP="00E03A24">
            <w:pPr>
              <w:pStyle w:val="GSATableHeading"/>
            </w:pPr>
            <w:r w:rsidRPr="002C3786">
              <w:t>Part a</w:t>
            </w:r>
          </w:p>
        </w:tc>
        <w:tc>
          <w:tcPr>
            <w:tcW w:w="4516" w:type="pct"/>
            <w:tcMar>
              <w:top w:w="43" w:type="dxa"/>
              <w:bottom w:w="43" w:type="dxa"/>
            </w:tcMar>
          </w:tcPr>
          <w:p w14:paraId="62FD4E23" w14:textId="77777777" w:rsidR="002B4833" w:rsidRPr="0036708B" w:rsidRDefault="002B4833" w:rsidP="002B4833">
            <w:pPr>
              <w:pStyle w:val="GSATableText"/>
            </w:pPr>
          </w:p>
        </w:tc>
      </w:tr>
      <w:tr w:rsidR="002B4833" w:rsidRPr="0036708B" w14:paraId="01EA7668" w14:textId="77777777" w:rsidTr="001C310B">
        <w:trPr>
          <w:trHeight w:val="288"/>
        </w:trPr>
        <w:tc>
          <w:tcPr>
            <w:tcW w:w="484" w:type="pct"/>
            <w:tcBorders>
              <w:right w:val="nil"/>
            </w:tcBorders>
            <w:shd w:val="clear" w:color="auto" w:fill="DBE5F1" w:themeFill="accent1" w:themeFillTint="33"/>
          </w:tcPr>
          <w:p w14:paraId="0DD9CDF8" w14:textId="77777777" w:rsidR="002B4833" w:rsidRPr="002C3786" w:rsidRDefault="002B4833" w:rsidP="00E03A24">
            <w:pPr>
              <w:pStyle w:val="GSATableHeading"/>
            </w:pPr>
            <w:r w:rsidRPr="002C3786">
              <w:t>Part b</w:t>
            </w:r>
          </w:p>
        </w:tc>
        <w:tc>
          <w:tcPr>
            <w:tcW w:w="4516" w:type="pct"/>
            <w:tcMar>
              <w:top w:w="43" w:type="dxa"/>
              <w:bottom w:w="43" w:type="dxa"/>
            </w:tcMar>
          </w:tcPr>
          <w:p w14:paraId="77BF5345" w14:textId="77777777" w:rsidR="002B4833" w:rsidRPr="0036708B" w:rsidRDefault="002B4833" w:rsidP="002B4833">
            <w:pPr>
              <w:pStyle w:val="GSATableText"/>
            </w:pPr>
          </w:p>
        </w:tc>
      </w:tr>
      <w:tr w:rsidR="002B4833" w:rsidRPr="0036708B" w14:paraId="6386A071" w14:textId="77777777" w:rsidTr="001C310B">
        <w:trPr>
          <w:trHeight w:val="288"/>
        </w:trPr>
        <w:tc>
          <w:tcPr>
            <w:tcW w:w="484" w:type="pct"/>
            <w:tcBorders>
              <w:right w:val="nil"/>
            </w:tcBorders>
            <w:shd w:val="clear" w:color="auto" w:fill="DBE5F1" w:themeFill="accent1" w:themeFillTint="33"/>
          </w:tcPr>
          <w:p w14:paraId="1ACD1C78" w14:textId="77777777" w:rsidR="002B4833" w:rsidRPr="002C3786" w:rsidRDefault="002B4833" w:rsidP="00E03A24">
            <w:pPr>
              <w:pStyle w:val="GSATableHeading"/>
            </w:pPr>
            <w:r w:rsidRPr="002C3786">
              <w:t xml:space="preserve">Part </w:t>
            </w:r>
            <w:r>
              <w:t>c</w:t>
            </w:r>
          </w:p>
        </w:tc>
        <w:tc>
          <w:tcPr>
            <w:tcW w:w="4516" w:type="pct"/>
            <w:tcMar>
              <w:top w:w="43" w:type="dxa"/>
              <w:bottom w:w="43" w:type="dxa"/>
            </w:tcMar>
          </w:tcPr>
          <w:p w14:paraId="49C9F346" w14:textId="77777777" w:rsidR="002B4833" w:rsidRPr="0036708B" w:rsidRDefault="002B4833" w:rsidP="002B4833">
            <w:pPr>
              <w:pStyle w:val="GSATableText"/>
            </w:pPr>
          </w:p>
        </w:tc>
      </w:tr>
      <w:tr w:rsidR="002B4833" w:rsidRPr="0036708B" w14:paraId="01F850D5" w14:textId="77777777" w:rsidTr="001C310B">
        <w:trPr>
          <w:trHeight w:val="288"/>
        </w:trPr>
        <w:tc>
          <w:tcPr>
            <w:tcW w:w="484" w:type="pct"/>
            <w:tcBorders>
              <w:right w:val="nil"/>
            </w:tcBorders>
            <w:shd w:val="clear" w:color="auto" w:fill="DBE5F1" w:themeFill="accent1" w:themeFillTint="33"/>
          </w:tcPr>
          <w:p w14:paraId="3EC5EAFD" w14:textId="77777777" w:rsidR="002B4833" w:rsidRPr="002C3786" w:rsidRDefault="002B4833" w:rsidP="00E03A24">
            <w:pPr>
              <w:pStyle w:val="GSATableHeading"/>
            </w:pPr>
            <w:r w:rsidRPr="002C3786">
              <w:t xml:space="preserve">Part </w:t>
            </w:r>
            <w:r>
              <w:t>d</w:t>
            </w:r>
          </w:p>
        </w:tc>
        <w:tc>
          <w:tcPr>
            <w:tcW w:w="4516" w:type="pct"/>
            <w:tcMar>
              <w:top w:w="43" w:type="dxa"/>
              <w:bottom w:w="43" w:type="dxa"/>
            </w:tcMar>
          </w:tcPr>
          <w:p w14:paraId="49D4C0E1" w14:textId="77777777" w:rsidR="002B4833" w:rsidRPr="0036708B" w:rsidRDefault="002B4833" w:rsidP="002B4833">
            <w:pPr>
              <w:pStyle w:val="GSATableText"/>
            </w:pPr>
          </w:p>
        </w:tc>
      </w:tr>
      <w:tr w:rsidR="002B4833" w:rsidRPr="0036708B" w14:paraId="6BC36877" w14:textId="77777777" w:rsidTr="001C310B">
        <w:trPr>
          <w:trHeight w:val="288"/>
        </w:trPr>
        <w:tc>
          <w:tcPr>
            <w:tcW w:w="484" w:type="pct"/>
            <w:tcBorders>
              <w:right w:val="nil"/>
            </w:tcBorders>
            <w:shd w:val="clear" w:color="auto" w:fill="DBE5F1" w:themeFill="accent1" w:themeFillTint="33"/>
          </w:tcPr>
          <w:p w14:paraId="2E41ADBB" w14:textId="77777777" w:rsidR="002B4833" w:rsidRPr="002C3786" w:rsidRDefault="002B4833" w:rsidP="00E03A24">
            <w:pPr>
              <w:pStyle w:val="GSATableHeading"/>
            </w:pPr>
            <w:r w:rsidRPr="002C3786">
              <w:t xml:space="preserve">Part </w:t>
            </w:r>
            <w:r>
              <w:t>e</w:t>
            </w:r>
          </w:p>
        </w:tc>
        <w:tc>
          <w:tcPr>
            <w:tcW w:w="4516" w:type="pct"/>
            <w:tcMar>
              <w:top w:w="43" w:type="dxa"/>
              <w:bottom w:w="43" w:type="dxa"/>
            </w:tcMar>
          </w:tcPr>
          <w:p w14:paraId="28B2BB2D" w14:textId="77777777" w:rsidR="002B4833" w:rsidRPr="0036708B" w:rsidRDefault="002B4833" w:rsidP="002B4833">
            <w:pPr>
              <w:pStyle w:val="GSATableText"/>
            </w:pPr>
          </w:p>
        </w:tc>
      </w:tr>
    </w:tbl>
    <w:p w14:paraId="428B8322" w14:textId="77777777" w:rsidR="000D1972" w:rsidRDefault="000D1972" w:rsidP="00DA4990">
      <w:bookmarkStart w:id="1732" w:name="_Toc149090405"/>
    </w:p>
    <w:p w14:paraId="7D328A63" w14:textId="77777777" w:rsidR="000D1972" w:rsidRDefault="002B4833" w:rsidP="005972CC">
      <w:pPr>
        <w:pStyle w:val="Heading3"/>
      </w:pPr>
      <w:bookmarkStart w:id="1733" w:name="_Toc383429863"/>
      <w:bookmarkStart w:id="1734" w:name="_Toc383444674"/>
      <w:bookmarkStart w:id="1735" w:name="_Toc385594319"/>
      <w:bookmarkStart w:id="1736" w:name="_Toc385594707"/>
      <w:bookmarkStart w:id="1737" w:name="_Toc385595095"/>
      <w:bookmarkStart w:id="1738" w:name="_Toc388620936"/>
      <w:bookmarkStart w:id="1739" w:name="_Toc449543462"/>
      <w:bookmarkStart w:id="1740" w:name="_Toc464803637"/>
      <w:r w:rsidRPr="002C3786">
        <w:t>RA-5</w:t>
      </w:r>
      <w:r>
        <w:t xml:space="preserve"> </w:t>
      </w:r>
      <w:r w:rsidR="00F9161D" w:rsidRPr="002C3786">
        <w:t xml:space="preserve">Vulnerability Scanning </w:t>
      </w:r>
      <w:bookmarkEnd w:id="1732"/>
      <w:bookmarkEnd w:id="1733"/>
      <w:bookmarkEnd w:id="1734"/>
      <w:bookmarkEnd w:id="1735"/>
      <w:bookmarkEnd w:id="1736"/>
      <w:bookmarkEnd w:id="1737"/>
      <w:bookmarkEnd w:id="1738"/>
      <w:r w:rsidR="00B800F5">
        <w:t>(L) (M) (H)</w:t>
      </w:r>
      <w:bookmarkEnd w:id="1739"/>
      <w:bookmarkEnd w:id="1740"/>
    </w:p>
    <w:p w14:paraId="16F3EC68" w14:textId="77777777" w:rsidR="00F9161D" w:rsidRPr="00C44092" w:rsidRDefault="00F9161D" w:rsidP="00A253D7">
      <w:pPr>
        <w:keepNext/>
        <w:widowControl/>
      </w:pPr>
      <w:r w:rsidRPr="00C44092">
        <w:t>The organization:</w:t>
      </w:r>
    </w:p>
    <w:p w14:paraId="26C10FC0" w14:textId="77777777" w:rsidR="000D1972" w:rsidRDefault="00F9161D" w:rsidP="00435C79">
      <w:pPr>
        <w:pStyle w:val="GSAListParagraphalpha"/>
        <w:numPr>
          <w:ilvl w:val="0"/>
          <w:numId w:val="28"/>
        </w:numPr>
      </w:pPr>
      <w:r w:rsidRPr="002C3786">
        <w:t>Scans for vulnerabilities in the information system and hosted applications</w:t>
      </w:r>
      <w:r w:rsidR="00DF053E">
        <w:t xml:space="preserve"> </w:t>
      </w:r>
      <w:r w:rsidRPr="002C3786">
        <w:t>[</w:t>
      </w:r>
      <w:r w:rsidR="00895AF9">
        <w:rPr>
          <w:rStyle w:val="GSAItalicEmphasisChar"/>
        </w:rPr>
        <w:t>FedRAMP</w:t>
      </w:r>
      <w:r w:rsidR="0041114D" w:rsidRPr="00D62A31">
        <w:rPr>
          <w:rStyle w:val="GSAItalicEmphasisChar"/>
        </w:rPr>
        <w:t xml:space="preserve"> Assignment</w:t>
      </w:r>
      <w:r w:rsidRPr="00D62A31">
        <w:rPr>
          <w:rStyle w:val="GSAItalicEmphasisChar"/>
        </w:rPr>
        <w:t xml:space="preserve">: </w:t>
      </w:r>
      <w:r w:rsidR="00AE3199" w:rsidRPr="00D62A31">
        <w:rPr>
          <w:rStyle w:val="GSAItalicEmphasisChar"/>
        </w:rPr>
        <w:t xml:space="preserve">monthly operating system/infrastructure; </w:t>
      </w:r>
      <w:r w:rsidR="00A44A9A" w:rsidRPr="00D62A31">
        <w:rPr>
          <w:rStyle w:val="GSAItalicEmphasisChar"/>
        </w:rPr>
        <w:t>monthly</w:t>
      </w:r>
      <w:r w:rsidR="00AE3199" w:rsidRPr="00D62A31">
        <w:rPr>
          <w:rStyle w:val="GSAItalicEmphasisChar"/>
        </w:rPr>
        <w:t xml:space="preserve"> web applications and databases</w:t>
      </w:r>
      <w:r w:rsidRPr="002C3786">
        <w:t>] and when new vulnerabilities potentially affecting the system/applications are identified and reported;</w:t>
      </w:r>
    </w:p>
    <w:p w14:paraId="5785F48B" w14:textId="77777777" w:rsidR="00D528B0" w:rsidRDefault="00B42603" w:rsidP="00DA4990">
      <w:pPr>
        <w:pStyle w:val="GSAGuidance"/>
        <w:rPr>
          <w:rStyle w:val="GSAGuidanceBoldChar"/>
        </w:rPr>
      </w:pPr>
      <w:r w:rsidRPr="00D528B0">
        <w:rPr>
          <w:rStyle w:val="GSAGuidanceBoldChar"/>
        </w:rPr>
        <w:t>RA-5</w:t>
      </w:r>
      <w:r w:rsidR="00B800F5">
        <w:rPr>
          <w:rStyle w:val="GSAGuidanceBoldChar"/>
        </w:rPr>
        <w:t xml:space="preserve"> </w:t>
      </w:r>
      <w:r w:rsidR="00FC30D7" w:rsidRPr="00D528B0">
        <w:rPr>
          <w:rStyle w:val="GSAGuidanceBoldChar"/>
        </w:rPr>
        <w:t>(</w:t>
      </w:r>
      <w:r w:rsidRPr="00D528B0">
        <w:rPr>
          <w:rStyle w:val="GSAGuidanceBoldChar"/>
        </w:rPr>
        <w:t>a</w:t>
      </w:r>
      <w:r w:rsidR="00FC30D7" w:rsidRPr="00D528B0">
        <w:rPr>
          <w:rStyle w:val="GSAGuidanceBoldChar"/>
        </w:rPr>
        <w:t>)</w:t>
      </w:r>
      <w:r w:rsidRPr="00D528B0">
        <w:rPr>
          <w:rStyle w:val="GSAGuidanceBoldChar"/>
        </w:rPr>
        <w:t xml:space="preserve"> Additional </w:t>
      </w:r>
      <w:r w:rsidR="00895AF9">
        <w:rPr>
          <w:rStyle w:val="GSAGuidanceBoldChar"/>
        </w:rPr>
        <w:t>FedRAMP</w:t>
      </w:r>
      <w:r w:rsidRPr="00D528B0">
        <w:rPr>
          <w:rStyle w:val="GSAGuidanceBoldChar"/>
        </w:rPr>
        <w:t xml:space="preserve"> Requirements and Guidance: </w:t>
      </w:r>
    </w:p>
    <w:p w14:paraId="49035063" w14:textId="77777777" w:rsidR="000D1972" w:rsidRPr="003D7ADD" w:rsidRDefault="00AE3199" w:rsidP="00DA4990">
      <w:pPr>
        <w:pStyle w:val="GSAGuidance"/>
      </w:pPr>
      <w:r w:rsidRPr="00D528B0">
        <w:rPr>
          <w:rStyle w:val="GSAGuidanceBoldChar"/>
        </w:rPr>
        <w:t>Requirement:</w:t>
      </w:r>
      <w:r w:rsidR="00B42603" w:rsidRPr="003D7ADD">
        <w:t xml:space="preserve"> An accredited independent assessor scans operating systems/infrastructure, web applications, and databases once annually.</w:t>
      </w:r>
    </w:p>
    <w:p w14:paraId="1F2FC247" w14:textId="77777777" w:rsidR="000D1972" w:rsidRDefault="00F9161D" w:rsidP="00914FE7">
      <w:pPr>
        <w:pStyle w:val="GSAListParagraphalpha"/>
        <w:numPr>
          <w:ilvl w:val="0"/>
          <w:numId w:val="116"/>
        </w:numPr>
      </w:pPr>
      <w:r w:rsidRPr="002C3786">
        <w:t>Employs vulnerability scanning tools and techniques that promote interoperability among tools and automate parts of the vulnerability management process by using standards for:</w:t>
      </w:r>
    </w:p>
    <w:p w14:paraId="063CEF3E" w14:textId="77777777" w:rsidR="000D1972" w:rsidRDefault="00F9161D" w:rsidP="00914FE7">
      <w:pPr>
        <w:pStyle w:val="GSAListParagraphalpha2"/>
        <w:numPr>
          <w:ilvl w:val="1"/>
          <w:numId w:val="116"/>
        </w:numPr>
      </w:pPr>
      <w:r w:rsidRPr="002C3786">
        <w:t>Enumerating platforms, software flaws, and improper configurations;</w:t>
      </w:r>
    </w:p>
    <w:p w14:paraId="6AB2E201" w14:textId="77777777" w:rsidR="000D1972" w:rsidRDefault="00F9161D" w:rsidP="00914FE7">
      <w:pPr>
        <w:pStyle w:val="GSAListParagraphalpha2"/>
        <w:numPr>
          <w:ilvl w:val="1"/>
          <w:numId w:val="116"/>
        </w:numPr>
      </w:pPr>
      <w:r w:rsidRPr="002C3786">
        <w:t>Formatting and making transparent, checklists and test procedures; and</w:t>
      </w:r>
    </w:p>
    <w:p w14:paraId="6B954150" w14:textId="77777777" w:rsidR="000D1972" w:rsidRDefault="00F9161D" w:rsidP="00914FE7">
      <w:pPr>
        <w:pStyle w:val="GSAListParagraphalpha2"/>
        <w:numPr>
          <w:ilvl w:val="1"/>
          <w:numId w:val="116"/>
        </w:numPr>
      </w:pPr>
      <w:r w:rsidRPr="002C3786">
        <w:t>Measuring vulnerability impact;</w:t>
      </w:r>
    </w:p>
    <w:p w14:paraId="57F78B0E" w14:textId="77777777" w:rsidR="000D1972" w:rsidRDefault="00F9161D" w:rsidP="00914FE7">
      <w:pPr>
        <w:pStyle w:val="GSAListParagraphalpha"/>
        <w:numPr>
          <w:ilvl w:val="0"/>
          <w:numId w:val="116"/>
        </w:numPr>
      </w:pPr>
      <w:r w:rsidRPr="002C3786">
        <w:t>Analyzes vulnerability scan reports and results from security control assessments</w:t>
      </w:r>
    </w:p>
    <w:p w14:paraId="4E9E6EA1" w14:textId="77777777" w:rsidR="000D1972" w:rsidRDefault="00F9161D" w:rsidP="00914FE7">
      <w:pPr>
        <w:pStyle w:val="GSAListParagraphalpha"/>
        <w:numPr>
          <w:ilvl w:val="0"/>
          <w:numId w:val="116"/>
        </w:numPr>
      </w:pPr>
      <w:r w:rsidRPr="002C3786">
        <w:t>Remediates legitimate vulnerabilities; [</w:t>
      </w:r>
      <w:r w:rsidR="00895AF9">
        <w:rPr>
          <w:rStyle w:val="GSAItalicEmphasisChar"/>
        </w:rPr>
        <w:t>FedRAMP</w:t>
      </w:r>
      <w:r w:rsidR="0010717C" w:rsidRPr="00D62A31">
        <w:rPr>
          <w:rStyle w:val="GSAItalicEmphasisChar"/>
        </w:rPr>
        <w:t xml:space="preserve"> Assignment</w:t>
      </w:r>
      <w:r w:rsidRPr="00D62A31">
        <w:rPr>
          <w:rStyle w:val="GSAItalicEmphasisChar"/>
        </w:rPr>
        <w:t xml:space="preserve">: </w:t>
      </w:r>
      <w:r w:rsidR="00AE3199" w:rsidRPr="00D62A31">
        <w:rPr>
          <w:rStyle w:val="GSAItalicEmphasisChar"/>
        </w:rPr>
        <w:t xml:space="preserve">high-risk vulnerabilities mitigated within thirty </w:t>
      </w:r>
      <w:r w:rsidR="00B800F5">
        <w:rPr>
          <w:rStyle w:val="GSAItalicEmphasisChar"/>
        </w:rPr>
        <w:t xml:space="preserve">(30) </w:t>
      </w:r>
      <w:r w:rsidR="00AE3199" w:rsidRPr="00D62A31">
        <w:rPr>
          <w:rStyle w:val="GSAItalicEmphasisChar"/>
        </w:rPr>
        <w:t>days</w:t>
      </w:r>
      <w:r w:rsidR="00A44A9A" w:rsidRPr="00D62A31">
        <w:rPr>
          <w:rStyle w:val="GSAItalicEmphasisChar"/>
        </w:rPr>
        <w:t xml:space="preserve"> from date of discovery</w:t>
      </w:r>
      <w:r w:rsidR="00AE3199" w:rsidRPr="00D62A31">
        <w:rPr>
          <w:rStyle w:val="GSAItalicEmphasisChar"/>
        </w:rPr>
        <w:t xml:space="preserve">; moderate risk vulnerabilities mitigated within ninety </w:t>
      </w:r>
      <w:r w:rsidR="00B800F5">
        <w:rPr>
          <w:rStyle w:val="GSAItalicEmphasisChar"/>
        </w:rPr>
        <w:t xml:space="preserve">(90) </w:t>
      </w:r>
      <w:r w:rsidR="00AE3199" w:rsidRPr="00D62A31">
        <w:rPr>
          <w:rStyle w:val="GSAItalicEmphasisChar"/>
        </w:rPr>
        <w:t>days</w:t>
      </w:r>
      <w:r w:rsidR="00B6157D" w:rsidRPr="00D62A31">
        <w:rPr>
          <w:rStyle w:val="GSAItalicEmphasisChar"/>
        </w:rPr>
        <w:t xml:space="preserve"> from date of discovery</w:t>
      </w:r>
      <w:r w:rsidRPr="002C3786">
        <w:t>], in accordance with an organizational assessment of risk; and</w:t>
      </w:r>
    </w:p>
    <w:p w14:paraId="2F06E876" w14:textId="77777777" w:rsidR="009506D6" w:rsidRDefault="009506D6" w:rsidP="00914FE7">
      <w:pPr>
        <w:pStyle w:val="GSAListParagraphalpha"/>
        <w:numPr>
          <w:ilvl w:val="0"/>
          <w:numId w:val="116"/>
        </w:numPr>
      </w:pPr>
      <w:r w:rsidRPr="009506D6">
        <w:t>Shares information obtained from the vulnerability scanning process and security control assessments with [</w:t>
      </w:r>
      <w:r w:rsidR="00AE3199" w:rsidRPr="00D62A31">
        <w:rPr>
          <w:rStyle w:val="GSAItalicEmphasisChar"/>
        </w:rPr>
        <w:t>Assignment: organization-defined personnel or roles</w:t>
      </w:r>
      <w:r w:rsidRPr="009506D6">
        <w:t>] to help eliminate similar vulnerabilities in other information systems (i.e., systemic weaknesses or deficiencies).</w:t>
      </w:r>
    </w:p>
    <w:p w14:paraId="3710C5C4" w14:textId="77777777" w:rsidR="00D528B0" w:rsidRDefault="009506D6" w:rsidP="00DA4990">
      <w:pPr>
        <w:pStyle w:val="GSAGuidance"/>
        <w:rPr>
          <w:rStyle w:val="GSAGuidanceBoldChar"/>
        </w:rPr>
      </w:pPr>
      <w:r w:rsidRPr="00D528B0">
        <w:rPr>
          <w:rStyle w:val="GSAGuidanceBoldChar"/>
        </w:rPr>
        <w:t>RA-5</w:t>
      </w:r>
      <w:r w:rsidR="00B800F5">
        <w:rPr>
          <w:rStyle w:val="GSAGuidanceBoldChar"/>
        </w:rPr>
        <w:t xml:space="preserve"> </w:t>
      </w:r>
      <w:r w:rsidRPr="00D528B0">
        <w:rPr>
          <w:rStyle w:val="GSAGuidanceBoldChar"/>
        </w:rPr>
        <w:t xml:space="preserve">(e) Additional </w:t>
      </w:r>
      <w:r w:rsidR="00895AF9">
        <w:rPr>
          <w:rStyle w:val="GSAGuidanceBoldChar"/>
        </w:rPr>
        <w:t>FedRAMP</w:t>
      </w:r>
      <w:r w:rsidRPr="00D528B0">
        <w:rPr>
          <w:rStyle w:val="GSAGuidanceBoldChar"/>
        </w:rPr>
        <w:t xml:space="preserve"> Requirements and Guidance: </w:t>
      </w:r>
    </w:p>
    <w:p w14:paraId="197FD44F" w14:textId="77777777" w:rsidR="000D1972" w:rsidRPr="00340E59" w:rsidRDefault="00AE3199" w:rsidP="00DA4990">
      <w:pPr>
        <w:pStyle w:val="GSAGuidance"/>
      </w:pPr>
      <w:r w:rsidRPr="00D528B0">
        <w:rPr>
          <w:rStyle w:val="GSAGuidanceBoldChar"/>
        </w:rPr>
        <w:t xml:space="preserve">Requirement: </w:t>
      </w:r>
      <w:r w:rsidR="00B800F5">
        <w:t>T</w:t>
      </w:r>
      <w:r w:rsidRPr="00340E59">
        <w:t xml:space="preserve">o include the Risk Executive; for JAB authorizations to include </w:t>
      </w:r>
      <w:r w:rsidR="00895AF9">
        <w:t>FedRAMP</w:t>
      </w:r>
      <w:r w:rsidR="004B5D5D">
        <w:t xml:space="preserve"> ISSOs.</w:t>
      </w:r>
    </w:p>
    <w:p w14:paraId="5800A7F3" w14:textId="77777777" w:rsidR="00F9161D" w:rsidRDefault="00F9161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36E5F03B" w14:textId="77777777" w:rsidTr="001C310B">
        <w:trPr>
          <w:cantSplit/>
          <w:trHeight w:val="288"/>
          <w:tblHeader/>
        </w:trPr>
        <w:tc>
          <w:tcPr>
            <w:tcW w:w="811" w:type="pct"/>
            <w:shd w:val="clear" w:color="auto" w:fill="DBE5F1" w:themeFill="accent1" w:themeFillTint="33"/>
            <w:tcMar>
              <w:top w:w="43" w:type="dxa"/>
              <w:bottom w:w="43" w:type="dxa"/>
            </w:tcMar>
          </w:tcPr>
          <w:p w14:paraId="2C37F988" w14:textId="77777777" w:rsidR="00CB788D" w:rsidRPr="002C3786" w:rsidRDefault="002B4833" w:rsidP="00611EA6">
            <w:pPr>
              <w:pStyle w:val="GSATableHeading"/>
            </w:pPr>
            <w:r w:rsidRPr="00254D38">
              <w:t>RA-5</w:t>
            </w:r>
          </w:p>
        </w:tc>
        <w:tc>
          <w:tcPr>
            <w:tcW w:w="4189" w:type="pct"/>
            <w:shd w:val="clear" w:color="auto" w:fill="DBE5F1" w:themeFill="accent1" w:themeFillTint="33"/>
          </w:tcPr>
          <w:p w14:paraId="7A6CB197" w14:textId="77777777" w:rsidR="00CB788D" w:rsidRPr="002C3786" w:rsidRDefault="00CB788D" w:rsidP="00611EA6">
            <w:pPr>
              <w:pStyle w:val="GSATableHeading"/>
            </w:pPr>
            <w:r w:rsidRPr="002C3786">
              <w:t>Control Summary Information</w:t>
            </w:r>
          </w:p>
        </w:tc>
      </w:tr>
      <w:tr w:rsidR="00CB788D" w:rsidRPr="002C3786" w14:paraId="1748887C" w14:textId="77777777" w:rsidTr="001C310B">
        <w:trPr>
          <w:trHeight w:val="288"/>
        </w:trPr>
        <w:tc>
          <w:tcPr>
            <w:tcW w:w="5000" w:type="pct"/>
            <w:gridSpan w:val="2"/>
            <w:tcMar>
              <w:top w:w="43" w:type="dxa"/>
              <w:bottom w:w="43" w:type="dxa"/>
            </w:tcMar>
          </w:tcPr>
          <w:p w14:paraId="2E3DE35F" w14:textId="77777777" w:rsidR="00CB788D" w:rsidRPr="002C3786" w:rsidRDefault="00CB788D" w:rsidP="00611EA6">
            <w:pPr>
              <w:pStyle w:val="GSATableText"/>
              <w:keepNext/>
              <w:keepLines/>
            </w:pPr>
            <w:r w:rsidRPr="002C3786">
              <w:t>Responsible Role:</w:t>
            </w:r>
            <w:r>
              <w:t xml:space="preserve"> </w:t>
            </w:r>
          </w:p>
        </w:tc>
      </w:tr>
      <w:tr w:rsidR="00CB788D" w:rsidRPr="00D00D47" w14:paraId="666C17A5" w14:textId="77777777" w:rsidTr="001C310B">
        <w:trPr>
          <w:trHeight w:val="288"/>
        </w:trPr>
        <w:tc>
          <w:tcPr>
            <w:tcW w:w="5000" w:type="pct"/>
            <w:gridSpan w:val="2"/>
            <w:tcMar>
              <w:top w:w="43" w:type="dxa"/>
              <w:bottom w:w="43" w:type="dxa"/>
            </w:tcMar>
          </w:tcPr>
          <w:p w14:paraId="54A8AFC6" w14:textId="77777777" w:rsidR="00CB788D" w:rsidRPr="00D00D47" w:rsidRDefault="002B4833" w:rsidP="002D7634">
            <w:pPr>
              <w:pStyle w:val="GSATableText"/>
            </w:pPr>
            <w:r w:rsidRPr="00254D38">
              <w:t>Parameter RA-5(a):</w:t>
            </w:r>
            <w:r>
              <w:t xml:space="preserve"> </w:t>
            </w:r>
          </w:p>
        </w:tc>
      </w:tr>
      <w:tr w:rsidR="00CB788D" w:rsidRPr="00D00D47" w14:paraId="6CD83C30" w14:textId="77777777" w:rsidTr="001C310B">
        <w:trPr>
          <w:trHeight w:val="288"/>
        </w:trPr>
        <w:tc>
          <w:tcPr>
            <w:tcW w:w="5000" w:type="pct"/>
            <w:gridSpan w:val="2"/>
            <w:tcMar>
              <w:top w:w="43" w:type="dxa"/>
              <w:bottom w:w="43" w:type="dxa"/>
            </w:tcMar>
          </w:tcPr>
          <w:p w14:paraId="5BD3F12D" w14:textId="77777777" w:rsidR="00CB788D" w:rsidRPr="00D00D47" w:rsidRDefault="002B4833" w:rsidP="002D7634">
            <w:pPr>
              <w:pStyle w:val="GSATableText"/>
            </w:pPr>
            <w:r w:rsidRPr="00254D38">
              <w:t>Parameter RA-5(d):</w:t>
            </w:r>
            <w:r>
              <w:t xml:space="preserve"> </w:t>
            </w:r>
          </w:p>
        </w:tc>
      </w:tr>
      <w:tr w:rsidR="002B4833" w:rsidRPr="00D00D47" w14:paraId="4C3F2C12" w14:textId="77777777" w:rsidTr="001C310B">
        <w:trPr>
          <w:trHeight w:val="288"/>
        </w:trPr>
        <w:tc>
          <w:tcPr>
            <w:tcW w:w="5000" w:type="pct"/>
            <w:gridSpan w:val="2"/>
            <w:tcMar>
              <w:top w:w="43" w:type="dxa"/>
              <w:bottom w:w="43" w:type="dxa"/>
            </w:tcMar>
          </w:tcPr>
          <w:p w14:paraId="3E89EC68" w14:textId="77777777" w:rsidR="002B4833" w:rsidRPr="00D00D47" w:rsidRDefault="002B4833" w:rsidP="002D7634">
            <w:pPr>
              <w:pStyle w:val="GSATableText"/>
            </w:pPr>
            <w:r w:rsidRPr="00254D38">
              <w:t>Parameter RA-5(e):</w:t>
            </w:r>
            <w:r>
              <w:t xml:space="preserve"> </w:t>
            </w:r>
          </w:p>
        </w:tc>
      </w:tr>
      <w:tr w:rsidR="00CB788D" w:rsidRPr="002C3786" w14:paraId="2272DFFD" w14:textId="77777777" w:rsidTr="001C310B">
        <w:trPr>
          <w:trHeight w:val="288"/>
        </w:trPr>
        <w:tc>
          <w:tcPr>
            <w:tcW w:w="5000" w:type="pct"/>
            <w:gridSpan w:val="2"/>
            <w:tcMar>
              <w:top w:w="43" w:type="dxa"/>
              <w:bottom w:w="43" w:type="dxa"/>
            </w:tcMar>
            <w:vAlign w:val="bottom"/>
          </w:tcPr>
          <w:p w14:paraId="2E8A83A9" w14:textId="77777777" w:rsidR="00CB788D" w:rsidRPr="002C3786" w:rsidRDefault="00CB788D" w:rsidP="00DA4990">
            <w:pPr>
              <w:pStyle w:val="GSATableText"/>
            </w:pPr>
            <w:r w:rsidRPr="002C3786">
              <w:t>Implementation Status (check all that apply):</w:t>
            </w:r>
          </w:p>
          <w:p w14:paraId="12E9AB10" w14:textId="77777777" w:rsidR="00CB788D" w:rsidRPr="002C3786" w:rsidRDefault="00CB38BB" w:rsidP="00DA4990">
            <w:pPr>
              <w:pStyle w:val="GSATableText"/>
            </w:pPr>
            <w:sdt>
              <w:sdtPr>
                <w:id w:val="86641336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29542EED" w14:textId="77777777" w:rsidR="00CB788D" w:rsidRPr="002C3786" w:rsidRDefault="00CB38BB" w:rsidP="00DA4990">
            <w:pPr>
              <w:pStyle w:val="GSATableText"/>
            </w:pPr>
            <w:sdt>
              <w:sdtPr>
                <w:id w:val="-29089668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1D98F0B9" w14:textId="77777777" w:rsidR="00CB788D" w:rsidRPr="002C3786" w:rsidRDefault="00CB38BB" w:rsidP="00DA4990">
            <w:pPr>
              <w:pStyle w:val="GSATableText"/>
            </w:pPr>
            <w:sdt>
              <w:sdtPr>
                <w:id w:val="-71735431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0F57ACA5" w14:textId="77777777" w:rsidR="00CB788D" w:rsidRPr="002C3786" w:rsidRDefault="00CB38BB" w:rsidP="00DA4990">
            <w:pPr>
              <w:pStyle w:val="GSATableText"/>
            </w:pPr>
            <w:sdt>
              <w:sdtPr>
                <w:id w:val="-164048510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3186FBB3" w14:textId="77777777" w:rsidR="00CB788D" w:rsidRPr="002C3786" w:rsidRDefault="00CB38BB" w:rsidP="00DA4990">
            <w:pPr>
              <w:pStyle w:val="GSATableText"/>
            </w:pPr>
            <w:sdt>
              <w:sdtPr>
                <w:id w:val="188475788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2E054E18" w14:textId="77777777" w:rsidTr="001C310B">
        <w:trPr>
          <w:trHeight w:val="288"/>
        </w:trPr>
        <w:tc>
          <w:tcPr>
            <w:tcW w:w="5000" w:type="pct"/>
            <w:gridSpan w:val="2"/>
            <w:tcMar>
              <w:top w:w="43" w:type="dxa"/>
              <w:bottom w:w="43" w:type="dxa"/>
            </w:tcMar>
            <w:vAlign w:val="bottom"/>
          </w:tcPr>
          <w:p w14:paraId="2C07BE35" w14:textId="77777777" w:rsidR="00CB788D" w:rsidRPr="002C3786" w:rsidRDefault="00CB788D" w:rsidP="00DA4990">
            <w:pPr>
              <w:pStyle w:val="GSATableText"/>
            </w:pPr>
            <w:r w:rsidRPr="002C3786">
              <w:t>Control Origination (check all that apply):</w:t>
            </w:r>
          </w:p>
          <w:p w14:paraId="4018D42A" w14:textId="77777777" w:rsidR="00CB788D" w:rsidRPr="002C3786" w:rsidRDefault="00CB38BB" w:rsidP="00DA4990">
            <w:pPr>
              <w:pStyle w:val="GSATableText"/>
            </w:pPr>
            <w:sdt>
              <w:sdtPr>
                <w:id w:val="-171496085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13903217" w14:textId="77777777" w:rsidR="00CB788D" w:rsidRPr="002C3786" w:rsidRDefault="00CB38BB" w:rsidP="00DA4990">
            <w:pPr>
              <w:pStyle w:val="GSATableText"/>
            </w:pPr>
            <w:sdt>
              <w:sdtPr>
                <w:id w:val="59289378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1DDE663D" w14:textId="77777777" w:rsidR="00CB788D" w:rsidRPr="002C3786" w:rsidRDefault="00CB38BB" w:rsidP="00DA4990">
            <w:pPr>
              <w:pStyle w:val="GSATableText"/>
            </w:pPr>
            <w:sdt>
              <w:sdtPr>
                <w:id w:val="123713115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7804E961" w14:textId="77777777" w:rsidR="00CB788D" w:rsidRPr="002C3786" w:rsidRDefault="00CB38BB" w:rsidP="00DA4990">
            <w:pPr>
              <w:pStyle w:val="GSATableText"/>
            </w:pPr>
            <w:sdt>
              <w:sdtPr>
                <w:id w:val="-53427301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6F7A296B" w14:textId="77777777" w:rsidR="00CB788D" w:rsidRPr="002C3786" w:rsidRDefault="00CB38BB" w:rsidP="00DA4990">
            <w:pPr>
              <w:pStyle w:val="GSATableText"/>
            </w:pPr>
            <w:sdt>
              <w:sdtPr>
                <w:id w:val="-90953480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3C93DF63" w14:textId="77777777" w:rsidR="00CB788D" w:rsidRPr="002C3786" w:rsidRDefault="00CB38BB" w:rsidP="00DA4990">
            <w:pPr>
              <w:pStyle w:val="GSATableText"/>
            </w:pPr>
            <w:sdt>
              <w:sdtPr>
                <w:id w:val="158595454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0FEDBA00" w14:textId="29A2D861" w:rsidR="00CB788D" w:rsidRPr="002C3786" w:rsidRDefault="00CB38BB" w:rsidP="00DA4990">
            <w:pPr>
              <w:pStyle w:val="GSATableText"/>
            </w:pPr>
            <w:sdt>
              <w:sdtPr>
                <w:id w:val="124090984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67863609"/>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73188983"/>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1C91BC1F"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2B4833" w:rsidRPr="002C3786" w14:paraId="5164EE4D" w14:textId="77777777" w:rsidTr="001C310B">
        <w:trPr>
          <w:cantSplit/>
          <w:trHeight w:val="288"/>
          <w:tblHeader/>
        </w:trPr>
        <w:tc>
          <w:tcPr>
            <w:tcW w:w="5000" w:type="pct"/>
            <w:gridSpan w:val="2"/>
            <w:shd w:val="clear" w:color="auto" w:fill="DBE5F1" w:themeFill="accent1" w:themeFillTint="33"/>
            <w:vAlign w:val="center"/>
          </w:tcPr>
          <w:p w14:paraId="1DEABD17" w14:textId="77777777" w:rsidR="002B4833" w:rsidRPr="002C3786" w:rsidRDefault="00DE20C3" w:rsidP="00611EA6">
            <w:pPr>
              <w:pStyle w:val="GSATableHeading"/>
            </w:pPr>
            <w:r w:rsidRPr="00254D38">
              <w:t xml:space="preserve">RA-5 </w:t>
            </w:r>
            <w:r w:rsidR="002B4833" w:rsidRPr="002C3786">
              <w:t>What is the solution and how is it implemented?</w:t>
            </w:r>
          </w:p>
        </w:tc>
      </w:tr>
      <w:tr w:rsidR="002B4833" w:rsidRPr="0036708B" w14:paraId="0D7E42ED" w14:textId="77777777" w:rsidTr="001C310B">
        <w:trPr>
          <w:trHeight w:val="288"/>
        </w:trPr>
        <w:tc>
          <w:tcPr>
            <w:tcW w:w="484" w:type="pct"/>
            <w:tcBorders>
              <w:right w:val="nil"/>
            </w:tcBorders>
            <w:shd w:val="clear" w:color="auto" w:fill="DBE5F1" w:themeFill="accent1" w:themeFillTint="33"/>
          </w:tcPr>
          <w:p w14:paraId="2816DCBC" w14:textId="77777777" w:rsidR="002B4833" w:rsidRPr="002C3786" w:rsidRDefault="002B4833" w:rsidP="00611EA6">
            <w:pPr>
              <w:pStyle w:val="GSATableHeading"/>
            </w:pPr>
            <w:r w:rsidRPr="002C3786">
              <w:t>Part a</w:t>
            </w:r>
          </w:p>
        </w:tc>
        <w:tc>
          <w:tcPr>
            <w:tcW w:w="4516" w:type="pct"/>
            <w:tcMar>
              <w:top w:w="43" w:type="dxa"/>
              <w:bottom w:w="43" w:type="dxa"/>
            </w:tcMar>
          </w:tcPr>
          <w:p w14:paraId="101EED32" w14:textId="77777777" w:rsidR="002B4833" w:rsidRPr="0036708B" w:rsidRDefault="002B4833" w:rsidP="00611EA6">
            <w:pPr>
              <w:pStyle w:val="GSATableText"/>
              <w:keepNext/>
              <w:keepLines/>
            </w:pPr>
          </w:p>
        </w:tc>
      </w:tr>
      <w:tr w:rsidR="002B4833" w:rsidRPr="0036708B" w14:paraId="256C8BEC" w14:textId="77777777" w:rsidTr="001C310B">
        <w:trPr>
          <w:trHeight w:val="288"/>
        </w:trPr>
        <w:tc>
          <w:tcPr>
            <w:tcW w:w="484" w:type="pct"/>
            <w:tcBorders>
              <w:right w:val="nil"/>
            </w:tcBorders>
            <w:shd w:val="clear" w:color="auto" w:fill="DBE5F1" w:themeFill="accent1" w:themeFillTint="33"/>
          </w:tcPr>
          <w:p w14:paraId="3FDA3492" w14:textId="77777777" w:rsidR="002B4833" w:rsidRPr="002C3786" w:rsidRDefault="002B4833" w:rsidP="00E03A24">
            <w:pPr>
              <w:pStyle w:val="GSATableHeading"/>
            </w:pPr>
            <w:r w:rsidRPr="002C3786">
              <w:t>Part b</w:t>
            </w:r>
          </w:p>
        </w:tc>
        <w:tc>
          <w:tcPr>
            <w:tcW w:w="4516" w:type="pct"/>
            <w:tcMar>
              <w:top w:w="43" w:type="dxa"/>
              <w:bottom w:w="43" w:type="dxa"/>
            </w:tcMar>
          </w:tcPr>
          <w:p w14:paraId="311FA0E7" w14:textId="77777777" w:rsidR="002B4833" w:rsidRPr="0036708B" w:rsidRDefault="002B4833" w:rsidP="002B4833">
            <w:pPr>
              <w:pStyle w:val="GSATableText"/>
            </w:pPr>
          </w:p>
        </w:tc>
      </w:tr>
      <w:tr w:rsidR="002B4833" w:rsidRPr="0036708B" w14:paraId="0BA8425B" w14:textId="77777777" w:rsidTr="001C310B">
        <w:trPr>
          <w:trHeight w:val="288"/>
        </w:trPr>
        <w:tc>
          <w:tcPr>
            <w:tcW w:w="484" w:type="pct"/>
            <w:tcBorders>
              <w:right w:val="nil"/>
            </w:tcBorders>
            <w:shd w:val="clear" w:color="auto" w:fill="DBE5F1" w:themeFill="accent1" w:themeFillTint="33"/>
          </w:tcPr>
          <w:p w14:paraId="50409395" w14:textId="77777777" w:rsidR="002B4833" w:rsidRPr="002C3786" w:rsidRDefault="002B4833" w:rsidP="00E03A24">
            <w:pPr>
              <w:pStyle w:val="GSATableHeading"/>
            </w:pPr>
            <w:r w:rsidRPr="002C3786">
              <w:t xml:space="preserve">Part </w:t>
            </w:r>
            <w:r>
              <w:t>c</w:t>
            </w:r>
          </w:p>
        </w:tc>
        <w:tc>
          <w:tcPr>
            <w:tcW w:w="4516" w:type="pct"/>
            <w:tcMar>
              <w:top w:w="43" w:type="dxa"/>
              <w:bottom w:w="43" w:type="dxa"/>
            </w:tcMar>
          </w:tcPr>
          <w:p w14:paraId="586A9378" w14:textId="77777777" w:rsidR="002B4833" w:rsidRPr="0036708B" w:rsidRDefault="002B4833" w:rsidP="002B4833">
            <w:pPr>
              <w:pStyle w:val="GSATableText"/>
            </w:pPr>
          </w:p>
        </w:tc>
      </w:tr>
      <w:tr w:rsidR="002B4833" w:rsidRPr="0036708B" w14:paraId="07B6E1CA" w14:textId="77777777" w:rsidTr="001C310B">
        <w:trPr>
          <w:trHeight w:val="288"/>
        </w:trPr>
        <w:tc>
          <w:tcPr>
            <w:tcW w:w="484" w:type="pct"/>
            <w:tcBorders>
              <w:right w:val="nil"/>
            </w:tcBorders>
            <w:shd w:val="clear" w:color="auto" w:fill="DBE5F1" w:themeFill="accent1" w:themeFillTint="33"/>
          </w:tcPr>
          <w:p w14:paraId="510655C7" w14:textId="77777777" w:rsidR="002B4833" w:rsidRPr="002C3786" w:rsidRDefault="002B4833" w:rsidP="00E03A24">
            <w:pPr>
              <w:pStyle w:val="GSATableHeading"/>
            </w:pPr>
            <w:r w:rsidRPr="002C3786">
              <w:t xml:space="preserve">Part </w:t>
            </w:r>
            <w:r>
              <w:t>d</w:t>
            </w:r>
          </w:p>
        </w:tc>
        <w:tc>
          <w:tcPr>
            <w:tcW w:w="4516" w:type="pct"/>
            <w:tcMar>
              <w:top w:w="43" w:type="dxa"/>
              <w:bottom w:w="43" w:type="dxa"/>
            </w:tcMar>
          </w:tcPr>
          <w:p w14:paraId="7B15A063" w14:textId="77777777" w:rsidR="002B4833" w:rsidRPr="0036708B" w:rsidRDefault="002B4833" w:rsidP="002B4833">
            <w:pPr>
              <w:pStyle w:val="GSATableText"/>
            </w:pPr>
          </w:p>
        </w:tc>
      </w:tr>
      <w:tr w:rsidR="002B4833" w:rsidRPr="0036708B" w14:paraId="43B3D52E" w14:textId="77777777" w:rsidTr="001C310B">
        <w:trPr>
          <w:trHeight w:val="288"/>
        </w:trPr>
        <w:tc>
          <w:tcPr>
            <w:tcW w:w="484" w:type="pct"/>
            <w:tcBorders>
              <w:right w:val="nil"/>
            </w:tcBorders>
            <w:shd w:val="clear" w:color="auto" w:fill="DBE5F1" w:themeFill="accent1" w:themeFillTint="33"/>
          </w:tcPr>
          <w:p w14:paraId="0E00C48C" w14:textId="77777777" w:rsidR="002B4833" w:rsidRPr="002C3786" w:rsidRDefault="002B4833" w:rsidP="00E03A24">
            <w:pPr>
              <w:pStyle w:val="GSATableHeading"/>
            </w:pPr>
            <w:r w:rsidRPr="002C3786">
              <w:t xml:space="preserve">Part </w:t>
            </w:r>
            <w:r>
              <w:t>e</w:t>
            </w:r>
          </w:p>
        </w:tc>
        <w:tc>
          <w:tcPr>
            <w:tcW w:w="4516" w:type="pct"/>
            <w:tcMar>
              <w:top w:w="43" w:type="dxa"/>
              <w:bottom w:w="43" w:type="dxa"/>
            </w:tcMar>
          </w:tcPr>
          <w:p w14:paraId="4E80F13F" w14:textId="77777777" w:rsidR="002B4833" w:rsidRPr="0036708B" w:rsidRDefault="002B4833" w:rsidP="002B4833">
            <w:pPr>
              <w:pStyle w:val="GSATableText"/>
            </w:pPr>
          </w:p>
        </w:tc>
      </w:tr>
    </w:tbl>
    <w:p w14:paraId="650610A3" w14:textId="77777777" w:rsidR="00F9161D" w:rsidRPr="002C3786" w:rsidRDefault="00F9161D" w:rsidP="00DA4990"/>
    <w:p w14:paraId="34B92FA2" w14:textId="77777777" w:rsidR="000D1972" w:rsidRDefault="005A62FC" w:rsidP="00DA4990">
      <w:pPr>
        <w:pStyle w:val="Heading2"/>
      </w:pPr>
      <w:bookmarkStart w:id="1741" w:name="_Toc383429871"/>
      <w:bookmarkStart w:id="1742" w:name="_Toc383444681"/>
      <w:bookmarkStart w:id="1743" w:name="_Toc385594326"/>
      <w:bookmarkStart w:id="1744" w:name="_Toc385594714"/>
      <w:bookmarkStart w:id="1745" w:name="_Toc385595102"/>
      <w:bookmarkStart w:id="1746" w:name="_Toc449543463"/>
      <w:bookmarkStart w:id="1747" w:name="_Toc464803638"/>
      <w:r w:rsidRPr="002C3786">
        <w:t>System and Services Acquisition (SA)</w:t>
      </w:r>
      <w:bookmarkEnd w:id="1741"/>
      <w:bookmarkEnd w:id="1742"/>
      <w:bookmarkEnd w:id="1743"/>
      <w:bookmarkEnd w:id="1744"/>
      <w:bookmarkEnd w:id="1745"/>
      <w:bookmarkEnd w:id="1746"/>
      <w:bookmarkEnd w:id="1747"/>
    </w:p>
    <w:p w14:paraId="3F651B57" w14:textId="77777777" w:rsidR="00443F78" w:rsidRDefault="00443F78" w:rsidP="00443F78">
      <w:pPr>
        <w:pStyle w:val="Heading3"/>
      </w:pPr>
      <w:bookmarkStart w:id="1748" w:name="_Toc449543464"/>
      <w:bookmarkStart w:id="1749" w:name="_Toc464803639"/>
      <w:bookmarkStart w:id="1750" w:name="_Toc149090413"/>
      <w:bookmarkStart w:id="1751" w:name="_Toc383429872"/>
      <w:bookmarkStart w:id="1752" w:name="_Toc383444682"/>
      <w:bookmarkStart w:id="1753" w:name="_Toc385594327"/>
      <w:bookmarkStart w:id="1754" w:name="_Toc385594715"/>
      <w:bookmarkStart w:id="1755" w:name="_Toc385595103"/>
      <w:bookmarkStart w:id="1756" w:name="_Toc388620943"/>
      <w:r w:rsidRPr="002C3786">
        <w:t>SA-1</w:t>
      </w:r>
      <w:r>
        <w:t xml:space="preserve"> </w:t>
      </w:r>
      <w:r w:rsidRPr="002C3786">
        <w:t xml:space="preserve">System and Services Acquisition Policy and Procedures </w:t>
      </w:r>
      <w:r>
        <w:t>(L) (M)</w:t>
      </w:r>
      <w:bookmarkEnd w:id="1748"/>
      <w:bookmarkEnd w:id="1749"/>
    </w:p>
    <w:p w14:paraId="24D6A901" w14:textId="77777777" w:rsidR="00443F78" w:rsidRDefault="00443F78" w:rsidP="00A253D7">
      <w:pPr>
        <w:keepNext/>
        <w:widowControl/>
      </w:pPr>
      <w:r w:rsidRPr="00842F8C">
        <w:t>The organization:</w:t>
      </w:r>
    </w:p>
    <w:p w14:paraId="5A1E6161" w14:textId="77777777" w:rsidR="00443F78" w:rsidRPr="008E387D" w:rsidRDefault="00443F78" w:rsidP="00914FE7">
      <w:pPr>
        <w:pStyle w:val="GSAListParagraphalpha"/>
        <w:numPr>
          <w:ilvl w:val="0"/>
          <w:numId w:val="182"/>
        </w:numPr>
      </w:pPr>
      <w:r w:rsidRPr="008E387D">
        <w:t>Develops, documents, and disseminates to [</w:t>
      </w:r>
      <w:r w:rsidRPr="00362C80">
        <w:rPr>
          <w:rStyle w:val="GSAItalicEmphasisChar"/>
        </w:rPr>
        <w:t>Assignment: organization-defined personnel or roles</w:t>
      </w:r>
      <w:r w:rsidRPr="008E387D">
        <w:t>]:</w:t>
      </w:r>
    </w:p>
    <w:p w14:paraId="5A8AB428" w14:textId="77777777" w:rsidR="00443F78" w:rsidRDefault="00443F78" w:rsidP="00914FE7">
      <w:pPr>
        <w:pStyle w:val="GSAListParagraphalpha2"/>
        <w:numPr>
          <w:ilvl w:val="1"/>
          <w:numId w:val="116"/>
        </w:numPr>
      </w:pPr>
      <w:r w:rsidRPr="00842F8C">
        <w:t>A system and services acquisition policy that addresses purpose, scope, roles, responsibilities, management commitment, coordination among organizational entities, and compliance; and</w:t>
      </w:r>
    </w:p>
    <w:p w14:paraId="162E4E48" w14:textId="77777777" w:rsidR="00443F78" w:rsidRDefault="00443F78" w:rsidP="00914FE7">
      <w:pPr>
        <w:pStyle w:val="GSAListParagraphalpha2"/>
        <w:numPr>
          <w:ilvl w:val="1"/>
          <w:numId w:val="116"/>
        </w:numPr>
      </w:pPr>
      <w:r w:rsidRPr="00842F8C">
        <w:t>Procedures to facilitate the implementation of the system and services acquisition policy and associated system and services acquisition controls; and</w:t>
      </w:r>
    </w:p>
    <w:p w14:paraId="097DDB47" w14:textId="77777777" w:rsidR="00443F78" w:rsidRPr="00955B59" w:rsidRDefault="00443F78" w:rsidP="00435C79">
      <w:pPr>
        <w:pStyle w:val="GSAListParagraphalpha"/>
        <w:numPr>
          <w:ilvl w:val="0"/>
          <w:numId w:val="34"/>
        </w:numPr>
      </w:pPr>
      <w:r w:rsidRPr="00955B59">
        <w:t>Reviews and updates the current:</w:t>
      </w:r>
    </w:p>
    <w:p w14:paraId="3C51F255" w14:textId="77777777" w:rsidR="00443F78" w:rsidRDefault="00443F78" w:rsidP="00914FE7">
      <w:pPr>
        <w:pStyle w:val="GSAListParagraphalpha2"/>
        <w:numPr>
          <w:ilvl w:val="1"/>
          <w:numId w:val="116"/>
        </w:numPr>
      </w:pPr>
      <w:r w:rsidRPr="00842F8C">
        <w:t>System and services acquisition policy [</w:t>
      </w:r>
      <w:r w:rsidR="00895AF9">
        <w:rPr>
          <w:rStyle w:val="GSAItalicEmphasisChar"/>
        </w:rPr>
        <w:t>FedRAMP</w:t>
      </w:r>
      <w:r w:rsidRPr="00D62A31">
        <w:rPr>
          <w:rStyle w:val="GSAItalicEmphasisChar"/>
        </w:rPr>
        <w:t xml:space="preserve"> Assignment: </w:t>
      </w:r>
      <w:r w:rsidRPr="007A37E2">
        <w:rPr>
          <w:rStyle w:val="GSAItalicEmphasisChar"/>
        </w:rPr>
        <w:t xml:space="preserve">at least </w:t>
      </w:r>
      <w:r>
        <w:rPr>
          <w:rStyle w:val="GSAItalicEmphasisChar"/>
        </w:rPr>
        <w:t>every three (3) years</w:t>
      </w:r>
      <w:r w:rsidRPr="00842F8C">
        <w:t>]; and</w:t>
      </w:r>
    </w:p>
    <w:p w14:paraId="2ECA81EB" w14:textId="77777777" w:rsidR="00443F78" w:rsidRDefault="00443F78" w:rsidP="00914FE7">
      <w:pPr>
        <w:pStyle w:val="GSAListParagraphalpha2"/>
        <w:numPr>
          <w:ilvl w:val="1"/>
          <w:numId w:val="116"/>
        </w:numPr>
      </w:pPr>
      <w:r w:rsidRPr="00842F8C">
        <w:t>System and services acquisition procedures [</w:t>
      </w:r>
      <w:r w:rsidR="00895AF9">
        <w:rPr>
          <w:rStyle w:val="GSAItalicEmphasisChar"/>
        </w:rPr>
        <w:t>FedRAMP</w:t>
      </w:r>
      <w:r w:rsidRPr="00D62A31">
        <w:rPr>
          <w:rStyle w:val="GSAItalicEmphasisChar"/>
        </w:rPr>
        <w:t xml:space="preserve"> Assignment: at least annually</w:t>
      </w:r>
      <w:r w:rsidRPr="00842F8C">
        <w:t>].</w:t>
      </w:r>
    </w:p>
    <w:p w14:paraId="29E6E273" w14:textId="77777777" w:rsidR="00443F78" w:rsidRDefault="00443F78" w:rsidP="00443F7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6A7EE2D1" w14:textId="77777777" w:rsidTr="001C310B">
        <w:trPr>
          <w:cantSplit/>
          <w:trHeight w:val="288"/>
          <w:tblHeader/>
        </w:trPr>
        <w:tc>
          <w:tcPr>
            <w:tcW w:w="811" w:type="pct"/>
            <w:shd w:val="clear" w:color="auto" w:fill="DBE5F1" w:themeFill="accent1" w:themeFillTint="33"/>
            <w:tcMar>
              <w:top w:w="43" w:type="dxa"/>
              <w:bottom w:w="43" w:type="dxa"/>
            </w:tcMar>
          </w:tcPr>
          <w:bookmarkEnd w:id="1750"/>
          <w:bookmarkEnd w:id="1751"/>
          <w:bookmarkEnd w:id="1752"/>
          <w:bookmarkEnd w:id="1753"/>
          <w:bookmarkEnd w:id="1754"/>
          <w:bookmarkEnd w:id="1755"/>
          <w:bookmarkEnd w:id="1756"/>
          <w:p w14:paraId="198A1399" w14:textId="77777777" w:rsidR="00CB788D" w:rsidRPr="002C3786" w:rsidRDefault="00362C80" w:rsidP="00E03A24">
            <w:pPr>
              <w:pStyle w:val="GSATableHeading"/>
            </w:pPr>
            <w:r w:rsidRPr="008E387D">
              <w:t>SA-1</w:t>
            </w:r>
          </w:p>
        </w:tc>
        <w:tc>
          <w:tcPr>
            <w:tcW w:w="4189" w:type="pct"/>
            <w:shd w:val="clear" w:color="auto" w:fill="DBE5F1" w:themeFill="accent1" w:themeFillTint="33"/>
          </w:tcPr>
          <w:p w14:paraId="611E8270" w14:textId="77777777" w:rsidR="00CB788D" w:rsidRPr="002C3786" w:rsidRDefault="00CB788D" w:rsidP="00E03A24">
            <w:pPr>
              <w:pStyle w:val="GSATableHeading"/>
            </w:pPr>
            <w:r w:rsidRPr="002C3786">
              <w:t>Control Summary Information</w:t>
            </w:r>
          </w:p>
        </w:tc>
      </w:tr>
      <w:tr w:rsidR="00CB788D" w:rsidRPr="002C3786" w14:paraId="77131CAF" w14:textId="77777777" w:rsidTr="001C310B">
        <w:trPr>
          <w:trHeight w:val="288"/>
        </w:trPr>
        <w:tc>
          <w:tcPr>
            <w:tcW w:w="5000" w:type="pct"/>
            <w:gridSpan w:val="2"/>
            <w:tcMar>
              <w:top w:w="43" w:type="dxa"/>
              <w:bottom w:w="43" w:type="dxa"/>
            </w:tcMar>
          </w:tcPr>
          <w:p w14:paraId="20D06DDB" w14:textId="77777777" w:rsidR="00CB788D" w:rsidRPr="002C3786" w:rsidRDefault="00CB788D" w:rsidP="002D7634">
            <w:pPr>
              <w:pStyle w:val="GSATableText"/>
            </w:pPr>
            <w:r w:rsidRPr="002C3786">
              <w:t>Responsible Role:</w:t>
            </w:r>
            <w:r>
              <w:t xml:space="preserve"> </w:t>
            </w:r>
          </w:p>
        </w:tc>
      </w:tr>
      <w:tr w:rsidR="00CB788D" w:rsidRPr="00D00D47" w14:paraId="45C754E9" w14:textId="77777777" w:rsidTr="001C310B">
        <w:trPr>
          <w:trHeight w:val="288"/>
        </w:trPr>
        <w:tc>
          <w:tcPr>
            <w:tcW w:w="5000" w:type="pct"/>
            <w:gridSpan w:val="2"/>
            <w:tcMar>
              <w:top w:w="43" w:type="dxa"/>
              <w:bottom w:w="43" w:type="dxa"/>
            </w:tcMar>
          </w:tcPr>
          <w:p w14:paraId="33405345" w14:textId="77777777" w:rsidR="00CB788D" w:rsidRPr="00D00D47" w:rsidRDefault="00362C80" w:rsidP="002D7634">
            <w:pPr>
              <w:pStyle w:val="GSATableText"/>
            </w:pPr>
            <w:r w:rsidRPr="008E387D">
              <w:t>Parameter SA-1(a):</w:t>
            </w:r>
            <w:r>
              <w:t xml:space="preserve"> </w:t>
            </w:r>
          </w:p>
        </w:tc>
      </w:tr>
      <w:tr w:rsidR="00362C80" w:rsidRPr="00D00D47" w14:paraId="2E564E68" w14:textId="77777777" w:rsidTr="001C310B">
        <w:trPr>
          <w:trHeight w:val="288"/>
        </w:trPr>
        <w:tc>
          <w:tcPr>
            <w:tcW w:w="5000" w:type="pct"/>
            <w:gridSpan w:val="2"/>
            <w:tcMar>
              <w:top w:w="43" w:type="dxa"/>
              <w:bottom w:w="43" w:type="dxa"/>
            </w:tcMar>
          </w:tcPr>
          <w:p w14:paraId="0B113621" w14:textId="77777777" w:rsidR="00362C80" w:rsidRPr="008E387D" w:rsidRDefault="00362C80" w:rsidP="002D7634">
            <w:pPr>
              <w:pStyle w:val="GSATableText"/>
            </w:pPr>
            <w:r w:rsidRPr="008E387D">
              <w:t>Parameter SA-1(b)(1):</w:t>
            </w:r>
            <w:r>
              <w:t xml:space="preserve"> </w:t>
            </w:r>
          </w:p>
        </w:tc>
      </w:tr>
      <w:tr w:rsidR="00CB788D" w:rsidRPr="00D00D47" w14:paraId="744FC457" w14:textId="77777777" w:rsidTr="001C310B">
        <w:trPr>
          <w:trHeight w:val="288"/>
        </w:trPr>
        <w:tc>
          <w:tcPr>
            <w:tcW w:w="5000" w:type="pct"/>
            <w:gridSpan w:val="2"/>
            <w:tcMar>
              <w:top w:w="43" w:type="dxa"/>
              <w:bottom w:w="43" w:type="dxa"/>
            </w:tcMar>
          </w:tcPr>
          <w:p w14:paraId="400AAB05" w14:textId="77777777" w:rsidR="00CB788D" w:rsidRPr="00D00D47" w:rsidRDefault="00362C80" w:rsidP="002D7634">
            <w:pPr>
              <w:pStyle w:val="GSATableText"/>
            </w:pPr>
            <w:r w:rsidRPr="008E387D">
              <w:t>Parameter SA-1(b)(2):</w:t>
            </w:r>
            <w:r>
              <w:t xml:space="preserve"> </w:t>
            </w:r>
          </w:p>
        </w:tc>
      </w:tr>
      <w:tr w:rsidR="00CB788D" w:rsidRPr="002C3786" w14:paraId="77167AE4" w14:textId="77777777" w:rsidTr="001C310B">
        <w:trPr>
          <w:trHeight w:val="288"/>
        </w:trPr>
        <w:tc>
          <w:tcPr>
            <w:tcW w:w="5000" w:type="pct"/>
            <w:gridSpan w:val="2"/>
            <w:tcMar>
              <w:top w:w="43" w:type="dxa"/>
              <w:bottom w:w="43" w:type="dxa"/>
            </w:tcMar>
            <w:vAlign w:val="bottom"/>
          </w:tcPr>
          <w:p w14:paraId="332C4288" w14:textId="77777777" w:rsidR="00CB788D" w:rsidRPr="002C3786" w:rsidRDefault="00CB788D" w:rsidP="00DA4990">
            <w:pPr>
              <w:pStyle w:val="GSATableText"/>
            </w:pPr>
            <w:r w:rsidRPr="002C3786">
              <w:t>Implementation Status (check all that apply):</w:t>
            </w:r>
          </w:p>
          <w:p w14:paraId="440117E0" w14:textId="77777777" w:rsidR="00CB788D" w:rsidRPr="002C3786" w:rsidRDefault="00CB38BB" w:rsidP="00DA4990">
            <w:pPr>
              <w:pStyle w:val="GSATableText"/>
            </w:pPr>
            <w:sdt>
              <w:sdtPr>
                <w:id w:val="-37685804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78FDB640" w14:textId="77777777" w:rsidR="00CB788D" w:rsidRPr="002C3786" w:rsidRDefault="00CB38BB" w:rsidP="00DA4990">
            <w:pPr>
              <w:pStyle w:val="GSATableText"/>
            </w:pPr>
            <w:sdt>
              <w:sdtPr>
                <w:id w:val="-143751313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3845B933" w14:textId="77777777" w:rsidR="00CB788D" w:rsidRPr="002C3786" w:rsidRDefault="00CB38BB" w:rsidP="00DA4990">
            <w:pPr>
              <w:pStyle w:val="GSATableText"/>
            </w:pPr>
            <w:sdt>
              <w:sdtPr>
                <w:id w:val="-107574226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65DEAE6B" w14:textId="77777777" w:rsidR="00CB788D" w:rsidRPr="002C3786" w:rsidRDefault="00CB38BB" w:rsidP="00DA4990">
            <w:pPr>
              <w:pStyle w:val="GSATableText"/>
            </w:pPr>
            <w:sdt>
              <w:sdtPr>
                <w:id w:val="202450586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2AD6375B" w14:textId="77777777" w:rsidR="00CB788D" w:rsidRPr="002C3786" w:rsidRDefault="00CB38BB" w:rsidP="00DA4990">
            <w:pPr>
              <w:pStyle w:val="GSATableText"/>
            </w:pPr>
            <w:sdt>
              <w:sdtPr>
                <w:id w:val="-207279902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581CF199" w14:textId="77777777" w:rsidTr="001C310B">
        <w:trPr>
          <w:trHeight w:val="288"/>
        </w:trPr>
        <w:tc>
          <w:tcPr>
            <w:tcW w:w="5000" w:type="pct"/>
            <w:gridSpan w:val="2"/>
            <w:tcMar>
              <w:top w:w="43" w:type="dxa"/>
              <w:bottom w:w="43" w:type="dxa"/>
            </w:tcMar>
            <w:vAlign w:val="bottom"/>
          </w:tcPr>
          <w:p w14:paraId="34757F0E" w14:textId="77777777" w:rsidR="00CB788D" w:rsidRPr="002C3786" w:rsidRDefault="00CB788D" w:rsidP="00DA4990">
            <w:pPr>
              <w:pStyle w:val="GSATableText"/>
            </w:pPr>
            <w:r w:rsidRPr="002C3786">
              <w:t>Control Origination (check all that apply):</w:t>
            </w:r>
          </w:p>
          <w:p w14:paraId="1A980A3D" w14:textId="77777777" w:rsidR="00CB788D" w:rsidRPr="002C3786" w:rsidRDefault="00CB38BB" w:rsidP="00DA4990">
            <w:pPr>
              <w:pStyle w:val="GSATableText"/>
            </w:pPr>
            <w:sdt>
              <w:sdtPr>
                <w:id w:val="143340766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55CD8AF1" w14:textId="77777777" w:rsidR="00CB788D" w:rsidRPr="002C3786" w:rsidRDefault="00CB38BB" w:rsidP="00DA4990">
            <w:pPr>
              <w:pStyle w:val="GSATableText"/>
            </w:pPr>
            <w:sdt>
              <w:sdtPr>
                <w:id w:val="134574461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49583603" w14:textId="77777777" w:rsidR="00CB788D" w:rsidRPr="002C3786" w:rsidRDefault="00CB38BB" w:rsidP="00DA4990">
            <w:pPr>
              <w:pStyle w:val="GSATableText"/>
            </w:pPr>
            <w:sdt>
              <w:sdtPr>
                <w:id w:val="-210240702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Service Provider Hybrid (Corporate and System Specific) </w:t>
            </w:r>
          </w:p>
        </w:tc>
      </w:tr>
    </w:tbl>
    <w:p w14:paraId="696D529F"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62C80" w:rsidRPr="002C3786" w14:paraId="15F9A44C" w14:textId="77777777" w:rsidTr="001C310B">
        <w:trPr>
          <w:cantSplit/>
          <w:trHeight w:val="288"/>
          <w:tblHeader/>
        </w:trPr>
        <w:tc>
          <w:tcPr>
            <w:tcW w:w="5000" w:type="pct"/>
            <w:gridSpan w:val="2"/>
            <w:shd w:val="clear" w:color="auto" w:fill="DBE5F1" w:themeFill="accent1" w:themeFillTint="33"/>
            <w:vAlign w:val="center"/>
          </w:tcPr>
          <w:p w14:paraId="22078803" w14:textId="77777777" w:rsidR="00362C80" w:rsidRPr="002C3786" w:rsidRDefault="003126A3" w:rsidP="00E03A24">
            <w:pPr>
              <w:pStyle w:val="GSATableHeading"/>
            </w:pPr>
            <w:r w:rsidRPr="008E387D">
              <w:t xml:space="preserve">SA-1 </w:t>
            </w:r>
            <w:r w:rsidR="00362C80" w:rsidRPr="002C3786">
              <w:t>What is the solution and how is it implemented?</w:t>
            </w:r>
          </w:p>
        </w:tc>
      </w:tr>
      <w:tr w:rsidR="00362C80" w:rsidRPr="0036708B" w14:paraId="4564273C" w14:textId="77777777" w:rsidTr="001C310B">
        <w:trPr>
          <w:trHeight w:val="288"/>
        </w:trPr>
        <w:tc>
          <w:tcPr>
            <w:tcW w:w="484" w:type="pct"/>
            <w:tcBorders>
              <w:right w:val="nil"/>
            </w:tcBorders>
            <w:shd w:val="clear" w:color="auto" w:fill="DBE5F1" w:themeFill="accent1" w:themeFillTint="33"/>
          </w:tcPr>
          <w:p w14:paraId="2520BCD8" w14:textId="77777777" w:rsidR="00362C80" w:rsidRPr="002C3786" w:rsidRDefault="00362C80" w:rsidP="00E03A24">
            <w:pPr>
              <w:pStyle w:val="GSATableHeading"/>
            </w:pPr>
            <w:r w:rsidRPr="002C3786">
              <w:t>Part a</w:t>
            </w:r>
          </w:p>
        </w:tc>
        <w:tc>
          <w:tcPr>
            <w:tcW w:w="4516" w:type="pct"/>
            <w:tcMar>
              <w:top w:w="43" w:type="dxa"/>
              <w:bottom w:w="43" w:type="dxa"/>
            </w:tcMar>
          </w:tcPr>
          <w:p w14:paraId="73F97E03" w14:textId="77777777" w:rsidR="00362C80" w:rsidRPr="0036708B" w:rsidRDefault="00362C80" w:rsidP="00362C80">
            <w:pPr>
              <w:pStyle w:val="GSATableText"/>
            </w:pPr>
          </w:p>
        </w:tc>
      </w:tr>
      <w:tr w:rsidR="00362C80" w:rsidRPr="0036708B" w14:paraId="7C6B44FA" w14:textId="77777777" w:rsidTr="001C310B">
        <w:trPr>
          <w:trHeight w:val="288"/>
        </w:trPr>
        <w:tc>
          <w:tcPr>
            <w:tcW w:w="484" w:type="pct"/>
            <w:tcBorders>
              <w:right w:val="nil"/>
            </w:tcBorders>
            <w:shd w:val="clear" w:color="auto" w:fill="DBE5F1" w:themeFill="accent1" w:themeFillTint="33"/>
          </w:tcPr>
          <w:p w14:paraId="2E42033D" w14:textId="77777777" w:rsidR="00362C80" w:rsidRPr="002C3786" w:rsidRDefault="00362C80" w:rsidP="00E03A24">
            <w:pPr>
              <w:pStyle w:val="GSATableHeading"/>
            </w:pPr>
            <w:r w:rsidRPr="002C3786">
              <w:t>Part b</w:t>
            </w:r>
          </w:p>
        </w:tc>
        <w:tc>
          <w:tcPr>
            <w:tcW w:w="4516" w:type="pct"/>
            <w:tcMar>
              <w:top w:w="43" w:type="dxa"/>
              <w:bottom w:w="43" w:type="dxa"/>
            </w:tcMar>
          </w:tcPr>
          <w:p w14:paraId="3582F7DA" w14:textId="77777777" w:rsidR="00362C80" w:rsidRPr="0036708B" w:rsidRDefault="00362C80" w:rsidP="00362C80">
            <w:pPr>
              <w:pStyle w:val="GSATableText"/>
            </w:pPr>
          </w:p>
        </w:tc>
      </w:tr>
    </w:tbl>
    <w:p w14:paraId="3A422268" w14:textId="77777777" w:rsidR="00D327F3" w:rsidRPr="00F01982" w:rsidRDefault="00D327F3" w:rsidP="00DA4990"/>
    <w:p w14:paraId="162EC5BA" w14:textId="77777777" w:rsidR="000D1972" w:rsidRDefault="00B90859" w:rsidP="005972CC">
      <w:pPr>
        <w:pStyle w:val="Heading3"/>
      </w:pPr>
      <w:bookmarkStart w:id="1757" w:name="_Toc149090414"/>
      <w:bookmarkStart w:id="1758" w:name="_Toc383429873"/>
      <w:bookmarkStart w:id="1759" w:name="_Toc383444683"/>
      <w:bookmarkStart w:id="1760" w:name="_Toc385594328"/>
      <w:bookmarkStart w:id="1761" w:name="_Toc385594716"/>
      <w:bookmarkStart w:id="1762" w:name="_Toc385595104"/>
      <w:bookmarkStart w:id="1763" w:name="_Toc388620944"/>
      <w:bookmarkStart w:id="1764" w:name="_Toc449543466"/>
      <w:bookmarkStart w:id="1765" w:name="_Toc464803640"/>
      <w:r w:rsidRPr="002C3786">
        <w:t>SA-2</w:t>
      </w:r>
      <w:r>
        <w:t xml:space="preserve"> </w:t>
      </w:r>
      <w:r w:rsidR="00D327F3" w:rsidRPr="002C3786">
        <w:t xml:space="preserve">Allocation of Resources </w:t>
      </w:r>
      <w:bookmarkEnd w:id="1757"/>
      <w:bookmarkEnd w:id="1758"/>
      <w:bookmarkEnd w:id="1759"/>
      <w:bookmarkEnd w:id="1760"/>
      <w:bookmarkEnd w:id="1761"/>
      <w:bookmarkEnd w:id="1762"/>
      <w:bookmarkEnd w:id="1763"/>
      <w:r w:rsidR="0082294B">
        <w:t>(L) (M) (H)</w:t>
      </w:r>
      <w:bookmarkEnd w:id="1764"/>
      <w:bookmarkEnd w:id="1765"/>
    </w:p>
    <w:p w14:paraId="1B643129" w14:textId="77777777" w:rsidR="00D327F3" w:rsidRPr="002C3786" w:rsidRDefault="00D327F3" w:rsidP="00BE0CD1">
      <w:pPr>
        <w:keepNext/>
        <w:widowControl/>
      </w:pPr>
      <w:r w:rsidRPr="002C3786">
        <w:t>The organization:</w:t>
      </w:r>
    </w:p>
    <w:p w14:paraId="6DBEBB66" w14:textId="77777777" w:rsidR="000D1972" w:rsidRPr="00965288" w:rsidRDefault="00124301" w:rsidP="00914FE7">
      <w:pPr>
        <w:pStyle w:val="GSAListParagraphalpha"/>
        <w:numPr>
          <w:ilvl w:val="0"/>
          <w:numId w:val="65"/>
        </w:numPr>
        <w:rPr>
          <w:bCs/>
        </w:rPr>
      </w:pPr>
      <w:r w:rsidRPr="00965288">
        <w:t>Determines information security requirements for the information system or information system service in mission/business process planning;</w:t>
      </w:r>
    </w:p>
    <w:p w14:paraId="49281929" w14:textId="77777777" w:rsidR="000D1972" w:rsidRPr="00965288" w:rsidRDefault="00124301" w:rsidP="00914FE7">
      <w:pPr>
        <w:pStyle w:val="GSAListParagraphalpha"/>
        <w:numPr>
          <w:ilvl w:val="0"/>
          <w:numId w:val="65"/>
        </w:numPr>
        <w:rPr>
          <w:bCs/>
        </w:rPr>
      </w:pPr>
      <w:r w:rsidRPr="00965288">
        <w:t>Determines, documents, and allocates the resources required to protect the information system or information system service as part of its capital planning and investment control process; and</w:t>
      </w:r>
    </w:p>
    <w:p w14:paraId="225A2352" w14:textId="77777777" w:rsidR="000D1972" w:rsidRPr="00965288" w:rsidRDefault="00124301" w:rsidP="00914FE7">
      <w:pPr>
        <w:pStyle w:val="GSAListParagraphalpha"/>
        <w:numPr>
          <w:ilvl w:val="0"/>
          <w:numId w:val="65"/>
        </w:numPr>
        <w:rPr>
          <w:bCs/>
        </w:rPr>
      </w:pPr>
      <w:r w:rsidRPr="00965288">
        <w:t>Establishes a discrete line item for information security in organizational programming and budgeting documentation.</w:t>
      </w:r>
    </w:p>
    <w:p w14:paraId="7709CA11" w14:textId="77777777" w:rsidR="00D327F3" w:rsidRDefault="00D327F3"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4200EBCE" w14:textId="77777777" w:rsidTr="001C310B">
        <w:trPr>
          <w:cantSplit/>
          <w:trHeight w:val="288"/>
          <w:tblHeader/>
        </w:trPr>
        <w:tc>
          <w:tcPr>
            <w:tcW w:w="811" w:type="pct"/>
            <w:shd w:val="clear" w:color="auto" w:fill="DBE5F1" w:themeFill="accent1" w:themeFillTint="33"/>
            <w:tcMar>
              <w:top w:w="43" w:type="dxa"/>
              <w:bottom w:w="43" w:type="dxa"/>
            </w:tcMar>
          </w:tcPr>
          <w:p w14:paraId="4D99E0BE" w14:textId="77777777" w:rsidR="00CB788D" w:rsidRPr="002C3786" w:rsidRDefault="00B90859" w:rsidP="00E03A24">
            <w:pPr>
              <w:pStyle w:val="GSATableHeading"/>
            </w:pPr>
            <w:r w:rsidRPr="002C3786">
              <w:t>SA-2</w:t>
            </w:r>
          </w:p>
        </w:tc>
        <w:tc>
          <w:tcPr>
            <w:tcW w:w="4189" w:type="pct"/>
            <w:shd w:val="clear" w:color="auto" w:fill="DBE5F1" w:themeFill="accent1" w:themeFillTint="33"/>
          </w:tcPr>
          <w:p w14:paraId="234FA886" w14:textId="77777777" w:rsidR="00CB788D" w:rsidRPr="002C3786" w:rsidRDefault="00CB788D" w:rsidP="00E03A24">
            <w:pPr>
              <w:pStyle w:val="GSATableHeading"/>
            </w:pPr>
            <w:r w:rsidRPr="002C3786">
              <w:t>Control Summary Information</w:t>
            </w:r>
          </w:p>
        </w:tc>
      </w:tr>
      <w:tr w:rsidR="00CB788D" w:rsidRPr="002C3786" w14:paraId="4B7C25EF" w14:textId="77777777" w:rsidTr="001C310B">
        <w:trPr>
          <w:trHeight w:val="288"/>
        </w:trPr>
        <w:tc>
          <w:tcPr>
            <w:tcW w:w="5000" w:type="pct"/>
            <w:gridSpan w:val="2"/>
            <w:tcMar>
              <w:top w:w="43" w:type="dxa"/>
              <w:bottom w:w="43" w:type="dxa"/>
            </w:tcMar>
          </w:tcPr>
          <w:p w14:paraId="3863107C" w14:textId="77777777" w:rsidR="00CB788D" w:rsidRPr="002C3786" w:rsidRDefault="00CB788D" w:rsidP="002D7634">
            <w:pPr>
              <w:pStyle w:val="GSATableText"/>
            </w:pPr>
            <w:r w:rsidRPr="002C3786">
              <w:t>Responsible Role:</w:t>
            </w:r>
            <w:r>
              <w:t xml:space="preserve"> </w:t>
            </w:r>
          </w:p>
        </w:tc>
      </w:tr>
      <w:tr w:rsidR="00CB788D" w:rsidRPr="002C3786" w14:paraId="0BA573A3" w14:textId="77777777" w:rsidTr="001C310B">
        <w:trPr>
          <w:trHeight w:val="288"/>
        </w:trPr>
        <w:tc>
          <w:tcPr>
            <w:tcW w:w="5000" w:type="pct"/>
            <w:gridSpan w:val="2"/>
            <w:tcMar>
              <w:top w:w="43" w:type="dxa"/>
              <w:bottom w:w="43" w:type="dxa"/>
            </w:tcMar>
            <w:vAlign w:val="bottom"/>
          </w:tcPr>
          <w:p w14:paraId="74C82733" w14:textId="77777777" w:rsidR="00CB788D" w:rsidRPr="002C3786" w:rsidRDefault="00CB788D" w:rsidP="00DA4990">
            <w:pPr>
              <w:pStyle w:val="GSATableText"/>
            </w:pPr>
            <w:r w:rsidRPr="002C3786">
              <w:t>Implementation Status (check all that apply):</w:t>
            </w:r>
          </w:p>
          <w:p w14:paraId="3D94C684" w14:textId="77777777" w:rsidR="00CB788D" w:rsidRPr="002C3786" w:rsidRDefault="00CB38BB" w:rsidP="00DA4990">
            <w:pPr>
              <w:pStyle w:val="GSATableText"/>
            </w:pPr>
            <w:sdt>
              <w:sdtPr>
                <w:id w:val="-7259071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0F907A84" w14:textId="77777777" w:rsidR="00CB788D" w:rsidRPr="002C3786" w:rsidRDefault="00CB38BB" w:rsidP="00DA4990">
            <w:pPr>
              <w:pStyle w:val="GSATableText"/>
            </w:pPr>
            <w:sdt>
              <w:sdtPr>
                <w:id w:val="194935138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34B8D526" w14:textId="77777777" w:rsidR="00CB788D" w:rsidRPr="002C3786" w:rsidRDefault="00CB38BB" w:rsidP="00DA4990">
            <w:pPr>
              <w:pStyle w:val="GSATableText"/>
            </w:pPr>
            <w:sdt>
              <w:sdtPr>
                <w:id w:val="64201535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31D5D950" w14:textId="77777777" w:rsidR="00CB788D" w:rsidRPr="002C3786" w:rsidRDefault="00CB38BB" w:rsidP="00DA4990">
            <w:pPr>
              <w:pStyle w:val="GSATableText"/>
            </w:pPr>
            <w:sdt>
              <w:sdtPr>
                <w:id w:val="-31703568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73FEA8FA" w14:textId="77777777" w:rsidR="00CB788D" w:rsidRPr="002C3786" w:rsidRDefault="00CB38BB" w:rsidP="00DA4990">
            <w:pPr>
              <w:pStyle w:val="GSATableText"/>
            </w:pPr>
            <w:sdt>
              <w:sdtPr>
                <w:id w:val="-149170608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7EF66823" w14:textId="77777777" w:rsidTr="001C310B">
        <w:trPr>
          <w:trHeight w:val="288"/>
        </w:trPr>
        <w:tc>
          <w:tcPr>
            <w:tcW w:w="5000" w:type="pct"/>
            <w:gridSpan w:val="2"/>
            <w:tcMar>
              <w:top w:w="43" w:type="dxa"/>
              <w:bottom w:w="43" w:type="dxa"/>
            </w:tcMar>
            <w:vAlign w:val="bottom"/>
          </w:tcPr>
          <w:p w14:paraId="6551EE95" w14:textId="77777777" w:rsidR="00CB788D" w:rsidRPr="002C3786" w:rsidRDefault="00CB788D" w:rsidP="00DA4990">
            <w:pPr>
              <w:pStyle w:val="GSATableText"/>
            </w:pPr>
            <w:r w:rsidRPr="002C3786">
              <w:t>Control Origination (check all that apply):</w:t>
            </w:r>
          </w:p>
          <w:p w14:paraId="133AB714" w14:textId="77777777" w:rsidR="00CB788D" w:rsidRPr="002C3786" w:rsidRDefault="00CB38BB" w:rsidP="00DA4990">
            <w:pPr>
              <w:pStyle w:val="GSATableText"/>
            </w:pPr>
            <w:sdt>
              <w:sdtPr>
                <w:id w:val="-208459222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4E8E31C9" w14:textId="77777777" w:rsidR="00CB788D" w:rsidRPr="002C3786" w:rsidRDefault="00CB38BB" w:rsidP="00DA4990">
            <w:pPr>
              <w:pStyle w:val="GSATableText"/>
            </w:pPr>
            <w:sdt>
              <w:sdtPr>
                <w:id w:val="4849574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4018DCB6" w14:textId="77777777" w:rsidR="00CB788D" w:rsidRPr="002C3786" w:rsidRDefault="00CB38BB" w:rsidP="00DA4990">
            <w:pPr>
              <w:pStyle w:val="GSATableText"/>
            </w:pPr>
            <w:sdt>
              <w:sdtPr>
                <w:id w:val="-154521566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14D81327" w14:textId="77777777" w:rsidR="00CB788D" w:rsidRPr="002C3786" w:rsidRDefault="00CB38BB" w:rsidP="00DA4990">
            <w:pPr>
              <w:pStyle w:val="GSATableText"/>
            </w:pPr>
            <w:sdt>
              <w:sdtPr>
                <w:id w:val="-169306407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40637B43" w14:textId="77777777" w:rsidR="00CB788D" w:rsidRPr="002C3786" w:rsidRDefault="00CB38BB" w:rsidP="00DA4990">
            <w:pPr>
              <w:pStyle w:val="GSATableText"/>
            </w:pPr>
            <w:sdt>
              <w:sdtPr>
                <w:id w:val="-176483939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437C86BE" w14:textId="77777777" w:rsidR="00CB788D" w:rsidRPr="002C3786" w:rsidRDefault="00CB38BB" w:rsidP="00DA4990">
            <w:pPr>
              <w:pStyle w:val="GSATableText"/>
            </w:pPr>
            <w:sdt>
              <w:sdtPr>
                <w:id w:val="76697067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1B49F2DA" w14:textId="0237C914" w:rsidR="00CB788D" w:rsidRPr="002C3786" w:rsidRDefault="00CB38BB" w:rsidP="00DA4990">
            <w:pPr>
              <w:pStyle w:val="GSATableText"/>
            </w:pPr>
            <w:sdt>
              <w:sdtPr>
                <w:id w:val="160345472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80206290"/>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37959676"/>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4E0609D7"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90859" w:rsidRPr="002C3786" w14:paraId="18C05BDE" w14:textId="77777777" w:rsidTr="001C310B">
        <w:trPr>
          <w:cantSplit/>
          <w:trHeight w:val="288"/>
          <w:tblHeader/>
        </w:trPr>
        <w:tc>
          <w:tcPr>
            <w:tcW w:w="5000" w:type="pct"/>
            <w:gridSpan w:val="2"/>
            <w:shd w:val="clear" w:color="auto" w:fill="DBE5F1" w:themeFill="accent1" w:themeFillTint="33"/>
            <w:vAlign w:val="center"/>
          </w:tcPr>
          <w:p w14:paraId="58B45226" w14:textId="77777777" w:rsidR="00B90859" w:rsidRPr="002C3786" w:rsidRDefault="00B90859" w:rsidP="00E03A24">
            <w:pPr>
              <w:pStyle w:val="GSATableHeading"/>
            </w:pPr>
            <w:r w:rsidRPr="008E387D">
              <w:t xml:space="preserve">SA-2 </w:t>
            </w:r>
            <w:r w:rsidRPr="002C3786">
              <w:t>What is the solution and how is it implemented?</w:t>
            </w:r>
          </w:p>
        </w:tc>
      </w:tr>
      <w:tr w:rsidR="00B90859" w:rsidRPr="0036708B" w14:paraId="7994D0A6" w14:textId="77777777" w:rsidTr="001C310B">
        <w:trPr>
          <w:trHeight w:val="288"/>
        </w:trPr>
        <w:tc>
          <w:tcPr>
            <w:tcW w:w="484" w:type="pct"/>
            <w:tcBorders>
              <w:right w:val="nil"/>
            </w:tcBorders>
            <w:shd w:val="clear" w:color="auto" w:fill="DBE5F1" w:themeFill="accent1" w:themeFillTint="33"/>
          </w:tcPr>
          <w:p w14:paraId="269101E2" w14:textId="77777777" w:rsidR="00B90859" w:rsidRPr="002C3786" w:rsidRDefault="00B90859" w:rsidP="00E03A24">
            <w:pPr>
              <w:pStyle w:val="GSATableHeading"/>
            </w:pPr>
            <w:r w:rsidRPr="002C3786">
              <w:t>Part a</w:t>
            </w:r>
          </w:p>
        </w:tc>
        <w:tc>
          <w:tcPr>
            <w:tcW w:w="4516" w:type="pct"/>
            <w:tcMar>
              <w:top w:w="43" w:type="dxa"/>
              <w:bottom w:w="43" w:type="dxa"/>
            </w:tcMar>
          </w:tcPr>
          <w:p w14:paraId="2401F15A" w14:textId="77777777" w:rsidR="00B90859" w:rsidRPr="0036708B" w:rsidRDefault="00B90859" w:rsidP="00B90859">
            <w:pPr>
              <w:pStyle w:val="GSATableText"/>
            </w:pPr>
          </w:p>
        </w:tc>
      </w:tr>
      <w:tr w:rsidR="00B90859" w:rsidRPr="0036708B" w14:paraId="3EAA81EC" w14:textId="77777777" w:rsidTr="001C310B">
        <w:trPr>
          <w:trHeight w:val="288"/>
        </w:trPr>
        <w:tc>
          <w:tcPr>
            <w:tcW w:w="484" w:type="pct"/>
            <w:tcBorders>
              <w:right w:val="nil"/>
            </w:tcBorders>
            <w:shd w:val="clear" w:color="auto" w:fill="DBE5F1" w:themeFill="accent1" w:themeFillTint="33"/>
          </w:tcPr>
          <w:p w14:paraId="5D157108" w14:textId="77777777" w:rsidR="00B90859" w:rsidRPr="002C3786" w:rsidRDefault="00B90859" w:rsidP="00E03A24">
            <w:pPr>
              <w:pStyle w:val="GSATableHeading"/>
            </w:pPr>
            <w:r w:rsidRPr="002C3786">
              <w:t>Part b</w:t>
            </w:r>
          </w:p>
        </w:tc>
        <w:tc>
          <w:tcPr>
            <w:tcW w:w="4516" w:type="pct"/>
            <w:tcMar>
              <w:top w:w="43" w:type="dxa"/>
              <w:bottom w:w="43" w:type="dxa"/>
            </w:tcMar>
          </w:tcPr>
          <w:p w14:paraId="1A9E1C25" w14:textId="77777777" w:rsidR="00B90859" w:rsidRPr="0036708B" w:rsidRDefault="00B90859" w:rsidP="00B90859">
            <w:pPr>
              <w:pStyle w:val="GSATableText"/>
            </w:pPr>
          </w:p>
        </w:tc>
      </w:tr>
      <w:tr w:rsidR="00B90859" w:rsidRPr="0036708B" w14:paraId="4B3E1870" w14:textId="77777777" w:rsidTr="001C310B">
        <w:trPr>
          <w:trHeight w:val="288"/>
        </w:trPr>
        <w:tc>
          <w:tcPr>
            <w:tcW w:w="484" w:type="pct"/>
            <w:tcBorders>
              <w:right w:val="nil"/>
            </w:tcBorders>
            <w:shd w:val="clear" w:color="auto" w:fill="DBE5F1" w:themeFill="accent1" w:themeFillTint="33"/>
          </w:tcPr>
          <w:p w14:paraId="2E470357" w14:textId="77777777" w:rsidR="00B90859" w:rsidRPr="002C3786" w:rsidRDefault="00B90859" w:rsidP="00E03A24">
            <w:pPr>
              <w:pStyle w:val="GSATableHeading"/>
            </w:pPr>
            <w:r w:rsidRPr="002C3786">
              <w:t xml:space="preserve">Part </w:t>
            </w:r>
            <w:r>
              <w:t>c</w:t>
            </w:r>
          </w:p>
        </w:tc>
        <w:tc>
          <w:tcPr>
            <w:tcW w:w="4516" w:type="pct"/>
            <w:tcMar>
              <w:top w:w="43" w:type="dxa"/>
              <w:bottom w:w="43" w:type="dxa"/>
            </w:tcMar>
          </w:tcPr>
          <w:p w14:paraId="7557FAD1" w14:textId="77777777" w:rsidR="00B90859" w:rsidRPr="0036708B" w:rsidRDefault="00B90859" w:rsidP="00B90859">
            <w:pPr>
              <w:pStyle w:val="GSATableText"/>
            </w:pPr>
          </w:p>
        </w:tc>
      </w:tr>
    </w:tbl>
    <w:p w14:paraId="283C6BE9" w14:textId="77777777" w:rsidR="00D327F3" w:rsidRPr="002C3786" w:rsidRDefault="00D327F3" w:rsidP="00DA4990"/>
    <w:p w14:paraId="3104A0B6" w14:textId="77777777" w:rsidR="000D1972" w:rsidRDefault="00B90859" w:rsidP="005972CC">
      <w:pPr>
        <w:pStyle w:val="Heading3"/>
      </w:pPr>
      <w:bookmarkStart w:id="1766" w:name="_Toc149090415"/>
      <w:bookmarkStart w:id="1767" w:name="_Toc383429874"/>
      <w:bookmarkStart w:id="1768" w:name="_Toc383444684"/>
      <w:bookmarkStart w:id="1769" w:name="_Toc385594329"/>
      <w:bookmarkStart w:id="1770" w:name="_Toc385594717"/>
      <w:bookmarkStart w:id="1771" w:name="_Toc385595105"/>
      <w:bookmarkStart w:id="1772" w:name="_Toc388620945"/>
      <w:bookmarkStart w:id="1773" w:name="_Toc449543467"/>
      <w:bookmarkStart w:id="1774" w:name="_Toc464803641"/>
      <w:r w:rsidRPr="002C3786">
        <w:t>SA-3</w:t>
      </w:r>
      <w:r>
        <w:t xml:space="preserve"> </w:t>
      </w:r>
      <w:r w:rsidR="00124301">
        <w:t xml:space="preserve">System Development </w:t>
      </w:r>
      <w:r w:rsidR="00D327F3" w:rsidRPr="002C3786">
        <w:t xml:space="preserve">Life Cycle </w:t>
      </w:r>
      <w:bookmarkEnd w:id="1766"/>
      <w:bookmarkEnd w:id="1767"/>
      <w:bookmarkEnd w:id="1768"/>
      <w:bookmarkEnd w:id="1769"/>
      <w:bookmarkEnd w:id="1770"/>
      <w:bookmarkEnd w:id="1771"/>
      <w:bookmarkEnd w:id="1772"/>
      <w:r w:rsidR="0082294B">
        <w:t>(L) (M) (H)</w:t>
      </w:r>
      <w:bookmarkEnd w:id="1773"/>
      <w:bookmarkEnd w:id="1774"/>
    </w:p>
    <w:p w14:paraId="19964282" w14:textId="77777777" w:rsidR="00D327F3" w:rsidRDefault="00D327F3" w:rsidP="00BF5BDA">
      <w:pPr>
        <w:keepNext/>
        <w:widowControl/>
      </w:pPr>
      <w:r w:rsidRPr="002C3786">
        <w:t>The organization:</w:t>
      </w:r>
    </w:p>
    <w:p w14:paraId="34822748" w14:textId="77777777" w:rsidR="000D1972" w:rsidRPr="008E387D" w:rsidRDefault="00124301" w:rsidP="00914FE7">
      <w:pPr>
        <w:pStyle w:val="GSAListParagraphalpha"/>
        <w:numPr>
          <w:ilvl w:val="0"/>
          <w:numId w:val="66"/>
        </w:numPr>
      </w:pPr>
      <w:r w:rsidRPr="008E387D">
        <w:t>Manages the information system using [</w:t>
      </w:r>
      <w:r w:rsidR="00AE3199" w:rsidRPr="00B90859">
        <w:rPr>
          <w:rStyle w:val="GSAItalicEmphasisChar"/>
        </w:rPr>
        <w:t>Assignment: organization-defined system development life cycle</w:t>
      </w:r>
      <w:r w:rsidRPr="008E387D">
        <w:t>] that incorporates information security considerations;</w:t>
      </w:r>
    </w:p>
    <w:p w14:paraId="0029B586" w14:textId="77777777" w:rsidR="000D1972" w:rsidRPr="008E387D" w:rsidRDefault="00124301" w:rsidP="00914FE7">
      <w:pPr>
        <w:pStyle w:val="GSAListParagraphalpha"/>
        <w:numPr>
          <w:ilvl w:val="0"/>
          <w:numId w:val="66"/>
        </w:numPr>
      </w:pPr>
      <w:r w:rsidRPr="008E387D">
        <w:t>Defines and documents information security roles and responsibilities throughout the system development life cycle;</w:t>
      </w:r>
    </w:p>
    <w:p w14:paraId="5B258A47" w14:textId="77777777" w:rsidR="000D1972" w:rsidRPr="008E387D" w:rsidRDefault="00124301" w:rsidP="00914FE7">
      <w:pPr>
        <w:pStyle w:val="GSAListParagraphalpha"/>
        <w:numPr>
          <w:ilvl w:val="0"/>
          <w:numId w:val="66"/>
        </w:numPr>
      </w:pPr>
      <w:r w:rsidRPr="008E387D">
        <w:t>Identifies individuals having information security roles and responsibilities; and</w:t>
      </w:r>
    </w:p>
    <w:p w14:paraId="4A36B344" w14:textId="77777777" w:rsidR="000D1972" w:rsidRPr="008E387D" w:rsidRDefault="00124301" w:rsidP="00914FE7">
      <w:pPr>
        <w:pStyle w:val="GSAListParagraphalpha"/>
        <w:numPr>
          <w:ilvl w:val="0"/>
          <w:numId w:val="66"/>
        </w:numPr>
      </w:pPr>
      <w:r w:rsidRPr="008E387D">
        <w:t>Integrates the organizational information security risk management process into system development life cycle activities.</w:t>
      </w:r>
    </w:p>
    <w:p w14:paraId="2F880807"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683F6190" w14:textId="77777777" w:rsidTr="001C310B">
        <w:trPr>
          <w:cantSplit/>
          <w:trHeight w:val="288"/>
          <w:tblHeader/>
        </w:trPr>
        <w:tc>
          <w:tcPr>
            <w:tcW w:w="811" w:type="pct"/>
            <w:shd w:val="clear" w:color="auto" w:fill="DBE5F1" w:themeFill="accent1" w:themeFillTint="33"/>
            <w:tcMar>
              <w:top w:w="43" w:type="dxa"/>
              <w:bottom w:w="43" w:type="dxa"/>
            </w:tcMar>
          </w:tcPr>
          <w:p w14:paraId="10A8C398" w14:textId="77777777" w:rsidR="00CB788D" w:rsidRPr="002C3786" w:rsidRDefault="00B90859" w:rsidP="00E03A24">
            <w:pPr>
              <w:pStyle w:val="GSATableHeading"/>
            </w:pPr>
            <w:r w:rsidRPr="002C3786">
              <w:t>SA-3</w:t>
            </w:r>
          </w:p>
        </w:tc>
        <w:tc>
          <w:tcPr>
            <w:tcW w:w="4189" w:type="pct"/>
            <w:shd w:val="clear" w:color="auto" w:fill="DBE5F1" w:themeFill="accent1" w:themeFillTint="33"/>
          </w:tcPr>
          <w:p w14:paraId="356469E6" w14:textId="77777777" w:rsidR="00CB788D" w:rsidRPr="002C3786" w:rsidRDefault="00CB788D" w:rsidP="00E03A24">
            <w:pPr>
              <w:pStyle w:val="GSATableHeading"/>
            </w:pPr>
            <w:r w:rsidRPr="002C3786">
              <w:t>Control Summary Information</w:t>
            </w:r>
          </w:p>
        </w:tc>
      </w:tr>
      <w:tr w:rsidR="00CB788D" w:rsidRPr="002C3786" w14:paraId="17F51593" w14:textId="77777777" w:rsidTr="001C310B">
        <w:trPr>
          <w:trHeight w:val="288"/>
        </w:trPr>
        <w:tc>
          <w:tcPr>
            <w:tcW w:w="5000" w:type="pct"/>
            <w:gridSpan w:val="2"/>
            <w:tcMar>
              <w:top w:w="43" w:type="dxa"/>
              <w:bottom w:w="43" w:type="dxa"/>
            </w:tcMar>
          </w:tcPr>
          <w:p w14:paraId="628EB650" w14:textId="77777777" w:rsidR="00CB788D" w:rsidRPr="002C3786" w:rsidRDefault="00CB788D" w:rsidP="002D7634">
            <w:pPr>
              <w:pStyle w:val="GSATableText"/>
            </w:pPr>
            <w:r w:rsidRPr="002C3786">
              <w:t>Responsible Role:</w:t>
            </w:r>
            <w:r>
              <w:t xml:space="preserve"> </w:t>
            </w:r>
          </w:p>
        </w:tc>
      </w:tr>
      <w:tr w:rsidR="00CB788D" w:rsidRPr="00D00D47" w14:paraId="093CB994" w14:textId="77777777" w:rsidTr="001C310B">
        <w:trPr>
          <w:trHeight w:val="288"/>
        </w:trPr>
        <w:tc>
          <w:tcPr>
            <w:tcW w:w="5000" w:type="pct"/>
            <w:gridSpan w:val="2"/>
            <w:tcMar>
              <w:top w:w="43" w:type="dxa"/>
              <w:bottom w:w="43" w:type="dxa"/>
            </w:tcMar>
          </w:tcPr>
          <w:p w14:paraId="30495B34" w14:textId="77777777" w:rsidR="00CB788D" w:rsidRPr="00D00D47" w:rsidRDefault="00B90859" w:rsidP="002D7634">
            <w:pPr>
              <w:pStyle w:val="GSATableText"/>
            </w:pPr>
            <w:r w:rsidRPr="008E387D">
              <w:t>Parameter SA-3(a)</w:t>
            </w:r>
            <w:r>
              <w:t xml:space="preserve">: </w:t>
            </w:r>
          </w:p>
        </w:tc>
      </w:tr>
      <w:tr w:rsidR="00CB788D" w:rsidRPr="002C3786" w14:paraId="0D4C07FE" w14:textId="77777777" w:rsidTr="001C310B">
        <w:trPr>
          <w:trHeight w:val="288"/>
        </w:trPr>
        <w:tc>
          <w:tcPr>
            <w:tcW w:w="5000" w:type="pct"/>
            <w:gridSpan w:val="2"/>
            <w:tcMar>
              <w:top w:w="43" w:type="dxa"/>
              <w:bottom w:w="43" w:type="dxa"/>
            </w:tcMar>
            <w:vAlign w:val="bottom"/>
          </w:tcPr>
          <w:p w14:paraId="79A81484" w14:textId="77777777" w:rsidR="00CB788D" w:rsidRPr="002C3786" w:rsidRDefault="00CB788D" w:rsidP="00DA4990">
            <w:pPr>
              <w:pStyle w:val="GSATableText"/>
            </w:pPr>
            <w:r w:rsidRPr="002C3786">
              <w:t>Implementation Status (check all that apply):</w:t>
            </w:r>
          </w:p>
          <w:p w14:paraId="4027FD2C" w14:textId="77777777" w:rsidR="00CB788D" w:rsidRPr="002C3786" w:rsidRDefault="00CB38BB" w:rsidP="00DA4990">
            <w:pPr>
              <w:pStyle w:val="GSATableText"/>
            </w:pPr>
            <w:sdt>
              <w:sdtPr>
                <w:id w:val="39578714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59284624" w14:textId="77777777" w:rsidR="00CB788D" w:rsidRPr="002C3786" w:rsidRDefault="00CB38BB" w:rsidP="00DA4990">
            <w:pPr>
              <w:pStyle w:val="GSATableText"/>
            </w:pPr>
            <w:sdt>
              <w:sdtPr>
                <w:id w:val="35900600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7917C604" w14:textId="77777777" w:rsidR="00CB788D" w:rsidRPr="002C3786" w:rsidRDefault="00CB38BB" w:rsidP="00DA4990">
            <w:pPr>
              <w:pStyle w:val="GSATableText"/>
            </w:pPr>
            <w:sdt>
              <w:sdtPr>
                <w:id w:val="132917035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201479B9" w14:textId="77777777" w:rsidR="00CB788D" w:rsidRPr="002C3786" w:rsidRDefault="00CB38BB" w:rsidP="00DA4990">
            <w:pPr>
              <w:pStyle w:val="GSATableText"/>
            </w:pPr>
            <w:sdt>
              <w:sdtPr>
                <w:id w:val="-25683027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4C8E61D5" w14:textId="77777777" w:rsidR="00CB788D" w:rsidRPr="002C3786" w:rsidRDefault="00CB38BB" w:rsidP="00DA4990">
            <w:pPr>
              <w:pStyle w:val="GSATableText"/>
            </w:pPr>
            <w:sdt>
              <w:sdtPr>
                <w:id w:val="164399815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2D9DFE69" w14:textId="77777777" w:rsidTr="001C310B">
        <w:trPr>
          <w:trHeight w:val="288"/>
        </w:trPr>
        <w:tc>
          <w:tcPr>
            <w:tcW w:w="5000" w:type="pct"/>
            <w:gridSpan w:val="2"/>
            <w:tcMar>
              <w:top w:w="43" w:type="dxa"/>
              <w:bottom w:w="43" w:type="dxa"/>
            </w:tcMar>
            <w:vAlign w:val="bottom"/>
          </w:tcPr>
          <w:p w14:paraId="38DB460F" w14:textId="77777777" w:rsidR="00CB788D" w:rsidRPr="002C3786" w:rsidRDefault="00CB788D" w:rsidP="00DA4990">
            <w:pPr>
              <w:pStyle w:val="GSATableText"/>
            </w:pPr>
            <w:r w:rsidRPr="002C3786">
              <w:t>Control Origination (check all that apply):</w:t>
            </w:r>
          </w:p>
          <w:p w14:paraId="4F1B7C6C" w14:textId="77777777" w:rsidR="00CB788D" w:rsidRPr="002C3786" w:rsidRDefault="00CB38BB" w:rsidP="00DA4990">
            <w:pPr>
              <w:pStyle w:val="GSATableText"/>
            </w:pPr>
            <w:sdt>
              <w:sdtPr>
                <w:id w:val="-67773346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6C81264E" w14:textId="77777777" w:rsidR="00CB788D" w:rsidRPr="002C3786" w:rsidRDefault="00CB38BB" w:rsidP="00DA4990">
            <w:pPr>
              <w:pStyle w:val="GSATableText"/>
            </w:pPr>
            <w:sdt>
              <w:sdtPr>
                <w:id w:val="60347066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31A76DD5" w14:textId="77777777" w:rsidR="00CB788D" w:rsidRPr="002C3786" w:rsidRDefault="00CB38BB" w:rsidP="00DA4990">
            <w:pPr>
              <w:pStyle w:val="GSATableText"/>
            </w:pPr>
            <w:sdt>
              <w:sdtPr>
                <w:id w:val="-201221030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7F2D42A4" w14:textId="77777777" w:rsidR="00CB788D" w:rsidRPr="002C3786" w:rsidRDefault="00CB38BB" w:rsidP="00DA4990">
            <w:pPr>
              <w:pStyle w:val="GSATableText"/>
            </w:pPr>
            <w:sdt>
              <w:sdtPr>
                <w:id w:val="189175698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06628B9D" w14:textId="77777777" w:rsidR="00CB788D" w:rsidRPr="002C3786" w:rsidRDefault="00CB38BB" w:rsidP="00DA4990">
            <w:pPr>
              <w:pStyle w:val="GSATableText"/>
            </w:pPr>
            <w:sdt>
              <w:sdtPr>
                <w:id w:val="-21689398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0D92A73B" w14:textId="77777777" w:rsidR="00CB788D" w:rsidRPr="002C3786" w:rsidRDefault="00CB38BB" w:rsidP="00DA4990">
            <w:pPr>
              <w:pStyle w:val="GSATableText"/>
            </w:pPr>
            <w:sdt>
              <w:sdtPr>
                <w:id w:val="-202430762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4E2647D1" w14:textId="4CE90944" w:rsidR="00CB788D" w:rsidRPr="002C3786" w:rsidRDefault="00CB38BB" w:rsidP="00DA4990">
            <w:pPr>
              <w:pStyle w:val="GSATableText"/>
            </w:pPr>
            <w:sdt>
              <w:sdtPr>
                <w:id w:val="-61898359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65545204"/>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15686597"/>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2135C1B0"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90859" w:rsidRPr="002C3786" w14:paraId="0700221D" w14:textId="77777777" w:rsidTr="001C310B">
        <w:trPr>
          <w:cantSplit/>
          <w:trHeight w:val="288"/>
          <w:tblHeader/>
        </w:trPr>
        <w:tc>
          <w:tcPr>
            <w:tcW w:w="5000" w:type="pct"/>
            <w:gridSpan w:val="2"/>
            <w:shd w:val="clear" w:color="auto" w:fill="DBE5F1" w:themeFill="accent1" w:themeFillTint="33"/>
            <w:vAlign w:val="center"/>
          </w:tcPr>
          <w:p w14:paraId="2654319D" w14:textId="77777777" w:rsidR="00B90859" w:rsidRPr="002C3786" w:rsidRDefault="00B90859" w:rsidP="00E03A24">
            <w:pPr>
              <w:pStyle w:val="GSATableHeading"/>
            </w:pPr>
            <w:r w:rsidRPr="008E387D">
              <w:t xml:space="preserve">SA-3 </w:t>
            </w:r>
            <w:r w:rsidRPr="002C3786">
              <w:t>What is the solution and how is it implemented?</w:t>
            </w:r>
          </w:p>
        </w:tc>
      </w:tr>
      <w:tr w:rsidR="00B90859" w:rsidRPr="0036708B" w14:paraId="66D7F124" w14:textId="77777777" w:rsidTr="001C310B">
        <w:trPr>
          <w:trHeight w:val="288"/>
        </w:trPr>
        <w:tc>
          <w:tcPr>
            <w:tcW w:w="484" w:type="pct"/>
            <w:tcBorders>
              <w:right w:val="nil"/>
            </w:tcBorders>
            <w:shd w:val="clear" w:color="auto" w:fill="DBE5F1" w:themeFill="accent1" w:themeFillTint="33"/>
          </w:tcPr>
          <w:p w14:paraId="2B29705A" w14:textId="77777777" w:rsidR="00B90859" w:rsidRPr="002C3786" w:rsidRDefault="00B90859" w:rsidP="00E03A24">
            <w:pPr>
              <w:pStyle w:val="GSATableHeading"/>
            </w:pPr>
            <w:r w:rsidRPr="002C3786">
              <w:t>Part a</w:t>
            </w:r>
          </w:p>
        </w:tc>
        <w:tc>
          <w:tcPr>
            <w:tcW w:w="4516" w:type="pct"/>
            <w:tcMar>
              <w:top w:w="43" w:type="dxa"/>
              <w:bottom w:w="43" w:type="dxa"/>
            </w:tcMar>
          </w:tcPr>
          <w:p w14:paraId="6FC800EA" w14:textId="77777777" w:rsidR="00B90859" w:rsidRPr="0036708B" w:rsidRDefault="00B90859" w:rsidP="00B90859">
            <w:pPr>
              <w:pStyle w:val="GSATableText"/>
            </w:pPr>
          </w:p>
        </w:tc>
      </w:tr>
      <w:tr w:rsidR="00B90859" w:rsidRPr="0036708B" w14:paraId="480A14C3" w14:textId="77777777" w:rsidTr="001C310B">
        <w:trPr>
          <w:trHeight w:val="288"/>
        </w:trPr>
        <w:tc>
          <w:tcPr>
            <w:tcW w:w="484" w:type="pct"/>
            <w:tcBorders>
              <w:right w:val="nil"/>
            </w:tcBorders>
            <w:shd w:val="clear" w:color="auto" w:fill="DBE5F1" w:themeFill="accent1" w:themeFillTint="33"/>
          </w:tcPr>
          <w:p w14:paraId="054ACDB8" w14:textId="77777777" w:rsidR="00B90859" w:rsidRPr="002C3786" w:rsidRDefault="00B90859" w:rsidP="00E03A24">
            <w:pPr>
              <w:pStyle w:val="GSATableHeading"/>
            </w:pPr>
            <w:r w:rsidRPr="002C3786">
              <w:t>Part b</w:t>
            </w:r>
          </w:p>
        </w:tc>
        <w:tc>
          <w:tcPr>
            <w:tcW w:w="4516" w:type="pct"/>
            <w:tcMar>
              <w:top w:w="43" w:type="dxa"/>
              <w:bottom w:w="43" w:type="dxa"/>
            </w:tcMar>
          </w:tcPr>
          <w:p w14:paraId="21C2C4F1" w14:textId="77777777" w:rsidR="00B90859" w:rsidRPr="0036708B" w:rsidRDefault="00B90859" w:rsidP="00B90859">
            <w:pPr>
              <w:pStyle w:val="GSATableText"/>
            </w:pPr>
          </w:p>
        </w:tc>
      </w:tr>
      <w:tr w:rsidR="00B90859" w:rsidRPr="0036708B" w14:paraId="3FAB9751" w14:textId="77777777" w:rsidTr="001C310B">
        <w:trPr>
          <w:trHeight w:val="288"/>
        </w:trPr>
        <w:tc>
          <w:tcPr>
            <w:tcW w:w="484" w:type="pct"/>
            <w:tcBorders>
              <w:right w:val="nil"/>
            </w:tcBorders>
            <w:shd w:val="clear" w:color="auto" w:fill="DBE5F1" w:themeFill="accent1" w:themeFillTint="33"/>
          </w:tcPr>
          <w:p w14:paraId="45CB540E" w14:textId="77777777" w:rsidR="00B90859" w:rsidRPr="002C3786" w:rsidRDefault="00B90859" w:rsidP="00E03A24">
            <w:pPr>
              <w:pStyle w:val="GSATableHeading"/>
            </w:pPr>
            <w:r w:rsidRPr="002C3786">
              <w:t xml:space="preserve">Part </w:t>
            </w:r>
            <w:r>
              <w:t>c</w:t>
            </w:r>
          </w:p>
        </w:tc>
        <w:tc>
          <w:tcPr>
            <w:tcW w:w="4516" w:type="pct"/>
            <w:tcMar>
              <w:top w:w="43" w:type="dxa"/>
              <w:bottom w:w="43" w:type="dxa"/>
            </w:tcMar>
          </w:tcPr>
          <w:p w14:paraId="24648769" w14:textId="77777777" w:rsidR="00B90859" w:rsidRPr="0036708B" w:rsidRDefault="00B90859" w:rsidP="00B90859">
            <w:pPr>
              <w:pStyle w:val="GSATableText"/>
            </w:pPr>
          </w:p>
        </w:tc>
      </w:tr>
      <w:tr w:rsidR="00B90859" w:rsidRPr="0036708B" w14:paraId="008BD65F" w14:textId="77777777" w:rsidTr="001C310B">
        <w:trPr>
          <w:trHeight w:val="288"/>
        </w:trPr>
        <w:tc>
          <w:tcPr>
            <w:tcW w:w="484" w:type="pct"/>
            <w:tcBorders>
              <w:right w:val="nil"/>
            </w:tcBorders>
            <w:shd w:val="clear" w:color="auto" w:fill="DBE5F1" w:themeFill="accent1" w:themeFillTint="33"/>
          </w:tcPr>
          <w:p w14:paraId="34D8E5E7" w14:textId="77777777" w:rsidR="00B90859" w:rsidRPr="002C3786" w:rsidRDefault="00B90859" w:rsidP="00E03A24">
            <w:pPr>
              <w:pStyle w:val="GSATableHeading"/>
            </w:pPr>
            <w:r w:rsidRPr="002C3786">
              <w:t xml:space="preserve">Part </w:t>
            </w:r>
            <w:r>
              <w:t>d</w:t>
            </w:r>
          </w:p>
        </w:tc>
        <w:tc>
          <w:tcPr>
            <w:tcW w:w="4516" w:type="pct"/>
            <w:tcMar>
              <w:top w:w="43" w:type="dxa"/>
              <w:bottom w:w="43" w:type="dxa"/>
            </w:tcMar>
          </w:tcPr>
          <w:p w14:paraId="7FF8A2D6" w14:textId="77777777" w:rsidR="00B90859" w:rsidRPr="0036708B" w:rsidRDefault="00B90859" w:rsidP="00B90859">
            <w:pPr>
              <w:pStyle w:val="GSATableText"/>
            </w:pPr>
          </w:p>
        </w:tc>
      </w:tr>
    </w:tbl>
    <w:p w14:paraId="0FAB99E9" w14:textId="77777777" w:rsidR="00D327F3" w:rsidRPr="00F01982" w:rsidRDefault="00D327F3" w:rsidP="00DA4990"/>
    <w:p w14:paraId="453C373E" w14:textId="77777777" w:rsidR="000D1972" w:rsidRDefault="00B90859" w:rsidP="005972CC">
      <w:pPr>
        <w:pStyle w:val="Heading3"/>
      </w:pPr>
      <w:bookmarkStart w:id="1775" w:name="_Toc149090416"/>
      <w:bookmarkStart w:id="1776" w:name="_Toc383429875"/>
      <w:bookmarkStart w:id="1777" w:name="_Toc383444685"/>
      <w:bookmarkStart w:id="1778" w:name="_Toc385594330"/>
      <w:bookmarkStart w:id="1779" w:name="_Toc385594718"/>
      <w:bookmarkStart w:id="1780" w:name="_Toc385595106"/>
      <w:bookmarkStart w:id="1781" w:name="_Toc388620946"/>
      <w:bookmarkStart w:id="1782" w:name="_Toc449543468"/>
      <w:bookmarkStart w:id="1783" w:name="_Toc464803642"/>
      <w:r w:rsidRPr="002C3786">
        <w:t>SA-4</w:t>
      </w:r>
      <w:r>
        <w:t xml:space="preserve"> </w:t>
      </w:r>
      <w:r w:rsidR="00D327F3" w:rsidRPr="002C3786">
        <w:t xml:space="preserve">Acquisitions </w:t>
      </w:r>
      <w:r w:rsidR="00910352">
        <w:t>Process</w:t>
      </w:r>
      <w:r w:rsidR="00D327F3" w:rsidRPr="002C3786">
        <w:t xml:space="preserve"> </w:t>
      </w:r>
      <w:bookmarkEnd w:id="1775"/>
      <w:bookmarkEnd w:id="1776"/>
      <w:bookmarkEnd w:id="1777"/>
      <w:bookmarkEnd w:id="1778"/>
      <w:bookmarkEnd w:id="1779"/>
      <w:bookmarkEnd w:id="1780"/>
      <w:bookmarkEnd w:id="1781"/>
      <w:r w:rsidR="009F53EF">
        <w:t>(L) (M) (H)</w:t>
      </w:r>
      <w:bookmarkEnd w:id="1782"/>
      <w:bookmarkEnd w:id="1783"/>
    </w:p>
    <w:p w14:paraId="32202253" w14:textId="77777777" w:rsidR="000D1972" w:rsidRDefault="00D327F3" w:rsidP="00DA4990">
      <w:bookmarkStart w:id="1784" w:name="_Toc383444686"/>
      <w:r w:rsidRPr="00910352">
        <w:t>The organization includes the following requirements</w:t>
      </w:r>
      <w:r w:rsidR="00910352" w:rsidRPr="00910352">
        <w:t>, descriptions,</w:t>
      </w:r>
      <w:r w:rsidRPr="00910352">
        <w:t xml:space="preserve"> and</w:t>
      </w:r>
      <w:r w:rsidR="00910352" w:rsidRPr="00910352">
        <w:t xml:space="preserve"> criteria</w:t>
      </w:r>
      <w:r w:rsidRPr="00910352">
        <w:t xml:space="preserve">, explicitly or by reference, in </w:t>
      </w:r>
      <w:r w:rsidR="00910352" w:rsidRPr="00910352">
        <w:t xml:space="preserve">the acquisition contract for the </w:t>
      </w:r>
      <w:r w:rsidRPr="00910352">
        <w:t>information system</w:t>
      </w:r>
      <w:r w:rsidR="00910352" w:rsidRPr="00910352">
        <w:t>, system component, or information system service in</w:t>
      </w:r>
      <w:r w:rsidRPr="00910352">
        <w:t xml:space="preserve"> accordance with applicable federal laws, Executive Orders, directives, policies, regulations, standards</w:t>
      </w:r>
      <w:r w:rsidR="00910352" w:rsidRPr="00910352">
        <w:t>, guidelines, and organizational mission/business needs:</w:t>
      </w:r>
      <w:bookmarkEnd w:id="1784"/>
    </w:p>
    <w:p w14:paraId="15D18F64" w14:textId="77777777" w:rsidR="000D1972" w:rsidRDefault="00910352" w:rsidP="00914FE7">
      <w:pPr>
        <w:pStyle w:val="GSAListParagraphalpha"/>
        <w:numPr>
          <w:ilvl w:val="0"/>
          <w:numId w:val="67"/>
        </w:numPr>
      </w:pPr>
      <w:r w:rsidRPr="00910352">
        <w:t>Security functional requirements;</w:t>
      </w:r>
    </w:p>
    <w:p w14:paraId="23769C83" w14:textId="77777777" w:rsidR="000D1972" w:rsidRDefault="00910352" w:rsidP="00914FE7">
      <w:pPr>
        <w:pStyle w:val="GSAListParagraphalpha"/>
        <w:numPr>
          <w:ilvl w:val="0"/>
          <w:numId w:val="67"/>
        </w:numPr>
      </w:pPr>
      <w:r w:rsidRPr="00910352">
        <w:t>Security strength requirements;</w:t>
      </w:r>
    </w:p>
    <w:p w14:paraId="185F1560" w14:textId="77777777" w:rsidR="000D1972" w:rsidRDefault="00910352" w:rsidP="00914FE7">
      <w:pPr>
        <w:pStyle w:val="GSAListParagraphalpha"/>
        <w:numPr>
          <w:ilvl w:val="0"/>
          <w:numId w:val="67"/>
        </w:numPr>
      </w:pPr>
      <w:r w:rsidRPr="00910352">
        <w:t>Security assurance requirements;</w:t>
      </w:r>
    </w:p>
    <w:p w14:paraId="12C3B7CE" w14:textId="77777777" w:rsidR="000D1972" w:rsidRDefault="00910352" w:rsidP="00914FE7">
      <w:pPr>
        <w:pStyle w:val="GSAListParagraphalpha"/>
        <w:numPr>
          <w:ilvl w:val="0"/>
          <w:numId w:val="67"/>
        </w:numPr>
      </w:pPr>
      <w:r w:rsidRPr="00910352">
        <w:t>Security-related documentation requirements;</w:t>
      </w:r>
    </w:p>
    <w:p w14:paraId="796F0897" w14:textId="77777777" w:rsidR="000D1972" w:rsidRDefault="00910352" w:rsidP="00914FE7">
      <w:pPr>
        <w:pStyle w:val="GSAListParagraphalpha"/>
        <w:numPr>
          <w:ilvl w:val="0"/>
          <w:numId w:val="67"/>
        </w:numPr>
      </w:pPr>
      <w:r w:rsidRPr="00910352">
        <w:t>Requirements for protecting security-related documentation;</w:t>
      </w:r>
    </w:p>
    <w:p w14:paraId="33A96FE2" w14:textId="77777777" w:rsidR="000D1972" w:rsidRDefault="00910352" w:rsidP="00914FE7">
      <w:pPr>
        <w:pStyle w:val="GSAListParagraphalpha"/>
        <w:numPr>
          <w:ilvl w:val="0"/>
          <w:numId w:val="67"/>
        </w:numPr>
      </w:pPr>
      <w:r w:rsidRPr="00910352">
        <w:t>Description of the information system development environment and environment in which the system is intended to operate; and</w:t>
      </w:r>
    </w:p>
    <w:p w14:paraId="063601A7" w14:textId="77777777" w:rsidR="000D1972" w:rsidRDefault="00910352" w:rsidP="00914FE7">
      <w:pPr>
        <w:pStyle w:val="GSAListParagraphalpha"/>
        <w:numPr>
          <w:ilvl w:val="0"/>
          <w:numId w:val="67"/>
        </w:numPr>
      </w:pPr>
      <w:r w:rsidRPr="00910352">
        <w:t>Acceptance criteria.</w:t>
      </w:r>
    </w:p>
    <w:p w14:paraId="60EA2142" w14:textId="77777777" w:rsidR="008E387D" w:rsidRDefault="00D327F3" w:rsidP="00DA4990">
      <w:pPr>
        <w:pStyle w:val="GSAGuidance"/>
        <w:rPr>
          <w:rStyle w:val="GSAGuidanceBoldChar"/>
        </w:rPr>
      </w:pPr>
      <w:r w:rsidRPr="008E387D">
        <w:rPr>
          <w:rStyle w:val="GSAGuidanceBoldChar"/>
        </w:rPr>
        <w:t xml:space="preserve">Additional </w:t>
      </w:r>
      <w:r w:rsidR="00895AF9">
        <w:rPr>
          <w:rStyle w:val="GSAGuidanceBoldChar"/>
        </w:rPr>
        <w:t>FedRAMP</w:t>
      </w:r>
      <w:r w:rsidRPr="008E387D">
        <w:rPr>
          <w:rStyle w:val="GSAGuidanceBoldChar"/>
        </w:rPr>
        <w:t xml:space="preserve"> Requirements and Guidance: </w:t>
      </w:r>
    </w:p>
    <w:p w14:paraId="110AC6A8" w14:textId="77777777" w:rsidR="000D1972" w:rsidRPr="008E387D" w:rsidRDefault="00AE3199" w:rsidP="00DA4990">
      <w:pPr>
        <w:pStyle w:val="GSAGuidance"/>
      </w:pPr>
      <w:r w:rsidRPr="008E387D">
        <w:rPr>
          <w:rStyle w:val="GSAGuidanceBoldChar"/>
        </w:rPr>
        <w:t>Guidance</w:t>
      </w:r>
      <w:r w:rsidRPr="008E387D">
        <w:t>:</w:t>
      </w:r>
      <w:r w:rsidR="00D327F3" w:rsidRPr="008E387D">
        <w:t xml:space="preserve"> The use of Common Criteria (ISO/IEC 15408) evaluated products is strongly preferred</w:t>
      </w:r>
      <w:r w:rsidR="00AA2578" w:rsidRPr="008E387D">
        <w:t xml:space="preserve">.  </w:t>
      </w:r>
      <w:r w:rsidR="009F53EF">
        <w:br/>
      </w:r>
      <w:r w:rsidR="00D327F3" w:rsidRPr="008E387D">
        <w:t xml:space="preserve">See </w:t>
      </w:r>
      <w:hyperlink r:id="rId46" w:history="1">
        <w:r w:rsidR="00D327F3" w:rsidRPr="008E387D">
          <w:rPr>
            <w:rStyle w:val="Hyperlink"/>
          </w:rPr>
          <w:t>http://www.niap-ccevs.org/vpl</w:t>
        </w:r>
      </w:hyperlink>
      <w:r w:rsidR="00D327F3" w:rsidRPr="008E387D">
        <w:t xml:space="preserve"> or </w:t>
      </w:r>
      <w:hyperlink r:id="rId47" w:history="1">
        <w:r w:rsidR="00D327F3" w:rsidRPr="008E387D">
          <w:rPr>
            <w:rStyle w:val="Hyperlink"/>
          </w:rPr>
          <w:t>http://www.commoncriteriaportal.org/products.html</w:t>
        </w:r>
      </w:hyperlink>
      <w:r w:rsidR="00D327F3" w:rsidRPr="008E387D">
        <w:t>.</w:t>
      </w:r>
    </w:p>
    <w:p w14:paraId="6573E12A" w14:textId="77777777" w:rsidR="000D1972" w:rsidRDefault="000D1972"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4D25D6A1" w14:textId="77777777" w:rsidTr="001C310B">
        <w:trPr>
          <w:cantSplit/>
          <w:trHeight w:val="288"/>
          <w:tblHeader/>
        </w:trPr>
        <w:tc>
          <w:tcPr>
            <w:tcW w:w="811" w:type="pct"/>
            <w:shd w:val="clear" w:color="auto" w:fill="DBE5F1" w:themeFill="accent1" w:themeFillTint="33"/>
            <w:tcMar>
              <w:top w:w="43" w:type="dxa"/>
              <w:bottom w:w="43" w:type="dxa"/>
            </w:tcMar>
          </w:tcPr>
          <w:p w14:paraId="2991E2B3" w14:textId="77777777" w:rsidR="00CB788D" w:rsidRPr="002C3786" w:rsidRDefault="00B90859" w:rsidP="00E03A24">
            <w:pPr>
              <w:pStyle w:val="GSATableHeading"/>
            </w:pPr>
            <w:r w:rsidRPr="002C3786">
              <w:t>SA-4</w:t>
            </w:r>
          </w:p>
        </w:tc>
        <w:tc>
          <w:tcPr>
            <w:tcW w:w="4189" w:type="pct"/>
            <w:shd w:val="clear" w:color="auto" w:fill="DBE5F1" w:themeFill="accent1" w:themeFillTint="33"/>
          </w:tcPr>
          <w:p w14:paraId="5CB2A9B8" w14:textId="77777777" w:rsidR="00CB788D" w:rsidRPr="002C3786" w:rsidRDefault="00CB788D" w:rsidP="00E03A24">
            <w:pPr>
              <w:pStyle w:val="GSATableHeading"/>
            </w:pPr>
            <w:r w:rsidRPr="002C3786">
              <w:t>Control Summary Information</w:t>
            </w:r>
          </w:p>
        </w:tc>
      </w:tr>
      <w:tr w:rsidR="00CB788D" w:rsidRPr="002C3786" w14:paraId="1F0CAF10" w14:textId="77777777" w:rsidTr="001C310B">
        <w:trPr>
          <w:trHeight w:val="288"/>
        </w:trPr>
        <w:tc>
          <w:tcPr>
            <w:tcW w:w="5000" w:type="pct"/>
            <w:gridSpan w:val="2"/>
            <w:tcMar>
              <w:top w:w="43" w:type="dxa"/>
              <w:bottom w:w="43" w:type="dxa"/>
            </w:tcMar>
          </w:tcPr>
          <w:p w14:paraId="3FA7AFB6" w14:textId="77777777" w:rsidR="00CB788D" w:rsidRPr="002C3786" w:rsidRDefault="00CB788D" w:rsidP="002D7634">
            <w:pPr>
              <w:pStyle w:val="GSATableText"/>
            </w:pPr>
            <w:r w:rsidRPr="002C3786">
              <w:t>Responsible Role:</w:t>
            </w:r>
            <w:r>
              <w:t xml:space="preserve"> </w:t>
            </w:r>
          </w:p>
        </w:tc>
      </w:tr>
      <w:tr w:rsidR="00CB788D" w:rsidRPr="002C3786" w14:paraId="49855680" w14:textId="77777777" w:rsidTr="001C310B">
        <w:trPr>
          <w:trHeight w:val="288"/>
        </w:trPr>
        <w:tc>
          <w:tcPr>
            <w:tcW w:w="5000" w:type="pct"/>
            <w:gridSpan w:val="2"/>
            <w:tcMar>
              <w:top w:w="43" w:type="dxa"/>
              <w:bottom w:w="43" w:type="dxa"/>
            </w:tcMar>
            <w:vAlign w:val="bottom"/>
          </w:tcPr>
          <w:p w14:paraId="44A4B967" w14:textId="77777777" w:rsidR="00CB788D" w:rsidRPr="002C3786" w:rsidRDefault="00CB788D" w:rsidP="00DA4990">
            <w:pPr>
              <w:pStyle w:val="GSATableText"/>
            </w:pPr>
            <w:r w:rsidRPr="002C3786">
              <w:t>Implementation Status (check all that apply):</w:t>
            </w:r>
          </w:p>
          <w:p w14:paraId="7E696DEB" w14:textId="77777777" w:rsidR="00CB788D" w:rsidRPr="002C3786" w:rsidRDefault="00CB38BB" w:rsidP="00DA4990">
            <w:pPr>
              <w:pStyle w:val="GSATableText"/>
            </w:pPr>
            <w:sdt>
              <w:sdtPr>
                <w:id w:val="-21743434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2DAAD7D8" w14:textId="77777777" w:rsidR="00CB788D" w:rsidRPr="002C3786" w:rsidRDefault="00CB38BB" w:rsidP="00DA4990">
            <w:pPr>
              <w:pStyle w:val="GSATableText"/>
            </w:pPr>
            <w:sdt>
              <w:sdtPr>
                <w:id w:val="106098134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0E273C88" w14:textId="77777777" w:rsidR="00CB788D" w:rsidRPr="002C3786" w:rsidRDefault="00CB38BB" w:rsidP="00DA4990">
            <w:pPr>
              <w:pStyle w:val="GSATableText"/>
            </w:pPr>
            <w:sdt>
              <w:sdtPr>
                <w:id w:val="191627086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1249F6B0" w14:textId="77777777" w:rsidR="00CB788D" w:rsidRPr="002C3786" w:rsidRDefault="00CB38BB" w:rsidP="00DA4990">
            <w:pPr>
              <w:pStyle w:val="GSATableText"/>
            </w:pPr>
            <w:sdt>
              <w:sdtPr>
                <w:id w:val="-213254460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3A898A24" w14:textId="77777777" w:rsidR="00CB788D" w:rsidRPr="002C3786" w:rsidRDefault="00CB38BB" w:rsidP="00DA4990">
            <w:pPr>
              <w:pStyle w:val="GSATableText"/>
            </w:pPr>
            <w:sdt>
              <w:sdtPr>
                <w:id w:val="-143928974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7ACB4057" w14:textId="77777777" w:rsidTr="001C310B">
        <w:trPr>
          <w:trHeight w:val="288"/>
        </w:trPr>
        <w:tc>
          <w:tcPr>
            <w:tcW w:w="5000" w:type="pct"/>
            <w:gridSpan w:val="2"/>
            <w:tcMar>
              <w:top w:w="43" w:type="dxa"/>
              <w:bottom w:w="43" w:type="dxa"/>
            </w:tcMar>
            <w:vAlign w:val="bottom"/>
          </w:tcPr>
          <w:p w14:paraId="1B545B06" w14:textId="77777777" w:rsidR="00CB788D" w:rsidRPr="002C3786" w:rsidRDefault="00CB788D" w:rsidP="00DA4990">
            <w:pPr>
              <w:pStyle w:val="GSATableText"/>
            </w:pPr>
            <w:r w:rsidRPr="002C3786">
              <w:t>Control Origination (check all that apply):</w:t>
            </w:r>
          </w:p>
          <w:p w14:paraId="0E34A596" w14:textId="77777777" w:rsidR="00CB788D" w:rsidRPr="002C3786" w:rsidRDefault="00CB38BB" w:rsidP="00DA4990">
            <w:pPr>
              <w:pStyle w:val="GSATableText"/>
            </w:pPr>
            <w:sdt>
              <w:sdtPr>
                <w:id w:val="211609181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14C12C02" w14:textId="77777777" w:rsidR="00CB788D" w:rsidRPr="002C3786" w:rsidRDefault="00CB38BB" w:rsidP="00DA4990">
            <w:pPr>
              <w:pStyle w:val="GSATableText"/>
            </w:pPr>
            <w:sdt>
              <w:sdtPr>
                <w:id w:val="-83807027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51C20B43" w14:textId="77777777" w:rsidR="00CB788D" w:rsidRPr="002C3786" w:rsidRDefault="00CB38BB" w:rsidP="00DA4990">
            <w:pPr>
              <w:pStyle w:val="GSATableText"/>
            </w:pPr>
            <w:sdt>
              <w:sdtPr>
                <w:id w:val="159389296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1C36EE92" w14:textId="77777777" w:rsidR="00CB788D" w:rsidRPr="002C3786" w:rsidRDefault="00CB38BB" w:rsidP="00DA4990">
            <w:pPr>
              <w:pStyle w:val="GSATableText"/>
            </w:pPr>
            <w:sdt>
              <w:sdtPr>
                <w:id w:val="106183527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026B19BB" w14:textId="77777777" w:rsidR="00CB788D" w:rsidRPr="002C3786" w:rsidRDefault="00CB38BB" w:rsidP="00DA4990">
            <w:pPr>
              <w:pStyle w:val="GSATableText"/>
            </w:pPr>
            <w:sdt>
              <w:sdtPr>
                <w:id w:val="194926823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61C6C15F" w14:textId="77777777" w:rsidR="00CB788D" w:rsidRPr="002C3786" w:rsidRDefault="00CB38BB" w:rsidP="00DA4990">
            <w:pPr>
              <w:pStyle w:val="GSATableText"/>
            </w:pPr>
            <w:sdt>
              <w:sdtPr>
                <w:id w:val="136894841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20F53A53" w14:textId="72CAB91C" w:rsidR="00CB788D" w:rsidRPr="002C3786" w:rsidRDefault="00CB38BB" w:rsidP="00DA4990">
            <w:pPr>
              <w:pStyle w:val="GSATableText"/>
            </w:pPr>
            <w:sdt>
              <w:sdtPr>
                <w:id w:val="-204613002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498735870"/>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2100400069"/>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627040AA"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90859" w:rsidRPr="002C3786" w14:paraId="1561BC9D" w14:textId="77777777" w:rsidTr="001C310B">
        <w:trPr>
          <w:cantSplit/>
          <w:trHeight w:val="288"/>
          <w:tblHeader/>
        </w:trPr>
        <w:tc>
          <w:tcPr>
            <w:tcW w:w="5000" w:type="pct"/>
            <w:gridSpan w:val="2"/>
            <w:shd w:val="clear" w:color="auto" w:fill="DBE5F1" w:themeFill="accent1" w:themeFillTint="33"/>
            <w:vAlign w:val="center"/>
          </w:tcPr>
          <w:p w14:paraId="076DABBA" w14:textId="77777777" w:rsidR="00B90859" w:rsidRPr="002C3786" w:rsidRDefault="00B90859" w:rsidP="00E03A24">
            <w:pPr>
              <w:pStyle w:val="GSATableHeading"/>
            </w:pPr>
            <w:r w:rsidRPr="00641E09">
              <w:t xml:space="preserve">SA-4 </w:t>
            </w:r>
            <w:r w:rsidRPr="002C3786">
              <w:t>What is the solution and how is it implemented?</w:t>
            </w:r>
          </w:p>
        </w:tc>
      </w:tr>
      <w:tr w:rsidR="00B90859" w:rsidRPr="0036708B" w14:paraId="351B426D" w14:textId="77777777" w:rsidTr="001C310B">
        <w:trPr>
          <w:trHeight w:val="288"/>
        </w:trPr>
        <w:tc>
          <w:tcPr>
            <w:tcW w:w="484" w:type="pct"/>
            <w:tcBorders>
              <w:right w:val="nil"/>
            </w:tcBorders>
            <w:shd w:val="clear" w:color="auto" w:fill="DBE5F1" w:themeFill="accent1" w:themeFillTint="33"/>
          </w:tcPr>
          <w:p w14:paraId="618D95CB" w14:textId="77777777" w:rsidR="00B90859" w:rsidRPr="002C3786" w:rsidRDefault="00B90859" w:rsidP="00E03A24">
            <w:pPr>
              <w:pStyle w:val="GSATableHeading"/>
            </w:pPr>
            <w:r w:rsidRPr="002C3786">
              <w:t>Part a</w:t>
            </w:r>
          </w:p>
        </w:tc>
        <w:tc>
          <w:tcPr>
            <w:tcW w:w="4516" w:type="pct"/>
            <w:tcMar>
              <w:top w:w="43" w:type="dxa"/>
              <w:bottom w:w="43" w:type="dxa"/>
            </w:tcMar>
          </w:tcPr>
          <w:p w14:paraId="0FB886E2" w14:textId="77777777" w:rsidR="00B90859" w:rsidRPr="0036708B" w:rsidRDefault="00B90859" w:rsidP="00B90859">
            <w:pPr>
              <w:pStyle w:val="GSATableText"/>
            </w:pPr>
          </w:p>
        </w:tc>
      </w:tr>
      <w:tr w:rsidR="00B90859" w:rsidRPr="0036708B" w14:paraId="7DB10144" w14:textId="77777777" w:rsidTr="001C310B">
        <w:trPr>
          <w:trHeight w:val="288"/>
        </w:trPr>
        <w:tc>
          <w:tcPr>
            <w:tcW w:w="484" w:type="pct"/>
            <w:tcBorders>
              <w:right w:val="nil"/>
            </w:tcBorders>
            <w:shd w:val="clear" w:color="auto" w:fill="DBE5F1" w:themeFill="accent1" w:themeFillTint="33"/>
          </w:tcPr>
          <w:p w14:paraId="71D01D85" w14:textId="77777777" w:rsidR="00B90859" w:rsidRPr="002C3786" w:rsidRDefault="00B90859" w:rsidP="00E03A24">
            <w:pPr>
              <w:pStyle w:val="GSATableHeading"/>
            </w:pPr>
            <w:r w:rsidRPr="002C3786">
              <w:t>Part b</w:t>
            </w:r>
          </w:p>
        </w:tc>
        <w:tc>
          <w:tcPr>
            <w:tcW w:w="4516" w:type="pct"/>
            <w:tcMar>
              <w:top w:w="43" w:type="dxa"/>
              <w:bottom w:w="43" w:type="dxa"/>
            </w:tcMar>
          </w:tcPr>
          <w:p w14:paraId="580973EC" w14:textId="77777777" w:rsidR="00B90859" w:rsidRPr="0036708B" w:rsidRDefault="00B90859" w:rsidP="00B90859">
            <w:pPr>
              <w:pStyle w:val="GSATableText"/>
            </w:pPr>
          </w:p>
        </w:tc>
      </w:tr>
      <w:tr w:rsidR="00B90859" w:rsidRPr="0036708B" w14:paraId="3F6F1383" w14:textId="77777777" w:rsidTr="001C310B">
        <w:trPr>
          <w:trHeight w:val="288"/>
        </w:trPr>
        <w:tc>
          <w:tcPr>
            <w:tcW w:w="484" w:type="pct"/>
            <w:tcBorders>
              <w:right w:val="nil"/>
            </w:tcBorders>
            <w:shd w:val="clear" w:color="auto" w:fill="DBE5F1" w:themeFill="accent1" w:themeFillTint="33"/>
          </w:tcPr>
          <w:p w14:paraId="0A8A9A6C" w14:textId="77777777" w:rsidR="00B90859" w:rsidRPr="002C3786" w:rsidRDefault="00B90859" w:rsidP="00E03A24">
            <w:pPr>
              <w:pStyle w:val="GSATableHeading"/>
            </w:pPr>
            <w:r w:rsidRPr="002C3786">
              <w:t xml:space="preserve">Part </w:t>
            </w:r>
            <w:r>
              <w:t>c</w:t>
            </w:r>
          </w:p>
        </w:tc>
        <w:tc>
          <w:tcPr>
            <w:tcW w:w="4516" w:type="pct"/>
            <w:tcMar>
              <w:top w:w="43" w:type="dxa"/>
              <w:bottom w:w="43" w:type="dxa"/>
            </w:tcMar>
          </w:tcPr>
          <w:p w14:paraId="0252D982" w14:textId="77777777" w:rsidR="00B90859" w:rsidRPr="0036708B" w:rsidRDefault="00B90859" w:rsidP="00B90859">
            <w:pPr>
              <w:pStyle w:val="GSATableText"/>
            </w:pPr>
          </w:p>
        </w:tc>
      </w:tr>
      <w:tr w:rsidR="00B90859" w:rsidRPr="0036708B" w14:paraId="06F18133" w14:textId="77777777" w:rsidTr="001C310B">
        <w:trPr>
          <w:trHeight w:val="288"/>
        </w:trPr>
        <w:tc>
          <w:tcPr>
            <w:tcW w:w="484" w:type="pct"/>
            <w:tcBorders>
              <w:right w:val="nil"/>
            </w:tcBorders>
            <w:shd w:val="clear" w:color="auto" w:fill="DBE5F1" w:themeFill="accent1" w:themeFillTint="33"/>
          </w:tcPr>
          <w:p w14:paraId="234C66C7" w14:textId="77777777" w:rsidR="00B90859" w:rsidRPr="002C3786" w:rsidRDefault="00B90859" w:rsidP="00E03A24">
            <w:pPr>
              <w:pStyle w:val="GSATableHeading"/>
            </w:pPr>
            <w:r w:rsidRPr="002C3786">
              <w:t xml:space="preserve">Part </w:t>
            </w:r>
            <w:r>
              <w:t>d</w:t>
            </w:r>
          </w:p>
        </w:tc>
        <w:tc>
          <w:tcPr>
            <w:tcW w:w="4516" w:type="pct"/>
            <w:tcMar>
              <w:top w:w="43" w:type="dxa"/>
              <w:bottom w:w="43" w:type="dxa"/>
            </w:tcMar>
          </w:tcPr>
          <w:p w14:paraId="450FB723" w14:textId="77777777" w:rsidR="00B90859" w:rsidRPr="0036708B" w:rsidRDefault="00B90859" w:rsidP="00B90859">
            <w:pPr>
              <w:pStyle w:val="GSATableText"/>
            </w:pPr>
          </w:p>
        </w:tc>
      </w:tr>
      <w:tr w:rsidR="00B90859" w:rsidRPr="0036708B" w14:paraId="522D4BB2" w14:textId="77777777" w:rsidTr="001C310B">
        <w:trPr>
          <w:trHeight w:val="288"/>
        </w:trPr>
        <w:tc>
          <w:tcPr>
            <w:tcW w:w="484" w:type="pct"/>
            <w:tcBorders>
              <w:right w:val="nil"/>
            </w:tcBorders>
            <w:shd w:val="clear" w:color="auto" w:fill="DBE5F1" w:themeFill="accent1" w:themeFillTint="33"/>
          </w:tcPr>
          <w:p w14:paraId="79F63FF0" w14:textId="77777777" w:rsidR="00B90859" w:rsidRPr="002C3786" w:rsidRDefault="00B90859" w:rsidP="00E03A24">
            <w:pPr>
              <w:pStyle w:val="GSATableHeading"/>
            </w:pPr>
            <w:r w:rsidRPr="002C3786">
              <w:t xml:space="preserve">Part </w:t>
            </w:r>
            <w:r>
              <w:t>e</w:t>
            </w:r>
          </w:p>
        </w:tc>
        <w:tc>
          <w:tcPr>
            <w:tcW w:w="4516" w:type="pct"/>
            <w:tcMar>
              <w:top w:w="43" w:type="dxa"/>
              <w:bottom w:w="43" w:type="dxa"/>
            </w:tcMar>
          </w:tcPr>
          <w:p w14:paraId="76FFE627" w14:textId="77777777" w:rsidR="00B90859" w:rsidRPr="0036708B" w:rsidRDefault="00B90859" w:rsidP="00B90859">
            <w:pPr>
              <w:pStyle w:val="GSATableText"/>
            </w:pPr>
          </w:p>
        </w:tc>
      </w:tr>
      <w:tr w:rsidR="00B90859" w:rsidRPr="0036708B" w14:paraId="157E552A" w14:textId="77777777" w:rsidTr="001C310B">
        <w:trPr>
          <w:trHeight w:val="288"/>
        </w:trPr>
        <w:tc>
          <w:tcPr>
            <w:tcW w:w="484" w:type="pct"/>
            <w:tcBorders>
              <w:right w:val="nil"/>
            </w:tcBorders>
            <w:shd w:val="clear" w:color="auto" w:fill="DBE5F1" w:themeFill="accent1" w:themeFillTint="33"/>
          </w:tcPr>
          <w:p w14:paraId="2EBDCA4D" w14:textId="77777777" w:rsidR="00B90859" w:rsidRPr="002C3786" w:rsidRDefault="00B90859" w:rsidP="00E03A24">
            <w:pPr>
              <w:pStyle w:val="GSATableHeading"/>
            </w:pPr>
            <w:r w:rsidRPr="002C3786">
              <w:t>Part</w:t>
            </w:r>
            <w:r>
              <w:t xml:space="preserve"> f</w:t>
            </w:r>
          </w:p>
        </w:tc>
        <w:tc>
          <w:tcPr>
            <w:tcW w:w="4516" w:type="pct"/>
            <w:tcMar>
              <w:top w:w="43" w:type="dxa"/>
              <w:bottom w:w="43" w:type="dxa"/>
            </w:tcMar>
          </w:tcPr>
          <w:p w14:paraId="4206AF42" w14:textId="77777777" w:rsidR="00B90859" w:rsidRPr="0036708B" w:rsidRDefault="00B90859" w:rsidP="00B90859">
            <w:pPr>
              <w:pStyle w:val="GSATableText"/>
            </w:pPr>
          </w:p>
        </w:tc>
      </w:tr>
      <w:tr w:rsidR="00B90859" w:rsidRPr="0036708B" w14:paraId="18554372" w14:textId="77777777" w:rsidTr="001C310B">
        <w:trPr>
          <w:trHeight w:val="288"/>
        </w:trPr>
        <w:tc>
          <w:tcPr>
            <w:tcW w:w="484" w:type="pct"/>
            <w:tcBorders>
              <w:right w:val="nil"/>
            </w:tcBorders>
            <w:shd w:val="clear" w:color="auto" w:fill="DBE5F1" w:themeFill="accent1" w:themeFillTint="33"/>
          </w:tcPr>
          <w:p w14:paraId="2A95EC19" w14:textId="77777777" w:rsidR="00B90859" w:rsidRPr="002C3786" w:rsidRDefault="00B90859" w:rsidP="00E03A24">
            <w:pPr>
              <w:pStyle w:val="GSATableHeading"/>
            </w:pPr>
            <w:r w:rsidRPr="002C3786">
              <w:t>Part</w:t>
            </w:r>
            <w:r>
              <w:t xml:space="preserve"> g</w:t>
            </w:r>
          </w:p>
        </w:tc>
        <w:tc>
          <w:tcPr>
            <w:tcW w:w="4516" w:type="pct"/>
            <w:tcMar>
              <w:top w:w="43" w:type="dxa"/>
              <w:bottom w:w="43" w:type="dxa"/>
            </w:tcMar>
          </w:tcPr>
          <w:p w14:paraId="548F4BA1" w14:textId="77777777" w:rsidR="00B90859" w:rsidRDefault="00B90859" w:rsidP="00B90859">
            <w:pPr>
              <w:pStyle w:val="GSATableText"/>
            </w:pPr>
          </w:p>
        </w:tc>
      </w:tr>
    </w:tbl>
    <w:p w14:paraId="1A092BBB" w14:textId="77777777" w:rsidR="00D327F3" w:rsidRPr="00934756" w:rsidRDefault="00D327F3" w:rsidP="00DA4990"/>
    <w:p w14:paraId="6CDF6B10" w14:textId="77777777" w:rsidR="009322DF" w:rsidRDefault="009322DF" w:rsidP="009322DF">
      <w:pPr>
        <w:pStyle w:val="Heading3"/>
      </w:pPr>
      <w:bookmarkStart w:id="1785" w:name="_Toc464803643"/>
      <w:bookmarkStart w:id="1786" w:name="_Toc149090417"/>
      <w:bookmarkStart w:id="1787" w:name="_Toc383429880"/>
      <w:bookmarkStart w:id="1788" w:name="_Toc383444690"/>
      <w:bookmarkStart w:id="1789" w:name="_Toc385594336"/>
      <w:bookmarkStart w:id="1790" w:name="_Toc385594724"/>
      <w:bookmarkStart w:id="1791" w:name="_Toc385595112"/>
      <w:bookmarkStart w:id="1792" w:name="_Toc388620952"/>
      <w:bookmarkStart w:id="1793" w:name="_Toc449543469"/>
      <w:r w:rsidRPr="002C3786">
        <w:t>SA-5</w:t>
      </w:r>
      <w:r>
        <w:t xml:space="preserve"> </w:t>
      </w:r>
      <w:r w:rsidRPr="002C3786">
        <w:t xml:space="preserve">Information System Documentation </w:t>
      </w:r>
      <w:r>
        <w:t>(L) (M)</w:t>
      </w:r>
      <w:bookmarkEnd w:id="1785"/>
      <w:r>
        <w:t xml:space="preserve"> </w:t>
      </w:r>
    </w:p>
    <w:p w14:paraId="521B459D" w14:textId="77777777" w:rsidR="009322DF" w:rsidRDefault="009322DF" w:rsidP="009322DF">
      <w:pPr>
        <w:keepNext/>
        <w:widowControl/>
      </w:pPr>
      <w:r w:rsidRPr="002C3786">
        <w:t>The organization:</w:t>
      </w:r>
    </w:p>
    <w:p w14:paraId="7B4A7B29" w14:textId="77777777" w:rsidR="009322DF" w:rsidRPr="00797FF4" w:rsidRDefault="009322DF" w:rsidP="00914FE7">
      <w:pPr>
        <w:pStyle w:val="GSAListParagraphalpha"/>
        <w:numPr>
          <w:ilvl w:val="0"/>
          <w:numId w:val="234"/>
        </w:numPr>
      </w:pPr>
      <w:r w:rsidRPr="00797FF4">
        <w:t>Obtains administrator documentation for the information system, system component, or information system service that describes:</w:t>
      </w:r>
    </w:p>
    <w:p w14:paraId="7363E002" w14:textId="77777777" w:rsidR="009322DF" w:rsidRDefault="009322DF" w:rsidP="00914FE7">
      <w:pPr>
        <w:pStyle w:val="GSAListParagraphalpha2"/>
        <w:numPr>
          <w:ilvl w:val="1"/>
          <w:numId w:val="116"/>
        </w:numPr>
      </w:pPr>
      <w:r>
        <w:t>Secure configuration, installation, and operation of the system, component, or service;</w:t>
      </w:r>
    </w:p>
    <w:p w14:paraId="5995A057" w14:textId="77777777" w:rsidR="009322DF" w:rsidRDefault="009322DF" w:rsidP="00914FE7">
      <w:pPr>
        <w:pStyle w:val="GSAListParagraphalpha2"/>
        <w:numPr>
          <w:ilvl w:val="1"/>
          <w:numId w:val="116"/>
        </w:numPr>
      </w:pPr>
      <w:r>
        <w:t>Effective use and maintenance of security functions/mechanisms; and</w:t>
      </w:r>
    </w:p>
    <w:p w14:paraId="5C350DEF" w14:textId="77777777" w:rsidR="009322DF" w:rsidRDefault="009322DF" w:rsidP="00914FE7">
      <w:pPr>
        <w:pStyle w:val="GSAListParagraphalpha2"/>
        <w:numPr>
          <w:ilvl w:val="1"/>
          <w:numId w:val="116"/>
        </w:numPr>
      </w:pPr>
      <w:r>
        <w:t>Known vulnerabilities regarding configuration and use of administrative (i.e., privileged) functions;</w:t>
      </w:r>
    </w:p>
    <w:p w14:paraId="7A646BFA" w14:textId="77777777" w:rsidR="009322DF" w:rsidRPr="00955B59" w:rsidRDefault="009322DF" w:rsidP="009322DF">
      <w:pPr>
        <w:pStyle w:val="GSAListParagraphalpha"/>
        <w:numPr>
          <w:ilvl w:val="0"/>
          <w:numId w:val="34"/>
        </w:numPr>
      </w:pPr>
      <w:r w:rsidRPr="00955B59">
        <w:t>Obtains user documentation for the information system, system component, or information system service that describes:</w:t>
      </w:r>
    </w:p>
    <w:p w14:paraId="798F5412" w14:textId="77777777" w:rsidR="009322DF" w:rsidRDefault="009322DF" w:rsidP="00914FE7">
      <w:pPr>
        <w:pStyle w:val="GSAListParagraphalpha2"/>
        <w:numPr>
          <w:ilvl w:val="1"/>
          <w:numId w:val="116"/>
        </w:numPr>
      </w:pPr>
      <w:r>
        <w:t>User-accessible security functions/mechanisms and how to effectively use those security functions/mechanisms;</w:t>
      </w:r>
    </w:p>
    <w:p w14:paraId="0A99394B" w14:textId="77777777" w:rsidR="009322DF" w:rsidRDefault="009322DF" w:rsidP="00914FE7">
      <w:pPr>
        <w:pStyle w:val="GSAListParagraphalpha2"/>
        <w:numPr>
          <w:ilvl w:val="1"/>
          <w:numId w:val="116"/>
        </w:numPr>
      </w:pPr>
      <w:r>
        <w:t>Methods for user interaction, which enables individuals to use the system, component, or service in a more secure manner; and</w:t>
      </w:r>
    </w:p>
    <w:p w14:paraId="3337A460" w14:textId="77777777" w:rsidR="009322DF" w:rsidRDefault="009322DF" w:rsidP="00914FE7">
      <w:pPr>
        <w:pStyle w:val="GSAListParagraphalpha2"/>
        <w:numPr>
          <w:ilvl w:val="1"/>
          <w:numId w:val="116"/>
        </w:numPr>
      </w:pPr>
      <w:r>
        <w:t>User responsibilities in maintaining the security of the system, component, or service;</w:t>
      </w:r>
    </w:p>
    <w:p w14:paraId="78A9BE34" w14:textId="77777777" w:rsidR="009322DF" w:rsidRPr="00797FF4" w:rsidRDefault="009322DF" w:rsidP="00914FE7">
      <w:pPr>
        <w:pStyle w:val="GSAListParagraphalpha"/>
        <w:numPr>
          <w:ilvl w:val="0"/>
          <w:numId w:val="116"/>
        </w:numPr>
      </w:pPr>
      <w:r w:rsidRPr="00797FF4">
        <w:t>Documents attempts to obtain information system, system component, or information system service documentation when such documentation is either unavailable or nonexistent and [</w:t>
      </w:r>
      <w:r w:rsidRPr="000053E1">
        <w:rPr>
          <w:rStyle w:val="GSAItalicEmphasisChar"/>
        </w:rPr>
        <w:t>Assignment: organization-defined actions</w:t>
      </w:r>
      <w:r w:rsidRPr="00797FF4">
        <w:t>] in response;</w:t>
      </w:r>
    </w:p>
    <w:p w14:paraId="22F2CE19" w14:textId="77777777" w:rsidR="009322DF" w:rsidRPr="00797FF4" w:rsidRDefault="009322DF" w:rsidP="00914FE7">
      <w:pPr>
        <w:pStyle w:val="GSAListParagraphalpha"/>
        <w:numPr>
          <w:ilvl w:val="0"/>
          <w:numId w:val="116"/>
        </w:numPr>
      </w:pPr>
      <w:r w:rsidRPr="00797FF4">
        <w:t>Protects documentation as required, in accordance with the risk management strategy; and</w:t>
      </w:r>
    </w:p>
    <w:p w14:paraId="57D95CA3" w14:textId="77777777" w:rsidR="009322DF" w:rsidRPr="00797FF4" w:rsidRDefault="009322DF" w:rsidP="00914FE7">
      <w:pPr>
        <w:pStyle w:val="GSAListParagraphalpha"/>
        <w:keepLines/>
        <w:numPr>
          <w:ilvl w:val="0"/>
          <w:numId w:val="116"/>
        </w:numPr>
      </w:pPr>
      <w:r w:rsidRPr="00797FF4">
        <w:t>Distributes documentation to [</w:t>
      </w:r>
      <w:r w:rsidRPr="009322DF">
        <w:rPr>
          <w:rStyle w:val="GSAItalicEmphasisChar"/>
        </w:rPr>
        <w:t>Assignment: organization-defined personnel or roles</w:t>
      </w:r>
      <w:r w:rsidRPr="00BD4558">
        <w:rPr>
          <w:rStyle w:val="GSAItalicEmphasisChar"/>
        </w:rPr>
        <w:t>)</w:t>
      </w:r>
      <w:r w:rsidRPr="00797FF4">
        <w:t>].</w:t>
      </w:r>
    </w:p>
    <w:p w14:paraId="48C3C4F6" w14:textId="77777777" w:rsidR="009322DF" w:rsidRDefault="009322DF" w:rsidP="009322D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76AB8B55" w14:textId="77777777" w:rsidTr="001C310B">
        <w:trPr>
          <w:cantSplit/>
          <w:trHeight w:val="288"/>
          <w:tblHeader/>
        </w:trPr>
        <w:tc>
          <w:tcPr>
            <w:tcW w:w="811" w:type="pct"/>
            <w:shd w:val="clear" w:color="auto" w:fill="DBE5F1" w:themeFill="accent1" w:themeFillTint="33"/>
            <w:tcMar>
              <w:top w:w="43" w:type="dxa"/>
              <w:bottom w:w="43" w:type="dxa"/>
            </w:tcMar>
          </w:tcPr>
          <w:bookmarkEnd w:id="1786"/>
          <w:bookmarkEnd w:id="1787"/>
          <w:bookmarkEnd w:id="1788"/>
          <w:bookmarkEnd w:id="1789"/>
          <w:bookmarkEnd w:id="1790"/>
          <w:bookmarkEnd w:id="1791"/>
          <w:bookmarkEnd w:id="1792"/>
          <w:bookmarkEnd w:id="1793"/>
          <w:p w14:paraId="1967F2DA" w14:textId="77777777" w:rsidR="00CB788D" w:rsidRPr="002C3786" w:rsidRDefault="000053E1" w:rsidP="00E03A24">
            <w:pPr>
              <w:pStyle w:val="GSATableHeading"/>
            </w:pPr>
            <w:r w:rsidRPr="002C3786">
              <w:t>SA-5</w:t>
            </w:r>
          </w:p>
        </w:tc>
        <w:tc>
          <w:tcPr>
            <w:tcW w:w="4189" w:type="pct"/>
            <w:shd w:val="clear" w:color="auto" w:fill="DBE5F1" w:themeFill="accent1" w:themeFillTint="33"/>
          </w:tcPr>
          <w:p w14:paraId="43DC54BC" w14:textId="77777777" w:rsidR="00CB788D" w:rsidRPr="002C3786" w:rsidRDefault="00CB788D" w:rsidP="00E03A24">
            <w:pPr>
              <w:pStyle w:val="GSATableHeading"/>
            </w:pPr>
            <w:r w:rsidRPr="002C3786">
              <w:t>Control Summary Information</w:t>
            </w:r>
          </w:p>
        </w:tc>
      </w:tr>
      <w:tr w:rsidR="00CB788D" w:rsidRPr="002C3786" w14:paraId="4B0377C1" w14:textId="77777777" w:rsidTr="001C310B">
        <w:trPr>
          <w:trHeight w:val="288"/>
        </w:trPr>
        <w:tc>
          <w:tcPr>
            <w:tcW w:w="5000" w:type="pct"/>
            <w:gridSpan w:val="2"/>
            <w:tcMar>
              <w:top w:w="43" w:type="dxa"/>
              <w:bottom w:w="43" w:type="dxa"/>
            </w:tcMar>
          </w:tcPr>
          <w:p w14:paraId="2E0D3052" w14:textId="77777777" w:rsidR="00CB788D" w:rsidRPr="002C3786" w:rsidRDefault="00CB788D" w:rsidP="00D80FA5">
            <w:pPr>
              <w:pStyle w:val="GSATableText"/>
            </w:pPr>
            <w:r w:rsidRPr="002C3786">
              <w:t>Responsible Role:</w:t>
            </w:r>
            <w:r>
              <w:t xml:space="preserve"> </w:t>
            </w:r>
          </w:p>
        </w:tc>
      </w:tr>
      <w:tr w:rsidR="00CB788D" w:rsidRPr="00D00D47" w14:paraId="6B6E73F4" w14:textId="77777777" w:rsidTr="001C310B">
        <w:trPr>
          <w:trHeight w:val="288"/>
        </w:trPr>
        <w:tc>
          <w:tcPr>
            <w:tcW w:w="5000" w:type="pct"/>
            <w:gridSpan w:val="2"/>
            <w:tcMar>
              <w:top w:w="43" w:type="dxa"/>
              <w:bottom w:w="43" w:type="dxa"/>
            </w:tcMar>
          </w:tcPr>
          <w:p w14:paraId="5F160945" w14:textId="77777777" w:rsidR="00CB788D" w:rsidRPr="00D00D47" w:rsidRDefault="000053E1" w:rsidP="00D80FA5">
            <w:pPr>
              <w:pStyle w:val="GSATableText"/>
            </w:pPr>
            <w:r w:rsidRPr="00797FF4">
              <w:t>Parameter SA-5(c):</w:t>
            </w:r>
            <w:r>
              <w:t xml:space="preserve"> </w:t>
            </w:r>
          </w:p>
        </w:tc>
      </w:tr>
      <w:tr w:rsidR="00CB788D" w:rsidRPr="00D00D47" w14:paraId="098CA6E0" w14:textId="77777777" w:rsidTr="001C310B">
        <w:trPr>
          <w:trHeight w:val="288"/>
        </w:trPr>
        <w:tc>
          <w:tcPr>
            <w:tcW w:w="5000" w:type="pct"/>
            <w:gridSpan w:val="2"/>
            <w:tcMar>
              <w:top w:w="43" w:type="dxa"/>
              <w:bottom w:w="43" w:type="dxa"/>
            </w:tcMar>
          </w:tcPr>
          <w:p w14:paraId="07635A52" w14:textId="77777777" w:rsidR="00CB788D" w:rsidRPr="00D00D47" w:rsidRDefault="000053E1" w:rsidP="00D80FA5">
            <w:pPr>
              <w:pStyle w:val="GSATableText"/>
            </w:pPr>
            <w:r w:rsidRPr="00797FF4">
              <w:t>Parameter SA-5(e):</w:t>
            </w:r>
            <w:r>
              <w:t xml:space="preserve"> </w:t>
            </w:r>
          </w:p>
        </w:tc>
      </w:tr>
      <w:tr w:rsidR="00CB788D" w:rsidRPr="002C3786" w14:paraId="4255B9F7" w14:textId="77777777" w:rsidTr="001C310B">
        <w:trPr>
          <w:trHeight w:val="288"/>
        </w:trPr>
        <w:tc>
          <w:tcPr>
            <w:tcW w:w="5000" w:type="pct"/>
            <w:gridSpan w:val="2"/>
            <w:tcMar>
              <w:top w:w="43" w:type="dxa"/>
              <w:bottom w:w="43" w:type="dxa"/>
            </w:tcMar>
            <w:vAlign w:val="bottom"/>
          </w:tcPr>
          <w:p w14:paraId="73EAA3DB" w14:textId="77777777" w:rsidR="00CB788D" w:rsidRPr="002C3786" w:rsidRDefault="00CB788D" w:rsidP="00DA4990">
            <w:pPr>
              <w:pStyle w:val="GSATableText"/>
            </w:pPr>
            <w:r w:rsidRPr="002C3786">
              <w:t>Implementation Status (check all that apply):</w:t>
            </w:r>
          </w:p>
          <w:p w14:paraId="0B9D0984" w14:textId="77777777" w:rsidR="00CB788D" w:rsidRPr="002C3786" w:rsidRDefault="00CB38BB" w:rsidP="00DA4990">
            <w:pPr>
              <w:pStyle w:val="GSATableText"/>
            </w:pPr>
            <w:sdt>
              <w:sdtPr>
                <w:id w:val="-149664300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2282B14C" w14:textId="77777777" w:rsidR="00CB788D" w:rsidRPr="002C3786" w:rsidRDefault="00CB38BB" w:rsidP="00DA4990">
            <w:pPr>
              <w:pStyle w:val="GSATableText"/>
            </w:pPr>
            <w:sdt>
              <w:sdtPr>
                <w:id w:val="158603161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0AD867C3" w14:textId="77777777" w:rsidR="00CB788D" w:rsidRPr="002C3786" w:rsidRDefault="00CB38BB" w:rsidP="00DA4990">
            <w:pPr>
              <w:pStyle w:val="GSATableText"/>
            </w:pPr>
            <w:sdt>
              <w:sdtPr>
                <w:id w:val="-167040322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2B114B54" w14:textId="77777777" w:rsidR="00CB788D" w:rsidRPr="002C3786" w:rsidRDefault="00CB38BB" w:rsidP="00DA4990">
            <w:pPr>
              <w:pStyle w:val="GSATableText"/>
            </w:pPr>
            <w:sdt>
              <w:sdtPr>
                <w:id w:val="-103203501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5183A4CA" w14:textId="77777777" w:rsidR="00CB788D" w:rsidRPr="002C3786" w:rsidRDefault="00CB38BB" w:rsidP="00DA4990">
            <w:pPr>
              <w:pStyle w:val="GSATableText"/>
            </w:pPr>
            <w:sdt>
              <w:sdtPr>
                <w:id w:val="112188682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5D3AA2A7" w14:textId="77777777" w:rsidTr="001C310B">
        <w:trPr>
          <w:trHeight w:val="288"/>
        </w:trPr>
        <w:tc>
          <w:tcPr>
            <w:tcW w:w="5000" w:type="pct"/>
            <w:gridSpan w:val="2"/>
            <w:tcMar>
              <w:top w:w="43" w:type="dxa"/>
              <w:bottom w:w="43" w:type="dxa"/>
            </w:tcMar>
            <w:vAlign w:val="bottom"/>
          </w:tcPr>
          <w:p w14:paraId="6DCC17BD" w14:textId="77777777" w:rsidR="00CB788D" w:rsidRPr="002C3786" w:rsidRDefault="00CB788D" w:rsidP="00DA4990">
            <w:pPr>
              <w:pStyle w:val="GSATableText"/>
            </w:pPr>
            <w:r w:rsidRPr="002C3786">
              <w:t>Control Origination (check all that apply):</w:t>
            </w:r>
          </w:p>
          <w:p w14:paraId="49B793CA" w14:textId="77777777" w:rsidR="00CB788D" w:rsidRPr="002C3786" w:rsidRDefault="00CB38BB" w:rsidP="00DA4990">
            <w:pPr>
              <w:pStyle w:val="GSATableText"/>
            </w:pPr>
            <w:sdt>
              <w:sdtPr>
                <w:id w:val="195126685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22AD760A" w14:textId="77777777" w:rsidR="00CB788D" w:rsidRPr="002C3786" w:rsidRDefault="00CB38BB" w:rsidP="00DA4990">
            <w:pPr>
              <w:pStyle w:val="GSATableText"/>
            </w:pPr>
            <w:sdt>
              <w:sdtPr>
                <w:id w:val="-560780824"/>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7396264F" w14:textId="77777777" w:rsidR="00CB788D" w:rsidRPr="002C3786" w:rsidRDefault="00CB38BB" w:rsidP="00DA4990">
            <w:pPr>
              <w:pStyle w:val="GSATableText"/>
            </w:pPr>
            <w:sdt>
              <w:sdtPr>
                <w:id w:val="-400836425"/>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6248AC3E" w14:textId="77777777" w:rsidR="00CB788D" w:rsidRPr="002C3786" w:rsidRDefault="00CB38BB" w:rsidP="00DA4990">
            <w:pPr>
              <w:pStyle w:val="GSATableText"/>
            </w:pPr>
            <w:sdt>
              <w:sdtPr>
                <w:id w:val="-161259001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1904B6FE" w14:textId="77777777" w:rsidR="00CB788D" w:rsidRPr="002C3786" w:rsidRDefault="00CB38BB" w:rsidP="00DA4990">
            <w:pPr>
              <w:pStyle w:val="GSATableText"/>
            </w:pPr>
            <w:sdt>
              <w:sdtPr>
                <w:id w:val="-153602784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64ECFA66" w14:textId="77777777" w:rsidR="00CB788D" w:rsidRPr="002C3786" w:rsidRDefault="00CB38BB" w:rsidP="00DA4990">
            <w:pPr>
              <w:pStyle w:val="GSATableText"/>
            </w:pPr>
            <w:sdt>
              <w:sdtPr>
                <w:id w:val="2022121368"/>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724F09DF" w14:textId="2163DCB4" w:rsidR="00CB788D" w:rsidRPr="002C3786" w:rsidRDefault="00CB38BB" w:rsidP="00DA4990">
            <w:pPr>
              <w:pStyle w:val="GSATableText"/>
            </w:pPr>
            <w:sdt>
              <w:sdtPr>
                <w:id w:val="161579244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805315917"/>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538252033"/>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2D7EB736"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053E1" w:rsidRPr="002C3786" w14:paraId="5AEAC3C1" w14:textId="77777777" w:rsidTr="001C310B">
        <w:trPr>
          <w:cantSplit/>
          <w:trHeight w:val="288"/>
          <w:tblHeader/>
        </w:trPr>
        <w:tc>
          <w:tcPr>
            <w:tcW w:w="5000" w:type="pct"/>
            <w:gridSpan w:val="2"/>
            <w:shd w:val="clear" w:color="auto" w:fill="DBE5F1" w:themeFill="accent1" w:themeFillTint="33"/>
            <w:vAlign w:val="center"/>
          </w:tcPr>
          <w:p w14:paraId="71476496" w14:textId="77777777" w:rsidR="000053E1" w:rsidRPr="002C3786" w:rsidRDefault="000053E1" w:rsidP="00E03A24">
            <w:pPr>
              <w:pStyle w:val="GSATableHeading"/>
            </w:pPr>
            <w:r w:rsidRPr="00797FF4">
              <w:t>SA-</w:t>
            </w:r>
            <w:r>
              <w:t>5</w:t>
            </w:r>
            <w:r w:rsidRPr="00797FF4">
              <w:t xml:space="preserve"> </w:t>
            </w:r>
            <w:r w:rsidRPr="002C3786">
              <w:t>What is the solution and how is it implemented?</w:t>
            </w:r>
          </w:p>
        </w:tc>
      </w:tr>
      <w:tr w:rsidR="000053E1" w:rsidRPr="0036708B" w14:paraId="4FB5015D" w14:textId="77777777" w:rsidTr="001C310B">
        <w:trPr>
          <w:trHeight w:val="288"/>
        </w:trPr>
        <w:tc>
          <w:tcPr>
            <w:tcW w:w="484" w:type="pct"/>
            <w:tcBorders>
              <w:right w:val="nil"/>
            </w:tcBorders>
            <w:shd w:val="clear" w:color="auto" w:fill="DBE5F1" w:themeFill="accent1" w:themeFillTint="33"/>
          </w:tcPr>
          <w:p w14:paraId="7B64A74A" w14:textId="77777777" w:rsidR="000053E1" w:rsidRPr="002C3786" w:rsidRDefault="000053E1" w:rsidP="00E03A24">
            <w:pPr>
              <w:pStyle w:val="GSATableHeading"/>
            </w:pPr>
            <w:r w:rsidRPr="002C3786">
              <w:t>Part a</w:t>
            </w:r>
          </w:p>
        </w:tc>
        <w:tc>
          <w:tcPr>
            <w:tcW w:w="4516" w:type="pct"/>
            <w:tcMar>
              <w:top w:w="43" w:type="dxa"/>
              <w:bottom w:w="43" w:type="dxa"/>
            </w:tcMar>
          </w:tcPr>
          <w:p w14:paraId="5F72BC77" w14:textId="77777777" w:rsidR="000053E1" w:rsidRPr="0036708B" w:rsidRDefault="000053E1" w:rsidP="000053E1">
            <w:pPr>
              <w:pStyle w:val="GSATableText"/>
            </w:pPr>
          </w:p>
        </w:tc>
      </w:tr>
      <w:tr w:rsidR="000053E1" w:rsidRPr="0036708B" w14:paraId="25BC8410" w14:textId="77777777" w:rsidTr="001C310B">
        <w:trPr>
          <w:trHeight w:val="288"/>
        </w:trPr>
        <w:tc>
          <w:tcPr>
            <w:tcW w:w="484" w:type="pct"/>
            <w:tcBorders>
              <w:right w:val="nil"/>
            </w:tcBorders>
            <w:shd w:val="clear" w:color="auto" w:fill="DBE5F1" w:themeFill="accent1" w:themeFillTint="33"/>
          </w:tcPr>
          <w:p w14:paraId="6E022858" w14:textId="77777777" w:rsidR="000053E1" w:rsidRPr="002C3786" w:rsidRDefault="000053E1" w:rsidP="00E03A24">
            <w:pPr>
              <w:pStyle w:val="GSATableHeading"/>
            </w:pPr>
            <w:r w:rsidRPr="002C3786">
              <w:t>Part b</w:t>
            </w:r>
          </w:p>
        </w:tc>
        <w:tc>
          <w:tcPr>
            <w:tcW w:w="4516" w:type="pct"/>
            <w:tcMar>
              <w:top w:w="43" w:type="dxa"/>
              <w:bottom w:w="43" w:type="dxa"/>
            </w:tcMar>
          </w:tcPr>
          <w:p w14:paraId="63D2B6D2" w14:textId="77777777" w:rsidR="000053E1" w:rsidRPr="0036708B" w:rsidRDefault="000053E1" w:rsidP="000053E1">
            <w:pPr>
              <w:pStyle w:val="GSATableText"/>
            </w:pPr>
          </w:p>
        </w:tc>
      </w:tr>
      <w:tr w:rsidR="000053E1" w:rsidRPr="0036708B" w14:paraId="2EF38A2F" w14:textId="77777777" w:rsidTr="001C310B">
        <w:trPr>
          <w:trHeight w:val="288"/>
        </w:trPr>
        <w:tc>
          <w:tcPr>
            <w:tcW w:w="484" w:type="pct"/>
            <w:tcBorders>
              <w:right w:val="nil"/>
            </w:tcBorders>
            <w:shd w:val="clear" w:color="auto" w:fill="DBE5F1" w:themeFill="accent1" w:themeFillTint="33"/>
          </w:tcPr>
          <w:p w14:paraId="4C231142" w14:textId="77777777" w:rsidR="000053E1" w:rsidRPr="002C3786" w:rsidRDefault="000053E1" w:rsidP="00E03A24">
            <w:pPr>
              <w:pStyle w:val="GSATableHeading"/>
            </w:pPr>
            <w:r w:rsidRPr="002C3786">
              <w:t xml:space="preserve">Part </w:t>
            </w:r>
            <w:r>
              <w:t>c</w:t>
            </w:r>
          </w:p>
        </w:tc>
        <w:tc>
          <w:tcPr>
            <w:tcW w:w="4516" w:type="pct"/>
            <w:tcMar>
              <w:top w:w="43" w:type="dxa"/>
              <w:bottom w:w="43" w:type="dxa"/>
            </w:tcMar>
          </w:tcPr>
          <w:p w14:paraId="7859FAB3" w14:textId="77777777" w:rsidR="000053E1" w:rsidRPr="0036708B" w:rsidRDefault="000053E1" w:rsidP="000053E1">
            <w:pPr>
              <w:pStyle w:val="GSATableText"/>
            </w:pPr>
          </w:p>
        </w:tc>
      </w:tr>
      <w:tr w:rsidR="000053E1" w:rsidRPr="0036708B" w14:paraId="43964856" w14:textId="77777777" w:rsidTr="001C310B">
        <w:trPr>
          <w:trHeight w:val="288"/>
        </w:trPr>
        <w:tc>
          <w:tcPr>
            <w:tcW w:w="484" w:type="pct"/>
            <w:tcBorders>
              <w:right w:val="nil"/>
            </w:tcBorders>
            <w:shd w:val="clear" w:color="auto" w:fill="DBE5F1" w:themeFill="accent1" w:themeFillTint="33"/>
          </w:tcPr>
          <w:p w14:paraId="5008E8F1" w14:textId="77777777" w:rsidR="000053E1" w:rsidRPr="002C3786" w:rsidRDefault="000053E1" w:rsidP="00E03A24">
            <w:pPr>
              <w:pStyle w:val="GSATableHeading"/>
            </w:pPr>
            <w:r w:rsidRPr="002C3786">
              <w:t xml:space="preserve">Part </w:t>
            </w:r>
            <w:r>
              <w:t>d</w:t>
            </w:r>
          </w:p>
        </w:tc>
        <w:tc>
          <w:tcPr>
            <w:tcW w:w="4516" w:type="pct"/>
            <w:tcMar>
              <w:top w:w="43" w:type="dxa"/>
              <w:bottom w:w="43" w:type="dxa"/>
            </w:tcMar>
          </w:tcPr>
          <w:p w14:paraId="00DD446A" w14:textId="77777777" w:rsidR="000053E1" w:rsidRPr="0036708B" w:rsidRDefault="000053E1" w:rsidP="000053E1">
            <w:pPr>
              <w:pStyle w:val="GSATableText"/>
            </w:pPr>
          </w:p>
        </w:tc>
      </w:tr>
      <w:tr w:rsidR="000053E1" w:rsidRPr="0036708B" w14:paraId="15C67547" w14:textId="77777777" w:rsidTr="001C310B">
        <w:trPr>
          <w:trHeight w:val="288"/>
        </w:trPr>
        <w:tc>
          <w:tcPr>
            <w:tcW w:w="484" w:type="pct"/>
            <w:tcBorders>
              <w:right w:val="nil"/>
            </w:tcBorders>
            <w:shd w:val="clear" w:color="auto" w:fill="DBE5F1" w:themeFill="accent1" w:themeFillTint="33"/>
          </w:tcPr>
          <w:p w14:paraId="7761DD10" w14:textId="77777777" w:rsidR="000053E1" w:rsidRPr="002C3786" w:rsidRDefault="000053E1" w:rsidP="00E03A24">
            <w:pPr>
              <w:pStyle w:val="GSATableHeading"/>
            </w:pPr>
            <w:r w:rsidRPr="002C3786">
              <w:t xml:space="preserve">Part </w:t>
            </w:r>
            <w:r>
              <w:t>e</w:t>
            </w:r>
          </w:p>
        </w:tc>
        <w:tc>
          <w:tcPr>
            <w:tcW w:w="4516" w:type="pct"/>
            <w:tcMar>
              <w:top w:w="43" w:type="dxa"/>
              <w:bottom w:w="43" w:type="dxa"/>
            </w:tcMar>
          </w:tcPr>
          <w:p w14:paraId="006AA19B" w14:textId="77777777" w:rsidR="000053E1" w:rsidRPr="0036708B" w:rsidRDefault="000053E1" w:rsidP="000053E1">
            <w:pPr>
              <w:pStyle w:val="GSATableText"/>
            </w:pPr>
          </w:p>
        </w:tc>
      </w:tr>
    </w:tbl>
    <w:p w14:paraId="798DE095" w14:textId="77777777" w:rsidR="00D327F3" w:rsidRPr="00F01982" w:rsidRDefault="00D327F3" w:rsidP="00DA4990"/>
    <w:p w14:paraId="52EDBDE2" w14:textId="77777777" w:rsidR="000D1972" w:rsidRDefault="00473437" w:rsidP="005972CC">
      <w:pPr>
        <w:pStyle w:val="Heading3"/>
      </w:pPr>
      <w:bookmarkStart w:id="1794" w:name="_Toc149090421"/>
      <w:bookmarkStart w:id="1795" w:name="_Toc383429886"/>
      <w:bookmarkStart w:id="1796" w:name="_Toc383444696"/>
      <w:bookmarkStart w:id="1797" w:name="_Toc385594338"/>
      <w:bookmarkStart w:id="1798" w:name="_Toc385594726"/>
      <w:bookmarkStart w:id="1799" w:name="_Toc385595114"/>
      <w:bookmarkStart w:id="1800" w:name="_Toc388620954"/>
      <w:bookmarkStart w:id="1801" w:name="_Toc449543471"/>
      <w:bookmarkStart w:id="1802" w:name="_Toc464803644"/>
      <w:r w:rsidRPr="002C3786">
        <w:t>SA-9</w:t>
      </w:r>
      <w:r>
        <w:t xml:space="preserve"> </w:t>
      </w:r>
      <w:r w:rsidR="00D327F3" w:rsidRPr="002C3786">
        <w:t xml:space="preserve">External Information System Services </w:t>
      </w:r>
      <w:bookmarkEnd w:id="1794"/>
      <w:bookmarkEnd w:id="1795"/>
      <w:bookmarkEnd w:id="1796"/>
      <w:bookmarkEnd w:id="1797"/>
      <w:bookmarkEnd w:id="1798"/>
      <w:bookmarkEnd w:id="1799"/>
      <w:bookmarkEnd w:id="1800"/>
      <w:r w:rsidR="00D317A8">
        <w:t>(L) (M) (H)</w:t>
      </w:r>
      <w:bookmarkEnd w:id="1801"/>
      <w:bookmarkEnd w:id="1802"/>
    </w:p>
    <w:p w14:paraId="059A722E" w14:textId="77777777" w:rsidR="00D327F3" w:rsidRDefault="00D327F3" w:rsidP="00BF5BDA">
      <w:pPr>
        <w:keepNext/>
        <w:widowControl/>
      </w:pPr>
      <w:r w:rsidRPr="002C3786">
        <w:t>The organization:</w:t>
      </w:r>
    </w:p>
    <w:p w14:paraId="111AF17B" w14:textId="77777777" w:rsidR="000D1972" w:rsidRPr="00797FF4" w:rsidRDefault="00A11C7C" w:rsidP="00914FE7">
      <w:pPr>
        <w:pStyle w:val="GSAListParagraphalpha"/>
        <w:numPr>
          <w:ilvl w:val="0"/>
          <w:numId w:val="68"/>
        </w:numPr>
      </w:pPr>
      <w:r w:rsidRPr="00797FF4">
        <w:t>Requires that providers of external information system services comply with organizational information security requirements and employ [</w:t>
      </w:r>
      <w:r w:rsidR="00895AF9">
        <w:rPr>
          <w:rStyle w:val="GSAItalicEmphasisChar"/>
        </w:rPr>
        <w:t>FedRAMP</w:t>
      </w:r>
      <w:r w:rsidR="00797B47" w:rsidRPr="00473437">
        <w:rPr>
          <w:rStyle w:val="GSAItalicEmphasisChar"/>
        </w:rPr>
        <w:t xml:space="preserve"> Assignment</w:t>
      </w:r>
      <w:r w:rsidR="00AE3199" w:rsidRPr="00473437">
        <w:rPr>
          <w:rStyle w:val="GSAItalicEmphasisChar"/>
        </w:rPr>
        <w:t xml:space="preserve">: </w:t>
      </w:r>
      <w:r w:rsidR="00895AF9">
        <w:rPr>
          <w:rStyle w:val="GSAItalicEmphasisChar"/>
        </w:rPr>
        <w:t>FedRAMP</w:t>
      </w:r>
      <w:r w:rsidR="00797B47" w:rsidRPr="00473437">
        <w:rPr>
          <w:rStyle w:val="GSAItalicEmphasisChar"/>
        </w:rPr>
        <w:t xml:space="preserve"> Security Controls Baseline(s) if Federal information is processed or stored within the external system</w:t>
      </w:r>
      <w:r w:rsidRPr="00797FF4">
        <w:t>] in accordance with applicable federal laws, Executive Orders, directives, policies, regulations, standards, and guidance;</w:t>
      </w:r>
    </w:p>
    <w:p w14:paraId="51AEB9F3" w14:textId="77777777" w:rsidR="000D1972" w:rsidRPr="00797FF4" w:rsidRDefault="00A11C7C" w:rsidP="00914FE7">
      <w:pPr>
        <w:pStyle w:val="GSAListParagraphalpha"/>
        <w:numPr>
          <w:ilvl w:val="0"/>
          <w:numId w:val="68"/>
        </w:numPr>
      </w:pPr>
      <w:r w:rsidRPr="00797FF4">
        <w:t>Defines and documents government oversight and user roles and responsibilities with regard to external information system services; and</w:t>
      </w:r>
    </w:p>
    <w:p w14:paraId="372076F2" w14:textId="77777777" w:rsidR="000D1972" w:rsidRPr="00797FF4" w:rsidRDefault="00A11C7C" w:rsidP="00914FE7">
      <w:pPr>
        <w:pStyle w:val="GSAListParagraphalpha"/>
        <w:numPr>
          <w:ilvl w:val="0"/>
          <w:numId w:val="68"/>
        </w:numPr>
      </w:pPr>
      <w:r w:rsidRPr="00797FF4">
        <w:t>Employs [</w:t>
      </w:r>
      <w:r w:rsidR="00895AF9">
        <w:rPr>
          <w:rStyle w:val="GSAItalicEmphasisChar"/>
        </w:rPr>
        <w:t>FedRAMP</w:t>
      </w:r>
      <w:r w:rsidR="00797B47" w:rsidRPr="00473437">
        <w:rPr>
          <w:rStyle w:val="GSAItalicEmphasisChar"/>
        </w:rPr>
        <w:t xml:space="preserve"> Assignment</w:t>
      </w:r>
      <w:r w:rsidR="00AE3199" w:rsidRPr="00473437">
        <w:rPr>
          <w:rStyle w:val="GSAItalicEmphasisChar"/>
        </w:rPr>
        <w:t xml:space="preserve">: </w:t>
      </w:r>
      <w:r w:rsidR="00797B47" w:rsidRPr="00473437">
        <w:rPr>
          <w:rStyle w:val="GSAItalicEmphasisChar"/>
        </w:rPr>
        <w:t>Federal/</w:t>
      </w:r>
      <w:r w:rsidR="00895AF9">
        <w:rPr>
          <w:rStyle w:val="GSAItalicEmphasisChar"/>
        </w:rPr>
        <w:t>FedRAMP</w:t>
      </w:r>
      <w:r w:rsidR="00797B47" w:rsidRPr="00473437">
        <w:rPr>
          <w:rStyle w:val="GSAItalicEmphasisChar"/>
        </w:rPr>
        <w:t xml:space="preserve"> Continuous Monitoring requirements must be met for external systems where Federal information is processed or stored</w:t>
      </w:r>
      <w:r w:rsidR="00797B47" w:rsidRPr="00965288">
        <w:t>]</w:t>
      </w:r>
      <w:r w:rsidRPr="00797FF4">
        <w:t xml:space="preserve"> to monitor security control compliance by external service providers on an ongoing basis.</w:t>
      </w:r>
    </w:p>
    <w:p w14:paraId="737FE951" w14:textId="77777777" w:rsidR="00C5258A" w:rsidRDefault="00C5258A" w:rsidP="00C5258A">
      <w:pPr>
        <w:pStyle w:val="GSAGuidance"/>
        <w:keepNext/>
        <w:keepLines/>
        <w:rPr>
          <w:rStyle w:val="GSAGuidanceBoldChar"/>
        </w:rPr>
      </w:pPr>
      <w:r w:rsidRPr="00C5258A">
        <w:rPr>
          <w:rStyle w:val="GSAGuidanceBoldChar"/>
        </w:rPr>
        <w:t xml:space="preserve">Additional </w:t>
      </w:r>
      <w:r w:rsidR="00895AF9">
        <w:rPr>
          <w:rStyle w:val="GSAGuidanceBoldChar"/>
        </w:rPr>
        <w:t>FedRAMP</w:t>
      </w:r>
      <w:r w:rsidRPr="00C5258A">
        <w:rPr>
          <w:rStyle w:val="GSAGuidanceBoldChar"/>
        </w:rPr>
        <w:t xml:space="preserve"> Requirements and Guidance</w:t>
      </w:r>
    </w:p>
    <w:p w14:paraId="0D26CC9A" w14:textId="77777777" w:rsidR="00D327F3" w:rsidRDefault="009E3952" w:rsidP="0041295B">
      <w:pPr>
        <w:pStyle w:val="GSAGuidance"/>
        <w:keepLines/>
      </w:pPr>
      <w:r w:rsidRPr="009E3952">
        <w:rPr>
          <w:rStyle w:val="GSAGuidanceBoldChar"/>
        </w:rPr>
        <w:t>Guidance:</w:t>
      </w:r>
      <w:r>
        <w:t xml:space="preserve"> See the </w:t>
      </w:r>
      <w:r w:rsidR="00895AF9">
        <w:t>FedRAMP</w:t>
      </w:r>
      <w:r>
        <w:t xml:space="preserve"> Documents page under </w:t>
      </w:r>
      <w:r w:rsidRPr="009E3952">
        <w:t>Key Cloud Service Provider (CSP) Documents</w:t>
      </w:r>
      <w:r>
        <w:t xml:space="preserve">&gt; </w:t>
      </w:r>
      <w:r w:rsidRPr="009E3952">
        <w:t>Continuous Monitoring Strategy Guide</w:t>
      </w:r>
      <w:r>
        <w:br/>
      </w:r>
      <w:hyperlink r:id="rId48" w:history="1">
        <w:r w:rsidR="0041295B" w:rsidRPr="00743F01">
          <w:rPr>
            <w:rStyle w:val="Hyperlink"/>
          </w:rPr>
          <w:t>https://www.</w:t>
        </w:r>
        <w:r w:rsidR="00895AF9">
          <w:rPr>
            <w:rStyle w:val="Hyperlink"/>
          </w:rPr>
          <w:t>FedRAMP</w:t>
        </w:r>
        <w:r w:rsidR="0041295B" w:rsidRPr="00743F01">
          <w:rPr>
            <w:rStyle w:val="Hyperlink"/>
          </w:rPr>
          <w:t>.gov/resources/documents</w:t>
        </w:r>
      </w:hyperlink>
    </w:p>
    <w:p w14:paraId="2483F34F" w14:textId="77777777" w:rsidR="0041295B" w:rsidRPr="0041295B" w:rsidRDefault="0041295B" w:rsidP="0041295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CB788D" w:rsidRPr="002C3786" w14:paraId="53A377C5" w14:textId="77777777" w:rsidTr="001C310B">
        <w:trPr>
          <w:cantSplit/>
          <w:trHeight w:val="288"/>
          <w:tblHeader/>
        </w:trPr>
        <w:tc>
          <w:tcPr>
            <w:tcW w:w="811" w:type="pct"/>
            <w:shd w:val="clear" w:color="auto" w:fill="DBE5F1" w:themeFill="accent1" w:themeFillTint="33"/>
            <w:tcMar>
              <w:top w:w="43" w:type="dxa"/>
              <w:bottom w:w="43" w:type="dxa"/>
            </w:tcMar>
          </w:tcPr>
          <w:p w14:paraId="7519DC7C" w14:textId="77777777" w:rsidR="00CB788D" w:rsidRPr="002C3786" w:rsidRDefault="00066453" w:rsidP="00E03A24">
            <w:pPr>
              <w:pStyle w:val="GSATableHeading"/>
            </w:pPr>
            <w:r w:rsidRPr="00797FF4">
              <w:t>SA-9</w:t>
            </w:r>
          </w:p>
        </w:tc>
        <w:tc>
          <w:tcPr>
            <w:tcW w:w="4189" w:type="pct"/>
            <w:shd w:val="clear" w:color="auto" w:fill="DBE5F1" w:themeFill="accent1" w:themeFillTint="33"/>
          </w:tcPr>
          <w:p w14:paraId="7C2C897D" w14:textId="77777777" w:rsidR="00CB788D" w:rsidRPr="002C3786" w:rsidRDefault="00CB788D" w:rsidP="00E03A24">
            <w:pPr>
              <w:pStyle w:val="GSATableHeading"/>
            </w:pPr>
            <w:r w:rsidRPr="002C3786">
              <w:t>Control Summary Information</w:t>
            </w:r>
          </w:p>
        </w:tc>
      </w:tr>
      <w:tr w:rsidR="00CB788D" w:rsidRPr="002C3786" w14:paraId="68D981EA" w14:textId="77777777" w:rsidTr="001C310B">
        <w:trPr>
          <w:trHeight w:val="288"/>
        </w:trPr>
        <w:tc>
          <w:tcPr>
            <w:tcW w:w="5000" w:type="pct"/>
            <w:gridSpan w:val="2"/>
            <w:tcMar>
              <w:top w:w="43" w:type="dxa"/>
              <w:bottom w:w="43" w:type="dxa"/>
            </w:tcMar>
          </w:tcPr>
          <w:p w14:paraId="4136A80B" w14:textId="77777777" w:rsidR="00CB788D" w:rsidRPr="002C3786" w:rsidRDefault="00CB788D" w:rsidP="00D80FA5">
            <w:pPr>
              <w:pStyle w:val="GSATableText"/>
            </w:pPr>
            <w:r w:rsidRPr="002C3786">
              <w:t>Responsible Role:</w:t>
            </w:r>
            <w:r>
              <w:t xml:space="preserve"> </w:t>
            </w:r>
          </w:p>
        </w:tc>
      </w:tr>
      <w:tr w:rsidR="00CB788D" w:rsidRPr="00D00D47" w14:paraId="40D88489" w14:textId="77777777" w:rsidTr="001C310B">
        <w:trPr>
          <w:trHeight w:val="288"/>
        </w:trPr>
        <w:tc>
          <w:tcPr>
            <w:tcW w:w="5000" w:type="pct"/>
            <w:gridSpan w:val="2"/>
            <w:tcMar>
              <w:top w:w="43" w:type="dxa"/>
              <w:bottom w:w="43" w:type="dxa"/>
            </w:tcMar>
          </w:tcPr>
          <w:p w14:paraId="7B59D8A1" w14:textId="77777777" w:rsidR="00CB788D" w:rsidRPr="00D00D47" w:rsidRDefault="00066453" w:rsidP="00D80FA5">
            <w:pPr>
              <w:pStyle w:val="GSATableText"/>
            </w:pPr>
            <w:r w:rsidRPr="00797FF4">
              <w:t>Parameter SA-9(a)</w:t>
            </w:r>
            <w:r>
              <w:t xml:space="preserve">: </w:t>
            </w:r>
          </w:p>
        </w:tc>
      </w:tr>
      <w:tr w:rsidR="00CB788D" w:rsidRPr="00D00D47" w14:paraId="29B69800" w14:textId="77777777" w:rsidTr="001C310B">
        <w:trPr>
          <w:trHeight w:val="288"/>
        </w:trPr>
        <w:tc>
          <w:tcPr>
            <w:tcW w:w="5000" w:type="pct"/>
            <w:gridSpan w:val="2"/>
            <w:tcMar>
              <w:top w:w="43" w:type="dxa"/>
              <w:bottom w:w="43" w:type="dxa"/>
            </w:tcMar>
          </w:tcPr>
          <w:p w14:paraId="4D6152E9" w14:textId="77777777" w:rsidR="00CB788D" w:rsidRPr="00D00D47" w:rsidRDefault="00066453" w:rsidP="00D80FA5">
            <w:pPr>
              <w:pStyle w:val="GSATableText"/>
            </w:pPr>
            <w:r w:rsidRPr="00797FF4">
              <w:t>Parameter SA-9(c)</w:t>
            </w:r>
            <w:r>
              <w:t xml:space="preserve">: </w:t>
            </w:r>
          </w:p>
        </w:tc>
      </w:tr>
      <w:tr w:rsidR="00CB788D" w:rsidRPr="002C3786" w14:paraId="72A8EACF" w14:textId="77777777" w:rsidTr="001C310B">
        <w:trPr>
          <w:trHeight w:val="288"/>
        </w:trPr>
        <w:tc>
          <w:tcPr>
            <w:tcW w:w="5000" w:type="pct"/>
            <w:gridSpan w:val="2"/>
            <w:tcMar>
              <w:top w:w="43" w:type="dxa"/>
              <w:bottom w:w="43" w:type="dxa"/>
            </w:tcMar>
            <w:vAlign w:val="bottom"/>
          </w:tcPr>
          <w:p w14:paraId="5CF20C4B" w14:textId="77777777" w:rsidR="00CB788D" w:rsidRPr="002C3786" w:rsidRDefault="00CB788D" w:rsidP="00DA4990">
            <w:pPr>
              <w:pStyle w:val="GSATableText"/>
            </w:pPr>
            <w:r w:rsidRPr="002C3786">
              <w:t>Implementation Status (check all that apply):</w:t>
            </w:r>
          </w:p>
          <w:p w14:paraId="4CCE8059" w14:textId="77777777" w:rsidR="00CB788D" w:rsidRPr="002C3786" w:rsidRDefault="00CB38BB" w:rsidP="00DA4990">
            <w:pPr>
              <w:pStyle w:val="GSATableText"/>
            </w:pPr>
            <w:sdt>
              <w:sdtPr>
                <w:id w:val="-61705944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Implemented</w:t>
            </w:r>
          </w:p>
          <w:p w14:paraId="291EADC6" w14:textId="77777777" w:rsidR="00CB788D" w:rsidRPr="002C3786" w:rsidRDefault="00CB38BB" w:rsidP="00DA4990">
            <w:pPr>
              <w:pStyle w:val="GSATableText"/>
            </w:pPr>
            <w:sdt>
              <w:sdtPr>
                <w:id w:val="1872803870"/>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Partially implemented</w:t>
            </w:r>
          </w:p>
          <w:p w14:paraId="18FD5DCC" w14:textId="77777777" w:rsidR="00CB788D" w:rsidRPr="002C3786" w:rsidRDefault="00CB38BB" w:rsidP="00DA4990">
            <w:pPr>
              <w:pStyle w:val="GSATableText"/>
            </w:pPr>
            <w:sdt>
              <w:sdtPr>
                <w:id w:val="-114373602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Planned</w:t>
            </w:r>
          </w:p>
          <w:p w14:paraId="4B041EEB" w14:textId="77777777" w:rsidR="00CB788D" w:rsidRPr="002C3786" w:rsidRDefault="00CB38BB" w:rsidP="00DA4990">
            <w:pPr>
              <w:pStyle w:val="GSATableText"/>
            </w:pPr>
            <w:sdt>
              <w:sdtPr>
                <w:id w:val="363955453"/>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Alternative implementation</w:t>
            </w:r>
          </w:p>
          <w:p w14:paraId="782305F8" w14:textId="77777777" w:rsidR="00CB788D" w:rsidRPr="002C3786" w:rsidRDefault="00CB38BB" w:rsidP="00DA4990">
            <w:pPr>
              <w:pStyle w:val="GSATableText"/>
            </w:pPr>
            <w:sdt>
              <w:sdtPr>
                <w:id w:val="113167975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Not applicable</w:t>
            </w:r>
          </w:p>
        </w:tc>
      </w:tr>
      <w:tr w:rsidR="00CB788D" w:rsidRPr="002C3786" w14:paraId="43A302FE" w14:textId="77777777" w:rsidTr="001C310B">
        <w:trPr>
          <w:trHeight w:val="288"/>
        </w:trPr>
        <w:tc>
          <w:tcPr>
            <w:tcW w:w="5000" w:type="pct"/>
            <w:gridSpan w:val="2"/>
            <w:tcMar>
              <w:top w:w="43" w:type="dxa"/>
              <w:bottom w:w="43" w:type="dxa"/>
            </w:tcMar>
            <w:vAlign w:val="bottom"/>
          </w:tcPr>
          <w:p w14:paraId="554500CF" w14:textId="77777777" w:rsidR="00CB788D" w:rsidRPr="002C3786" w:rsidRDefault="00CB788D" w:rsidP="00DA4990">
            <w:pPr>
              <w:pStyle w:val="GSATableText"/>
            </w:pPr>
            <w:r w:rsidRPr="002C3786">
              <w:t>Control Origination (check all that apply):</w:t>
            </w:r>
          </w:p>
          <w:p w14:paraId="533CD78B" w14:textId="77777777" w:rsidR="00CB788D" w:rsidRPr="002C3786" w:rsidRDefault="00CB38BB" w:rsidP="00DA4990">
            <w:pPr>
              <w:pStyle w:val="GSATableText"/>
            </w:pPr>
            <w:sdt>
              <w:sdtPr>
                <w:id w:val="819624711"/>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Corporate</w:t>
            </w:r>
          </w:p>
          <w:p w14:paraId="6025E13C" w14:textId="77777777" w:rsidR="00CB788D" w:rsidRPr="002C3786" w:rsidRDefault="00CB38BB" w:rsidP="00DA4990">
            <w:pPr>
              <w:pStyle w:val="GSATableText"/>
            </w:pPr>
            <w:sdt>
              <w:sdtPr>
                <w:id w:val="387542089"/>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System Specific</w:t>
            </w:r>
          </w:p>
          <w:p w14:paraId="283EB0A9" w14:textId="77777777" w:rsidR="00CB788D" w:rsidRPr="002C3786" w:rsidRDefault="00CB38BB" w:rsidP="00DA4990">
            <w:pPr>
              <w:pStyle w:val="GSATableText"/>
            </w:pPr>
            <w:sdt>
              <w:sdtPr>
                <w:id w:val="-1759890902"/>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Service Provider Hybrid (Corporate and System Specific)</w:t>
            </w:r>
          </w:p>
          <w:p w14:paraId="080C1286" w14:textId="77777777" w:rsidR="00CB788D" w:rsidRPr="002C3786" w:rsidRDefault="00CB38BB" w:rsidP="00DA4990">
            <w:pPr>
              <w:pStyle w:val="GSATableText"/>
            </w:pPr>
            <w:sdt>
              <w:sdtPr>
                <w:id w:val="-106841565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Configured by Customer (Customer System Specific) </w:t>
            </w:r>
          </w:p>
          <w:p w14:paraId="522F4AF6" w14:textId="77777777" w:rsidR="00CB788D" w:rsidRPr="002C3786" w:rsidRDefault="00CB38BB" w:rsidP="00DA4990">
            <w:pPr>
              <w:pStyle w:val="GSATableText"/>
            </w:pPr>
            <w:sdt>
              <w:sdtPr>
                <w:id w:val="-1950146557"/>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 xml:space="preserve">Provided by Customer (Customer System Specific) </w:t>
            </w:r>
          </w:p>
          <w:p w14:paraId="7B5BA69D" w14:textId="77777777" w:rsidR="00CB788D" w:rsidRPr="002C3786" w:rsidRDefault="00CB38BB" w:rsidP="00DA4990">
            <w:pPr>
              <w:pStyle w:val="GSATableText"/>
            </w:pPr>
            <w:sdt>
              <w:sdtPr>
                <w:id w:val="130890639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CB788D" w:rsidRPr="002C3786">
              <w:t>Shared (Service Provider and Customer Responsibility)</w:t>
            </w:r>
          </w:p>
          <w:p w14:paraId="0613E0C8" w14:textId="58CE8510" w:rsidR="00CB788D" w:rsidRPr="002C3786" w:rsidRDefault="00CB38BB" w:rsidP="00DA4990">
            <w:pPr>
              <w:pStyle w:val="GSATableText"/>
            </w:pPr>
            <w:sdt>
              <w:sdtPr>
                <w:id w:val="-596636716"/>
                <w14:checkbox>
                  <w14:checked w14:val="0"/>
                  <w14:checkedState w14:val="2612" w14:font="ＭＳ ゴシック"/>
                  <w14:uncheckedState w14:val="2610" w14:font="ＭＳ ゴシック"/>
                </w14:checkbox>
              </w:sdtPr>
              <w:sdtEndPr/>
              <w:sdtContent>
                <w:r w:rsidR="00CB788D" w:rsidRPr="006A4B9F">
                  <w:rPr>
                    <w:rFonts w:eastAsia="MS Gothic" w:hint="eastAsia"/>
                  </w:rPr>
                  <w:t>☐</w:t>
                </w:r>
              </w:sdtContent>
            </w:sdt>
            <w:r w:rsidR="00CB788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75474646"/>
                <w:showingPlcHdr/>
                <w:text/>
              </w:sdtPr>
              <w:sdtEndPr/>
              <w:sdtContent>
                <w:r w:rsidR="00CB788D" w:rsidRPr="004C65C2">
                  <w:rPr>
                    <w:rStyle w:val="PlaceholderText"/>
                    <w:rFonts w:eastAsiaTheme="majorEastAsia"/>
                  </w:rPr>
                  <w:t>Click here to enter text.</w:t>
                </w:r>
              </w:sdtContent>
            </w:sdt>
            <w:r w:rsidR="00CB788D" w:rsidRPr="00CE1081">
              <w:t xml:space="preserve"> , </w:t>
            </w:r>
            <w:sdt>
              <w:sdtPr>
                <w:alias w:val="Date of FedRAMP Authorization"/>
                <w:tag w:val="dateofauthorization"/>
                <w:id w:val="-1613977886"/>
                <w:date>
                  <w:dateFormat w:val="M/d/yyyy"/>
                  <w:lid w:val="en-US"/>
                  <w:storeMappedDataAs w:val="dateTime"/>
                  <w:calendar w:val="gregorian"/>
                </w:date>
              </w:sdtPr>
              <w:sdtEndPr/>
              <w:sdtContent>
                <w:r w:rsidR="00CA1512" w:rsidDel="00D81901">
                  <w:t>Date of Authorization</w:t>
                </w:r>
                <w:r w:rsidR="00D81901">
                  <w:t>Date of Authorization</w:t>
                </w:r>
              </w:sdtContent>
            </w:sdt>
            <w:r w:rsidR="00CB788D" w:rsidRPr="002C3786">
              <w:t xml:space="preserve"> </w:t>
            </w:r>
          </w:p>
        </w:tc>
      </w:tr>
    </w:tbl>
    <w:p w14:paraId="5FB695CD" w14:textId="77777777" w:rsidR="00CB788D" w:rsidRDefault="00CB788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066453" w:rsidRPr="002C3786" w14:paraId="0F7ECF88" w14:textId="77777777" w:rsidTr="001C310B">
        <w:trPr>
          <w:cantSplit/>
          <w:trHeight w:val="288"/>
          <w:tblHeader/>
        </w:trPr>
        <w:tc>
          <w:tcPr>
            <w:tcW w:w="5000" w:type="pct"/>
            <w:gridSpan w:val="2"/>
            <w:shd w:val="clear" w:color="auto" w:fill="DBE5F1" w:themeFill="accent1" w:themeFillTint="33"/>
            <w:vAlign w:val="center"/>
          </w:tcPr>
          <w:p w14:paraId="7A9DB6E8" w14:textId="77777777" w:rsidR="00066453" w:rsidRPr="002C3786" w:rsidRDefault="00832BB8" w:rsidP="00E03A24">
            <w:pPr>
              <w:pStyle w:val="GSATableHeading"/>
            </w:pPr>
            <w:r w:rsidRPr="00797FF4">
              <w:t>SA-9</w:t>
            </w:r>
            <w:r>
              <w:t xml:space="preserve"> </w:t>
            </w:r>
            <w:r w:rsidR="00066453" w:rsidRPr="002C3786">
              <w:t>What is the solution and how is it implemented?</w:t>
            </w:r>
          </w:p>
        </w:tc>
      </w:tr>
      <w:tr w:rsidR="00066453" w:rsidRPr="0036708B" w14:paraId="5AEE1881" w14:textId="77777777" w:rsidTr="001C310B">
        <w:trPr>
          <w:trHeight w:val="288"/>
        </w:trPr>
        <w:tc>
          <w:tcPr>
            <w:tcW w:w="484" w:type="pct"/>
            <w:tcBorders>
              <w:right w:val="nil"/>
            </w:tcBorders>
            <w:shd w:val="clear" w:color="auto" w:fill="DBE5F1" w:themeFill="accent1" w:themeFillTint="33"/>
          </w:tcPr>
          <w:p w14:paraId="0EEC4197" w14:textId="77777777" w:rsidR="00066453" w:rsidRPr="002C3786" w:rsidRDefault="00066453" w:rsidP="00E03A24">
            <w:pPr>
              <w:pStyle w:val="GSATableHeading"/>
            </w:pPr>
            <w:r w:rsidRPr="002C3786">
              <w:t>Part a</w:t>
            </w:r>
          </w:p>
        </w:tc>
        <w:tc>
          <w:tcPr>
            <w:tcW w:w="4516" w:type="pct"/>
            <w:tcMar>
              <w:top w:w="43" w:type="dxa"/>
              <w:bottom w:w="43" w:type="dxa"/>
            </w:tcMar>
          </w:tcPr>
          <w:p w14:paraId="189D05A4" w14:textId="77777777" w:rsidR="00066453" w:rsidRPr="0036708B" w:rsidRDefault="00066453" w:rsidP="00066453">
            <w:pPr>
              <w:pStyle w:val="GSATableText"/>
            </w:pPr>
          </w:p>
        </w:tc>
      </w:tr>
      <w:tr w:rsidR="00066453" w:rsidRPr="0036708B" w14:paraId="2EF2852B" w14:textId="77777777" w:rsidTr="001C310B">
        <w:trPr>
          <w:trHeight w:val="288"/>
        </w:trPr>
        <w:tc>
          <w:tcPr>
            <w:tcW w:w="484" w:type="pct"/>
            <w:tcBorders>
              <w:right w:val="nil"/>
            </w:tcBorders>
            <w:shd w:val="clear" w:color="auto" w:fill="DBE5F1" w:themeFill="accent1" w:themeFillTint="33"/>
          </w:tcPr>
          <w:p w14:paraId="7B2EE1FB" w14:textId="77777777" w:rsidR="00066453" w:rsidRPr="002C3786" w:rsidRDefault="00066453" w:rsidP="00E03A24">
            <w:pPr>
              <w:pStyle w:val="GSATableHeading"/>
            </w:pPr>
            <w:r w:rsidRPr="002C3786">
              <w:t>Part b</w:t>
            </w:r>
          </w:p>
        </w:tc>
        <w:tc>
          <w:tcPr>
            <w:tcW w:w="4516" w:type="pct"/>
            <w:tcMar>
              <w:top w:w="43" w:type="dxa"/>
              <w:bottom w:w="43" w:type="dxa"/>
            </w:tcMar>
          </w:tcPr>
          <w:p w14:paraId="50A04136" w14:textId="77777777" w:rsidR="00066453" w:rsidRPr="0036708B" w:rsidRDefault="00066453" w:rsidP="00066453">
            <w:pPr>
              <w:pStyle w:val="GSATableText"/>
            </w:pPr>
          </w:p>
        </w:tc>
      </w:tr>
      <w:tr w:rsidR="00066453" w:rsidRPr="0036708B" w14:paraId="0DAD92BF" w14:textId="77777777" w:rsidTr="001C310B">
        <w:trPr>
          <w:trHeight w:val="288"/>
        </w:trPr>
        <w:tc>
          <w:tcPr>
            <w:tcW w:w="484" w:type="pct"/>
            <w:tcBorders>
              <w:right w:val="nil"/>
            </w:tcBorders>
            <w:shd w:val="clear" w:color="auto" w:fill="DBE5F1" w:themeFill="accent1" w:themeFillTint="33"/>
          </w:tcPr>
          <w:p w14:paraId="28EB8037" w14:textId="77777777" w:rsidR="00066453" w:rsidRPr="002C3786" w:rsidRDefault="00066453" w:rsidP="00E03A24">
            <w:pPr>
              <w:pStyle w:val="GSATableHeading"/>
            </w:pPr>
            <w:r w:rsidRPr="002C3786">
              <w:t xml:space="preserve">Part </w:t>
            </w:r>
            <w:r>
              <w:t>c</w:t>
            </w:r>
          </w:p>
        </w:tc>
        <w:tc>
          <w:tcPr>
            <w:tcW w:w="4516" w:type="pct"/>
            <w:tcMar>
              <w:top w:w="43" w:type="dxa"/>
              <w:bottom w:w="43" w:type="dxa"/>
            </w:tcMar>
          </w:tcPr>
          <w:p w14:paraId="6DA27D4B" w14:textId="77777777" w:rsidR="00066453" w:rsidRPr="0036708B" w:rsidRDefault="00066453" w:rsidP="00066453">
            <w:pPr>
              <w:pStyle w:val="GSATableText"/>
            </w:pPr>
          </w:p>
        </w:tc>
      </w:tr>
    </w:tbl>
    <w:p w14:paraId="56E35D76" w14:textId="77777777" w:rsidR="00CB788D" w:rsidRDefault="00CB788D" w:rsidP="00DA4990"/>
    <w:p w14:paraId="6B855AEC" w14:textId="77777777" w:rsidR="000D1972" w:rsidRDefault="00906DA9" w:rsidP="00DA4990">
      <w:pPr>
        <w:pStyle w:val="Heading2"/>
      </w:pPr>
      <w:bookmarkStart w:id="1803" w:name="_Toc383429893"/>
      <w:bookmarkStart w:id="1804" w:name="_Toc383444702"/>
      <w:bookmarkStart w:id="1805" w:name="_Toc385594346"/>
      <w:bookmarkStart w:id="1806" w:name="_Toc385594734"/>
      <w:bookmarkStart w:id="1807" w:name="_Toc385595122"/>
      <w:bookmarkStart w:id="1808" w:name="_Toc449543478"/>
      <w:bookmarkStart w:id="1809" w:name="_Toc464803645"/>
      <w:r w:rsidRPr="002C3786">
        <w:t>System and Communications Protection (SC)</w:t>
      </w:r>
      <w:bookmarkEnd w:id="1803"/>
      <w:bookmarkEnd w:id="1804"/>
      <w:bookmarkEnd w:id="1805"/>
      <w:bookmarkEnd w:id="1806"/>
      <w:bookmarkEnd w:id="1807"/>
      <w:bookmarkEnd w:id="1808"/>
      <w:bookmarkEnd w:id="1809"/>
      <w:r w:rsidRPr="002C3786">
        <w:t xml:space="preserve"> </w:t>
      </w:r>
    </w:p>
    <w:p w14:paraId="75FDEE84" w14:textId="77777777" w:rsidR="005B40E0" w:rsidRPr="005B40E0" w:rsidRDefault="005B40E0" w:rsidP="005B40E0">
      <w:pPr>
        <w:pStyle w:val="Heading3"/>
      </w:pPr>
      <w:bookmarkStart w:id="1810" w:name="_Toc449543479"/>
      <w:bookmarkStart w:id="1811" w:name="_Toc464803646"/>
      <w:bookmarkStart w:id="1812" w:name="_Toc383429894"/>
      <w:bookmarkStart w:id="1813" w:name="_Toc383444703"/>
      <w:bookmarkStart w:id="1814" w:name="_Toc385594347"/>
      <w:bookmarkStart w:id="1815" w:name="_Toc385594735"/>
      <w:bookmarkStart w:id="1816" w:name="_Toc385595123"/>
      <w:bookmarkStart w:id="1817" w:name="_Toc388620965"/>
      <w:r w:rsidRPr="005B40E0">
        <w:t>SC-1 System and Communications Protection Policy and Procedures (</w:t>
      </w:r>
      <w:r>
        <w:t>L</w:t>
      </w:r>
      <w:r w:rsidRPr="005B40E0">
        <w:t>)</w:t>
      </w:r>
      <w:r w:rsidR="00541111">
        <w:t xml:space="preserve"> </w:t>
      </w:r>
      <w:r>
        <w:t>(M)</w:t>
      </w:r>
      <w:bookmarkEnd w:id="1810"/>
      <w:bookmarkEnd w:id="1811"/>
    </w:p>
    <w:p w14:paraId="29B4359E" w14:textId="77777777" w:rsidR="005B40E0" w:rsidRPr="001B7C69" w:rsidRDefault="005B40E0" w:rsidP="00BF5BDA">
      <w:pPr>
        <w:keepNext/>
        <w:widowControl/>
      </w:pPr>
      <w:r w:rsidRPr="001B7C69">
        <w:t xml:space="preserve">The organization: </w:t>
      </w:r>
    </w:p>
    <w:p w14:paraId="0179A506" w14:textId="77777777" w:rsidR="005B40E0" w:rsidRPr="00AE6889" w:rsidRDefault="005B40E0" w:rsidP="00914FE7">
      <w:pPr>
        <w:pStyle w:val="GSAListParagraphalpha"/>
        <w:numPr>
          <w:ilvl w:val="0"/>
          <w:numId w:val="183"/>
        </w:numPr>
      </w:pPr>
      <w:r w:rsidRPr="00AE6889">
        <w:t>Develops, documents, and disseminates to [</w:t>
      </w:r>
      <w:r w:rsidRPr="0017135B">
        <w:rPr>
          <w:rStyle w:val="GSAItalicEmphasisChar"/>
        </w:rPr>
        <w:t>Assignment: organization-defined personnel or roles</w:t>
      </w:r>
      <w:r w:rsidRPr="00AE6889">
        <w:t xml:space="preserve">]: </w:t>
      </w:r>
    </w:p>
    <w:p w14:paraId="32BC9A9E" w14:textId="77777777" w:rsidR="005B40E0" w:rsidRPr="00AE6889" w:rsidRDefault="005B40E0" w:rsidP="00914FE7">
      <w:pPr>
        <w:pStyle w:val="GSAListParagraphalpha2"/>
        <w:numPr>
          <w:ilvl w:val="1"/>
          <w:numId w:val="116"/>
        </w:numPr>
      </w:pPr>
      <w:r w:rsidRPr="00AE6889">
        <w:t xml:space="preserve">A system and communications protection policy that addresses purpose, scope, roles, responsibilities, management commitment, coordination among organizational entities, and compliance; and </w:t>
      </w:r>
    </w:p>
    <w:p w14:paraId="08846529" w14:textId="77777777" w:rsidR="005B40E0" w:rsidRPr="00AE6889" w:rsidRDefault="005B40E0" w:rsidP="00914FE7">
      <w:pPr>
        <w:pStyle w:val="GSAListParagraphalpha2"/>
        <w:numPr>
          <w:ilvl w:val="1"/>
          <w:numId w:val="116"/>
        </w:numPr>
      </w:pPr>
      <w:r w:rsidRPr="00AE6889">
        <w:t xml:space="preserve">Procedures to facilitate the implementation of the system and communications protection policy and associated system and communications protection controls; and </w:t>
      </w:r>
    </w:p>
    <w:p w14:paraId="5A2998FE" w14:textId="77777777" w:rsidR="005B40E0" w:rsidRPr="00AE6889" w:rsidRDefault="005B40E0" w:rsidP="00914FE7">
      <w:pPr>
        <w:pStyle w:val="GSAListParagraphalpha"/>
        <w:numPr>
          <w:ilvl w:val="0"/>
          <w:numId w:val="116"/>
        </w:numPr>
      </w:pPr>
      <w:r w:rsidRPr="00AE6889">
        <w:t xml:space="preserve">Reviews and updates the current: </w:t>
      </w:r>
    </w:p>
    <w:p w14:paraId="08DF2839" w14:textId="77777777" w:rsidR="005B40E0" w:rsidRPr="00AE6889" w:rsidRDefault="005B40E0" w:rsidP="00914FE7">
      <w:pPr>
        <w:pStyle w:val="GSAListParagraphalpha2"/>
        <w:numPr>
          <w:ilvl w:val="1"/>
          <w:numId w:val="116"/>
        </w:numPr>
      </w:pPr>
      <w:r w:rsidRPr="00AE6889">
        <w:t>System and communications protection policy [</w:t>
      </w:r>
      <w:r w:rsidR="00895AF9">
        <w:rPr>
          <w:rStyle w:val="GSAItalicEmphasisChar"/>
        </w:rPr>
        <w:t>FedRAMP</w:t>
      </w:r>
      <w:r w:rsidRPr="00AE6889">
        <w:t xml:space="preserve"> </w:t>
      </w:r>
      <w:r w:rsidRPr="0017135B">
        <w:rPr>
          <w:rStyle w:val="GSAItalicEmphasisChar"/>
        </w:rPr>
        <w:t xml:space="preserve">Assignment: </w:t>
      </w:r>
      <w:r w:rsidRPr="00DA5215">
        <w:rPr>
          <w:rStyle w:val="GSAItalicEmphasisChar"/>
        </w:rPr>
        <w:t xml:space="preserve">at least every </w:t>
      </w:r>
      <w:r>
        <w:rPr>
          <w:rStyle w:val="GSAItalicEmphasisChar"/>
        </w:rPr>
        <w:t xml:space="preserve">three </w:t>
      </w:r>
      <w:r w:rsidR="00E0335A">
        <w:rPr>
          <w:rStyle w:val="GSAItalicEmphasisChar"/>
        </w:rPr>
        <w:t xml:space="preserve">(3) </w:t>
      </w:r>
      <w:r>
        <w:rPr>
          <w:rStyle w:val="GSAItalicEmphasisChar"/>
        </w:rPr>
        <w:t>years</w:t>
      </w:r>
      <w:r w:rsidRPr="00AE6889">
        <w:t xml:space="preserve">]; and </w:t>
      </w:r>
    </w:p>
    <w:p w14:paraId="7416C9B4" w14:textId="77777777" w:rsidR="005B40E0" w:rsidRPr="00AE6889" w:rsidRDefault="005B40E0" w:rsidP="00914FE7">
      <w:pPr>
        <w:pStyle w:val="GSAListParagraphalpha2"/>
        <w:numPr>
          <w:ilvl w:val="1"/>
          <w:numId w:val="116"/>
        </w:numPr>
      </w:pPr>
      <w:r w:rsidRPr="00AE6889">
        <w:t>System and communications protection procedures [</w:t>
      </w:r>
      <w:r w:rsidR="00895AF9">
        <w:rPr>
          <w:rStyle w:val="GSAItalicEmphasisChar"/>
        </w:rPr>
        <w:t>FedRAMP</w:t>
      </w:r>
      <w:r w:rsidRPr="0017135B">
        <w:rPr>
          <w:rStyle w:val="GSAItalicEmphasisChar"/>
        </w:rPr>
        <w:t xml:space="preserve"> Assignment: </w:t>
      </w:r>
      <w:r w:rsidRPr="00DA5215">
        <w:rPr>
          <w:rStyle w:val="GSAItalicEmphasisChar"/>
        </w:rPr>
        <w:t>at least</w:t>
      </w:r>
      <w:r w:rsidRPr="005B40E0">
        <w:rPr>
          <w:rStyle w:val="GSAItalicEmphasisChar"/>
        </w:rPr>
        <w:t xml:space="preserve"> </w:t>
      </w:r>
      <w:r w:rsidRPr="00DA5215">
        <w:rPr>
          <w:rStyle w:val="GSAItalicEmphasisChar"/>
        </w:rPr>
        <w:t>annually</w:t>
      </w:r>
      <w:r w:rsidRPr="00AE6889">
        <w:t xml:space="preserve">]. </w:t>
      </w:r>
    </w:p>
    <w:p w14:paraId="2944E4AB" w14:textId="77777777" w:rsidR="005B40E0" w:rsidRDefault="005B40E0" w:rsidP="005B40E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7E5A3A" w:rsidRPr="002C3786" w14:paraId="7BD6F84D" w14:textId="77777777" w:rsidTr="001C310B">
        <w:trPr>
          <w:cantSplit/>
          <w:trHeight w:val="288"/>
          <w:tblHeader/>
        </w:trPr>
        <w:tc>
          <w:tcPr>
            <w:tcW w:w="811" w:type="pct"/>
            <w:shd w:val="clear" w:color="auto" w:fill="DBE5F1" w:themeFill="accent1" w:themeFillTint="33"/>
            <w:tcMar>
              <w:top w:w="43" w:type="dxa"/>
              <w:bottom w:w="43" w:type="dxa"/>
            </w:tcMar>
          </w:tcPr>
          <w:bookmarkEnd w:id="1812"/>
          <w:bookmarkEnd w:id="1813"/>
          <w:bookmarkEnd w:id="1814"/>
          <w:bookmarkEnd w:id="1815"/>
          <w:bookmarkEnd w:id="1816"/>
          <w:bookmarkEnd w:id="1817"/>
          <w:p w14:paraId="53054BB6" w14:textId="77777777" w:rsidR="007E5A3A" w:rsidRPr="002C3786" w:rsidRDefault="00E45E10" w:rsidP="00E03A24">
            <w:pPr>
              <w:pStyle w:val="GSATableHeading"/>
            </w:pPr>
            <w:r w:rsidRPr="00AE6889">
              <w:t>SC-1</w:t>
            </w:r>
          </w:p>
        </w:tc>
        <w:tc>
          <w:tcPr>
            <w:tcW w:w="4189" w:type="pct"/>
            <w:shd w:val="clear" w:color="auto" w:fill="DBE5F1" w:themeFill="accent1" w:themeFillTint="33"/>
          </w:tcPr>
          <w:p w14:paraId="0D366BEC" w14:textId="77777777" w:rsidR="007E5A3A" w:rsidRPr="002C3786" w:rsidRDefault="007E5A3A" w:rsidP="00E03A24">
            <w:pPr>
              <w:pStyle w:val="GSATableHeading"/>
            </w:pPr>
            <w:r w:rsidRPr="002C3786">
              <w:t>Control Summary Information</w:t>
            </w:r>
          </w:p>
        </w:tc>
      </w:tr>
      <w:tr w:rsidR="007E5A3A" w:rsidRPr="002C3786" w14:paraId="0CEDB19E" w14:textId="77777777" w:rsidTr="001C310B">
        <w:trPr>
          <w:trHeight w:val="288"/>
        </w:trPr>
        <w:tc>
          <w:tcPr>
            <w:tcW w:w="5000" w:type="pct"/>
            <w:gridSpan w:val="2"/>
            <w:tcMar>
              <w:top w:w="43" w:type="dxa"/>
              <w:bottom w:w="43" w:type="dxa"/>
            </w:tcMar>
          </w:tcPr>
          <w:p w14:paraId="01008B53" w14:textId="77777777" w:rsidR="007E5A3A" w:rsidRPr="002C3786" w:rsidRDefault="007E5A3A" w:rsidP="00D80FA5">
            <w:pPr>
              <w:pStyle w:val="GSATableText"/>
            </w:pPr>
            <w:r w:rsidRPr="002C3786">
              <w:t>Responsible Role:</w:t>
            </w:r>
            <w:r>
              <w:t xml:space="preserve"> </w:t>
            </w:r>
          </w:p>
        </w:tc>
      </w:tr>
      <w:tr w:rsidR="007E5A3A" w:rsidRPr="00D00D47" w14:paraId="0F9BDFEC" w14:textId="77777777" w:rsidTr="001C310B">
        <w:trPr>
          <w:trHeight w:val="288"/>
        </w:trPr>
        <w:tc>
          <w:tcPr>
            <w:tcW w:w="5000" w:type="pct"/>
            <w:gridSpan w:val="2"/>
            <w:tcMar>
              <w:top w:w="43" w:type="dxa"/>
              <w:bottom w:w="43" w:type="dxa"/>
            </w:tcMar>
          </w:tcPr>
          <w:p w14:paraId="15C3B24D" w14:textId="77777777" w:rsidR="007E5A3A" w:rsidRPr="00D00D47" w:rsidRDefault="00E45E10" w:rsidP="00D80FA5">
            <w:pPr>
              <w:pStyle w:val="GSATableText"/>
            </w:pPr>
            <w:r w:rsidRPr="00AE6889">
              <w:t>Parameter SC-1(a)</w:t>
            </w:r>
            <w:r>
              <w:t xml:space="preserve">: </w:t>
            </w:r>
          </w:p>
        </w:tc>
      </w:tr>
      <w:tr w:rsidR="007E5A3A" w:rsidRPr="00D00D47" w14:paraId="54459B27" w14:textId="77777777" w:rsidTr="001C310B">
        <w:trPr>
          <w:trHeight w:val="288"/>
        </w:trPr>
        <w:tc>
          <w:tcPr>
            <w:tcW w:w="5000" w:type="pct"/>
            <w:gridSpan w:val="2"/>
            <w:tcMar>
              <w:top w:w="43" w:type="dxa"/>
              <w:bottom w:w="43" w:type="dxa"/>
            </w:tcMar>
          </w:tcPr>
          <w:p w14:paraId="69EA1572" w14:textId="77777777" w:rsidR="007E5A3A" w:rsidRPr="00D00D47" w:rsidRDefault="00E45E10" w:rsidP="00D80FA5">
            <w:pPr>
              <w:pStyle w:val="GSATableText"/>
            </w:pPr>
            <w:r w:rsidRPr="00AE6889">
              <w:t>Parameter SC-1(b)(1)</w:t>
            </w:r>
            <w:r>
              <w:t xml:space="preserve">: </w:t>
            </w:r>
          </w:p>
        </w:tc>
      </w:tr>
      <w:tr w:rsidR="00E45E10" w:rsidRPr="00D00D47" w14:paraId="6E786BEF" w14:textId="77777777" w:rsidTr="001C310B">
        <w:trPr>
          <w:trHeight w:val="288"/>
        </w:trPr>
        <w:tc>
          <w:tcPr>
            <w:tcW w:w="5000" w:type="pct"/>
            <w:gridSpan w:val="2"/>
            <w:tcMar>
              <w:top w:w="43" w:type="dxa"/>
              <w:bottom w:w="43" w:type="dxa"/>
            </w:tcMar>
          </w:tcPr>
          <w:p w14:paraId="0D5E1C82" w14:textId="77777777" w:rsidR="00E45E10" w:rsidRPr="00D00D47" w:rsidRDefault="00E45E10" w:rsidP="00D80FA5">
            <w:pPr>
              <w:pStyle w:val="GSATableText"/>
            </w:pPr>
            <w:r w:rsidRPr="00AE6889">
              <w:t>Parameter SC-1(b)(</w:t>
            </w:r>
            <w:r>
              <w:t>2</w:t>
            </w:r>
            <w:r w:rsidRPr="00AE6889">
              <w:t>)</w:t>
            </w:r>
            <w:r>
              <w:t xml:space="preserve">: </w:t>
            </w:r>
          </w:p>
        </w:tc>
      </w:tr>
      <w:tr w:rsidR="007E5A3A" w:rsidRPr="002C3786" w14:paraId="2BE28690" w14:textId="77777777" w:rsidTr="001C310B">
        <w:trPr>
          <w:trHeight w:val="288"/>
        </w:trPr>
        <w:tc>
          <w:tcPr>
            <w:tcW w:w="5000" w:type="pct"/>
            <w:gridSpan w:val="2"/>
            <w:tcMar>
              <w:top w:w="43" w:type="dxa"/>
              <w:bottom w:w="43" w:type="dxa"/>
            </w:tcMar>
            <w:vAlign w:val="bottom"/>
          </w:tcPr>
          <w:p w14:paraId="1CD19F52" w14:textId="77777777" w:rsidR="007E5A3A" w:rsidRPr="002C3786" w:rsidRDefault="007E5A3A" w:rsidP="00DA4990">
            <w:pPr>
              <w:pStyle w:val="GSATableText"/>
            </w:pPr>
            <w:r w:rsidRPr="002C3786">
              <w:t>Implementation Status (check all that apply):</w:t>
            </w:r>
          </w:p>
          <w:p w14:paraId="30D9CB0E" w14:textId="77777777" w:rsidR="007E5A3A" w:rsidRPr="002C3786" w:rsidRDefault="00CB38BB" w:rsidP="00DA4990">
            <w:pPr>
              <w:pStyle w:val="GSATableText"/>
            </w:pPr>
            <w:sdt>
              <w:sdtPr>
                <w:id w:val="-1917930217"/>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Implemented</w:t>
            </w:r>
          </w:p>
          <w:p w14:paraId="2E4FAFC1" w14:textId="77777777" w:rsidR="007E5A3A" w:rsidRPr="002C3786" w:rsidRDefault="00CB38BB" w:rsidP="00DA4990">
            <w:pPr>
              <w:pStyle w:val="GSATableText"/>
            </w:pPr>
            <w:sdt>
              <w:sdtPr>
                <w:id w:val="-1898892200"/>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Partially implemented</w:t>
            </w:r>
          </w:p>
          <w:p w14:paraId="42164685" w14:textId="77777777" w:rsidR="007E5A3A" w:rsidRPr="002C3786" w:rsidRDefault="00CB38BB" w:rsidP="00DA4990">
            <w:pPr>
              <w:pStyle w:val="GSATableText"/>
            </w:pPr>
            <w:sdt>
              <w:sdtPr>
                <w:id w:val="1437400550"/>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Planned</w:t>
            </w:r>
          </w:p>
          <w:p w14:paraId="6B9C3A20" w14:textId="77777777" w:rsidR="007E5A3A" w:rsidRPr="002C3786" w:rsidRDefault="00CB38BB" w:rsidP="00DA4990">
            <w:pPr>
              <w:pStyle w:val="GSATableText"/>
            </w:pPr>
            <w:sdt>
              <w:sdtPr>
                <w:id w:val="-759750657"/>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Alternative implementation</w:t>
            </w:r>
          </w:p>
          <w:p w14:paraId="636EC759" w14:textId="77777777" w:rsidR="007E5A3A" w:rsidRPr="002C3786" w:rsidRDefault="00CB38BB" w:rsidP="00DA4990">
            <w:pPr>
              <w:pStyle w:val="GSATableText"/>
            </w:pPr>
            <w:sdt>
              <w:sdtPr>
                <w:id w:val="-1195229671"/>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Not applicable</w:t>
            </w:r>
          </w:p>
        </w:tc>
      </w:tr>
      <w:tr w:rsidR="007E5A3A" w:rsidRPr="002C3786" w14:paraId="311C0685" w14:textId="77777777" w:rsidTr="001C310B">
        <w:trPr>
          <w:trHeight w:val="288"/>
        </w:trPr>
        <w:tc>
          <w:tcPr>
            <w:tcW w:w="5000" w:type="pct"/>
            <w:gridSpan w:val="2"/>
            <w:tcMar>
              <w:top w:w="43" w:type="dxa"/>
              <w:bottom w:w="43" w:type="dxa"/>
            </w:tcMar>
            <w:vAlign w:val="bottom"/>
          </w:tcPr>
          <w:p w14:paraId="2C510500" w14:textId="77777777" w:rsidR="007E5A3A" w:rsidRPr="002C3786" w:rsidRDefault="007E5A3A" w:rsidP="00DA4990">
            <w:pPr>
              <w:pStyle w:val="GSATableText"/>
            </w:pPr>
            <w:r w:rsidRPr="002C3786">
              <w:t>Control Origination (check all that apply):</w:t>
            </w:r>
          </w:p>
          <w:p w14:paraId="3B399DCD" w14:textId="77777777" w:rsidR="007E5A3A" w:rsidRPr="002C3786" w:rsidRDefault="00CB38BB" w:rsidP="00DA4990">
            <w:pPr>
              <w:pStyle w:val="GSATableText"/>
            </w:pPr>
            <w:sdt>
              <w:sdtPr>
                <w:id w:val="-2019529259"/>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Service Provider Corporate</w:t>
            </w:r>
          </w:p>
          <w:p w14:paraId="2C67A248" w14:textId="77777777" w:rsidR="007E5A3A" w:rsidRPr="002C3786" w:rsidRDefault="00CB38BB" w:rsidP="00DA4990">
            <w:pPr>
              <w:pStyle w:val="GSATableText"/>
            </w:pPr>
            <w:sdt>
              <w:sdtPr>
                <w:id w:val="-584690868"/>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Service Provider System Specific</w:t>
            </w:r>
          </w:p>
          <w:p w14:paraId="1EC971B6" w14:textId="77777777" w:rsidR="007E5A3A" w:rsidRPr="002C3786" w:rsidRDefault="00CB38BB" w:rsidP="00DA4990">
            <w:pPr>
              <w:pStyle w:val="GSATableText"/>
            </w:pPr>
            <w:sdt>
              <w:sdtPr>
                <w:id w:val="-276720154"/>
                <w14:checkbox>
                  <w14:checked w14:val="0"/>
                  <w14:checkedState w14:val="2612" w14:font="ＭＳ ゴシック"/>
                  <w14:uncheckedState w14:val="2610" w14:font="ＭＳ ゴシック"/>
                </w14:checkbox>
              </w:sdtPr>
              <w:sdtEndPr/>
              <w:sdtContent>
                <w:r w:rsidR="007E5A3A" w:rsidRPr="006A4B9F">
                  <w:rPr>
                    <w:rFonts w:eastAsia="MS Gothic" w:hint="eastAsia"/>
                  </w:rPr>
                  <w:t>☐</w:t>
                </w:r>
              </w:sdtContent>
            </w:sdt>
            <w:r w:rsidR="007E5A3A">
              <w:t xml:space="preserve"> </w:t>
            </w:r>
            <w:r w:rsidR="007E5A3A" w:rsidRPr="002C3786">
              <w:t xml:space="preserve">Service Provider Hybrid (Corporate and System Specific) </w:t>
            </w:r>
          </w:p>
        </w:tc>
      </w:tr>
    </w:tbl>
    <w:p w14:paraId="1B32E706" w14:textId="77777777" w:rsidR="007E5A3A" w:rsidRDefault="007E5A3A"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E45E10" w:rsidRPr="002C3786" w14:paraId="3CDBCC5E" w14:textId="77777777" w:rsidTr="001C310B">
        <w:trPr>
          <w:cantSplit/>
          <w:trHeight w:val="288"/>
          <w:tblHeader/>
        </w:trPr>
        <w:tc>
          <w:tcPr>
            <w:tcW w:w="5000" w:type="pct"/>
            <w:gridSpan w:val="2"/>
            <w:shd w:val="clear" w:color="auto" w:fill="DBE5F1" w:themeFill="accent1" w:themeFillTint="33"/>
            <w:vAlign w:val="center"/>
          </w:tcPr>
          <w:p w14:paraId="0AD58855" w14:textId="77777777" w:rsidR="00E45E10" w:rsidRPr="002C3786" w:rsidRDefault="00E45E10" w:rsidP="00E03A24">
            <w:pPr>
              <w:pStyle w:val="GSATableHeading"/>
            </w:pPr>
            <w:r w:rsidRPr="00AE6889">
              <w:t xml:space="preserve">SC-1 </w:t>
            </w:r>
            <w:r w:rsidRPr="002C3786">
              <w:t>What is the solution and how is it implemented?</w:t>
            </w:r>
          </w:p>
        </w:tc>
      </w:tr>
      <w:tr w:rsidR="00E45E10" w:rsidRPr="0036708B" w14:paraId="4ECE6CEF" w14:textId="77777777" w:rsidTr="001C310B">
        <w:trPr>
          <w:trHeight w:val="288"/>
        </w:trPr>
        <w:tc>
          <w:tcPr>
            <w:tcW w:w="484" w:type="pct"/>
            <w:tcBorders>
              <w:right w:val="nil"/>
            </w:tcBorders>
            <w:shd w:val="clear" w:color="auto" w:fill="DBE5F1" w:themeFill="accent1" w:themeFillTint="33"/>
          </w:tcPr>
          <w:p w14:paraId="573C016C" w14:textId="77777777" w:rsidR="00E45E10" w:rsidRPr="002C3786" w:rsidRDefault="00E45E10" w:rsidP="00E03A24">
            <w:pPr>
              <w:pStyle w:val="GSATableHeading"/>
            </w:pPr>
            <w:r w:rsidRPr="002C3786">
              <w:t>Part a</w:t>
            </w:r>
          </w:p>
        </w:tc>
        <w:tc>
          <w:tcPr>
            <w:tcW w:w="4516" w:type="pct"/>
            <w:tcMar>
              <w:top w:w="43" w:type="dxa"/>
              <w:bottom w:w="43" w:type="dxa"/>
            </w:tcMar>
          </w:tcPr>
          <w:p w14:paraId="340F6CD1" w14:textId="77777777" w:rsidR="00E45E10" w:rsidRPr="0036708B" w:rsidRDefault="00E45E10" w:rsidP="004C6E72">
            <w:pPr>
              <w:pStyle w:val="GSATableText"/>
            </w:pPr>
          </w:p>
        </w:tc>
      </w:tr>
      <w:tr w:rsidR="00E45E10" w:rsidRPr="0036708B" w14:paraId="3B64006B" w14:textId="77777777" w:rsidTr="001C310B">
        <w:trPr>
          <w:trHeight w:val="288"/>
        </w:trPr>
        <w:tc>
          <w:tcPr>
            <w:tcW w:w="484" w:type="pct"/>
            <w:tcBorders>
              <w:right w:val="nil"/>
            </w:tcBorders>
            <w:shd w:val="clear" w:color="auto" w:fill="DBE5F1" w:themeFill="accent1" w:themeFillTint="33"/>
          </w:tcPr>
          <w:p w14:paraId="6035F2F3" w14:textId="77777777" w:rsidR="00E45E10" w:rsidRPr="002C3786" w:rsidRDefault="00E45E10" w:rsidP="00E03A24">
            <w:pPr>
              <w:pStyle w:val="GSATableHeading"/>
            </w:pPr>
            <w:r w:rsidRPr="002C3786">
              <w:t>Part b</w:t>
            </w:r>
          </w:p>
        </w:tc>
        <w:tc>
          <w:tcPr>
            <w:tcW w:w="4516" w:type="pct"/>
            <w:tcMar>
              <w:top w:w="43" w:type="dxa"/>
              <w:bottom w:w="43" w:type="dxa"/>
            </w:tcMar>
          </w:tcPr>
          <w:p w14:paraId="10B64439" w14:textId="77777777" w:rsidR="00E45E10" w:rsidRPr="0036708B" w:rsidRDefault="00E45E10" w:rsidP="004C6E72">
            <w:pPr>
              <w:pStyle w:val="GSATableText"/>
            </w:pPr>
          </w:p>
        </w:tc>
      </w:tr>
    </w:tbl>
    <w:p w14:paraId="0670EE2E" w14:textId="77777777" w:rsidR="000D1972" w:rsidRDefault="000D1972" w:rsidP="00DA4990"/>
    <w:p w14:paraId="356DFE01" w14:textId="77777777" w:rsidR="000D1972" w:rsidRDefault="00A43C48" w:rsidP="005972CC">
      <w:pPr>
        <w:pStyle w:val="Heading3"/>
      </w:pPr>
      <w:bookmarkStart w:id="1818" w:name="_Toc383429897"/>
      <w:bookmarkStart w:id="1819" w:name="_Toc383444706"/>
      <w:bookmarkStart w:id="1820" w:name="_Toc385594350"/>
      <w:bookmarkStart w:id="1821" w:name="_Toc385594738"/>
      <w:bookmarkStart w:id="1822" w:name="_Toc385595126"/>
      <w:bookmarkStart w:id="1823" w:name="_Toc388620968"/>
      <w:bookmarkStart w:id="1824" w:name="_Toc449543484"/>
      <w:bookmarkStart w:id="1825" w:name="_Toc464803647"/>
      <w:r w:rsidRPr="002C3786">
        <w:t>SC-5</w:t>
      </w:r>
      <w:r>
        <w:t xml:space="preserve"> </w:t>
      </w:r>
      <w:r w:rsidR="00906DA9" w:rsidRPr="002C3786">
        <w:t xml:space="preserve">Denial of Service Protection </w:t>
      </w:r>
      <w:bookmarkEnd w:id="1818"/>
      <w:bookmarkEnd w:id="1819"/>
      <w:bookmarkEnd w:id="1820"/>
      <w:bookmarkEnd w:id="1821"/>
      <w:bookmarkEnd w:id="1822"/>
      <w:bookmarkEnd w:id="1823"/>
      <w:r w:rsidR="00541111">
        <w:t>(L) (M) (H)</w:t>
      </w:r>
      <w:bookmarkEnd w:id="1824"/>
      <w:bookmarkEnd w:id="1825"/>
    </w:p>
    <w:p w14:paraId="57B6350B" w14:textId="77777777" w:rsidR="00D73ACE" w:rsidRPr="002C3786" w:rsidRDefault="00BE7D34" w:rsidP="0023153A">
      <w:pPr>
        <w:keepLines/>
        <w:rPr>
          <w:bCs/>
        </w:rPr>
      </w:pPr>
      <w:r w:rsidRPr="00C66718">
        <w:t>The information system protects against or limits the effects of the following types of</w:t>
      </w:r>
      <w:r w:rsidR="001819CB" w:rsidRPr="2759B579">
        <w:t xml:space="preserve"> </w:t>
      </w:r>
      <w:r w:rsidRPr="2759B579">
        <w:t xml:space="preserve">denial of service attacks: </w:t>
      </w:r>
      <w:r w:rsidR="00D73ACE" w:rsidRPr="00A8144E">
        <w:t>[</w:t>
      </w:r>
      <w:r w:rsidR="008D2953" w:rsidRPr="002B4E6E">
        <w:rPr>
          <w:rStyle w:val="GSAItalicEmphasisChar"/>
        </w:rPr>
        <w:t>Assignment: organization-defined types of denial of service attacks or reference to source for such information</w:t>
      </w:r>
      <w:r w:rsidR="00D73ACE" w:rsidRPr="00A8144E">
        <w:t>]</w:t>
      </w:r>
      <w:r w:rsidR="22F7097D" w:rsidRPr="00A8144E">
        <w:t xml:space="preserve"> by employing [</w:t>
      </w:r>
      <w:r w:rsidR="00AE3199" w:rsidRPr="002B4E6E">
        <w:rPr>
          <w:rStyle w:val="GSAItalicEmphasisChar"/>
        </w:rPr>
        <w:t>Assignment: organization-defined security safeguards</w:t>
      </w:r>
      <w:r w:rsidR="2759B579" w:rsidRPr="0005311F">
        <w:t>].</w:t>
      </w:r>
    </w:p>
    <w:p w14:paraId="041DC82F" w14:textId="77777777" w:rsidR="007A0204" w:rsidRDefault="007A020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3F6D69" w:rsidRPr="002C3786" w14:paraId="6501E3A6" w14:textId="77777777" w:rsidTr="001C310B">
        <w:trPr>
          <w:cantSplit/>
          <w:trHeight w:val="288"/>
          <w:tblHeader/>
        </w:trPr>
        <w:tc>
          <w:tcPr>
            <w:tcW w:w="811" w:type="pct"/>
            <w:shd w:val="clear" w:color="auto" w:fill="DBE5F1" w:themeFill="accent1" w:themeFillTint="33"/>
            <w:tcMar>
              <w:top w:w="43" w:type="dxa"/>
              <w:bottom w:w="43" w:type="dxa"/>
            </w:tcMar>
          </w:tcPr>
          <w:p w14:paraId="059556BE" w14:textId="77777777" w:rsidR="003F6D69" w:rsidRPr="002C3786" w:rsidRDefault="00A43C48" w:rsidP="00E03A24">
            <w:pPr>
              <w:pStyle w:val="GSATableHeading"/>
            </w:pPr>
            <w:r w:rsidRPr="00AE6889">
              <w:t>SC-5</w:t>
            </w:r>
          </w:p>
        </w:tc>
        <w:tc>
          <w:tcPr>
            <w:tcW w:w="4189" w:type="pct"/>
            <w:shd w:val="clear" w:color="auto" w:fill="DBE5F1" w:themeFill="accent1" w:themeFillTint="33"/>
          </w:tcPr>
          <w:p w14:paraId="4D2D7C2F" w14:textId="77777777" w:rsidR="003F6D69" w:rsidRPr="002C3786" w:rsidRDefault="003F6D69" w:rsidP="00E03A24">
            <w:pPr>
              <w:pStyle w:val="GSATableHeading"/>
            </w:pPr>
            <w:r w:rsidRPr="002C3786">
              <w:t>Control Summary Information</w:t>
            </w:r>
          </w:p>
        </w:tc>
      </w:tr>
      <w:tr w:rsidR="003F6D69" w:rsidRPr="002C3786" w14:paraId="251E3FF4" w14:textId="77777777" w:rsidTr="001C310B">
        <w:trPr>
          <w:trHeight w:val="288"/>
        </w:trPr>
        <w:tc>
          <w:tcPr>
            <w:tcW w:w="5000" w:type="pct"/>
            <w:gridSpan w:val="2"/>
            <w:tcMar>
              <w:top w:w="43" w:type="dxa"/>
              <w:bottom w:w="43" w:type="dxa"/>
            </w:tcMar>
          </w:tcPr>
          <w:p w14:paraId="14874993" w14:textId="77777777" w:rsidR="003F6D69" w:rsidRPr="002C3786" w:rsidRDefault="003F6D69" w:rsidP="00D80FA5">
            <w:pPr>
              <w:pStyle w:val="GSATableText"/>
            </w:pPr>
            <w:r w:rsidRPr="002C3786">
              <w:t>Responsible Role:</w:t>
            </w:r>
            <w:r>
              <w:t xml:space="preserve"> </w:t>
            </w:r>
          </w:p>
        </w:tc>
      </w:tr>
      <w:tr w:rsidR="003F6D69" w:rsidRPr="00D00D47" w14:paraId="4BE33B6D" w14:textId="77777777" w:rsidTr="001C310B">
        <w:trPr>
          <w:trHeight w:val="288"/>
        </w:trPr>
        <w:tc>
          <w:tcPr>
            <w:tcW w:w="5000" w:type="pct"/>
            <w:gridSpan w:val="2"/>
            <w:tcMar>
              <w:top w:w="43" w:type="dxa"/>
              <w:bottom w:w="43" w:type="dxa"/>
            </w:tcMar>
          </w:tcPr>
          <w:p w14:paraId="14884C49" w14:textId="77777777" w:rsidR="003F6D69" w:rsidRPr="00D00D47" w:rsidRDefault="00A43C48" w:rsidP="00D80FA5">
            <w:pPr>
              <w:pStyle w:val="GSATableText"/>
            </w:pPr>
            <w:r w:rsidRPr="00AE6889">
              <w:t>Parameter SC-5-1</w:t>
            </w:r>
            <w:r>
              <w:t xml:space="preserve">: </w:t>
            </w:r>
          </w:p>
        </w:tc>
      </w:tr>
      <w:tr w:rsidR="003F6D69" w:rsidRPr="00D00D47" w14:paraId="24FAD3C3" w14:textId="77777777" w:rsidTr="001C310B">
        <w:trPr>
          <w:trHeight w:val="288"/>
        </w:trPr>
        <w:tc>
          <w:tcPr>
            <w:tcW w:w="5000" w:type="pct"/>
            <w:gridSpan w:val="2"/>
            <w:tcMar>
              <w:top w:w="43" w:type="dxa"/>
              <w:bottom w:w="43" w:type="dxa"/>
            </w:tcMar>
          </w:tcPr>
          <w:p w14:paraId="676B9332" w14:textId="77777777" w:rsidR="003F6D69" w:rsidRPr="00D00D47" w:rsidRDefault="003B1521" w:rsidP="00D80FA5">
            <w:pPr>
              <w:pStyle w:val="GSATableText"/>
            </w:pPr>
            <w:r>
              <w:t>Parameter</w:t>
            </w:r>
            <w:r w:rsidR="00A43C48" w:rsidRPr="00AE6889">
              <w:t xml:space="preserve"> SC-5-2</w:t>
            </w:r>
            <w:r w:rsidR="00A43C48">
              <w:t xml:space="preserve">: </w:t>
            </w:r>
          </w:p>
        </w:tc>
      </w:tr>
      <w:tr w:rsidR="003F6D69" w:rsidRPr="002C3786" w14:paraId="24E94331" w14:textId="77777777" w:rsidTr="001C310B">
        <w:trPr>
          <w:trHeight w:val="288"/>
        </w:trPr>
        <w:tc>
          <w:tcPr>
            <w:tcW w:w="5000" w:type="pct"/>
            <w:gridSpan w:val="2"/>
            <w:tcMar>
              <w:top w:w="43" w:type="dxa"/>
              <w:bottom w:w="43" w:type="dxa"/>
            </w:tcMar>
            <w:vAlign w:val="bottom"/>
          </w:tcPr>
          <w:p w14:paraId="459A9736" w14:textId="77777777" w:rsidR="003F6D69" w:rsidRPr="002C3786" w:rsidRDefault="003F6D69" w:rsidP="00DA4990">
            <w:pPr>
              <w:pStyle w:val="GSATableText"/>
            </w:pPr>
            <w:r w:rsidRPr="002C3786">
              <w:t>Implementation Status (check all that apply):</w:t>
            </w:r>
          </w:p>
          <w:p w14:paraId="56A7D55F" w14:textId="77777777" w:rsidR="003F6D69" w:rsidRPr="002C3786" w:rsidRDefault="00CB38BB" w:rsidP="00DA4990">
            <w:pPr>
              <w:pStyle w:val="GSATableText"/>
            </w:pPr>
            <w:sdt>
              <w:sdtPr>
                <w:id w:val="355385496"/>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Implemented</w:t>
            </w:r>
          </w:p>
          <w:p w14:paraId="7FB186C8" w14:textId="77777777" w:rsidR="003F6D69" w:rsidRPr="002C3786" w:rsidRDefault="00CB38BB" w:rsidP="00DA4990">
            <w:pPr>
              <w:pStyle w:val="GSATableText"/>
            </w:pPr>
            <w:sdt>
              <w:sdtPr>
                <w:id w:val="-249886335"/>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Partially implemented</w:t>
            </w:r>
          </w:p>
          <w:p w14:paraId="588CAEBA" w14:textId="77777777" w:rsidR="003F6D69" w:rsidRPr="002C3786" w:rsidRDefault="00CB38BB" w:rsidP="00DA4990">
            <w:pPr>
              <w:pStyle w:val="GSATableText"/>
            </w:pPr>
            <w:sdt>
              <w:sdtPr>
                <w:id w:val="-439305360"/>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Planned</w:t>
            </w:r>
          </w:p>
          <w:p w14:paraId="2817EA04" w14:textId="77777777" w:rsidR="003F6D69" w:rsidRPr="002C3786" w:rsidRDefault="00CB38BB" w:rsidP="00DA4990">
            <w:pPr>
              <w:pStyle w:val="GSATableText"/>
            </w:pPr>
            <w:sdt>
              <w:sdtPr>
                <w:id w:val="273302218"/>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Alternative implementation</w:t>
            </w:r>
          </w:p>
          <w:p w14:paraId="38796A21" w14:textId="77777777" w:rsidR="003F6D69" w:rsidRPr="002C3786" w:rsidRDefault="00CB38BB" w:rsidP="00DA4990">
            <w:pPr>
              <w:pStyle w:val="GSATableText"/>
            </w:pPr>
            <w:sdt>
              <w:sdtPr>
                <w:id w:val="-1980137432"/>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Not applicable</w:t>
            </w:r>
          </w:p>
        </w:tc>
      </w:tr>
      <w:tr w:rsidR="003F6D69" w:rsidRPr="002C3786" w14:paraId="2FB91372" w14:textId="77777777" w:rsidTr="001C310B">
        <w:trPr>
          <w:trHeight w:val="288"/>
        </w:trPr>
        <w:tc>
          <w:tcPr>
            <w:tcW w:w="5000" w:type="pct"/>
            <w:gridSpan w:val="2"/>
            <w:tcMar>
              <w:top w:w="43" w:type="dxa"/>
              <w:bottom w:w="43" w:type="dxa"/>
            </w:tcMar>
            <w:vAlign w:val="bottom"/>
          </w:tcPr>
          <w:p w14:paraId="23C3620E" w14:textId="77777777" w:rsidR="003F6D69" w:rsidRPr="002C3786" w:rsidRDefault="003F6D69" w:rsidP="00DA4990">
            <w:pPr>
              <w:pStyle w:val="GSATableText"/>
            </w:pPr>
            <w:r w:rsidRPr="002C3786">
              <w:t>Control Origination (check all that apply):</w:t>
            </w:r>
          </w:p>
          <w:p w14:paraId="19956FDB" w14:textId="77777777" w:rsidR="003F6D69" w:rsidRPr="002C3786" w:rsidRDefault="00CB38BB" w:rsidP="00DA4990">
            <w:pPr>
              <w:pStyle w:val="GSATableText"/>
            </w:pPr>
            <w:sdt>
              <w:sdtPr>
                <w:id w:val="-933813344"/>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Corporate</w:t>
            </w:r>
          </w:p>
          <w:p w14:paraId="14F0E3F3" w14:textId="77777777" w:rsidR="003F6D69" w:rsidRPr="002C3786" w:rsidRDefault="00CB38BB" w:rsidP="00DA4990">
            <w:pPr>
              <w:pStyle w:val="GSATableText"/>
            </w:pPr>
            <w:sdt>
              <w:sdtPr>
                <w:id w:val="152968412"/>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System Specific</w:t>
            </w:r>
          </w:p>
          <w:p w14:paraId="7865AE60" w14:textId="77777777" w:rsidR="003F6D69" w:rsidRPr="002C3786" w:rsidRDefault="00CB38BB" w:rsidP="00DA4990">
            <w:pPr>
              <w:pStyle w:val="GSATableText"/>
            </w:pPr>
            <w:sdt>
              <w:sdtPr>
                <w:id w:val="1781981584"/>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Hybrid (Corporate and System Specific)</w:t>
            </w:r>
          </w:p>
          <w:p w14:paraId="6FDF958E" w14:textId="77777777" w:rsidR="003F6D69" w:rsidRPr="002C3786" w:rsidRDefault="00CB38BB" w:rsidP="00DA4990">
            <w:pPr>
              <w:pStyle w:val="GSATableText"/>
            </w:pPr>
            <w:sdt>
              <w:sdtPr>
                <w:id w:val="-1445061551"/>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 xml:space="preserve">Configured by Customer (Customer System Specific) </w:t>
            </w:r>
          </w:p>
          <w:p w14:paraId="6F794C03" w14:textId="77777777" w:rsidR="003F6D69" w:rsidRPr="002C3786" w:rsidRDefault="00CB38BB" w:rsidP="00DA4990">
            <w:pPr>
              <w:pStyle w:val="GSATableText"/>
            </w:pPr>
            <w:sdt>
              <w:sdtPr>
                <w:id w:val="-1589688493"/>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 xml:space="preserve">Provided by Customer (Customer System Specific) </w:t>
            </w:r>
          </w:p>
          <w:p w14:paraId="1B6610CB" w14:textId="77777777" w:rsidR="003F6D69" w:rsidRPr="002C3786" w:rsidRDefault="00CB38BB" w:rsidP="00DA4990">
            <w:pPr>
              <w:pStyle w:val="GSATableText"/>
            </w:pPr>
            <w:sdt>
              <w:sdtPr>
                <w:id w:val="-1929495984"/>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Shared (Service Provider and Customer Responsibility)</w:t>
            </w:r>
          </w:p>
          <w:p w14:paraId="359EFF68" w14:textId="50A23300" w:rsidR="003F6D69" w:rsidRPr="002C3786" w:rsidRDefault="00CB38BB" w:rsidP="00DA4990">
            <w:pPr>
              <w:pStyle w:val="GSATableText"/>
            </w:pPr>
            <w:sdt>
              <w:sdtPr>
                <w:id w:val="1872111308"/>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78121346"/>
                <w:showingPlcHdr/>
                <w:text/>
              </w:sdtPr>
              <w:sdtEndPr/>
              <w:sdtContent>
                <w:r w:rsidR="003F6D69" w:rsidRPr="004C65C2">
                  <w:rPr>
                    <w:rStyle w:val="PlaceholderText"/>
                    <w:rFonts w:eastAsiaTheme="majorEastAsia"/>
                  </w:rPr>
                  <w:t>Click here to enter text.</w:t>
                </w:r>
              </w:sdtContent>
            </w:sdt>
            <w:r w:rsidR="003F6D69" w:rsidRPr="00CE1081">
              <w:t xml:space="preserve"> , </w:t>
            </w:r>
            <w:sdt>
              <w:sdtPr>
                <w:alias w:val="Date of FedRAMP Authorization"/>
                <w:tag w:val="dateofauthorization"/>
                <w:id w:val="44031404"/>
                <w:date>
                  <w:dateFormat w:val="M/d/yyyy"/>
                  <w:lid w:val="en-US"/>
                  <w:storeMappedDataAs w:val="dateTime"/>
                  <w:calendar w:val="gregorian"/>
                </w:date>
              </w:sdtPr>
              <w:sdtEndPr/>
              <w:sdtContent>
                <w:r w:rsidR="00CA1512" w:rsidDel="00D81901">
                  <w:t>Date of Authorization</w:t>
                </w:r>
                <w:r w:rsidR="00D81901">
                  <w:t>Date of Authorization</w:t>
                </w:r>
              </w:sdtContent>
            </w:sdt>
            <w:r w:rsidR="003F6D69" w:rsidRPr="002C3786">
              <w:t xml:space="preserve"> </w:t>
            </w:r>
          </w:p>
        </w:tc>
      </w:tr>
    </w:tbl>
    <w:p w14:paraId="6A2BCE02" w14:textId="77777777" w:rsidR="003F6D69" w:rsidRDefault="003F6D69"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4CAB42F0"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D8B1B83" w14:textId="77777777" w:rsidR="00DB6423" w:rsidRPr="0036708B" w:rsidRDefault="00A43C48" w:rsidP="00E03A24">
            <w:pPr>
              <w:pStyle w:val="GSATableHeading"/>
            </w:pPr>
            <w:r w:rsidRPr="00AE6889">
              <w:t>SC-5</w:t>
            </w:r>
            <w:r>
              <w:t xml:space="preserve"> </w:t>
            </w:r>
            <w:r w:rsidR="00DB6423" w:rsidRPr="0036708B">
              <w:t>What is the solution and how is it implemented?</w:t>
            </w:r>
          </w:p>
        </w:tc>
      </w:tr>
      <w:tr w:rsidR="00DB6423" w:rsidRPr="002C3786" w14:paraId="18D5D62D" w14:textId="77777777" w:rsidTr="001C310B">
        <w:trPr>
          <w:trHeight w:val="288"/>
        </w:trPr>
        <w:tc>
          <w:tcPr>
            <w:tcW w:w="5000" w:type="pct"/>
            <w:shd w:val="clear" w:color="auto" w:fill="FFFFFF" w:themeFill="background1"/>
          </w:tcPr>
          <w:p w14:paraId="6133BC90" w14:textId="77777777" w:rsidR="00DB6423" w:rsidRPr="002C3786" w:rsidRDefault="00DB6423" w:rsidP="00DA4990">
            <w:pPr>
              <w:pStyle w:val="GSATableText"/>
            </w:pPr>
          </w:p>
        </w:tc>
      </w:tr>
    </w:tbl>
    <w:p w14:paraId="5E864B78" w14:textId="77777777" w:rsidR="007A0204" w:rsidRPr="002C3786" w:rsidRDefault="007A0204" w:rsidP="00DA4990"/>
    <w:p w14:paraId="610A339A" w14:textId="77777777" w:rsidR="000D1972" w:rsidRDefault="00395138" w:rsidP="005972CC">
      <w:pPr>
        <w:pStyle w:val="Heading3"/>
      </w:pPr>
      <w:bookmarkStart w:id="1826" w:name="_Toc383429899"/>
      <w:bookmarkStart w:id="1827" w:name="_Toc383444708"/>
      <w:bookmarkStart w:id="1828" w:name="_Toc385594352"/>
      <w:bookmarkStart w:id="1829" w:name="_Toc385594740"/>
      <w:bookmarkStart w:id="1830" w:name="_Toc385595128"/>
      <w:bookmarkStart w:id="1831" w:name="_Toc388620970"/>
      <w:bookmarkStart w:id="1832" w:name="_Toc449543486"/>
      <w:bookmarkStart w:id="1833" w:name="_Toc464803648"/>
      <w:r w:rsidRPr="002C3786">
        <w:t>SC-7</w:t>
      </w:r>
      <w:r>
        <w:t xml:space="preserve"> </w:t>
      </w:r>
      <w:r w:rsidR="00906DA9" w:rsidRPr="002C3786">
        <w:t xml:space="preserve">Boundary Protection </w:t>
      </w:r>
      <w:bookmarkEnd w:id="1826"/>
      <w:bookmarkEnd w:id="1827"/>
      <w:bookmarkEnd w:id="1828"/>
      <w:bookmarkEnd w:id="1829"/>
      <w:bookmarkEnd w:id="1830"/>
      <w:bookmarkEnd w:id="1831"/>
      <w:r w:rsidR="00541111">
        <w:t>(L) (M) (H)</w:t>
      </w:r>
      <w:bookmarkEnd w:id="1832"/>
      <w:bookmarkEnd w:id="1833"/>
    </w:p>
    <w:p w14:paraId="5F6A8232" w14:textId="77777777" w:rsidR="00BE7D34" w:rsidRPr="002C3786" w:rsidRDefault="00BE7D34" w:rsidP="00DA4990">
      <w:r w:rsidRPr="002C3786">
        <w:t>The information system:</w:t>
      </w:r>
    </w:p>
    <w:p w14:paraId="14119D8C" w14:textId="77777777" w:rsidR="00D8135B" w:rsidRPr="00207E96" w:rsidRDefault="00BE7D34" w:rsidP="00914FE7">
      <w:pPr>
        <w:pStyle w:val="GSAListParagraphalpha"/>
        <w:numPr>
          <w:ilvl w:val="0"/>
          <w:numId w:val="72"/>
        </w:numPr>
      </w:pPr>
      <w:r w:rsidRPr="00207E96">
        <w:t>Monitors and controls communications at the external boundary of the system and at key</w:t>
      </w:r>
      <w:r w:rsidR="001819CB" w:rsidRPr="00207E96">
        <w:t xml:space="preserve"> </w:t>
      </w:r>
      <w:r w:rsidRPr="00207E96">
        <w:t>internal boundaries within the system; and</w:t>
      </w:r>
    </w:p>
    <w:p w14:paraId="02D5AE1F" w14:textId="77777777" w:rsidR="000D1972" w:rsidRPr="00207E96" w:rsidRDefault="00AE3199" w:rsidP="00914FE7">
      <w:pPr>
        <w:pStyle w:val="GSAListParagraphalpha"/>
        <w:numPr>
          <w:ilvl w:val="0"/>
          <w:numId w:val="72"/>
        </w:numPr>
      </w:pPr>
      <w:r w:rsidRPr="00207E96">
        <w:t>Implements subnetworks for publicly accessible system components that are [</w:t>
      </w:r>
      <w:r w:rsidRPr="00207E96">
        <w:rPr>
          <w:rStyle w:val="GSAItalicEmphasisChar"/>
          <w:lang w:eastAsia="en-US"/>
        </w:rPr>
        <w:t>Selection: physically; logically</w:t>
      </w:r>
      <w:r w:rsidRPr="00207E96">
        <w:t>] separated from internal organizational networks; and</w:t>
      </w:r>
    </w:p>
    <w:p w14:paraId="5A859FD2" w14:textId="77777777" w:rsidR="00991CB1" w:rsidRPr="00207E96" w:rsidRDefault="00BE7D34" w:rsidP="00914FE7">
      <w:pPr>
        <w:pStyle w:val="GSAListParagraphalpha"/>
        <w:numPr>
          <w:ilvl w:val="0"/>
          <w:numId w:val="72"/>
        </w:numPr>
      </w:pPr>
      <w:r w:rsidRPr="00207E96">
        <w:t>Connects to external networks or information systems only through managed interfaces</w:t>
      </w:r>
      <w:r w:rsidR="001819CB" w:rsidRPr="00207E96">
        <w:t xml:space="preserve"> </w:t>
      </w:r>
      <w:r w:rsidRPr="00207E96">
        <w:t xml:space="preserve">consisting of boundary protection devices arranged in accordance with </w:t>
      </w:r>
      <w:r w:rsidR="00F55DCA" w:rsidRPr="00207E96">
        <w:t>organizational</w:t>
      </w:r>
      <w:r w:rsidR="001819CB" w:rsidRPr="00207E96">
        <w:t xml:space="preserve"> </w:t>
      </w:r>
      <w:r w:rsidRPr="00207E96">
        <w:t>security architecture</w:t>
      </w:r>
      <w:r w:rsidR="007A0204" w:rsidRPr="00207E96">
        <w:t>.</w:t>
      </w:r>
    </w:p>
    <w:p w14:paraId="53511CD9" w14:textId="77777777" w:rsidR="007A0204" w:rsidRDefault="007A0204"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3F6D69" w:rsidRPr="002C3786" w14:paraId="579CAE90" w14:textId="77777777" w:rsidTr="001C310B">
        <w:trPr>
          <w:cantSplit/>
          <w:trHeight w:val="288"/>
          <w:tblHeader/>
        </w:trPr>
        <w:tc>
          <w:tcPr>
            <w:tcW w:w="811" w:type="pct"/>
            <w:shd w:val="clear" w:color="auto" w:fill="DBE5F1" w:themeFill="accent1" w:themeFillTint="33"/>
            <w:tcMar>
              <w:top w:w="43" w:type="dxa"/>
              <w:bottom w:w="43" w:type="dxa"/>
            </w:tcMar>
          </w:tcPr>
          <w:p w14:paraId="69CC8E57" w14:textId="77777777" w:rsidR="003F6D69" w:rsidRPr="002C3786" w:rsidRDefault="00395138" w:rsidP="00E03A24">
            <w:pPr>
              <w:pStyle w:val="GSATableHeading"/>
            </w:pPr>
            <w:r w:rsidRPr="002C3786">
              <w:t>SC-7</w:t>
            </w:r>
          </w:p>
        </w:tc>
        <w:tc>
          <w:tcPr>
            <w:tcW w:w="4189" w:type="pct"/>
            <w:shd w:val="clear" w:color="auto" w:fill="DBE5F1" w:themeFill="accent1" w:themeFillTint="33"/>
          </w:tcPr>
          <w:p w14:paraId="677D93D1" w14:textId="77777777" w:rsidR="003F6D69" w:rsidRPr="002C3786" w:rsidRDefault="003F6D69" w:rsidP="00E03A24">
            <w:pPr>
              <w:pStyle w:val="GSATableHeading"/>
            </w:pPr>
            <w:r w:rsidRPr="002C3786">
              <w:t>Control Summary Information</w:t>
            </w:r>
          </w:p>
        </w:tc>
      </w:tr>
      <w:tr w:rsidR="003F6D69" w:rsidRPr="002C3786" w14:paraId="5C65F233" w14:textId="77777777" w:rsidTr="001C310B">
        <w:trPr>
          <w:trHeight w:val="288"/>
        </w:trPr>
        <w:tc>
          <w:tcPr>
            <w:tcW w:w="5000" w:type="pct"/>
            <w:gridSpan w:val="2"/>
            <w:tcMar>
              <w:top w:w="43" w:type="dxa"/>
              <w:bottom w:w="43" w:type="dxa"/>
            </w:tcMar>
          </w:tcPr>
          <w:p w14:paraId="30E1AAE5" w14:textId="77777777" w:rsidR="003F6D69" w:rsidRPr="002C3786" w:rsidRDefault="003F6D69" w:rsidP="00D80FA5">
            <w:pPr>
              <w:pStyle w:val="GSATableText"/>
            </w:pPr>
            <w:r w:rsidRPr="002C3786">
              <w:t>Responsible Role:</w:t>
            </w:r>
            <w:r>
              <w:t xml:space="preserve"> </w:t>
            </w:r>
          </w:p>
        </w:tc>
      </w:tr>
      <w:tr w:rsidR="003F6D69" w:rsidRPr="00D00D47" w14:paraId="5BCD1A9C" w14:textId="77777777" w:rsidTr="001C310B">
        <w:trPr>
          <w:trHeight w:val="288"/>
        </w:trPr>
        <w:tc>
          <w:tcPr>
            <w:tcW w:w="5000" w:type="pct"/>
            <w:gridSpan w:val="2"/>
            <w:tcMar>
              <w:top w:w="43" w:type="dxa"/>
              <w:bottom w:w="43" w:type="dxa"/>
            </w:tcMar>
          </w:tcPr>
          <w:p w14:paraId="4E0974A7" w14:textId="77777777" w:rsidR="003F6D69" w:rsidRPr="00D00D47" w:rsidRDefault="00395138" w:rsidP="00D80FA5">
            <w:pPr>
              <w:pStyle w:val="GSATableText"/>
            </w:pPr>
            <w:r w:rsidRPr="00C47C00">
              <w:t>Parameter SC-7(b)</w:t>
            </w:r>
            <w:r>
              <w:t xml:space="preserve">: </w:t>
            </w:r>
          </w:p>
        </w:tc>
      </w:tr>
      <w:tr w:rsidR="003F6D69" w:rsidRPr="002C3786" w14:paraId="3835EE63" w14:textId="77777777" w:rsidTr="001C310B">
        <w:trPr>
          <w:trHeight w:val="288"/>
        </w:trPr>
        <w:tc>
          <w:tcPr>
            <w:tcW w:w="5000" w:type="pct"/>
            <w:gridSpan w:val="2"/>
            <w:tcMar>
              <w:top w:w="43" w:type="dxa"/>
              <w:bottom w:w="43" w:type="dxa"/>
            </w:tcMar>
            <w:vAlign w:val="bottom"/>
          </w:tcPr>
          <w:p w14:paraId="6682BABF" w14:textId="77777777" w:rsidR="003F6D69" w:rsidRPr="002C3786" w:rsidRDefault="003F6D69" w:rsidP="00DA4990">
            <w:pPr>
              <w:pStyle w:val="GSATableText"/>
            </w:pPr>
            <w:r w:rsidRPr="002C3786">
              <w:t>Implementation Status (check all that apply):</w:t>
            </w:r>
          </w:p>
          <w:p w14:paraId="404316B1" w14:textId="77777777" w:rsidR="003F6D69" w:rsidRPr="002C3786" w:rsidRDefault="00CB38BB" w:rsidP="00DA4990">
            <w:pPr>
              <w:pStyle w:val="GSATableText"/>
            </w:pPr>
            <w:sdt>
              <w:sdtPr>
                <w:id w:val="1707834767"/>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Implemented</w:t>
            </w:r>
          </w:p>
          <w:p w14:paraId="68CA4DF4" w14:textId="77777777" w:rsidR="003F6D69" w:rsidRPr="002C3786" w:rsidRDefault="00CB38BB" w:rsidP="00DA4990">
            <w:pPr>
              <w:pStyle w:val="GSATableText"/>
            </w:pPr>
            <w:sdt>
              <w:sdtPr>
                <w:id w:val="1164054518"/>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Partially implemented</w:t>
            </w:r>
          </w:p>
          <w:p w14:paraId="341D78AF" w14:textId="77777777" w:rsidR="003F6D69" w:rsidRPr="002C3786" w:rsidRDefault="00CB38BB" w:rsidP="00DA4990">
            <w:pPr>
              <w:pStyle w:val="GSATableText"/>
            </w:pPr>
            <w:sdt>
              <w:sdtPr>
                <w:id w:val="-1549295873"/>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Planned</w:t>
            </w:r>
          </w:p>
          <w:p w14:paraId="69ABB2C1" w14:textId="77777777" w:rsidR="003F6D69" w:rsidRPr="002C3786" w:rsidRDefault="00CB38BB" w:rsidP="00DA4990">
            <w:pPr>
              <w:pStyle w:val="GSATableText"/>
            </w:pPr>
            <w:sdt>
              <w:sdtPr>
                <w:id w:val="-38675401"/>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Alternative implementation</w:t>
            </w:r>
          </w:p>
          <w:p w14:paraId="7AF58681" w14:textId="77777777" w:rsidR="003F6D69" w:rsidRPr="002C3786" w:rsidRDefault="00CB38BB" w:rsidP="00DA4990">
            <w:pPr>
              <w:pStyle w:val="GSATableText"/>
            </w:pPr>
            <w:sdt>
              <w:sdtPr>
                <w:id w:val="-1067180366"/>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Not applicable</w:t>
            </w:r>
          </w:p>
        </w:tc>
      </w:tr>
      <w:tr w:rsidR="003F6D69" w:rsidRPr="002C3786" w14:paraId="35BC327E" w14:textId="77777777" w:rsidTr="001C310B">
        <w:trPr>
          <w:trHeight w:val="288"/>
        </w:trPr>
        <w:tc>
          <w:tcPr>
            <w:tcW w:w="5000" w:type="pct"/>
            <w:gridSpan w:val="2"/>
            <w:tcMar>
              <w:top w:w="43" w:type="dxa"/>
              <w:bottom w:w="43" w:type="dxa"/>
            </w:tcMar>
            <w:vAlign w:val="bottom"/>
          </w:tcPr>
          <w:p w14:paraId="0807189F" w14:textId="77777777" w:rsidR="003F6D69" w:rsidRPr="002C3786" w:rsidRDefault="003F6D69" w:rsidP="00DA4990">
            <w:pPr>
              <w:pStyle w:val="GSATableText"/>
            </w:pPr>
            <w:r w:rsidRPr="002C3786">
              <w:t>Control Origination (check all that apply):</w:t>
            </w:r>
          </w:p>
          <w:p w14:paraId="13483846" w14:textId="77777777" w:rsidR="003F6D69" w:rsidRPr="002C3786" w:rsidRDefault="00CB38BB" w:rsidP="00DA4990">
            <w:pPr>
              <w:pStyle w:val="GSATableText"/>
            </w:pPr>
            <w:sdt>
              <w:sdtPr>
                <w:id w:val="-480617553"/>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Corporate</w:t>
            </w:r>
          </w:p>
          <w:p w14:paraId="54A384DC" w14:textId="77777777" w:rsidR="003F6D69" w:rsidRPr="002C3786" w:rsidRDefault="00CB38BB" w:rsidP="00DA4990">
            <w:pPr>
              <w:pStyle w:val="GSATableText"/>
            </w:pPr>
            <w:sdt>
              <w:sdtPr>
                <w:id w:val="-1296364959"/>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System Specific</w:t>
            </w:r>
          </w:p>
          <w:p w14:paraId="202CC4F0" w14:textId="77777777" w:rsidR="003F6D69" w:rsidRPr="002C3786" w:rsidRDefault="00CB38BB" w:rsidP="00DA4990">
            <w:pPr>
              <w:pStyle w:val="GSATableText"/>
            </w:pPr>
            <w:sdt>
              <w:sdtPr>
                <w:id w:val="-2033173764"/>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Service Provider Hybrid (Corporate and System Specific)</w:t>
            </w:r>
          </w:p>
          <w:p w14:paraId="708BFCEE" w14:textId="77777777" w:rsidR="003F6D69" w:rsidRPr="002C3786" w:rsidRDefault="00CB38BB" w:rsidP="00DA4990">
            <w:pPr>
              <w:pStyle w:val="GSATableText"/>
            </w:pPr>
            <w:sdt>
              <w:sdtPr>
                <w:id w:val="390920956"/>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 xml:space="preserve">Configured by Customer (Customer System Specific) </w:t>
            </w:r>
          </w:p>
          <w:p w14:paraId="45733D2F" w14:textId="77777777" w:rsidR="003F6D69" w:rsidRPr="002C3786" w:rsidRDefault="00CB38BB" w:rsidP="00DA4990">
            <w:pPr>
              <w:pStyle w:val="GSATableText"/>
            </w:pPr>
            <w:sdt>
              <w:sdtPr>
                <w:id w:val="-218441128"/>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 xml:space="preserve">Provided by Customer (Customer System Specific) </w:t>
            </w:r>
          </w:p>
          <w:p w14:paraId="70FEFE53" w14:textId="77777777" w:rsidR="003F6D69" w:rsidRPr="002C3786" w:rsidRDefault="00CB38BB" w:rsidP="00DA4990">
            <w:pPr>
              <w:pStyle w:val="GSATableText"/>
            </w:pPr>
            <w:sdt>
              <w:sdtPr>
                <w:id w:val="-860733649"/>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3F6D69" w:rsidRPr="002C3786">
              <w:t>Shared (Service Provider and Customer Responsibility)</w:t>
            </w:r>
          </w:p>
          <w:p w14:paraId="016FB695" w14:textId="07428741" w:rsidR="003F6D69" w:rsidRPr="002C3786" w:rsidRDefault="00CB38BB" w:rsidP="00DA4990">
            <w:pPr>
              <w:pStyle w:val="GSATableText"/>
            </w:pPr>
            <w:sdt>
              <w:sdtPr>
                <w:id w:val="1391470230"/>
                <w14:checkbox>
                  <w14:checked w14:val="0"/>
                  <w14:checkedState w14:val="2612" w14:font="ＭＳ ゴシック"/>
                  <w14:uncheckedState w14:val="2610" w14:font="ＭＳ ゴシック"/>
                </w14:checkbox>
              </w:sdtPr>
              <w:sdtEndPr/>
              <w:sdtContent>
                <w:r w:rsidR="003F6D69" w:rsidRPr="006A4B9F">
                  <w:rPr>
                    <w:rFonts w:eastAsia="MS Gothic" w:hint="eastAsia"/>
                  </w:rPr>
                  <w:t>☐</w:t>
                </w:r>
              </w:sdtContent>
            </w:sdt>
            <w:r w:rsidR="003F6D69">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554687786"/>
                <w:showingPlcHdr/>
                <w:text/>
              </w:sdtPr>
              <w:sdtEndPr/>
              <w:sdtContent>
                <w:r w:rsidR="003F6D69" w:rsidRPr="004C65C2">
                  <w:rPr>
                    <w:rStyle w:val="PlaceholderText"/>
                    <w:rFonts w:eastAsiaTheme="majorEastAsia"/>
                  </w:rPr>
                  <w:t>Click here to enter text.</w:t>
                </w:r>
              </w:sdtContent>
            </w:sdt>
            <w:r w:rsidR="003F6D69" w:rsidRPr="00CE1081">
              <w:t xml:space="preserve"> , </w:t>
            </w:r>
            <w:sdt>
              <w:sdtPr>
                <w:alias w:val="Date of FedRAMP Authorization"/>
                <w:tag w:val="dateofauthorization"/>
                <w:id w:val="-1332598318"/>
                <w:date>
                  <w:dateFormat w:val="M/d/yyyy"/>
                  <w:lid w:val="en-US"/>
                  <w:storeMappedDataAs w:val="dateTime"/>
                  <w:calendar w:val="gregorian"/>
                </w:date>
              </w:sdtPr>
              <w:sdtEndPr/>
              <w:sdtContent>
                <w:r w:rsidR="00CA1512" w:rsidDel="00D81901">
                  <w:t>Date of Authorization</w:t>
                </w:r>
                <w:r w:rsidR="00D81901">
                  <w:t>Date of Authorization</w:t>
                </w:r>
              </w:sdtContent>
            </w:sdt>
            <w:r w:rsidR="003F6D69" w:rsidRPr="002C3786">
              <w:t xml:space="preserve"> </w:t>
            </w:r>
          </w:p>
        </w:tc>
      </w:tr>
    </w:tbl>
    <w:p w14:paraId="0FE9E6BE" w14:textId="77777777" w:rsidR="003F6D69" w:rsidRDefault="003F6D69"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95138" w:rsidRPr="002C3786" w14:paraId="5BF9BEB7" w14:textId="77777777" w:rsidTr="001C310B">
        <w:trPr>
          <w:cantSplit/>
          <w:trHeight w:val="288"/>
          <w:tblHeader/>
        </w:trPr>
        <w:tc>
          <w:tcPr>
            <w:tcW w:w="5000" w:type="pct"/>
            <w:gridSpan w:val="2"/>
            <w:shd w:val="clear" w:color="auto" w:fill="DBE5F1" w:themeFill="accent1" w:themeFillTint="33"/>
            <w:vAlign w:val="center"/>
          </w:tcPr>
          <w:p w14:paraId="1B45B33C" w14:textId="77777777" w:rsidR="00395138" w:rsidRPr="002C3786" w:rsidRDefault="00395138" w:rsidP="00E03A24">
            <w:pPr>
              <w:pStyle w:val="GSATableHeading"/>
            </w:pPr>
            <w:r w:rsidRPr="00C47C00">
              <w:t xml:space="preserve">SC-7 </w:t>
            </w:r>
            <w:r w:rsidRPr="002C3786">
              <w:t>What is the solution and how is it implemented?</w:t>
            </w:r>
          </w:p>
        </w:tc>
      </w:tr>
      <w:tr w:rsidR="00395138" w:rsidRPr="0036708B" w14:paraId="7F597667" w14:textId="77777777" w:rsidTr="001C310B">
        <w:trPr>
          <w:trHeight w:val="288"/>
        </w:trPr>
        <w:tc>
          <w:tcPr>
            <w:tcW w:w="484" w:type="pct"/>
            <w:tcBorders>
              <w:right w:val="nil"/>
            </w:tcBorders>
            <w:shd w:val="clear" w:color="auto" w:fill="DBE5F1" w:themeFill="accent1" w:themeFillTint="33"/>
          </w:tcPr>
          <w:p w14:paraId="17165BFB" w14:textId="77777777" w:rsidR="00395138" w:rsidRPr="002C3786" w:rsidRDefault="00395138" w:rsidP="00E03A24">
            <w:pPr>
              <w:pStyle w:val="GSATableHeading"/>
            </w:pPr>
            <w:r w:rsidRPr="002C3786">
              <w:t>Part a</w:t>
            </w:r>
          </w:p>
        </w:tc>
        <w:tc>
          <w:tcPr>
            <w:tcW w:w="4516" w:type="pct"/>
            <w:tcMar>
              <w:top w:w="43" w:type="dxa"/>
              <w:bottom w:w="43" w:type="dxa"/>
            </w:tcMar>
          </w:tcPr>
          <w:p w14:paraId="4FD37C6E" w14:textId="77777777" w:rsidR="00395138" w:rsidRPr="0036708B" w:rsidRDefault="00395138" w:rsidP="00395138">
            <w:pPr>
              <w:pStyle w:val="GSATableText"/>
            </w:pPr>
          </w:p>
        </w:tc>
      </w:tr>
      <w:tr w:rsidR="00395138" w:rsidRPr="0036708B" w14:paraId="6A48543C" w14:textId="77777777" w:rsidTr="001C310B">
        <w:trPr>
          <w:trHeight w:val="288"/>
        </w:trPr>
        <w:tc>
          <w:tcPr>
            <w:tcW w:w="484" w:type="pct"/>
            <w:tcBorders>
              <w:right w:val="nil"/>
            </w:tcBorders>
            <w:shd w:val="clear" w:color="auto" w:fill="DBE5F1" w:themeFill="accent1" w:themeFillTint="33"/>
          </w:tcPr>
          <w:p w14:paraId="26204395" w14:textId="77777777" w:rsidR="00395138" w:rsidRPr="002C3786" w:rsidRDefault="00395138" w:rsidP="00E03A24">
            <w:pPr>
              <w:pStyle w:val="GSATableHeading"/>
            </w:pPr>
            <w:r w:rsidRPr="002C3786">
              <w:t>Part b</w:t>
            </w:r>
          </w:p>
        </w:tc>
        <w:tc>
          <w:tcPr>
            <w:tcW w:w="4516" w:type="pct"/>
            <w:tcMar>
              <w:top w:w="43" w:type="dxa"/>
              <w:bottom w:w="43" w:type="dxa"/>
            </w:tcMar>
          </w:tcPr>
          <w:p w14:paraId="3ECD6FD7" w14:textId="77777777" w:rsidR="00395138" w:rsidRPr="0036708B" w:rsidRDefault="00395138" w:rsidP="00395138">
            <w:pPr>
              <w:pStyle w:val="GSATableText"/>
            </w:pPr>
          </w:p>
        </w:tc>
      </w:tr>
      <w:tr w:rsidR="00395138" w:rsidRPr="0036708B" w14:paraId="24706743" w14:textId="77777777" w:rsidTr="001C310B">
        <w:trPr>
          <w:trHeight w:val="288"/>
        </w:trPr>
        <w:tc>
          <w:tcPr>
            <w:tcW w:w="484" w:type="pct"/>
            <w:tcBorders>
              <w:right w:val="nil"/>
            </w:tcBorders>
            <w:shd w:val="clear" w:color="auto" w:fill="DBE5F1" w:themeFill="accent1" w:themeFillTint="33"/>
          </w:tcPr>
          <w:p w14:paraId="73D4666C" w14:textId="77777777" w:rsidR="00395138" w:rsidRPr="002C3786" w:rsidRDefault="00395138" w:rsidP="00E03A24">
            <w:pPr>
              <w:pStyle w:val="GSATableHeading"/>
            </w:pPr>
            <w:r w:rsidRPr="002C3786">
              <w:t xml:space="preserve">Part </w:t>
            </w:r>
            <w:r>
              <w:t>c</w:t>
            </w:r>
          </w:p>
        </w:tc>
        <w:tc>
          <w:tcPr>
            <w:tcW w:w="4516" w:type="pct"/>
            <w:tcMar>
              <w:top w:w="43" w:type="dxa"/>
              <w:bottom w:w="43" w:type="dxa"/>
            </w:tcMar>
          </w:tcPr>
          <w:p w14:paraId="366A3B44" w14:textId="77777777" w:rsidR="00395138" w:rsidRPr="0036708B" w:rsidRDefault="00395138" w:rsidP="00395138">
            <w:pPr>
              <w:pStyle w:val="GSATableText"/>
            </w:pPr>
          </w:p>
        </w:tc>
      </w:tr>
    </w:tbl>
    <w:p w14:paraId="07363ABA" w14:textId="77777777" w:rsidR="003F6D69" w:rsidRDefault="003F6D69" w:rsidP="00DA4990"/>
    <w:p w14:paraId="4677ACB0" w14:textId="77777777" w:rsidR="000D1972" w:rsidRDefault="00D012D9" w:rsidP="005972CC">
      <w:pPr>
        <w:pStyle w:val="Heading3"/>
      </w:pPr>
      <w:bookmarkStart w:id="1834" w:name="_Toc383429180"/>
      <w:bookmarkStart w:id="1835" w:name="_Toc383429912"/>
      <w:bookmarkStart w:id="1836" w:name="_Toc383430638"/>
      <w:bookmarkStart w:id="1837" w:name="_Toc383431236"/>
      <w:bookmarkStart w:id="1838" w:name="_Toc383432377"/>
      <w:bookmarkStart w:id="1839" w:name="_Toc383429915"/>
      <w:bookmarkStart w:id="1840" w:name="_Toc383444721"/>
      <w:bookmarkStart w:id="1841" w:name="_Toc385594364"/>
      <w:bookmarkStart w:id="1842" w:name="_Toc385594752"/>
      <w:bookmarkStart w:id="1843" w:name="_Toc385595140"/>
      <w:bookmarkStart w:id="1844" w:name="_Toc388620982"/>
      <w:bookmarkStart w:id="1845" w:name="_Toc449543490"/>
      <w:bookmarkStart w:id="1846" w:name="_Toc464803649"/>
      <w:bookmarkEnd w:id="1834"/>
      <w:bookmarkEnd w:id="1835"/>
      <w:bookmarkEnd w:id="1836"/>
      <w:bookmarkEnd w:id="1837"/>
      <w:bookmarkEnd w:id="1838"/>
      <w:r w:rsidRPr="002C3786">
        <w:t>SC-12</w:t>
      </w:r>
      <w:r>
        <w:t xml:space="preserve"> </w:t>
      </w:r>
      <w:r w:rsidR="00906DA9" w:rsidRPr="002C3786">
        <w:t xml:space="preserve">Cryptographic Key Establishment &amp; Management </w:t>
      </w:r>
      <w:bookmarkEnd w:id="1839"/>
      <w:bookmarkEnd w:id="1840"/>
      <w:bookmarkEnd w:id="1841"/>
      <w:bookmarkEnd w:id="1842"/>
      <w:bookmarkEnd w:id="1843"/>
      <w:bookmarkEnd w:id="1844"/>
      <w:r w:rsidR="00254FB6">
        <w:t>(L) (M) (H)</w:t>
      </w:r>
      <w:bookmarkEnd w:id="1845"/>
      <w:bookmarkEnd w:id="1846"/>
    </w:p>
    <w:p w14:paraId="7828C1D6" w14:textId="77777777" w:rsidR="062D867E" w:rsidRDefault="00AE3199" w:rsidP="00DA4990">
      <w:r w:rsidRPr="00AE3199">
        <w:t>The organization establishes and manages cryptographic keys for required cryptography employed within the information system in accordance with [</w:t>
      </w:r>
      <w:r w:rsidRPr="002B4E6E">
        <w:rPr>
          <w:rStyle w:val="GSAItalicEmphasisChar"/>
        </w:rPr>
        <w:t>Assignment: organization-defined requirements for key generation, distribution, storage, access, and destruction</w:t>
      </w:r>
      <w:r w:rsidRPr="00AE3199">
        <w:t>].</w:t>
      </w:r>
    </w:p>
    <w:p w14:paraId="4EA13025" w14:textId="77777777" w:rsidR="00CF27C3" w:rsidRDefault="00AE3199" w:rsidP="00DA4990">
      <w:pPr>
        <w:pStyle w:val="GSAGuidance"/>
        <w:rPr>
          <w:rStyle w:val="GSAGuidanceBoldChar"/>
        </w:rPr>
      </w:pPr>
      <w:r w:rsidRPr="00CF27C3">
        <w:rPr>
          <w:rStyle w:val="GSAGuidanceBoldChar"/>
        </w:rPr>
        <w:t xml:space="preserve">SC-12 Additional </w:t>
      </w:r>
      <w:r w:rsidR="00895AF9">
        <w:rPr>
          <w:rStyle w:val="GSAGuidanceBoldChar"/>
        </w:rPr>
        <w:t>FedRAMP</w:t>
      </w:r>
      <w:r w:rsidRPr="00CF27C3">
        <w:rPr>
          <w:rStyle w:val="GSAGuidanceBoldChar"/>
        </w:rPr>
        <w:t xml:space="preserve"> Requirements and Guidance</w:t>
      </w:r>
      <w:r w:rsidR="00D15E6C" w:rsidRPr="00CF27C3">
        <w:rPr>
          <w:rStyle w:val="GSAGuidanceBoldChar"/>
        </w:rPr>
        <w:t xml:space="preserve">: </w:t>
      </w:r>
    </w:p>
    <w:p w14:paraId="18C0C998" w14:textId="77777777" w:rsidR="003C0691" w:rsidRPr="002C3786" w:rsidRDefault="00D15E6C" w:rsidP="00DA4990">
      <w:pPr>
        <w:pStyle w:val="GSAGuidance"/>
      </w:pPr>
      <w:r w:rsidRPr="00CF27C3">
        <w:rPr>
          <w:rStyle w:val="GSAGuidanceBoldChar"/>
        </w:rPr>
        <w:t>Guidance:</w:t>
      </w:r>
      <w:r w:rsidRPr="00F01982">
        <w:t xml:space="preserve"> </w:t>
      </w:r>
      <w:r w:rsidR="00CD0348" w:rsidRPr="00CD0348">
        <w:t>Federally approved and validated cryptography</w:t>
      </w:r>
      <w:r w:rsidR="00CD0348">
        <w:t>.</w:t>
      </w:r>
    </w:p>
    <w:p w14:paraId="37029101"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245DF" w:rsidRPr="002C3786" w14:paraId="6E8F28EA" w14:textId="77777777" w:rsidTr="001C310B">
        <w:trPr>
          <w:cantSplit/>
          <w:trHeight w:val="288"/>
          <w:tblHeader/>
        </w:trPr>
        <w:tc>
          <w:tcPr>
            <w:tcW w:w="811" w:type="pct"/>
            <w:shd w:val="clear" w:color="auto" w:fill="DBE5F1" w:themeFill="accent1" w:themeFillTint="33"/>
            <w:tcMar>
              <w:top w:w="43" w:type="dxa"/>
              <w:bottom w:w="43" w:type="dxa"/>
            </w:tcMar>
          </w:tcPr>
          <w:p w14:paraId="7881A375" w14:textId="77777777" w:rsidR="004245DF" w:rsidRPr="002C3786" w:rsidRDefault="00D012D9" w:rsidP="00E03A24">
            <w:pPr>
              <w:pStyle w:val="GSATableHeading"/>
            </w:pPr>
            <w:r w:rsidRPr="002C3786">
              <w:t>SC-12</w:t>
            </w:r>
          </w:p>
        </w:tc>
        <w:tc>
          <w:tcPr>
            <w:tcW w:w="4189" w:type="pct"/>
            <w:shd w:val="clear" w:color="auto" w:fill="DBE5F1" w:themeFill="accent1" w:themeFillTint="33"/>
          </w:tcPr>
          <w:p w14:paraId="2068C661" w14:textId="77777777" w:rsidR="004245DF" w:rsidRPr="002C3786" w:rsidRDefault="004245DF" w:rsidP="00E03A24">
            <w:pPr>
              <w:pStyle w:val="GSATableHeading"/>
            </w:pPr>
            <w:r w:rsidRPr="002C3786">
              <w:t>Control Summary Information</w:t>
            </w:r>
          </w:p>
        </w:tc>
      </w:tr>
      <w:tr w:rsidR="004245DF" w:rsidRPr="002C3786" w14:paraId="71B54454" w14:textId="77777777" w:rsidTr="001C310B">
        <w:trPr>
          <w:trHeight w:val="288"/>
        </w:trPr>
        <w:tc>
          <w:tcPr>
            <w:tcW w:w="5000" w:type="pct"/>
            <w:gridSpan w:val="2"/>
            <w:tcMar>
              <w:top w:w="43" w:type="dxa"/>
              <w:bottom w:w="43" w:type="dxa"/>
            </w:tcMar>
          </w:tcPr>
          <w:p w14:paraId="05218343" w14:textId="77777777" w:rsidR="004245DF" w:rsidRPr="002C3786" w:rsidRDefault="004245DF" w:rsidP="00D80FA5">
            <w:pPr>
              <w:pStyle w:val="GSATableText"/>
            </w:pPr>
            <w:r w:rsidRPr="002C3786">
              <w:t>Responsible Role:</w:t>
            </w:r>
            <w:r>
              <w:t xml:space="preserve"> </w:t>
            </w:r>
          </w:p>
        </w:tc>
      </w:tr>
      <w:tr w:rsidR="004245DF" w:rsidRPr="00D00D47" w14:paraId="153E722E" w14:textId="77777777" w:rsidTr="001C310B">
        <w:trPr>
          <w:trHeight w:val="288"/>
        </w:trPr>
        <w:tc>
          <w:tcPr>
            <w:tcW w:w="5000" w:type="pct"/>
            <w:gridSpan w:val="2"/>
            <w:tcMar>
              <w:top w:w="43" w:type="dxa"/>
              <w:bottom w:w="43" w:type="dxa"/>
            </w:tcMar>
          </w:tcPr>
          <w:p w14:paraId="520B440C" w14:textId="77777777" w:rsidR="004245DF" w:rsidRPr="00D00D47" w:rsidRDefault="004245DF" w:rsidP="00D80FA5">
            <w:pPr>
              <w:pStyle w:val="GSATableText"/>
            </w:pPr>
            <w:r w:rsidRPr="00D00D47">
              <w:t xml:space="preserve">Parameter </w:t>
            </w:r>
            <w:r w:rsidR="00D012D9" w:rsidRPr="002C3786">
              <w:t>SC-12</w:t>
            </w:r>
            <w:r w:rsidRPr="00D00D47">
              <w:t>:</w:t>
            </w:r>
            <w:r>
              <w:t xml:space="preserve"> </w:t>
            </w:r>
          </w:p>
        </w:tc>
      </w:tr>
      <w:tr w:rsidR="004245DF" w:rsidRPr="002C3786" w14:paraId="6E0137B9" w14:textId="77777777" w:rsidTr="001C310B">
        <w:trPr>
          <w:trHeight w:val="288"/>
        </w:trPr>
        <w:tc>
          <w:tcPr>
            <w:tcW w:w="5000" w:type="pct"/>
            <w:gridSpan w:val="2"/>
            <w:tcMar>
              <w:top w:w="43" w:type="dxa"/>
              <w:bottom w:w="43" w:type="dxa"/>
            </w:tcMar>
            <w:vAlign w:val="bottom"/>
          </w:tcPr>
          <w:p w14:paraId="17AEFED1" w14:textId="77777777" w:rsidR="004245DF" w:rsidRPr="002C3786" w:rsidRDefault="004245DF" w:rsidP="00DA4990">
            <w:pPr>
              <w:pStyle w:val="GSATableText"/>
            </w:pPr>
            <w:r w:rsidRPr="002C3786">
              <w:t>Implementation Status (check all that apply):</w:t>
            </w:r>
          </w:p>
          <w:p w14:paraId="2F7262EE" w14:textId="77777777" w:rsidR="004245DF" w:rsidRPr="002C3786" w:rsidRDefault="00CB38BB" w:rsidP="00DA4990">
            <w:pPr>
              <w:pStyle w:val="GSATableText"/>
            </w:pPr>
            <w:sdt>
              <w:sdtPr>
                <w:id w:val="-98770682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Implemented</w:t>
            </w:r>
          </w:p>
          <w:p w14:paraId="524A177B" w14:textId="77777777" w:rsidR="004245DF" w:rsidRPr="002C3786" w:rsidRDefault="00CB38BB" w:rsidP="00DA4990">
            <w:pPr>
              <w:pStyle w:val="GSATableText"/>
            </w:pPr>
            <w:sdt>
              <w:sdtPr>
                <w:id w:val="546725481"/>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Partially implemented</w:t>
            </w:r>
          </w:p>
          <w:p w14:paraId="7F73AD69" w14:textId="77777777" w:rsidR="004245DF" w:rsidRPr="002C3786" w:rsidRDefault="00CB38BB" w:rsidP="00DA4990">
            <w:pPr>
              <w:pStyle w:val="GSATableText"/>
            </w:pPr>
            <w:sdt>
              <w:sdtPr>
                <w:id w:val="117607939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Planned</w:t>
            </w:r>
          </w:p>
          <w:p w14:paraId="13D08C49" w14:textId="77777777" w:rsidR="004245DF" w:rsidRPr="002C3786" w:rsidRDefault="00CB38BB" w:rsidP="00DA4990">
            <w:pPr>
              <w:pStyle w:val="GSATableText"/>
            </w:pPr>
            <w:sdt>
              <w:sdtPr>
                <w:id w:val="-15623896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Alternative implementation</w:t>
            </w:r>
          </w:p>
          <w:p w14:paraId="42A278CD" w14:textId="77777777" w:rsidR="004245DF" w:rsidRPr="002C3786" w:rsidRDefault="00CB38BB" w:rsidP="00DA4990">
            <w:pPr>
              <w:pStyle w:val="GSATableText"/>
            </w:pPr>
            <w:sdt>
              <w:sdtPr>
                <w:id w:val="-186272651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Not applicable</w:t>
            </w:r>
          </w:p>
        </w:tc>
      </w:tr>
      <w:tr w:rsidR="004245DF" w:rsidRPr="002C3786" w14:paraId="50FF23D6" w14:textId="77777777" w:rsidTr="001C310B">
        <w:trPr>
          <w:trHeight w:val="288"/>
        </w:trPr>
        <w:tc>
          <w:tcPr>
            <w:tcW w:w="5000" w:type="pct"/>
            <w:gridSpan w:val="2"/>
            <w:tcMar>
              <w:top w:w="43" w:type="dxa"/>
              <w:bottom w:w="43" w:type="dxa"/>
            </w:tcMar>
            <w:vAlign w:val="bottom"/>
          </w:tcPr>
          <w:p w14:paraId="3FC39996" w14:textId="77777777" w:rsidR="004245DF" w:rsidRPr="002C3786" w:rsidRDefault="004245DF" w:rsidP="00DA4990">
            <w:pPr>
              <w:pStyle w:val="GSATableText"/>
            </w:pPr>
            <w:r w:rsidRPr="002C3786">
              <w:t>Control Origination (check all that apply):</w:t>
            </w:r>
          </w:p>
          <w:p w14:paraId="4DE7E030" w14:textId="77777777" w:rsidR="004245DF" w:rsidRPr="002C3786" w:rsidRDefault="00CB38BB" w:rsidP="00DA4990">
            <w:pPr>
              <w:pStyle w:val="GSATableText"/>
            </w:pPr>
            <w:sdt>
              <w:sdtPr>
                <w:id w:val="-81410583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Corporate</w:t>
            </w:r>
          </w:p>
          <w:p w14:paraId="53908354" w14:textId="77777777" w:rsidR="004245DF" w:rsidRPr="002C3786" w:rsidRDefault="00CB38BB" w:rsidP="00DA4990">
            <w:pPr>
              <w:pStyle w:val="GSATableText"/>
            </w:pPr>
            <w:sdt>
              <w:sdtPr>
                <w:id w:val="176402570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System Specific</w:t>
            </w:r>
          </w:p>
          <w:p w14:paraId="6A0B0AF3" w14:textId="77777777" w:rsidR="004245DF" w:rsidRPr="002C3786" w:rsidRDefault="00CB38BB" w:rsidP="00DA4990">
            <w:pPr>
              <w:pStyle w:val="GSATableText"/>
            </w:pPr>
            <w:sdt>
              <w:sdtPr>
                <w:id w:val="-21119413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Hybrid (Corporate and System Specific)</w:t>
            </w:r>
          </w:p>
          <w:p w14:paraId="44AFF986" w14:textId="77777777" w:rsidR="004245DF" w:rsidRPr="002C3786" w:rsidRDefault="00CB38BB" w:rsidP="00DA4990">
            <w:pPr>
              <w:pStyle w:val="GSATableText"/>
            </w:pPr>
            <w:sdt>
              <w:sdtPr>
                <w:id w:val="-408610496"/>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Configured by Customer (Customer System Specific) </w:t>
            </w:r>
          </w:p>
          <w:p w14:paraId="2E045D14" w14:textId="77777777" w:rsidR="004245DF" w:rsidRPr="002C3786" w:rsidRDefault="00CB38BB" w:rsidP="00DA4990">
            <w:pPr>
              <w:pStyle w:val="GSATableText"/>
            </w:pPr>
            <w:sdt>
              <w:sdtPr>
                <w:id w:val="-18952996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Provided by Customer (Customer System Specific) </w:t>
            </w:r>
          </w:p>
          <w:p w14:paraId="7873821B" w14:textId="77777777" w:rsidR="004245DF" w:rsidRPr="002C3786" w:rsidRDefault="00CB38BB" w:rsidP="00DA4990">
            <w:pPr>
              <w:pStyle w:val="GSATableText"/>
            </w:pPr>
            <w:sdt>
              <w:sdtPr>
                <w:id w:val="25794611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Shared (Service Provider and Customer Responsibility)</w:t>
            </w:r>
          </w:p>
          <w:p w14:paraId="02534EB5" w14:textId="60E0C857" w:rsidR="004245DF" w:rsidRPr="002C3786" w:rsidRDefault="00CB38BB" w:rsidP="00DA4990">
            <w:pPr>
              <w:pStyle w:val="GSATableText"/>
            </w:pPr>
            <w:sdt>
              <w:sdtPr>
                <w:id w:val="43826616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87714316"/>
                <w:showingPlcHdr/>
                <w:text/>
              </w:sdtPr>
              <w:sdtEndPr/>
              <w:sdtContent>
                <w:r w:rsidR="004245DF" w:rsidRPr="004C65C2">
                  <w:rPr>
                    <w:rStyle w:val="PlaceholderText"/>
                    <w:rFonts w:eastAsiaTheme="majorEastAsia"/>
                  </w:rPr>
                  <w:t>Click here to enter text.</w:t>
                </w:r>
              </w:sdtContent>
            </w:sdt>
            <w:r w:rsidR="004245DF" w:rsidRPr="00CE1081">
              <w:t xml:space="preserve"> , </w:t>
            </w:r>
            <w:sdt>
              <w:sdtPr>
                <w:alias w:val="Date of FedRAMP Authorization"/>
                <w:tag w:val="dateofauthorization"/>
                <w:id w:val="1145635276"/>
                <w:date>
                  <w:dateFormat w:val="M/d/yyyy"/>
                  <w:lid w:val="en-US"/>
                  <w:storeMappedDataAs w:val="dateTime"/>
                  <w:calendar w:val="gregorian"/>
                </w:date>
              </w:sdtPr>
              <w:sdtEndPr/>
              <w:sdtContent>
                <w:r w:rsidR="00CA1512" w:rsidDel="00D81901">
                  <w:t>Date of Authorization</w:t>
                </w:r>
                <w:r w:rsidR="00D81901">
                  <w:t>Date of Authorization</w:t>
                </w:r>
              </w:sdtContent>
            </w:sdt>
            <w:r w:rsidR="004245DF" w:rsidRPr="002C3786">
              <w:t xml:space="preserve"> </w:t>
            </w:r>
          </w:p>
        </w:tc>
      </w:tr>
    </w:tbl>
    <w:p w14:paraId="670E976B"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18FC0B74"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35D3CA13" w14:textId="77777777" w:rsidR="00DB6423" w:rsidRPr="0036708B" w:rsidRDefault="00D012D9" w:rsidP="00E03A24">
            <w:pPr>
              <w:pStyle w:val="GSATableHeading"/>
            </w:pPr>
            <w:r w:rsidRPr="002C3786">
              <w:t>SC-12</w:t>
            </w:r>
            <w:r>
              <w:t xml:space="preserve"> </w:t>
            </w:r>
            <w:r w:rsidR="00DB6423" w:rsidRPr="0036708B">
              <w:t>What is the solution and how is it implemented?</w:t>
            </w:r>
          </w:p>
        </w:tc>
      </w:tr>
      <w:tr w:rsidR="00DB6423" w:rsidRPr="002C3786" w14:paraId="54B7D19C" w14:textId="77777777" w:rsidTr="001C310B">
        <w:trPr>
          <w:trHeight w:val="288"/>
        </w:trPr>
        <w:tc>
          <w:tcPr>
            <w:tcW w:w="5000" w:type="pct"/>
            <w:shd w:val="clear" w:color="auto" w:fill="FFFFFF" w:themeFill="background1"/>
          </w:tcPr>
          <w:p w14:paraId="18501EBC" w14:textId="77777777" w:rsidR="00DB6423" w:rsidRPr="002C3786" w:rsidRDefault="00DB6423" w:rsidP="00DA4990">
            <w:pPr>
              <w:pStyle w:val="GSATableText"/>
            </w:pPr>
          </w:p>
        </w:tc>
      </w:tr>
    </w:tbl>
    <w:p w14:paraId="2AF13A2B" w14:textId="77777777" w:rsidR="003C0691" w:rsidRDefault="003C0691" w:rsidP="00DA4990"/>
    <w:p w14:paraId="03515E10" w14:textId="77777777" w:rsidR="000D1972" w:rsidRDefault="00675CFF" w:rsidP="005972CC">
      <w:pPr>
        <w:pStyle w:val="Heading3"/>
      </w:pPr>
      <w:bookmarkStart w:id="1847" w:name="_Toc383429184"/>
      <w:bookmarkStart w:id="1848" w:name="_Toc383429916"/>
      <w:bookmarkStart w:id="1849" w:name="_Toc383430642"/>
      <w:bookmarkStart w:id="1850" w:name="_Toc383431240"/>
      <w:bookmarkStart w:id="1851" w:name="_Toc383432381"/>
      <w:bookmarkStart w:id="1852" w:name="_Toc383429920"/>
      <w:bookmarkStart w:id="1853" w:name="_Toc383444724"/>
      <w:bookmarkStart w:id="1854" w:name="_Toc385594367"/>
      <w:bookmarkStart w:id="1855" w:name="_Toc385594755"/>
      <w:bookmarkStart w:id="1856" w:name="_Toc385595143"/>
      <w:bookmarkStart w:id="1857" w:name="_Toc388620985"/>
      <w:bookmarkStart w:id="1858" w:name="_Toc449543491"/>
      <w:bookmarkStart w:id="1859" w:name="_Toc464803650"/>
      <w:bookmarkEnd w:id="1847"/>
      <w:bookmarkEnd w:id="1848"/>
      <w:bookmarkEnd w:id="1849"/>
      <w:bookmarkEnd w:id="1850"/>
      <w:bookmarkEnd w:id="1851"/>
      <w:r w:rsidRPr="002C3786">
        <w:t>SC-13</w:t>
      </w:r>
      <w:r>
        <w:t xml:space="preserve"> </w:t>
      </w:r>
      <w:r w:rsidR="00906DA9" w:rsidRPr="002C3786">
        <w:t xml:space="preserve">Use of Cryptography </w:t>
      </w:r>
      <w:bookmarkEnd w:id="1852"/>
      <w:bookmarkEnd w:id="1853"/>
      <w:bookmarkEnd w:id="1854"/>
      <w:bookmarkEnd w:id="1855"/>
      <w:bookmarkEnd w:id="1856"/>
      <w:bookmarkEnd w:id="1857"/>
      <w:r w:rsidR="001701C5">
        <w:t>(L) (M) (H)</w:t>
      </w:r>
      <w:bookmarkEnd w:id="1858"/>
      <w:bookmarkEnd w:id="1859"/>
    </w:p>
    <w:p w14:paraId="63924881" w14:textId="77777777" w:rsidR="000D1972" w:rsidRDefault="00AE3199" w:rsidP="00DA4990">
      <w:r w:rsidRPr="00AE3199">
        <w:t xml:space="preserve">The information system implements </w:t>
      </w:r>
      <w:r w:rsidR="00D15E6C" w:rsidRPr="004E58DA">
        <w:t>[</w:t>
      </w:r>
      <w:r w:rsidR="00895AF9">
        <w:rPr>
          <w:rStyle w:val="GSAItalicEmphasisChar"/>
        </w:rPr>
        <w:t>FedRAMP</w:t>
      </w:r>
      <w:r w:rsidR="00D15E6C" w:rsidRPr="002B4E6E">
        <w:rPr>
          <w:rStyle w:val="GSAItalicEmphasisChar"/>
        </w:rPr>
        <w:t xml:space="preserve"> </w:t>
      </w:r>
      <w:r w:rsidR="00C0128C" w:rsidRPr="002B4E6E">
        <w:rPr>
          <w:rStyle w:val="GSAItalicEmphasisChar"/>
        </w:rPr>
        <w:t>Assignment:</w:t>
      </w:r>
      <w:r w:rsidR="00D15E6C" w:rsidRPr="00FC1F61">
        <w:t xml:space="preserve"> </w:t>
      </w:r>
      <w:r w:rsidR="00AF1194" w:rsidRPr="002B4E6E">
        <w:rPr>
          <w:rStyle w:val="GSAItalicEmphasisChar"/>
        </w:rPr>
        <w:t>FIPS-validated or NSA-approved cryptograph</w:t>
      </w:r>
      <w:r w:rsidR="00F02F41">
        <w:rPr>
          <w:rStyle w:val="GSAItalicEmphasisChar"/>
        </w:rPr>
        <w:t>y</w:t>
      </w:r>
      <w:r w:rsidR="00D15E6C" w:rsidRPr="002B4E6E">
        <w:rPr>
          <w:rStyle w:val="GSAItalicEmphasisChar"/>
        </w:rPr>
        <w:t>]</w:t>
      </w:r>
      <w:r w:rsidRPr="00AE3199">
        <w:t xml:space="preserve"> in accordance with applicable federal laws, Executive Orders, directives, policies, regulations, and standards.</w:t>
      </w:r>
    </w:p>
    <w:p w14:paraId="7DF45BA5" w14:textId="77777777" w:rsidR="0081379C" w:rsidRDefault="0081379C"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245DF" w:rsidRPr="002C3786" w14:paraId="2E2C16CE" w14:textId="77777777" w:rsidTr="001C310B">
        <w:trPr>
          <w:cantSplit/>
          <w:trHeight w:val="288"/>
          <w:tblHeader/>
        </w:trPr>
        <w:tc>
          <w:tcPr>
            <w:tcW w:w="811" w:type="pct"/>
            <w:shd w:val="clear" w:color="auto" w:fill="DBE5F1" w:themeFill="accent1" w:themeFillTint="33"/>
            <w:tcMar>
              <w:top w:w="43" w:type="dxa"/>
              <w:bottom w:w="43" w:type="dxa"/>
            </w:tcMar>
          </w:tcPr>
          <w:p w14:paraId="226CD788" w14:textId="77777777" w:rsidR="004245DF" w:rsidRPr="002C3786" w:rsidRDefault="00675CFF" w:rsidP="00E03A24">
            <w:pPr>
              <w:pStyle w:val="GSATableHeading"/>
            </w:pPr>
            <w:r w:rsidRPr="002C3786">
              <w:t>SC-13</w:t>
            </w:r>
          </w:p>
        </w:tc>
        <w:tc>
          <w:tcPr>
            <w:tcW w:w="4189" w:type="pct"/>
            <w:shd w:val="clear" w:color="auto" w:fill="DBE5F1" w:themeFill="accent1" w:themeFillTint="33"/>
          </w:tcPr>
          <w:p w14:paraId="4495495C" w14:textId="77777777" w:rsidR="004245DF" w:rsidRPr="002C3786" w:rsidRDefault="004245DF" w:rsidP="00E03A24">
            <w:pPr>
              <w:pStyle w:val="GSATableHeading"/>
            </w:pPr>
            <w:r w:rsidRPr="002C3786">
              <w:t>Control Summary Information</w:t>
            </w:r>
          </w:p>
        </w:tc>
      </w:tr>
      <w:tr w:rsidR="004245DF" w:rsidRPr="002C3786" w14:paraId="2B203FF5" w14:textId="77777777" w:rsidTr="001C310B">
        <w:trPr>
          <w:trHeight w:val="288"/>
        </w:trPr>
        <w:tc>
          <w:tcPr>
            <w:tcW w:w="5000" w:type="pct"/>
            <w:gridSpan w:val="2"/>
            <w:tcMar>
              <w:top w:w="43" w:type="dxa"/>
              <w:bottom w:w="43" w:type="dxa"/>
            </w:tcMar>
          </w:tcPr>
          <w:p w14:paraId="6C73A224" w14:textId="77777777" w:rsidR="004245DF" w:rsidRPr="002C3786" w:rsidRDefault="004245DF" w:rsidP="00D80FA5">
            <w:pPr>
              <w:pStyle w:val="GSATableText"/>
            </w:pPr>
            <w:r w:rsidRPr="002C3786">
              <w:t>Responsible Role:</w:t>
            </w:r>
            <w:r>
              <w:t xml:space="preserve"> </w:t>
            </w:r>
          </w:p>
        </w:tc>
      </w:tr>
      <w:tr w:rsidR="004245DF" w:rsidRPr="00D00D47" w14:paraId="00101D6D" w14:textId="77777777" w:rsidTr="001C310B">
        <w:trPr>
          <w:trHeight w:val="288"/>
        </w:trPr>
        <w:tc>
          <w:tcPr>
            <w:tcW w:w="5000" w:type="pct"/>
            <w:gridSpan w:val="2"/>
            <w:tcMar>
              <w:top w:w="43" w:type="dxa"/>
              <w:bottom w:w="43" w:type="dxa"/>
            </w:tcMar>
          </w:tcPr>
          <w:p w14:paraId="0F425DAB" w14:textId="77777777" w:rsidR="004245DF" w:rsidRPr="00D00D47" w:rsidRDefault="004245DF" w:rsidP="00D80FA5">
            <w:pPr>
              <w:pStyle w:val="GSATableText"/>
            </w:pPr>
            <w:r w:rsidRPr="00D00D47">
              <w:t xml:space="preserve">Parameter </w:t>
            </w:r>
            <w:r w:rsidR="00675CFF" w:rsidRPr="002C3786">
              <w:t>SC-13</w:t>
            </w:r>
            <w:r w:rsidRPr="00D00D47">
              <w:t>:</w:t>
            </w:r>
            <w:r>
              <w:t xml:space="preserve"> </w:t>
            </w:r>
          </w:p>
        </w:tc>
      </w:tr>
      <w:tr w:rsidR="004245DF" w:rsidRPr="002C3786" w14:paraId="32706A10" w14:textId="77777777" w:rsidTr="001C310B">
        <w:trPr>
          <w:trHeight w:val="288"/>
        </w:trPr>
        <w:tc>
          <w:tcPr>
            <w:tcW w:w="5000" w:type="pct"/>
            <w:gridSpan w:val="2"/>
            <w:tcMar>
              <w:top w:w="43" w:type="dxa"/>
              <w:bottom w:w="43" w:type="dxa"/>
            </w:tcMar>
            <w:vAlign w:val="bottom"/>
          </w:tcPr>
          <w:p w14:paraId="054589D6" w14:textId="77777777" w:rsidR="004245DF" w:rsidRPr="002C3786" w:rsidRDefault="004245DF" w:rsidP="00DA4990">
            <w:pPr>
              <w:pStyle w:val="GSATableText"/>
            </w:pPr>
            <w:r w:rsidRPr="002C3786">
              <w:t>Implementation Status (check all that apply):</w:t>
            </w:r>
          </w:p>
          <w:p w14:paraId="57C582CD" w14:textId="77777777" w:rsidR="004245DF" w:rsidRPr="002C3786" w:rsidRDefault="00CB38BB" w:rsidP="00DA4990">
            <w:pPr>
              <w:pStyle w:val="GSATableText"/>
            </w:pPr>
            <w:sdt>
              <w:sdtPr>
                <w:id w:val="1323855998"/>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Implemented</w:t>
            </w:r>
          </w:p>
          <w:p w14:paraId="4F37D279" w14:textId="77777777" w:rsidR="004245DF" w:rsidRPr="002C3786" w:rsidRDefault="00CB38BB" w:rsidP="00DA4990">
            <w:pPr>
              <w:pStyle w:val="GSATableText"/>
            </w:pPr>
            <w:sdt>
              <w:sdtPr>
                <w:id w:val="-31426456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Partially implemented</w:t>
            </w:r>
          </w:p>
          <w:p w14:paraId="2B925815" w14:textId="77777777" w:rsidR="004245DF" w:rsidRPr="002C3786" w:rsidRDefault="00CB38BB" w:rsidP="00DA4990">
            <w:pPr>
              <w:pStyle w:val="GSATableText"/>
            </w:pPr>
            <w:sdt>
              <w:sdtPr>
                <w:id w:val="1975248481"/>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Planned</w:t>
            </w:r>
          </w:p>
          <w:p w14:paraId="2849D53A" w14:textId="77777777" w:rsidR="004245DF" w:rsidRPr="002C3786" w:rsidRDefault="00CB38BB" w:rsidP="00DA4990">
            <w:pPr>
              <w:pStyle w:val="GSATableText"/>
            </w:pPr>
            <w:sdt>
              <w:sdtPr>
                <w:id w:val="-206432599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Alternative implementation</w:t>
            </w:r>
          </w:p>
          <w:p w14:paraId="3385E35E" w14:textId="77777777" w:rsidR="004245DF" w:rsidRPr="002C3786" w:rsidRDefault="00CB38BB" w:rsidP="00DA4990">
            <w:pPr>
              <w:pStyle w:val="GSATableText"/>
            </w:pPr>
            <w:sdt>
              <w:sdtPr>
                <w:id w:val="-201305458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Not applicable</w:t>
            </w:r>
          </w:p>
        </w:tc>
      </w:tr>
      <w:tr w:rsidR="004245DF" w:rsidRPr="002C3786" w14:paraId="2686697C" w14:textId="77777777" w:rsidTr="001C310B">
        <w:trPr>
          <w:trHeight w:val="288"/>
        </w:trPr>
        <w:tc>
          <w:tcPr>
            <w:tcW w:w="5000" w:type="pct"/>
            <w:gridSpan w:val="2"/>
            <w:tcMar>
              <w:top w:w="43" w:type="dxa"/>
              <w:bottom w:w="43" w:type="dxa"/>
            </w:tcMar>
            <w:vAlign w:val="bottom"/>
          </w:tcPr>
          <w:p w14:paraId="1DA1A448" w14:textId="77777777" w:rsidR="004245DF" w:rsidRPr="002C3786" w:rsidRDefault="004245DF" w:rsidP="00DA4990">
            <w:pPr>
              <w:pStyle w:val="GSATableText"/>
            </w:pPr>
            <w:r w:rsidRPr="002C3786">
              <w:t>Control Origination (check all that apply):</w:t>
            </w:r>
          </w:p>
          <w:p w14:paraId="5D282809" w14:textId="77777777" w:rsidR="004245DF" w:rsidRPr="002C3786" w:rsidRDefault="00CB38BB" w:rsidP="00DA4990">
            <w:pPr>
              <w:pStyle w:val="GSATableText"/>
            </w:pPr>
            <w:sdt>
              <w:sdtPr>
                <w:id w:val="-5370364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Corporate</w:t>
            </w:r>
          </w:p>
          <w:p w14:paraId="6894BEDA" w14:textId="77777777" w:rsidR="004245DF" w:rsidRPr="002C3786" w:rsidRDefault="00CB38BB" w:rsidP="00DA4990">
            <w:pPr>
              <w:pStyle w:val="GSATableText"/>
            </w:pPr>
            <w:sdt>
              <w:sdtPr>
                <w:id w:val="-60958598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System Specific</w:t>
            </w:r>
          </w:p>
          <w:p w14:paraId="2D6AAC61" w14:textId="77777777" w:rsidR="004245DF" w:rsidRPr="002C3786" w:rsidRDefault="00CB38BB" w:rsidP="00DA4990">
            <w:pPr>
              <w:pStyle w:val="GSATableText"/>
            </w:pPr>
            <w:sdt>
              <w:sdtPr>
                <w:id w:val="2125038863"/>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Hybrid (Corporate and System Specific)</w:t>
            </w:r>
          </w:p>
          <w:p w14:paraId="7063D064" w14:textId="77777777" w:rsidR="004245DF" w:rsidRPr="002C3786" w:rsidRDefault="00CB38BB" w:rsidP="00DA4990">
            <w:pPr>
              <w:pStyle w:val="GSATableText"/>
            </w:pPr>
            <w:sdt>
              <w:sdtPr>
                <w:id w:val="-31225108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Configured by Customer (Customer System Specific) </w:t>
            </w:r>
          </w:p>
          <w:p w14:paraId="403E6D49" w14:textId="77777777" w:rsidR="004245DF" w:rsidRPr="002C3786" w:rsidRDefault="00CB38BB" w:rsidP="00DA4990">
            <w:pPr>
              <w:pStyle w:val="GSATableText"/>
            </w:pPr>
            <w:sdt>
              <w:sdtPr>
                <w:id w:val="-130291784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Provided by Customer (Customer System Specific) </w:t>
            </w:r>
          </w:p>
          <w:p w14:paraId="35F36528" w14:textId="77777777" w:rsidR="004245DF" w:rsidRPr="002C3786" w:rsidRDefault="00CB38BB" w:rsidP="00DA4990">
            <w:pPr>
              <w:pStyle w:val="GSATableText"/>
            </w:pPr>
            <w:sdt>
              <w:sdtPr>
                <w:id w:val="-41901717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Shared (Service Provider and Customer Responsibility)</w:t>
            </w:r>
          </w:p>
          <w:p w14:paraId="557C8EFD" w14:textId="73767CAD" w:rsidR="004245DF" w:rsidRPr="002C3786" w:rsidRDefault="00CB38BB" w:rsidP="00DA4990">
            <w:pPr>
              <w:pStyle w:val="GSATableText"/>
            </w:pPr>
            <w:sdt>
              <w:sdtPr>
                <w:id w:val="-62284691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59366621"/>
                <w:showingPlcHdr/>
                <w:text/>
              </w:sdtPr>
              <w:sdtEndPr/>
              <w:sdtContent>
                <w:r w:rsidR="004245DF" w:rsidRPr="004C65C2">
                  <w:rPr>
                    <w:rStyle w:val="PlaceholderText"/>
                    <w:rFonts w:eastAsiaTheme="majorEastAsia"/>
                  </w:rPr>
                  <w:t>Click here to enter text.</w:t>
                </w:r>
              </w:sdtContent>
            </w:sdt>
            <w:r w:rsidR="004245DF" w:rsidRPr="00CE1081">
              <w:t xml:space="preserve"> , </w:t>
            </w:r>
            <w:sdt>
              <w:sdtPr>
                <w:alias w:val="Date of FedRAMP Authorization"/>
                <w:tag w:val="dateofauthorization"/>
                <w:id w:val="944497211"/>
                <w:date>
                  <w:dateFormat w:val="M/d/yyyy"/>
                  <w:lid w:val="en-US"/>
                  <w:storeMappedDataAs w:val="dateTime"/>
                  <w:calendar w:val="gregorian"/>
                </w:date>
              </w:sdtPr>
              <w:sdtEndPr/>
              <w:sdtContent>
                <w:r w:rsidR="00CA1512" w:rsidDel="00D81901">
                  <w:t>Date of Authorization</w:t>
                </w:r>
                <w:r w:rsidR="00D81901">
                  <w:t>Date of Authorization</w:t>
                </w:r>
              </w:sdtContent>
            </w:sdt>
            <w:r w:rsidR="004245DF" w:rsidRPr="002C3786">
              <w:t xml:space="preserve"> </w:t>
            </w:r>
          </w:p>
        </w:tc>
      </w:tr>
    </w:tbl>
    <w:p w14:paraId="0D899144"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3AC4C6EF"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7196A1A9" w14:textId="77777777" w:rsidR="00DB6423" w:rsidRPr="0036708B" w:rsidRDefault="00675CFF" w:rsidP="00E03A24">
            <w:pPr>
              <w:pStyle w:val="GSATableHeading"/>
            </w:pPr>
            <w:r w:rsidRPr="002C3786">
              <w:t>SC-13</w:t>
            </w:r>
            <w:r>
              <w:t xml:space="preserve"> </w:t>
            </w:r>
            <w:r w:rsidR="00DB6423" w:rsidRPr="0036708B">
              <w:t>What is the solution and how is it implemented?</w:t>
            </w:r>
          </w:p>
        </w:tc>
      </w:tr>
      <w:tr w:rsidR="00DB6423" w:rsidRPr="002C3786" w14:paraId="560EADD9" w14:textId="77777777" w:rsidTr="001C310B">
        <w:trPr>
          <w:trHeight w:val="288"/>
        </w:trPr>
        <w:tc>
          <w:tcPr>
            <w:tcW w:w="5000" w:type="pct"/>
            <w:shd w:val="clear" w:color="auto" w:fill="FFFFFF" w:themeFill="background1"/>
          </w:tcPr>
          <w:p w14:paraId="2A108017" w14:textId="77777777" w:rsidR="00DB6423" w:rsidRPr="002C3786" w:rsidRDefault="00DB6423" w:rsidP="00DA4990">
            <w:pPr>
              <w:pStyle w:val="GSATableText"/>
            </w:pPr>
          </w:p>
        </w:tc>
      </w:tr>
    </w:tbl>
    <w:p w14:paraId="0C304037" w14:textId="77777777" w:rsidR="0081379C" w:rsidRPr="002C3786" w:rsidRDefault="0081379C" w:rsidP="00DA4990"/>
    <w:p w14:paraId="321C446A" w14:textId="77777777" w:rsidR="00FD6D2B" w:rsidRDefault="00FD6D2B" w:rsidP="00FD6D2B">
      <w:pPr>
        <w:pStyle w:val="Heading3"/>
      </w:pPr>
      <w:bookmarkStart w:id="1860" w:name="_Toc383429190"/>
      <w:bookmarkStart w:id="1861" w:name="_Toc383429922"/>
      <w:bookmarkStart w:id="1862" w:name="_Toc383430648"/>
      <w:bookmarkStart w:id="1863" w:name="_Toc383431246"/>
      <w:bookmarkStart w:id="1864" w:name="_Toc383432387"/>
      <w:bookmarkStart w:id="1865" w:name="_Toc383429923"/>
      <w:bookmarkStart w:id="1866" w:name="_Toc383444725"/>
      <w:bookmarkStart w:id="1867" w:name="_Toc385594368"/>
      <w:bookmarkStart w:id="1868" w:name="_Toc385594756"/>
      <w:bookmarkStart w:id="1869" w:name="_Toc385595144"/>
      <w:bookmarkStart w:id="1870" w:name="_Toc388620986"/>
      <w:bookmarkStart w:id="1871" w:name="_Toc449543492"/>
      <w:bookmarkStart w:id="1872" w:name="_Toc462724695"/>
      <w:bookmarkStart w:id="1873" w:name="_Toc464803651"/>
      <w:bookmarkStart w:id="1874" w:name="_Toc383429927"/>
      <w:bookmarkStart w:id="1875" w:name="_Toc383444729"/>
      <w:bookmarkStart w:id="1876" w:name="_Toc385594372"/>
      <w:bookmarkStart w:id="1877" w:name="_Toc385594760"/>
      <w:bookmarkStart w:id="1878" w:name="_Toc385595148"/>
      <w:bookmarkStart w:id="1879" w:name="_Toc388620990"/>
      <w:bookmarkStart w:id="1880" w:name="_Toc449543496"/>
      <w:bookmarkEnd w:id="1860"/>
      <w:bookmarkEnd w:id="1861"/>
      <w:bookmarkEnd w:id="1862"/>
      <w:bookmarkEnd w:id="1863"/>
      <w:bookmarkEnd w:id="1864"/>
      <w:r w:rsidRPr="002C3786">
        <w:t>SC-15</w:t>
      </w:r>
      <w:r>
        <w:t xml:space="preserve"> </w:t>
      </w:r>
      <w:r w:rsidRPr="002C3786">
        <w:t xml:space="preserve">Collaborative Computing Devices </w:t>
      </w:r>
      <w:bookmarkEnd w:id="1865"/>
      <w:bookmarkEnd w:id="1866"/>
      <w:bookmarkEnd w:id="1867"/>
      <w:bookmarkEnd w:id="1868"/>
      <w:bookmarkEnd w:id="1869"/>
      <w:bookmarkEnd w:id="1870"/>
      <w:r>
        <w:t>(L) (M) (H)</w:t>
      </w:r>
      <w:bookmarkEnd w:id="1871"/>
      <w:bookmarkEnd w:id="1872"/>
      <w:bookmarkEnd w:id="1873"/>
    </w:p>
    <w:p w14:paraId="01796676" w14:textId="77777777" w:rsidR="00FD6D2B" w:rsidRPr="002C3786" w:rsidRDefault="00FD6D2B" w:rsidP="00FD6D2B">
      <w:r w:rsidRPr="00C66718">
        <w:t>The information system:</w:t>
      </w:r>
    </w:p>
    <w:p w14:paraId="295C6914" w14:textId="77777777" w:rsidR="00FD6D2B" w:rsidRPr="00965288" w:rsidRDefault="00FD6D2B" w:rsidP="00FD6D2B">
      <w:pPr>
        <w:pStyle w:val="GSAListParagraphalpha"/>
        <w:numPr>
          <w:ilvl w:val="0"/>
          <w:numId w:val="47"/>
        </w:numPr>
        <w:rPr>
          <w:bCs/>
        </w:rPr>
      </w:pPr>
      <w:r w:rsidRPr="00553CC9">
        <w:t>Prohibits remote activation of collaborative computing devices with the following exceptions:[</w:t>
      </w:r>
      <w:r>
        <w:rPr>
          <w:rStyle w:val="GSAItalicEmphasisChar"/>
        </w:rPr>
        <w:t>FedRAMP</w:t>
      </w:r>
      <w:r w:rsidRPr="00D62A31">
        <w:rPr>
          <w:rStyle w:val="GSAItalicEmphasisChar"/>
        </w:rPr>
        <w:t xml:space="preserve"> Assignment: no exceptions</w:t>
      </w:r>
      <w:r w:rsidRPr="0005311F">
        <w:t xml:space="preserve">] </w:t>
      </w:r>
      <w:r w:rsidRPr="00C66718">
        <w:t>and</w:t>
      </w:r>
    </w:p>
    <w:p w14:paraId="5937DE2F" w14:textId="77777777" w:rsidR="00FD6D2B" w:rsidRPr="002C3786" w:rsidRDefault="00FD6D2B" w:rsidP="00FD6D2B">
      <w:pPr>
        <w:pStyle w:val="GSAListParagraphalpha"/>
        <w:numPr>
          <w:ilvl w:val="0"/>
          <w:numId w:val="47"/>
        </w:numPr>
      </w:pPr>
      <w:r w:rsidRPr="002C3786">
        <w:t>Provides an explicit indication of use to users physically present at the devices.</w:t>
      </w:r>
    </w:p>
    <w:p w14:paraId="4F53A613" w14:textId="77777777" w:rsidR="00FD6D2B" w:rsidRDefault="00FD6D2B" w:rsidP="00FD6D2B">
      <w:pPr>
        <w:pStyle w:val="GSAGuidance"/>
        <w:rPr>
          <w:rStyle w:val="GSAGuidanceBoldChar"/>
        </w:rPr>
      </w:pPr>
      <w:r w:rsidRPr="00CF27C3">
        <w:rPr>
          <w:rStyle w:val="GSAGuidanceBoldChar"/>
        </w:rPr>
        <w:t>SC-1</w:t>
      </w:r>
      <w:r>
        <w:rPr>
          <w:rStyle w:val="GSAGuidanceBoldChar"/>
        </w:rPr>
        <w:t>5</w:t>
      </w:r>
      <w:r w:rsidRPr="00CF27C3">
        <w:rPr>
          <w:rStyle w:val="GSAGuidanceBoldChar"/>
        </w:rPr>
        <w:t xml:space="preserve"> Additional </w:t>
      </w:r>
      <w:r>
        <w:rPr>
          <w:rStyle w:val="GSAGuidanceBoldChar"/>
        </w:rPr>
        <w:t>FedRAMP</w:t>
      </w:r>
      <w:r w:rsidRPr="00CF27C3">
        <w:rPr>
          <w:rStyle w:val="GSAGuidanceBoldChar"/>
        </w:rPr>
        <w:t xml:space="preserve"> Requirements and Guidance: </w:t>
      </w:r>
    </w:p>
    <w:p w14:paraId="571705C3" w14:textId="77777777" w:rsidR="00FD6D2B" w:rsidRPr="002C3786" w:rsidRDefault="00FD6D2B" w:rsidP="00FD6D2B">
      <w:pPr>
        <w:pStyle w:val="GSAGuidance"/>
      </w:pPr>
      <w:r>
        <w:rPr>
          <w:rStyle w:val="GSAGuidanceBoldChar"/>
        </w:rPr>
        <w:t>Requirement</w:t>
      </w:r>
      <w:r w:rsidRPr="00CF27C3">
        <w:rPr>
          <w:rStyle w:val="GSAGuidanceBoldChar"/>
        </w:rPr>
        <w:t>:</w:t>
      </w:r>
      <w:r w:rsidRPr="00F01982">
        <w:t xml:space="preserve"> </w:t>
      </w:r>
      <w:r w:rsidRPr="001701C5">
        <w:t>The information system provides disablement (instead of physical disconnect) of collaborative computing devices in a manner that supports ease of use.</w:t>
      </w:r>
    </w:p>
    <w:p w14:paraId="2944E208"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D6D2B" w:rsidRPr="002C3786" w14:paraId="7E40B989" w14:textId="77777777" w:rsidTr="00192ADA">
        <w:trPr>
          <w:cantSplit/>
          <w:trHeight w:val="288"/>
          <w:tblHeader/>
        </w:trPr>
        <w:tc>
          <w:tcPr>
            <w:tcW w:w="811" w:type="pct"/>
            <w:shd w:val="clear" w:color="auto" w:fill="DBE5F1" w:themeFill="accent1" w:themeFillTint="33"/>
            <w:tcMar>
              <w:top w:w="43" w:type="dxa"/>
              <w:bottom w:w="43" w:type="dxa"/>
            </w:tcMar>
          </w:tcPr>
          <w:p w14:paraId="52A01EBA" w14:textId="77777777" w:rsidR="00FD6D2B" w:rsidRPr="002C3786" w:rsidRDefault="00FD6D2B" w:rsidP="00192ADA">
            <w:pPr>
              <w:pStyle w:val="GSATableHeading"/>
            </w:pPr>
            <w:r w:rsidRPr="009D1F1D">
              <w:t>SC-15</w:t>
            </w:r>
          </w:p>
        </w:tc>
        <w:tc>
          <w:tcPr>
            <w:tcW w:w="4189" w:type="pct"/>
            <w:shd w:val="clear" w:color="auto" w:fill="DBE5F1" w:themeFill="accent1" w:themeFillTint="33"/>
          </w:tcPr>
          <w:p w14:paraId="63C7ACE5" w14:textId="77777777" w:rsidR="00FD6D2B" w:rsidRPr="002C3786" w:rsidRDefault="00FD6D2B" w:rsidP="00192ADA">
            <w:pPr>
              <w:pStyle w:val="GSATableHeading"/>
            </w:pPr>
            <w:r w:rsidRPr="002C3786">
              <w:t>Control Summary Information</w:t>
            </w:r>
          </w:p>
        </w:tc>
      </w:tr>
      <w:tr w:rsidR="00FD6D2B" w:rsidRPr="002C3786" w14:paraId="5ED0C539" w14:textId="77777777" w:rsidTr="00192ADA">
        <w:trPr>
          <w:trHeight w:val="288"/>
        </w:trPr>
        <w:tc>
          <w:tcPr>
            <w:tcW w:w="5000" w:type="pct"/>
            <w:gridSpan w:val="2"/>
            <w:tcMar>
              <w:top w:w="43" w:type="dxa"/>
              <w:bottom w:w="43" w:type="dxa"/>
            </w:tcMar>
          </w:tcPr>
          <w:p w14:paraId="141AAFA3" w14:textId="77777777" w:rsidR="00FD6D2B" w:rsidRPr="002C3786" w:rsidRDefault="00FD6D2B" w:rsidP="00192ADA">
            <w:pPr>
              <w:pStyle w:val="GSATableText"/>
            </w:pPr>
            <w:r w:rsidRPr="002C3786">
              <w:t>Responsible Role:</w:t>
            </w:r>
            <w:r>
              <w:t xml:space="preserve"> </w:t>
            </w:r>
          </w:p>
        </w:tc>
      </w:tr>
      <w:tr w:rsidR="00FD6D2B" w:rsidRPr="00D00D47" w14:paraId="2EC71A43" w14:textId="77777777" w:rsidTr="00192ADA">
        <w:trPr>
          <w:trHeight w:val="288"/>
        </w:trPr>
        <w:tc>
          <w:tcPr>
            <w:tcW w:w="5000" w:type="pct"/>
            <w:gridSpan w:val="2"/>
            <w:tcMar>
              <w:top w:w="43" w:type="dxa"/>
              <w:bottom w:w="43" w:type="dxa"/>
            </w:tcMar>
          </w:tcPr>
          <w:p w14:paraId="0A2B00B7" w14:textId="77777777" w:rsidR="00FD6D2B" w:rsidRPr="00D00D47" w:rsidRDefault="00FD6D2B" w:rsidP="00192ADA">
            <w:pPr>
              <w:pStyle w:val="GSATableText"/>
            </w:pPr>
            <w:r w:rsidRPr="009D1F1D">
              <w:t xml:space="preserve">Parameter SC-15(a): </w:t>
            </w:r>
          </w:p>
        </w:tc>
      </w:tr>
      <w:tr w:rsidR="00FD6D2B" w:rsidRPr="002C3786" w14:paraId="11FB115A" w14:textId="77777777" w:rsidTr="00192ADA">
        <w:trPr>
          <w:trHeight w:val="288"/>
        </w:trPr>
        <w:tc>
          <w:tcPr>
            <w:tcW w:w="5000" w:type="pct"/>
            <w:gridSpan w:val="2"/>
            <w:tcMar>
              <w:top w:w="43" w:type="dxa"/>
              <w:bottom w:w="43" w:type="dxa"/>
            </w:tcMar>
            <w:vAlign w:val="bottom"/>
          </w:tcPr>
          <w:p w14:paraId="27475582" w14:textId="77777777" w:rsidR="00FD6D2B" w:rsidRPr="002C3786" w:rsidRDefault="00FD6D2B" w:rsidP="00192ADA">
            <w:pPr>
              <w:pStyle w:val="GSATableText"/>
            </w:pPr>
            <w:r w:rsidRPr="002C3786">
              <w:t>Implementation Status (check all that apply):</w:t>
            </w:r>
          </w:p>
          <w:p w14:paraId="76A8158B" w14:textId="77777777" w:rsidR="00FD6D2B" w:rsidRPr="002C3786" w:rsidRDefault="00CB38BB" w:rsidP="00192ADA">
            <w:pPr>
              <w:pStyle w:val="GSATableText"/>
            </w:pPr>
            <w:sdt>
              <w:sdtPr>
                <w:id w:val="-150619898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Implemented</w:t>
            </w:r>
          </w:p>
          <w:p w14:paraId="294F73FA" w14:textId="77777777" w:rsidR="00FD6D2B" w:rsidRPr="002C3786" w:rsidRDefault="00CB38BB" w:rsidP="00192ADA">
            <w:pPr>
              <w:pStyle w:val="GSATableText"/>
            </w:pPr>
            <w:sdt>
              <w:sdtPr>
                <w:id w:val="988136301"/>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Partially implemented</w:t>
            </w:r>
          </w:p>
          <w:p w14:paraId="682108AC" w14:textId="77777777" w:rsidR="00FD6D2B" w:rsidRPr="002C3786" w:rsidRDefault="00CB38BB" w:rsidP="00192ADA">
            <w:pPr>
              <w:pStyle w:val="GSATableText"/>
            </w:pPr>
            <w:sdt>
              <w:sdtPr>
                <w:id w:val="-1810171610"/>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Planned</w:t>
            </w:r>
          </w:p>
          <w:p w14:paraId="565699EE" w14:textId="77777777" w:rsidR="00FD6D2B" w:rsidRPr="002C3786" w:rsidRDefault="00CB38BB" w:rsidP="00192ADA">
            <w:pPr>
              <w:pStyle w:val="GSATableText"/>
            </w:pPr>
            <w:sdt>
              <w:sdtPr>
                <w:id w:val="-150643121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Alternative implementation</w:t>
            </w:r>
          </w:p>
          <w:p w14:paraId="535C2B6F" w14:textId="77777777" w:rsidR="00FD6D2B" w:rsidRPr="002C3786" w:rsidRDefault="00CB38BB" w:rsidP="00192ADA">
            <w:pPr>
              <w:pStyle w:val="GSATableText"/>
            </w:pPr>
            <w:sdt>
              <w:sdtPr>
                <w:id w:val="164161710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Not applicable</w:t>
            </w:r>
          </w:p>
        </w:tc>
      </w:tr>
      <w:tr w:rsidR="00FD6D2B" w:rsidRPr="002C3786" w14:paraId="4F5F7292" w14:textId="77777777" w:rsidTr="00192ADA">
        <w:trPr>
          <w:trHeight w:val="288"/>
        </w:trPr>
        <w:tc>
          <w:tcPr>
            <w:tcW w:w="5000" w:type="pct"/>
            <w:gridSpan w:val="2"/>
            <w:tcMar>
              <w:top w:w="43" w:type="dxa"/>
              <w:bottom w:w="43" w:type="dxa"/>
            </w:tcMar>
            <w:vAlign w:val="bottom"/>
          </w:tcPr>
          <w:p w14:paraId="67D55CDF" w14:textId="77777777" w:rsidR="00FD6D2B" w:rsidRPr="002C3786" w:rsidRDefault="00FD6D2B" w:rsidP="00192ADA">
            <w:pPr>
              <w:pStyle w:val="GSATableText"/>
            </w:pPr>
            <w:r w:rsidRPr="002C3786">
              <w:t>Control Origination (check all that apply):</w:t>
            </w:r>
          </w:p>
          <w:p w14:paraId="7F58B32C" w14:textId="77777777" w:rsidR="00FD6D2B" w:rsidRPr="002C3786" w:rsidRDefault="00CB38BB" w:rsidP="00192ADA">
            <w:pPr>
              <w:pStyle w:val="GSATableText"/>
            </w:pPr>
            <w:sdt>
              <w:sdtPr>
                <w:id w:val="-22306704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Corporate</w:t>
            </w:r>
          </w:p>
          <w:p w14:paraId="08DE88DD" w14:textId="77777777" w:rsidR="00FD6D2B" w:rsidRPr="002C3786" w:rsidRDefault="00CB38BB" w:rsidP="00192ADA">
            <w:pPr>
              <w:pStyle w:val="GSATableText"/>
            </w:pPr>
            <w:sdt>
              <w:sdtPr>
                <w:id w:val="1809436366"/>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System Specific</w:t>
            </w:r>
          </w:p>
          <w:p w14:paraId="5C352CB9" w14:textId="77777777" w:rsidR="00FD6D2B" w:rsidRPr="002C3786" w:rsidRDefault="00CB38BB" w:rsidP="00192ADA">
            <w:pPr>
              <w:pStyle w:val="GSATableText"/>
            </w:pPr>
            <w:sdt>
              <w:sdtPr>
                <w:id w:val="37712766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Hybrid (Corporate and System Specific)</w:t>
            </w:r>
          </w:p>
          <w:p w14:paraId="7F019603" w14:textId="77777777" w:rsidR="00FD6D2B" w:rsidRPr="002C3786" w:rsidRDefault="00CB38BB" w:rsidP="00192ADA">
            <w:pPr>
              <w:pStyle w:val="GSATableText"/>
            </w:pPr>
            <w:sdt>
              <w:sdtPr>
                <w:id w:val="32663056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Configured by Customer (Customer System Specific) </w:t>
            </w:r>
          </w:p>
          <w:p w14:paraId="7AE4E500" w14:textId="77777777" w:rsidR="00FD6D2B" w:rsidRPr="002C3786" w:rsidRDefault="00CB38BB" w:rsidP="00192ADA">
            <w:pPr>
              <w:pStyle w:val="GSATableText"/>
            </w:pPr>
            <w:sdt>
              <w:sdtPr>
                <w:id w:val="402807477"/>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Provided by Customer (Customer System Specific) </w:t>
            </w:r>
          </w:p>
          <w:p w14:paraId="3A323134" w14:textId="77777777" w:rsidR="00FD6D2B" w:rsidRPr="002C3786" w:rsidRDefault="00CB38BB" w:rsidP="00192ADA">
            <w:pPr>
              <w:pStyle w:val="GSATableText"/>
            </w:pPr>
            <w:sdt>
              <w:sdtPr>
                <w:id w:val="43880671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Shared (Service Provider and Customer Responsibility)</w:t>
            </w:r>
          </w:p>
          <w:p w14:paraId="329669A3" w14:textId="76A5504C" w:rsidR="00FD6D2B" w:rsidRPr="002C3786" w:rsidRDefault="00CB38BB" w:rsidP="00192ADA">
            <w:pPr>
              <w:pStyle w:val="GSATableText"/>
            </w:pPr>
            <w:sdt>
              <w:sdtPr>
                <w:id w:val="87974845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Inherited from pre-existing FedRAMP Authorization for </w:t>
            </w:r>
            <w:sdt>
              <w:sdtPr>
                <w:alias w:val="PA System Abbreviation"/>
                <w:tag w:val="pasystemabbreviation"/>
                <w:id w:val="-1173793827"/>
                <w:showingPlcHdr/>
                <w:text/>
              </w:sdtPr>
              <w:sdtEndPr/>
              <w:sdtContent>
                <w:r w:rsidR="00FD6D2B" w:rsidRPr="004C65C2">
                  <w:rPr>
                    <w:rStyle w:val="PlaceholderText"/>
                    <w:rFonts w:eastAsiaTheme="majorEastAsia"/>
                  </w:rPr>
                  <w:t>Click here to enter text.</w:t>
                </w:r>
              </w:sdtContent>
            </w:sdt>
            <w:r w:rsidR="00FD6D2B" w:rsidRPr="00CE1081">
              <w:t xml:space="preserve"> , </w:t>
            </w:r>
            <w:sdt>
              <w:sdtPr>
                <w:alias w:val="Date of FedRAMP Authorization"/>
                <w:tag w:val="dateofauthorization"/>
                <w:id w:val="28997813"/>
                <w:date>
                  <w:dateFormat w:val="M/d/yyyy"/>
                  <w:lid w:val="en-US"/>
                  <w:storeMappedDataAs w:val="dateTime"/>
                  <w:calendar w:val="gregorian"/>
                </w:date>
              </w:sdtPr>
              <w:sdtEndPr/>
              <w:sdtContent>
                <w:r w:rsidR="00FD6D2B" w:rsidDel="00D81901">
                  <w:t>Date of Authorization</w:t>
                </w:r>
                <w:r w:rsidR="00D81901">
                  <w:t>Date of Authorization</w:t>
                </w:r>
              </w:sdtContent>
            </w:sdt>
            <w:r w:rsidR="00FD6D2B" w:rsidRPr="002C3786">
              <w:t xml:space="preserve"> </w:t>
            </w:r>
          </w:p>
        </w:tc>
      </w:tr>
    </w:tbl>
    <w:p w14:paraId="1BBB3B82"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D6D2B" w:rsidRPr="002C3786" w14:paraId="45EE8984" w14:textId="77777777" w:rsidTr="00192ADA">
        <w:trPr>
          <w:cantSplit/>
          <w:trHeight w:val="288"/>
          <w:tblHeader/>
        </w:trPr>
        <w:tc>
          <w:tcPr>
            <w:tcW w:w="5000" w:type="pct"/>
            <w:gridSpan w:val="2"/>
            <w:shd w:val="clear" w:color="auto" w:fill="DBE5F1" w:themeFill="accent1" w:themeFillTint="33"/>
            <w:vAlign w:val="center"/>
          </w:tcPr>
          <w:p w14:paraId="78E6B65A" w14:textId="77777777" w:rsidR="00FD6D2B" w:rsidRPr="002C3786" w:rsidRDefault="00FD6D2B" w:rsidP="00192ADA">
            <w:pPr>
              <w:pStyle w:val="GSATableHeading"/>
            </w:pPr>
            <w:r w:rsidRPr="009D1F1D">
              <w:t xml:space="preserve">SC-15 </w:t>
            </w:r>
            <w:r w:rsidRPr="002C3786">
              <w:t>What is the solution and how is it implemented?</w:t>
            </w:r>
          </w:p>
        </w:tc>
      </w:tr>
      <w:tr w:rsidR="00FD6D2B" w:rsidRPr="0036708B" w14:paraId="0189AD18" w14:textId="77777777" w:rsidTr="00192ADA">
        <w:trPr>
          <w:trHeight w:val="288"/>
        </w:trPr>
        <w:tc>
          <w:tcPr>
            <w:tcW w:w="484" w:type="pct"/>
            <w:tcBorders>
              <w:right w:val="nil"/>
            </w:tcBorders>
            <w:shd w:val="clear" w:color="auto" w:fill="DBE5F1" w:themeFill="accent1" w:themeFillTint="33"/>
          </w:tcPr>
          <w:p w14:paraId="6B1E594E" w14:textId="77777777" w:rsidR="00FD6D2B" w:rsidRPr="002C3786" w:rsidRDefault="00FD6D2B" w:rsidP="00192ADA">
            <w:pPr>
              <w:pStyle w:val="GSATableHeading"/>
            </w:pPr>
            <w:r w:rsidRPr="002C3786">
              <w:t>Part a</w:t>
            </w:r>
          </w:p>
        </w:tc>
        <w:tc>
          <w:tcPr>
            <w:tcW w:w="4516" w:type="pct"/>
            <w:tcMar>
              <w:top w:w="43" w:type="dxa"/>
              <w:bottom w:w="43" w:type="dxa"/>
            </w:tcMar>
          </w:tcPr>
          <w:p w14:paraId="0654E2B3" w14:textId="77777777" w:rsidR="00FD6D2B" w:rsidRPr="0036708B" w:rsidRDefault="00FD6D2B" w:rsidP="00192ADA">
            <w:pPr>
              <w:pStyle w:val="GSATableText"/>
            </w:pPr>
          </w:p>
        </w:tc>
      </w:tr>
      <w:tr w:rsidR="00FD6D2B" w:rsidRPr="0036708B" w14:paraId="63A9D3AF" w14:textId="77777777" w:rsidTr="00192ADA">
        <w:trPr>
          <w:trHeight w:val="288"/>
        </w:trPr>
        <w:tc>
          <w:tcPr>
            <w:tcW w:w="484" w:type="pct"/>
            <w:tcBorders>
              <w:right w:val="nil"/>
            </w:tcBorders>
            <w:shd w:val="clear" w:color="auto" w:fill="DBE5F1" w:themeFill="accent1" w:themeFillTint="33"/>
          </w:tcPr>
          <w:p w14:paraId="19C230D0" w14:textId="77777777" w:rsidR="00FD6D2B" w:rsidRPr="002C3786" w:rsidRDefault="00FD6D2B" w:rsidP="00192ADA">
            <w:pPr>
              <w:pStyle w:val="GSATableHeading"/>
            </w:pPr>
            <w:r w:rsidRPr="002C3786">
              <w:t>Part b</w:t>
            </w:r>
          </w:p>
        </w:tc>
        <w:tc>
          <w:tcPr>
            <w:tcW w:w="4516" w:type="pct"/>
            <w:tcMar>
              <w:top w:w="43" w:type="dxa"/>
              <w:bottom w:w="43" w:type="dxa"/>
            </w:tcMar>
          </w:tcPr>
          <w:p w14:paraId="49D74CCB" w14:textId="77777777" w:rsidR="00FD6D2B" w:rsidRPr="0036708B" w:rsidRDefault="00FD6D2B" w:rsidP="00192ADA">
            <w:pPr>
              <w:pStyle w:val="GSATableText"/>
            </w:pPr>
          </w:p>
        </w:tc>
      </w:tr>
    </w:tbl>
    <w:p w14:paraId="052AD11F" w14:textId="77777777" w:rsidR="00FD6D2B" w:rsidRDefault="00FD6D2B" w:rsidP="00FD6D2B"/>
    <w:p w14:paraId="56A53EFE" w14:textId="77777777" w:rsidR="00FD6D2B" w:rsidRDefault="00FD6D2B" w:rsidP="00FD6D2B">
      <w:pPr>
        <w:pStyle w:val="GSAGuidance"/>
        <w:rPr>
          <w:rStyle w:val="GSAGuidanceBoldChar"/>
        </w:rPr>
      </w:pPr>
      <w:r w:rsidRPr="00607BCD">
        <w:rPr>
          <w:rStyle w:val="GSAGuidanceBoldChar"/>
        </w:rPr>
        <w:t xml:space="preserve">SC-15 Additional </w:t>
      </w:r>
      <w:r>
        <w:rPr>
          <w:rStyle w:val="GSAGuidanceBoldChar"/>
        </w:rPr>
        <w:t>FedRAMP</w:t>
      </w:r>
      <w:r w:rsidRPr="00607BCD">
        <w:rPr>
          <w:rStyle w:val="GSAGuidanceBoldChar"/>
        </w:rPr>
        <w:t xml:space="preserve"> Requirements and Guidance: </w:t>
      </w:r>
    </w:p>
    <w:p w14:paraId="1C6E80F9" w14:textId="77777777" w:rsidR="00FD6D2B" w:rsidRPr="00E717D2" w:rsidRDefault="00FD6D2B" w:rsidP="00FD6D2B">
      <w:pPr>
        <w:pStyle w:val="GSAGuidance"/>
      </w:pPr>
      <w:r w:rsidRPr="006B740E">
        <w:rPr>
          <w:rStyle w:val="GSAGuidanceBoldChar"/>
        </w:rPr>
        <w:t>Requirement</w:t>
      </w:r>
      <w:r w:rsidRPr="00787B2E">
        <w:t>:</w:t>
      </w:r>
      <w:r>
        <w:t xml:space="preserve"> </w:t>
      </w:r>
      <w:r w:rsidRPr="00E717D2">
        <w:t>The information system provides disablement (instead of physical disconnect) of collaborative computing devices in a manner that supports ease of use.</w:t>
      </w:r>
    </w:p>
    <w:p w14:paraId="56569D1C"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D6D2B" w:rsidRPr="002C3786" w14:paraId="6316CB65" w14:textId="77777777" w:rsidTr="00192ADA">
        <w:trPr>
          <w:cantSplit/>
          <w:trHeight w:val="288"/>
          <w:tblHeader/>
        </w:trPr>
        <w:tc>
          <w:tcPr>
            <w:tcW w:w="811" w:type="pct"/>
            <w:shd w:val="clear" w:color="auto" w:fill="DBE5F1" w:themeFill="accent1" w:themeFillTint="33"/>
            <w:tcMar>
              <w:top w:w="43" w:type="dxa"/>
              <w:bottom w:w="43" w:type="dxa"/>
            </w:tcMar>
          </w:tcPr>
          <w:p w14:paraId="53D60E0B" w14:textId="77777777" w:rsidR="00FD6D2B" w:rsidRPr="002C3786" w:rsidRDefault="00FD6D2B" w:rsidP="00192ADA">
            <w:pPr>
              <w:pStyle w:val="GSATableHeading"/>
            </w:pPr>
            <w:r w:rsidRPr="009D1F1D">
              <w:t>SC-15</w:t>
            </w:r>
            <w:r>
              <w:t xml:space="preserve"> Req.</w:t>
            </w:r>
          </w:p>
        </w:tc>
        <w:tc>
          <w:tcPr>
            <w:tcW w:w="4189" w:type="pct"/>
            <w:shd w:val="clear" w:color="auto" w:fill="DBE5F1" w:themeFill="accent1" w:themeFillTint="33"/>
          </w:tcPr>
          <w:p w14:paraId="55E591CA" w14:textId="77777777" w:rsidR="00FD6D2B" w:rsidRPr="002C3786" w:rsidRDefault="00FD6D2B" w:rsidP="00192ADA">
            <w:pPr>
              <w:pStyle w:val="GSATableHeading"/>
            </w:pPr>
            <w:r w:rsidRPr="002C3786">
              <w:t>Control Summary Information</w:t>
            </w:r>
          </w:p>
        </w:tc>
      </w:tr>
      <w:tr w:rsidR="00FD6D2B" w:rsidRPr="002C3786" w14:paraId="36016DD5" w14:textId="77777777" w:rsidTr="00192ADA">
        <w:trPr>
          <w:trHeight w:val="288"/>
        </w:trPr>
        <w:tc>
          <w:tcPr>
            <w:tcW w:w="5000" w:type="pct"/>
            <w:gridSpan w:val="2"/>
            <w:tcMar>
              <w:top w:w="43" w:type="dxa"/>
              <w:bottom w:w="43" w:type="dxa"/>
            </w:tcMar>
          </w:tcPr>
          <w:p w14:paraId="7C85D9CC" w14:textId="77777777" w:rsidR="00FD6D2B" w:rsidRPr="002C3786" w:rsidRDefault="00FD6D2B" w:rsidP="00192ADA">
            <w:pPr>
              <w:pStyle w:val="GSATableText"/>
            </w:pPr>
            <w:r w:rsidRPr="002C3786">
              <w:t>Responsible Role:</w:t>
            </w:r>
            <w:r>
              <w:t xml:space="preserve"> </w:t>
            </w:r>
          </w:p>
        </w:tc>
      </w:tr>
      <w:tr w:rsidR="00FD6D2B" w:rsidRPr="002C3786" w14:paraId="34AE4A54" w14:textId="77777777" w:rsidTr="00192ADA">
        <w:trPr>
          <w:trHeight w:val="288"/>
        </w:trPr>
        <w:tc>
          <w:tcPr>
            <w:tcW w:w="5000" w:type="pct"/>
            <w:gridSpan w:val="2"/>
            <w:tcMar>
              <w:top w:w="43" w:type="dxa"/>
              <w:bottom w:w="43" w:type="dxa"/>
            </w:tcMar>
            <w:vAlign w:val="bottom"/>
          </w:tcPr>
          <w:p w14:paraId="6FDF4EA1" w14:textId="77777777" w:rsidR="00FD6D2B" w:rsidRPr="002C3786" w:rsidRDefault="00FD6D2B" w:rsidP="00192ADA">
            <w:pPr>
              <w:pStyle w:val="GSATableText"/>
            </w:pPr>
            <w:r w:rsidRPr="002C3786">
              <w:t>Implementation Status (check all that apply):</w:t>
            </w:r>
          </w:p>
          <w:p w14:paraId="64D876EA" w14:textId="77777777" w:rsidR="00FD6D2B" w:rsidRPr="002C3786" w:rsidRDefault="00CB38BB" w:rsidP="00192ADA">
            <w:pPr>
              <w:pStyle w:val="GSATableText"/>
            </w:pPr>
            <w:sdt>
              <w:sdtPr>
                <w:id w:val="-694846459"/>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Implemented</w:t>
            </w:r>
          </w:p>
          <w:p w14:paraId="5F56D5BC" w14:textId="77777777" w:rsidR="00FD6D2B" w:rsidRPr="002C3786" w:rsidRDefault="00CB38BB" w:rsidP="00192ADA">
            <w:pPr>
              <w:pStyle w:val="GSATableText"/>
            </w:pPr>
            <w:sdt>
              <w:sdtPr>
                <w:id w:val="353926642"/>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Partially implemented</w:t>
            </w:r>
          </w:p>
          <w:p w14:paraId="21526843" w14:textId="77777777" w:rsidR="00FD6D2B" w:rsidRPr="002C3786" w:rsidRDefault="00CB38BB" w:rsidP="00192ADA">
            <w:pPr>
              <w:pStyle w:val="GSATableText"/>
            </w:pPr>
            <w:sdt>
              <w:sdtPr>
                <w:id w:val="-196084820"/>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Planned</w:t>
            </w:r>
          </w:p>
          <w:p w14:paraId="71769972" w14:textId="77777777" w:rsidR="00FD6D2B" w:rsidRPr="002C3786" w:rsidRDefault="00CB38BB" w:rsidP="00192ADA">
            <w:pPr>
              <w:pStyle w:val="GSATableText"/>
            </w:pPr>
            <w:sdt>
              <w:sdtPr>
                <w:id w:val="1957676282"/>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Alternative implementation</w:t>
            </w:r>
          </w:p>
          <w:p w14:paraId="6DE992B6" w14:textId="77777777" w:rsidR="00FD6D2B" w:rsidRPr="002C3786" w:rsidRDefault="00CB38BB" w:rsidP="00192ADA">
            <w:pPr>
              <w:pStyle w:val="GSATableText"/>
            </w:pPr>
            <w:sdt>
              <w:sdtPr>
                <w:id w:val="464238860"/>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Not applicable</w:t>
            </w:r>
          </w:p>
        </w:tc>
      </w:tr>
      <w:tr w:rsidR="00FD6D2B" w:rsidRPr="002C3786" w14:paraId="0CA656C2" w14:textId="77777777" w:rsidTr="00192ADA">
        <w:trPr>
          <w:trHeight w:val="288"/>
        </w:trPr>
        <w:tc>
          <w:tcPr>
            <w:tcW w:w="5000" w:type="pct"/>
            <w:gridSpan w:val="2"/>
            <w:tcMar>
              <w:top w:w="43" w:type="dxa"/>
              <w:bottom w:w="43" w:type="dxa"/>
            </w:tcMar>
            <w:vAlign w:val="bottom"/>
          </w:tcPr>
          <w:p w14:paraId="1D6635E2" w14:textId="77777777" w:rsidR="00FD6D2B" w:rsidRPr="002C3786" w:rsidRDefault="00FD6D2B" w:rsidP="00192ADA">
            <w:pPr>
              <w:pStyle w:val="GSATableText"/>
            </w:pPr>
            <w:r w:rsidRPr="002C3786">
              <w:t>Control Origination (check all that apply):</w:t>
            </w:r>
          </w:p>
          <w:p w14:paraId="752DEFDF" w14:textId="77777777" w:rsidR="00FD6D2B" w:rsidRPr="002C3786" w:rsidRDefault="00CB38BB" w:rsidP="00192ADA">
            <w:pPr>
              <w:pStyle w:val="GSATableText"/>
            </w:pPr>
            <w:sdt>
              <w:sdtPr>
                <w:id w:val="179748689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Corporate</w:t>
            </w:r>
          </w:p>
          <w:p w14:paraId="7E5836DE" w14:textId="77777777" w:rsidR="00FD6D2B" w:rsidRPr="002C3786" w:rsidRDefault="00CB38BB" w:rsidP="00192ADA">
            <w:pPr>
              <w:pStyle w:val="GSATableText"/>
            </w:pPr>
            <w:sdt>
              <w:sdtPr>
                <w:id w:val="-746033303"/>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System Specific</w:t>
            </w:r>
          </w:p>
          <w:p w14:paraId="193DE267" w14:textId="77777777" w:rsidR="00FD6D2B" w:rsidRPr="002C3786" w:rsidRDefault="00CB38BB" w:rsidP="00192ADA">
            <w:pPr>
              <w:pStyle w:val="GSATableText"/>
            </w:pPr>
            <w:sdt>
              <w:sdtPr>
                <w:id w:val="1809284430"/>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Service Provider Hybrid (Corporate and System Specific)</w:t>
            </w:r>
          </w:p>
          <w:p w14:paraId="762357B7" w14:textId="77777777" w:rsidR="00FD6D2B" w:rsidRPr="002C3786" w:rsidRDefault="00CB38BB" w:rsidP="00192ADA">
            <w:pPr>
              <w:pStyle w:val="GSATableText"/>
            </w:pPr>
            <w:sdt>
              <w:sdtPr>
                <w:id w:val="196214590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Configured by Customer (Customer System Specific) </w:t>
            </w:r>
          </w:p>
          <w:p w14:paraId="44E90091" w14:textId="77777777" w:rsidR="00FD6D2B" w:rsidRPr="002C3786" w:rsidRDefault="00CB38BB" w:rsidP="00192ADA">
            <w:pPr>
              <w:pStyle w:val="GSATableText"/>
            </w:pPr>
            <w:sdt>
              <w:sdtPr>
                <w:id w:val="-437296939"/>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 xml:space="preserve">Provided by Customer (Customer System Specific) </w:t>
            </w:r>
          </w:p>
          <w:p w14:paraId="39C78288" w14:textId="77777777" w:rsidR="00FD6D2B" w:rsidRPr="002C3786" w:rsidRDefault="00CB38BB" w:rsidP="00192ADA">
            <w:pPr>
              <w:pStyle w:val="GSATableText"/>
            </w:pPr>
            <w:sdt>
              <w:sdtPr>
                <w:id w:val="880589564"/>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w:t>
            </w:r>
            <w:r w:rsidR="00FD6D2B" w:rsidRPr="002C3786">
              <w:t>Shared (Service Provider and Customer Responsibility)</w:t>
            </w:r>
          </w:p>
          <w:p w14:paraId="35E77CAA" w14:textId="07867E75" w:rsidR="00FD6D2B" w:rsidRPr="002C3786" w:rsidRDefault="00CB38BB" w:rsidP="00192ADA">
            <w:pPr>
              <w:pStyle w:val="GSATableText"/>
            </w:pPr>
            <w:sdt>
              <w:sdtPr>
                <w:id w:val="-1068951018"/>
                <w14:checkbox>
                  <w14:checked w14:val="0"/>
                  <w14:checkedState w14:val="2612" w14:font="ＭＳ ゴシック"/>
                  <w14:uncheckedState w14:val="2610" w14:font="ＭＳ ゴシック"/>
                </w14:checkbox>
              </w:sdtPr>
              <w:sdtEndPr/>
              <w:sdtContent>
                <w:r w:rsidR="00FD6D2B" w:rsidRPr="006A4B9F">
                  <w:rPr>
                    <w:rFonts w:eastAsia="MS Gothic" w:hint="eastAsia"/>
                  </w:rPr>
                  <w:t>☐</w:t>
                </w:r>
              </w:sdtContent>
            </w:sdt>
            <w:r w:rsidR="00FD6D2B">
              <w:t xml:space="preserve"> Inherited from pre-existing FedRAMP Authorization for </w:t>
            </w:r>
            <w:sdt>
              <w:sdtPr>
                <w:alias w:val="PA System Abbreviation"/>
                <w:tag w:val="pasystemabbreviation"/>
                <w:id w:val="201448302"/>
                <w:showingPlcHdr/>
                <w:text/>
              </w:sdtPr>
              <w:sdtEndPr/>
              <w:sdtContent>
                <w:r w:rsidR="00FD6D2B" w:rsidRPr="004C65C2">
                  <w:rPr>
                    <w:rStyle w:val="PlaceholderText"/>
                    <w:rFonts w:eastAsiaTheme="majorEastAsia"/>
                  </w:rPr>
                  <w:t>Click here to enter text.</w:t>
                </w:r>
              </w:sdtContent>
            </w:sdt>
            <w:r w:rsidR="00FD6D2B" w:rsidRPr="00CE1081">
              <w:t xml:space="preserve"> , </w:t>
            </w:r>
            <w:sdt>
              <w:sdtPr>
                <w:alias w:val="Date of FedRAMP Authorization"/>
                <w:tag w:val="dateofauthorization"/>
                <w:id w:val="1517193439"/>
                <w:date>
                  <w:dateFormat w:val="M/d/yyyy"/>
                  <w:lid w:val="en-US"/>
                  <w:storeMappedDataAs w:val="dateTime"/>
                  <w:calendar w:val="gregorian"/>
                </w:date>
              </w:sdtPr>
              <w:sdtEndPr/>
              <w:sdtContent>
                <w:r w:rsidR="00FD6D2B" w:rsidDel="00D81901">
                  <w:t>Date of Authorization</w:t>
                </w:r>
                <w:r w:rsidR="00D81901">
                  <w:t>Date of Authorization</w:t>
                </w:r>
              </w:sdtContent>
            </w:sdt>
            <w:r w:rsidR="00FD6D2B" w:rsidRPr="002C3786">
              <w:t xml:space="preserve"> </w:t>
            </w:r>
          </w:p>
        </w:tc>
      </w:tr>
    </w:tbl>
    <w:p w14:paraId="645B1183"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FD6D2B" w:rsidRPr="002C3786" w14:paraId="020AA9AB" w14:textId="77777777" w:rsidTr="00192ADA">
        <w:trPr>
          <w:cantSplit/>
          <w:trHeight w:hRule="exact" w:val="475"/>
          <w:tblHeader/>
        </w:trPr>
        <w:tc>
          <w:tcPr>
            <w:tcW w:w="5000" w:type="pct"/>
            <w:gridSpan w:val="2"/>
            <w:shd w:val="clear" w:color="auto" w:fill="DBE5F1" w:themeFill="accent1" w:themeFillTint="33"/>
            <w:vAlign w:val="center"/>
          </w:tcPr>
          <w:p w14:paraId="14BBC1E8" w14:textId="77777777" w:rsidR="00FD6D2B" w:rsidRPr="002C3786" w:rsidRDefault="00FD6D2B" w:rsidP="00192ADA">
            <w:pPr>
              <w:pStyle w:val="GSATableHeading"/>
            </w:pPr>
            <w:r w:rsidRPr="009D1F1D">
              <w:t xml:space="preserve">SC-15 </w:t>
            </w:r>
            <w:r w:rsidRPr="002C3786">
              <w:t>What is the solution and how is it implemented?</w:t>
            </w:r>
          </w:p>
        </w:tc>
      </w:tr>
      <w:tr w:rsidR="00FD6D2B" w:rsidRPr="0036708B" w14:paraId="70AB3309" w14:textId="77777777" w:rsidTr="00192ADA">
        <w:trPr>
          <w:trHeight w:val="360"/>
        </w:trPr>
        <w:tc>
          <w:tcPr>
            <w:tcW w:w="484" w:type="pct"/>
            <w:tcBorders>
              <w:right w:val="nil"/>
            </w:tcBorders>
            <w:shd w:val="clear" w:color="auto" w:fill="DBE5F1" w:themeFill="accent1" w:themeFillTint="33"/>
          </w:tcPr>
          <w:p w14:paraId="6E1BA410" w14:textId="77777777" w:rsidR="00FD6D2B" w:rsidRPr="002C3786" w:rsidRDefault="00FD6D2B" w:rsidP="00192ADA">
            <w:pPr>
              <w:pStyle w:val="GSATableHeading"/>
            </w:pPr>
            <w:r>
              <w:t>Req. 1</w:t>
            </w:r>
          </w:p>
        </w:tc>
        <w:tc>
          <w:tcPr>
            <w:tcW w:w="4516" w:type="pct"/>
            <w:tcMar>
              <w:top w:w="43" w:type="dxa"/>
              <w:bottom w:w="43" w:type="dxa"/>
            </w:tcMar>
          </w:tcPr>
          <w:p w14:paraId="3571FAB1" w14:textId="77777777" w:rsidR="00FD6D2B" w:rsidRPr="0036708B" w:rsidRDefault="00FD6D2B" w:rsidP="00192ADA">
            <w:pPr>
              <w:pStyle w:val="GSATableText"/>
            </w:pPr>
          </w:p>
        </w:tc>
      </w:tr>
    </w:tbl>
    <w:p w14:paraId="72D1DF32" w14:textId="77777777" w:rsidR="00FD6D2B" w:rsidRPr="002C3786" w:rsidRDefault="00FD6D2B" w:rsidP="00FD6D2B"/>
    <w:p w14:paraId="786C75F9" w14:textId="77777777" w:rsidR="000D1972" w:rsidRDefault="006C6D41" w:rsidP="005972CC">
      <w:pPr>
        <w:pStyle w:val="Heading3"/>
      </w:pPr>
      <w:bookmarkStart w:id="1881" w:name="_Toc464803652"/>
      <w:r w:rsidRPr="002C3786">
        <w:t>SC-20</w:t>
      </w:r>
      <w:r>
        <w:t xml:space="preserve"> </w:t>
      </w:r>
      <w:r w:rsidR="00B32B30" w:rsidRPr="002C3786">
        <w:t>Secure</w:t>
      </w:r>
      <w:r w:rsidR="00906DA9" w:rsidRPr="002C3786">
        <w:t xml:space="preserve"> </w:t>
      </w:r>
      <w:r w:rsidR="00A84733" w:rsidRPr="00A84733">
        <w:t xml:space="preserve">Name / Address </w:t>
      </w:r>
      <w:r w:rsidR="00906DA9" w:rsidRPr="002C3786">
        <w:t xml:space="preserve">Resolution Service (Authoritative Source) </w:t>
      </w:r>
      <w:bookmarkEnd w:id="1874"/>
      <w:bookmarkEnd w:id="1875"/>
      <w:bookmarkEnd w:id="1876"/>
      <w:bookmarkEnd w:id="1877"/>
      <w:bookmarkEnd w:id="1878"/>
      <w:bookmarkEnd w:id="1879"/>
      <w:r w:rsidR="00E87BA1">
        <w:t>(L) (M) (H)</w:t>
      </w:r>
      <w:bookmarkEnd w:id="1880"/>
      <w:bookmarkEnd w:id="1881"/>
    </w:p>
    <w:p w14:paraId="73F6D88D" w14:textId="77777777" w:rsidR="00816C87" w:rsidRPr="002C3786" w:rsidRDefault="00AE3199" w:rsidP="00DA4990">
      <w:r w:rsidRPr="00AE3199">
        <w:t xml:space="preserve">The information system: </w:t>
      </w:r>
    </w:p>
    <w:p w14:paraId="5FDE863E" w14:textId="77777777" w:rsidR="000D1972" w:rsidRPr="00E71846" w:rsidRDefault="00AE3199" w:rsidP="00435C79">
      <w:pPr>
        <w:pStyle w:val="GSAListParagraphalpha"/>
        <w:numPr>
          <w:ilvl w:val="0"/>
          <w:numId w:val="33"/>
        </w:numPr>
      </w:pPr>
      <w:r w:rsidRPr="00E71846">
        <w:t xml:space="preserve">Provides additional data origin authentication and integrity verification artifacts along with the authoritative name resolution data the system returns in response to external name/address resolution queries; and </w:t>
      </w:r>
    </w:p>
    <w:p w14:paraId="76D0DD73" w14:textId="77777777" w:rsidR="000D1972" w:rsidRPr="00E71846" w:rsidRDefault="00AE3199" w:rsidP="00914FE7">
      <w:pPr>
        <w:pStyle w:val="GSAListParagraphalpha"/>
        <w:numPr>
          <w:ilvl w:val="0"/>
          <w:numId w:val="116"/>
        </w:numPr>
      </w:pPr>
      <w:r w:rsidRPr="00E71846">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45CC7851" w14:textId="77777777" w:rsidR="00DC5443" w:rsidRDefault="00DC5443"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245DF" w:rsidRPr="002C3786" w14:paraId="091CCE05" w14:textId="77777777" w:rsidTr="001C310B">
        <w:trPr>
          <w:cantSplit/>
          <w:trHeight w:val="288"/>
          <w:tblHeader/>
        </w:trPr>
        <w:tc>
          <w:tcPr>
            <w:tcW w:w="811" w:type="pct"/>
            <w:shd w:val="clear" w:color="auto" w:fill="DBE5F1" w:themeFill="accent1" w:themeFillTint="33"/>
            <w:tcMar>
              <w:top w:w="43" w:type="dxa"/>
              <w:bottom w:w="43" w:type="dxa"/>
            </w:tcMar>
          </w:tcPr>
          <w:p w14:paraId="503098DC" w14:textId="77777777" w:rsidR="004245DF" w:rsidRPr="002C3786" w:rsidRDefault="006C6D41" w:rsidP="00E03A24">
            <w:pPr>
              <w:pStyle w:val="GSATableHeading"/>
            </w:pPr>
            <w:r w:rsidRPr="002C3786">
              <w:t>SC-20</w:t>
            </w:r>
          </w:p>
        </w:tc>
        <w:tc>
          <w:tcPr>
            <w:tcW w:w="4189" w:type="pct"/>
            <w:shd w:val="clear" w:color="auto" w:fill="DBE5F1" w:themeFill="accent1" w:themeFillTint="33"/>
          </w:tcPr>
          <w:p w14:paraId="73651D2A" w14:textId="77777777" w:rsidR="004245DF" w:rsidRPr="002C3786" w:rsidRDefault="004245DF" w:rsidP="00E03A24">
            <w:pPr>
              <w:pStyle w:val="GSATableHeading"/>
            </w:pPr>
            <w:r w:rsidRPr="002C3786">
              <w:t>Control Summary Information</w:t>
            </w:r>
          </w:p>
        </w:tc>
      </w:tr>
      <w:tr w:rsidR="004245DF" w:rsidRPr="002C3786" w14:paraId="0CB7C8CD" w14:textId="77777777" w:rsidTr="001C310B">
        <w:trPr>
          <w:trHeight w:val="288"/>
        </w:trPr>
        <w:tc>
          <w:tcPr>
            <w:tcW w:w="5000" w:type="pct"/>
            <w:gridSpan w:val="2"/>
            <w:tcMar>
              <w:top w:w="43" w:type="dxa"/>
              <w:bottom w:w="43" w:type="dxa"/>
            </w:tcMar>
          </w:tcPr>
          <w:p w14:paraId="31184FBD" w14:textId="77777777" w:rsidR="004245DF" w:rsidRPr="002C3786" w:rsidRDefault="004245DF" w:rsidP="00D80FA5">
            <w:pPr>
              <w:pStyle w:val="GSATableText"/>
            </w:pPr>
            <w:r w:rsidRPr="002C3786">
              <w:t>Responsible Role:</w:t>
            </w:r>
            <w:r>
              <w:t xml:space="preserve"> </w:t>
            </w:r>
          </w:p>
        </w:tc>
      </w:tr>
      <w:tr w:rsidR="004245DF" w:rsidRPr="002C3786" w14:paraId="040C463C" w14:textId="77777777" w:rsidTr="001C310B">
        <w:trPr>
          <w:trHeight w:val="288"/>
        </w:trPr>
        <w:tc>
          <w:tcPr>
            <w:tcW w:w="5000" w:type="pct"/>
            <w:gridSpan w:val="2"/>
            <w:tcMar>
              <w:top w:w="43" w:type="dxa"/>
              <w:bottom w:w="43" w:type="dxa"/>
            </w:tcMar>
            <w:vAlign w:val="bottom"/>
          </w:tcPr>
          <w:p w14:paraId="019F0A5D" w14:textId="77777777" w:rsidR="004245DF" w:rsidRPr="002C3786" w:rsidRDefault="004245DF" w:rsidP="00DA4990">
            <w:pPr>
              <w:pStyle w:val="GSATableText"/>
            </w:pPr>
            <w:r w:rsidRPr="002C3786">
              <w:t>Implementation Status (check all that apply):</w:t>
            </w:r>
          </w:p>
          <w:p w14:paraId="4D5D3381" w14:textId="77777777" w:rsidR="004245DF" w:rsidRPr="002C3786" w:rsidRDefault="00CB38BB" w:rsidP="00DA4990">
            <w:pPr>
              <w:pStyle w:val="GSATableText"/>
            </w:pPr>
            <w:sdt>
              <w:sdtPr>
                <w:id w:val="-192526213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Implemented</w:t>
            </w:r>
          </w:p>
          <w:p w14:paraId="0B8DABAB" w14:textId="77777777" w:rsidR="004245DF" w:rsidRPr="002C3786" w:rsidRDefault="00CB38BB" w:rsidP="00DA4990">
            <w:pPr>
              <w:pStyle w:val="GSATableText"/>
            </w:pPr>
            <w:sdt>
              <w:sdtPr>
                <w:id w:val="-62030463"/>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Partially implemented</w:t>
            </w:r>
          </w:p>
          <w:p w14:paraId="54FF68DB" w14:textId="77777777" w:rsidR="004245DF" w:rsidRPr="002C3786" w:rsidRDefault="00CB38BB" w:rsidP="00DA4990">
            <w:pPr>
              <w:pStyle w:val="GSATableText"/>
            </w:pPr>
            <w:sdt>
              <w:sdtPr>
                <w:id w:val="295881811"/>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Planned</w:t>
            </w:r>
          </w:p>
          <w:p w14:paraId="65667A10" w14:textId="77777777" w:rsidR="004245DF" w:rsidRPr="002C3786" w:rsidRDefault="00CB38BB" w:rsidP="00DA4990">
            <w:pPr>
              <w:pStyle w:val="GSATableText"/>
            </w:pPr>
            <w:sdt>
              <w:sdtPr>
                <w:id w:val="8697516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Alternative implementation</w:t>
            </w:r>
          </w:p>
          <w:p w14:paraId="2765B638" w14:textId="77777777" w:rsidR="004245DF" w:rsidRPr="002C3786" w:rsidRDefault="00CB38BB" w:rsidP="00DA4990">
            <w:pPr>
              <w:pStyle w:val="GSATableText"/>
            </w:pPr>
            <w:sdt>
              <w:sdtPr>
                <w:id w:val="-63417743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Not applicable</w:t>
            </w:r>
          </w:p>
        </w:tc>
      </w:tr>
      <w:tr w:rsidR="004245DF" w:rsidRPr="002C3786" w14:paraId="11D8E712" w14:textId="77777777" w:rsidTr="001C310B">
        <w:trPr>
          <w:trHeight w:val="288"/>
        </w:trPr>
        <w:tc>
          <w:tcPr>
            <w:tcW w:w="5000" w:type="pct"/>
            <w:gridSpan w:val="2"/>
            <w:tcMar>
              <w:top w:w="43" w:type="dxa"/>
              <w:bottom w:w="43" w:type="dxa"/>
            </w:tcMar>
            <w:vAlign w:val="bottom"/>
          </w:tcPr>
          <w:p w14:paraId="65EF0EA3" w14:textId="77777777" w:rsidR="004245DF" w:rsidRPr="002C3786" w:rsidRDefault="004245DF" w:rsidP="00DA4990">
            <w:pPr>
              <w:pStyle w:val="GSATableText"/>
            </w:pPr>
            <w:r w:rsidRPr="002C3786">
              <w:t>Control Origination (check all that apply):</w:t>
            </w:r>
          </w:p>
          <w:p w14:paraId="1F116ED0" w14:textId="77777777" w:rsidR="004245DF" w:rsidRPr="002C3786" w:rsidRDefault="00CB38BB" w:rsidP="00DA4990">
            <w:pPr>
              <w:pStyle w:val="GSATableText"/>
            </w:pPr>
            <w:sdt>
              <w:sdtPr>
                <w:id w:val="-208938000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Corporate</w:t>
            </w:r>
          </w:p>
          <w:p w14:paraId="7AD4F51B" w14:textId="77777777" w:rsidR="004245DF" w:rsidRPr="002C3786" w:rsidRDefault="00CB38BB" w:rsidP="00DA4990">
            <w:pPr>
              <w:pStyle w:val="GSATableText"/>
            </w:pPr>
            <w:sdt>
              <w:sdtPr>
                <w:id w:val="108881719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System Specific</w:t>
            </w:r>
          </w:p>
          <w:p w14:paraId="56CBFAF4" w14:textId="77777777" w:rsidR="004245DF" w:rsidRPr="002C3786" w:rsidRDefault="00CB38BB" w:rsidP="00DA4990">
            <w:pPr>
              <w:pStyle w:val="GSATableText"/>
            </w:pPr>
            <w:sdt>
              <w:sdtPr>
                <w:id w:val="-71126903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Hybrid (Corporate and System Specific)</w:t>
            </w:r>
          </w:p>
          <w:p w14:paraId="6A673D14" w14:textId="77777777" w:rsidR="004245DF" w:rsidRPr="002C3786" w:rsidRDefault="00CB38BB" w:rsidP="00DA4990">
            <w:pPr>
              <w:pStyle w:val="GSATableText"/>
            </w:pPr>
            <w:sdt>
              <w:sdtPr>
                <w:id w:val="-939366963"/>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Configured by Customer (Customer System Specific) </w:t>
            </w:r>
          </w:p>
          <w:p w14:paraId="159F0B53" w14:textId="77777777" w:rsidR="004245DF" w:rsidRPr="002C3786" w:rsidRDefault="00CB38BB" w:rsidP="00DA4990">
            <w:pPr>
              <w:pStyle w:val="GSATableText"/>
            </w:pPr>
            <w:sdt>
              <w:sdtPr>
                <w:id w:val="-88873406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Provided by Customer (Customer System Specific) </w:t>
            </w:r>
          </w:p>
          <w:p w14:paraId="11822794" w14:textId="77777777" w:rsidR="004245DF" w:rsidRPr="002C3786" w:rsidRDefault="00CB38BB" w:rsidP="00DA4990">
            <w:pPr>
              <w:pStyle w:val="GSATableText"/>
            </w:pPr>
            <w:sdt>
              <w:sdtPr>
                <w:id w:val="-59818297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Shared (Service Provider and Customer Responsibility)</w:t>
            </w:r>
          </w:p>
          <w:p w14:paraId="493503A0" w14:textId="3E1DAEFD" w:rsidR="004245DF" w:rsidRPr="002C3786" w:rsidRDefault="00CB38BB" w:rsidP="00DA4990">
            <w:pPr>
              <w:pStyle w:val="GSATableText"/>
            </w:pPr>
            <w:sdt>
              <w:sdtPr>
                <w:id w:val="-83044095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65038045"/>
                <w:showingPlcHdr/>
                <w:text/>
              </w:sdtPr>
              <w:sdtEndPr/>
              <w:sdtContent>
                <w:r w:rsidR="004245DF" w:rsidRPr="004C65C2">
                  <w:rPr>
                    <w:rStyle w:val="PlaceholderText"/>
                    <w:rFonts w:eastAsiaTheme="majorEastAsia"/>
                  </w:rPr>
                  <w:t>Click here to enter text.</w:t>
                </w:r>
              </w:sdtContent>
            </w:sdt>
            <w:r w:rsidR="004245DF" w:rsidRPr="00CE1081">
              <w:t xml:space="preserve"> , </w:t>
            </w:r>
            <w:sdt>
              <w:sdtPr>
                <w:alias w:val="Date of FedRAMP Authorization"/>
                <w:tag w:val="dateofauthorization"/>
                <w:id w:val="801501804"/>
                <w:date>
                  <w:dateFormat w:val="M/d/yyyy"/>
                  <w:lid w:val="en-US"/>
                  <w:storeMappedDataAs w:val="dateTime"/>
                  <w:calendar w:val="gregorian"/>
                </w:date>
              </w:sdtPr>
              <w:sdtEndPr/>
              <w:sdtContent>
                <w:r w:rsidR="00CA1512" w:rsidDel="00D81901">
                  <w:t>Date of Authorization</w:t>
                </w:r>
                <w:r w:rsidR="00D81901">
                  <w:t>Date of Authorization</w:t>
                </w:r>
              </w:sdtContent>
            </w:sdt>
            <w:r w:rsidR="004245DF" w:rsidRPr="002C3786">
              <w:t xml:space="preserve"> </w:t>
            </w:r>
          </w:p>
        </w:tc>
      </w:tr>
    </w:tbl>
    <w:p w14:paraId="49255E21"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6C6D41" w:rsidRPr="002C3786" w14:paraId="390F7FE2" w14:textId="77777777" w:rsidTr="001C310B">
        <w:trPr>
          <w:cantSplit/>
          <w:trHeight w:val="288"/>
          <w:tblHeader/>
        </w:trPr>
        <w:tc>
          <w:tcPr>
            <w:tcW w:w="5000" w:type="pct"/>
            <w:gridSpan w:val="2"/>
            <w:shd w:val="clear" w:color="auto" w:fill="DBE5F1" w:themeFill="accent1" w:themeFillTint="33"/>
            <w:vAlign w:val="center"/>
          </w:tcPr>
          <w:p w14:paraId="3998E17E" w14:textId="77777777" w:rsidR="006C6D41" w:rsidRPr="002C3786" w:rsidRDefault="006C6D41" w:rsidP="00E03A24">
            <w:pPr>
              <w:pStyle w:val="GSATableHeading"/>
            </w:pPr>
            <w:r w:rsidRPr="00E71846">
              <w:t xml:space="preserve">SC-20 </w:t>
            </w:r>
            <w:r w:rsidRPr="002C3786">
              <w:t>What is the solution and how is it implemented?</w:t>
            </w:r>
          </w:p>
        </w:tc>
      </w:tr>
      <w:tr w:rsidR="006C6D41" w:rsidRPr="0036708B" w14:paraId="0F06A257" w14:textId="77777777" w:rsidTr="001C310B">
        <w:trPr>
          <w:trHeight w:val="288"/>
        </w:trPr>
        <w:tc>
          <w:tcPr>
            <w:tcW w:w="484" w:type="pct"/>
            <w:tcBorders>
              <w:right w:val="nil"/>
            </w:tcBorders>
            <w:shd w:val="clear" w:color="auto" w:fill="DBE5F1" w:themeFill="accent1" w:themeFillTint="33"/>
          </w:tcPr>
          <w:p w14:paraId="22A9C42A" w14:textId="77777777" w:rsidR="006C6D41" w:rsidRPr="002C3786" w:rsidRDefault="006C6D41" w:rsidP="00E03A24">
            <w:pPr>
              <w:pStyle w:val="GSATableHeading"/>
            </w:pPr>
            <w:r w:rsidRPr="002C3786">
              <w:t>Part a</w:t>
            </w:r>
          </w:p>
        </w:tc>
        <w:tc>
          <w:tcPr>
            <w:tcW w:w="4516" w:type="pct"/>
            <w:tcMar>
              <w:top w:w="43" w:type="dxa"/>
              <w:bottom w:w="43" w:type="dxa"/>
            </w:tcMar>
          </w:tcPr>
          <w:p w14:paraId="65D74889" w14:textId="77777777" w:rsidR="006C6D41" w:rsidRPr="0036708B" w:rsidRDefault="006C6D41" w:rsidP="006C6D41">
            <w:pPr>
              <w:pStyle w:val="GSATableText"/>
            </w:pPr>
          </w:p>
        </w:tc>
      </w:tr>
      <w:tr w:rsidR="006C6D41" w:rsidRPr="0036708B" w14:paraId="38C32E90" w14:textId="77777777" w:rsidTr="001C310B">
        <w:trPr>
          <w:trHeight w:val="288"/>
        </w:trPr>
        <w:tc>
          <w:tcPr>
            <w:tcW w:w="484" w:type="pct"/>
            <w:tcBorders>
              <w:right w:val="nil"/>
            </w:tcBorders>
            <w:shd w:val="clear" w:color="auto" w:fill="DBE5F1" w:themeFill="accent1" w:themeFillTint="33"/>
          </w:tcPr>
          <w:p w14:paraId="0C8E8CAB" w14:textId="77777777" w:rsidR="006C6D41" w:rsidRPr="002C3786" w:rsidRDefault="006C6D41" w:rsidP="00E03A24">
            <w:pPr>
              <w:pStyle w:val="GSATableHeading"/>
            </w:pPr>
            <w:r w:rsidRPr="002C3786">
              <w:t>Part b</w:t>
            </w:r>
          </w:p>
        </w:tc>
        <w:tc>
          <w:tcPr>
            <w:tcW w:w="4516" w:type="pct"/>
            <w:tcMar>
              <w:top w:w="43" w:type="dxa"/>
              <w:bottom w:w="43" w:type="dxa"/>
            </w:tcMar>
          </w:tcPr>
          <w:p w14:paraId="53B74447" w14:textId="77777777" w:rsidR="006C6D41" w:rsidRPr="0036708B" w:rsidRDefault="006C6D41" w:rsidP="006C6D41">
            <w:pPr>
              <w:pStyle w:val="GSATableText"/>
            </w:pPr>
          </w:p>
        </w:tc>
      </w:tr>
    </w:tbl>
    <w:p w14:paraId="32DE0AD4" w14:textId="77777777" w:rsidR="00DC5443" w:rsidRPr="00F01982" w:rsidRDefault="00DC5443" w:rsidP="00DA4990"/>
    <w:p w14:paraId="0B52298E" w14:textId="77777777" w:rsidR="000D1972" w:rsidRDefault="006C6D41" w:rsidP="005972CC">
      <w:pPr>
        <w:pStyle w:val="Heading3"/>
      </w:pPr>
      <w:bookmarkStart w:id="1882" w:name="_Toc383429197"/>
      <w:bookmarkStart w:id="1883" w:name="_Toc383429929"/>
      <w:bookmarkStart w:id="1884" w:name="_Toc383430655"/>
      <w:bookmarkStart w:id="1885" w:name="_Toc383431253"/>
      <w:bookmarkStart w:id="1886" w:name="_Toc383432394"/>
      <w:bookmarkStart w:id="1887" w:name="_Toc383429930"/>
      <w:bookmarkStart w:id="1888" w:name="_Toc383444730"/>
      <w:bookmarkStart w:id="1889" w:name="_Toc385594373"/>
      <w:bookmarkStart w:id="1890" w:name="_Toc385594761"/>
      <w:bookmarkStart w:id="1891" w:name="_Toc385595149"/>
      <w:bookmarkStart w:id="1892" w:name="_Toc388620991"/>
      <w:bookmarkStart w:id="1893" w:name="_Toc449543497"/>
      <w:bookmarkStart w:id="1894" w:name="_Toc464803653"/>
      <w:bookmarkEnd w:id="1882"/>
      <w:bookmarkEnd w:id="1883"/>
      <w:bookmarkEnd w:id="1884"/>
      <w:bookmarkEnd w:id="1885"/>
      <w:bookmarkEnd w:id="1886"/>
      <w:r w:rsidRPr="002C3786">
        <w:t>SC-21</w:t>
      </w:r>
      <w:r>
        <w:t xml:space="preserve"> </w:t>
      </w:r>
      <w:r w:rsidR="007653C5" w:rsidRPr="002C3786">
        <w:t>Secure Name</w:t>
      </w:r>
      <w:r w:rsidR="1AA4612A" w:rsidRPr="002C3786">
        <w:t xml:space="preserve"> / </w:t>
      </w:r>
      <w:r w:rsidR="007653C5" w:rsidRPr="002C3786">
        <w:t>Address Resolution Service (Recursive or Caching Resolver)</w:t>
      </w:r>
      <w:r w:rsidR="00E87BA1">
        <w:t xml:space="preserve"> (L)</w:t>
      </w:r>
      <w:r w:rsidR="007653C5" w:rsidRPr="002C3786">
        <w:t xml:space="preserve"> </w:t>
      </w:r>
      <w:bookmarkEnd w:id="1887"/>
      <w:bookmarkEnd w:id="1888"/>
      <w:bookmarkEnd w:id="1889"/>
      <w:bookmarkEnd w:id="1890"/>
      <w:bookmarkEnd w:id="1891"/>
      <w:bookmarkEnd w:id="1892"/>
      <w:r w:rsidR="00E87BA1">
        <w:t>(M) (H)</w:t>
      </w:r>
      <w:bookmarkEnd w:id="1893"/>
      <w:bookmarkEnd w:id="1894"/>
    </w:p>
    <w:p w14:paraId="6A10EB73" w14:textId="77777777" w:rsidR="53733D54" w:rsidRDefault="00AE3199" w:rsidP="00DA4990">
      <w:r w:rsidRPr="00AE3199">
        <w:t>The information system requests and performs data origin authentication and data integrity verification on the name/address resolution responses the system receives from authoritative sources.</w:t>
      </w:r>
    </w:p>
    <w:p w14:paraId="262583D4" w14:textId="77777777" w:rsidR="000A74A9" w:rsidRDefault="000A74A9"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245DF" w:rsidRPr="002C3786" w14:paraId="7BC18BD8" w14:textId="77777777" w:rsidTr="001C310B">
        <w:trPr>
          <w:cantSplit/>
          <w:trHeight w:val="288"/>
          <w:tblHeader/>
        </w:trPr>
        <w:tc>
          <w:tcPr>
            <w:tcW w:w="811" w:type="pct"/>
            <w:shd w:val="clear" w:color="auto" w:fill="DBE5F1" w:themeFill="accent1" w:themeFillTint="33"/>
            <w:tcMar>
              <w:top w:w="43" w:type="dxa"/>
              <w:bottom w:w="43" w:type="dxa"/>
            </w:tcMar>
          </w:tcPr>
          <w:p w14:paraId="083F28D2" w14:textId="77777777" w:rsidR="004245DF" w:rsidRPr="002C3786" w:rsidRDefault="006C6D41" w:rsidP="00E03A24">
            <w:pPr>
              <w:pStyle w:val="GSATableHeading"/>
            </w:pPr>
            <w:r w:rsidRPr="00E71846">
              <w:t>SC-21</w:t>
            </w:r>
          </w:p>
        </w:tc>
        <w:tc>
          <w:tcPr>
            <w:tcW w:w="4189" w:type="pct"/>
            <w:shd w:val="clear" w:color="auto" w:fill="DBE5F1" w:themeFill="accent1" w:themeFillTint="33"/>
          </w:tcPr>
          <w:p w14:paraId="7A0DBABB" w14:textId="77777777" w:rsidR="004245DF" w:rsidRPr="002C3786" w:rsidRDefault="004245DF" w:rsidP="00E03A24">
            <w:pPr>
              <w:pStyle w:val="GSATableHeading"/>
            </w:pPr>
            <w:r w:rsidRPr="002C3786">
              <w:t>Control Summary Information</w:t>
            </w:r>
          </w:p>
        </w:tc>
      </w:tr>
      <w:tr w:rsidR="004245DF" w:rsidRPr="002C3786" w14:paraId="7A2AE13A" w14:textId="77777777" w:rsidTr="001C310B">
        <w:trPr>
          <w:trHeight w:val="288"/>
        </w:trPr>
        <w:tc>
          <w:tcPr>
            <w:tcW w:w="5000" w:type="pct"/>
            <w:gridSpan w:val="2"/>
            <w:tcMar>
              <w:top w:w="43" w:type="dxa"/>
              <w:bottom w:w="43" w:type="dxa"/>
            </w:tcMar>
          </w:tcPr>
          <w:p w14:paraId="4B1EDDAC" w14:textId="77777777" w:rsidR="004245DF" w:rsidRPr="002C3786" w:rsidRDefault="004245DF" w:rsidP="0091427F">
            <w:pPr>
              <w:pStyle w:val="GSATableText"/>
            </w:pPr>
            <w:r w:rsidRPr="002C3786">
              <w:t>Responsible Role:</w:t>
            </w:r>
            <w:r>
              <w:t xml:space="preserve"> </w:t>
            </w:r>
          </w:p>
        </w:tc>
      </w:tr>
      <w:tr w:rsidR="004245DF" w:rsidRPr="002C3786" w14:paraId="78258054" w14:textId="77777777" w:rsidTr="001C310B">
        <w:trPr>
          <w:trHeight w:val="288"/>
        </w:trPr>
        <w:tc>
          <w:tcPr>
            <w:tcW w:w="5000" w:type="pct"/>
            <w:gridSpan w:val="2"/>
            <w:tcMar>
              <w:top w:w="43" w:type="dxa"/>
              <w:bottom w:w="43" w:type="dxa"/>
            </w:tcMar>
            <w:vAlign w:val="bottom"/>
          </w:tcPr>
          <w:p w14:paraId="5A0F74CA" w14:textId="77777777" w:rsidR="004245DF" w:rsidRPr="002C3786" w:rsidRDefault="004245DF" w:rsidP="00DA4990">
            <w:pPr>
              <w:pStyle w:val="GSATableText"/>
            </w:pPr>
            <w:r w:rsidRPr="002C3786">
              <w:t>Implementation Status (check all that apply):</w:t>
            </w:r>
          </w:p>
          <w:p w14:paraId="1E005A01" w14:textId="77777777" w:rsidR="004245DF" w:rsidRPr="002C3786" w:rsidRDefault="00CB38BB" w:rsidP="00DA4990">
            <w:pPr>
              <w:pStyle w:val="GSATableText"/>
            </w:pPr>
            <w:sdt>
              <w:sdtPr>
                <w:id w:val="199090108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Implemented</w:t>
            </w:r>
          </w:p>
          <w:p w14:paraId="0E898C11" w14:textId="77777777" w:rsidR="004245DF" w:rsidRPr="002C3786" w:rsidRDefault="00CB38BB" w:rsidP="00DA4990">
            <w:pPr>
              <w:pStyle w:val="GSATableText"/>
            </w:pPr>
            <w:sdt>
              <w:sdtPr>
                <w:id w:val="-171841838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Partially implemented</w:t>
            </w:r>
          </w:p>
          <w:p w14:paraId="4DCF2864" w14:textId="77777777" w:rsidR="004245DF" w:rsidRPr="002C3786" w:rsidRDefault="00CB38BB" w:rsidP="00DA4990">
            <w:pPr>
              <w:pStyle w:val="GSATableText"/>
            </w:pPr>
            <w:sdt>
              <w:sdtPr>
                <w:id w:val="-531579788"/>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Planned</w:t>
            </w:r>
          </w:p>
          <w:p w14:paraId="1F4D515B" w14:textId="77777777" w:rsidR="004245DF" w:rsidRPr="002C3786" w:rsidRDefault="00CB38BB" w:rsidP="00DA4990">
            <w:pPr>
              <w:pStyle w:val="GSATableText"/>
            </w:pPr>
            <w:sdt>
              <w:sdtPr>
                <w:id w:val="46863352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Alternative implementation</w:t>
            </w:r>
          </w:p>
          <w:p w14:paraId="7436DF68" w14:textId="77777777" w:rsidR="004245DF" w:rsidRPr="002C3786" w:rsidRDefault="00CB38BB" w:rsidP="00DA4990">
            <w:pPr>
              <w:pStyle w:val="GSATableText"/>
            </w:pPr>
            <w:sdt>
              <w:sdtPr>
                <w:id w:val="-727445113"/>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Not applicable</w:t>
            </w:r>
          </w:p>
        </w:tc>
      </w:tr>
      <w:tr w:rsidR="004245DF" w:rsidRPr="002C3786" w14:paraId="7D7357E7" w14:textId="77777777" w:rsidTr="001C310B">
        <w:trPr>
          <w:trHeight w:val="288"/>
        </w:trPr>
        <w:tc>
          <w:tcPr>
            <w:tcW w:w="5000" w:type="pct"/>
            <w:gridSpan w:val="2"/>
            <w:tcMar>
              <w:top w:w="43" w:type="dxa"/>
              <w:bottom w:w="43" w:type="dxa"/>
            </w:tcMar>
            <w:vAlign w:val="bottom"/>
          </w:tcPr>
          <w:p w14:paraId="51B917EB" w14:textId="77777777" w:rsidR="004245DF" w:rsidRPr="002C3786" w:rsidRDefault="004245DF" w:rsidP="00DA4990">
            <w:pPr>
              <w:pStyle w:val="GSATableText"/>
            </w:pPr>
            <w:r w:rsidRPr="002C3786">
              <w:t>Control Origination (check all that apply):</w:t>
            </w:r>
          </w:p>
          <w:p w14:paraId="44D76085" w14:textId="77777777" w:rsidR="004245DF" w:rsidRPr="002C3786" w:rsidRDefault="00CB38BB" w:rsidP="00DA4990">
            <w:pPr>
              <w:pStyle w:val="GSATableText"/>
            </w:pPr>
            <w:sdt>
              <w:sdtPr>
                <w:id w:val="-1543056705"/>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Corporate</w:t>
            </w:r>
          </w:p>
          <w:p w14:paraId="159EB977" w14:textId="77777777" w:rsidR="004245DF" w:rsidRPr="002C3786" w:rsidRDefault="00CB38BB" w:rsidP="00DA4990">
            <w:pPr>
              <w:pStyle w:val="GSATableText"/>
            </w:pPr>
            <w:sdt>
              <w:sdtPr>
                <w:id w:val="120537439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System Specific</w:t>
            </w:r>
          </w:p>
          <w:p w14:paraId="053DDA55" w14:textId="77777777" w:rsidR="004245DF" w:rsidRPr="002C3786" w:rsidRDefault="00CB38BB" w:rsidP="00DA4990">
            <w:pPr>
              <w:pStyle w:val="GSATableText"/>
            </w:pPr>
            <w:sdt>
              <w:sdtPr>
                <w:id w:val="-207958869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Hybrid (Corporate and System Specific)</w:t>
            </w:r>
          </w:p>
          <w:p w14:paraId="30EDA906" w14:textId="77777777" w:rsidR="004245DF" w:rsidRPr="002C3786" w:rsidRDefault="00CB38BB" w:rsidP="00DA4990">
            <w:pPr>
              <w:pStyle w:val="GSATableText"/>
            </w:pPr>
            <w:sdt>
              <w:sdtPr>
                <w:id w:val="-905846938"/>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Configured by Customer (Customer System Specific) </w:t>
            </w:r>
          </w:p>
          <w:p w14:paraId="287A2339" w14:textId="77777777" w:rsidR="004245DF" w:rsidRPr="002C3786" w:rsidRDefault="00CB38BB" w:rsidP="00DA4990">
            <w:pPr>
              <w:pStyle w:val="GSATableText"/>
            </w:pPr>
            <w:sdt>
              <w:sdtPr>
                <w:id w:val="-147166306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Provided by Customer (Customer System Specific) </w:t>
            </w:r>
          </w:p>
          <w:p w14:paraId="70A60597" w14:textId="77777777" w:rsidR="004245DF" w:rsidRPr="002C3786" w:rsidRDefault="00CB38BB" w:rsidP="00DA4990">
            <w:pPr>
              <w:pStyle w:val="GSATableText"/>
            </w:pPr>
            <w:sdt>
              <w:sdtPr>
                <w:id w:val="167499130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Shared (Service Provider and Customer Responsibility)</w:t>
            </w:r>
          </w:p>
          <w:p w14:paraId="2C31616D" w14:textId="2DD8A2B7" w:rsidR="004245DF" w:rsidRPr="002C3786" w:rsidRDefault="00CB38BB" w:rsidP="00DA4990">
            <w:pPr>
              <w:pStyle w:val="GSATableText"/>
            </w:pPr>
            <w:sdt>
              <w:sdtPr>
                <w:id w:val="982813591"/>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2012907192"/>
                <w:showingPlcHdr/>
                <w:text/>
              </w:sdtPr>
              <w:sdtEndPr/>
              <w:sdtContent>
                <w:r w:rsidR="004245DF" w:rsidRPr="004C65C2">
                  <w:rPr>
                    <w:rStyle w:val="PlaceholderText"/>
                    <w:rFonts w:eastAsiaTheme="majorEastAsia"/>
                  </w:rPr>
                  <w:t>Click here to enter text.</w:t>
                </w:r>
              </w:sdtContent>
            </w:sdt>
            <w:r w:rsidR="004245DF" w:rsidRPr="00CE1081">
              <w:t xml:space="preserve"> , </w:t>
            </w:r>
            <w:sdt>
              <w:sdtPr>
                <w:alias w:val="Date of FedRAMP Authorization"/>
                <w:tag w:val="dateofauthorization"/>
                <w:id w:val="-90159535"/>
                <w:date>
                  <w:dateFormat w:val="M/d/yyyy"/>
                  <w:lid w:val="en-US"/>
                  <w:storeMappedDataAs w:val="dateTime"/>
                  <w:calendar w:val="gregorian"/>
                </w:date>
              </w:sdtPr>
              <w:sdtEndPr/>
              <w:sdtContent>
                <w:r w:rsidR="00CA1512" w:rsidDel="00D81901">
                  <w:t>Date of Authorization</w:t>
                </w:r>
                <w:r w:rsidR="00D81901">
                  <w:t>Date of Authorization</w:t>
                </w:r>
              </w:sdtContent>
            </w:sdt>
            <w:r w:rsidR="004245DF" w:rsidRPr="002C3786">
              <w:t xml:space="preserve"> </w:t>
            </w:r>
          </w:p>
        </w:tc>
      </w:tr>
    </w:tbl>
    <w:p w14:paraId="4D0039CB"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0EC8023C"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1CB60AC6" w14:textId="77777777" w:rsidR="00DB6423" w:rsidRPr="0036708B" w:rsidRDefault="006C6D41" w:rsidP="00E03A24">
            <w:pPr>
              <w:pStyle w:val="GSATableHeading"/>
            </w:pPr>
            <w:r w:rsidRPr="00E71846">
              <w:t>SC-21</w:t>
            </w:r>
            <w:r>
              <w:t xml:space="preserve"> </w:t>
            </w:r>
            <w:r w:rsidR="00DB6423" w:rsidRPr="0036708B">
              <w:t>What is the solution and how is it implemented?</w:t>
            </w:r>
          </w:p>
        </w:tc>
      </w:tr>
      <w:tr w:rsidR="00DB6423" w:rsidRPr="002C3786" w14:paraId="6B85FC53" w14:textId="77777777" w:rsidTr="001C310B">
        <w:trPr>
          <w:trHeight w:val="288"/>
        </w:trPr>
        <w:tc>
          <w:tcPr>
            <w:tcW w:w="5000" w:type="pct"/>
            <w:shd w:val="clear" w:color="auto" w:fill="FFFFFF" w:themeFill="background1"/>
          </w:tcPr>
          <w:p w14:paraId="2A0A6308" w14:textId="77777777" w:rsidR="00DB6423" w:rsidRPr="002C3786" w:rsidRDefault="00DB6423" w:rsidP="00DA4990">
            <w:pPr>
              <w:pStyle w:val="GSATableText"/>
            </w:pPr>
          </w:p>
        </w:tc>
      </w:tr>
    </w:tbl>
    <w:p w14:paraId="0E2DF4DD" w14:textId="77777777" w:rsidR="00275149" w:rsidRPr="00F01982" w:rsidRDefault="00275149" w:rsidP="00DA4990"/>
    <w:p w14:paraId="14178DBE" w14:textId="77777777" w:rsidR="000D1972" w:rsidRDefault="006C6D41" w:rsidP="005972CC">
      <w:pPr>
        <w:pStyle w:val="Heading3"/>
      </w:pPr>
      <w:bookmarkStart w:id="1895" w:name="_Toc383429931"/>
      <w:bookmarkStart w:id="1896" w:name="_Toc383444731"/>
      <w:bookmarkStart w:id="1897" w:name="_Toc385594374"/>
      <w:bookmarkStart w:id="1898" w:name="_Toc385594762"/>
      <w:bookmarkStart w:id="1899" w:name="_Toc385595150"/>
      <w:bookmarkStart w:id="1900" w:name="_Toc388620992"/>
      <w:bookmarkStart w:id="1901" w:name="_Toc449543498"/>
      <w:bookmarkStart w:id="1902" w:name="_Toc464803654"/>
      <w:r w:rsidRPr="002C3786">
        <w:t>SC-22</w:t>
      </w:r>
      <w:r>
        <w:t xml:space="preserve"> </w:t>
      </w:r>
      <w:r w:rsidR="00B32B30" w:rsidRPr="002C3786">
        <w:t>Architecture</w:t>
      </w:r>
      <w:r w:rsidR="00906DA9" w:rsidRPr="002C3786">
        <w:t xml:space="preserve"> and Provisioning for </w:t>
      </w:r>
      <w:r w:rsidR="00A84733" w:rsidRPr="00A84733">
        <w:t xml:space="preserve">Name / Address </w:t>
      </w:r>
      <w:r w:rsidR="00906DA9" w:rsidRPr="002C3786">
        <w:t xml:space="preserve">Resolution Service </w:t>
      </w:r>
      <w:bookmarkEnd w:id="1895"/>
      <w:bookmarkEnd w:id="1896"/>
      <w:bookmarkEnd w:id="1897"/>
      <w:bookmarkEnd w:id="1898"/>
      <w:bookmarkEnd w:id="1899"/>
      <w:bookmarkEnd w:id="1900"/>
      <w:r w:rsidR="00E87BA1">
        <w:t>(L) (M) (H)</w:t>
      </w:r>
      <w:bookmarkEnd w:id="1901"/>
      <w:bookmarkEnd w:id="1902"/>
    </w:p>
    <w:p w14:paraId="66A56220" w14:textId="77777777" w:rsidR="00816C87" w:rsidRPr="002C3786" w:rsidRDefault="006351E0" w:rsidP="00DA4990">
      <w:r w:rsidRPr="002C3786">
        <w:t>The information systems that collectively provide name/address resolution service for an</w:t>
      </w:r>
      <w:r w:rsidR="00C3125D" w:rsidRPr="002C3786">
        <w:t xml:space="preserve"> </w:t>
      </w:r>
      <w:r w:rsidRPr="002C3786">
        <w:t>organization are fault-tolerant and implement internal/external role separation.</w:t>
      </w:r>
    </w:p>
    <w:p w14:paraId="71B256FD" w14:textId="77777777" w:rsidR="000A16F6" w:rsidRDefault="000A16F6"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245DF" w:rsidRPr="002C3786" w14:paraId="3EECD098" w14:textId="77777777" w:rsidTr="001C310B">
        <w:trPr>
          <w:cantSplit/>
          <w:trHeight w:val="288"/>
          <w:tblHeader/>
        </w:trPr>
        <w:tc>
          <w:tcPr>
            <w:tcW w:w="811" w:type="pct"/>
            <w:shd w:val="clear" w:color="auto" w:fill="DBE5F1" w:themeFill="accent1" w:themeFillTint="33"/>
            <w:tcMar>
              <w:top w:w="43" w:type="dxa"/>
              <w:bottom w:w="43" w:type="dxa"/>
            </w:tcMar>
          </w:tcPr>
          <w:p w14:paraId="61C0214B" w14:textId="77777777" w:rsidR="004245DF" w:rsidRPr="002C3786" w:rsidRDefault="006C6D41" w:rsidP="00E03A24">
            <w:pPr>
              <w:pStyle w:val="GSATableHeading"/>
            </w:pPr>
            <w:r w:rsidRPr="002C3786">
              <w:t>SC-22</w:t>
            </w:r>
          </w:p>
        </w:tc>
        <w:tc>
          <w:tcPr>
            <w:tcW w:w="4189" w:type="pct"/>
            <w:shd w:val="clear" w:color="auto" w:fill="DBE5F1" w:themeFill="accent1" w:themeFillTint="33"/>
          </w:tcPr>
          <w:p w14:paraId="22CA1DFA" w14:textId="77777777" w:rsidR="004245DF" w:rsidRPr="002C3786" w:rsidRDefault="004245DF" w:rsidP="00E03A24">
            <w:pPr>
              <w:pStyle w:val="GSATableHeading"/>
            </w:pPr>
            <w:r w:rsidRPr="002C3786">
              <w:t>Control Summary Information</w:t>
            </w:r>
          </w:p>
        </w:tc>
      </w:tr>
      <w:tr w:rsidR="004245DF" w:rsidRPr="002C3786" w14:paraId="2D4C2ACC" w14:textId="77777777" w:rsidTr="001C310B">
        <w:trPr>
          <w:trHeight w:val="288"/>
        </w:trPr>
        <w:tc>
          <w:tcPr>
            <w:tcW w:w="5000" w:type="pct"/>
            <w:gridSpan w:val="2"/>
            <w:tcMar>
              <w:top w:w="43" w:type="dxa"/>
              <w:bottom w:w="43" w:type="dxa"/>
            </w:tcMar>
          </w:tcPr>
          <w:p w14:paraId="1E0B29B8" w14:textId="77777777" w:rsidR="004245DF" w:rsidRPr="002C3786" w:rsidRDefault="004245DF" w:rsidP="00D80FA5">
            <w:pPr>
              <w:pStyle w:val="GSATableText"/>
            </w:pPr>
            <w:r w:rsidRPr="002C3786">
              <w:t>Responsible Role:</w:t>
            </w:r>
            <w:r>
              <w:t xml:space="preserve"> </w:t>
            </w:r>
          </w:p>
        </w:tc>
      </w:tr>
      <w:tr w:rsidR="004245DF" w:rsidRPr="002C3786" w14:paraId="50204EAC" w14:textId="77777777" w:rsidTr="001C310B">
        <w:trPr>
          <w:trHeight w:val="288"/>
        </w:trPr>
        <w:tc>
          <w:tcPr>
            <w:tcW w:w="5000" w:type="pct"/>
            <w:gridSpan w:val="2"/>
            <w:tcMar>
              <w:top w:w="43" w:type="dxa"/>
              <w:bottom w:w="43" w:type="dxa"/>
            </w:tcMar>
            <w:vAlign w:val="bottom"/>
          </w:tcPr>
          <w:p w14:paraId="5E129B5D" w14:textId="77777777" w:rsidR="004245DF" w:rsidRPr="002C3786" w:rsidRDefault="004245DF" w:rsidP="00DA4990">
            <w:pPr>
              <w:pStyle w:val="GSATableText"/>
            </w:pPr>
            <w:r w:rsidRPr="002C3786">
              <w:t>Implementation Status (check all that apply):</w:t>
            </w:r>
          </w:p>
          <w:p w14:paraId="0ADF3507" w14:textId="77777777" w:rsidR="004245DF" w:rsidRPr="002C3786" w:rsidRDefault="00CB38BB" w:rsidP="00DA4990">
            <w:pPr>
              <w:pStyle w:val="GSATableText"/>
            </w:pPr>
            <w:sdt>
              <w:sdtPr>
                <w:id w:val="1972863543"/>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Implemented</w:t>
            </w:r>
          </w:p>
          <w:p w14:paraId="3001F2C9" w14:textId="77777777" w:rsidR="004245DF" w:rsidRPr="002C3786" w:rsidRDefault="00CB38BB" w:rsidP="00DA4990">
            <w:pPr>
              <w:pStyle w:val="GSATableText"/>
            </w:pPr>
            <w:sdt>
              <w:sdtPr>
                <w:id w:val="-94060500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Partially implemented</w:t>
            </w:r>
          </w:p>
          <w:p w14:paraId="55CBC70F" w14:textId="77777777" w:rsidR="004245DF" w:rsidRPr="002C3786" w:rsidRDefault="00CB38BB" w:rsidP="00DA4990">
            <w:pPr>
              <w:pStyle w:val="GSATableText"/>
            </w:pPr>
            <w:sdt>
              <w:sdtPr>
                <w:id w:val="-127747903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Planned</w:t>
            </w:r>
          </w:p>
          <w:p w14:paraId="05A07394" w14:textId="77777777" w:rsidR="004245DF" w:rsidRPr="002C3786" w:rsidRDefault="00CB38BB" w:rsidP="00DA4990">
            <w:pPr>
              <w:pStyle w:val="GSATableText"/>
            </w:pPr>
            <w:sdt>
              <w:sdtPr>
                <w:id w:val="-159832398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Alternative implementation</w:t>
            </w:r>
          </w:p>
          <w:p w14:paraId="777EA22B" w14:textId="77777777" w:rsidR="004245DF" w:rsidRPr="002C3786" w:rsidRDefault="00CB38BB" w:rsidP="00DA4990">
            <w:pPr>
              <w:pStyle w:val="GSATableText"/>
            </w:pPr>
            <w:sdt>
              <w:sdtPr>
                <w:id w:val="-499203780"/>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Not applicable</w:t>
            </w:r>
          </w:p>
        </w:tc>
      </w:tr>
      <w:tr w:rsidR="004245DF" w:rsidRPr="002C3786" w14:paraId="5A79F636" w14:textId="77777777" w:rsidTr="001C310B">
        <w:trPr>
          <w:trHeight w:val="288"/>
        </w:trPr>
        <w:tc>
          <w:tcPr>
            <w:tcW w:w="5000" w:type="pct"/>
            <w:gridSpan w:val="2"/>
            <w:tcMar>
              <w:top w:w="43" w:type="dxa"/>
              <w:bottom w:w="43" w:type="dxa"/>
            </w:tcMar>
            <w:vAlign w:val="bottom"/>
          </w:tcPr>
          <w:p w14:paraId="0276EA7D" w14:textId="77777777" w:rsidR="004245DF" w:rsidRPr="002C3786" w:rsidRDefault="004245DF" w:rsidP="00DA4990">
            <w:pPr>
              <w:pStyle w:val="GSATableText"/>
            </w:pPr>
            <w:r w:rsidRPr="002C3786">
              <w:t>Control Origination (check all that apply):</w:t>
            </w:r>
          </w:p>
          <w:p w14:paraId="270E7442" w14:textId="77777777" w:rsidR="004245DF" w:rsidRPr="002C3786" w:rsidRDefault="00CB38BB" w:rsidP="00DA4990">
            <w:pPr>
              <w:pStyle w:val="GSATableText"/>
            </w:pPr>
            <w:sdt>
              <w:sdtPr>
                <w:id w:val="1878580487"/>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Corporate</w:t>
            </w:r>
          </w:p>
          <w:p w14:paraId="708EE051" w14:textId="77777777" w:rsidR="004245DF" w:rsidRPr="002C3786" w:rsidRDefault="00CB38BB" w:rsidP="00DA4990">
            <w:pPr>
              <w:pStyle w:val="GSATableText"/>
            </w:pPr>
            <w:sdt>
              <w:sdtPr>
                <w:id w:val="-808698521"/>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System Specific</w:t>
            </w:r>
          </w:p>
          <w:p w14:paraId="34407A30" w14:textId="77777777" w:rsidR="004245DF" w:rsidRPr="002C3786" w:rsidRDefault="00CB38BB" w:rsidP="00DA4990">
            <w:pPr>
              <w:pStyle w:val="GSATableText"/>
            </w:pPr>
            <w:sdt>
              <w:sdtPr>
                <w:id w:val="-63194236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Service Provider Hybrid (Corporate and System Specific)</w:t>
            </w:r>
          </w:p>
          <w:p w14:paraId="289C5988" w14:textId="77777777" w:rsidR="004245DF" w:rsidRPr="002C3786" w:rsidRDefault="00CB38BB" w:rsidP="00DA4990">
            <w:pPr>
              <w:pStyle w:val="GSATableText"/>
            </w:pPr>
            <w:sdt>
              <w:sdtPr>
                <w:id w:val="564615719"/>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Configured by Customer (Customer System Specific) </w:t>
            </w:r>
          </w:p>
          <w:p w14:paraId="112384EF" w14:textId="77777777" w:rsidR="004245DF" w:rsidRPr="002C3786" w:rsidRDefault="00CB38BB" w:rsidP="00DA4990">
            <w:pPr>
              <w:pStyle w:val="GSATableText"/>
            </w:pPr>
            <w:sdt>
              <w:sdtPr>
                <w:id w:val="-607659516"/>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 xml:space="preserve">Provided by Customer (Customer System Specific) </w:t>
            </w:r>
          </w:p>
          <w:p w14:paraId="1AAF8617" w14:textId="77777777" w:rsidR="004245DF" w:rsidRPr="002C3786" w:rsidRDefault="00CB38BB" w:rsidP="00DA4990">
            <w:pPr>
              <w:pStyle w:val="GSATableText"/>
            </w:pPr>
            <w:sdt>
              <w:sdtPr>
                <w:id w:val="842976894"/>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4245DF" w:rsidRPr="002C3786">
              <w:t>Shared (Service Provider and Customer Responsibility)</w:t>
            </w:r>
          </w:p>
          <w:p w14:paraId="5AB7DBD9" w14:textId="754ACB88" w:rsidR="004245DF" w:rsidRPr="002C3786" w:rsidRDefault="00CB38BB" w:rsidP="00DA4990">
            <w:pPr>
              <w:pStyle w:val="GSATableText"/>
            </w:pPr>
            <w:sdt>
              <w:sdtPr>
                <w:id w:val="215249832"/>
                <w14:checkbox>
                  <w14:checked w14:val="0"/>
                  <w14:checkedState w14:val="2612" w14:font="ＭＳ ゴシック"/>
                  <w14:uncheckedState w14:val="2610" w14:font="ＭＳ ゴシック"/>
                </w14:checkbox>
              </w:sdtPr>
              <w:sdtEndPr/>
              <w:sdtContent>
                <w:r w:rsidR="004245DF" w:rsidRPr="006A4B9F">
                  <w:rPr>
                    <w:rFonts w:eastAsia="MS Gothic" w:hint="eastAsia"/>
                  </w:rPr>
                  <w:t>☐</w:t>
                </w:r>
              </w:sdtContent>
            </w:sdt>
            <w:r w:rsidR="004245DF">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610931405"/>
                <w:showingPlcHdr/>
                <w:text/>
              </w:sdtPr>
              <w:sdtEndPr/>
              <w:sdtContent>
                <w:r w:rsidR="004245DF" w:rsidRPr="004C65C2">
                  <w:rPr>
                    <w:rStyle w:val="PlaceholderText"/>
                    <w:rFonts w:eastAsiaTheme="majorEastAsia"/>
                  </w:rPr>
                  <w:t>Click here to enter text.</w:t>
                </w:r>
              </w:sdtContent>
            </w:sdt>
            <w:r w:rsidR="004245DF" w:rsidRPr="00CE1081">
              <w:t xml:space="preserve"> , </w:t>
            </w:r>
            <w:sdt>
              <w:sdtPr>
                <w:alias w:val="Date of FedRAMP Authorization"/>
                <w:tag w:val="dateofauthorization"/>
                <w:id w:val="-1603878944"/>
                <w:date>
                  <w:dateFormat w:val="M/d/yyyy"/>
                  <w:lid w:val="en-US"/>
                  <w:storeMappedDataAs w:val="dateTime"/>
                  <w:calendar w:val="gregorian"/>
                </w:date>
              </w:sdtPr>
              <w:sdtEndPr/>
              <w:sdtContent>
                <w:r w:rsidR="00CA1512" w:rsidDel="00D81901">
                  <w:t>Date of Authorization</w:t>
                </w:r>
                <w:r w:rsidR="00D81901">
                  <w:t>Date of Authorization</w:t>
                </w:r>
              </w:sdtContent>
            </w:sdt>
            <w:r w:rsidR="004245DF" w:rsidRPr="002C3786">
              <w:t xml:space="preserve"> </w:t>
            </w:r>
          </w:p>
        </w:tc>
      </w:tr>
    </w:tbl>
    <w:p w14:paraId="13E7626B" w14:textId="77777777" w:rsidR="004245DF" w:rsidRDefault="004245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48FCF713"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2EB74C75" w14:textId="77777777" w:rsidR="00DB6423" w:rsidRPr="0036708B" w:rsidRDefault="006C6D41" w:rsidP="00E03A24">
            <w:pPr>
              <w:pStyle w:val="GSATableHeading"/>
            </w:pPr>
            <w:r w:rsidRPr="002C3786">
              <w:t>SC-22</w:t>
            </w:r>
            <w:r>
              <w:t xml:space="preserve"> </w:t>
            </w:r>
            <w:r w:rsidR="00DB6423" w:rsidRPr="0036708B">
              <w:t>What is the solution and how is it implemented?</w:t>
            </w:r>
          </w:p>
        </w:tc>
      </w:tr>
      <w:tr w:rsidR="00DB6423" w:rsidRPr="002C3786" w14:paraId="1F391893" w14:textId="77777777" w:rsidTr="001C310B">
        <w:trPr>
          <w:trHeight w:val="288"/>
        </w:trPr>
        <w:tc>
          <w:tcPr>
            <w:tcW w:w="5000" w:type="pct"/>
            <w:shd w:val="clear" w:color="auto" w:fill="FFFFFF" w:themeFill="background1"/>
          </w:tcPr>
          <w:p w14:paraId="2B9F7430" w14:textId="77777777" w:rsidR="00DB6423" w:rsidRPr="002C3786" w:rsidRDefault="00DB6423" w:rsidP="00DA4990">
            <w:pPr>
              <w:pStyle w:val="GSATableText"/>
            </w:pPr>
          </w:p>
        </w:tc>
      </w:tr>
    </w:tbl>
    <w:p w14:paraId="6C708FA6" w14:textId="77777777" w:rsidR="004245DF" w:rsidRDefault="004245DF" w:rsidP="00DA4990"/>
    <w:p w14:paraId="3543C1C0" w14:textId="77777777" w:rsidR="000D1972" w:rsidRDefault="00FE2F59" w:rsidP="005972CC">
      <w:pPr>
        <w:pStyle w:val="Heading3"/>
      </w:pPr>
      <w:bookmarkStart w:id="1903" w:name="_Toc383429203"/>
      <w:bookmarkStart w:id="1904" w:name="_Toc383429935"/>
      <w:bookmarkStart w:id="1905" w:name="_Toc383430661"/>
      <w:bookmarkStart w:id="1906" w:name="_Toc383431259"/>
      <w:bookmarkStart w:id="1907" w:name="_Toc383432400"/>
      <w:bookmarkStart w:id="1908" w:name="_Toc383429936"/>
      <w:bookmarkStart w:id="1909" w:name="_Toc383444734"/>
      <w:bookmarkStart w:id="1910" w:name="_Toc385594377"/>
      <w:bookmarkStart w:id="1911" w:name="_Toc385594765"/>
      <w:bookmarkStart w:id="1912" w:name="_Toc385595153"/>
      <w:bookmarkStart w:id="1913" w:name="_Toc388620995"/>
      <w:bookmarkStart w:id="1914" w:name="_Toc449543502"/>
      <w:bookmarkStart w:id="1915" w:name="_Toc464803655"/>
      <w:bookmarkEnd w:id="1903"/>
      <w:bookmarkEnd w:id="1904"/>
      <w:bookmarkEnd w:id="1905"/>
      <w:bookmarkEnd w:id="1906"/>
      <w:bookmarkEnd w:id="1907"/>
      <w:r w:rsidRPr="002C3786">
        <w:t>SC-39</w:t>
      </w:r>
      <w:r>
        <w:t xml:space="preserve"> </w:t>
      </w:r>
      <w:r w:rsidR="564EB803" w:rsidRPr="002C3786">
        <w:t>Process Isolation</w:t>
      </w:r>
      <w:r w:rsidR="00A4624E" w:rsidRPr="002C3786">
        <w:t xml:space="preserve"> </w:t>
      </w:r>
      <w:bookmarkEnd w:id="1908"/>
      <w:bookmarkEnd w:id="1909"/>
      <w:bookmarkEnd w:id="1910"/>
      <w:bookmarkEnd w:id="1911"/>
      <w:bookmarkEnd w:id="1912"/>
      <w:bookmarkEnd w:id="1913"/>
      <w:r w:rsidR="00E87BA1">
        <w:t>(L) (M) (H)</w:t>
      </w:r>
      <w:bookmarkEnd w:id="1914"/>
      <w:bookmarkEnd w:id="1915"/>
    </w:p>
    <w:p w14:paraId="036CB2B4" w14:textId="77777777" w:rsidR="00A4624E" w:rsidRPr="00F51F9F" w:rsidRDefault="007653C5" w:rsidP="00DA4990">
      <w:r w:rsidRPr="0005311F">
        <w:t>T</w:t>
      </w:r>
      <w:r w:rsidR="564EB803" w:rsidRPr="0005311F">
        <w:t>he information system maintains a separ</w:t>
      </w:r>
      <w:r w:rsidR="564EB803" w:rsidRPr="564EB803">
        <w:t xml:space="preserve">ate execution domain </w:t>
      </w:r>
      <w:r w:rsidR="74DB3DBF" w:rsidRPr="00553CC9">
        <w:t>for each executing process</w:t>
      </w:r>
      <w:r w:rsidRPr="00553CC9">
        <w:t>.</w:t>
      </w:r>
    </w:p>
    <w:p w14:paraId="7C104F98"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476EDA23" w14:textId="77777777" w:rsidTr="001C310B">
        <w:trPr>
          <w:cantSplit/>
          <w:trHeight w:val="288"/>
          <w:tblHeader/>
        </w:trPr>
        <w:tc>
          <w:tcPr>
            <w:tcW w:w="811" w:type="pct"/>
            <w:shd w:val="clear" w:color="auto" w:fill="DBE5F1" w:themeFill="accent1" w:themeFillTint="33"/>
            <w:tcMar>
              <w:top w:w="43" w:type="dxa"/>
              <w:bottom w:w="43" w:type="dxa"/>
            </w:tcMar>
          </w:tcPr>
          <w:p w14:paraId="18CA80DE" w14:textId="77777777" w:rsidR="00F75C5D" w:rsidRPr="002C3786" w:rsidRDefault="00FE2F59" w:rsidP="00E03A24">
            <w:pPr>
              <w:pStyle w:val="GSATableHeading"/>
            </w:pPr>
            <w:r w:rsidRPr="00553CC9">
              <w:t>SC-</w:t>
            </w:r>
            <w:r w:rsidRPr="0005311F">
              <w:t>3</w:t>
            </w:r>
            <w:r w:rsidRPr="00553CC9">
              <w:t>9</w:t>
            </w:r>
          </w:p>
        </w:tc>
        <w:tc>
          <w:tcPr>
            <w:tcW w:w="4189" w:type="pct"/>
            <w:shd w:val="clear" w:color="auto" w:fill="DBE5F1" w:themeFill="accent1" w:themeFillTint="33"/>
          </w:tcPr>
          <w:p w14:paraId="2BBE87DC" w14:textId="77777777" w:rsidR="00F75C5D" w:rsidRPr="002C3786" w:rsidRDefault="00F75C5D" w:rsidP="00E03A24">
            <w:pPr>
              <w:pStyle w:val="GSATableHeading"/>
            </w:pPr>
            <w:r w:rsidRPr="002C3786">
              <w:t>Control Summary Information</w:t>
            </w:r>
          </w:p>
        </w:tc>
      </w:tr>
      <w:tr w:rsidR="00F75C5D" w:rsidRPr="002C3786" w14:paraId="35B85ECF" w14:textId="77777777" w:rsidTr="001C310B">
        <w:trPr>
          <w:trHeight w:val="288"/>
        </w:trPr>
        <w:tc>
          <w:tcPr>
            <w:tcW w:w="5000" w:type="pct"/>
            <w:gridSpan w:val="2"/>
            <w:tcMar>
              <w:top w:w="43" w:type="dxa"/>
              <w:bottom w:w="43" w:type="dxa"/>
            </w:tcMar>
          </w:tcPr>
          <w:p w14:paraId="02B35B0B" w14:textId="77777777" w:rsidR="00F75C5D" w:rsidRPr="002C3786" w:rsidRDefault="00F75C5D" w:rsidP="00D80FA5">
            <w:pPr>
              <w:pStyle w:val="GSATableText"/>
            </w:pPr>
            <w:r w:rsidRPr="002C3786">
              <w:t>Responsible Role:</w:t>
            </w:r>
            <w:r>
              <w:t xml:space="preserve"> </w:t>
            </w:r>
          </w:p>
        </w:tc>
      </w:tr>
      <w:tr w:rsidR="00F75C5D" w:rsidRPr="002C3786" w14:paraId="4E2B06E6" w14:textId="77777777" w:rsidTr="001C310B">
        <w:trPr>
          <w:trHeight w:val="288"/>
        </w:trPr>
        <w:tc>
          <w:tcPr>
            <w:tcW w:w="5000" w:type="pct"/>
            <w:gridSpan w:val="2"/>
            <w:tcMar>
              <w:top w:w="43" w:type="dxa"/>
              <w:bottom w:w="43" w:type="dxa"/>
            </w:tcMar>
            <w:vAlign w:val="bottom"/>
          </w:tcPr>
          <w:p w14:paraId="7D19EC50" w14:textId="77777777" w:rsidR="00F75C5D" w:rsidRPr="002C3786" w:rsidRDefault="00F75C5D" w:rsidP="00DA4990">
            <w:pPr>
              <w:pStyle w:val="GSATableText"/>
            </w:pPr>
            <w:r w:rsidRPr="002C3786">
              <w:t>Implementation Status (check all that apply):</w:t>
            </w:r>
          </w:p>
          <w:p w14:paraId="668BA3FC" w14:textId="77777777" w:rsidR="00F75C5D" w:rsidRPr="002C3786" w:rsidRDefault="00CB38BB" w:rsidP="00DA4990">
            <w:pPr>
              <w:pStyle w:val="GSATableText"/>
            </w:pPr>
            <w:sdt>
              <w:sdtPr>
                <w:id w:val="-367405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Implemented</w:t>
            </w:r>
          </w:p>
          <w:p w14:paraId="161EDC2E" w14:textId="77777777" w:rsidR="00F75C5D" w:rsidRPr="002C3786" w:rsidRDefault="00CB38BB" w:rsidP="00DA4990">
            <w:pPr>
              <w:pStyle w:val="GSATableText"/>
            </w:pPr>
            <w:sdt>
              <w:sdtPr>
                <w:id w:val="-39921377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Partially implemented</w:t>
            </w:r>
          </w:p>
          <w:p w14:paraId="38F19E30" w14:textId="77777777" w:rsidR="00F75C5D" w:rsidRPr="002C3786" w:rsidRDefault="00CB38BB" w:rsidP="00DA4990">
            <w:pPr>
              <w:pStyle w:val="GSATableText"/>
            </w:pPr>
            <w:sdt>
              <w:sdtPr>
                <w:id w:val="-166022905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Planned</w:t>
            </w:r>
          </w:p>
          <w:p w14:paraId="284E6A3C" w14:textId="77777777" w:rsidR="00F75C5D" w:rsidRPr="002C3786" w:rsidRDefault="00CB38BB" w:rsidP="00DA4990">
            <w:pPr>
              <w:pStyle w:val="GSATableText"/>
            </w:pPr>
            <w:sdt>
              <w:sdtPr>
                <w:id w:val="-9355717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Alternative implementation</w:t>
            </w:r>
          </w:p>
          <w:p w14:paraId="634E4E9F" w14:textId="77777777" w:rsidR="00F75C5D" w:rsidRPr="002C3786" w:rsidRDefault="00CB38BB" w:rsidP="00DA4990">
            <w:pPr>
              <w:pStyle w:val="GSATableText"/>
            </w:pPr>
            <w:sdt>
              <w:sdtPr>
                <w:id w:val="22326467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Not applicable</w:t>
            </w:r>
          </w:p>
        </w:tc>
      </w:tr>
      <w:tr w:rsidR="00F75C5D" w:rsidRPr="002C3786" w14:paraId="3227ABCA" w14:textId="77777777" w:rsidTr="001C310B">
        <w:trPr>
          <w:trHeight w:val="288"/>
        </w:trPr>
        <w:tc>
          <w:tcPr>
            <w:tcW w:w="5000" w:type="pct"/>
            <w:gridSpan w:val="2"/>
            <w:tcMar>
              <w:top w:w="43" w:type="dxa"/>
              <w:bottom w:w="43" w:type="dxa"/>
            </w:tcMar>
            <w:vAlign w:val="bottom"/>
          </w:tcPr>
          <w:p w14:paraId="63B476ED" w14:textId="77777777" w:rsidR="00F75C5D" w:rsidRPr="002C3786" w:rsidRDefault="00F75C5D" w:rsidP="00DA4990">
            <w:pPr>
              <w:pStyle w:val="GSATableText"/>
            </w:pPr>
            <w:r w:rsidRPr="002C3786">
              <w:t>Control Origination (check all that apply):</w:t>
            </w:r>
          </w:p>
          <w:p w14:paraId="1D4345FB" w14:textId="77777777" w:rsidR="00F75C5D" w:rsidRPr="002C3786" w:rsidRDefault="00CB38BB" w:rsidP="00DA4990">
            <w:pPr>
              <w:pStyle w:val="GSATableText"/>
            </w:pPr>
            <w:sdt>
              <w:sdtPr>
                <w:id w:val="-59887485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Corporate</w:t>
            </w:r>
          </w:p>
          <w:p w14:paraId="38E06688" w14:textId="77777777" w:rsidR="00F75C5D" w:rsidRPr="002C3786" w:rsidRDefault="00CB38BB" w:rsidP="00DA4990">
            <w:pPr>
              <w:pStyle w:val="GSATableText"/>
            </w:pPr>
            <w:sdt>
              <w:sdtPr>
                <w:id w:val="94041486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System Specific</w:t>
            </w:r>
          </w:p>
          <w:p w14:paraId="13CA39AA" w14:textId="77777777" w:rsidR="00F75C5D" w:rsidRPr="002C3786" w:rsidRDefault="00CB38BB" w:rsidP="00DA4990">
            <w:pPr>
              <w:pStyle w:val="GSATableText"/>
            </w:pPr>
            <w:sdt>
              <w:sdtPr>
                <w:id w:val="-163139878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Hybrid (Corporate and System Specific)</w:t>
            </w:r>
          </w:p>
          <w:p w14:paraId="5012E275" w14:textId="77777777" w:rsidR="00F75C5D" w:rsidRPr="002C3786" w:rsidRDefault="00CB38BB" w:rsidP="00DA4990">
            <w:pPr>
              <w:pStyle w:val="GSATableText"/>
            </w:pPr>
            <w:sdt>
              <w:sdtPr>
                <w:id w:val="-122945933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Configured by Customer (Customer System Specific) </w:t>
            </w:r>
          </w:p>
          <w:p w14:paraId="7F868914" w14:textId="77777777" w:rsidR="00F75C5D" w:rsidRPr="002C3786" w:rsidRDefault="00CB38BB" w:rsidP="00DA4990">
            <w:pPr>
              <w:pStyle w:val="GSATableText"/>
            </w:pPr>
            <w:sdt>
              <w:sdtPr>
                <w:id w:val="-22027477"/>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Provided by Customer (Customer System Specific) </w:t>
            </w:r>
          </w:p>
          <w:p w14:paraId="6745B7A7" w14:textId="77777777" w:rsidR="00F75C5D" w:rsidRPr="002C3786" w:rsidRDefault="00CB38BB" w:rsidP="00DA4990">
            <w:pPr>
              <w:pStyle w:val="GSATableText"/>
            </w:pPr>
            <w:sdt>
              <w:sdtPr>
                <w:id w:val="141921382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Shared (Service Provider and Customer Responsibility)</w:t>
            </w:r>
          </w:p>
          <w:p w14:paraId="78A37761" w14:textId="60187045" w:rsidR="00F75C5D" w:rsidRPr="002C3786" w:rsidRDefault="00CB38BB" w:rsidP="00DA4990">
            <w:pPr>
              <w:pStyle w:val="GSATableText"/>
            </w:pPr>
            <w:sdt>
              <w:sdtPr>
                <w:id w:val="63560518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80728865"/>
                <w:showingPlcHdr/>
                <w:text/>
              </w:sdtPr>
              <w:sdtEndPr/>
              <w:sdtContent>
                <w:r w:rsidR="00F75C5D" w:rsidRPr="004C65C2">
                  <w:rPr>
                    <w:rStyle w:val="PlaceholderText"/>
                    <w:rFonts w:eastAsiaTheme="majorEastAsia"/>
                  </w:rPr>
                  <w:t>Click here to enter text.</w:t>
                </w:r>
              </w:sdtContent>
            </w:sdt>
            <w:r w:rsidR="00F75C5D" w:rsidRPr="00CE1081">
              <w:t xml:space="preserve"> , </w:t>
            </w:r>
            <w:sdt>
              <w:sdtPr>
                <w:alias w:val="Date of FedRAMP Authorization"/>
                <w:tag w:val="dateofauthorization"/>
                <w:id w:val="-773325644"/>
                <w:date>
                  <w:dateFormat w:val="M/d/yyyy"/>
                  <w:lid w:val="en-US"/>
                  <w:storeMappedDataAs w:val="dateTime"/>
                  <w:calendar w:val="gregorian"/>
                </w:date>
              </w:sdtPr>
              <w:sdtEndPr/>
              <w:sdtContent>
                <w:r w:rsidR="00CA1512" w:rsidDel="00D81901">
                  <w:t>Date of Authorization</w:t>
                </w:r>
                <w:r w:rsidR="00D81901">
                  <w:t>Date of Authorization</w:t>
                </w:r>
              </w:sdtContent>
            </w:sdt>
            <w:r w:rsidR="00F75C5D" w:rsidRPr="002C3786">
              <w:t xml:space="preserve"> </w:t>
            </w:r>
          </w:p>
        </w:tc>
      </w:tr>
    </w:tbl>
    <w:p w14:paraId="36F63F6C"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DB6423" w:rsidRPr="0036708B" w14:paraId="37091AE1"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1FEBE050" w14:textId="77777777" w:rsidR="00DB6423" w:rsidRPr="0036708B" w:rsidRDefault="00FE2F59" w:rsidP="00E03A24">
            <w:pPr>
              <w:pStyle w:val="GSATableHeading"/>
            </w:pPr>
            <w:r w:rsidRPr="00553CC9">
              <w:t>SC-</w:t>
            </w:r>
            <w:r w:rsidRPr="0005311F">
              <w:t>3</w:t>
            </w:r>
            <w:r w:rsidRPr="00553CC9">
              <w:t>9</w:t>
            </w:r>
            <w:r>
              <w:t xml:space="preserve"> </w:t>
            </w:r>
            <w:r w:rsidR="00DB6423" w:rsidRPr="0036708B">
              <w:t>What is the solution and how is it implemented?</w:t>
            </w:r>
          </w:p>
        </w:tc>
      </w:tr>
      <w:tr w:rsidR="00DB6423" w:rsidRPr="002C3786" w14:paraId="38138023" w14:textId="77777777" w:rsidTr="001C310B">
        <w:trPr>
          <w:trHeight w:val="288"/>
        </w:trPr>
        <w:tc>
          <w:tcPr>
            <w:tcW w:w="5000" w:type="pct"/>
            <w:shd w:val="clear" w:color="auto" w:fill="FFFFFF" w:themeFill="background1"/>
          </w:tcPr>
          <w:p w14:paraId="7358FDF4" w14:textId="77777777" w:rsidR="00DB6423" w:rsidRPr="002C3786" w:rsidRDefault="00DB6423" w:rsidP="00DA4990">
            <w:pPr>
              <w:pStyle w:val="GSATableText"/>
            </w:pPr>
          </w:p>
        </w:tc>
      </w:tr>
    </w:tbl>
    <w:p w14:paraId="5F279A5A" w14:textId="77777777" w:rsidR="006806DD" w:rsidRPr="00F51F9F" w:rsidRDefault="006806DD" w:rsidP="00DA4990"/>
    <w:p w14:paraId="0D594E28" w14:textId="77777777" w:rsidR="000D1972" w:rsidRDefault="00710FDF" w:rsidP="00DA4990">
      <w:pPr>
        <w:pStyle w:val="Heading2"/>
      </w:pPr>
      <w:bookmarkStart w:id="1916" w:name="_Toc383429937"/>
      <w:bookmarkStart w:id="1917" w:name="_Toc383444735"/>
      <w:bookmarkStart w:id="1918" w:name="_Toc385594378"/>
      <w:bookmarkStart w:id="1919" w:name="_Toc385594766"/>
      <w:bookmarkStart w:id="1920" w:name="_Toc385595154"/>
      <w:bookmarkStart w:id="1921" w:name="_Toc449543503"/>
      <w:bookmarkStart w:id="1922" w:name="_Toc464803656"/>
      <w:r w:rsidRPr="002C3786">
        <w:t>System and Information Integrity (SI)</w:t>
      </w:r>
      <w:bookmarkEnd w:id="1916"/>
      <w:bookmarkEnd w:id="1917"/>
      <w:bookmarkEnd w:id="1918"/>
      <w:bookmarkEnd w:id="1919"/>
      <w:bookmarkEnd w:id="1920"/>
      <w:bookmarkEnd w:id="1921"/>
      <w:bookmarkEnd w:id="1922"/>
    </w:p>
    <w:p w14:paraId="361817BE" w14:textId="77777777" w:rsidR="00D62B81" w:rsidRDefault="00D62B81" w:rsidP="00D62B81">
      <w:pPr>
        <w:pStyle w:val="Heading3"/>
      </w:pPr>
      <w:bookmarkStart w:id="1923" w:name="_Toc449543504"/>
      <w:bookmarkStart w:id="1924" w:name="_Toc464803657"/>
      <w:bookmarkStart w:id="1925" w:name="_Toc149090489"/>
      <w:bookmarkStart w:id="1926" w:name="_Toc383429938"/>
      <w:bookmarkStart w:id="1927" w:name="_Toc383444736"/>
      <w:bookmarkStart w:id="1928" w:name="_Toc385594379"/>
      <w:bookmarkStart w:id="1929" w:name="_Toc385594767"/>
      <w:bookmarkStart w:id="1930" w:name="_Toc385595155"/>
      <w:bookmarkStart w:id="1931" w:name="_Toc388620996"/>
      <w:r w:rsidRPr="002C3786">
        <w:t>SI-1</w:t>
      </w:r>
      <w:r>
        <w:t xml:space="preserve"> </w:t>
      </w:r>
      <w:r w:rsidRPr="002C3786">
        <w:t xml:space="preserve">System </w:t>
      </w:r>
      <w:r>
        <w:t>and</w:t>
      </w:r>
      <w:r w:rsidRPr="002C3786">
        <w:t xml:space="preserve"> Information Integrity Policy </w:t>
      </w:r>
      <w:r>
        <w:t>and Procedures (L)</w:t>
      </w:r>
      <w:r w:rsidR="00C719A0">
        <w:t xml:space="preserve"> </w:t>
      </w:r>
      <w:r>
        <w:t>(M)</w:t>
      </w:r>
      <w:bookmarkEnd w:id="1923"/>
      <w:bookmarkEnd w:id="1924"/>
    </w:p>
    <w:p w14:paraId="5553AB3D" w14:textId="77777777" w:rsidR="00D62B81" w:rsidRDefault="00D62B81" w:rsidP="00BF5BDA">
      <w:pPr>
        <w:keepNext/>
        <w:widowControl/>
      </w:pPr>
      <w:r>
        <w:t xml:space="preserve">The organization: </w:t>
      </w:r>
    </w:p>
    <w:p w14:paraId="05DD2D7D" w14:textId="77777777" w:rsidR="00D62B81" w:rsidRPr="009B1CEE" w:rsidRDefault="00D62B81" w:rsidP="00914FE7">
      <w:pPr>
        <w:pStyle w:val="GSAListParagraphalpha"/>
        <w:numPr>
          <w:ilvl w:val="0"/>
          <w:numId w:val="187"/>
        </w:numPr>
      </w:pPr>
      <w:r w:rsidRPr="009B1CEE">
        <w:t>Develops, documents, and disseminates to [</w:t>
      </w:r>
      <w:r w:rsidRPr="009B1CEE">
        <w:rPr>
          <w:rStyle w:val="GSAItalicEmphasisChar"/>
        </w:rPr>
        <w:t>Assignment: organization-defined personnel or roles</w:t>
      </w:r>
      <w:r w:rsidRPr="009B1CEE">
        <w:t xml:space="preserve">]: </w:t>
      </w:r>
    </w:p>
    <w:p w14:paraId="1126BE39" w14:textId="77777777" w:rsidR="00D62B81" w:rsidRDefault="00D62B81" w:rsidP="00914FE7">
      <w:pPr>
        <w:pStyle w:val="GSAListParagraphalpha2"/>
        <w:numPr>
          <w:ilvl w:val="1"/>
          <w:numId w:val="116"/>
        </w:numPr>
      </w:pPr>
      <w:r>
        <w:t xml:space="preserve">A system and information integrity policy that addresses purpose, scope, roles, responsibilities, management commitment, coordination among organizational entities, and compliance; and </w:t>
      </w:r>
    </w:p>
    <w:p w14:paraId="165C51D3" w14:textId="77777777" w:rsidR="00D62B81" w:rsidRDefault="00D62B81" w:rsidP="00914FE7">
      <w:pPr>
        <w:pStyle w:val="GSAListParagraphalpha2"/>
        <w:numPr>
          <w:ilvl w:val="1"/>
          <w:numId w:val="116"/>
        </w:numPr>
      </w:pPr>
      <w:r>
        <w:t xml:space="preserve">Procedures to facilitate the implementation of the system and information integrity policy and associated system and information integrity controls; and </w:t>
      </w:r>
    </w:p>
    <w:p w14:paraId="6EBBB935" w14:textId="77777777" w:rsidR="00D62B81" w:rsidRPr="009B1CEE" w:rsidRDefault="00D62B81" w:rsidP="00914FE7">
      <w:pPr>
        <w:pStyle w:val="GSAListParagraphalpha"/>
        <w:keepNext/>
        <w:widowControl/>
        <w:numPr>
          <w:ilvl w:val="0"/>
          <w:numId w:val="36"/>
        </w:numPr>
      </w:pPr>
      <w:r w:rsidRPr="009B1CEE">
        <w:t xml:space="preserve">Reviews and updates the current: </w:t>
      </w:r>
    </w:p>
    <w:p w14:paraId="32BD10E1" w14:textId="77777777" w:rsidR="00D62B81" w:rsidRPr="00D964E4" w:rsidRDefault="00D62B81" w:rsidP="00914FE7">
      <w:pPr>
        <w:pStyle w:val="GSAListParagraphalpha2"/>
        <w:numPr>
          <w:ilvl w:val="1"/>
          <w:numId w:val="189"/>
        </w:numPr>
      </w:pPr>
      <w:r w:rsidRPr="00D964E4">
        <w:t>System and information integrity policy [</w:t>
      </w:r>
      <w:r w:rsidR="00895AF9">
        <w:rPr>
          <w:rStyle w:val="GSAItalicEmphasisChar"/>
        </w:rPr>
        <w:t>FedRAMP</w:t>
      </w:r>
      <w:r w:rsidRPr="00D964E4">
        <w:rPr>
          <w:rStyle w:val="GSAItalicEmphasisChar"/>
        </w:rPr>
        <w:t xml:space="preserve"> Assignment</w:t>
      </w:r>
      <w:r w:rsidR="005275BC">
        <w:rPr>
          <w:rStyle w:val="GSAItalicEmphasisChar"/>
        </w:rPr>
        <w:t>:</w:t>
      </w:r>
      <w:r w:rsidRPr="00D964E4">
        <w:rPr>
          <w:rStyle w:val="GSAItalicEmphasisChar"/>
        </w:rPr>
        <w:t xml:space="preserve"> at least </w:t>
      </w:r>
      <w:r>
        <w:rPr>
          <w:rStyle w:val="GSAItalicEmphasisChar"/>
        </w:rPr>
        <w:t xml:space="preserve">every three </w:t>
      </w:r>
      <w:r w:rsidR="00E87BA1">
        <w:rPr>
          <w:rStyle w:val="GSAItalicEmphasisChar"/>
        </w:rPr>
        <w:t xml:space="preserve">(3) </w:t>
      </w:r>
      <w:r>
        <w:rPr>
          <w:rStyle w:val="GSAItalicEmphasisChar"/>
        </w:rPr>
        <w:t>years</w:t>
      </w:r>
      <w:r w:rsidRPr="00D964E4">
        <w:t xml:space="preserve">]; and </w:t>
      </w:r>
    </w:p>
    <w:p w14:paraId="1A3D4D80" w14:textId="77777777" w:rsidR="00D62B81" w:rsidRPr="00D964E4" w:rsidRDefault="00D62B81" w:rsidP="00914FE7">
      <w:pPr>
        <w:pStyle w:val="GSAListParagraphalpha2"/>
        <w:numPr>
          <w:ilvl w:val="1"/>
          <w:numId w:val="116"/>
        </w:numPr>
      </w:pPr>
      <w:r w:rsidRPr="00D964E4">
        <w:t>System and information integrity procedures [</w:t>
      </w:r>
      <w:r w:rsidR="00895AF9">
        <w:rPr>
          <w:rStyle w:val="GSAItalicEmphasisChar"/>
        </w:rPr>
        <w:t>FedRAMP</w:t>
      </w:r>
      <w:r w:rsidRPr="00D964E4">
        <w:rPr>
          <w:rStyle w:val="GSAItalicEmphasisChar"/>
        </w:rPr>
        <w:t xml:space="preserve"> Assignment: at least at least annually</w:t>
      </w:r>
      <w:r w:rsidRPr="00D964E4">
        <w:t>].</w:t>
      </w:r>
    </w:p>
    <w:p w14:paraId="3CD2DF19" w14:textId="77777777" w:rsidR="00D62B81" w:rsidRDefault="00D62B81" w:rsidP="00D62B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2AD20DA3" w14:textId="77777777" w:rsidTr="001C310B">
        <w:trPr>
          <w:cantSplit/>
          <w:trHeight w:val="288"/>
          <w:tblHeader/>
        </w:trPr>
        <w:tc>
          <w:tcPr>
            <w:tcW w:w="811" w:type="pct"/>
            <w:shd w:val="clear" w:color="auto" w:fill="DBE5F1" w:themeFill="accent1" w:themeFillTint="33"/>
            <w:tcMar>
              <w:top w:w="43" w:type="dxa"/>
              <w:bottom w:w="43" w:type="dxa"/>
            </w:tcMar>
          </w:tcPr>
          <w:bookmarkEnd w:id="1925"/>
          <w:bookmarkEnd w:id="1926"/>
          <w:bookmarkEnd w:id="1927"/>
          <w:bookmarkEnd w:id="1928"/>
          <w:bookmarkEnd w:id="1929"/>
          <w:bookmarkEnd w:id="1930"/>
          <w:bookmarkEnd w:id="1931"/>
          <w:p w14:paraId="00C59362" w14:textId="77777777" w:rsidR="00F75C5D" w:rsidRPr="002C3786" w:rsidRDefault="009B1CEE" w:rsidP="00E03A24">
            <w:pPr>
              <w:pStyle w:val="GSATableHeading"/>
            </w:pPr>
            <w:r w:rsidRPr="002C3786">
              <w:t>SI-1</w:t>
            </w:r>
          </w:p>
        </w:tc>
        <w:tc>
          <w:tcPr>
            <w:tcW w:w="4189" w:type="pct"/>
            <w:shd w:val="clear" w:color="auto" w:fill="DBE5F1" w:themeFill="accent1" w:themeFillTint="33"/>
          </w:tcPr>
          <w:p w14:paraId="36B3CD26" w14:textId="77777777" w:rsidR="00F75C5D" w:rsidRPr="002C3786" w:rsidRDefault="00F75C5D" w:rsidP="00E03A24">
            <w:pPr>
              <w:pStyle w:val="GSATableHeading"/>
            </w:pPr>
            <w:r w:rsidRPr="002C3786">
              <w:t>Control Summary Information</w:t>
            </w:r>
          </w:p>
        </w:tc>
      </w:tr>
      <w:tr w:rsidR="00F75C5D" w:rsidRPr="002C3786" w14:paraId="64FC7284" w14:textId="77777777" w:rsidTr="001C310B">
        <w:trPr>
          <w:trHeight w:val="288"/>
        </w:trPr>
        <w:tc>
          <w:tcPr>
            <w:tcW w:w="5000" w:type="pct"/>
            <w:gridSpan w:val="2"/>
            <w:tcMar>
              <w:top w:w="43" w:type="dxa"/>
              <w:bottom w:w="43" w:type="dxa"/>
            </w:tcMar>
          </w:tcPr>
          <w:p w14:paraId="5761FB8F" w14:textId="77777777" w:rsidR="00F75C5D" w:rsidRPr="002C3786" w:rsidRDefault="00F75C5D" w:rsidP="00D80FA5">
            <w:pPr>
              <w:pStyle w:val="GSATableText"/>
            </w:pPr>
            <w:r w:rsidRPr="002C3786">
              <w:t>Responsible Role:</w:t>
            </w:r>
            <w:r>
              <w:t xml:space="preserve"> </w:t>
            </w:r>
          </w:p>
        </w:tc>
      </w:tr>
      <w:tr w:rsidR="00F75C5D" w:rsidRPr="00D00D47" w14:paraId="08C95FB6" w14:textId="77777777" w:rsidTr="001C310B">
        <w:trPr>
          <w:trHeight w:val="288"/>
        </w:trPr>
        <w:tc>
          <w:tcPr>
            <w:tcW w:w="5000" w:type="pct"/>
            <w:gridSpan w:val="2"/>
            <w:tcMar>
              <w:top w:w="43" w:type="dxa"/>
              <w:bottom w:w="43" w:type="dxa"/>
            </w:tcMar>
          </w:tcPr>
          <w:p w14:paraId="43C21C6D" w14:textId="77777777" w:rsidR="00F75C5D" w:rsidRPr="00D00D47" w:rsidRDefault="009B1CEE" w:rsidP="00D80FA5">
            <w:pPr>
              <w:pStyle w:val="GSATableText"/>
            </w:pPr>
            <w:r w:rsidRPr="00AF005D">
              <w:t>Parameter SI-1(a)</w:t>
            </w:r>
            <w:r>
              <w:t xml:space="preserve">: </w:t>
            </w:r>
          </w:p>
        </w:tc>
      </w:tr>
      <w:tr w:rsidR="00F75C5D" w:rsidRPr="00D00D47" w14:paraId="5AAC9B94" w14:textId="77777777" w:rsidTr="001C310B">
        <w:trPr>
          <w:trHeight w:val="288"/>
        </w:trPr>
        <w:tc>
          <w:tcPr>
            <w:tcW w:w="5000" w:type="pct"/>
            <w:gridSpan w:val="2"/>
            <w:tcMar>
              <w:top w:w="43" w:type="dxa"/>
              <w:bottom w:w="43" w:type="dxa"/>
            </w:tcMar>
          </w:tcPr>
          <w:p w14:paraId="306981FD" w14:textId="77777777" w:rsidR="00F75C5D" w:rsidRPr="00D00D47" w:rsidRDefault="009B1CEE" w:rsidP="00D80FA5">
            <w:pPr>
              <w:pStyle w:val="GSATableText"/>
            </w:pPr>
            <w:r w:rsidRPr="00AF005D">
              <w:t>Parameter SI-1(b)(1)</w:t>
            </w:r>
            <w:r>
              <w:t xml:space="preserve">: </w:t>
            </w:r>
          </w:p>
        </w:tc>
      </w:tr>
      <w:tr w:rsidR="009B1CEE" w:rsidRPr="00D00D47" w14:paraId="7051F92A" w14:textId="77777777" w:rsidTr="001C310B">
        <w:trPr>
          <w:trHeight w:val="288"/>
        </w:trPr>
        <w:tc>
          <w:tcPr>
            <w:tcW w:w="5000" w:type="pct"/>
            <w:gridSpan w:val="2"/>
            <w:tcMar>
              <w:top w:w="43" w:type="dxa"/>
              <w:bottom w:w="43" w:type="dxa"/>
            </w:tcMar>
          </w:tcPr>
          <w:p w14:paraId="2AD96059" w14:textId="77777777" w:rsidR="009B1CEE" w:rsidRPr="00D00D47" w:rsidRDefault="009B1CEE" w:rsidP="00D80FA5">
            <w:pPr>
              <w:pStyle w:val="GSATableText"/>
            </w:pPr>
            <w:r w:rsidRPr="00AF005D">
              <w:t>Parameter SI-1(b)(2)</w:t>
            </w:r>
            <w:r>
              <w:t xml:space="preserve">: </w:t>
            </w:r>
          </w:p>
        </w:tc>
      </w:tr>
      <w:tr w:rsidR="000234F2" w:rsidRPr="002C3786" w14:paraId="4A42F89B" w14:textId="77777777" w:rsidTr="001C310B">
        <w:trPr>
          <w:trHeight w:val="288"/>
        </w:trPr>
        <w:tc>
          <w:tcPr>
            <w:tcW w:w="5000" w:type="pct"/>
            <w:gridSpan w:val="2"/>
            <w:tcMar>
              <w:top w:w="43" w:type="dxa"/>
              <w:bottom w:w="43" w:type="dxa"/>
            </w:tcMar>
            <w:vAlign w:val="bottom"/>
          </w:tcPr>
          <w:p w14:paraId="13D0C15D" w14:textId="77777777" w:rsidR="000234F2" w:rsidRPr="002C3786" w:rsidRDefault="000234F2" w:rsidP="008E7E50">
            <w:pPr>
              <w:pStyle w:val="GSATableText"/>
            </w:pPr>
            <w:r w:rsidRPr="002C3786">
              <w:t>Implementation Status (check all that apply):</w:t>
            </w:r>
          </w:p>
          <w:p w14:paraId="4A96BF10" w14:textId="593AF760" w:rsidR="000234F2" w:rsidRPr="002C3786" w:rsidRDefault="00CB38BB" w:rsidP="00F05831">
            <w:pPr>
              <w:pStyle w:val="StyleGSATableText"/>
            </w:pPr>
            <w:sdt>
              <w:sdtPr>
                <w:id w:val="-1589150366"/>
                <w14:checkbox>
                  <w14:checked w14:val="0"/>
                  <w14:checkedState w14:val="2612" w14:font="ＭＳ ゴシック"/>
                  <w14:uncheckedState w14:val="2610" w14:font="ＭＳ ゴシック"/>
                </w14:checkbox>
              </w:sdtPr>
              <w:sdtEndPr/>
              <w:sdtContent>
                <w:r w:rsidR="00B456A5">
                  <w:rPr>
                    <w:rFonts w:eastAsia="MS Gothic" w:cs="MS Gothic" w:hint="eastAsia"/>
                  </w:rPr>
                  <w:t>☐</w:t>
                </w:r>
              </w:sdtContent>
            </w:sdt>
            <w:r w:rsidR="000234F2">
              <w:t xml:space="preserve"> </w:t>
            </w:r>
            <w:r w:rsidR="000234F2" w:rsidRPr="00B456A5">
              <w:rPr>
                <w:rFonts w:ascii="Calibri" w:hAnsi="Calibri"/>
              </w:rPr>
              <w:t>Implemented</w:t>
            </w:r>
          </w:p>
          <w:p w14:paraId="142C9E15" w14:textId="77777777" w:rsidR="000234F2" w:rsidRPr="002C3786" w:rsidRDefault="00CB38BB" w:rsidP="008E7E50">
            <w:pPr>
              <w:pStyle w:val="GSATableText"/>
            </w:pPr>
            <w:sdt>
              <w:sdtPr>
                <w:id w:val="1905876406"/>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Partially implemented</w:t>
            </w:r>
          </w:p>
          <w:p w14:paraId="0EB95A3B" w14:textId="77777777" w:rsidR="000234F2" w:rsidRPr="002C3786" w:rsidRDefault="00CB38BB" w:rsidP="008E7E50">
            <w:pPr>
              <w:pStyle w:val="GSATableText"/>
            </w:pPr>
            <w:sdt>
              <w:sdtPr>
                <w:id w:val="1729965937"/>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Planned</w:t>
            </w:r>
          </w:p>
          <w:p w14:paraId="77C751A9" w14:textId="77777777" w:rsidR="000234F2" w:rsidRPr="002C3786" w:rsidRDefault="00CB38BB" w:rsidP="008E7E50">
            <w:pPr>
              <w:pStyle w:val="GSATableText"/>
            </w:pPr>
            <w:sdt>
              <w:sdtPr>
                <w:id w:val="1485039877"/>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Alternative implementation</w:t>
            </w:r>
          </w:p>
          <w:p w14:paraId="3494C47E" w14:textId="77777777" w:rsidR="000234F2" w:rsidRPr="002C3786" w:rsidRDefault="00CB38BB" w:rsidP="008E7E50">
            <w:pPr>
              <w:pStyle w:val="GSATableText"/>
            </w:pPr>
            <w:sdt>
              <w:sdtPr>
                <w:id w:val="-1090379955"/>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Not applicable</w:t>
            </w:r>
          </w:p>
        </w:tc>
      </w:tr>
      <w:tr w:rsidR="000234F2" w:rsidRPr="002C3786" w14:paraId="6EF07233" w14:textId="77777777" w:rsidTr="001C310B">
        <w:trPr>
          <w:trHeight w:val="288"/>
        </w:trPr>
        <w:tc>
          <w:tcPr>
            <w:tcW w:w="5000" w:type="pct"/>
            <w:gridSpan w:val="2"/>
            <w:tcMar>
              <w:top w:w="43" w:type="dxa"/>
              <w:bottom w:w="43" w:type="dxa"/>
            </w:tcMar>
            <w:vAlign w:val="bottom"/>
          </w:tcPr>
          <w:p w14:paraId="06481C31" w14:textId="77777777" w:rsidR="000234F2" w:rsidRPr="002C3786" w:rsidRDefault="000234F2" w:rsidP="008E7E50">
            <w:pPr>
              <w:pStyle w:val="GSATableText"/>
            </w:pPr>
            <w:r w:rsidRPr="002C3786">
              <w:t>Control Origination (check all that apply):</w:t>
            </w:r>
          </w:p>
          <w:p w14:paraId="176E3B07" w14:textId="77777777" w:rsidR="000234F2" w:rsidRPr="002C3786" w:rsidRDefault="00CB38BB" w:rsidP="008E7E50">
            <w:pPr>
              <w:pStyle w:val="GSATableText"/>
            </w:pPr>
            <w:sdt>
              <w:sdtPr>
                <w:id w:val="482666416"/>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Service Provider Corporate</w:t>
            </w:r>
          </w:p>
          <w:p w14:paraId="7ADB29FF" w14:textId="77777777" w:rsidR="000234F2" w:rsidRPr="002C3786" w:rsidRDefault="00CB38BB" w:rsidP="008E7E50">
            <w:pPr>
              <w:pStyle w:val="GSATableText"/>
            </w:pPr>
            <w:sdt>
              <w:sdtPr>
                <w:id w:val="-1243488878"/>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Service Provider System Specific</w:t>
            </w:r>
          </w:p>
          <w:p w14:paraId="44E70D27" w14:textId="77777777" w:rsidR="000234F2" w:rsidRPr="002C3786" w:rsidRDefault="00CB38BB" w:rsidP="008E7E50">
            <w:pPr>
              <w:pStyle w:val="GSATableText"/>
            </w:pPr>
            <w:sdt>
              <w:sdtPr>
                <w:id w:val="-1500581603"/>
                <w14:checkbox>
                  <w14:checked w14:val="0"/>
                  <w14:checkedState w14:val="2612" w14:font="ＭＳ ゴシック"/>
                  <w14:uncheckedState w14:val="2610" w14:font="ＭＳ ゴシック"/>
                </w14:checkbox>
              </w:sdtPr>
              <w:sdtEndPr/>
              <w:sdtContent>
                <w:r w:rsidR="000234F2" w:rsidRPr="006A4B9F">
                  <w:rPr>
                    <w:rFonts w:eastAsia="MS Gothic" w:hint="eastAsia"/>
                  </w:rPr>
                  <w:t>☐</w:t>
                </w:r>
              </w:sdtContent>
            </w:sdt>
            <w:r w:rsidR="000234F2">
              <w:t xml:space="preserve"> </w:t>
            </w:r>
            <w:r w:rsidR="000234F2" w:rsidRPr="002C3786">
              <w:t xml:space="preserve">Service Provider Hybrid (Corporate and System Specific) </w:t>
            </w:r>
          </w:p>
        </w:tc>
      </w:tr>
    </w:tbl>
    <w:p w14:paraId="1959F0FC"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F6383E" w14:paraId="5BC2B5D8" w14:textId="77777777" w:rsidTr="001C310B">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7EC119" w14:textId="77777777" w:rsidR="00F6383E" w:rsidRPr="00D568A1" w:rsidRDefault="00F6383E" w:rsidP="00E03A24">
            <w:pPr>
              <w:pStyle w:val="GSATableHeading"/>
            </w:pPr>
            <w:r w:rsidRPr="00D568A1">
              <w:t>SI-1 What is the solution and how is it implemented?</w:t>
            </w:r>
          </w:p>
        </w:tc>
      </w:tr>
      <w:tr w:rsidR="00F6383E" w14:paraId="3D52D902"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57C71089" w14:textId="77777777" w:rsidR="00F6383E" w:rsidRPr="00D568A1" w:rsidRDefault="00F6383E" w:rsidP="00E03A24">
            <w:pPr>
              <w:pStyle w:val="GSATableHeading"/>
            </w:pPr>
            <w:r w:rsidRPr="00D568A1">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AD23549" w14:textId="77777777" w:rsidR="00F6383E" w:rsidRDefault="00F6383E">
            <w:pPr>
              <w:pStyle w:val="GSATableText"/>
              <w:spacing w:line="256" w:lineRule="auto"/>
            </w:pPr>
          </w:p>
        </w:tc>
      </w:tr>
      <w:tr w:rsidR="00F6383E" w14:paraId="6E2DCC23"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2E5BF101" w14:textId="77777777" w:rsidR="00F6383E" w:rsidRPr="00D568A1" w:rsidRDefault="00F6383E" w:rsidP="00E03A24">
            <w:pPr>
              <w:pStyle w:val="GSATableHeading"/>
            </w:pPr>
            <w:r w:rsidRPr="00D568A1">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396D96" w14:textId="77777777" w:rsidR="00F6383E" w:rsidRDefault="00F6383E">
            <w:pPr>
              <w:pStyle w:val="GSATableText"/>
              <w:spacing w:line="256" w:lineRule="auto"/>
            </w:pPr>
          </w:p>
        </w:tc>
      </w:tr>
    </w:tbl>
    <w:p w14:paraId="6DFD40D7" w14:textId="77777777" w:rsidR="006420DF" w:rsidRPr="002C3786" w:rsidRDefault="006420DF" w:rsidP="00DA4990"/>
    <w:p w14:paraId="27AD6820" w14:textId="77777777" w:rsidR="000D1972" w:rsidRDefault="00F6383E" w:rsidP="005972CC">
      <w:pPr>
        <w:pStyle w:val="Heading3"/>
      </w:pPr>
      <w:bookmarkStart w:id="1932" w:name="_Toc149090490"/>
      <w:bookmarkStart w:id="1933" w:name="_Toc383429939"/>
      <w:bookmarkStart w:id="1934" w:name="_Toc383444737"/>
      <w:bookmarkStart w:id="1935" w:name="_Toc385594380"/>
      <w:bookmarkStart w:id="1936" w:name="_Toc385594768"/>
      <w:bookmarkStart w:id="1937" w:name="_Toc385595156"/>
      <w:bookmarkStart w:id="1938" w:name="_Toc388620997"/>
      <w:bookmarkStart w:id="1939" w:name="_Toc449543506"/>
      <w:bookmarkStart w:id="1940" w:name="_Toc464803658"/>
      <w:r w:rsidRPr="002C3786">
        <w:t>SI-2</w:t>
      </w:r>
      <w:r>
        <w:t xml:space="preserve"> </w:t>
      </w:r>
      <w:r w:rsidR="00E47BA8" w:rsidRPr="002C3786">
        <w:t xml:space="preserve">Flaw Remediation </w:t>
      </w:r>
      <w:bookmarkEnd w:id="1932"/>
      <w:bookmarkEnd w:id="1933"/>
      <w:bookmarkEnd w:id="1934"/>
      <w:bookmarkEnd w:id="1935"/>
      <w:bookmarkEnd w:id="1936"/>
      <w:bookmarkEnd w:id="1937"/>
      <w:bookmarkEnd w:id="1938"/>
      <w:r w:rsidR="00CA72CC">
        <w:t>(L) (M) (H)</w:t>
      </w:r>
      <w:bookmarkEnd w:id="1939"/>
      <w:bookmarkEnd w:id="1940"/>
    </w:p>
    <w:p w14:paraId="42805C61" w14:textId="77777777" w:rsidR="00E47BA8" w:rsidRPr="002C3786" w:rsidRDefault="00E47BA8" w:rsidP="00BF5BDA">
      <w:pPr>
        <w:keepNext/>
        <w:widowControl/>
      </w:pPr>
      <w:r w:rsidRPr="00C66718">
        <w:t>The organization:</w:t>
      </w:r>
    </w:p>
    <w:p w14:paraId="5164DD63" w14:textId="77777777" w:rsidR="00E47BA8" w:rsidRPr="00F6383E" w:rsidRDefault="00E47BA8" w:rsidP="00914FE7">
      <w:pPr>
        <w:pStyle w:val="GSAListParagraphalpha"/>
        <w:numPr>
          <w:ilvl w:val="0"/>
          <w:numId w:val="119"/>
        </w:numPr>
      </w:pPr>
      <w:r w:rsidRPr="00F6383E">
        <w:t>Identifies, reports, and corrects information system flaws;</w:t>
      </w:r>
    </w:p>
    <w:p w14:paraId="258E0B3D" w14:textId="77777777" w:rsidR="00E47BA8" w:rsidRPr="00F6383E" w:rsidRDefault="00E47BA8" w:rsidP="00914FE7">
      <w:pPr>
        <w:pStyle w:val="GSAListParagraphalpha"/>
        <w:numPr>
          <w:ilvl w:val="0"/>
          <w:numId w:val="76"/>
        </w:numPr>
      </w:pPr>
      <w:r w:rsidRPr="00F6383E">
        <w:t xml:space="preserve">Tests software </w:t>
      </w:r>
      <w:r w:rsidR="0FF1DC08" w:rsidRPr="00F6383E">
        <w:t xml:space="preserve">and firmware </w:t>
      </w:r>
      <w:r w:rsidRPr="00F6383E">
        <w:t>updates related to flaw remediation for effectiveness and potential side effects</w:t>
      </w:r>
      <w:r w:rsidR="005628C8" w:rsidRPr="00F6383E">
        <w:t xml:space="preserve"> </w:t>
      </w:r>
      <w:r w:rsidR="00AE3199" w:rsidRPr="00F6383E">
        <w:t xml:space="preserve">before installation; </w:t>
      </w:r>
    </w:p>
    <w:p w14:paraId="5551E8B1" w14:textId="77777777" w:rsidR="000D1972" w:rsidRPr="00F6383E" w:rsidRDefault="00AE3199" w:rsidP="00914FE7">
      <w:pPr>
        <w:pStyle w:val="GSAListParagraphalpha"/>
        <w:keepNext/>
        <w:widowControl/>
        <w:numPr>
          <w:ilvl w:val="0"/>
          <w:numId w:val="76"/>
        </w:numPr>
      </w:pPr>
      <w:r w:rsidRPr="00F6383E">
        <w:t>Installs security-relevant software and firmware updates within [</w:t>
      </w:r>
      <w:r w:rsidR="00895AF9">
        <w:rPr>
          <w:rStyle w:val="GSAItalicEmphasisChar"/>
        </w:rPr>
        <w:t>FedRAMP</w:t>
      </w:r>
      <w:r w:rsidR="007B0941" w:rsidRPr="00F6383E">
        <w:rPr>
          <w:rStyle w:val="GSAItalicEmphasisChar"/>
        </w:rPr>
        <w:t xml:space="preserve"> </w:t>
      </w:r>
      <w:r w:rsidRPr="00F6383E">
        <w:rPr>
          <w:rStyle w:val="GSAItalicEmphasisChar"/>
        </w:rPr>
        <w:t xml:space="preserve">Assignment: </w:t>
      </w:r>
      <w:r w:rsidR="00693774">
        <w:rPr>
          <w:rStyle w:val="GSAItalicEmphasisChar"/>
        </w:rPr>
        <w:t xml:space="preserve">thirty </w:t>
      </w:r>
      <w:r w:rsidR="00FA52BF" w:rsidRPr="00F6383E">
        <w:rPr>
          <w:rStyle w:val="GSAItalicEmphasisChar"/>
        </w:rPr>
        <w:t>30 days of release of updates</w:t>
      </w:r>
      <w:r w:rsidRPr="00F6383E">
        <w:t>] of the release of the updates; and</w:t>
      </w:r>
    </w:p>
    <w:p w14:paraId="4258BDB8" w14:textId="77777777" w:rsidR="00E47BA8" w:rsidRPr="00F6383E" w:rsidRDefault="00E47BA8" w:rsidP="00914FE7">
      <w:pPr>
        <w:pStyle w:val="GSAListParagraphalpha"/>
        <w:numPr>
          <w:ilvl w:val="0"/>
          <w:numId w:val="76"/>
        </w:numPr>
      </w:pPr>
      <w:r w:rsidRPr="00F6383E">
        <w:t>Incorporates flaw remediation into the organizational configuration management process.</w:t>
      </w:r>
    </w:p>
    <w:p w14:paraId="61731981" w14:textId="77777777" w:rsidR="006420DF" w:rsidRDefault="006420DF"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61CE5A5C" w14:textId="77777777" w:rsidTr="001C310B">
        <w:trPr>
          <w:cantSplit/>
          <w:trHeight w:val="288"/>
          <w:tblHeader/>
        </w:trPr>
        <w:tc>
          <w:tcPr>
            <w:tcW w:w="811" w:type="pct"/>
            <w:shd w:val="clear" w:color="auto" w:fill="DBE5F1" w:themeFill="accent1" w:themeFillTint="33"/>
            <w:tcMar>
              <w:top w:w="43" w:type="dxa"/>
              <w:bottom w:w="43" w:type="dxa"/>
            </w:tcMar>
          </w:tcPr>
          <w:p w14:paraId="17A645A7" w14:textId="77777777" w:rsidR="00F75C5D" w:rsidRPr="002C3786" w:rsidRDefault="00D568A1" w:rsidP="00E03A24">
            <w:pPr>
              <w:pStyle w:val="GSATableHeading"/>
            </w:pPr>
            <w:r w:rsidRPr="002C3786">
              <w:t>SI-2</w:t>
            </w:r>
          </w:p>
        </w:tc>
        <w:tc>
          <w:tcPr>
            <w:tcW w:w="4189" w:type="pct"/>
            <w:shd w:val="clear" w:color="auto" w:fill="DBE5F1" w:themeFill="accent1" w:themeFillTint="33"/>
          </w:tcPr>
          <w:p w14:paraId="60CADEB3" w14:textId="77777777" w:rsidR="00F75C5D" w:rsidRPr="002C3786" w:rsidRDefault="00F75C5D" w:rsidP="00E03A24">
            <w:pPr>
              <w:pStyle w:val="GSATableHeading"/>
            </w:pPr>
            <w:r w:rsidRPr="002C3786">
              <w:t>Control Summary Information</w:t>
            </w:r>
          </w:p>
        </w:tc>
      </w:tr>
      <w:tr w:rsidR="00F75C5D" w:rsidRPr="002C3786" w14:paraId="3124E03F" w14:textId="77777777" w:rsidTr="001C310B">
        <w:trPr>
          <w:trHeight w:val="288"/>
        </w:trPr>
        <w:tc>
          <w:tcPr>
            <w:tcW w:w="5000" w:type="pct"/>
            <w:gridSpan w:val="2"/>
            <w:tcMar>
              <w:top w:w="43" w:type="dxa"/>
              <w:bottom w:w="43" w:type="dxa"/>
            </w:tcMar>
          </w:tcPr>
          <w:p w14:paraId="446D5363" w14:textId="77777777" w:rsidR="00F75C5D" w:rsidRPr="002C3786" w:rsidRDefault="00F75C5D" w:rsidP="00D80FA5">
            <w:pPr>
              <w:pStyle w:val="GSATableText"/>
            </w:pPr>
            <w:r w:rsidRPr="002C3786">
              <w:t>Responsible Role:</w:t>
            </w:r>
            <w:r>
              <w:t xml:space="preserve"> </w:t>
            </w:r>
          </w:p>
        </w:tc>
      </w:tr>
      <w:tr w:rsidR="00F75C5D" w:rsidRPr="00D00D47" w14:paraId="2EB168D7" w14:textId="77777777" w:rsidTr="001C310B">
        <w:trPr>
          <w:trHeight w:val="288"/>
        </w:trPr>
        <w:tc>
          <w:tcPr>
            <w:tcW w:w="5000" w:type="pct"/>
            <w:gridSpan w:val="2"/>
            <w:tcMar>
              <w:top w:w="43" w:type="dxa"/>
              <w:bottom w:w="43" w:type="dxa"/>
            </w:tcMar>
          </w:tcPr>
          <w:p w14:paraId="6EBB9E36" w14:textId="77777777" w:rsidR="00F75C5D" w:rsidRPr="00D00D47" w:rsidRDefault="00D568A1" w:rsidP="00D80FA5">
            <w:pPr>
              <w:pStyle w:val="GSATableText"/>
            </w:pPr>
            <w:r w:rsidRPr="00D91F91">
              <w:t>Parameter SI-2(c)</w:t>
            </w:r>
            <w:r>
              <w:t xml:space="preserve">: </w:t>
            </w:r>
          </w:p>
        </w:tc>
      </w:tr>
      <w:tr w:rsidR="00F75C5D" w:rsidRPr="002C3786" w14:paraId="6142EB51" w14:textId="77777777" w:rsidTr="001C310B">
        <w:trPr>
          <w:trHeight w:val="288"/>
        </w:trPr>
        <w:tc>
          <w:tcPr>
            <w:tcW w:w="5000" w:type="pct"/>
            <w:gridSpan w:val="2"/>
            <w:tcMar>
              <w:top w:w="43" w:type="dxa"/>
              <w:bottom w:w="43" w:type="dxa"/>
            </w:tcMar>
            <w:vAlign w:val="bottom"/>
          </w:tcPr>
          <w:p w14:paraId="670FD73F" w14:textId="77777777" w:rsidR="00F75C5D" w:rsidRPr="002C3786" w:rsidRDefault="00F75C5D" w:rsidP="00DA4990">
            <w:pPr>
              <w:pStyle w:val="GSATableText"/>
            </w:pPr>
            <w:r w:rsidRPr="002C3786">
              <w:t>Implementation Status (check all that apply):</w:t>
            </w:r>
          </w:p>
          <w:p w14:paraId="65C16F3D" w14:textId="77777777" w:rsidR="00F75C5D" w:rsidRPr="002C3786" w:rsidRDefault="00CB38BB" w:rsidP="00DA4990">
            <w:pPr>
              <w:pStyle w:val="GSATableText"/>
            </w:pPr>
            <w:sdt>
              <w:sdtPr>
                <w:id w:val="32609986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Implemented</w:t>
            </w:r>
          </w:p>
          <w:p w14:paraId="48D571D1" w14:textId="77777777" w:rsidR="00F75C5D" w:rsidRPr="002C3786" w:rsidRDefault="00CB38BB" w:rsidP="00DA4990">
            <w:pPr>
              <w:pStyle w:val="GSATableText"/>
            </w:pPr>
            <w:sdt>
              <w:sdtPr>
                <w:id w:val="-33036307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Partially implemented</w:t>
            </w:r>
          </w:p>
          <w:p w14:paraId="3F7C4607" w14:textId="77777777" w:rsidR="00F75C5D" w:rsidRPr="002C3786" w:rsidRDefault="00CB38BB" w:rsidP="00DA4990">
            <w:pPr>
              <w:pStyle w:val="GSATableText"/>
            </w:pPr>
            <w:sdt>
              <w:sdtPr>
                <w:id w:val="166474006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Planned</w:t>
            </w:r>
          </w:p>
          <w:p w14:paraId="1D9751FD" w14:textId="77777777" w:rsidR="00F75C5D" w:rsidRPr="002C3786" w:rsidRDefault="00CB38BB" w:rsidP="00DA4990">
            <w:pPr>
              <w:pStyle w:val="GSATableText"/>
            </w:pPr>
            <w:sdt>
              <w:sdtPr>
                <w:id w:val="-136921455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Alternative implementation</w:t>
            </w:r>
          </w:p>
          <w:p w14:paraId="51310969" w14:textId="77777777" w:rsidR="00F75C5D" w:rsidRPr="002C3786" w:rsidRDefault="00CB38BB" w:rsidP="00DA4990">
            <w:pPr>
              <w:pStyle w:val="GSATableText"/>
            </w:pPr>
            <w:sdt>
              <w:sdtPr>
                <w:id w:val="-163640139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Not applicable</w:t>
            </w:r>
          </w:p>
        </w:tc>
      </w:tr>
      <w:tr w:rsidR="00F75C5D" w:rsidRPr="002C3786" w14:paraId="170F6B41" w14:textId="77777777" w:rsidTr="001C310B">
        <w:trPr>
          <w:trHeight w:val="288"/>
        </w:trPr>
        <w:tc>
          <w:tcPr>
            <w:tcW w:w="5000" w:type="pct"/>
            <w:gridSpan w:val="2"/>
            <w:tcMar>
              <w:top w:w="43" w:type="dxa"/>
              <w:bottom w:w="43" w:type="dxa"/>
            </w:tcMar>
            <w:vAlign w:val="bottom"/>
          </w:tcPr>
          <w:p w14:paraId="5F4A6B06" w14:textId="77777777" w:rsidR="00F75C5D" w:rsidRPr="002C3786" w:rsidRDefault="00F75C5D" w:rsidP="00DA4990">
            <w:pPr>
              <w:pStyle w:val="GSATableText"/>
            </w:pPr>
            <w:r w:rsidRPr="002C3786">
              <w:t>Control Origination (check all that apply):</w:t>
            </w:r>
          </w:p>
          <w:p w14:paraId="44F8B4E6" w14:textId="77777777" w:rsidR="00F75C5D" w:rsidRPr="002C3786" w:rsidRDefault="00CB38BB" w:rsidP="00DA4990">
            <w:pPr>
              <w:pStyle w:val="GSATableText"/>
            </w:pPr>
            <w:sdt>
              <w:sdtPr>
                <w:id w:val="-99118003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Corporate</w:t>
            </w:r>
          </w:p>
          <w:p w14:paraId="1440AEBA" w14:textId="77777777" w:rsidR="00F75C5D" w:rsidRPr="002C3786" w:rsidRDefault="00CB38BB" w:rsidP="00DA4990">
            <w:pPr>
              <w:pStyle w:val="GSATableText"/>
            </w:pPr>
            <w:sdt>
              <w:sdtPr>
                <w:id w:val="73536049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System Specific</w:t>
            </w:r>
          </w:p>
          <w:p w14:paraId="107BE0E0" w14:textId="77777777" w:rsidR="00F75C5D" w:rsidRPr="002C3786" w:rsidRDefault="00CB38BB" w:rsidP="00DA4990">
            <w:pPr>
              <w:pStyle w:val="GSATableText"/>
            </w:pPr>
            <w:sdt>
              <w:sdtPr>
                <w:id w:val="-1996864337"/>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Hybrid (Corporate and System Specific)</w:t>
            </w:r>
          </w:p>
          <w:p w14:paraId="7B6EB9E7" w14:textId="77777777" w:rsidR="00F75C5D" w:rsidRPr="002C3786" w:rsidRDefault="00CB38BB" w:rsidP="00DA4990">
            <w:pPr>
              <w:pStyle w:val="GSATableText"/>
            </w:pPr>
            <w:sdt>
              <w:sdtPr>
                <w:id w:val="1075702155"/>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Configured by Customer (Customer System Specific) </w:t>
            </w:r>
          </w:p>
          <w:p w14:paraId="61DECC86" w14:textId="77777777" w:rsidR="00F75C5D" w:rsidRPr="002C3786" w:rsidRDefault="00CB38BB" w:rsidP="00DA4990">
            <w:pPr>
              <w:pStyle w:val="GSATableText"/>
            </w:pPr>
            <w:sdt>
              <w:sdtPr>
                <w:id w:val="-37123418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Provided by Customer (Customer System Specific) </w:t>
            </w:r>
          </w:p>
          <w:p w14:paraId="3B592964" w14:textId="77777777" w:rsidR="00F75C5D" w:rsidRPr="002C3786" w:rsidRDefault="00CB38BB" w:rsidP="00DA4990">
            <w:pPr>
              <w:pStyle w:val="GSATableText"/>
            </w:pPr>
            <w:sdt>
              <w:sdtPr>
                <w:id w:val="157908752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Shared (Service Provider and Customer Responsibility)</w:t>
            </w:r>
          </w:p>
          <w:p w14:paraId="6695ACB4" w14:textId="0ECD7CD2" w:rsidR="00F75C5D" w:rsidRPr="002C3786" w:rsidRDefault="00CB38BB" w:rsidP="00DA4990">
            <w:pPr>
              <w:pStyle w:val="GSATableText"/>
            </w:pPr>
            <w:sdt>
              <w:sdtPr>
                <w:id w:val="94913114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029767682"/>
                <w:showingPlcHdr/>
                <w:text/>
              </w:sdtPr>
              <w:sdtEndPr/>
              <w:sdtContent>
                <w:r w:rsidR="00F75C5D" w:rsidRPr="004C65C2">
                  <w:rPr>
                    <w:rStyle w:val="PlaceholderText"/>
                    <w:rFonts w:eastAsiaTheme="majorEastAsia"/>
                  </w:rPr>
                  <w:t>Click here to enter text.</w:t>
                </w:r>
              </w:sdtContent>
            </w:sdt>
            <w:r w:rsidR="00F75C5D" w:rsidRPr="00CE1081">
              <w:t xml:space="preserve"> , </w:t>
            </w:r>
            <w:sdt>
              <w:sdtPr>
                <w:alias w:val="Date of FedRAMP Authorization"/>
                <w:tag w:val="dateofauthorization"/>
                <w:id w:val="1096440716"/>
                <w:date>
                  <w:dateFormat w:val="M/d/yyyy"/>
                  <w:lid w:val="en-US"/>
                  <w:storeMappedDataAs w:val="dateTime"/>
                  <w:calendar w:val="gregorian"/>
                </w:date>
              </w:sdtPr>
              <w:sdtEndPr/>
              <w:sdtContent>
                <w:r w:rsidR="00CA1512" w:rsidDel="00D81901">
                  <w:t>Date of Authorization</w:t>
                </w:r>
                <w:r w:rsidR="00D81901">
                  <w:t>Date of Authorization</w:t>
                </w:r>
              </w:sdtContent>
            </w:sdt>
            <w:r w:rsidR="00F75C5D" w:rsidRPr="002C3786">
              <w:t xml:space="preserve"> </w:t>
            </w:r>
          </w:p>
        </w:tc>
      </w:tr>
    </w:tbl>
    <w:p w14:paraId="45926BBD"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D568A1" w14:paraId="227E0B97" w14:textId="77777777" w:rsidTr="001C310B">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D3C044F" w14:textId="77777777" w:rsidR="00D568A1" w:rsidRPr="00D568A1" w:rsidRDefault="00D568A1" w:rsidP="00E03A24">
            <w:pPr>
              <w:pStyle w:val="GSATableHeading"/>
            </w:pPr>
            <w:r w:rsidRPr="00D568A1">
              <w:t>SI-2 What is the solution and how is it implemented?</w:t>
            </w:r>
          </w:p>
        </w:tc>
      </w:tr>
      <w:tr w:rsidR="00D568A1" w14:paraId="5AA96EC6"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588F5EDE" w14:textId="77777777" w:rsidR="00D568A1" w:rsidRPr="00D568A1" w:rsidRDefault="00D568A1" w:rsidP="00E03A24">
            <w:pPr>
              <w:pStyle w:val="GSATableHeading"/>
            </w:pPr>
            <w:r w:rsidRPr="00D568A1">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F3761A3" w14:textId="77777777" w:rsidR="00D568A1" w:rsidRDefault="00D568A1">
            <w:pPr>
              <w:pStyle w:val="GSATableText"/>
              <w:spacing w:line="256" w:lineRule="auto"/>
            </w:pPr>
          </w:p>
        </w:tc>
      </w:tr>
      <w:tr w:rsidR="00D568A1" w14:paraId="6188C649"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310B837D" w14:textId="77777777" w:rsidR="00D568A1" w:rsidRPr="00D568A1" w:rsidRDefault="00D568A1" w:rsidP="00E03A24">
            <w:pPr>
              <w:pStyle w:val="GSATableHeading"/>
            </w:pPr>
            <w:r w:rsidRPr="00D568A1">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1C018EB" w14:textId="77777777" w:rsidR="00D568A1" w:rsidRDefault="00D568A1">
            <w:pPr>
              <w:pStyle w:val="GSATableText"/>
              <w:spacing w:line="256" w:lineRule="auto"/>
            </w:pPr>
          </w:p>
        </w:tc>
      </w:tr>
      <w:tr w:rsidR="00D568A1" w14:paraId="79ED21BE"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572BD355" w14:textId="77777777" w:rsidR="00D568A1" w:rsidRPr="00D568A1" w:rsidRDefault="00D568A1" w:rsidP="00E03A24">
            <w:pPr>
              <w:pStyle w:val="GSATableHeading"/>
            </w:pPr>
            <w:r w:rsidRPr="00D568A1">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7574489" w14:textId="77777777" w:rsidR="00D568A1" w:rsidRDefault="00D568A1">
            <w:pPr>
              <w:pStyle w:val="GSATableText"/>
              <w:spacing w:line="256" w:lineRule="auto"/>
            </w:pPr>
          </w:p>
        </w:tc>
      </w:tr>
      <w:tr w:rsidR="00D568A1" w14:paraId="268F487F"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19347E65" w14:textId="77777777" w:rsidR="00D568A1" w:rsidRPr="00D568A1" w:rsidRDefault="00D568A1" w:rsidP="00E03A24">
            <w:pPr>
              <w:pStyle w:val="GSATableHeading"/>
            </w:pPr>
            <w:r w:rsidRPr="00D568A1">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DE1B2A6" w14:textId="77777777" w:rsidR="00D568A1" w:rsidRDefault="00D568A1">
            <w:pPr>
              <w:pStyle w:val="GSATableText"/>
              <w:spacing w:line="256" w:lineRule="auto"/>
            </w:pPr>
          </w:p>
        </w:tc>
      </w:tr>
    </w:tbl>
    <w:p w14:paraId="61DD00D5" w14:textId="77777777" w:rsidR="00F75C5D" w:rsidRDefault="00F75C5D" w:rsidP="00DA4990"/>
    <w:p w14:paraId="7675DD44" w14:textId="77777777" w:rsidR="005B1CD9" w:rsidRDefault="005B1CD9" w:rsidP="005B1CD9">
      <w:pPr>
        <w:pStyle w:val="Heading3"/>
      </w:pPr>
      <w:bookmarkStart w:id="1941" w:name="_Toc449543507"/>
      <w:bookmarkStart w:id="1942" w:name="_Toc464803659"/>
      <w:bookmarkStart w:id="1943" w:name="_Toc149090491"/>
      <w:bookmarkStart w:id="1944" w:name="_Toc383429942"/>
      <w:bookmarkStart w:id="1945" w:name="_Toc383444739"/>
      <w:bookmarkStart w:id="1946" w:name="_Toc385594383"/>
      <w:bookmarkStart w:id="1947" w:name="_Toc385594771"/>
      <w:bookmarkStart w:id="1948" w:name="_Toc385595159"/>
      <w:bookmarkStart w:id="1949" w:name="_Toc388621000"/>
      <w:r w:rsidRPr="002C3786">
        <w:t>SI-3</w:t>
      </w:r>
      <w:r>
        <w:t xml:space="preserve"> Malicious Code Protection (L) (M)</w:t>
      </w:r>
      <w:bookmarkEnd w:id="1941"/>
      <w:bookmarkEnd w:id="1942"/>
    </w:p>
    <w:p w14:paraId="22B67D81" w14:textId="77777777" w:rsidR="005B1CD9" w:rsidRPr="002C3786" w:rsidRDefault="005B1CD9" w:rsidP="00BF5BDA">
      <w:pPr>
        <w:keepNext/>
        <w:widowControl/>
      </w:pPr>
      <w:r w:rsidRPr="00AE3199">
        <w:t xml:space="preserve">The organization: </w:t>
      </w:r>
    </w:p>
    <w:p w14:paraId="4DF984D2" w14:textId="77777777" w:rsidR="005B1CD9" w:rsidRPr="006B70B8" w:rsidRDefault="005B1CD9" w:rsidP="00914FE7">
      <w:pPr>
        <w:pStyle w:val="GSAListParagraphalpha"/>
        <w:numPr>
          <w:ilvl w:val="0"/>
          <w:numId w:val="193"/>
        </w:numPr>
      </w:pPr>
      <w:r w:rsidRPr="006B70B8">
        <w:t xml:space="preserve">Employs malicious code protection mechanisms at information system entry and exit points to detect and eradicate malicious code; </w:t>
      </w:r>
    </w:p>
    <w:p w14:paraId="786946A6" w14:textId="77777777" w:rsidR="005B1CD9" w:rsidRPr="006B70B8" w:rsidRDefault="005B1CD9" w:rsidP="00914FE7">
      <w:pPr>
        <w:pStyle w:val="GSAListParagraphalpha"/>
        <w:numPr>
          <w:ilvl w:val="0"/>
          <w:numId w:val="118"/>
        </w:numPr>
      </w:pPr>
      <w:r w:rsidRPr="006B70B8">
        <w:t xml:space="preserve">Updates malicious code protection mechanisms whenever new releases are available in accordance with organizational configuration management policy and procedures; </w:t>
      </w:r>
    </w:p>
    <w:p w14:paraId="79C850C0" w14:textId="77777777" w:rsidR="005B1CD9" w:rsidRPr="006B70B8" w:rsidRDefault="005B1CD9" w:rsidP="00914FE7">
      <w:pPr>
        <w:pStyle w:val="GSAListParagraphalpha"/>
        <w:numPr>
          <w:ilvl w:val="0"/>
          <w:numId w:val="118"/>
        </w:numPr>
      </w:pPr>
      <w:r w:rsidRPr="006B70B8">
        <w:t xml:space="preserve">Configures malicious code protection mechanisms to: </w:t>
      </w:r>
    </w:p>
    <w:p w14:paraId="14CEDF19" w14:textId="77777777" w:rsidR="005B1CD9" w:rsidRPr="006B70B8" w:rsidRDefault="005B1CD9" w:rsidP="00914FE7">
      <w:pPr>
        <w:pStyle w:val="GSAListParagraphalpha2"/>
        <w:numPr>
          <w:ilvl w:val="1"/>
          <w:numId w:val="116"/>
        </w:numPr>
      </w:pPr>
      <w:r w:rsidRPr="006B70B8">
        <w:t>Perform periodic scans of the information system [</w:t>
      </w:r>
      <w:r w:rsidR="00895AF9">
        <w:rPr>
          <w:rStyle w:val="GSAItalicEmphasisChar"/>
        </w:rPr>
        <w:t>FedRAMP</w:t>
      </w:r>
      <w:r w:rsidRPr="006B70B8">
        <w:rPr>
          <w:rStyle w:val="GSAItalicEmphasisChar"/>
        </w:rPr>
        <w:t xml:space="preserve"> Assignment: at least weekly</w:t>
      </w:r>
      <w:r w:rsidRPr="006B70B8">
        <w:t>] and real-time scans of files from external sources at [</w:t>
      </w:r>
      <w:r w:rsidR="00895AF9">
        <w:rPr>
          <w:rStyle w:val="GSAItalicEmphasisChar"/>
        </w:rPr>
        <w:t>FedRAMP</w:t>
      </w:r>
      <w:r w:rsidRPr="006B70B8">
        <w:rPr>
          <w:rStyle w:val="GSAItalicEmphasisChar"/>
        </w:rPr>
        <w:t xml:space="preserve"> Assignment</w:t>
      </w:r>
      <w:r w:rsidR="005275BC">
        <w:rPr>
          <w:rStyle w:val="GSAItalicEmphasisChar"/>
        </w:rPr>
        <w:t>:</w:t>
      </w:r>
      <w:r w:rsidRPr="006B70B8">
        <w:rPr>
          <w:rStyle w:val="GSAItalicEmphasisChar"/>
        </w:rPr>
        <w:t xml:space="preserve"> to include endpoints</w:t>
      </w:r>
      <w:r w:rsidRPr="00765634">
        <w:t>] as the files are downloaded, opened, or executed in accordance with organizational security policy</w:t>
      </w:r>
      <w:r w:rsidRPr="006B70B8">
        <w:t xml:space="preserve">; and </w:t>
      </w:r>
    </w:p>
    <w:p w14:paraId="5F51739C" w14:textId="77777777" w:rsidR="005B1CD9" w:rsidRPr="006B70B8" w:rsidRDefault="005B1CD9" w:rsidP="00914FE7">
      <w:pPr>
        <w:pStyle w:val="GSAListParagraphalpha2"/>
        <w:numPr>
          <w:ilvl w:val="1"/>
          <w:numId w:val="116"/>
        </w:numPr>
      </w:pPr>
      <w:r w:rsidRPr="006B70B8">
        <w:t>[</w:t>
      </w:r>
      <w:r w:rsidR="00895AF9">
        <w:rPr>
          <w:rStyle w:val="GSAItalicEmphasisChar"/>
        </w:rPr>
        <w:t>FedRAMP</w:t>
      </w:r>
      <w:r w:rsidRPr="006B70B8">
        <w:rPr>
          <w:rStyle w:val="GSAItalicEmphasisChar"/>
        </w:rPr>
        <w:t xml:space="preserve"> Assignment: </w:t>
      </w:r>
      <w:r w:rsidR="00F5720D" w:rsidRPr="00F5720D">
        <w:rPr>
          <w:rStyle w:val="GSAItalicEmphasisChar"/>
        </w:rPr>
        <w:t>to include alerting administrator or defined security personnel</w:t>
      </w:r>
      <w:r w:rsidRPr="006B70B8">
        <w:t xml:space="preserve">] in response to malicious code detection; and </w:t>
      </w:r>
    </w:p>
    <w:p w14:paraId="52CD03FC" w14:textId="77777777" w:rsidR="005B1CD9" w:rsidRPr="006B70B8" w:rsidRDefault="005B1CD9" w:rsidP="00914FE7">
      <w:pPr>
        <w:pStyle w:val="GSAListParagraphalpha"/>
        <w:numPr>
          <w:ilvl w:val="0"/>
          <w:numId w:val="118"/>
        </w:numPr>
      </w:pPr>
      <w:r w:rsidRPr="006B70B8">
        <w:t xml:space="preserve">Addresses the receipt of false positives during malicious code detection and eradication and the resulting potential impact on the availability of the information system. </w:t>
      </w:r>
    </w:p>
    <w:p w14:paraId="1E1EABFF" w14:textId="77777777" w:rsidR="005B1CD9" w:rsidRDefault="005B1CD9" w:rsidP="005B1CD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49EA02D3" w14:textId="77777777" w:rsidTr="001C310B">
        <w:trPr>
          <w:cantSplit/>
          <w:trHeight w:val="288"/>
          <w:tblHeader/>
        </w:trPr>
        <w:tc>
          <w:tcPr>
            <w:tcW w:w="811" w:type="pct"/>
            <w:shd w:val="clear" w:color="auto" w:fill="DBE5F1" w:themeFill="accent1" w:themeFillTint="33"/>
            <w:tcMar>
              <w:top w:w="43" w:type="dxa"/>
              <w:bottom w:w="43" w:type="dxa"/>
            </w:tcMar>
          </w:tcPr>
          <w:bookmarkEnd w:id="1943"/>
          <w:bookmarkEnd w:id="1944"/>
          <w:bookmarkEnd w:id="1945"/>
          <w:bookmarkEnd w:id="1946"/>
          <w:bookmarkEnd w:id="1947"/>
          <w:bookmarkEnd w:id="1948"/>
          <w:bookmarkEnd w:id="1949"/>
          <w:p w14:paraId="19B91A20" w14:textId="77777777" w:rsidR="00F75C5D" w:rsidRPr="002C3786" w:rsidRDefault="006B70B8" w:rsidP="00E03A24">
            <w:pPr>
              <w:pStyle w:val="GSATableHeading"/>
            </w:pPr>
            <w:r w:rsidRPr="002C3786">
              <w:t>SI-3</w:t>
            </w:r>
          </w:p>
        </w:tc>
        <w:tc>
          <w:tcPr>
            <w:tcW w:w="4189" w:type="pct"/>
            <w:shd w:val="clear" w:color="auto" w:fill="DBE5F1" w:themeFill="accent1" w:themeFillTint="33"/>
          </w:tcPr>
          <w:p w14:paraId="6D2BF1D9" w14:textId="77777777" w:rsidR="00F75C5D" w:rsidRPr="002C3786" w:rsidRDefault="00F75C5D" w:rsidP="00E03A24">
            <w:pPr>
              <w:pStyle w:val="GSATableHeading"/>
            </w:pPr>
            <w:r w:rsidRPr="002C3786">
              <w:t>Control Summary Information</w:t>
            </w:r>
          </w:p>
        </w:tc>
      </w:tr>
      <w:tr w:rsidR="00F75C5D" w:rsidRPr="002C3786" w14:paraId="5DCE6322" w14:textId="77777777" w:rsidTr="001C310B">
        <w:trPr>
          <w:trHeight w:val="288"/>
        </w:trPr>
        <w:tc>
          <w:tcPr>
            <w:tcW w:w="5000" w:type="pct"/>
            <w:gridSpan w:val="2"/>
            <w:tcMar>
              <w:top w:w="43" w:type="dxa"/>
              <w:bottom w:w="43" w:type="dxa"/>
            </w:tcMar>
          </w:tcPr>
          <w:p w14:paraId="317B2F32" w14:textId="77777777" w:rsidR="00F75C5D" w:rsidRPr="002C3786" w:rsidRDefault="00F75C5D" w:rsidP="00D80FA5">
            <w:pPr>
              <w:pStyle w:val="GSATableText"/>
            </w:pPr>
            <w:r w:rsidRPr="002C3786">
              <w:t>Responsible Role:</w:t>
            </w:r>
            <w:r>
              <w:t xml:space="preserve"> </w:t>
            </w:r>
          </w:p>
        </w:tc>
      </w:tr>
      <w:tr w:rsidR="00F75C5D" w:rsidRPr="00D00D47" w14:paraId="01C3DF25" w14:textId="77777777" w:rsidTr="001C310B">
        <w:trPr>
          <w:trHeight w:val="288"/>
        </w:trPr>
        <w:tc>
          <w:tcPr>
            <w:tcW w:w="5000" w:type="pct"/>
            <w:gridSpan w:val="2"/>
            <w:tcMar>
              <w:top w:w="43" w:type="dxa"/>
              <w:bottom w:w="43" w:type="dxa"/>
            </w:tcMar>
          </w:tcPr>
          <w:p w14:paraId="51BE049D" w14:textId="77777777" w:rsidR="00F75C5D" w:rsidRPr="00D00D47" w:rsidRDefault="006B70B8" w:rsidP="00D80FA5">
            <w:pPr>
              <w:pStyle w:val="GSATableText"/>
            </w:pPr>
            <w:r w:rsidRPr="00D508E9">
              <w:t xml:space="preserve">Parameter SI-3(c)(1)-1: </w:t>
            </w:r>
          </w:p>
        </w:tc>
      </w:tr>
      <w:tr w:rsidR="006B70B8" w:rsidRPr="00D00D47" w14:paraId="038EBBC7" w14:textId="77777777" w:rsidTr="001C310B">
        <w:trPr>
          <w:trHeight w:val="288"/>
        </w:trPr>
        <w:tc>
          <w:tcPr>
            <w:tcW w:w="5000" w:type="pct"/>
            <w:gridSpan w:val="2"/>
            <w:tcMar>
              <w:top w:w="43" w:type="dxa"/>
              <w:bottom w:w="43" w:type="dxa"/>
            </w:tcMar>
          </w:tcPr>
          <w:p w14:paraId="52543554" w14:textId="77777777" w:rsidR="006B70B8" w:rsidRPr="00D508E9" w:rsidRDefault="006B70B8" w:rsidP="00D80FA5">
            <w:pPr>
              <w:pStyle w:val="GSATableText"/>
            </w:pPr>
            <w:r w:rsidRPr="00D508E9">
              <w:t>Parameter SI-3(c)(1)-</w:t>
            </w:r>
            <w:r>
              <w:t>2</w:t>
            </w:r>
            <w:r w:rsidRPr="00D508E9">
              <w:t xml:space="preserve">: </w:t>
            </w:r>
          </w:p>
        </w:tc>
      </w:tr>
      <w:tr w:rsidR="00F75C5D" w:rsidRPr="00D00D47" w14:paraId="7760F36B" w14:textId="77777777" w:rsidTr="001C310B">
        <w:trPr>
          <w:trHeight w:val="288"/>
        </w:trPr>
        <w:tc>
          <w:tcPr>
            <w:tcW w:w="5000" w:type="pct"/>
            <w:gridSpan w:val="2"/>
            <w:tcMar>
              <w:top w:w="43" w:type="dxa"/>
              <w:bottom w:w="43" w:type="dxa"/>
            </w:tcMar>
          </w:tcPr>
          <w:p w14:paraId="15C666C3" w14:textId="77777777" w:rsidR="00F75C5D" w:rsidRPr="00D00D47" w:rsidRDefault="006B70B8" w:rsidP="00D80FA5">
            <w:pPr>
              <w:pStyle w:val="GSATableText"/>
            </w:pPr>
            <w:r w:rsidRPr="00D508E9">
              <w:t>Parameter SI-3(c)(2)</w:t>
            </w:r>
            <w:r>
              <w:t xml:space="preserve">: </w:t>
            </w:r>
          </w:p>
        </w:tc>
      </w:tr>
      <w:tr w:rsidR="00F75C5D" w:rsidRPr="002C3786" w14:paraId="4ACE15F0" w14:textId="77777777" w:rsidTr="001C310B">
        <w:trPr>
          <w:trHeight w:val="288"/>
        </w:trPr>
        <w:tc>
          <w:tcPr>
            <w:tcW w:w="5000" w:type="pct"/>
            <w:gridSpan w:val="2"/>
            <w:tcMar>
              <w:top w:w="43" w:type="dxa"/>
              <w:bottom w:w="43" w:type="dxa"/>
            </w:tcMar>
            <w:vAlign w:val="bottom"/>
          </w:tcPr>
          <w:p w14:paraId="5D6752FF" w14:textId="77777777" w:rsidR="00F75C5D" w:rsidRPr="002C3786" w:rsidRDefault="00F75C5D" w:rsidP="00DA4990">
            <w:pPr>
              <w:pStyle w:val="GSATableText"/>
            </w:pPr>
            <w:r w:rsidRPr="002C3786">
              <w:t>Implementation Status (check all that apply):</w:t>
            </w:r>
          </w:p>
          <w:p w14:paraId="5FE7D5AE" w14:textId="77777777" w:rsidR="00F75C5D" w:rsidRPr="002C3786" w:rsidRDefault="00CB38BB" w:rsidP="00DA4990">
            <w:pPr>
              <w:pStyle w:val="GSATableText"/>
            </w:pPr>
            <w:sdt>
              <w:sdtPr>
                <w:id w:val="-160618389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Implemented</w:t>
            </w:r>
          </w:p>
          <w:p w14:paraId="5BFD5445" w14:textId="77777777" w:rsidR="00F75C5D" w:rsidRPr="002C3786" w:rsidRDefault="00CB38BB" w:rsidP="00DA4990">
            <w:pPr>
              <w:pStyle w:val="GSATableText"/>
            </w:pPr>
            <w:sdt>
              <w:sdtPr>
                <w:id w:val="-1096175277"/>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Partially implemented</w:t>
            </w:r>
          </w:p>
          <w:p w14:paraId="2096AFAA" w14:textId="77777777" w:rsidR="00F75C5D" w:rsidRPr="002C3786" w:rsidRDefault="00CB38BB" w:rsidP="00DA4990">
            <w:pPr>
              <w:pStyle w:val="GSATableText"/>
            </w:pPr>
            <w:sdt>
              <w:sdtPr>
                <w:id w:val="397712481"/>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Planned</w:t>
            </w:r>
          </w:p>
          <w:p w14:paraId="4FDDC301" w14:textId="77777777" w:rsidR="00F75C5D" w:rsidRPr="002C3786" w:rsidRDefault="00CB38BB" w:rsidP="00DA4990">
            <w:pPr>
              <w:pStyle w:val="GSATableText"/>
            </w:pPr>
            <w:sdt>
              <w:sdtPr>
                <w:id w:val="-158760434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Alternative implementation</w:t>
            </w:r>
          </w:p>
          <w:p w14:paraId="098EEAB0" w14:textId="77777777" w:rsidR="00F75C5D" w:rsidRPr="002C3786" w:rsidRDefault="00CB38BB" w:rsidP="00DA4990">
            <w:pPr>
              <w:pStyle w:val="GSATableText"/>
            </w:pPr>
            <w:sdt>
              <w:sdtPr>
                <w:id w:val="-167557314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Not applicable</w:t>
            </w:r>
          </w:p>
        </w:tc>
      </w:tr>
      <w:tr w:rsidR="00F75C5D" w:rsidRPr="002C3786" w14:paraId="160A7F03" w14:textId="77777777" w:rsidTr="001C310B">
        <w:trPr>
          <w:trHeight w:val="288"/>
        </w:trPr>
        <w:tc>
          <w:tcPr>
            <w:tcW w:w="5000" w:type="pct"/>
            <w:gridSpan w:val="2"/>
            <w:tcMar>
              <w:top w:w="43" w:type="dxa"/>
              <w:bottom w:w="43" w:type="dxa"/>
            </w:tcMar>
            <w:vAlign w:val="bottom"/>
          </w:tcPr>
          <w:p w14:paraId="5F2C7446" w14:textId="77777777" w:rsidR="00F75C5D" w:rsidRPr="002C3786" w:rsidRDefault="00F75C5D" w:rsidP="00DA4990">
            <w:pPr>
              <w:pStyle w:val="GSATableText"/>
            </w:pPr>
            <w:r w:rsidRPr="002C3786">
              <w:t>Control Origination (check all that apply):</w:t>
            </w:r>
          </w:p>
          <w:p w14:paraId="47758456" w14:textId="77777777" w:rsidR="00F75C5D" w:rsidRPr="002C3786" w:rsidRDefault="00CB38BB" w:rsidP="00DA4990">
            <w:pPr>
              <w:pStyle w:val="GSATableText"/>
            </w:pPr>
            <w:sdt>
              <w:sdtPr>
                <w:id w:val="-153002597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Corporate</w:t>
            </w:r>
          </w:p>
          <w:p w14:paraId="0262A818" w14:textId="77777777" w:rsidR="00F75C5D" w:rsidRPr="002C3786" w:rsidRDefault="00CB38BB" w:rsidP="00DA4990">
            <w:pPr>
              <w:pStyle w:val="GSATableText"/>
            </w:pPr>
            <w:sdt>
              <w:sdtPr>
                <w:id w:val="-4946180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System Specific</w:t>
            </w:r>
          </w:p>
          <w:p w14:paraId="1DD753D2" w14:textId="77777777" w:rsidR="00F75C5D" w:rsidRPr="002C3786" w:rsidRDefault="00CB38BB" w:rsidP="00DA4990">
            <w:pPr>
              <w:pStyle w:val="GSATableText"/>
            </w:pPr>
            <w:sdt>
              <w:sdtPr>
                <w:id w:val="179787645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Hybrid (Corporate and System Specific)</w:t>
            </w:r>
          </w:p>
          <w:p w14:paraId="68B7747C" w14:textId="77777777" w:rsidR="00F75C5D" w:rsidRPr="002C3786" w:rsidRDefault="00CB38BB" w:rsidP="00DA4990">
            <w:pPr>
              <w:pStyle w:val="GSATableText"/>
            </w:pPr>
            <w:sdt>
              <w:sdtPr>
                <w:id w:val="-91633135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Configured by Customer (Customer System Specific) </w:t>
            </w:r>
          </w:p>
          <w:p w14:paraId="60FC97AE" w14:textId="77777777" w:rsidR="00F75C5D" w:rsidRPr="002C3786" w:rsidRDefault="00CB38BB" w:rsidP="00DA4990">
            <w:pPr>
              <w:pStyle w:val="GSATableText"/>
            </w:pPr>
            <w:sdt>
              <w:sdtPr>
                <w:id w:val="168524135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Provided by Customer (Customer System Specific) </w:t>
            </w:r>
          </w:p>
          <w:p w14:paraId="5553D7DC" w14:textId="77777777" w:rsidR="00F75C5D" w:rsidRPr="002C3786" w:rsidRDefault="00CB38BB" w:rsidP="00DA4990">
            <w:pPr>
              <w:pStyle w:val="GSATableText"/>
            </w:pPr>
            <w:sdt>
              <w:sdtPr>
                <w:id w:val="162866320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Shared (Service Provider and Customer Responsibility)</w:t>
            </w:r>
          </w:p>
          <w:p w14:paraId="0C8CF11C" w14:textId="276371CC" w:rsidR="00F75C5D" w:rsidRPr="002C3786" w:rsidRDefault="00CB38BB" w:rsidP="00DA4990">
            <w:pPr>
              <w:pStyle w:val="GSATableText"/>
            </w:pPr>
            <w:sdt>
              <w:sdtPr>
                <w:id w:val="-652447457"/>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515421313"/>
                <w:showingPlcHdr/>
                <w:text/>
              </w:sdtPr>
              <w:sdtEndPr/>
              <w:sdtContent>
                <w:r w:rsidR="00F75C5D" w:rsidRPr="004C65C2">
                  <w:rPr>
                    <w:rStyle w:val="PlaceholderText"/>
                    <w:rFonts w:eastAsiaTheme="majorEastAsia"/>
                  </w:rPr>
                  <w:t>Click here to enter text.</w:t>
                </w:r>
              </w:sdtContent>
            </w:sdt>
            <w:r w:rsidR="00F75C5D" w:rsidRPr="00CE1081">
              <w:t xml:space="preserve"> , </w:t>
            </w:r>
            <w:sdt>
              <w:sdtPr>
                <w:alias w:val="Date of FedRAMP Authorization"/>
                <w:tag w:val="dateofauthorization"/>
                <w:id w:val="-1143726953"/>
                <w:date>
                  <w:dateFormat w:val="M/d/yyyy"/>
                  <w:lid w:val="en-US"/>
                  <w:storeMappedDataAs w:val="dateTime"/>
                  <w:calendar w:val="gregorian"/>
                </w:date>
              </w:sdtPr>
              <w:sdtEndPr/>
              <w:sdtContent>
                <w:r w:rsidR="00CA1512" w:rsidDel="00D81901">
                  <w:t>Date of Authorization</w:t>
                </w:r>
                <w:r w:rsidR="00D81901">
                  <w:t>Date of Authorization</w:t>
                </w:r>
              </w:sdtContent>
            </w:sdt>
            <w:r w:rsidR="00F75C5D" w:rsidRPr="002C3786">
              <w:t xml:space="preserve"> </w:t>
            </w:r>
          </w:p>
        </w:tc>
      </w:tr>
    </w:tbl>
    <w:p w14:paraId="2BB766A4"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B70B8" w14:paraId="54F4DA4C" w14:textId="77777777" w:rsidTr="001C310B">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E95F2C" w14:textId="77777777" w:rsidR="006B70B8" w:rsidRDefault="006B70B8" w:rsidP="00E03A24">
            <w:pPr>
              <w:pStyle w:val="GSATableHeading"/>
            </w:pPr>
            <w:r w:rsidRPr="00D508E9">
              <w:t xml:space="preserve">SI-3 </w:t>
            </w:r>
            <w:r>
              <w:t>What is the solution and how is it implemented?</w:t>
            </w:r>
          </w:p>
        </w:tc>
      </w:tr>
      <w:tr w:rsidR="006B70B8" w14:paraId="7C9CF3F0"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5067821B" w14:textId="77777777" w:rsidR="006B70B8" w:rsidRDefault="006B70B8" w:rsidP="00E03A24">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DF72040" w14:textId="77777777" w:rsidR="006B70B8" w:rsidRDefault="006B70B8">
            <w:pPr>
              <w:pStyle w:val="GSATableText"/>
              <w:spacing w:line="256" w:lineRule="auto"/>
            </w:pPr>
          </w:p>
        </w:tc>
      </w:tr>
      <w:tr w:rsidR="006B70B8" w14:paraId="219A8A0C"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2C474356" w14:textId="77777777" w:rsidR="006B70B8" w:rsidRDefault="006B70B8" w:rsidP="00E03A24">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EF0B8A" w14:textId="77777777" w:rsidR="006B70B8" w:rsidRDefault="006B70B8">
            <w:pPr>
              <w:pStyle w:val="GSATableText"/>
              <w:spacing w:line="256" w:lineRule="auto"/>
            </w:pPr>
          </w:p>
        </w:tc>
      </w:tr>
      <w:tr w:rsidR="006B70B8" w14:paraId="2A183EC7"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40AEAAD4" w14:textId="77777777" w:rsidR="006B70B8" w:rsidRDefault="006B70B8" w:rsidP="00E03A24">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7DC50E6" w14:textId="77777777" w:rsidR="006B70B8" w:rsidRDefault="006B70B8">
            <w:pPr>
              <w:pStyle w:val="GSATableText"/>
              <w:spacing w:line="256" w:lineRule="auto"/>
            </w:pPr>
          </w:p>
        </w:tc>
      </w:tr>
      <w:tr w:rsidR="006B70B8" w14:paraId="43444CF8"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7F2D2D1C" w14:textId="77777777" w:rsidR="006B70B8" w:rsidRDefault="006B70B8" w:rsidP="00E03A24">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3287CB1" w14:textId="77777777" w:rsidR="006B70B8" w:rsidRDefault="006B70B8">
            <w:pPr>
              <w:pStyle w:val="GSATableText"/>
              <w:spacing w:line="256" w:lineRule="auto"/>
            </w:pPr>
          </w:p>
        </w:tc>
      </w:tr>
    </w:tbl>
    <w:p w14:paraId="2E49A88E" w14:textId="77777777" w:rsidR="00F75C5D" w:rsidRDefault="00F75C5D" w:rsidP="00DA4990"/>
    <w:p w14:paraId="5AD40DA0" w14:textId="77777777" w:rsidR="000D1972" w:rsidRDefault="006B70B8" w:rsidP="005972CC">
      <w:pPr>
        <w:pStyle w:val="Heading3"/>
      </w:pPr>
      <w:bookmarkStart w:id="1950" w:name="_Toc149090492"/>
      <w:bookmarkStart w:id="1951" w:name="_Toc383429946"/>
      <w:bookmarkStart w:id="1952" w:name="_Toc383444742"/>
      <w:bookmarkStart w:id="1953" w:name="_Toc385594387"/>
      <w:bookmarkStart w:id="1954" w:name="_Toc385594775"/>
      <w:bookmarkStart w:id="1955" w:name="_Toc385595163"/>
      <w:bookmarkStart w:id="1956" w:name="_Toc388621004"/>
      <w:bookmarkStart w:id="1957" w:name="_Toc449543509"/>
      <w:bookmarkStart w:id="1958" w:name="_Toc464803660"/>
      <w:r w:rsidRPr="002C3786">
        <w:t>SI-4</w:t>
      </w:r>
      <w:r>
        <w:t xml:space="preserve"> </w:t>
      </w:r>
      <w:r w:rsidR="00E47BA8" w:rsidRPr="002C3786">
        <w:t>Information Syst</w:t>
      </w:r>
      <w:r w:rsidR="00447359" w:rsidRPr="002C3786">
        <w:t>em Monitoring</w:t>
      </w:r>
      <w:r w:rsidR="00E47BA8" w:rsidRPr="002C3786">
        <w:t xml:space="preserve"> </w:t>
      </w:r>
      <w:bookmarkEnd w:id="1950"/>
      <w:bookmarkEnd w:id="1951"/>
      <w:bookmarkEnd w:id="1952"/>
      <w:bookmarkEnd w:id="1953"/>
      <w:bookmarkEnd w:id="1954"/>
      <w:bookmarkEnd w:id="1955"/>
      <w:bookmarkEnd w:id="1956"/>
      <w:r w:rsidR="00DC46DE">
        <w:t>(L) (M) (H)</w:t>
      </w:r>
      <w:bookmarkEnd w:id="1957"/>
      <w:bookmarkEnd w:id="1958"/>
    </w:p>
    <w:p w14:paraId="141B9C41" w14:textId="77777777" w:rsidR="00E47BA8" w:rsidRPr="002C3786" w:rsidRDefault="00E47BA8" w:rsidP="00BF5BDA">
      <w:pPr>
        <w:keepNext/>
        <w:widowControl/>
      </w:pPr>
      <w:r w:rsidRPr="002C3786">
        <w:t>The organization:</w:t>
      </w:r>
    </w:p>
    <w:p w14:paraId="02461706" w14:textId="77777777" w:rsidR="000D1972" w:rsidRPr="006B70B8" w:rsidRDefault="7769C778" w:rsidP="00914FE7">
      <w:pPr>
        <w:pStyle w:val="GSAListParagraphalpha"/>
        <w:numPr>
          <w:ilvl w:val="0"/>
          <w:numId w:val="121"/>
        </w:numPr>
      </w:pPr>
      <w:r w:rsidRPr="006B70B8">
        <w:t>Monitors the information system to detect:</w:t>
      </w:r>
    </w:p>
    <w:p w14:paraId="55EDF780" w14:textId="77777777" w:rsidR="000D1972" w:rsidRPr="00C00CCC" w:rsidRDefault="50B055E8" w:rsidP="00914FE7">
      <w:pPr>
        <w:pStyle w:val="GSAListParagraphalpha2"/>
        <w:numPr>
          <w:ilvl w:val="1"/>
          <w:numId w:val="116"/>
        </w:numPr>
      </w:pPr>
      <w:r w:rsidRPr="00C00CCC">
        <w:t>Attacks and indicators of potential attacks in accordance with</w:t>
      </w:r>
      <w:r w:rsidR="00AE3199" w:rsidRPr="00C00CCC">
        <w:t xml:space="preserve"> [</w:t>
      </w:r>
      <w:r w:rsidR="00AE3199" w:rsidRPr="00C00CCC">
        <w:rPr>
          <w:rStyle w:val="GSAItalicEmphasisChar"/>
        </w:rPr>
        <w:t>Assignment: organization-defined monitoring objectives</w:t>
      </w:r>
      <w:r w:rsidR="00AE3199" w:rsidRPr="00C00CCC">
        <w:t>]; and</w:t>
      </w:r>
    </w:p>
    <w:p w14:paraId="253CDDCB" w14:textId="77777777" w:rsidR="000D1972" w:rsidRPr="00C00CCC" w:rsidRDefault="00AE3199" w:rsidP="00914FE7">
      <w:pPr>
        <w:pStyle w:val="GSAListParagraphalpha2"/>
        <w:numPr>
          <w:ilvl w:val="1"/>
          <w:numId w:val="116"/>
        </w:numPr>
      </w:pPr>
      <w:r w:rsidRPr="00C00CCC">
        <w:t xml:space="preserve">Unauthorized local, network, and remote connections; </w:t>
      </w:r>
    </w:p>
    <w:p w14:paraId="2B157BA1" w14:textId="77777777" w:rsidR="00E47BA8" w:rsidRPr="006B70B8" w:rsidRDefault="00E47BA8" w:rsidP="00914FE7">
      <w:pPr>
        <w:pStyle w:val="GSAListParagraphalpha"/>
        <w:numPr>
          <w:ilvl w:val="0"/>
          <w:numId w:val="118"/>
        </w:numPr>
      </w:pPr>
      <w:r w:rsidRPr="006B70B8">
        <w:t>Identifies unauthorized use of the information system</w:t>
      </w:r>
      <w:r w:rsidR="2D3CF40B" w:rsidRPr="006B70B8">
        <w:t xml:space="preserve"> through</w:t>
      </w:r>
      <w:r w:rsidR="5E77EBD6" w:rsidRPr="006B70B8">
        <w:t xml:space="preserve"> [</w:t>
      </w:r>
      <w:r w:rsidR="00AE3199" w:rsidRPr="00B35F67">
        <w:rPr>
          <w:rStyle w:val="GSAItalicEmphasisChar"/>
        </w:rPr>
        <w:t>Assignment: organization-defined techniques and methods</w:t>
      </w:r>
      <w:r w:rsidR="5E77EBD6" w:rsidRPr="006B70B8">
        <w:t>];</w:t>
      </w:r>
    </w:p>
    <w:p w14:paraId="7234A2E1" w14:textId="77777777" w:rsidR="000D1972" w:rsidRPr="006B70B8" w:rsidRDefault="00E47BA8" w:rsidP="00914FE7">
      <w:pPr>
        <w:pStyle w:val="GSAListParagraphalpha"/>
        <w:numPr>
          <w:ilvl w:val="0"/>
          <w:numId w:val="118"/>
        </w:numPr>
      </w:pPr>
      <w:r w:rsidRPr="006B70B8">
        <w:t>Deploys monitoring devices</w:t>
      </w:r>
      <w:r w:rsidR="5E77EBD6" w:rsidRPr="006B70B8">
        <w:t xml:space="preserve"> (</w:t>
      </w:r>
      <w:r w:rsidR="3EE66433" w:rsidRPr="006B70B8">
        <w:t>i</w:t>
      </w:r>
      <w:r w:rsidR="5E77EBD6" w:rsidRPr="006B70B8">
        <w:t>)</w:t>
      </w:r>
      <w:r w:rsidRPr="006B70B8">
        <w:t xml:space="preserve"> strategically within the information system to collect organization-determined essential information; and</w:t>
      </w:r>
      <w:r w:rsidR="74E9C1FE" w:rsidRPr="006B70B8">
        <w:t xml:space="preserve"> (ii) </w:t>
      </w:r>
      <w:r w:rsidRPr="006B70B8">
        <w:t>at ad hoc locations within the system to track specific types of transactions of interest to the organization;</w:t>
      </w:r>
    </w:p>
    <w:p w14:paraId="6859984F" w14:textId="77777777" w:rsidR="000D1972" w:rsidRPr="006B70B8" w:rsidRDefault="00AE3199" w:rsidP="00914FE7">
      <w:pPr>
        <w:pStyle w:val="GSAListParagraphalpha"/>
        <w:numPr>
          <w:ilvl w:val="0"/>
          <w:numId w:val="118"/>
        </w:numPr>
      </w:pPr>
      <w:r w:rsidRPr="006B70B8">
        <w:t>Protects information obtained from intrusion-monitoring tools from unauthorized access, modification, and deletion;</w:t>
      </w:r>
    </w:p>
    <w:p w14:paraId="5034F13B" w14:textId="77777777" w:rsidR="00E47BA8" w:rsidRPr="006B70B8" w:rsidRDefault="00E47BA8" w:rsidP="00914FE7">
      <w:pPr>
        <w:pStyle w:val="GSAListParagraphalpha"/>
        <w:numPr>
          <w:ilvl w:val="0"/>
          <w:numId w:val="118"/>
        </w:numPr>
      </w:pPr>
      <w:r w:rsidRPr="006B70B8">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1A1738CE" w14:textId="77777777" w:rsidR="00E47BA8" w:rsidRPr="006B70B8" w:rsidRDefault="00E47BA8" w:rsidP="00914FE7">
      <w:pPr>
        <w:pStyle w:val="GSAListParagraphalpha"/>
        <w:numPr>
          <w:ilvl w:val="0"/>
          <w:numId w:val="118"/>
        </w:numPr>
      </w:pPr>
      <w:r w:rsidRPr="006B70B8">
        <w:t>Obtains legal opinion with regard to information system monitoring activities in accordance with applicable federal laws, Executive Orders, directives, policies, or regulations</w:t>
      </w:r>
      <w:r w:rsidR="1F273DC2" w:rsidRPr="006B70B8">
        <w:t>; and</w:t>
      </w:r>
    </w:p>
    <w:p w14:paraId="07EAFE8C" w14:textId="77777777" w:rsidR="000D1972" w:rsidRPr="00B35F67" w:rsidRDefault="00AE3199" w:rsidP="00914FE7">
      <w:pPr>
        <w:pStyle w:val="GSAListParagraphalpha"/>
        <w:numPr>
          <w:ilvl w:val="0"/>
          <w:numId w:val="116"/>
        </w:numPr>
      </w:pPr>
      <w:r w:rsidRPr="00B35F67">
        <w:t>Provides [</w:t>
      </w:r>
      <w:r w:rsidRPr="00D01DFE">
        <w:rPr>
          <w:rStyle w:val="GSAItalicEmphasisChar"/>
        </w:rPr>
        <w:t>Assignment: organization-defined information system monitoring information</w:t>
      </w:r>
      <w:r w:rsidR="2849681D" w:rsidRPr="00B35F67">
        <w:t>] to [</w:t>
      </w:r>
      <w:r w:rsidRPr="00D01DFE">
        <w:rPr>
          <w:rStyle w:val="GSAItalicEmphasisChar"/>
        </w:rPr>
        <w:t>Assignment: organization-defined personnel or roles</w:t>
      </w:r>
      <w:r w:rsidR="2849681D" w:rsidRPr="00B35F67">
        <w:t>] [</w:t>
      </w:r>
      <w:r w:rsidRPr="00D01DFE">
        <w:rPr>
          <w:rStyle w:val="GSAItalicEmphasisChar"/>
        </w:rPr>
        <w:t xml:space="preserve">Selection (one or more): as </w:t>
      </w:r>
      <w:r w:rsidRPr="00302087">
        <w:rPr>
          <w:rStyle w:val="GSAItalicEmphasisChar"/>
        </w:rPr>
        <w:t>needed;</w:t>
      </w:r>
      <w:r w:rsidR="2849681D" w:rsidRPr="00302087">
        <w:rPr>
          <w:rStyle w:val="GSAItalicEmphasisChar"/>
        </w:rPr>
        <w:t xml:space="preserve"> </w:t>
      </w:r>
      <w:r w:rsidR="2849681D" w:rsidRPr="00042276">
        <w:t>[</w:t>
      </w:r>
      <w:r w:rsidRPr="00302087">
        <w:rPr>
          <w:rStyle w:val="GSAItalicEmphasisChar"/>
        </w:rPr>
        <w:t>Assignment</w:t>
      </w:r>
      <w:r w:rsidRPr="00D01DFE">
        <w:rPr>
          <w:rStyle w:val="GSAItalicEmphasisChar"/>
        </w:rPr>
        <w:t>: organization-defined frequency</w:t>
      </w:r>
      <w:r w:rsidR="2849681D" w:rsidRPr="00B35F67">
        <w:t>]].</w:t>
      </w:r>
    </w:p>
    <w:p w14:paraId="5D33EDD1" w14:textId="77777777" w:rsidR="00181A6B" w:rsidRDefault="00181A6B" w:rsidP="00952B59">
      <w:pPr>
        <w:pStyle w:val="GSAGuidance"/>
        <w:keepNext/>
      </w:pPr>
      <w:r>
        <w:rPr>
          <w:rStyle w:val="GSAGuidanceBoldChar"/>
        </w:rPr>
        <w:t xml:space="preserve">SI-4 </w:t>
      </w:r>
      <w:r w:rsidRPr="00181A6B">
        <w:rPr>
          <w:rStyle w:val="GSAGuidanceBoldChar"/>
        </w:rPr>
        <w:t xml:space="preserve">Additional </w:t>
      </w:r>
      <w:r w:rsidR="00895AF9">
        <w:rPr>
          <w:rStyle w:val="GSAGuidanceBoldChar"/>
        </w:rPr>
        <w:t>FedRAMP</w:t>
      </w:r>
      <w:r w:rsidRPr="00181A6B">
        <w:rPr>
          <w:rStyle w:val="GSAGuidanceBoldChar"/>
        </w:rPr>
        <w:t xml:space="preserve"> Requirements and Guidance:</w:t>
      </w:r>
      <w:r>
        <w:t xml:space="preserve"> </w:t>
      </w:r>
    </w:p>
    <w:p w14:paraId="2C37442B" w14:textId="77777777" w:rsidR="00E47BA8" w:rsidRPr="00181A6B" w:rsidRDefault="00DC46DE" w:rsidP="00952B59">
      <w:pPr>
        <w:pStyle w:val="GSAGuidance"/>
        <w:keepNext/>
      </w:pPr>
      <w:r>
        <w:rPr>
          <w:rStyle w:val="GSAGuidanceBoldChar"/>
        </w:rPr>
        <w:t>Guidance</w:t>
      </w:r>
      <w:r w:rsidR="00181A6B">
        <w:t xml:space="preserve">: </w:t>
      </w:r>
      <w:r w:rsidRPr="00DC46DE">
        <w:t>See US-CERT Incident Response Reporting Guidelines.</w:t>
      </w:r>
    </w:p>
    <w:p w14:paraId="5F3EE5E8" w14:textId="77777777" w:rsidR="00181A6B" w:rsidRDefault="00181A6B"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1B9793C4" w14:textId="77777777" w:rsidTr="001C310B">
        <w:trPr>
          <w:cantSplit/>
          <w:trHeight w:val="288"/>
          <w:tblHeader/>
        </w:trPr>
        <w:tc>
          <w:tcPr>
            <w:tcW w:w="811" w:type="pct"/>
            <w:shd w:val="clear" w:color="auto" w:fill="DBE5F1" w:themeFill="accent1" w:themeFillTint="33"/>
            <w:tcMar>
              <w:top w:w="43" w:type="dxa"/>
              <w:bottom w:w="43" w:type="dxa"/>
            </w:tcMar>
          </w:tcPr>
          <w:p w14:paraId="0B06EFA5" w14:textId="77777777" w:rsidR="00F75C5D" w:rsidRPr="002C3786" w:rsidRDefault="00B35F67" w:rsidP="00E03A24">
            <w:pPr>
              <w:pStyle w:val="GSATableHeading"/>
            </w:pPr>
            <w:r w:rsidRPr="00EB3D4B">
              <w:t>SI-4</w:t>
            </w:r>
          </w:p>
        </w:tc>
        <w:tc>
          <w:tcPr>
            <w:tcW w:w="4189" w:type="pct"/>
            <w:shd w:val="clear" w:color="auto" w:fill="DBE5F1" w:themeFill="accent1" w:themeFillTint="33"/>
          </w:tcPr>
          <w:p w14:paraId="242431CF" w14:textId="77777777" w:rsidR="00F75C5D" w:rsidRPr="002C3786" w:rsidRDefault="00F75C5D" w:rsidP="00E03A24">
            <w:pPr>
              <w:pStyle w:val="GSATableHeading"/>
            </w:pPr>
            <w:r w:rsidRPr="002C3786">
              <w:t>Control Summary Information</w:t>
            </w:r>
          </w:p>
        </w:tc>
      </w:tr>
      <w:tr w:rsidR="00F75C5D" w:rsidRPr="002C3786" w14:paraId="7645FE26" w14:textId="77777777" w:rsidTr="001C310B">
        <w:trPr>
          <w:trHeight w:val="288"/>
        </w:trPr>
        <w:tc>
          <w:tcPr>
            <w:tcW w:w="5000" w:type="pct"/>
            <w:gridSpan w:val="2"/>
            <w:tcMar>
              <w:top w:w="43" w:type="dxa"/>
              <w:bottom w:w="43" w:type="dxa"/>
            </w:tcMar>
          </w:tcPr>
          <w:p w14:paraId="210C7735" w14:textId="77777777" w:rsidR="00F75C5D" w:rsidRPr="002C3786" w:rsidRDefault="00F75C5D" w:rsidP="00D80FA5">
            <w:pPr>
              <w:pStyle w:val="GSATableText"/>
            </w:pPr>
            <w:r w:rsidRPr="002C3786">
              <w:t>Responsible Role:</w:t>
            </w:r>
            <w:r>
              <w:t xml:space="preserve"> </w:t>
            </w:r>
          </w:p>
        </w:tc>
      </w:tr>
      <w:tr w:rsidR="00F75C5D" w:rsidRPr="00D00D47" w14:paraId="400F354F" w14:textId="77777777" w:rsidTr="001C310B">
        <w:trPr>
          <w:trHeight w:val="288"/>
        </w:trPr>
        <w:tc>
          <w:tcPr>
            <w:tcW w:w="5000" w:type="pct"/>
            <w:gridSpan w:val="2"/>
            <w:tcMar>
              <w:top w:w="43" w:type="dxa"/>
              <w:bottom w:w="43" w:type="dxa"/>
            </w:tcMar>
          </w:tcPr>
          <w:p w14:paraId="7633E619" w14:textId="77777777" w:rsidR="00F75C5D" w:rsidRPr="00D00D47" w:rsidRDefault="00B35F67" w:rsidP="00D80FA5">
            <w:pPr>
              <w:pStyle w:val="GSATableText"/>
            </w:pPr>
            <w:r w:rsidRPr="00EB3D4B">
              <w:t xml:space="preserve">Parameter SI-4(a)(1): </w:t>
            </w:r>
          </w:p>
        </w:tc>
      </w:tr>
      <w:tr w:rsidR="00F75C5D" w:rsidRPr="00D00D47" w14:paraId="2C5CA30D" w14:textId="77777777" w:rsidTr="001C310B">
        <w:trPr>
          <w:trHeight w:val="288"/>
        </w:trPr>
        <w:tc>
          <w:tcPr>
            <w:tcW w:w="5000" w:type="pct"/>
            <w:gridSpan w:val="2"/>
            <w:tcMar>
              <w:top w:w="43" w:type="dxa"/>
              <w:bottom w:w="43" w:type="dxa"/>
            </w:tcMar>
          </w:tcPr>
          <w:p w14:paraId="227CE4A7" w14:textId="77777777" w:rsidR="00F75C5D" w:rsidRPr="00D00D47" w:rsidRDefault="00B35F67" w:rsidP="00D80FA5">
            <w:pPr>
              <w:pStyle w:val="GSATableText"/>
            </w:pPr>
            <w:r w:rsidRPr="00EB3D4B">
              <w:t>Parameter SI-4(b):</w:t>
            </w:r>
            <w:r>
              <w:t xml:space="preserve"> </w:t>
            </w:r>
          </w:p>
        </w:tc>
      </w:tr>
      <w:tr w:rsidR="00B35F67" w:rsidRPr="00D00D47" w14:paraId="74C9E06B" w14:textId="77777777" w:rsidTr="001C310B">
        <w:trPr>
          <w:trHeight w:val="288"/>
        </w:trPr>
        <w:tc>
          <w:tcPr>
            <w:tcW w:w="5000" w:type="pct"/>
            <w:gridSpan w:val="2"/>
            <w:tcMar>
              <w:top w:w="43" w:type="dxa"/>
              <w:bottom w:w="43" w:type="dxa"/>
            </w:tcMar>
          </w:tcPr>
          <w:p w14:paraId="78E7EF07" w14:textId="77777777" w:rsidR="00B35F67" w:rsidRPr="00D00D47" w:rsidRDefault="00B35F67" w:rsidP="00D80FA5">
            <w:pPr>
              <w:pStyle w:val="GSATableText"/>
            </w:pPr>
            <w:r w:rsidRPr="00EB3D4B">
              <w:t>Parameter SI-4(g)-1</w:t>
            </w:r>
            <w:r>
              <w:t xml:space="preserve">: </w:t>
            </w:r>
          </w:p>
        </w:tc>
      </w:tr>
      <w:tr w:rsidR="00B35F67" w:rsidRPr="00D00D47" w14:paraId="1D7FF5EF" w14:textId="77777777" w:rsidTr="001C310B">
        <w:trPr>
          <w:trHeight w:val="288"/>
        </w:trPr>
        <w:tc>
          <w:tcPr>
            <w:tcW w:w="5000" w:type="pct"/>
            <w:gridSpan w:val="2"/>
            <w:tcMar>
              <w:top w:w="43" w:type="dxa"/>
              <w:bottom w:w="43" w:type="dxa"/>
            </w:tcMar>
          </w:tcPr>
          <w:p w14:paraId="7FB352E4" w14:textId="77777777" w:rsidR="00B35F67" w:rsidRPr="00D00D47" w:rsidRDefault="00B35F67" w:rsidP="00D80FA5">
            <w:pPr>
              <w:pStyle w:val="GSATableText"/>
            </w:pPr>
            <w:r w:rsidRPr="00EB3D4B">
              <w:t>Parameter SI-4(g)-</w:t>
            </w:r>
            <w:r>
              <w:t xml:space="preserve">2: </w:t>
            </w:r>
          </w:p>
        </w:tc>
      </w:tr>
      <w:tr w:rsidR="00B35F67" w:rsidRPr="00D00D47" w14:paraId="1B7AAEB7" w14:textId="77777777" w:rsidTr="001C310B">
        <w:trPr>
          <w:trHeight w:val="288"/>
        </w:trPr>
        <w:tc>
          <w:tcPr>
            <w:tcW w:w="5000" w:type="pct"/>
            <w:gridSpan w:val="2"/>
            <w:tcMar>
              <w:top w:w="43" w:type="dxa"/>
              <w:bottom w:w="43" w:type="dxa"/>
            </w:tcMar>
          </w:tcPr>
          <w:p w14:paraId="510A841A" w14:textId="77777777" w:rsidR="00B35F67" w:rsidRPr="00D00D47" w:rsidRDefault="00B35F67" w:rsidP="00D80FA5">
            <w:pPr>
              <w:pStyle w:val="GSATableText"/>
            </w:pPr>
            <w:r w:rsidRPr="00EB3D4B">
              <w:t>Parameter SI-4(g)-</w:t>
            </w:r>
            <w:r>
              <w:t xml:space="preserve">3: </w:t>
            </w:r>
          </w:p>
        </w:tc>
      </w:tr>
      <w:tr w:rsidR="00F75C5D" w:rsidRPr="002C3786" w14:paraId="6B183515" w14:textId="77777777" w:rsidTr="001C310B">
        <w:trPr>
          <w:trHeight w:val="288"/>
        </w:trPr>
        <w:tc>
          <w:tcPr>
            <w:tcW w:w="5000" w:type="pct"/>
            <w:gridSpan w:val="2"/>
            <w:tcMar>
              <w:top w:w="43" w:type="dxa"/>
              <w:bottom w:w="43" w:type="dxa"/>
            </w:tcMar>
            <w:vAlign w:val="bottom"/>
          </w:tcPr>
          <w:p w14:paraId="4C8D7114" w14:textId="77777777" w:rsidR="00F75C5D" w:rsidRPr="002C3786" w:rsidRDefault="00F75C5D" w:rsidP="00DA4990">
            <w:pPr>
              <w:pStyle w:val="GSATableText"/>
            </w:pPr>
            <w:r w:rsidRPr="002C3786">
              <w:t>Implementation Status (check all that apply):</w:t>
            </w:r>
          </w:p>
          <w:p w14:paraId="6937FADC" w14:textId="77777777" w:rsidR="00F75C5D" w:rsidRPr="002C3786" w:rsidRDefault="00CB38BB" w:rsidP="00DA4990">
            <w:pPr>
              <w:pStyle w:val="GSATableText"/>
            </w:pPr>
            <w:sdt>
              <w:sdtPr>
                <w:id w:val="701743929"/>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Implemented</w:t>
            </w:r>
          </w:p>
          <w:p w14:paraId="239FA7A9" w14:textId="77777777" w:rsidR="00F75C5D" w:rsidRPr="002C3786" w:rsidRDefault="00CB38BB" w:rsidP="00DA4990">
            <w:pPr>
              <w:pStyle w:val="GSATableText"/>
            </w:pPr>
            <w:sdt>
              <w:sdtPr>
                <w:id w:val="-77039102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Partially implemented</w:t>
            </w:r>
          </w:p>
          <w:p w14:paraId="3EEFBACA" w14:textId="77777777" w:rsidR="00F75C5D" w:rsidRPr="002C3786" w:rsidRDefault="00CB38BB" w:rsidP="00DA4990">
            <w:pPr>
              <w:pStyle w:val="GSATableText"/>
            </w:pPr>
            <w:sdt>
              <w:sdtPr>
                <w:id w:val="-1425404215"/>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Planned</w:t>
            </w:r>
          </w:p>
          <w:p w14:paraId="0DDD9A4C" w14:textId="77777777" w:rsidR="00F75C5D" w:rsidRPr="002C3786" w:rsidRDefault="00CB38BB" w:rsidP="00DA4990">
            <w:pPr>
              <w:pStyle w:val="GSATableText"/>
            </w:pPr>
            <w:sdt>
              <w:sdtPr>
                <w:id w:val="-189881663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Alternative implementation</w:t>
            </w:r>
          </w:p>
          <w:p w14:paraId="097510F5" w14:textId="77777777" w:rsidR="00F75C5D" w:rsidRPr="002C3786" w:rsidRDefault="00CB38BB" w:rsidP="00DA4990">
            <w:pPr>
              <w:pStyle w:val="GSATableText"/>
            </w:pPr>
            <w:sdt>
              <w:sdtPr>
                <w:id w:val="-178233903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Not applicable</w:t>
            </w:r>
          </w:p>
        </w:tc>
      </w:tr>
      <w:tr w:rsidR="00F75C5D" w:rsidRPr="002C3786" w14:paraId="0CC92C3F" w14:textId="77777777" w:rsidTr="001C310B">
        <w:trPr>
          <w:trHeight w:val="288"/>
        </w:trPr>
        <w:tc>
          <w:tcPr>
            <w:tcW w:w="5000" w:type="pct"/>
            <w:gridSpan w:val="2"/>
            <w:tcMar>
              <w:top w:w="43" w:type="dxa"/>
              <w:bottom w:w="43" w:type="dxa"/>
            </w:tcMar>
            <w:vAlign w:val="bottom"/>
          </w:tcPr>
          <w:p w14:paraId="1AB95BAB" w14:textId="77777777" w:rsidR="00F75C5D" w:rsidRPr="002C3786" w:rsidRDefault="00F75C5D" w:rsidP="00DA4990">
            <w:pPr>
              <w:pStyle w:val="GSATableText"/>
            </w:pPr>
            <w:r w:rsidRPr="002C3786">
              <w:t>Control Origination (check all that apply):</w:t>
            </w:r>
          </w:p>
          <w:p w14:paraId="53FE7E78" w14:textId="77777777" w:rsidR="00F75C5D" w:rsidRPr="002C3786" w:rsidRDefault="00CB38BB" w:rsidP="00DA4990">
            <w:pPr>
              <w:pStyle w:val="GSATableText"/>
            </w:pPr>
            <w:sdt>
              <w:sdtPr>
                <w:id w:val="100924926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Corporate</w:t>
            </w:r>
          </w:p>
          <w:p w14:paraId="6546A925" w14:textId="77777777" w:rsidR="00F75C5D" w:rsidRPr="002C3786" w:rsidRDefault="00CB38BB" w:rsidP="00DA4990">
            <w:pPr>
              <w:pStyle w:val="GSATableText"/>
            </w:pPr>
            <w:sdt>
              <w:sdtPr>
                <w:id w:val="125778847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System Specific</w:t>
            </w:r>
          </w:p>
          <w:p w14:paraId="62D3CB54" w14:textId="77777777" w:rsidR="00F75C5D" w:rsidRPr="002C3786" w:rsidRDefault="00CB38BB" w:rsidP="00DA4990">
            <w:pPr>
              <w:pStyle w:val="GSATableText"/>
            </w:pPr>
            <w:sdt>
              <w:sdtPr>
                <w:id w:val="2074162971"/>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Hybrid (Corporate and System Specific)</w:t>
            </w:r>
          </w:p>
          <w:p w14:paraId="722C3C04" w14:textId="77777777" w:rsidR="00F75C5D" w:rsidRPr="002C3786" w:rsidRDefault="00CB38BB" w:rsidP="00DA4990">
            <w:pPr>
              <w:pStyle w:val="GSATableText"/>
            </w:pPr>
            <w:sdt>
              <w:sdtPr>
                <w:id w:val="1427152971"/>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Configured by Customer (Customer System Specific) </w:t>
            </w:r>
          </w:p>
          <w:p w14:paraId="260751E0" w14:textId="77777777" w:rsidR="00F75C5D" w:rsidRPr="002C3786" w:rsidRDefault="00CB38BB" w:rsidP="00DA4990">
            <w:pPr>
              <w:pStyle w:val="GSATableText"/>
            </w:pPr>
            <w:sdt>
              <w:sdtPr>
                <w:id w:val="-82227093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Provided by Customer (Customer System Specific) </w:t>
            </w:r>
          </w:p>
          <w:p w14:paraId="01DCD1ED" w14:textId="77777777" w:rsidR="00F75C5D" w:rsidRPr="002C3786" w:rsidRDefault="00CB38BB" w:rsidP="00DA4990">
            <w:pPr>
              <w:pStyle w:val="GSATableText"/>
            </w:pPr>
            <w:sdt>
              <w:sdtPr>
                <w:id w:val="512803105"/>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Shared (Service Provider and Customer Responsibility)</w:t>
            </w:r>
          </w:p>
          <w:p w14:paraId="0F6E1285" w14:textId="0C8C3EBA" w:rsidR="00F75C5D" w:rsidRPr="002C3786" w:rsidRDefault="00CB38BB" w:rsidP="00DA4990">
            <w:pPr>
              <w:pStyle w:val="GSATableText"/>
            </w:pPr>
            <w:sdt>
              <w:sdtPr>
                <w:id w:val="192706567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56767949"/>
                <w:showingPlcHdr/>
                <w:text/>
              </w:sdtPr>
              <w:sdtEndPr/>
              <w:sdtContent>
                <w:r w:rsidR="00F75C5D" w:rsidRPr="004C65C2">
                  <w:rPr>
                    <w:rStyle w:val="PlaceholderText"/>
                    <w:rFonts w:eastAsiaTheme="majorEastAsia"/>
                  </w:rPr>
                  <w:t>Click here to enter text.</w:t>
                </w:r>
              </w:sdtContent>
            </w:sdt>
            <w:r w:rsidR="00F75C5D" w:rsidRPr="00CE1081">
              <w:t xml:space="preserve"> , </w:t>
            </w:r>
            <w:sdt>
              <w:sdtPr>
                <w:alias w:val="Date of FedRAMP Authorization"/>
                <w:tag w:val="dateofauthorization"/>
                <w:id w:val="-739241511"/>
                <w:date>
                  <w:dateFormat w:val="M/d/yyyy"/>
                  <w:lid w:val="en-US"/>
                  <w:storeMappedDataAs w:val="dateTime"/>
                  <w:calendar w:val="gregorian"/>
                </w:date>
              </w:sdtPr>
              <w:sdtEndPr/>
              <w:sdtContent>
                <w:r w:rsidR="00CA1512" w:rsidDel="00D81901">
                  <w:t>Date of Authorization</w:t>
                </w:r>
                <w:r w:rsidR="00D81901">
                  <w:t>Date of Authorization</w:t>
                </w:r>
              </w:sdtContent>
            </w:sdt>
            <w:r w:rsidR="00F75C5D" w:rsidRPr="002C3786">
              <w:t xml:space="preserve"> </w:t>
            </w:r>
          </w:p>
        </w:tc>
      </w:tr>
    </w:tbl>
    <w:p w14:paraId="1CB332A6"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862DD8" w14:paraId="2EDD8C37" w14:textId="77777777" w:rsidTr="001C310B">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AAC1E7" w14:textId="77777777" w:rsidR="00862DD8" w:rsidRDefault="00832BB8" w:rsidP="00E03A24">
            <w:pPr>
              <w:pStyle w:val="GSATableHeading"/>
            </w:pPr>
            <w:r w:rsidRPr="00EB3D4B">
              <w:t>SI-4</w:t>
            </w:r>
            <w:r>
              <w:t xml:space="preserve"> </w:t>
            </w:r>
            <w:r w:rsidR="00862DD8">
              <w:t>What is the solution and how is it implemented?</w:t>
            </w:r>
          </w:p>
        </w:tc>
      </w:tr>
      <w:tr w:rsidR="00862DD8" w14:paraId="18A2FC47"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0458F6E5" w14:textId="77777777" w:rsidR="00862DD8" w:rsidRDefault="00862DD8" w:rsidP="00E03A24">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046BA8" w14:textId="77777777" w:rsidR="00862DD8" w:rsidRDefault="00862DD8">
            <w:pPr>
              <w:pStyle w:val="GSATableText"/>
              <w:spacing w:line="256" w:lineRule="auto"/>
            </w:pPr>
          </w:p>
        </w:tc>
      </w:tr>
      <w:tr w:rsidR="00862DD8" w14:paraId="59E09D95"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3FB4E704" w14:textId="77777777" w:rsidR="00862DD8" w:rsidRDefault="00862DD8" w:rsidP="00E03A24">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A0F5946" w14:textId="77777777" w:rsidR="00862DD8" w:rsidRDefault="00862DD8">
            <w:pPr>
              <w:pStyle w:val="GSATableText"/>
              <w:spacing w:line="256" w:lineRule="auto"/>
            </w:pPr>
          </w:p>
        </w:tc>
      </w:tr>
      <w:tr w:rsidR="00862DD8" w14:paraId="50981934"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190A3E17" w14:textId="77777777" w:rsidR="00862DD8" w:rsidRDefault="00862DD8" w:rsidP="00E03A24">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8FCAD7B" w14:textId="77777777" w:rsidR="00862DD8" w:rsidRDefault="00862DD8">
            <w:pPr>
              <w:pStyle w:val="GSATableText"/>
              <w:spacing w:line="256" w:lineRule="auto"/>
            </w:pPr>
          </w:p>
        </w:tc>
      </w:tr>
      <w:tr w:rsidR="00862DD8" w14:paraId="3EB1CCDC"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760BD1B4" w14:textId="77777777" w:rsidR="00862DD8" w:rsidRDefault="00862DD8" w:rsidP="00E03A24">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E78E339" w14:textId="77777777" w:rsidR="00862DD8" w:rsidRDefault="00862DD8">
            <w:pPr>
              <w:pStyle w:val="GSATableText"/>
              <w:spacing w:line="256" w:lineRule="auto"/>
            </w:pPr>
          </w:p>
        </w:tc>
      </w:tr>
      <w:tr w:rsidR="00862DD8" w14:paraId="01227D99"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460CF4E1" w14:textId="77777777" w:rsidR="00862DD8" w:rsidRDefault="00862DD8" w:rsidP="00E03A24">
            <w:pPr>
              <w:pStyle w:val="GSATableHeading"/>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A1B3739" w14:textId="77777777" w:rsidR="00862DD8" w:rsidRDefault="00862DD8">
            <w:pPr>
              <w:pStyle w:val="GSATableText"/>
              <w:spacing w:line="256" w:lineRule="auto"/>
            </w:pPr>
          </w:p>
        </w:tc>
      </w:tr>
      <w:tr w:rsidR="00862DD8" w14:paraId="316C2626"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2338FBAC" w14:textId="77777777" w:rsidR="00862DD8" w:rsidRDefault="00862DD8" w:rsidP="00E03A24">
            <w:pPr>
              <w:pStyle w:val="GSATableHeading"/>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C1BCBF4" w14:textId="77777777" w:rsidR="00862DD8" w:rsidRDefault="00862DD8">
            <w:pPr>
              <w:pStyle w:val="GSATableText"/>
              <w:spacing w:line="256" w:lineRule="auto"/>
            </w:pPr>
          </w:p>
        </w:tc>
      </w:tr>
      <w:tr w:rsidR="00862DD8" w14:paraId="267266ED"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tcPr>
          <w:p w14:paraId="1D003B26" w14:textId="77777777" w:rsidR="00862DD8" w:rsidRDefault="00862DD8" w:rsidP="00E03A24">
            <w:pPr>
              <w:pStyle w:val="GSATableHeading"/>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CE9F540" w14:textId="77777777" w:rsidR="00862DD8" w:rsidRDefault="00862DD8" w:rsidP="00862DD8">
            <w:pPr>
              <w:pStyle w:val="GSATableText"/>
              <w:spacing w:line="256" w:lineRule="auto"/>
            </w:pPr>
          </w:p>
        </w:tc>
      </w:tr>
    </w:tbl>
    <w:p w14:paraId="0DE3614D" w14:textId="77777777" w:rsidR="004A0F1F" w:rsidRPr="00785EC6" w:rsidRDefault="004A0F1F" w:rsidP="00DA4990"/>
    <w:p w14:paraId="67187A39" w14:textId="77777777" w:rsidR="000D1972" w:rsidRDefault="001D6805" w:rsidP="005972CC">
      <w:pPr>
        <w:pStyle w:val="Heading3"/>
      </w:pPr>
      <w:bookmarkStart w:id="1959" w:name="_Toc149090493"/>
      <w:bookmarkStart w:id="1960" w:name="_Toc383429951"/>
      <w:bookmarkStart w:id="1961" w:name="_Toc383444746"/>
      <w:bookmarkStart w:id="1962" w:name="_Toc385594395"/>
      <w:bookmarkStart w:id="1963" w:name="_Toc385594783"/>
      <w:bookmarkStart w:id="1964" w:name="_Toc385595171"/>
      <w:bookmarkStart w:id="1965" w:name="_Toc388621012"/>
      <w:bookmarkStart w:id="1966" w:name="_Toc449543510"/>
      <w:bookmarkStart w:id="1967" w:name="_Toc464803661"/>
      <w:r w:rsidRPr="002C3786">
        <w:t>SI-5</w:t>
      </w:r>
      <w:r>
        <w:t xml:space="preserve"> </w:t>
      </w:r>
      <w:r w:rsidR="00E47BA8" w:rsidRPr="002C3786">
        <w:t xml:space="preserve">Security Alerts &amp; Advisories </w:t>
      </w:r>
      <w:bookmarkEnd w:id="1959"/>
      <w:bookmarkEnd w:id="1960"/>
      <w:bookmarkEnd w:id="1961"/>
      <w:bookmarkEnd w:id="1962"/>
      <w:bookmarkEnd w:id="1963"/>
      <w:bookmarkEnd w:id="1964"/>
      <w:bookmarkEnd w:id="1965"/>
      <w:r w:rsidR="0087484A">
        <w:t>(L) (M) (H)</w:t>
      </w:r>
      <w:bookmarkEnd w:id="1966"/>
      <w:bookmarkEnd w:id="1967"/>
    </w:p>
    <w:p w14:paraId="3115BFD7" w14:textId="77777777" w:rsidR="00E47BA8" w:rsidRPr="002C3786" w:rsidRDefault="00E47BA8" w:rsidP="00BF5BDA">
      <w:pPr>
        <w:keepNext/>
        <w:widowControl/>
      </w:pPr>
      <w:r w:rsidRPr="002C3786">
        <w:t>The organization:</w:t>
      </w:r>
    </w:p>
    <w:p w14:paraId="2A6D5A7F" w14:textId="77777777" w:rsidR="00E47BA8" w:rsidRPr="001D6805" w:rsidRDefault="00E47BA8" w:rsidP="00435C79">
      <w:pPr>
        <w:pStyle w:val="GSAListParagraphalpha"/>
        <w:numPr>
          <w:ilvl w:val="0"/>
          <w:numId w:val="35"/>
        </w:numPr>
      </w:pPr>
      <w:r w:rsidRPr="001D6805">
        <w:t xml:space="preserve">Receives information system security alerts, advisories, and directives from </w:t>
      </w:r>
      <w:r w:rsidR="00B80C28" w:rsidRPr="001D6805">
        <w:t>[</w:t>
      </w:r>
      <w:r w:rsidR="00895AF9">
        <w:rPr>
          <w:rStyle w:val="GSAItalicEmphasisChar"/>
        </w:rPr>
        <w:t>FedRAMP</w:t>
      </w:r>
      <w:r w:rsidR="00AE3199" w:rsidRPr="001D6805">
        <w:rPr>
          <w:rStyle w:val="GSAItalicEmphasisChar"/>
        </w:rPr>
        <w:t xml:space="preserve"> Assignment: to include US-CERT</w:t>
      </w:r>
      <w:r w:rsidR="00B80C28" w:rsidRPr="001D6805">
        <w:t>]</w:t>
      </w:r>
      <w:r w:rsidR="00B80C28" w:rsidRPr="001D6805" w:rsidDel="00B80C28">
        <w:t xml:space="preserve"> </w:t>
      </w:r>
      <w:r w:rsidRPr="001D6805">
        <w:t>on an ongoing basis;</w:t>
      </w:r>
    </w:p>
    <w:p w14:paraId="4035873D" w14:textId="77777777" w:rsidR="00E47BA8" w:rsidRPr="001D6805" w:rsidRDefault="00E47BA8" w:rsidP="00914FE7">
      <w:pPr>
        <w:pStyle w:val="GSAListParagraphalpha"/>
        <w:numPr>
          <w:ilvl w:val="0"/>
          <w:numId w:val="118"/>
        </w:numPr>
      </w:pPr>
      <w:r w:rsidRPr="001D6805">
        <w:t>Generates internal security alerts, advisories, and directives as deemed necessary;</w:t>
      </w:r>
    </w:p>
    <w:p w14:paraId="6092057A" w14:textId="77777777" w:rsidR="00E47BA8" w:rsidRPr="001D6805" w:rsidRDefault="00E47BA8" w:rsidP="00914FE7">
      <w:pPr>
        <w:pStyle w:val="GSAListParagraphalpha"/>
        <w:numPr>
          <w:ilvl w:val="0"/>
          <w:numId w:val="118"/>
        </w:numPr>
      </w:pPr>
      <w:r w:rsidRPr="001D6805">
        <w:t>Disseminates security alerts, advisories, and directives to [</w:t>
      </w:r>
      <w:r w:rsidR="00895AF9">
        <w:rPr>
          <w:rStyle w:val="GSAItalicEmphasisChar"/>
        </w:rPr>
        <w:t>FedRAMP</w:t>
      </w:r>
      <w:r w:rsidR="0010717C" w:rsidRPr="001D6805">
        <w:rPr>
          <w:rStyle w:val="GSAItalicEmphasisChar"/>
        </w:rPr>
        <w:t xml:space="preserve"> Assignment</w:t>
      </w:r>
      <w:r w:rsidR="0028037F" w:rsidRPr="001D6805">
        <w:rPr>
          <w:rStyle w:val="GSAItalicEmphasisChar"/>
        </w:rPr>
        <w:t xml:space="preserve">: </w:t>
      </w:r>
      <w:r w:rsidR="00B80C28" w:rsidRPr="001D6805">
        <w:rPr>
          <w:rStyle w:val="GSAItalicEmphasisChar"/>
        </w:rPr>
        <w:t>to include system security personnel and administrators with configuration/patch-management responsibilities</w:t>
      </w:r>
      <w:r w:rsidR="00AE3199" w:rsidRPr="001D6805">
        <w:t>]</w:t>
      </w:r>
      <w:r w:rsidRPr="001D6805">
        <w:t>; and</w:t>
      </w:r>
    </w:p>
    <w:p w14:paraId="5CE8FCC0" w14:textId="77777777" w:rsidR="00945234" w:rsidRPr="001D6805" w:rsidRDefault="00945234" w:rsidP="00914FE7">
      <w:pPr>
        <w:pStyle w:val="GSAListParagraphalpha"/>
        <w:numPr>
          <w:ilvl w:val="0"/>
          <w:numId w:val="118"/>
        </w:numPr>
      </w:pPr>
      <w:r w:rsidRPr="001D6805">
        <w:t>Implements security directives in accordance with established time frames, or notifies the issuing organization of the degree of noncompliance.</w:t>
      </w:r>
    </w:p>
    <w:p w14:paraId="71352D03" w14:textId="77777777" w:rsidR="00A62ADC" w:rsidRDefault="00A62ADC"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F75C5D" w:rsidRPr="002C3786" w14:paraId="5666E146" w14:textId="77777777" w:rsidTr="001C310B">
        <w:trPr>
          <w:cantSplit/>
          <w:trHeight w:val="288"/>
          <w:tblHeader/>
        </w:trPr>
        <w:tc>
          <w:tcPr>
            <w:tcW w:w="811" w:type="pct"/>
            <w:shd w:val="clear" w:color="auto" w:fill="DBE5F1" w:themeFill="accent1" w:themeFillTint="33"/>
            <w:tcMar>
              <w:top w:w="43" w:type="dxa"/>
              <w:bottom w:w="43" w:type="dxa"/>
            </w:tcMar>
          </w:tcPr>
          <w:p w14:paraId="200CAF13" w14:textId="77777777" w:rsidR="00F75C5D" w:rsidRPr="002C3786" w:rsidRDefault="001D6805" w:rsidP="00E03A24">
            <w:pPr>
              <w:pStyle w:val="GSATableHeading"/>
            </w:pPr>
            <w:r w:rsidRPr="00031069">
              <w:t>SI-5</w:t>
            </w:r>
          </w:p>
        </w:tc>
        <w:tc>
          <w:tcPr>
            <w:tcW w:w="4189" w:type="pct"/>
            <w:shd w:val="clear" w:color="auto" w:fill="DBE5F1" w:themeFill="accent1" w:themeFillTint="33"/>
          </w:tcPr>
          <w:p w14:paraId="21A51D6F" w14:textId="77777777" w:rsidR="00F75C5D" w:rsidRPr="002C3786" w:rsidRDefault="00F75C5D" w:rsidP="00E03A24">
            <w:pPr>
              <w:pStyle w:val="GSATableHeading"/>
            </w:pPr>
            <w:r w:rsidRPr="002C3786">
              <w:t>Control Summary Information</w:t>
            </w:r>
          </w:p>
        </w:tc>
      </w:tr>
      <w:tr w:rsidR="00F75C5D" w:rsidRPr="002C3786" w14:paraId="121D7B3A" w14:textId="77777777" w:rsidTr="001C310B">
        <w:trPr>
          <w:trHeight w:val="288"/>
        </w:trPr>
        <w:tc>
          <w:tcPr>
            <w:tcW w:w="5000" w:type="pct"/>
            <w:gridSpan w:val="2"/>
            <w:tcMar>
              <w:top w:w="43" w:type="dxa"/>
              <w:bottom w:w="43" w:type="dxa"/>
            </w:tcMar>
          </w:tcPr>
          <w:p w14:paraId="43DD0BE0" w14:textId="77777777" w:rsidR="00F75C5D" w:rsidRPr="002C3786" w:rsidRDefault="00F75C5D" w:rsidP="006655D3">
            <w:pPr>
              <w:pStyle w:val="GSATableText"/>
            </w:pPr>
            <w:r w:rsidRPr="002C3786">
              <w:t>Responsible Role:</w:t>
            </w:r>
            <w:r>
              <w:t xml:space="preserve"> </w:t>
            </w:r>
          </w:p>
        </w:tc>
      </w:tr>
      <w:tr w:rsidR="00F75C5D" w:rsidRPr="00D00D47" w14:paraId="60D0723C" w14:textId="77777777" w:rsidTr="001C310B">
        <w:trPr>
          <w:trHeight w:val="288"/>
        </w:trPr>
        <w:tc>
          <w:tcPr>
            <w:tcW w:w="5000" w:type="pct"/>
            <w:gridSpan w:val="2"/>
            <w:tcMar>
              <w:top w:w="43" w:type="dxa"/>
              <w:bottom w:w="43" w:type="dxa"/>
            </w:tcMar>
          </w:tcPr>
          <w:p w14:paraId="100D144C" w14:textId="77777777" w:rsidR="00F75C5D" w:rsidRPr="00D00D47" w:rsidRDefault="001D6805" w:rsidP="006655D3">
            <w:pPr>
              <w:pStyle w:val="GSATableText"/>
            </w:pPr>
            <w:r w:rsidRPr="00031069">
              <w:t xml:space="preserve">Parameter SI-5(a): </w:t>
            </w:r>
          </w:p>
        </w:tc>
      </w:tr>
      <w:tr w:rsidR="00F75C5D" w:rsidRPr="00D00D47" w14:paraId="2B131F5D" w14:textId="77777777" w:rsidTr="001C310B">
        <w:trPr>
          <w:trHeight w:val="288"/>
        </w:trPr>
        <w:tc>
          <w:tcPr>
            <w:tcW w:w="5000" w:type="pct"/>
            <w:gridSpan w:val="2"/>
            <w:tcMar>
              <w:top w:w="43" w:type="dxa"/>
              <w:bottom w:w="43" w:type="dxa"/>
            </w:tcMar>
          </w:tcPr>
          <w:p w14:paraId="37BB64B4" w14:textId="77777777" w:rsidR="00F75C5D" w:rsidRPr="00D00D47" w:rsidRDefault="001D6805" w:rsidP="006655D3">
            <w:pPr>
              <w:pStyle w:val="GSATableText"/>
            </w:pPr>
            <w:r w:rsidRPr="00031069">
              <w:t>Parameter SI-5(c)</w:t>
            </w:r>
            <w:r>
              <w:t xml:space="preserve">: </w:t>
            </w:r>
          </w:p>
        </w:tc>
      </w:tr>
      <w:tr w:rsidR="00F75C5D" w:rsidRPr="002C3786" w14:paraId="15FBFD87" w14:textId="77777777" w:rsidTr="001C310B">
        <w:trPr>
          <w:trHeight w:val="288"/>
        </w:trPr>
        <w:tc>
          <w:tcPr>
            <w:tcW w:w="5000" w:type="pct"/>
            <w:gridSpan w:val="2"/>
            <w:tcMar>
              <w:top w:w="43" w:type="dxa"/>
              <w:bottom w:w="43" w:type="dxa"/>
            </w:tcMar>
            <w:vAlign w:val="bottom"/>
          </w:tcPr>
          <w:p w14:paraId="17A701B0" w14:textId="77777777" w:rsidR="00F75C5D" w:rsidRPr="002C3786" w:rsidRDefault="00F75C5D" w:rsidP="00DA4990">
            <w:pPr>
              <w:pStyle w:val="GSATableText"/>
            </w:pPr>
            <w:r w:rsidRPr="002C3786">
              <w:t>Implementation Status (check all that apply):</w:t>
            </w:r>
          </w:p>
          <w:p w14:paraId="7CF87AAD" w14:textId="77777777" w:rsidR="00F75C5D" w:rsidRPr="002C3786" w:rsidRDefault="00CB38BB" w:rsidP="00DA4990">
            <w:pPr>
              <w:pStyle w:val="GSATableText"/>
            </w:pPr>
            <w:sdt>
              <w:sdtPr>
                <w:id w:val="-190456471"/>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Implemented</w:t>
            </w:r>
          </w:p>
          <w:p w14:paraId="63873276" w14:textId="77777777" w:rsidR="00F75C5D" w:rsidRPr="002C3786" w:rsidRDefault="00CB38BB" w:rsidP="00DA4990">
            <w:pPr>
              <w:pStyle w:val="GSATableText"/>
            </w:pPr>
            <w:sdt>
              <w:sdtPr>
                <w:id w:val="-211149308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Partially implemented</w:t>
            </w:r>
          </w:p>
          <w:p w14:paraId="54A7BD32" w14:textId="77777777" w:rsidR="00F75C5D" w:rsidRPr="002C3786" w:rsidRDefault="00CB38BB" w:rsidP="00DA4990">
            <w:pPr>
              <w:pStyle w:val="GSATableText"/>
            </w:pPr>
            <w:sdt>
              <w:sdtPr>
                <w:id w:val="-5134108"/>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Planned</w:t>
            </w:r>
          </w:p>
          <w:p w14:paraId="42120952" w14:textId="77777777" w:rsidR="00F75C5D" w:rsidRPr="002C3786" w:rsidRDefault="00CB38BB" w:rsidP="00DA4990">
            <w:pPr>
              <w:pStyle w:val="GSATableText"/>
            </w:pPr>
            <w:sdt>
              <w:sdtPr>
                <w:id w:val="-2106726056"/>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Alternative implementation</w:t>
            </w:r>
          </w:p>
          <w:p w14:paraId="48FC66AE" w14:textId="77777777" w:rsidR="00F75C5D" w:rsidRPr="002C3786" w:rsidRDefault="00CB38BB" w:rsidP="00DA4990">
            <w:pPr>
              <w:pStyle w:val="GSATableText"/>
            </w:pPr>
            <w:sdt>
              <w:sdtPr>
                <w:id w:val="861861861"/>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Not applicable</w:t>
            </w:r>
          </w:p>
        </w:tc>
      </w:tr>
      <w:tr w:rsidR="00F75C5D" w:rsidRPr="002C3786" w14:paraId="1851CE3A" w14:textId="77777777" w:rsidTr="001C310B">
        <w:trPr>
          <w:trHeight w:val="288"/>
        </w:trPr>
        <w:tc>
          <w:tcPr>
            <w:tcW w:w="5000" w:type="pct"/>
            <w:gridSpan w:val="2"/>
            <w:tcMar>
              <w:top w:w="43" w:type="dxa"/>
              <w:bottom w:w="43" w:type="dxa"/>
            </w:tcMar>
            <w:vAlign w:val="bottom"/>
          </w:tcPr>
          <w:p w14:paraId="7F39CF20" w14:textId="77777777" w:rsidR="00F75C5D" w:rsidRPr="002C3786" w:rsidRDefault="00F75C5D" w:rsidP="00DA4990">
            <w:pPr>
              <w:pStyle w:val="GSATableText"/>
            </w:pPr>
            <w:r w:rsidRPr="002C3786">
              <w:t>Control Origination (check all that apply):</w:t>
            </w:r>
          </w:p>
          <w:p w14:paraId="67CBE978" w14:textId="77777777" w:rsidR="00F75C5D" w:rsidRPr="002C3786" w:rsidRDefault="00CB38BB" w:rsidP="00DA4990">
            <w:pPr>
              <w:pStyle w:val="GSATableText"/>
            </w:pPr>
            <w:sdt>
              <w:sdtPr>
                <w:id w:val="-208236048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Corporate</w:t>
            </w:r>
          </w:p>
          <w:p w14:paraId="14C8A1B3" w14:textId="77777777" w:rsidR="00F75C5D" w:rsidRPr="002C3786" w:rsidRDefault="00CB38BB" w:rsidP="00DA4990">
            <w:pPr>
              <w:pStyle w:val="GSATableText"/>
            </w:pPr>
            <w:sdt>
              <w:sdtPr>
                <w:id w:val="102414116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System Specific</w:t>
            </w:r>
          </w:p>
          <w:p w14:paraId="6FF0023A" w14:textId="77777777" w:rsidR="00F75C5D" w:rsidRPr="002C3786" w:rsidRDefault="00CB38BB" w:rsidP="00DA4990">
            <w:pPr>
              <w:pStyle w:val="GSATableText"/>
            </w:pPr>
            <w:sdt>
              <w:sdtPr>
                <w:id w:val="127281715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Service Provider Hybrid (Corporate and System Specific)</w:t>
            </w:r>
          </w:p>
          <w:p w14:paraId="65925FBB" w14:textId="77777777" w:rsidR="00F75C5D" w:rsidRPr="002C3786" w:rsidRDefault="00CB38BB" w:rsidP="00DA4990">
            <w:pPr>
              <w:pStyle w:val="GSATableText"/>
            </w:pPr>
            <w:sdt>
              <w:sdtPr>
                <w:id w:val="-77217542"/>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Configured by Customer (Customer System Specific) </w:t>
            </w:r>
          </w:p>
          <w:p w14:paraId="3B6F8218" w14:textId="77777777" w:rsidR="00F75C5D" w:rsidRPr="002C3786" w:rsidRDefault="00CB38BB" w:rsidP="00DA4990">
            <w:pPr>
              <w:pStyle w:val="GSATableText"/>
            </w:pPr>
            <w:sdt>
              <w:sdtPr>
                <w:id w:val="-1352954273"/>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 xml:space="preserve">Provided by Customer (Customer System Specific) </w:t>
            </w:r>
          </w:p>
          <w:p w14:paraId="3FDEA18B" w14:textId="77777777" w:rsidR="00F75C5D" w:rsidRPr="002C3786" w:rsidRDefault="00CB38BB" w:rsidP="00DA4990">
            <w:pPr>
              <w:pStyle w:val="GSATableText"/>
            </w:pPr>
            <w:sdt>
              <w:sdtPr>
                <w:id w:val="906577634"/>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F75C5D" w:rsidRPr="002C3786">
              <w:t>Shared (Service Provider and Customer Responsibility)</w:t>
            </w:r>
          </w:p>
          <w:p w14:paraId="5AE82EA1" w14:textId="3408C5DA" w:rsidR="00F75C5D" w:rsidRPr="002C3786" w:rsidRDefault="00CB38BB" w:rsidP="00DA4990">
            <w:pPr>
              <w:pStyle w:val="GSATableText"/>
            </w:pPr>
            <w:sdt>
              <w:sdtPr>
                <w:id w:val="-1335455100"/>
                <w14:checkbox>
                  <w14:checked w14:val="0"/>
                  <w14:checkedState w14:val="2612" w14:font="ＭＳ ゴシック"/>
                  <w14:uncheckedState w14:val="2610" w14:font="ＭＳ ゴシック"/>
                </w14:checkbox>
              </w:sdtPr>
              <w:sdtEndPr/>
              <w:sdtContent>
                <w:r w:rsidR="00F75C5D" w:rsidRPr="006A4B9F">
                  <w:rPr>
                    <w:rFonts w:eastAsia="MS Gothic" w:hint="eastAsia"/>
                  </w:rPr>
                  <w:t>☐</w:t>
                </w:r>
              </w:sdtContent>
            </w:sdt>
            <w:r w:rsidR="00F75C5D">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1109624796"/>
                <w:showingPlcHdr/>
                <w:text/>
              </w:sdtPr>
              <w:sdtEndPr/>
              <w:sdtContent>
                <w:r w:rsidR="00F75C5D" w:rsidRPr="004C65C2">
                  <w:rPr>
                    <w:rStyle w:val="PlaceholderText"/>
                    <w:rFonts w:eastAsiaTheme="majorEastAsia"/>
                  </w:rPr>
                  <w:t>Click here to enter text.</w:t>
                </w:r>
              </w:sdtContent>
            </w:sdt>
            <w:r w:rsidR="00F75C5D" w:rsidRPr="00CE1081">
              <w:t xml:space="preserve"> , </w:t>
            </w:r>
            <w:sdt>
              <w:sdtPr>
                <w:alias w:val="Date of FedRAMP Authorization"/>
                <w:tag w:val="dateofauthorization"/>
                <w:id w:val="974948846"/>
                <w:date>
                  <w:dateFormat w:val="M/d/yyyy"/>
                  <w:lid w:val="en-US"/>
                  <w:storeMappedDataAs w:val="dateTime"/>
                  <w:calendar w:val="gregorian"/>
                </w:date>
              </w:sdtPr>
              <w:sdtEndPr/>
              <w:sdtContent>
                <w:r w:rsidR="00CA1512" w:rsidDel="00D81901">
                  <w:t>Date of Authorization</w:t>
                </w:r>
                <w:r w:rsidR="00D81901">
                  <w:t>Date of Authorization</w:t>
                </w:r>
              </w:sdtContent>
            </w:sdt>
            <w:r w:rsidR="00F75C5D" w:rsidRPr="002C3786">
              <w:t xml:space="preserve"> </w:t>
            </w:r>
          </w:p>
        </w:tc>
      </w:tr>
    </w:tbl>
    <w:p w14:paraId="15614497" w14:textId="77777777" w:rsidR="00F75C5D" w:rsidRDefault="00F75C5D"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1D6805" w14:paraId="0AB44E26" w14:textId="77777777" w:rsidTr="001C310B">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910D33" w14:textId="77777777" w:rsidR="001D6805" w:rsidRDefault="001D6805" w:rsidP="00E03A24">
            <w:pPr>
              <w:pStyle w:val="GSATableHeading"/>
            </w:pPr>
            <w:r w:rsidRPr="00031069">
              <w:t xml:space="preserve">SI-5 </w:t>
            </w:r>
            <w:r>
              <w:t>What is the solution and how is it implemented?</w:t>
            </w:r>
          </w:p>
        </w:tc>
      </w:tr>
      <w:tr w:rsidR="001D6805" w14:paraId="4C0CFE14"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4226BB81" w14:textId="77777777" w:rsidR="001D6805" w:rsidRDefault="001D6805" w:rsidP="00E03A24">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2F42A70" w14:textId="77777777" w:rsidR="001D6805" w:rsidRDefault="001D6805">
            <w:pPr>
              <w:pStyle w:val="GSATableText"/>
              <w:spacing w:line="256" w:lineRule="auto"/>
            </w:pPr>
          </w:p>
        </w:tc>
      </w:tr>
      <w:tr w:rsidR="001D6805" w14:paraId="78E2FF61"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297C149E" w14:textId="77777777" w:rsidR="001D6805" w:rsidRDefault="001D6805" w:rsidP="00E03A24">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2FB297" w14:textId="77777777" w:rsidR="001D6805" w:rsidRDefault="001D6805">
            <w:pPr>
              <w:pStyle w:val="GSATableText"/>
              <w:spacing w:line="256" w:lineRule="auto"/>
            </w:pPr>
          </w:p>
        </w:tc>
      </w:tr>
      <w:tr w:rsidR="001D6805" w14:paraId="5389FE19"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376C12BE" w14:textId="77777777" w:rsidR="001D6805" w:rsidRDefault="001D6805" w:rsidP="00E03A24">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17C915" w14:textId="77777777" w:rsidR="001D6805" w:rsidRDefault="001D6805">
            <w:pPr>
              <w:pStyle w:val="GSATableText"/>
              <w:spacing w:line="256" w:lineRule="auto"/>
            </w:pPr>
          </w:p>
        </w:tc>
      </w:tr>
      <w:tr w:rsidR="001D6805" w14:paraId="01EE70B6" w14:textId="77777777" w:rsidTr="001C310B">
        <w:trPr>
          <w:trHeight w:val="288"/>
        </w:trPr>
        <w:tc>
          <w:tcPr>
            <w:tcW w:w="484" w:type="pct"/>
            <w:tcBorders>
              <w:top w:val="single" w:sz="4" w:space="0" w:color="auto"/>
              <w:left w:val="single" w:sz="4" w:space="0" w:color="auto"/>
              <w:bottom w:val="single" w:sz="4" w:space="0" w:color="auto"/>
              <w:right w:val="nil"/>
            </w:tcBorders>
            <w:shd w:val="clear" w:color="auto" w:fill="DBE5F1" w:themeFill="accent1" w:themeFillTint="33"/>
            <w:hideMark/>
          </w:tcPr>
          <w:p w14:paraId="6FE5EC41" w14:textId="77777777" w:rsidR="001D6805" w:rsidRDefault="001D6805" w:rsidP="00E03A24">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2A57E62" w14:textId="77777777" w:rsidR="001D6805" w:rsidRDefault="001D6805">
            <w:pPr>
              <w:pStyle w:val="GSATableText"/>
              <w:spacing w:line="256" w:lineRule="auto"/>
            </w:pPr>
          </w:p>
        </w:tc>
      </w:tr>
    </w:tbl>
    <w:p w14:paraId="3366BA4E" w14:textId="77777777" w:rsidR="00F75C5D" w:rsidRDefault="00F75C5D" w:rsidP="00DA4990"/>
    <w:p w14:paraId="0706010F" w14:textId="77777777" w:rsidR="000D1972" w:rsidRDefault="00137A0F" w:rsidP="005972CC">
      <w:pPr>
        <w:pStyle w:val="Heading3"/>
      </w:pPr>
      <w:bookmarkStart w:id="1968" w:name="_Toc149090500"/>
      <w:bookmarkStart w:id="1969" w:name="_Toc383429963"/>
      <w:bookmarkStart w:id="1970" w:name="_Toc383444754"/>
      <w:bookmarkStart w:id="1971" w:name="_Toc385594403"/>
      <w:bookmarkStart w:id="1972" w:name="_Toc385594791"/>
      <w:bookmarkStart w:id="1973" w:name="_Toc385595179"/>
      <w:bookmarkStart w:id="1974" w:name="_Toc388621022"/>
      <w:bookmarkStart w:id="1975" w:name="_Toc449543516"/>
      <w:bookmarkStart w:id="1976" w:name="_Toc464803662"/>
      <w:r w:rsidRPr="002C3786">
        <w:t>SI-12</w:t>
      </w:r>
      <w:r>
        <w:t xml:space="preserve"> </w:t>
      </w:r>
      <w:r w:rsidR="00E47BA8" w:rsidRPr="002C3786">
        <w:t>Information Output Handling and Retention</w:t>
      </w:r>
      <w:r w:rsidR="0087484A">
        <w:t xml:space="preserve"> (L)</w:t>
      </w:r>
      <w:r w:rsidR="00E47BA8" w:rsidRPr="002C3786">
        <w:t xml:space="preserve"> </w:t>
      </w:r>
      <w:bookmarkEnd w:id="1968"/>
      <w:bookmarkEnd w:id="1969"/>
      <w:bookmarkEnd w:id="1970"/>
      <w:bookmarkEnd w:id="1971"/>
      <w:bookmarkEnd w:id="1972"/>
      <w:bookmarkEnd w:id="1973"/>
      <w:bookmarkEnd w:id="1974"/>
      <w:r w:rsidR="0087484A">
        <w:t>(M) (H)</w:t>
      </w:r>
      <w:bookmarkEnd w:id="1975"/>
      <w:bookmarkEnd w:id="1976"/>
    </w:p>
    <w:p w14:paraId="0C6341D8" w14:textId="77777777" w:rsidR="37284E0E" w:rsidRDefault="00AE3199" w:rsidP="00DA4990">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6E1A115" w14:textId="77777777" w:rsidR="002F1A33" w:rsidRDefault="002F1A33"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4935E9" w:rsidRPr="002C3786" w14:paraId="0092C0D2" w14:textId="77777777" w:rsidTr="001C310B">
        <w:trPr>
          <w:cantSplit/>
          <w:trHeight w:val="288"/>
          <w:tblHeader/>
        </w:trPr>
        <w:tc>
          <w:tcPr>
            <w:tcW w:w="811" w:type="pct"/>
            <w:shd w:val="clear" w:color="auto" w:fill="DBE5F1" w:themeFill="accent1" w:themeFillTint="33"/>
            <w:tcMar>
              <w:top w:w="43" w:type="dxa"/>
              <w:bottom w:w="43" w:type="dxa"/>
            </w:tcMar>
          </w:tcPr>
          <w:p w14:paraId="28ED8383" w14:textId="77777777" w:rsidR="004935E9" w:rsidRPr="002C3786" w:rsidRDefault="00137A0F" w:rsidP="00E03A24">
            <w:pPr>
              <w:pStyle w:val="GSATableHeading"/>
            </w:pPr>
            <w:r w:rsidRPr="002C3786">
              <w:t>SI-12</w:t>
            </w:r>
          </w:p>
        </w:tc>
        <w:tc>
          <w:tcPr>
            <w:tcW w:w="4189" w:type="pct"/>
            <w:shd w:val="clear" w:color="auto" w:fill="DBE5F1" w:themeFill="accent1" w:themeFillTint="33"/>
          </w:tcPr>
          <w:p w14:paraId="3ADB0D1C" w14:textId="77777777" w:rsidR="004935E9" w:rsidRPr="002C3786" w:rsidRDefault="004935E9" w:rsidP="00E03A24">
            <w:pPr>
              <w:pStyle w:val="GSATableHeading"/>
            </w:pPr>
            <w:r w:rsidRPr="002C3786">
              <w:t>Control Summary Information</w:t>
            </w:r>
          </w:p>
        </w:tc>
      </w:tr>
      <w:tr w:rsidR="004935E9" w:rsidRPr="002C3786" w14:paraId="115A495B" w14:textId="77777777" w:rsidTr="001C310B">
        <w:trPr>
          <w:trHeight w:val="288"/>
        </w:trPr>
        <w:tc>
          <w:tcPr>
            <w:tcW w:w="5000" w:type="pct"/>
            <w:gridSpan w:val="2"/>
            <w:tcMar>
              <w:top w:w="43" w:type="dxa"/>
              <w:bottom w:w="43" w:type="dxa"/>
            </w:tcMar>
          </w:tcPr>
          <w:p w14:paraId="18FBDD02" w14:textId="77777777" w:rsidR="004935E9" w:rsidRPr="002C3786" w:rsidRDefault="004935E9" w:rsidP="006655D3">
            <w:pPr>
              <w:pStyle w:val="GSATableText"/>
            </w:pPr>
            <w:r w:rsidRPr="002C3786">
              <w:t>Responsible Role:</w:t>
            </w:r>
            <w:r>
              <w:t xml:space="preserve"> </w:t>
            </w:r>
          </w:p>
        </w:tc>
      </w:tr>
      <w:tr w:rsidR="004935E9" w:rsidRPr="002C3786" w14:paraId="775037FC" w14:textId="77777777" w:rsidTr="001C310B">
        <w:trPr>
          <w:trHeight w:val="288"/>
        </w:trPr>
        <w:tc>
          <w:tcPr>
            <w:tcW w:w="5000" w:type="pct"/>
            <w:gridSpan w:val="2"/>
            <w:tcMar>
              <w:top w:w="43" w:type="dxa"/>
              <w:bottom w:w="43" w:type="dxa"/>
            </w:tcMar>
            <w:vAlign w:val="bottom"/>
          </w:tcPr>
          <w:p w14:paraId="4FBCECCE" w14:textId="77777777" w:rsidR="004935E9" w:rsidRPr="002C3786" w:rsidRDefault="004935E9" w:rsidP="00DA4990">
            <w:pPr>
              <w:pStyle w:val="GSATableText"/>
            </w:pPr>
            <w:r w:rsidRPr="002C3786">
              <w:t>Implementation Status (check all that apply):</w:t>
            </w:r>
          </w:p>
          <w:p w14:paraId="1DD57AA2" w14:textId="77777777" w:rsidR="004935E9" w:rsidRPr="002C3786" w:rsidRDefault="00CB38BB" w:rsidP="00DA4990">
            <w:pPr>
              <w:pStyle w:val="GSATableText"/>
            </w:pPr>
            <w:sdt>
              <w:sdtPr>
                <w:id w:val="625439398"/>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Implemented</w:t>
            </w:r>
          </w:p>
          <w:p w14:paraId="21CE6847" w14:textId="77777777" w:rsidR="004935E9" w:rsidRPr="002C3786" w:rsidRDefault="00CB38BB" w:rsidP="00DA4990">
            <w:pPr>
              <w:pStyle w:val="GSATableText"/>
            </w:pPr>
            <w:sdt>
              <w:sdtPr>
                <w:id w:val="-1702236908"/>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Partially implemented</w:t>
            </w:r>
          </w:p>
          <w:p w14:paraId="068333F4" w14:textId="77777777" w:rsidR="004935E9" w:rsidRPr="002C3786" w:rsidRDefault="00CB38BB" w:rsidP="00DA4990">
            <w:pPr>
              <w:pStyle w:val="GSATableText"/>
            </w:pPr>
            <w:sdt>
              <w:sdtPr>
                <w:id w:val="-1989621644"/>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Planned</w:t>
            </w:r>
          </w:p>
          <w:p w14:paraId="726CC80B" w14:textId="77777777" w:rsidR="004935E9" w:rsidRPr="002C3786" w:rsidRDefault="00CB38BB" w:rsidP="00DA4990">
            <w:pPr>
              <w:pStyle w:val="GSATableText"/>
            </w:pPr>
            <w:sdt>
              <w:sdtPr>
                <w:id w:val="-2070179799"/>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Alternative implementation</w:t>
            </w:r>
          </w:p>
          <w:p w14:paraId="524334DF" w14:textId="77777777" w:rsidR="004935E9" w:rsidRPr="002C3786" w:rsidRDefault="00CB38BB" w:rsidP="00DA4990">
            <w:pPr>
              <w:pStyle w:val="GSATableText"/>
            </w:pPr>
            <w:sdt>
              <w:sdtPr>
                <w:id w:val="-870535675"/>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Not applicable</w:t>
            </w:r>
          </w:p>
        </w:tc>
      </w:tr>
      <w:tr w:rsidR="004935E9" w:rsidRPr="002C3786" w14:paraId="487C9F6A" w14:textId="77777777" w:rsidTr="001C310B">
        <w:trPr>
          <w:trHeight w:val="288"/>
        </w:trPr>
        <w:tc>
          <w:tcPr>
            <w:tcW w:w="5000" w:type="pct"/>
            <w:gridSpan w:val="2"/>
            <w:tcMar>
              <w:top w:w="43" w:type="dxa"/>
              <w:bottom w:w="43" w:type="dxa"/>
            </w:tcMar>
            <w:vAlign w:val="bottom"/>
          </w:tcPr>
          <w:p w14:paraId="5B80AABE" w14:textId="77777777" w:rsidR="004935E9" w:rsidRPr="002C3786" w:rsidRDefault="004935E9" w:rsidP="00DA4990">
            <w:pPr>
              <w:pStyle w:val="GSATableText"/>
            </w:pPr>
            <w:r w:rsidRPr="002C3786">
              <w:t>Control Origination (check all that apply):</w:t>
            </w:r>
          </w:p>
          <w:p w14:paraId="72231FF3" w14:textId="77777777" w:rsidR="004935E9" w:rsidRPr="002C3786" w:rsidRDefault="00CB38BB" w:rsidP="00DA4990">
            <w:pPr>
              <w:pStyle w:val="GSATableText"/>
            </w:pPr>
            <w:sdt>
              <w:sdtPr>
                <w:id w:val="1274293985"/>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Service Provider Corporate</w:t>
            </w:r>
          </w:p>
          <w:p w14:paraId="488DA0D1" w14:textId="77777777" w:rsidR="004935E9" w:rsidRPr="002C3786" w:rsidRDefault="00CB38BB" w:rsidP="00DA4990">
            <w:pPr>
              <w:pStyle w:val="GSATableText"/>
            </w:pPr>
            <w:sdt>
              <w:sdtPr>
                <w:id w:val="-1071660649"/>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Service Provider System Specific</w:t>
            </w:r>
          </w:p>
          <w:p w14:paraId="7C5F4F5C" w14:textId="77777777" w:rsidR="004935E9" w:rsidRPr="002C3786" w:rsidRDefault="00CB38BB" w:rsidP="00DA4990">
            <w:pPr>
              <w:pStyle w:val="GSATableText"/>
            </w:pPr>
            <w:sdt>
              <w:sdtPr>
                <w:id w:val="473500778"/>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Service Provider Hybrid (Corporate and System Specific)</w:t>
            </w:r>
          </w:p>
          <w:p w14:paraId="6F7469AA" w14:textId="77777777" w:rsidR="004935E9" w:rsidRPr="002C3786" w:rsidRDefault="00CB38BB" w:rsidP="00DA4990">
            <w:pPr>
              <w:pStyle w:val="GSATableText"/>
            </w:pPr>
            <w:sdt>
              <w:sdtPr>
                <w:id w:val="-2020618378"/>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 xml:space="preserve">Configured by Customer (Customer System Specific) </w:t>
            </w:r>
          </w:p>
          <w:p w14:paraId="600698AA" w14:textId="77777777" w:rsidR="004935E9" w:rsidRPr="002C3786" w:rsidRDefault="00CB38BB" w:rsidP="00DA4990">
            <w:pPr>
              <w:pStyle w:val="GSATableText"/>
            </w:pPr>
            <w:sdt>
              <w:sdtPr>
                <w:id w:val="1505320590"/>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 xml:space="preserve">Provided by Customer (Customer System Specific) </w:t>
            </w:r>
          </w:p>
          <w:p w14:paraId="781B9FF9" w14:textId="77777777" w:rsidR="004935E9" w:rsidRPr="002C3786" w:rsidRDefault="00CB38BB" w:rsidP="00DA4990">
            <w:pPr>
              <w:pStyle w:val="GSATableText"/>
            </w:pPr>
            <w:sdt>
              <w:sdtPr>
                <w:id w:val="-1152520113"/>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4935E9" w:rsidRPr="002C3786">
              <w:t>Shared (Service Provider and Customer Responsibility)</w:t>
            </w:r>
          </w:p>
          <w:p w14:paraId="56D51B14" w14:textId="1598B43E" w:rsidR="004935E9" w:rsidRPr="002C3786" w:rsidRDefault="00CB38BB" w:rsidP="00DA4990">
            <w:pPr>
              <w:pStyle w:val="GSATableText"/>
            </w:pPr>
            <w:sdt>
              <w:sdtPr>
                <w:id w:val="1920438216"/>
                <w14:checkbox>
                  <w14:checked w14:val="0"/>
                  <w14:checkedState w14:val="2612" w14:font="ＭＳ ゴシック"/>
                  <w14:uncheckedState w14:val="2610" w14:font="ＭＳ ゴシック"/>
                </w14:checkbox>
              </w:sdtPr>
              <w:sdtEndPr/>
              <w:sdtContent>
                <w:r w:rsidR="004935E9" w:rsidRPr="006A4B9F">
                  <w:rPr>
                    <w:rFonts w:eastAsia="MS Gothic" w:hint="eastAsia"/>
                  </w:rPr>
                  <w:t>☐</w:t>
                </w:r>
              </w:sdtContent>
            </w:sdt>
            <w:r w:rsidR="004935E9">
              <w:t xml:space="preserve"> </w:t>
            </w:r>
            <w:r w:rsidR="005100DF">
              <w:t xml:space="preserve">Inherited from pre-existing </w:t>
            </w:r>
            <w:r w:rsidR="009C1467">
              <w:t xml:space="preserve">FedRAMP </w:t>
            </w:r>
            <w:r w:rsidR="002350CE">
              <w:t>Authorization for</w:t>
            </w:r>
            <w:r w:rsidR="005100DF">
              <w:t xml:space="preserve"> </w:t>
            </w:r>
            <w:sdt>
              <w:sdtPr>
                <w:alias w:val="PA System Abbreviation"/>
                <w:tag w:val="pasystemabbreviation"/>
                <w:id w:val="928855443"/>
                <w:showingPlcHdr/>
                <w:text/>
              </w:sdtPr>
              <w:sdtEndPr/>
              <w:sdtContent>
                <w:r w:rsidR="004935E9" w:rsidRPr="004C65C2">
                  <w:rPr>
                    <w:rStyle w:val="PlaceholderText"/>
                    <w:rFonts w:eastAsiaTheme="majorEastAsia"/>
                  </w:rPr>
                  <w:t>Click here to enter text.</w:t>
                </w:r>
              </w:sdtContent>
            </w:sdt>
            <w:r w:rsidR="004935E9" w:rsidRPr="00CE1081">
              <w:t xml:space="preserve"> , </w:t>
            </w:r>
            <w:sdt>
              <w:sdtPr>
                <w:alias w:val="Date of FedRAMP Authorization"/>
                <w:tag w:val="dateofauthorization"/>
                <w:id w:val="-1890171648"/>
                <w:date>
                  <w:dateFormat w:val="M/d/yyyy"/>
                  <w:lid w:val="en-US"/>
                  <w:storeMappedDataAs w:val="dateTime"/>
                  <w:calendar w:val="gregorian"/>
                </w:date>
              </w:sdtPr>
              <w:sdtEndPr/>
              <w:sdtContent>
                <w:r w:rsidR="00CA1512" w:rsidDel="00D81901">
                  <w:t>Date of Authorization</w:t>
                </w:r>
                <w:r w:rsidR="00D81901">
                  <w:t>Date of Authorization</w:t>
                </w:r>
              </w:sdtContent>
            </w:sdt>
            <w:r w:rsidR="004935E9" w:rsidRPr="002C3786">
              <w:t xml:space="preserve"> </w:t>
            </w:r>
          </w:p>
        </w:tc>
      </w:tr>
    </w:tbl>
    <w:p w14:paraId="6FFC747B" w14:textId="77777777" w:rsidR="004935E9" w:rsidRDefault="004935E9" w:rsidP="00DA49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1F742E" w:rsidRPr="0036708B" w14:paraId="779E44AE" w14:textId="77777777" w:rsidTr="001C310B">
        <w:trPr>
          <w:cantSplit/>
          <w:trHeight w:val="288"/>
          <w:tblHeader/>
        </w:trPr>
        <w:tc>
          <w:tcPr>
            <w:tcW w:w="5000" w:type="pct"/>
            <w:tcBorders>
              <w:bottom w:val="single" w:sz="4" w:space="0" w:color="auto"/>
            </w:tcBorders>
            <w:shd w:val="clear" w:color="auto" w:fill="DBE5F1" w:themeFill="accent1" w:themeFillTint="33"/>
            <w:vAlign w:val="center"/>
          </w:tcPr>
          <w:p w14:paraId="430D7DC2" w14:textId="77777777" w:rsidR="001F742E" w:rsidRPr="0036708B" w:rsidRDefault="00137A0F" w:rsidP="00E03A24">
            <w:pPr>
              <w:pStyle w:val="GSATableHeading"/>
            </w:pPr>
            <w:r w:rsidRPr="0073309B">
              <w:t xml:space="preserve">SI-12 </w:t>
            </w:r>
            <w:r w:rsidR="001F742E" w:rsidRPr="0036708B">
              <w:t>What is the solution and how is it implemented?</w:t>
            </w:r>
          </w:p>
        </w:tc>
      </w:tr>
      <w:tr w:rsidR="001F742E" w:rsidRPr="002C3786" w14:paraId="418182BF" w14:textId="77777777" w:rsidTr="001C310B">
        <w:trPr>
          <w:trHeight w:val="288"/>
        </w:trPr>
        <w:tc>
          <w:tcPr>
            <w:tcW w:w="5000" w:type="pct"/>
            <w:shd w:val="clear" w:color="auto" w:fill="FFFFFF" w:themeFill="background1"/>
          </w:tcPr>
          <w:p w14:paraId="0DBDB2D0" w14:textId="77777777" w:rsidR="001F742E" w:rsidRPr="002C3786" w:rsidRDefault="001F742E" w:rsidP="00DA4990">
            <w:pPr>
              <w:pStyle w:val="GSATableText"/>
            </w:pPr>
          </w:p>
        </w:tc>
      </w:tr>
    </w:tbl>
    <w:p w14:paraId="2081A12C" w14:textId="77777777" w:rsidR="004935E9" w:rsidRDefault="004935E9" w:rsidP="00DA4990"/>
    <w:p w14:paraId="2810C8E9" w14:textId="77777777" w:rsidR="00FD6D2B" w:rsidRDefault="00FD6D2B" w:rsidP="00FD6D2B">
      <w:pPr>
        <w:pStyle w:val="Heading3"/>
      </w:pPr>
      <w:bookmarkStart w:id="1977" w:name="_Toc449543517"/>
      <w:bookmarkStart w:id="1978" w:name="_Toc462724750"/>
      <w:bookmarkStart w:id="1979" w:name="_Toc464803663"/>
      <w:r w:rsidRPr="002C3786">
        <w:t>SI-1</w:t>
      </w:r>
      <w:r>
        <w:t xml:space="preserve">6 </w:t>
      </w:r>
      <w:r w:rsidRPr="00137A0F">
        <w:t xml:space="preserve">Memory Protection </w:t>
      </w:r>
      <w:r>
        <w:t>(L) (M) (H)</w:t>
      </w:r>
      <w:bookmarkEnd w:id="1977"/>
      <w:bookmarkEnd w:id="1978"/>
      <w:bookmarkEnd w:id="1979"/>
      <w:r>
        <w:t xml:space="preserve"> </w:t>
      </w:r>
    </w:p>
    <w:p w14:paraId="26F867C4" w14:textId="77777777" w:rsidR="00FD6D2B" w:rsidRDefault="00FD6D2B" w:rsidP="00FD6D2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22B18ADE"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FD6D2B" w14:paraId="30B5C3B0" w14:textId="77777777" w:rsidTr="00192ADA">
        <w:trPr>
          <w:cantSplit/>
          <w:trHeight w:val="288"/>
          <w:tblHeader/>
        </w:trPr>
        <w:tc>
          <w:tcPr>
            <w:tcW w:w="811" w:type="pct"/>
            <w:tcBorders>
              <w:top w:val="single" w:sz="4" w:space="0" w:color="auto"/>
              <w:left w:val="single" w:sz="4" w:space="0" w:color="auto"/>
              <w:bottom w:val="single" w:sz="4" w:space="0" w:color="auto"/>
              <w:right w:val="single" w:sz="4" w:space="0" w:color="auto"/>
            </w:tcBorders>
            <w:shd w:val="clear" w:color="auto" w:fill="DBE5F1" w:themeFill="accent1" w:themeFillTint="33"/>
            <w:tcMar>
              <w:top w:w="43" w:type="dxa"/>
              <w:left w:w="115" w:type="dxa"/>
              <w:bottom w:w="43" w:type="dxa"/>
              <w:right w:w="115" w:type="dxa"/>
            </w:tcMar>
            <w:hideMark/>
          </w:tcPr>
          <w:p w14:paraId="10293720" w14:textId="77777777" w:rsidR="00FD6D2B" w:rsidRDefault="00FD6D2B" w:rsidP="00192ADA">
            <w:pPr>
              <w:pStyle w:val="GSATableHeading"/>
            </w:pPr>
            <w:r w:rsidRPr="002C3786">
              <w:t>SI-1</w:t>
            </w:r>
            <w:r>
              <w:t>6</w:t>
            </w:r>
          </w:p>
        </w:tc>
        <w:tc>
          <w:tcPr>
            <w:tcW w:w="418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347D40" w14:textId="77777777" w:rsidR="00FD6D2B" w:rsidRDefault="00FD6D2B" w:rsidP="00192ADA">
            <w:pPr>
              <w:pStyle w:val="GSATableHeading"/>
            </w:pPr>
            <w:r>
              <w:t>Control Summary Information</w:t>
            </w:r>
          </w:p>
        </w:tc>
      </w:tr>
      <w:tr w:rsidR="00FD6D2B" w14:paraId="348B16A0" w14:textId="77777777" w:rsidTr="00192ADA">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20FCB2" w14:textId="77777777" w:rsidR="00FD6D2B" w:rsidRDefault="00FD6D2B" w:rsidP="00192ADA">
            <w:pPr>
              <w:pStyle w:val="GSATableText"/>
            </w:pPr>
            <w:r>
              <w:t xml:space="preserve">Responsible Role: </w:t>
            </w:r>
          </w:p>
        </w:tc>
      </w:tr>
      <w:tr w:rsidR="00FD6D2B" w14:paraId="480F1125" w14:textId="77777777" w:rsidTr="00192ADA">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EFC96C" w14:textId="77777777" w:rsidR="00FD6D2B" w:rsidRDefault="00FD6D2B" w:rsidP="00192ADA">
            <w:pPr>
              <w:pStyle w:val="GSATableText"/>
            </w:pPr>
            <w:r>
              <w:t xml:space="preserve">Parameter </w:t>
            </w:r>
            <w:r w:rsidRPr="002C3786">
              <w:t>SI-1</w:t>
            </w:r>
            <w:r>
              <w:t xml:space="preserve">6-1: </w:t>
            </w:r>
          </w:p>
        </w:tc>
      </w:tr>
      <w:tr w:rsidR="00FD6D2B" w14:paraId="0F7E9650" w14:textId="77777777" w:rsidTr="00192ADA">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119B47" w14:textId="77777777" w:rsidR="00FD6D2B" w:rsidRDefault="00FD6D2B" w:rsidP="00192ADA">
            <w:pPr>
              <w:pStyle w:val="GSATableText"/>
            </w:pPr>
            <w:r>
              <w:t xml:space="preserve">Parameter </w:t>
            </w:r>
            <w:r w:rsidRPr="002C3786">
              <w:t>SI-1</w:t>
            </w:r>
            <w:r>
              <w:t xml:space="preserve">6-2: </w:t>
            </w:r>
          </w:p>
        </w:tc>
      </w:tr>
      <w:tr w:rsidR="00FD6D2B" w14:paraId="70183B72" w14:textId="77777777" w:rsidTr="00192ADA">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59324A" w14:textId="77777777" w:rsidR="00FD6D2B" w:rsidRDefault="00FD6D2B" w:rsidP="00192ADA">
            <w:pPr>
              <w:pStyle w:val="GSATableText"/>
            </w:pPr>
            <w:r>
              <w:t>Implementation Status (check all that apply):</w:t>
            </w:r>
          </w:p>
          <w:p w14:paraId="26EAEF57" w14:textId="77777777" w:rsidR="00FD6D2B" w:rsidRDefault="00CB38BB" w:rsidP="00192ADA">
            <w:pPr>
              <w:pStyle w:val="GSATableText"/>
            </w:pPr>
            <w:sdt>
              <w:sdtPr>
                <w:id w:val="-30266308"/>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Implemented</w:t>
            </w:r>
          </w:p>
          <w:p w14:paraId="1DECA7C3" w14:textId="77777777" w:rsidR="00FD6D2B" w:rsidRDefault="00CB38BB" w:rsidP="00192ADA">
            <w:pPr>
              <w:pStyle w:val="GSATableText"/>
            </w:pPr>
            <w:sdt>
              <w:sdtPr>
                <w:id w:val="1257169485"/>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Partially implemented</w:t>
            </w:r>
          </w:p>
          <w:p w14:paraId="1AEC9E70" w14:textId="77777777" w:rsidR="00FD6D2B" w:rsidRDefault="00CB38BB" w:rsidP="00192ADA">
            <w:pPr>
              <w:pStyle w:val="GSATableText"/>
            </w:pPr>
            <w:sdt>
              <w:sdtPr>
                <w:id w:val="-50547863"/>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Planned</w:t>
            </w:r>
          </w:p>
          <w:p w14:paraId="0286E3D1" w14:textId="77777777" w:rsidR="00FD6D2B" w:rsidRDefault="00CB38BB" w:rsidP="00192ADA">
            <w:pPr>
              <w:pStyle w:val="GSATableText"/>
            </w:pPr>
            <w:sdt>
              <w:sdtPr>
                <w:id w:val="818144860"/>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Alternative implementation</w:t>
            </w:r>
          </w:p>
          <w:p w14:paraId="0BDE7417" w14:textId="77777777" w:rsidR="00FD6D2B" w:rsidRDefault="00CB38BB" w:rsidP="00192ADA">
            <w:pPr>
              <w:pStyle w:val="GSATableText"/>
            </w:pPr>
            <w:sdt>
              <w:sdtPr>
                <w:id w:val="-925412049"/>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Not applicable</w:t>
            </w:r>
          </w:p>
        </w:tc>
      </w:tr>
      <w:tr w:rsidR="00FD6D2B" w14:paraId="5B85520B" w14:textId="77777777" w:rsidTr="00192ADA">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AD71DF" w14:textId="77777777" w:rsidR="00FD6D2B" w:rsidRDefault="00FD6D2B" w:rsidP="00192ADA">
            <w:pPr>
              <w:pStyle w:val="GSATableText"/>
            </w:pPr>
            <w:r>
              <w:t>Control Origination (check all that apply):</w:t>
            </w:r>
          </w:p>
          <w:p w14:paraId="54F67777" w14:textId="77777777" w:rsidR="00FD6D2B" w:rsidRDefault="00CB38BB" w:rsidP="00192ADA">
            <w:pPr>
              <w:pStyle w:val="GSATableText"/>
            </w:pPr>
            <w:sdt>
              <w:sdtPr>
                <w:id w:val="1316067186"/>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Service Provider Corporate</w:t>
            </w:r>
          </w:p>
          <w:p w14:paraId="0E51E906" w14:textId="77777777" w:rsidR="00FD6D2B" w:rsidRDefault="00CB38BB" w:rsidP="00192ADA">
            <w:pPr>
              <w:pStyle w:val="GSATableText"/>
            </w:pPr>
            <w:sdt>
              <w:sdtPr>
                <w:id w:val="1433784005"/>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Service Provider System Specific</w:t>
            </w:r>
          </w:p>
          <w:p w14:paraId="77654805" w14:textId="77777777" w:rsidR="00FD6D2B" w:rsidRDefault="00CB38BB" w:rsidP="00192ADA">
            <w:pPr>
              <w:pStyle w:val="GSATableText"/>
            </w:pPr>
            <w:sdt>
              <w:sdtPr>
                <w:id w:val="-841942182"/>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Service Provider Hybrid (Corporate and System Specific)</w:t>
            </w:r>
          </w:p>
          <w:p w14:paraId="0388D48B" w14:textId="77777777" w:rsidR="00FD6D2B" w:rsidRDefault="00CB38BB" w:rsidP="00192ADA">
            <w:pPr>
              <w:pStyle w:val="GSATableText"/>
            </w:pPr>
            <w:sdt>
              <w:sdtPr>
                <w:id w:val="687178821"/>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Configured by Customer (Customer System Specific) </w:t>
            </w:r>
          </w:p>
          <w:p w14:paraId="334E7B30" w14:textId="77777777" w:rsidR="00FD6D2B" w:rsidRDefault="00CB38BB" w:rsidP="00192ADA">
            <w:pPr>
              <w:pStyle w:val="GSATableText"/>
            </w:pPr>
            <w:sdt>
              <w:sdtPr>
                <w:id w:val="-1589381697"/>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Provided by Customer (Customer System Specific) </w:t>
            </w:r>
          </w:p>
          <w:p w14:paraId="64D8BE19" w14:textId="77777777" w:rsidR="00FD6D2B" w:rsidRDefault="00CB38BB" w:rsidP="00192ADA">
            <w:pPr>
              <w:pStyle w:val="GSATableText"/>
            </w:pPr>
            <w:sdt>
              <w:sdtPr>
                <w:id w:val="53285847"/>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Shared (Service Provider and Customer Responsibility)</w:t>
            </w:r>
          </w:p>
          <w:p w14:paraId="6A01A0DE" w14:textId="5038DB54" w:rsidR="00FD6D2B" w:rsidRDefault="00CB38BB" w:rsidP="00192ADA">
            <w:pPr>
              <w:pStyle w:val="GSATableText"/>
            </w:pPr>
            <w:sdt>
              <w:sdtPr>
                <w:id w:val="1565903916"/>
                <w14:checkbox>
                  <w14:checked w14:val="0"/>
                  <w14:checkedState w14:val="2612" w14:font="ＭＳ ゴシック"/>
                  <w14:uncheckedState w14:val="2610" w14:font="ＭＳ ゴシック"/>
                </w14:checkbox>
              </w:sdtPr>
              <w:sdtEndPr/>
              <w:sdtContent>
                <w:r w:rsidR="00FD6D2B">
                  <w:rPr>
                    <w:rFonts w:eastAsia="MS Gothic" w:hint="eastAsia"/>
                  </w:rPr>
                  <w:t>☐</w:t>
                </w:r>
              </w:sdtContent>
            </w:sdt>
            <w:r w:rsidR="00FD6D2B">
              <w:t xml:space="preserve"> Inherited from pre-existing FedRAMP Authorization for </w:t>
            </w:r>
            <w:sdt>
              <w:sdtPr>
                <w:alias w:val="PA System Abbreviation"/>
                <w:tag w:val="pasystemabbreviation"/>
                <w:id w:val="769362170"/>
                <w:showingPlcHdr/>
                <w:text/>
              </w:sdtPr>
              <w:sdtEndPr/>
              <w:sdtContent>
                <w:r w:rsidR="00FD6D2B">
                  <w:rPr>
                    <w:rStyle w:val="PlaceholderText"/>
                  </w:rPr>
                  <w:t>Click here to enter text.</w:t>
                </w:r>
              </w:sdtContent>
            </w:sdt>
            <w:r w:rsidR="00FD6D2B">
              <w:t xml:space="preserve"> , </w:t>
            </w:r>
            <w:sdt>
              <w:sdtPr>
                <w:alias w:val="Date of FedRAMP Authorization"/>
                <w:tag w:val="dateofauthorization"/>
                <w:id w:val="-1835136212"/>
                <w:date>
                  <w:dateFormat w:val="M/d/yyyy"/>
                  <w:lid w:val="en-US"/>
                  <w:storeMappedDataAs w:val="dateTime"/>
                  <w:calendar w:val="gregorian"/>
                </w:date>
              </w:sdtPr>
              <w:sdtEndPr/>
              <w:sdtContent>
                <w:r w:rsidR="00FD6D2B" w:rsidDel="00D81901">
                  <w:t>Date of Authorization</w:t>
                </w:r>
                <w:r w:rsidR="00D81901">
                  <w:t>Date of Authorization</w:t>
                </w:r>
              </w:sdtContent>
            </w:sdt>
            <w:r w:rsidR="00FD6D2B">
              <w:t xml:space="preserve"> </w:t>
            </w:r>
          </w:p>
        </w:tc>
      </w:tr>
    </w:tbl>
    <w:p w14:paraId="24A95154" w14:textId="77777777" w:rsidR="00FD6D2B" w:rsidRDefault="00FD6D2B" w:rsidP="00FD6D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FD6D2B" w14:paraId="726DE0F6" w14:textId="77777777" w:rsidTr="00192AD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A1DB7C" w14:textId="77777777" w:rsidR="00FD6D2B" w:rsidRDefault="00FD6D2B" w:rsidP="00192ADA">
            <w:pPr>
              <w:pStyle w:val="GSATableHeading"/>
            </w:pPr>
            <w:r w:rsidRPr="00FC6E9B">
              <w:t xml:space="preserve">SI-16 </w:t>
            </w:r>
            <w:r>
              <w:t>What is the solution and how is it implemented?</w:t>
            </w:r>
          </w:p>
        </w:tc>
      </w:tr>
      <w:tr w:rsidR="00FD6D2B" w14:paraId="77D2D14E" w14:textId="77777777" w:rsidTr="00192ADA">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C5C310E" w14:textId="77777777" w:rsidR="00FD6D2B" w:rsidRDefault="00FD6D2B" w:rsidP="00192ADA">
            <w:pPr>
              <w:pStyle w:val="GSATableText"/>
              <w:spacing w:line="256" w:lineRule="auto"/>
            </w:pPr>
          </w:p>
        </w:tc>
      </w:tr>
    </w:tbl>
    <w:p w14:paraId="6DB49AD7" w14:textId="77777777" w:rsidR="00FD6D2B" w:rsidRDefault="00FD6D2B" w:rsidP="00FD6D2B"/>
    <w:p w14:paraId="44A50D89" w14:textId="77777777" w:rsidR="00830F05" w:rsidRDefault="00830F05" w:rsidP="005972CC">
      <w:pPr>
        <w:pStyle w:val="Heading1"/>
      </w:pPr>
      <w:bookmarkStart w:id="1980" w:name="_Toc383429964"/>
      <w:bookmarkStart w:id="1981" w:name="_Toc385594405"/>
      <w:bookmarkStart w:id="1982" w:name="_Toc385594793"/>
      <w:bookmarkStart w:id="1983" w:name="_Toc385595181"/>
      <w:bookmarkStart w:id="1984" w:name="_Toc449543518"/>
      <w:bookmarkStart w:id="1985" w:name="_Toc464803664"/>
      <w:r w:rsidRPr="002C3786">
        <w:t>Acronyms</w:t>
      </w:r>
      <w:bookmarkEnd w:id="1980"/>
      <w:bookmarkEnd w:id="1981"/>
      <w:bookmarkEnd w:id="1982"/>
      <w:bookmarkEnd w:id="1983"/>
      <w:bookmarkEnd w:id="1984"/>
      <w:bookmarkEnd w:id="1985"/>
    </w:p>
    <w:p w14:paraId="0B051C1C" w14:textId="77777777" w:rsidR="00695612" w:rsidRDefault="00695612" w:rsidP="00695612">
      <w:pPr>
        <w:keepNext/>
        <w:keepLines/>
      </w:pPr>
      <w:r>
        <w:t xml:space="preserve">The master list of FedRAMP acronym and glossary definitions for all FedRAMP templates is available on the FedRAMP website </w:t>
      </w:r>
      <w:hyperlink r:id="rId49" w:history="1">
        <w:r w:rsidRPr="00C234FC">
          <w:rPr>
            <w:rStyle w:val="Hyperlink"/>
          </w:rPr>
          <w:t>Documents</w:t>
        </w:r>
      </w:hyperlink>
      <w:r>
        <w:t xml:space="preserve"> page under Program Overview Documents.</w:t>
      </w:r>
    </w:p>
    <w:p w14:paraId="5E1421C1" w14:textId="77777777" w:rsidR="00695612" w:rsidRPr="00695612" w:rsidRDefault="00695612" w:rsidP="00DD6A77">
      <w:pPr>
        <w:keepNext/>
        <w:keepLines/>
      </w:pPr>
      <w:r>
        <w:t>Please send suggestions about corrections, additions, or deletions to info@fedramp.gov.</w:t>
      </w:r>
    </w:p>
    <w:p w14:paraId="455FE32C" w14:textId="77777777" w:rsidR="00952B59" w:rsidRDefault="00952B59" w:rsidP="00DA4990"/>
    <w:p w14:paraId="0A9AE4B5" w14:textId="77777777" w:rsidR="00A27268" w:rsidRDefault="00A27268" w:rsidP="00DA4990">
      <w:pPr>
        <w:sectPr w:rsidR="00A27268" w:rsidSect="00C11C56">
          <w:footnotePr>
            <w:pos w:val="beneathText"/>
          </w:footnotePr>
          <w:pgSz w:w="12240" w:h="15840" w:code="1"/>
          <w:pgMar w:top="1440" w:right="1440" w:bottom="1440" w:left="1440" w:header="720" w:footer="720" w:gutter="0"/>
          <w:cols w:space="720"/>
          <w:docGrid w:linePitch="326"/>
        </w:sectPr>
      </w:pPr>
    </w:p>
    <w:p w14:paraId="73449F6F" w14:textId="77777777" w:rsidR="00991CB1" w:rsidRPr="002C3786" w:rsidRDefault="00AE3199" w:rsidP="00744F91">
      <w:pPr>
        <w:pStyle w:val="GSATitle-YESforTOC"/>
        <w:pageBreakBefore/>
      </w:pPr>
      <w:bookmarkStart w:id="1986" w:name="_Toc383429965"/>
      <w:bookmarkStart w:id="1987" w:name="_Toc385594406"/>
      <w:bookmarkStart w:id="1988" w:name="_Toc385594794"/>
      <w:bookmarkStart w:id="1989" w:name="_Toc385595182"/>
      <w:r w:rsidRPr="00AE3199">
        <w:rPr>
          <w:rFonts w:eastAsia="Times New Roman"/>
        </w:rPr>
        <w:t>SYSTEMS SECURITY PLAN ATTACHMENTS</w:t>
      </w:r>
      <w:bookmarkEnd w:id="1986"/>
      <w:bookmarkEnd w:id="1987"/>
      <w:bookmarkEnd w:id="1988"/>
      <w:bookmarkEnd w:id="1989"/>
    </w:p>
    <w:p w14:paraId="2AA5618F" w14:textId="11EAC822" w:rsidR="0001473B" w:rsidRDefault="0001473B" w:rsidP="0001473B">
      <w:pPr>
        <w:pStyle w:val="GSAInstruction"/>
      </w:pPr>
      <w:r>
        <w:t xml:space="preserve">Instruction: Attach any documents that are referred to in </w:t>
      </w:r>
      <w:r w:rsidRPr="00C44092">
        <w:t xml:space="preserve">the </w:t>
      </w:r>
      <w:sdt>
        <w:sdtPr>
          <w:alias w:val="Information System Name"/>
          <w:tag w:val="informationsystemname"/>
          <w:id w:val="1922825303"/>
          <w:dataBinding w:xpath="/root[1]/companyinfo[1]/informationsystemname[1]" w:storeItemID="{44BEC3F7-CE87-4EB0-838F-88333877F166}"/>
          <w:text/>
        </w:sdtPr>
        <w:sdtEndPr/>
        <w:sdtContent>
          <w:r w:rsidR="00CB38BB">
            <w:t>Information System Name</w:t>
          </w:r>
        </w:sdtContent>
      </w:sdt>
      <w:r>
        <w:t xml:space="preserve"> (</w:t>
      </w:r>
      <w:sdt>
        <w:sdtPr>
          <w:alias w:val="Information System Abbreviation"/>
          <w:tag w:val="informationsystemabbreviation"/>
          <w:id w:val="-1010216007"/>
          <w:dataBinding w:xpath="/root[1]/companyinfo[1]/informationsystemabbreviation[1]" w:storeItemID="{3C714739-2FB5-41FA-89D5-72FE7465BFF9}"/>
          <w:text/>
        </w:sdtPr>
        <w:sdtEndPr/>
        <w:sdtContent>
          <w:r w:rsidR="00D81901">
            <w:t>Information System Abbreviation</w:t>
          </w:r>
        </w:sdtContent>
      </w:sdt>
      <w:r>
        <w:t>)</w:t>
      </w:r>
      <w:r w:rsidRPr="00C44092">
        <w:t xml:space="preserve"> </w:t>
      </w:r>
      <w:r>
        <w:t xml:space="preserve">System Security Plan.  </w:t>
      </w:r>
      <w:r w:rsidRPr="009E7B17">
        <w:t xml:space="preserve">Documents </w:t>
      </w:r>
      <w:r w:rsidR="001370EF">
        <w:t xml:space="preserve">and </w:t>
      </w:r>
      <w:r>
        <w:t>attachments should</w:t>
      </w:r>
      <w:r w:rsidR="00F2579B">
        <w:t>, provide the title, version</w:t>
      </w:r>
      <w:r w:rsidRPr="009E7B17">
        <w:t xml:space="preserve"> and exact file name, including the file extension</w:t>
      </w:r>
      <w:r>
        <w:t>.</w:t>
      </w:r>
      <w:r w:rsidR="00AF7AB4">
        <w:t xml:space="preserve"> </w:t>
      </w:r>
      <w:r w:rsidR="00AF7AB4" w:rsidRPr="00AF7AB4">
        <w:t>All attachments and associated documents must be delivered separately. No embedded documents will be accepted</w:t>
      </w:r>
      <w:r w:rsidR="00AF7AB4">
        <w:t>.</w:t>
      </w:r>
    </w:p>
    <w:p w14:paraId="259C64B9" w14:textId="77777777" w:rsidR="00B2715B" w:rsidRPr="00880092" w:rsidRDefault="00B2715B" w:rsidP="0001473B">
      <w:pPr>
        <w:pStyle w:val="GSAInstruction"/>
      </w:pPr>
      <w:r>
        <w:t>Delete this and all other instructions from your final version of this document.</w:t>
      </w:r>
    </w:p>
    <w:p w14:paraId="7BD0C267" w14:textId="77777777" w:rsidR="00BB6184" w:rsidRPr="005972CC" w:rsidRDefault="006F0BF5" w:rsidP="005972CC">
      <w:pPr>
        <w:pStyle w:val="Heading1"/>
      </w:pPr>
      <w:bookmarkStart w:id="1990" w:name="_Toc449543519"/>
      <w:bookmarkStart w:id="1991" w:name="_Ref462656367"/>
      <w:bookmarkStart w:id="1992" w:name="_Ref462656381"/>
      <w:bookmarkStart w:id="1993" w:name="_Toc464803665"/>
      <w:r w:rsidRPr="005972CC">
        <w:t>Attachments</w:t>
      </w:r>
      <w:bookmarkEnd w:id="1990"/>
      <w:bookmarkEnd w:id="1991"/>
      <w:bookmarkEnd w:id="1992"/>
      <w:bookmarkEnd w:id="1993"/>
    </w:p>
    <w:p w14:paraId="12BEE846" w14:textId="77777777" w:rsidR="003B10AC" w:rsidRPr="003B10AC" w:rsidRDefault="003B10AC" w:rsidP="003B10AC">
      <w:bookmarkStart w:id="1994" w:name="_Toc437345259"/>
      <w:r w:rsidRPr="003B10AC">
        <w:t xml:space="preserve">A recommended attachment file naming convention is provided in </w:t>
      </w:r>
      <w:r w:rsidR="00BC49DC">
        <w:fldChar w:fldCharType="begin"/>
      </w:r>
      <w:r w:rsidR="00BC49DC">
        <w:instrText xml:space="preserve"> REF _Ref444676077 \h </w:instrText>
      </w:r>
      <w:r w:rsidR="00BC49DC">
        <w:fldChar w:fldCharType="separate"/>
      </w:r>
      <w:r w:rsidR="007E7240">
        <w:t xml:space="preserve">Table </w:t>
      </w:r>
      <w:r w:rsidR="007E7240">
        <w:rPr>
          <w:noProof/>
        </w:rPr>
        <w:t>15</w:t>
      </w:r>
      <w:r w:rsidR="007E7240">
        <w:noBreakHyphen/>
      </w:r>
      <w:r w:rsidR="007E7240">
        <w:rPr>
          <w:noProof/>
        </w:rPr>
        <w:t xml:space="preserve">1. </w:t>
      </w:r>
      <w:r w:rsidR="007E7240" w:rsidRPr="007A4D09">
        <w:t>Attachment File Naming Convention</w:t>
      </w:r>
      <w:r w:rsidR="00BC49DC">
        <w:fldChar w:fldCharType="end"/>
      </w:r>
      <w:r w:rsidRPr="003B10AC">
        <w:t xml:space="preserve"> below. Use this to generate names for the attachment</w:t>
      </w:r>
      <w:r w:rsidR="00B20D2C">
        <w:t>s</w:t>
      </w:r>
      <w:r w:rsidRPr="003B10AC">
        <w:t>. Make only the following additions/changes to Table 15.1:</w:t>
      </w:r>
    </w:p>
    <w:p w14:paraId="40E18CD6" w14:textId="5E1818F5" w:rsidR="003B10AC" w:rsidRPr="003B10AC" w:rsidRDefault="003B10AC" w:rsidP="008C1A8A">
      <w:pPr>
        <w:pStyle w:val="ListBullet2"/>
      </w:pPr>
      <w:r w:rsidRPr="003B10AC">
        <w:t>The first item, Information Security Polic</w:t>
      </w:r>
      <w:r w:rsidR="00241968">
        <w:t>ies</w:t>
      </w:r>
      <w:r w:rsidRPr="003B10AC">
        <w:t xml:space="preserve"> and Procedures</w:t>
      </w:r>
      <w:r w:rsidR="00672E30">
        <w:t xml:space="preserve"> (ISP</w:t>
      </w:r>
      <w:r w:rsidR="00571C6C">
        <w:t>P</w:t>
      </w:r>
      <w:r w:rsidR="00672E30">
        <w:t>)</w:t>
      </w:r>
      <w:r w:rsidRPr="003B10AC">
        <w:t xml:space="preserve">, may be fulfilled by multiple documents.  If that is the case, add lines to </w:t>
      </w:r>
      <w:r w:rsidR="00BC49DC">
        <w:fldChar w:fldCharType="begin"/>
      </w:r>
      <w:r w:rsidR="00BC49DC">
        <w:instrText xml:space="preserve"> REF _Ref444676093 \h </w:instrText>
      </w:r>
      <w:r w:rsidR="00BC49DC">
        <w:fldChar w:fldCharType="separate"/>
      </w:r>
      <w:r w:rsidR="007E7240">
        <w:t xml:space="preserve">Table </w:t>
      </w:r>
      <w:r w:rsidR="007E7240">
        <w:rPr>
          <w:noProof/>
        </w:rPr>
        <w:t>15</w:t>
      </w:r>
      <w:r w:rsidR="007E7240">
        <w:noBreakHyphen/>
      </w:r>
      <w:r w:rsidR="007E7240">
        <w:rPr>
          <w:noProof/>
        </w:rPr>
        <w:t xml:space="preserve">1. </w:t>
      </w:r>
      <w:r w:rsidR="007E7240">
        <w:t xml:space="preserve"> </w:t>
      </w:r>
      <w:r w:rsidR="007E7240" w:rsidRPr="007A4D09">
        <w:t>Attachment File Naming Convention</w:t>
      </w:r>
      <w:r w:rsidR="00BC49DC">
        <w:fldChar w:fldCharType="end"/>
      </w:r>
      <w:r w:rsidRPr="003B10AC">
        <w:t xml:space="preserve"> to differentiate between them using the “</w:t>
      </w:r>
      <w:r w:rsidR="00672E30">
        <w:t>ISP</w:t>
      </w:r>
      <w:r w:rsidRPr="003B10AC">
        <w:t>” portion of the File Name.</w:t>
      </w:r>
      <w:r w:rsidR="008C1A8A">
        <w:t xml:space="preserve">  </w:t>
      </w:r>
      <w:r w:rsidR="008C1A8A" w:rsidRPr="00866E4D">
        <w:rPr>
          <w:rStyle w:val="GSAItalicEmphasisChar"/>
        </w:rPr>
        <w:t>Example</w:t>
      </w:r>
      <w:r w:rsidRPr="00866E4D">
        <w:rPr>
          <w:rStyle w:val="GSAItalicEmphasisChar"/>
        </w:rPr>
        <w:t xml:space="preserve"> </w:t>
      </w:r>
      <w:sdt>
        <w:sdtPr>
          <w:alias w:val="Information System Abbreviation"/>
          <w:tag w:val="informationsystemabbreviation"/>
          <w:id w:val="-213575789"/>
          <w:dataBinding w:xpath="/root[1]/companyinfo[1]/informationsystemabbreviation[1]" w:storeItemID="{3C714739-2FB5-41FA-89D5-72FE7465BFF9}"/>
          <w:text/>
        </w:sdtPr>
        <w:sdtEndPr/>
        <w:sdtContent>
          <w:r w:rsidR="00D81901">
            <w:t>Information System Abbreviation</w:t>
          </w:r>
        </w:sdtContent>
      </w:sdt>
      <w:r w:rsidR="008C1A8A" w:rsidRPr="00866E4D">
        <w:rPr>
          <w:rStyle w:val="GSAItalicEmphasisChar"/>
        </w:rPr>
        <w:t xml:space="preserve"> A1 IS</w:t>
      </w:r>
      <w:r w:rsidR="00314FC2">
        <w:rPr>
          <w:rStyle w:val="GSAItalicEmphasisChar"/>
        </w:rPr>
        <w:t>P</w:t>
      </w:r>
      <w:r w:rsidR="008C1A8A" w:rsidRPr="00866E4D">
        <w:rPr>
          <w:rStyle w:val="GSAItalicEmphasisChar"/>
        </w:rPr>
        <w:t>P xx v1.0</w:t>
      </w:r>
      <w:r w:rsidR="008C1A8A">
        <w:t xml:space="preserve">.  </w:t>
      </w:r>
      <w:r w:rsidRPr="003B10AC">
        <w:t>Delete the “xx” if there is only one document.</w:t>
      </w:r>
    </w:p>
    <w:p w14:paraId="27E4CB8E" w14:textId="77777777" w:rsidR="003B10AC" w:rsidRPr="003B10AC" w:rsidRDefault="003B10AC" w:rsidP="00730076">
      <w:pPr>
        <w:pStyle w:val="ListBullet2"/>
      </w:pPr>
      <w:r w:rsidRPr="003B10AC">
        <w:t>Enter the file extension for each attachment.</w:t>
      </w:r>
    </w:p>
    <w:p w14:paraId="0F61C9F3" w14:textId="77777777" w:rsidR="003B10AC" w:rsidRPr="00866E4D" w:rsidRDefault="003B10AC" w:rsidP="00730076">
      <w:pPr>
        <w:pStyle w:val="ListBullet2"/>
      </w:pPr>
      <w:r w:rsidRPr="003B10AC">
        <w:t xml:space="preserve">Do not change the Version Number in the File Name in </w:t>
      </w:r>
      <w:r w:rsidR="00BC49DC">
        <w:fldChar w:fldCharType="begin"/>
      </w:r>
      <w:r w:rsidR="00BC49DC">
        <w:instrText xml:space="preserve"> REF _Ref444676106 \h </w:instrText>
      </w:r>
      <w:r w:rsidR="00BC49DC">
        <w:fldChar w:fldCharType="separate"/>
      </w:r>
      <w:r w:rsidR="007E7240">
        <w:t xml:space="preserve">Table </w:t>
      </w:r>
      <w:r w:rsidR="007E7240">
        <w:rPr>
          <w:noProof/>
        </w:rPr>
        <w:t>15</w:t>
      </w:r>
      <w:r w:rsidR="007E7240">
        <w:noBreakHyphen/>
      </w:r>
      <w:r w:rsidR="007E7240">
        <w:rPr>
          <w:noProof/>
        </w:rPr>
        <w:t xml:space="preserve">1. </w:t>
      </w:r>
      <w:r w:rsidR="007E7240">
        <w:t xml:space="preserve"> </w:t>
      </w:r>
      <w:r w:rsidR="007E7240" w:rsidRPr="007A4D09">
        <w:t>Attachment File Naming Convention</w:t>
      </w:r>
      <w:r w:rsidR="00BC49DC">
        <w:fldChar w:fldCharType="end"/>
      </w:r>
      <w:r w:rsidRPr="003B10AC">
        <w:t xml:space="preserve">. </w:t>
      </w:r>
      <w:r w:rsidR="00524386">
        <w:t>(Information System Abbreviation, attachment number, document abbreviation, version number)</w:t>
      </w:r>
    </w:p>
    <w:p w14:paraId="358D2E11" w14:textId="77777777" w:rsidR="007A4D09" w:rsidRDefault="007A4D09" w:rsidP="003B10AC">
      <w:pPr>
        <w:pStyle w:val="GSATableCaption"/>
      </w:pPr>
      <w:bookmarkStart w:id="1995" w:name="_Ref444676077"/>
      <w:bookmarkStart w:id="1996" w:name="_Ref444676093"/>
      <w:bookmarkStart w:id="1997" w:name="_Ref444676106"/>
      <w:bookmarkStart w:id="1998" w:name="_Toc462748506"/>
      <w:r>
        <w:t xml:space="preserve">Table </w:t>
      </w:r>
      <w:r w:rsidR="00CB38BB">
        <w:fldChar w:fldCharType="begin"/>
      </w:r>
      <w:r w:rsidR="00CB38BB">
        <w:instrText xml:space="preserve"> STYLEREF 1 \s </w:instrText>
      </w:r>
      <w:r w:rsidR="00CB38BB">
        <w:fldChar w:fldCharType="separate"/>
      </w:r>
      <w:r w:rsidR="007E7240">
        <w:rPr>
          <w:noProof/>
        </w:rPr>
        <w:t>15</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1</w:t>
      </w:r>
      <w:r w:rsidR="00CB38BB">
        <w:rPr>
          <w:noProof/>
        </w:rPr>
        <w:fldChar w:fldCharType="end"/>
      </w:r>
      <w:r w:rsidR="007C058E">
        <w:rPr>
          <w:noProof/>
        </w:rPr>
        <w:t xml:space="preserve">. </w:t>
      </w:r>
      <w:r>
        <w:t xml:space="preserve"> </w:t>
      </w:r>
      <w:r w:rsidRPr="007A4D09">
        <w:t>Attachment File Naming Convention</w:t>
      </w:r>
      <w:bookmarkEnd w:id="1994"/>
      <w:bookmarkEnd w:id="1995"/>
      <w:bookmarkEnd w:id="1996"/>
      <w:bookmarkEnd w:id="1997"/>
      <w:bookmarkEnd w:id="1998"/>
    </w:p>
    <w:tbl>
      <w:tblPr>
        <w:tblStyle w:val="TableGrid"/>
        <w:tblW w:w="5000" w:type="pct"/>
        <w:tblLook w:val="04A0" w:firstRow="1" w:lastRow="0" w:firstColumn="1" w:lastColumn="0" w:noHBand="0" w:noVBand="1"/>
      </w:tblPr>
      <w:tblGrid>
        <w:gridCol w:w="3077"/>
        <w:gridCol w:w="4568"/>
        <w:gridCol w:w="1931"/>
      </w:tblGrid>
      <w:tr w:rsidR="00E45907" w:rsidRPr="00B567BA" w14:paraId="5B085DFB" w14:textId="77777777" w:rsidTr="00A93221">
        <w:trPr>
          <w:trHeight w:val="288"/>
        </w:trPr>
        <w:tc>
          <w:tcPr>
            <w:tcW w:w="1607" w:type="pct"/>
            <w:shd w:val="clear" w:color="auto" w:fill="DBE5F1" w:themeFill="accent1" w:themeFillTint="33"/>
          </w:tcPr>
          <w:p w14:paraId="042D2443" w14:textId="77777777" w:rsidR="00E45907" w:rsidRPr="00B567BA" w:rsidRDefault="00E45907" w:rsidP="00B567BA">
            <w:pPr>
              <w:pStyle w:val="GSATableHeading"/>
            </w:pPr>
            <w:r w:rsidRPr="00B567BA">
              <w:t>A</w:t>
            </w:r>
            <w:r w:rsidR="00B567BA" w:rsidRPr="00B567BA">
              <w:t>ttachment</w:t>
            </w:r>
          </w:p>
        </w:tc>
        <w:tc>
          <w:tcPr>
            <w:tcW w:w="2385" w:type="pct"/>
            <w:shd w:val="clear" w:color="auto" w:fill="DBE5F1" w:themeFill="accent1" w:themeFillTint="33"/>
          </w:tcPr>
          <w:p w14:paraId="52D4C8E6" w14:textId="77777777" w:rsidR="00E45907" w:rsidRPr="00B567BA" w:rsidRDefault="00E45907" w:rsidP="00B567BA">
            <w:pPr>
              <w:pStyle w:val="GSATableHeading"/>
            </w:pPr>
            <w:r w:rsidRPr="00B567BA">
              <w:t>File Nam</w:t>
            </w:r>
            <w:r w:rsidR="00B567BA" w:rsidRPr="00B567BA">
              <w:t>e</w:t>
            </w:r>
          </w:p>
        </w:tc>
        <w:tc>
          <w:tcPr>
            <w:tcW w:w="1008" w:type="pct"/>
            <w:shd w:val="clear" w:color="auto" w:fill="DBE5F1" w:themeFill="accent1" w:themeFillTint="33"/>
          </w:tcPr>
          <w:p w14:paraId="482BFFFD" w14:textId="77777777" w:rsidR="00E45907" w:rsidRPr="00B567BA" w:rsidRDefault="00E45907" w:rsidP="00B567BA">
            <w:pPr>
              <w:pStyle w:val="GSATableHeading"/>
            </w:pPr>
            <w:r w:rsidRPr="00B567BA">
              <w:t>File Extension</w:t>
            </w:r>
          </w:p>
        </w:tc>
      </w:tr>
      <w:tr w:rsidR="007B461B" w14:paraId="04050348" w14:textId="77777777" w:rsidTr="00A93221">
        <w:trPr>
          <w:trHeight w:val="288"/>
        </w:trPr>
        <w:tc>
          <w:tcPr>
            <w:tcW w:w="1607" w:type="pct"/>
            <w:shd w:val="clear" w:color="auto" w:fill="DBE5F1" w:themeFill="accent1" w:themeFillTint="33"/>
          </w:tcPr>
          <w:p w14:paraId="6B0A548D" w14:textId="77777777" w:rsidR="007B461B" w:rsidRDefault="007B461B" w:rsidP="00E03A24">
            <w:pPr>
              <w:pStyle w:val="GSATableHeadingLeftJustified"/>
            </w:pPr>
            <w:r w:rsidRPr="00154A15">
              <w:t>Information Security Policies</w:t>
            </w:r>
            <w:r w:rsidR="001975AD">
              <w:t xml:space="preserve"> and Procedures</w:t>
            </w:r>
          </w:p>
        </w:tc>
        <w:tc>
          <w:tcPr>
            <w:tcW w:w="2385" w:type="pct"/>
          </w:tcPr>
          <w:p w14:paraId="065A946C" w14:textId="5D826AB6" w:rsidR="007B461B" w:rsidRPr="00154A15" w:rsidRDefault="00CB38BB" w:rsidP="007B461B">
            <w:sdt>
              <w:sdtPr>
                <w:alias w:val="Information System Abbreviation"/>
                <w:tag w:val="informationsystemabbreviation"/>
                <w:id w:val="-1440829203"/>
                <w:dataBinding w:xpath="/root[1]/companyinfo[1]/informationsystemabbreviation[1]" w:storeItemID="{3C714739-2FB5-41FA-89D5-72FE7465BFF9}"/>
                <w:text/>
              </w:sdtPr>
              <w:sdtEndPr/>
              <w:sdtContent>
                <w:r w:rsidR="00D81901">
                  <w:t>Information System Abbreviation</w:t>
                </w:r>
              </w:sdtContent>
            </w:sdt>
            <w:r w:rsidR="0013565B">
              <w:t xml:space="preserve"> </w:t>
            </w:r>
            <w:r w:rsidR="007B461B">
              <w:t>A1 ISP</w:t>
            </w:r>
            <w:r w:rsidR="00571C6C">
              <w:t>P</w:t>
            </w:r>
            <w:r w:rsidR="00404C36">
              <w:t xml:space="preserve"> xx</w:t>
            </w:r>
            <w:r w:rsidR="007B461B">
              <w:t xml:space="preserve"> v1.0</w:t>
            </w:r>
          </w:p>
        </w:tc>
        <w:tc>
          <w:tcPr>
            <w:tcW w:w="1008" w:type="pct"/>
          </w:tcPr>
          <w:p w14:paraId="5BFC95A0" w14:textId="77777777" w:rsidR="007B461B" w:rsidRDefault="007B461B" w:rsidP="00BE0B8C">
            <w:r>
              <w:t xml:space="preserve">. </w:t>
            </w:r>
            <w:sdt>
              <w:sdtPr>
                <w:id w:val="-692541657"/>
                <w:showingPlcHdr/>
                <w:text/>
              </w:sdtPr>
              <w:sdtEndPr/>
              <w:sdtContent>
                <w:r w:rsidRPr="002D7D9B">
                  <w:rPr>
                    <w:rStyle w:val="PlaceholderText"/>
                  </w:rPr>
                  <w:t xml:space="preserve">enter </w:t>
                </w:r>
                <w:r w:rsidR="00BE0B8C">
                  <w:rPr>
                    <w:rStyle w:val="PlaceholderText"/>
                  </w:rPr>
                  <w:t>extension</w:t>
                </w:r>
              </w:sdtContent>
            </w:sdt>
          </w:p>
        </w:tc>
      </w:tr>
      <w:tr w:rsidR="00BE0B8C" w14:paraId="1B505CD5" w14:textId="77777777" w:rsidTr="00A93221">
        <w:trPr>
          <w:trHeight w:val="288"/>
        </w:trPr>
        <w:tc>
          <w:tcPr>
            <w:tcW w:w="1607" w:type="pct"/>
            <w:shd w:val="clear" w:color="auto" w:fill="DBE5F1" w:themeFill="accent1" w:themeFillTint="33"/>
          </w:tcPr>
          <w:p w14:paraId="4F5B80B3" w14:textId="77777777" w:rsidR="00BE0B8C" w:rsidRDefault="00BE0B8C" w:rsidP="00E03A24">
            <w:pPr>
              <w:pStyle w:val="GSATableHeadingLeftJustified"/>
            </w:pPr>
            <w:r w:rsidRPr="00154A15">
              <w:t>User Guide</w:t>
            </w:r>
          </w:p>
        </w:tc>
        <w:tc>
          <w:tcPr>
            <w:tcW w:w="2385" w:type="pct"/>
          </w:tcPr>
          <w:p w14:paraId="04653EEE" w14:textId="6F449DAF" w:rsidR="00BE0B8C" w:rsidRPr="00154A15" w:rsidRDefault="00CB38BB" w:rsidP="00BE0B8C">
            <w:sdt>
              <w:sdtPr>
                <w:alias w:val="Information System Abbreviation"/>
                <w:tag w:val="informationsystemabbreviation"/>
                <w:id w:val="1402174770"/>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A2 UG v1.0</w:t>
            </w:r>
          </w:p>
        </w:tc>
        <w:tc>
          <w:tcPr>
            <w:tcW w:w="1008" w:type="pct"/>
          </w:tcPr>
          <w:p w14:paraId="3B2BD327" w14:textId="77777777" w:rsidR="00BE0B8C" w:rsidRDefault="00BE0B8C" w:rsidP="00BE0B8C">
            <w:r>
              <w:t xml:space="preserve">. </w:t>
            </w:r>
            <w:sdt>
              <w:sdtPr>
                <w:id w:val="1829476714"/>
                <w:showingPlcHdr/>
                <w:text/>
              </w:sdtPr>
              <w:sdtEndPr/>
              <w:sdtContent>
                <w:r w:rsidRPr="002D7D9B">
                  <w:rPr>
                    <w:rStyle w:val="PlaceholderText"/>
                  </w:rPr>
                  <w:t xml:space="preserve">enter </w:t>
                </w:r>
                <w:r>
                  <w:rPr>
                    <w:rStyle w:val="PlaceholderText"/>
                  </w:rPr>
                  <w:t>extension</w:t>
                </w:r>
              </w:sdtContent>
            </w:sdt>
          </w:p>
        </w:tc>
      </w:tr>
      <w:tr w:rsidR="00BE0B8C" w14:paraId="6407AF26" w14:textId="77777777" w:rsidTr="00A93221">
        <w:trPr>
          <w:trHeight w:val="288"/>
        </w:trPr>
        <w:tc>
          <w:tcPr>
            <w:tcW w:w="1607" w:type="pct"/>
            <w:shd w:val="clear" w:color="auto" w:fill="DBE5F1" w:themeFill="accent1" w:themeFillTint="33"/>
          </w:tcPr>
          <w:p w14:paraId="75060CCD" w14:textId="77777777" w:rsidR="00BE0B8C" w:rsidRDefault="00E640A8" w:rsidP="00E03A24">
            <w:pPr>
              <w:pStyle w:val="GSATableHeadingLeftJustified"/>
            </w:pPr>
            <w:r>
              <w:t>E</w:t>
            </w:r>
            <w:r w:rsidR="00BE0B8C" w:rsidRPr="00E0416A">
              <w:t>-Authentication Worksheet</w:t>
            </w:r>
          </w:p>
        </w:tc>
        <w:tc>
          <w:tcPr>
            <w:tcW w:w="2385" w:type="pct"/>
          </w:tcPr>
          <w:p w14:paraId="042601DF" w14:textId="77777777" w:rsidR="00BE0B8C" w:rsidRPr="00E0416A" w:rsidRDefault="008158EF" w:rsidP="00BE0B8C">
            <w:r>
              <w:t>I</w:t>
            </w:r>
            <w:r w:rsidR="002233BF">
              <w:t xml:space="preserve">ncluded </w:t>
            </w:r>
            <w:r>
              <w:t>in Section 15</w:t>
            </w:r>
          </w:p>
        </w:tc>
        <w:tc>
          <w:tcPr>
            <w:tcW w:w="1008" w:type="pct"/>
          </w:tcPr>
          <w:p w14:paraId="412282FB" w14:textId="77777777" w:rsidR="00BE0B8C" w:rsidRDefault="00BE0B8C" w:rsidP="00BE0B8C"/>
        </w:tc>
      </w:tr>
      <w:tr w:rsidR="00BE0B8C" w14:paraId="70E03672" w14:textId="77777777" w:rsidTr="00A93221">
        <w:trPr>
          <w:trHeight w:val="288"/>
        </w:trPr>
        <w:tc>
          <w:tcPr>
            <w:tcW w:w="1607" w:type="pct"/>
            <w:shd w:val="clear" w:color="auto" w:fill="DBE5F1" w:themeFill="accent1" w:themeFillTint="33"/>
          </w:tcPr>
          <w:p w14:paraId="15D72816" w14:textId="77777777" w:rsidR="00BE0B8C" w:rsidRPr="00175178" w:rsidRDefault="00BE0B8C" w:rsidP="00E640A8">
            <w:pPr>
              <w:pStyle w:val="GSATableHeading"/>
              <w:jc w:val="left"/>
            </w:pPr>
            <w:r w:rsidRPr="00E0416A">
              <w:t>PTA</w:t>
            </w:r>
          </w:p>
        </w:tc>
        <w:tc>
          <w:tcPr>
            <w:tcW w:w="2385" w:type="pct"/>
          </w:tcPr>
          <w:p w14:paraId="7A29A151" w14:textId="77777777" w:rsidR="00BE0B8C" w:rsidRPr="00E0416A" w:rsidRDefault="00E640A8" w:rsidP="008158EF">
            <w:r>
              <w:t>Included in Section 15</w:t>
            </w:r>
          </w:p>
        </w:tc>
        <w:tc>
          <w:tcPr>
            <w:tcW w:w="1008" w:type="pct"/>
          </w:tcPr>
          <w:p w14:paraId="2A1E8BA6" w14:textId="77777777" w:rsidR="00BE0B8C" w:rsidRDefault="00BE0B8C" w:rsidP="00BE0B8C"/>
        </w:tc>
      </w:tr>
      <w:tr w:rsidR="00E640A8" w14:paraId="1B6F6368" w14:textId="77777777" w:rsidTr="00A93221">
        <w:trPr>
          <w:trHeight w:val="288"/>
        </w:trPr>
        <w:tc>
          <w:tcPr>
            <w:tcW w:w="1607" w:type="pct"/>
            <w:shd w:val="clear" w:color="auto" w:fill="DBE5F1" w:themeFill="accent1" w:themeFillTint="33"/>
          </w:tcPr>
          <w:p w14:paraId="649596C4" w14:textId="77777777" w:rsidR="00E640A8" w:rsidRPr="00175178" w:rsidRDefault="00E640A8" w:rsidP="003245E7">
            <w:pPr>
              <w:pStyle w:val="GSATableHeadingLeftJustified"/>
            </w:pPr>
            <w:r w:rsidRPr="00E0416A">
              <w:t>PIA</w:t>
            </w:r>
            <w:r>
              <w:t xml:space="preserve"> If needed)</w:t>
            </w:r>
          </w:p>
        </w:tc>
        <w:tc>
          <w:tcPr>
            <w:tcW w:w="2385" w:type="pct"/>
          </w:tcPr>
          <w:p w14:paraId="59C5D802" w14:textId="36622D0C" w:rsidR="00E640A8" w:rsidRPr="00E0416A" w:rsidRDefault="00CB38BB" w:rsidP="003245E7">
            <w:sdt>
              <w:sdtPr>
                <w:alias w:val="Information System Abbreviation"/>
                <w:tag w:val="informationsystemabbreviation"/>
                <w:id w:val="-251287431"/>
                <w:dataBinding w:xpath="/root[1]/companyinfo[1]/informationsystemabbreviation[1]" w:storeItemID="{3C714739-2FB5-41FA-89D5-72FE7465BFF9}"/>
                <w:text/>
              </w:sdtPr>
              <w:sdtEndPr/>
              <w:sdtContent>
                <w:r w:rsidR="00D81901">
                  <w:t>Information System Abbreviation</w:t>
                </w:r>
              </w:sdtContent>
            </w:sdt>
            <w:r w:rsidR="00E640A8">
              <w:t xml:space="preserve"> A4 PIA v1.0</w:t>
            </w:r>
          </w:p>
        </w:tc>
        <w:tc>
          <w:tcPr>
            <w:tcW w:w="1008" w:type="pct"/>
          </w:tcPr>
          <w:p w14:paraId="15FCB9C4" w14:textId="77777777" w:rsidR="00E640A8" w:rsidRDefault="00E640A8" w:rsidP="003245E7">
            <w:r>
              <w:t xml:space="preserve">. </w:t>
            </w:r>
            <w:sdt>
              <w:sdtPr>
                <w:id w:val="-1630013451"/>
                <w:showingPlcHdr/>
                <w:text/>
              </w:sdtPr>
              <w:sdtEndPr/>
              <w:sdtContent>
                <w:r w:rsidRPr="002D7D9B">
                  <w:rPr>
                    <w:rStyle w:val="PlaceholderText"/>
                  </w:rPr>
                  <w:t xml:space="preserve">enter </w:t>
                </w:r>
                <w:r>
                  <w:rPr>
                    <w:rStyle w:val="PlaceholderText"/>
                  </w:rPr>
                  <w:t>extension</w:t>
                </w:r>
              </w:sdtContent>
            </w:sdt>
          </w:p>
        </w:tc>
      </w:tr>
      <w:tr w:rsidR="00BE0B8C" w14:paraId="7D3C1C47" w14:textId="77777777" w:rsidTr="00A93221">
        <w:trPr>
          <w:trHeight w:val="288"/>
        </w:trPr>
        <w:tc>
          <w:tcPr>
            <w:tcW w:w="1607" w:type="pct"/>
            <w:shd w:val="clear" w:color="auto" w:fill="DBE5F1" w:themeFill="accent1" w:themeFillTint="33"/>
          </w:tcPr>
          <w:p w14:paraId="1B454009" w14:textId="77777777" w:rsidR="00BE0B8C" w:rsidRDefault="00BE0B8C" w:rsidP="00E03A24">
            <w:pPr>
              <w:pStyle w:val="GSATableHeadingLeftJustified"/>
            </w:pPr>
            <w:r w:rsidRPr="00744F91">
              <w:t>Rules of Behavior</w:t>
            </w:r>
          </w:p>
        </w:tc>
        <w:tc>
          <w:tcPr>
            <w:tcW w:w="2385" w:type="pct"/>
          </w:tcPr>
          <w:p w14:paraId="4AB65609" w14:textId="6F67038B" w:rsidR="00BE0B8C" w:rsidRPr="00744F91" w:rsidRDefault="00CB38BB" w:rsidP="008A00B3">
            <w:sdt>
              <w:sdtPr>
                <w:alias w:val="Information System Abbreviation"/>
                <w:tag w:val="informationsystemabbreviation"/>
                <w:id w:val="457918952"/>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A5 R</w:t>
            </w:r>
            <w:r w:rsidR="008A00B3">
              <w:t>O</w:t>
            </w:r>
            <w:r w:rsidR="00BE0B8C">
              <w:t>B v1.0</w:t>
            </w:r>
          </w:p>
        </w:tc>
        <w:tc>
          <w:tcPr>
            <w:tcW w:w="1008" w:type="pct"/>
          </w:tcPr>
          <w:p w14:paraId="500F7D06" w14:textId="77777777" w:rsidR="00BE0B8C" w:rsidRDefault="00BE0B8C" w:rsidP="00BE0B8C">
            <w:r>
              <w:t xml:space="preserve">. </w:t>
            </w:r>
            <w:sdt>
              <w:sdtPr>
                <w:id w:val="819157984"/>
                <w:showingPlcHdr/>
                <w:text/>
              </w:sdtPr>
              <w:sdtEndPr/>
              <w:sdtContent>
                <w:r w:rsidRPr="002D7D9B">
                  <w:rPr>
                    <w:rStyle w:val="PlaceholderText"/>
                  </w:rPr>
                  <w:t xml:space="preserve">enter </w:t>
                </w:r>
                <w:r>
                  <w:rPr>
                    <w:rStyle w:val="PlaceholderText"/>
                  </w:rPr>
                  <w:t>extension</w:t>
                </w:r>
              </w:sdtContent>
            </w:sdt>
          </w:p>
        </w:tc>
      </w:tr>
      <w:tr w:rsidR="00BE0B8C" w14:paraId="4743CA0D" w14:textId="77777777" w:rsidTr="00A93221">
        <w:trPr>
          <w:trHeight w:val="288"/>
        </w:trPr>
        <w:tc>
          <w:tcPr>
            <w:tcW w:w="1607" w:type="pct"/>
            <w:shd w:val="clear" w:color="auto" w:fill="DBE5F1" w:themeFill="accent1" w:themeFillTint="33"/>
          </w:tcPr>
          <w:p w14:paraId="0615CC7A" w14:textId="77777777" w:rsidR="00BE0B8C" w:rsidRDefault="00BE0B8C" w:rsidP="006E1111">
            <w:pPr>
              <w:pStyle w:val="GSATableHeadingLeftJustified"/>
            </w:pPr>
            <w:r w:rsidRPr="00E0416A">
              <w:t>I</w:t>
            </w:r>
            <w:r w:rsidR="006E1111">
              <w:t>nformation System</w:t>
            </w:r>
            <w:r w:rsidRPr="00E0416A">
              <w:t xml:space="preserve"> Contingency Plan</w:t>
            </w:r>
          </w:p>
        </w:tc>
        <w:tc>
          <w:tcPr>
            <w:tcW w:w="2385" w:type="pct"/>
          </w:tcPr>
          <w:p w14:paraId="0D522164" w14:textId="5DFFD1B2" w:rsidR="00BE0B8C" w:rsidRPr="00E0416A" w:rsidRDefault="00CB38BB" w:rsidP="006E1111">
            <w:sdt>
              <w:sdtPr>
                <w:alias w:val="Information System Abbreviation"/>
                <w:tag w:val="informationsystemabbreviation"/>
                <w:id w:val="453608428"/>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A6 I</w:t>
            </w:r>
            <w:r w:rsidR="006E1111">
              <w:t>S</w:t>
            </w:r>
            <w:r w:rsidR="00BE0B8C">
              <w:t>CP v1.0</w:t>
            </w:r>
          </w:p>
        </w:tc>
        <w:tc>
          <w:tcPr>
            <w:tcW w:w="1008" w:type="pct"/>
          </w:tcPr>
          <w:p w14:paraId="22D7AE3B" w14:textId="77777777" w:rsidR="00BE0B8C" w:rsidRDefault="00BE0B8C" w:rsidP="00BE0B8C">
            <w:r>
              <w:t xml:space="preserve">. </w:t>
            </w:r>
            <w:sdt>
              <w:sdtPr>
                <w:id w:val="-951788511"/>
                <w:showingPlcHdr/>
                <w:text/>
              </w:sdtPr>
              <w:sdtEndPr/>
              <w:sdtContent>
                <w:r w:rsidRPr="002D7D9B">
                  <w:rPr>
                    <w:rStyle w:val="PlaceholderText"/>
                  </w:rPr>
                  <w:t xml:space="preserve">enter </w:t>
                </w:r>
                <w:r>
                  <w:rPr>
                    <w:rStyle w:val="PlaceholderText"/>
                  </w:rPr>
                  <w:t>extension</w:t>
                </w:r>
              </w:sdtContent>
            </w:sdt>
          </w:p>
        </w:tc>
      </w:tr>
      <w:tr w:rsidR="00BE0B8C" w14:paraId="23892EF1" w14:textId="77777777" w:rsidTr="00A93221">
        <w:trPr>
          <w:trHeight w:val="288"/>
        </w:trPr>
        <w:tc>
          <w:tcPr>
            <w:tcW w:w="1607" w:type="pct"/>
            <w:shd w:val="clear" w:color="auto" w:fill="DBE5F1" w:themeFill="accent1" w:themeFillTint="33"/>
          </w:tcPr>
          <w:p w14:paraId="0EAB2C8B" w14:textId="77777777" w:rsidR="00BE0B8C" w:rsidRDefault="00BE0B8C" w:rsidP="00E03A24">
            <w:pPr>
              <w:pStyle w:val="GSATableHeadingLeftJustified"/>
            </w:pPr>
            <w:r w:rsidRPr="00E0416A">
              <w:t>Configuration Management Plan</w:t>
            </w:r>
          </w:p>
        </w:tc>
        <w:tc>
          <w:tcPr>
            <w:tcW w:w="2385" w:type="pct"/>
          </w:tcPr>
          <w:p w14:paraId="57D87F7A" w14:textId="3A1C9093" w:rsidR="00BE0B8C" w:rsidRPr="00E0416A" w:rsidRDefault="00CB38BB" w:rsidP="00BE0B8C">
            <w:sdt>
              <w:sdtPr>
                <w:alias w:val="Information System Abbreviation"/>
                <w:tag w:val="informationsystemabbreviation"/>
                <w:id w:val="-1937278167"/>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A7 CMP v1.0</w:t>
            </w:r>
          </w:p>
        </w:tc>
        <w:tc>
          <w:tcPr>
            <w:tcW w:w="1008" w:type="pct"/>
          </w:tcPr>
          <w:p w14:paraId="279F40E4" w14:textId="77777777" w:rsidR="00BE0B8C" w:rsidRDefault="00BE0B8C" w:rsidP="00BE0B8C">
            <w:r>
              <w:t xml:space="preserve">. </w:t>
            </w:r>
            <w:sdt>
              <w:sdtPr>
                <w:id w:val="1008409941"/>
                <w:showingPlcHdr/>
                <w:text/>
              </w:sdtPr>
              <w:sdtEndPr/>
              <w:sdtContent>
                <w:r w:rsidRPr="002D7D9B">
                  <w:rPr>
                    <w:rStyle w:val="PlaceholderText"/>
                  </w:rPr>
                  <w:t xml:space="preserve">enter </w:t>
                </w:r>
                <w:r>
                  <w:rPr>
                    <w:rStyle w:val="PlaceholderText"/>
                  </w:rPr>
                  <w:t>extension</w:t>
                </w:r>
              </w:sdtContent>
            </w:sdt>
          </w:p>
        </w:tc>
      </w:tr>
      <w:tr w:rsidR="00BE0B8C" w14:paraId="4EB2324B" w14:textId="77777777" w:rsidTr="00A93221">
        <w:trPr>
          <w:trHeight w:val="288"/>
        </w:trPr>
        <w:tc>
          <w:tcPr>
            <w:tcW w:w="1607" w:type="pct"/>
            <w:shd w:val="clear" w:color="auto" w:fill="DBE5F1" w:themeFill="accent1" w:themeFillTint="33"/>
          </w:tcPr>
          <w:p w14:paraId="60DA8B4C" w14:textId="77777777" w:rsidR="00BE0B8C" w:rsidRDefault="00BE0B8C" w:rsidP="00E03A24">
            <w:pPr>
              <w:pStyle w:val="GSATableHeadingLeftJustified"/>
            </w:pPr>
            <w:r w:rsidRPr="00E0416A">
              <w:t>Incident Response Plan</w:t>
            </w:r>
          </w:p>
        </w:tc>
        <w:tc>
          <w:tcPr>
            <w:tcW w:w="2385" w:type="pct"/>
          </w:tcPr>
          <w:p w14:paraId="3B1EC1D8" w14:textId="74E33B5B" w:rsidR="00BE0B8C" w:rsidRPr="00E0416A" w:rsidRDefault="00CB38BB" w:rsidP="00BE0B8C">
            <w:sdt>
              <w:sdtPr>
                <w:alias w:val="Information System Abbreviation"/>
                <w:tag w:val="informationsystemabbreviation"/>
                <w:id w:val="362567438"/>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A8 IRP v1.0</w:t>
            </w:r>
          </w:p>
        </w:tc>
        <w:tc>
          <w:tcPr>
            <w:tcW w:w="1008" w:type="pct"/>
          </w:tcPr>
          <w:p w14:paraId="25FF5024" w14:textId="77777777" w:rsidR="00BE0B8C" w:rsidRDefault="00BE0B8C" w:rsidP="00BE0B8C">
            <w:r>
              <w:t xml:space="preserve">. </w:t>
            </w:r>
            <w:sdt>
              <w:sdtPr>
                <w:id w:val="24917422"/>
                <w:showingPlcHdr/>
                <w:text/>
              </w:sdtPr>
              <w:sdtEndPr/>
              <w:sdtContent>
                <w:r w:rsidRPr="002D7D9B">
                  <w:rPr>
                    <w:rStyle w:val="PlaceholderText"/>
                  </w:rPr>
                  <w:t xml:space="preserve">enter </w:t>
                </w:r>
                <w:r>
                  <w:rPr>
                    <w:rStyle w:val="PlaceholderText"/>
                  </w:rPr>
                  <w:t>extension</w:t>
                </w:r>
              </w:sdtContent>
            </w:sdt>
          </w:p>
        </w:tc>
      </w:tr>
      <w:tr w:rsidR="00BE0B8C" w14:paraId="1485EA9A" w14:textId="77777777" w:rsidTr="00A93221">
        <w:trPr>
          <w:trHeight w:val="288"/>
        </w:trPr>
        <w:tc>
          <w:tcPr>
            <w:tcW w:w="1607" w:type="pct"/>
            <w:shd w:val="clear" w:color="auto" w:fill="DBE5F1" w:themeFill="accent1" w:themeFillTint="33"/>
          </w:tcPr>
          <w:p w14:paraId="25405073" w14:textId="77777777" w:rsidR="00BE0B8C" w:rsidRDefault="00BE0B8C" w:rsidP="00E03A24">
            <w:pPr>
              <w:pStyle w:val="GSATableHeadingLeftJustified"/>
            </w:pPr>
            <w:r w:rsidRPr="00E0416A">
              <w:t xml:space="preserve">CIS </w:t>
            </w:r>
            <w:r w:rsidR="006935A0">
              <w:t>Summary Report</w:t>
            </w:r>
          </w:p>
        </w:tc>
        <w:tc>
          <w:tcPr>
            <w:tcW w:w="2385" w:type="pct"/>
          </w:tcPr>
          <w:p w14:paraId="2F5B0027" w14:textId="4C68F7BC" w:rsidR="00BE0B8C" w:rsidRPr="00E0416A" w:rsidRDefault="00CB38BB" w:rsidP="00BE0B8C">
            <w:sdt>
              <w:sdtPr>
                <w:alias w:val="Information System Abbreviation"/>
                <w:tag w:val="informationsystemabbreviation"/>
                <w:id w:val="-1323045039"/>
                <w:dataBinding w:xpath="/root[1]/companyinfo[1]/informationsystemabbreviation[1]" w:storeItemID="{3C714739-2FB5-41FA-89D5-72FE7465BFF9}"/>
                <w:text/>
              </w:sdtPr>
              <w:sdtEndPr/>
              <w:sdtContent>
                <w:r w:rsidR="00D81901">
                  <w:t>Information System Abbreviation</w:t>
                </w:r>
              </w:sdtContent>
            </w:sdt>
            <w:r w:rsidR="0013565B">
              <w:t xml:space="preserve"> </w:t>
            </w:r>
            <w:r w:rsidR="00BE0B8C">
              <w:t>A9 CIS</w:t>
            </w:r>
            <w:r w:rsidR="006935A0">
              <w:t xml:space="preserve"> Report</w:t>
            </w:r>
            <w:r w:rsidR="00BE0B8C">
              <w:t xml:space="preserve"> v1.0</w:t>
            </w:r>
          </w:p>
        </w:tc>
        <w:tc>
          <w:tcPr>
            <w:tcW w:w="1008" w:type="pct"/>
          </w:tcPr>
          <w:p w14:paraId="5121B0BC" w14:textId="77777777" w:rsidR="00BE0B8C" w:rsidRDefault="00BE0B8C" w:rsidP="00BE0B8C">
            <w:r>
              <w:t xml:space="preserve">. </w:t>
            </w:r>
            <w:sdt>
              <w:sdtPr>
                <w:id w:val="1261024083"/>
                <w:showingPlcHdr/>
                <w:text/>
              </w:sdtPr>
              <w:sdtEndPr/>
              <w:sdtContent>
                <w:r w:rsidRPr="002D7D9B">
                  <w:rPr>
                    <w:rStyle w:val="PlaceholderText"/>
                  </w:rPr>
                  <w:t xml:space="preserve">enter </w:t>
                </w:r>
                <w:r>
                  <w:rPr>
                    <w:rStyle w:val="PlaceholderText"/>
                  </w:rPr>
                  <w:t>extension</w:t>
                </w:r>
              </w:sdtContent>
            </w:sdt>
          </w:p>
        </w:tc>
      </w:tr>
      <w:tr w:rsidR="006935A0" w14:paraId="68DBA751" w14:textId="77777777" w:rsidTr="00A93221">
        <w:trPr>
          <w:trHeight w:val="288"/>
        </w:trPr>
        <w:tc>
          <w:tcPr>
            <w:tcW w:w="1607" w:type="pct"/>
            <w:shd w:val="clear" w:color="auto" w:fill="DBE5F1" w:themeFill="accent1" w:themeFillTint="33"/>
          </w:tcPr>
          <w:p w14:paraId="7085C24D" w14:textId="77777777" w:rsidR="006935A0" w:rsidRDefault="006935A0" w:rsidP="00E03A24">
            <w:pPr>
              <w:pStyle w:val="GSATableHeadingLeftJustified"/>
            </w:pPr>
            <w:r w:rsidRPr="00E0416A">
              <w:t>CIS Work</w:t>
            </w:r>
            <w:r>
              <w:t>sheet</w:t>
            </w:r>
          </w:p>
        </w:tc>
        <w:tc>
          <w:tcPr>
            <w:tcW w:w="2385" w:type="pct"/>
          </w:tcPr>
          <w:p w14:paraId="567BF231" w14:textId="71F4D3DE" w:rsidR="006935A0" w:rsidRPr="00E0416A" w:rsidRDefault="00CB38BB" w:rsidP="006935A0">
            <w:sdt>
              <w:sdtPr>
                <w:alias w:val="Information System Abbreviation"/>
                <w:tag w:val="informationsystemabbreviation"/>
                <w:id w:val="-991405754"/>
                <w:dataBinding w:xpath="/root[1]/companyinfo[1]/informationsystemabbreviation[1]" w:storeItemID="{3C714739-2FB5-41FA-89D5-72FE7465BFF9}"/>
                <w:text/>
              </w:sdtPr>
              <w:sdtEndPr/>
              <w:sdtContent>
                <w:r w:rsidR="00D81901">
                  <w:t>Information System Abbreviation</w:t>
                </w:r>
              </w:sdtContent>
            </w:sdt>
            <w:r w:rsidR="0013565B">
              <w:t xml:space="preserve"> </w:t>
            </w:r>
            <w:r w:rsidR="006935A0">
              <w:t>A9 CIS WSv1.0</w:t>
            </w:r>
          </w:p>
        </w:tc>
        <w:tc>
          <w:tcPr>
            <w:tcW w:w="1008" w:type="pct"/>
          </w:tcPr>
          <w:p w14:paraId="6C072321" w14:textId="77777777" w:rsidR="006935A0" w:rsidRDefault="006935A0" w:rsidP="006935A0">
            <w:r>
              <w:t xml:space="preserve">. </w:t>
            </w:r>
            <w:sdt>
              <w:sdtPr>
                <w:id w:val="2123112176"/>
                <w:showingPlcHdr/>
                <w:text/>
              </w:sdtPr>
              <w:sdtEndPr/>
              <w:sdtContent>
                <w:r w:rsidRPr="002D7D9B">
                  <w:rPr>
                    <w:rStyle w:val="PlaceholderText"/>
                  </w:rPr>
                  <w:t xml:space="preserve">enter </w:t>
                </w:r>
                <w:r>
                  <w:rPr>
                    <w:rStyle w:val="PlaceholderText"/>
                  </w:rPr>
                  <w:t>extension</w:t>
                </w:r>
              </w:sdtContent>
            </w:sdt>
          </w:p>
        </w:tc>
      </w:tr>
      <w:tr w:rsidR="00BE0B8C" w14:paraId="543FBEE2" w14:textId="77777777" w:rsidTr="00A93221">
        <w:trPr>
          <w:trHeight w:val="288"/>
        </w:trPr>
        <w:tc>
          <w:tcPr>
            <w:tcW w:w="1607" w:type="pct"/>
            <w:shd w:val="clear" w:color="auto" w:fill="DBE5F1" w:themeFill="accent1" w:themeFillTint="33"/>
          </w:tcPr>
          <w:p w14:paraId="4DAEB1DB" w14:textId="77777777" w:rsidR="00BE0B8C" w:rsidRDefault="00BE0B8C" w:rsidP="00E03A24">
            <w:pPr>
              <w:pStyle w:val="GSATableHeadingLeftJustified"/>
            </w:pPr>
            <w:r>
              <w:t>FIPS 199</w:t>
            </w:r>
          </w:p>
        </w:tc>
        <w:tc>
          <w:tcPr>
            <w:tcW w:w="2385" w:type="pct"/>
          </w:tcPr>
          <w:p w14:paraId="41E9F9D2" w14:textId="77777777" w:rsidR="00BE0B8C" w:rsidRDefault="008158EF" w:rsidP="00BE0B8C">
            <w:r>
              <w:t>Included in Section 15</w:t>
            </w:r>
          </w:p>
        </w:tc>
        <w:tc>
          <w:tcPr>
            <w:tcW w:w="1008" w:type="pct"/>
          </w:tcPr>
          <w:p w14:paraId="4821D045" w14:textId="77777777" w:rsidR="00BE0B8C" w:rsidRDefault="00BE0B8C" w:rsidP="00BE0B8C"/>
        </w:tc>
      </w:tr>
      <w:tr w:rsidR="0001473B" w14:paraId="2D076D25" w14:textId="77777777" w:rsidTr="00A93221">
        <w:trPr>
          <w:trHeight w:val="288"/>
        </w:trPr>
        <w:tc>
          <w:tcPr>
            <w:tcW w:w="1607" w:type="pct"/>
            <w:shd w:val="clear" w:color="auto" w:fill="DBE5F1" w:themeFill="accent1" w:themeFillTint="33"/>
          </w:tcPr>
          <w:p w14:paraId="2C8AB972" w14:textId="77777777" w:rsidR="0001473B" w:rsidRDefault="0001473B" w:rsidP="00E03A24">
            <w:pPr>
              <w:pStyle w:val="GSATableHeadingLeftJustified"/>
            </w:pPr>
            <w:r w:rsidRPr="003641AD">
              <w:t>I</w:t>
            </w:r>
            <w:r>
              <w:t>nventory</w:t>
            </w:r>
          </w:p>
        </w:tc>
        <w:tc>
          <w:tcPr>
            <w:tcW w:w="2385" w:type="pct"/>
          </w:tcPr>
          <w:p w14:paraId="60F91FFB" w14:textId="5870CD0E" w:rsidR="0001473B" w:rsidRDefault="00CB38BB" w:rsidP="00934714">
            <w:sdt>
              <w:sdtPr>
                <w:alias w:val="Information System Abbreviation"/>
                <w:tag w:val="informationsystemabbreviation"/>
                <w:id w:val="-670100405"/>
                <w:dataBinding w:xpath="/root[1]/companyinfo[1]/informationsystemabbreviation[1]" w:storeItemID="{3C714739-2FB5-41FA-89D5-72FE7465BFF9}"/>
                <w:text/>
              </w:sdtPr>
              <w:sdtEndPr/>
              <w:sdtContent>
                <w:r w:rsidR="00D81901">
                  <w:t>Information System Abbreviation</w:t>
                </w:r>
              </w:sdtContent>
            </w:sdt>
            <w:r w:rsidR="0013565B">
              <w:t xml:space="preserve"> </w:t>
            </w:r>
            <w:r w:rsidR="0001473B">
              <w:t>A13 INV v1.0</w:t>
            </w:r>
          </w:p>
        </w:tc>
        <w:tc>
          <w:tcPr>
            <w:tcW w:w="1008" w:type="pct"/>
          </w:tcPr>
          <w:p w14:paraId="504CCAA8" w14:textId="77777777" w:rsidR="0001473B" w:rsidRDefault="0001473B" w:rsidP="00934714">
            <w:r>
              <w:t xml:space="preserve">. </w:t>
            </w:r>
            <w:sdt>
              <w:sdtPr>
                <w:id w:val="-445928244"/>
                <w:showingPlcHdr/>
                <w:text/>
              </w:sdtPr>
              <w:sdtEndPr/>
              <w:sdtContent>
                <w:r w:rsidRPr="002D7D9B">
                  <w:rPr>
                    <w:rStyle w:val="PlaceholderText"/>
                  </w:rPr>
                  <w:t xml:space="preserve">enter </w:t>
                </w:r>
                <w:r>
                  <w:rPr>
                    <w:rStyle w:val="PlaceholderText"/>
                  </w:rPr>
                  <w:t>extension</w:t>
                </w:r>
              </w:sdtContent>
            </w:sdt>
          </w:p>
        </w:tc>
      </w:tr>
    </w:tbl>
    <w:p w14:paraId="10F2DD51" w14:textId="77777777" w:rsidR="00A27268" w:rsidRDefault="00A27268" w:rsidP="00DA4990">
      <w:pPr>
        <w:sectPr w:rsidR="00A27268" w:rsidSect="00C11C56">
          <w:footnotePr>
            <w:pos w:val="beneathText"/>
          </w:footnotePr>
          <w:pgSz w:w="12240" w:h="15840" w:code="1"/>
          <w:pgMar w:top="1440" w:right="1440" w:bottom="1440" w:left="1440" w:header="720" w:footer="720" w:gutter="0"/>
          <w:cols w:space="720"/>
          <w:docGrid w:linePitch="326"/>
        </w:sectPr>
      </w:pPr>
    </w:p>
    <w:p w14:paraId="50211ABB" w14:textId="77777777" w:rsidR="004F0C88" w:rsidRDefault="004F0C88" w:rsidP="00DA4990"/>
    <w:p w14:paraId="210B5B84" w14:textId="77777777" w:rsidR="000D1972" w:rsidRPr="009C7693" w:rsidRDefault="005920E2" w:rsidP="00254B51">
      <w:pPr>
        <w:pStyle w:val="GSAAttachmentorAppendix"/>
      </w:pPr>
      <w:bookmarkStart w:id="1999" w:name="_Toc383429966"/>
      <w:bookmarkStart w:id="2000" w:name="_Toc383433327"/>
      <w:bookmarkStart w:id="2001" w:name="_Toc383444755"/>
      <w:bookmarkStart w:id="2002" w:name="_Toc385594407"/>
      <w:bookmarkStart w:id="2003" w:name="_Toc385594795"/>
      <w:bookmarkStart w:id="2004" w:name="_Toc385595183"/>
      <w:bookmarkStart w:id="2005" w:name="_Toc388621024"/>
      <w:bookmarkStart w:id="2006" w:name="_Toc449543520"/>
      <w:bookmarkStart w:id="2007" w:name="_Toc464803666"/>
      <w:r w:rsidRPr="00EA093C">
        <w:t xml:space="preserve">ATTACHMENT 1 </w:t>
      </w:r>
      <w:r w:rsidR="00D741AD" w:rsidRPr="00EA093C">
        <w:t>-</w:t>
      </w:r>
      <w:r w:rsidR="000A3971" w:rsidRPr="00EA093C">
        <w:t xml:space="preserve"> </w:t>
      </w:r>
      <w:r w:rsidR="00B86C83" w:rsidRPr="009C7693">
        <w:t>Information Security Polic</w:t>
      </w:r>
      <w:r w:rsidR="00241968">
        <w:t>ies</w:t>
      </w:r>
      <w:r w:rsidR="00B86C83" w:rsidRPr="009C7693">
        <w:t xml:space="preserve"> and Procedures</w:t>
      </w:r>
      <w:bookmarkEnd w:id="1999"/>
      <w:bookmarkEnd w:id="2000"/>
      <w:bookmarkEnd w:id="2001"/>
      <w:bookmarkEnd w:id="2002"/>
      <w:bookmarkEnd w:id="2003"/>
      <w:bookmarkEnd w:id="2004"/>
      <w:bookmarkEnd w:id="2005"/>
      <w:bookmarkEnd w:id="2006"/>
      <w:bookmarkEnd w:id="2007"/>
    </w:p>
    <w:p w14:paraId="4BC299CA" w14:textId="77777777" w:rsidR="00AB7823" w:rsidRDefault="00AB7823" w:rsidP="00AB7823">
      <w:r>
        <w:t>All Authorization Packages</w:t>
      </w:r>
      <w:r w:rsidRPr="00807F7D">
        <w:t xml:space="preserve"> must include </w:t>
      </w:r>
      <w:r>
        <w:t xml:space="preserve">an </w:t>
      </w:r>
      <w:r w:rsidRPr="005E0DAA">
        <w:t>Information Security Polic</w:t>
      </w:r>
      <w:r w:rsidR="00241968">
        <w:t>ies</w:t>
      </w:r>
      <w:r w:rsidRPr="005E0DAA">
        <w:t xml:space="preserve"> and Procedures</w:t>
      </w:r>
      <w:r>
        <w:t xml:space="preserve"> attachment, which will be reviewed for quality. </w:t>
      </w:r>
    </w:p>
    <w:p w14:paraId="0392B520" w14:textId="77777777" w:rsidR="00404C36" w:rsidRDefault="00404C36" w:rsidP="00AB7823"/>
    <w:p w14:paraId="2E3B3ED4" w14:textId="77777777" w:rsidR="00F832E3" w:rsidRDefault="00F832E3" w:rsidP="00AB7823"/>
    <w:p w14:paraId="31E61951" w14:textId="77777777" w:rsidR="00F832E3" w:rsidRDefault="00F832E3" w:rsidP="00AB7823">
      <w:pPr>
        <w:sectPr w:rsidR="00F832E3" w:rsidSect="00C11C56">
          <w:footnotePr>
            <w:pos w:val="beneathText"/>
          </w:footnotePr>
          <w:pgSz w:w="12240" w:h="15840" w:code="1"/>
          <w:pgMar w:top="1440" w:right="1440" w:bottom="1440" w:left="1440" w:header="720" w:footer="720" w:gutter="0"/>
          <w:cols w:space="720"/>
          <w:docGrid w:linePitch="326"/>
        </w:sectPr>
      </w:pPr>
    </w:p>
    <w:p w14:paraId="63660B25" w14:textId="77777777" w:rsidR="00F832E3" w:rsidRPr="004F0C88" w:rsidRDefault="00F832E3" w:rsidP="00AB7823"/>
    <w:p w14:paraId="5CC678A9" w14:textId="77777777" w:rsidR="000D1972" w:rsidRDefault="005920E2" w:rsidP="00254B51">
      <w:pPr>
        <w:pStyle w:val="GSAAttachmentorAppendix"/>
      </w:pPr>
      <w:bookmarkStart w:id="2008" w:name="_Toc383429967"/>
      <w:bookmarkStart w:id="2009" w:name="_Toc383433328"/>
      <w:bookmarkStart w:id="2010" w:name="_Toc383444756"/>
      <w:bookmarkStart w:id="2011" w:name="_Toc385594408"/>
      <w:bookmarkStart w:id="2012" w:name="_Toc385594796"/>
      <w:bookmarkStart w:id="2013" w:name="_Toc385595184"/>
      <w:bookmarkStart w:id="2014" w:name="_Toc388621025"/>
      <w:bookmarkStart w:id="2015" w:name="_Toc449543521"/>
      <w:bookmarkStart w:id="2016" w:name="_Toc464803667"/>
      <w:r w:rsidRPr="00154A15">
        <w:t>ATTACHMENT 2 -</w:t>
      </w:r>
      <w:r w:rsidR="000A007F">
        <w:t xml:space="preserve"> </w:t>
      </w:r>
      <w:r w:rsidR="00896791" w:rsidRPr="00154A15">
        <w:t>User Guide</w:t>
      </w:r>
      <w:bookmarkEnd w:id="2008"/>
      <w:bookmarkEnd w:id="2009"/>
      <w:bookmarkEnd w:id="2010"/>
      <w:bookmarkEnd w:id="2011"/>
      <w:bookmarkEnd w:id="2012"/>
      <w:bookmarkEnd w:id="2013"/>
      <w:bookmarkEnd w:id="2014"/>
      <w:bookmarkEnd w:id="2015"/>
      <w:bookmarkEnd w:id="2016"/>
    </w:p>
    <w:p w14:paraId="450FCCA7" w14:textId="77777777" w:rsidR="00F81CFD" w:rsidRDefault="00F81CFD" w:rsidP="00F81CFD">
      <w:bookmarkStart w:id="2017" w:name="_Toc383429968"/>
      <w:bookmarkStart w:id="2018" w:name="_Toc383433329"/>
      <w:bookmarkStart w:id="2019" w:name="_Toc383444757"/>
      <w:bookmarkStart w:id="2020" w:name="_Toc385594409"/>
      <w:bookmarkStart w:id="2021" w:name="_Toc385594797"/>
      <w:bookmarkStart w:id="2022" w:name="_Toc385595185"/>
      <w:bookmarkStart w:id="2023" w:name="_Toc388621026"/>
      <w:r>
        <w:t>All Authorization Packages</w:t>
      </w:r>
      <w:r w:rsidRPr="00807F7D">
        <w:t xml:space="preserve"> must include </w:t>
      </w:r>
      <w:r>
        <w:t xml:space="preserve">a User Guide attachment, which will be reviewed for quality. </w:t>
      </w:r>
    </w:p>
    <w:p w14:paraId="2CD2A829" w14:textId="77777777" w:rsidR="00F832E3" w:rsidRDefault="00F832E3" w:rsidP="00F832E3"/>
    <w:p w14:paraId="2889F9D9"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5042C236" w14:textId="77777777" w:rsidR="00FC6E9B" w:rsidRDefault="008930BB" w:rsidP="00254B51">
      <w:pPr>
        <w:pStyle w:val="GSAAttachmentorAppendix"/>
      </w:pPr>
      <w:bookmarkStart w:id="2024" w:name="_Ref437328181"/>
      <w:bookmarkStart w:id="2025" w:name="_Toc449543522"/>
      <w:bookmarkStart w:id="2026" w:name="_Toc464803668"/>
      <w:r w:rsidRPr="00E0416A">
        <w:t xml:space="preserve">ATTACHMENT 3 </w:t>
      </w:r>
      <w:r w:rsidR="007741B3">
        <w:t>–</w:t>
      </w:r>
      <w:r w:rsidR="002D3C0B">
        <w:t xml:space="preserve"> </w:t>
      </w:r>
      <w:r w:rsidR="007741B3">
        <w:t>e-</w:t>
      </w:r>
      <w:r w:rsidR="002D3C0B" w:rsidRPr="00425508">
        <w:t>Authentication Worksheet</w:t>
      </w:r>
      <w:bookmarkEnd w:id="2017"/>
      <w:bookmarkEnd w:id="2018"/>
      <w:bookmarkEnd w:id="2019"/>
      <w:bookmarkEnd w:id="2020"/>
      <w:bookmarkEnd w:id="2021"/>
      <w:bookmarkEnd w:id="2022"/>
      <w:bookmarkEnd w:id="2023"/>
      <w:bookmarkEnd w:id="2024"/>
      <w:bookmarkEnd w:id="2025"/>
      <w:bookmarkEnd w:id="2026"/>
    </w:p>
    <w:p w14:paraId="2C217D4A" w14:textId="5965054A" w:rsidR="002233BF" w:rsidRDefault="00B3597F" w:rsidP="00B3597F">
      <w:pPr>
        <w:pStyle w:val="GSAInstruction"/>
      </w:pPr>
      <w:bookmarkStart w:id="2027" w:name="_Toc383429969"/>
      <w:bookmarkStart w:id="2028" w:name="_Toc383433330"/>
      <w:bookmarkStart w:id="2029" w:name="_Toc383444758"/>
      <w:bookmarkStart w:id="2030" w:name="_Toc385594410"/>
      <w:bookmarkStart w:id="2031" w:name="_Toc385594798"/>
      <w:bookmarkStart w:id="2032" w:name="_Toc385595186"/>
      <w:bookmarkStart w:id="2033" w:name="_Toc388621027"/>
      <w:r>
        <w:t xml:space="preserve">This Attachment </w:t>
      </w:r>
      <w:r w:rsidR="002233BF">
        <w:t>Section</w:t>
      </w:r>
      <w:r>
        <w:t xml:space="preserve"> has been </w:t>
      </w:r>
      <w:r w:rsidR="002233BF">
        <w:t xml:space="preserve">revised to include the </w:t>
      </w:r>
      <w:r w:rsidR="00E640A8">
        <w:t>E</w:t>
      </w:r>
      <w:r w:rsidR="002233BF">
        <w:t>-Authentication template</w:t>
      </w:r>
      <w:r w:rsidR="00192ADA">
        <w:t xml:space="preserve">. </w:t>
      </w:r>
      <w:r w:rsidR="002233BF">
        <w:t xml:space="preserve"> </w:t>
      </w:r>
      <w:r w:rsidR="00192ADA">
        <w:t>T</w:t>
      </w:r>
      <w:r w:rsidR="002233BF">
        <w:t>herefore, a sep</w:t>
      </w:r>
      <w:r w:rsidR="008158EF">
        <w:t xml:space="preserve">arate attachment is not needed. </w:t>
      </w:r>
      <w:r w:rsidR="002233BF">
        <w:t xml:space="preserve">Delete this note </w:t>
      </w:r>
      <w:r w:rsidR="002233BF" w:rsidRPr="002233BF">
        <w:t xml:space="preserve">and all other instructions from your </w:t>
      </w:r>
      <w:r w:rsidR="002233BF">
        <w:t>final version of this document.</w:t>
      </w:r>
    </w:p>
    <w:p w14:paraId="1BD05A66" w14:textId="77777777" w:rsidR="00F81CFD" w:rsidRDefault="00F81CFD" w:rsidP="00F81CFD">
      <w:r>
        <w:t xml:space="preserve">The </w:t>
      </w:r>
      <w:r w:rsidR="00E640A8">
        <w:t>E</w:t>
      </w:r>
      <w:r>
        <w:t>-</w:t>
      </w:r>
      <w:r w:rsidRPr="00DD7CF1">
        <w:t xml:space="preserve">Authentication </w:t>
      </w:r>
      <w:r w:rsidR="009E2DBA">
        <w:t xml:space="preserve">section </w:t>
      </w:r>
      <w:r>
        <w:t>explains t</w:t>
      </w:r>
      <w:r w:rsidRPr="002D3C0B">
        <w:t xml:space="preserve">he objective for selecting the appropriate </w:t>
      </w:r>
      <w:r>
        <w:t>e-Authentication</w:t>
      </w:r>
      <w:r w:rsidRPr="002D3C0B">
        <w:t xml:space="preserve"> level for the candidate system</w:t>
      </w:r>
      <w:r>
        <w:t>.</w:t>
      </w:r>
      <w:r w:rsidRPr="002D3C0B">
        <w:t xml:space="preserve"> Guidance on selecting the system authentication technology solution is available in NIST SP 800-63, Revision 1, Electronic Authentication Guideline.</w:t>
      </w:r>
    </w:p>
    <w:p w14:paraId="2328BEB8" w14:textId="77777777" w:rsidR="00372FA8" w:rsidRPr="00372FA8" w:rsidRDefault="00372FA8" w:rsidP="00372FA8">
      <w:pPr>
        <w:pStyle w:val="Heading3"/>
      </w:pPr>
      <w:bookmarkStart w:id="2034" w:name="_Toc454692742"/>
      <w:bookmarkStart w:id="2035" w:name="_Toc464803669"/>
      <w:r w:rsidRPr="00372FA8">
        <w:t>Introduction and Purpose</w:t>
      </w:r>
      <w:bookmarkEnd w:id="2034"/>
      <w:bookmarkEnd w:id="2035"/>
    </w:p>
    <w:p w14:paraId="6D294D24" w14:textId="77777777" w:rsidR="00372FA8" w:rsidRPr="00372FA8" w:rsidRDefault="00372FA8" w:rsidP="00372FA8">
      <w:r w:rsidRPr="00372FA8">
        <w:t>This document provides guidance on electronic authentication (E-Authentication, which is the process of establishing confidence in user identities electronically presented to an information system. Authentication focuses on confirming a person’s identity, based on the reliability of his or her credential. Office of Management and Budget (OMB) Memorandum M-04-04, E-Authentication Guidance for Federal Agencies requires federal information system owners determine the system’s electronic authentication (E-Authentication) requirements to minimize the potential impact of authentication errors and misuse of credentials.</w:t>
      </w:r>
    </w:p>
    <w:p w14:paraId="64815609" w14:textId="77777777" w:rsidR="00372FA8" w:rsidRPr="00372FA8" w:rsidRDefault="00372FA8" w:rsidP="00372FA8">
      <w:r w:rsidRPr="00372FA8">
        <w:t xml:space="preserve">OMB Memorandum M-04-04 can be found at the following URL: </w:t>
      </w:r>
      <w:hyperlink r:id="rId50" w:history="1">
        <w:r w:rsidRPr="00372FA8">
          <w:rPr>
            <w:rStyle w:val="Hyperlink"/>
          </w:rPr>
          <w:t>OMB M-04-04.pdf</w:t>
        </w:r>
      </w:hyperlink>
    </w:p>
    <w:p w14:paraId="50CE9021" w14:textId="77777777" w:rsidR="00372FA8" w:rsidRPr="00372FA8" w:rsidRDefault="00372FA8" w:rsidP="00372FA8">
      <w:pPr>
        <w:pStyle w:val="Heading3"/>
      </w:pPr>
      <w:bookmarkStart w:id="2036" w:name="_Toc443653187"/>
      <w:bookmarkStart w:id="2037" w:name="_Toc454692743"/>
      <w:bookmarkStart w:id="2038" w:name="_Toc464803670"/>
      <w:r w:rsidRPr="00372FA8">
        <w:t>Information System Name/Title</w:t>
      </w:r>
      <w:bookmarkEnd w:id="2036"/>
      <w:bookmarkEnd w:id="2037"/>
      <w:bookmarkEnd w:id="2038"/>
    </w:p>
    <w:p w14:paraId="1F7C1B4E" w14:textId="37A9D0D0" w:rsidR="00372FA8" w:rsidRPr="00372FA8" w:rsidRDefault="00372FA8" w:rsidP="00372FA8">
      <w:r w:rsidRPr="00372FA8">
        <w:t xml:space="preserve">This E-Authentication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EndPr/>
        <w:sdtContent>
          <w:r w:rsidR="00CB38BB">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rsidR="00D81901">
            <w:t>Information System Abbreviation</w:t>
          </w:r>
        </w:sdtContent>
      </w:sdt>
      <w:r w:rsidRPr="00372FA8">
        <w:t xml:space="preserve">) in accordance with OMB Memo M-04-04. </w:t>
      </w:r>
    </w:p>
    <w:p w14:paraId="77304697" w14:textId="77777777" w:rsidR="00372FA8" w:rsidRPr="009E2DBA" w:rsidRDefault="00372FA8" w:rsidP="003A7392">
      <w:pPr>
        <w:pStyle w:val="Caption"/>
      </w:pPr>
      <w:bookmarkStart w:id="2039" w:name="_Toc443965649"/>
      <w:r w:rsidRPr="009E2DBA">
        <w:t xml:space="preserve">Table </w:t>
      </w:r>
      <w:r w:rsidRPr="00372FA8">
        <w:fldChar w:fldCharType="begin"/>
      </w:r>
      <w:r w:rsidRPr="003A7392">
        <w:instrText xml:space="preserve"> STYLEREF 1 \s </w:instrText>
      </w:r>
      <w:r w:rsidRPr="00372FA8">
        <w:fldChar w:fldCharType="separate"/>
      </w:r>
      <w:r w:rsidR="007E7240">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7E7240">
        <w:rPr>
          <w:noProof/>
        </w:rPr>
        <w:t>2</w:t>
      </w:r>
      <w:r w:rsidRPr="00372FA8">
        <w:fldChar w:fldCharType="end"/>
      </w:r>
      <w:r w:rsidRPr="009E2DBA">
        <w:t xml:space="preserve"> Information System Name and Title</w:t>
      </w:r>
      <w:bookmarkEnd w:id="20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372FA8" w:rsidRPr="00372FA8" w14:paraId="478A67B5" w14:textId="77777777" w:rsidTr="00372FA8">
        <w:trPr>
          <w:cantSplit/>
          <w:trHeight w:val="288"/>
          <w:tblHeader/>
          <w:jc w:val="center"/>
        </w:trPr>
        <w:tc>
          <w:tcPr>
            <w:tcW w:w="1730" w:type="pct"/>
            <w:shd w:val="clear" w:color="auto" w:fill="DAEEF3" w:themeFill="accent5" w:themeFillTint="33"/>
            <w:tcMar>
              <w:top w:w="0" w:type="dxa"/>
              <w:left w:w="101" w:type="dxa"/>
              <w:bottom w:w="115" w:type="dxa"/>
              <w:right w:w="101" w:type="dxa"/>
            </w:tcMar>
          </w:tcPr>
          <w:p w14:paraId="12110518" w14:textId="77777777" w:rsidR="00372FA8" w:rsidRPr="00372FA8" w:rsidRDefault="00372FA8" w:rsidP="003A7392">
            <w:pPr>
              <w:pStyle w:val="GSATableHeading"/>
            </w:pPr>
            <w:r w:rsidRPr="00372FA8">
              <w:t>Unique Identifier</w:t>
            </w:r>
          </w:p>
        </w:tc>
        <w:tc>
          <w:tcPr>
            <w:tcW w:w="1534" w:type="pct"/>
            <w:shd w:val="clear" w:color="auto" w:fill="DAEEF3" w:themeFill="accent5" w:themeFillTint="33"/>
          </w:tcPr>
          <w:p w14:paraId="31FD3579" w14:textId="77777777" w:rsidR="00372FA8" w:rsidRPr="00372FA8" w:rsidRDefault="00372FA8" w:rsidP="003A7392">
            <w:pPr>
              <w:pStyle w:val="GSATableHeading"/>
            </w:pPr>
            <w:r w:rsidRPr="00372FA8">
              <w:t>Information System Name</w:t>
            </w:r>
          </w:p>
        </w:tc>
        <w:tc>
          <w:tcPr>
            <w:tcW w:w="1736" w:type="pct"/>
            <w:shd w:val="clear" w:color="auto" w:fill="DAEEF3" w:themeFill="accent5" w:themeFillTint="33"/>
            <w:tcMar>
              <w:top w:w="0" w:type="dxa"/>
              <w:left w:w="101" w:type="dxa"/>
              <w:bottom w:w="115" w:type="dxa"/>
              <w:right w:w="101" w:type="dxa"/>
            </w:tcMar>
          </w:tcPr>
          <w:p w14:paraId="59F92EEF" w14:textId="77777777" w:rsidR="00372FA8" w:rsidRPr="00372FA8" w:rsidRDefault="00372FA8" w:rsidP="003A7392">
            <w:pPr>
              <w:pStyle w:val="GSATableHeading"/>
            </w:pPr>
            <w:r w:rsidRPr="00372FA8">
              <w:t>Information System Abbreviation</w:t>
            </w:r>
          </w:p>
        </w:tc>
      </w:tr>
      <w:tr w:rsidR="00372FA8" w:rsidRPr="00372FA8" w14:paraId="7E80B42B" w14:textId="77777777" w:rsidTr="00372FA8">
        <w:trPr>
          <w:cantSplit/>
          <w:trHeight w:val="288"/>
          <w:jc w:val="center"/>
        </w:trPr>
        <w:sdt>
          <w:sdtPr>
            <w:id w:val="340130027"/>
            <w:showingPlcHdr/>
            <w:text/>
          </w:sdtPr>
          <w:sdtEndPr/>
          <w:sdtContent>
            <w:tc>
              <w:tcPr>
                <w:tcW w:w="1730" w:type="pct"/>
                <w:tcMar>
                  <w:top w:w="0" w:type="dxa"/>
                  <w:left w:w="101" w:type="dxa"/>
                  <w:bottom w:w="115" w:type="dxa"/>
                  <w:right w:w="101" w:type="dxa"/>
                </w:tcMar>
                <w:vAlign w:val="center"/>
              </w:tcPr>
              <w:p w14:paraId="23B95F46" w14:textId="77777777" w:rsidR="00372FA8" w:rsidRPr="00372FA8" w:rsidRDefault="00372FA8" w:rsidP="003A7392">
                <w:pPr>
                  <w:pStyle w:val="GSATableText"/>
                </w:pPr>
                <w:r w:rsidRPr="00372FA8">
                  <w:t>Enter FedRAMP Application Number.</w:t>
                </w:r>
              </w:p>
            </w:tc>
          </w:sdtContent>
        </w:sdt>
        <w:tc>
          <w:tcPr>
            <w:tcW w:w="1534" w:type="pct"/>
          </w:tcPr>
          <w:p w14:paraId="1988D613" w14:textId="4418B4F9" w:rsidR="00372FA8" w:rsidRPr="00372FA8" w:rsidRDefault="00CB38BB" w:rsidP="003A7392">
            <w:pPr>
              <w:pStyle w:val="GSATableText"/>
            </w:pPr>
            <w:sdt>
              <w:sdtPr>
                <w:alias w:val="Information System Name"/>
                <w:tag w:val="informationsystemname"/>
                <w:id w:val="515346650"/>
                <w:dataBinding w:xpath="/root[1]/companyinfo[1]/informationsystemname[1]" w:storeItemID="{44BEC3F7-CE87-4EB0-838F-88333877F166}"/>
                <w:text/>
              </w:sdtPr>
              <w:sdtEndPr/>
              <w:sdtContent>
                <w:r>
                  <w:t>Information System Name</w:t>
                </w:r>
              </w:sdtContent>
            </w:sdt>
          </w:p>
        </w:tc>
        <w:tc>
          <w:tcPr>
            <w:tcW w:w="1736" w:type="pct"/>
            <w:tcMar>
              <w:top w:w="0" w:type="dxa"/>
              <w:left w:w="101" w:type="dxa"/>
              <w:bottom w:w="115" w:type="dxa"/>
              <w:right w:w="101" w:type="dxa"/>
            </w:tcMar>
            <w:vAlign w:val="center"/>
          </w:tcPr>
          <w:p w14:paraId="318961FB" w14:textId="5337ABF9" w:rsidR="00372FA8" w:rsidRPr="00372FA8" w:rsidRDefault="00CB38BB" w:rsidP="003A7392">
            <w:pPr>
              <w:pStyle w:val="GSATableText"/>
            </w:pPr>
            <w:sdt>
              <w:sdtPr>
                <w:alias w:val="Information System Abbreviation"/>
                <w:tag w:val="informationsystemabbreviation"/>
                <w:id w:val="-1635093943"/>
                <w:dataBinding w:xpath="/root[1]/companyinfo[1]/informationsystemabbreviation[1]" w:storeItemID="{3C714739-2FB5-41FA-89D5-72FE7465BFF9}"/>
                <w:text/>
              </w:sdtPr>
              <w:sdtEndPr/>
              <w:sdtContent>
                <w:r w:rsidR="00D81901">
                  <w:t>Information System Abbreviation</w:t>
                </w:r>
              </w:sdtContent>
            </w:sdt>
          </w:p>
        </w:tc>
      </w:tr>
    </w:tbl>
    <w:p w14:paraId="2A8CDB98" w14:textId="77777777" w:rsidR="00372FA8" w:rsidRPr="00372FA8" w:rsidRDefault="00372FA8" w:rsidP="00372FA8"/>
    <w:p w14:paraId="78D1275D" w14:textId="77777777" w:rsidR="00372FA8" w:rsidRPr="00372FA8" w:rsidRDefault="00372FA8" w:rsidP="00372FA8">
      <w:pPr>
        <w:pStyle w:val="Heading3"/>
      </w:pPr>
      <w:bookmarkStart w:id="2040" w:name="_Toc454692744"/>
      <w:bookmarkStart w:id="2041" w:name="_Toc464803671"/>
      <w:r w:rsidRPr="00372FA8">
        <w:t>E-Authentication Level Definitions</w:t>
      </w:r>
      <w:bookmarkEnd w:id="2040"/>
      <w:bookmarkEnd w:id="2041"/>
    </w:p>
    <w:p w14:paraId="0AE01020" w14:textId="77777777" w:rsidR="00372FA8" w:rsidRPr="00372FA8" w:rsidRDefault="00372FA8" w:rsidP="00372FA8">
      <w:r w:rsidRPr="00372FA8">
        <w:t>The OMB memo defines four authentication levels to categorize a federal information system’s E-Authentication posture. The OMB Memo defines the four E-Authentication levels as:</w:t>
      </w:r>
    </w:p>
    <w:p w14:paraId="50D7607C" w14:textId="77777777" w:rsidR="00372FA8" w:rsidRPr="00372FA8" w:rsidRDefault="00372FA8" w:rsidP="00A27268">
      <w:pPr>
        <w:pStyle w:val="GSAListParagraph"/>
      </w:pPr>
      <w:r w:rsidRPr="00372FA8">
        <w:t>Level 1:  Little or no confidence in the asserted identity’s validity</w:t>
      </w:r>
    </w:p>
    <w:p w14:paraId="719D4C1C" w14:textId="77777777" w:rsidR="00372FA8" w:rsidRPr="00372FA8" w:rsidRDefault="00372FA8" w:rsidP="00A27268">
      <w:pPr>
        <w:pStyle w:val="GSAListParagraph"/>
      </w:pPr>
      <w:r w:rsidRPr="00372FA8">
        <w:t>Level 2:  Some confidence in the asserted identity’s validity</w:t>
      </w:r>
    </w:p>
    <w:p w14:paraId="3A7DD0EC" w14:textId="77777777" w:rsidR="00372FA8" w:rsidRPr="00372FA8" w:rsidRDefault="00372FA8" w:rsidP="00A27268">
      <w:pPr>
        <w:pStyle w:val="GSAListParagraph"/>
      </w:pPr>
      <w:r w:rsidRPr="00372FA8">
        <w:t>Level 3:  High confidence in the asserted identity’s validity</w:t>
      </w:r>
    </w:p>
    <w:p w14:paraId="07C4C63A" w14:textId="77777777" w:rsidR="00372FA8" w:rsidRPr="00372FA8" w:rsidRDefault="00372FA8" w:rsidP="00A27268">
      <w:pPr>
        <w:pStyle w:val="GSAListParagraph"/>
      </w:pPr>
      <w:r w:rsidRPr="00372FA8">
        <w:t>Level 4:  Very high confidence in the asserted identity’s validity</w:t>
      </w:r>
    </w:p>
    <w:p w14:paraId="22F56667" w14:textId="77777777" w:rsidR="00372FA8" w:rsidRPr="00372FA8" w:rsidRDefault="00372FA8" w:rsidP="00372FA8">
      <w:r w:rsidRPr="00372FA8">
        <w:t>Selecting the appropriate E-Authentication level for a system enables the system owner to determine the right system authentication technology solution for the selected E-Authentication level. Guidance on selecting the system authentication technology solution is available in National Institute of Standards and Technology (NIST) Special Publication (SP) 800-63, Revision 2, Electronic Authentication Guideline.</w:t>
      </w:r>
    </w:p>
    <w:p w14:paraId="3B665443" w14:textId="77777777" w:rsidR="00372FA8" w:rsidRPr="00372FA8" w:rsidRDefault="00372FA8" w:rsidP="00372FA8">
      <w:r w:rsidRPr="00372FA8">
        <w:t xml:space="preserve">NIST SP 800-63, Revision 2 can be found at the following URL: </w:t>
      </w:r>
      <w:hyperlink r:id="rId51" w:history="1">
        <w:r w:rsidRPr="00372FA8">
          <w:rPr>
            <w:rStyle w:val="Hyperlink"/>
          </w:rPr>
          <w:t>SP 800-63-2</w:t>
        </w:r>
      </w:hyperlink>
    </w:p>
    <w:p w14:paraId="5FBB55D2" w14:textId="77777777" w:rsidR="00372FA8" w:rsidRPr="00372FA8" w:rsidRDefault="00372FA8" w:rsidP="00372FA8">
      <w:pPr>
        <w:pStyle w:val="Heading3"/>
      </w:pPr>
      <w:bookmarkStart w:id="2042" w:name="_Toc454692745"/>
      <w:bookmarkStart w:id="2043" w:name="_Toc464803672"/>
      <w:r w:rsidRPr="00372FA8">
        <w:t>Review Maximum Potential Impact Levels</w:t>
      </w:r>
      <w:bookmarkEnd w:id="2042"/>
      <w:bookmarkEnd w:id="2043"/>
    </w:p>
    <w:p w14:paraId="30D83E12" w14:textId="776FCD04" w:rsidR="00372FA8" w:rsidRPr="00372FA8" w:rsidRDefault="00CB38BB" w:rsidP="00372FA8">
      <w:sdt>
        <w:sdtPr>
          <w:alias w:val="CSP Name"/>
          <w:tag w:val="cspname"/>
          <w:id w:val="59833039"/>
          <w:dataBinding w:xpath="/root[1]/companyinfo[1]/cspname[1]" w:storeItemID="{44BEC3F7-CE87-4EB0-838F-88333877F166}"/>
          <w:text/>
        </w:sdtPr>
        <w:sdtEndPr/>
        <w:sdtContent>
          <w:r w:rsidR="00D81901">
            <w:t>CSP Name</w:t>
          </w:r>
        </w:sdtContent>
      </w:sdt>
      <w:r w:rsidR="00372FA8" w:rsidRPr="00372FA8">
        <w:t xml:space="preserve"> has assessed the potential risk from E-Authentication errors, or E-Authentication misuse, related to a user’s asserted identity.  </w:t>
      </w:r>
      <w:sdt>
        <w:sdtPr>
          <w:alias w:val="CSP Name"/>
          <w:tag w:val="cspname"/>
          <w:id w:val="2125495380"/>
          <w:dataBinding w:xpath="/root[1]/companyinfo[1]/cspname[1]" w:storeItemID="{44BEC3F7-CE87-4EB0-838F-88333877F166}"/>
          <w:text/>
        </w:sdtPr>
        <w:sdtEndPr/>
        <w:sdtContent>
          <w:r w:rsidR="00D81901">
            <w:t>CSP Name</w:t>
          </w:r>
        </w:sdtContent>
      </w:sdt>
      <w:r w:rsidR="00372FA8" w:rsidRPr="00372FA8">
        <w:t xml:space="preserve"> has taken into consideration the potential for harm (impact) and the likelihood of the occurrence of the harm and has identified an impact profile as found in </w:t>
      </w:r>
      <w:r w:rsidR="00372FA8" w:rsidRPr="00372FA8">
        <w:fldChar w:fldCharType="begin"/>
      </w:r>
      <w:r w:rsidR="00372FA8" w:rsidRPr="00372FA8">
        <w:instrText xml:space="preserve"> REF _Ref443964920 \h </w:instrText>
      </w:r>
      <w:r w:rsidR="00372FA8" w:rsidRPr="00372FA8">
        <w:fldChar w:fldCharType="separate"/>
      </w:r>
      <w:r w:rsidR="007E7240" w:rsidRPr="009E2DBA">
        <w:t xml:space="preserve">Table </w:t>
      </w:r>
      <w:r w:rsidR="007E7240">
        <w:rPr>
          <w:noProof/>
        </w:rPr>
        <w:t>15</w:t>
      </w:r>
      <w:r w:rsidR="007E7240" w:rsidRPr="009E2DBA">
        <w:noBreakHyphen/>
      </w:r>
      <w:r w:rsidR="007E7240">
        <w:rPr>
          <w:noProof/>
        </w:rPr>
        <w:t>3</w:t>
      </w:r>
      <w:r w:rsidR="007E7240" w:rsidRPr="009E2DBA">
        <w:t xml:space="preserve"> Potential Impacts for Assurance Levels</w:t>
      </w:r>
      <w:r w:rsidR="00372FA8" w:rsidRPr="00372FA8">
        <w:fldChar w:fldCharType="end"/>
      </w:r>
      <w:r w:rsidR="00372FA8" w:rsidRPr="00372FA8">
        <w:t>.</w:t>
      </w:r>
    </w:p>
    <w:p w14:paraId="72D1F7C7" w14:textId="77777777" w:rsidR="00372FA8" w:rsidRPr="00372FA8" w:rsidRDefault="00372FA8" w:rsidP="00372FA8">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C1B72D1" w14:textId="77777777" w:rsidR="00372FA8" w:rsidRPr="009E2DBA" w:rsidRDefault="00372FA8" w:rsidP="003A7392">
      <w:pPr>
        <w:pStyle w:val="Caption"/>
      </w:pPr>
      <w:bookmarkStart w:id="2044" w:name="_Ref443964920"/>
      <w:bookmarkStart w:id="2045" w:name="_Toc443965650"/>
      <w:r w:rsidRPr="009E2DBA">
        <w:t xml:space="preserve">Table </w:t>
      </w:r>
      <w:r w:rsidRPr="00372FA8">
        <w:fldChar w:fldCharType="begin"/>
      </w:r>
      <w:r w:rsidRPr="003A7392">
        <w:instrText xml:space="preserve"> STYLEREF 1 \s </w:instrText>
      </w:r>
      <w:r w:rsidRPr="00372FA8">
        <w:fldChar w:fldCharType="separate"/>
      </w:r>
      <w:r w:rsidR="007E7240">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7E7240">
        <w:rPr>
          <w:noProof/>
        </w:rPr>
        <w:t>3</w:t>
      </w:r>
      <w:r w:rsidRPr="00372FA8">
        <w:fldChar w:fldCharType="end"/>
      </w:r>
      <w:r w:rsidRPr="009E2DBA">
        <w:t xml:space="preserve"> Potential Impacts for Assurance Levels</w:t>
      </w:r>
      <w:bookmarkEnd w:id="2044"/>
      <w:bookmarkEnd w:id="2045"/>
    </w:p>
    <w:tbl>
      <w:tblPr>
        <w:tblStyle w:val="TableGrid"/>
        <w:tblW w:w="5000" w:type="pct"/>
        <w:tblLook w:val="04A0" w:firstRow="1" w:lastRow="0" w:firstColumn="1" w:lastColumn="0" w:noHBand="0" w:noVBand="1"/>
      </w:tblPr>
      <w:tblGrid>
        <w:gridCol w:w="5347"/>
        <w:gridCol w:w="1059"/>
        <w:gridCol w:w="1061"/>
        <w:gridCol w:w="926"/>
        <w:gridCol w:w="1197"/>
      </w:tblGrid>
      <w:tr w:rsidR="00372FA8" w:rsidRPr="00372FA8" w14:paraId="3518F8A8" w14:textId="77777777" w:rsidTr="003A7392">
        <w:trPr>
          <w:trHeight w:val="288"/>
          <w:tblHeader/>
        </w:trPr>
        <w:tc>
          <w:tcPr>
            <w:tcW w:w="2788" w:type="pct"/>
            <w:tcBorders>
              <w:top w:val="nil"/>
              <w:left w:val="nil"/>
            </w:tcBorders>
            <w:tcMar>
              <w:top w:w="86" w:type="dxa"/>
              <w:left w:w="115" w:type="dxa"/>
              <w:bottom w:w="86" w:type="dxa"/>
              <w:right w:w="115" w:type="dxa"/>
            </w:tcMar>
          </w:tcPr>
          <w:p w14:paraId="4410C0EC" w14:textId="77777777" w:rsidR="00372FA8" w:rsidRPr="00372FA8" w:rsidRDefault="00372FA8" w:rsidP="003A7392">
            <w:pPr>
              <w:pStyle w:val="GSATableHeading"/>
            </w:pPr>
          </w:p>
        </w:tc>
        <w:tc>
          <w:tcPr>
            <w:tcW w:w="2212" w:type="pct"/>
            <w:gridSpan w:val="4"/>
            <w:shd w:val="clear" w:color="auto" w:fill="DAEEF3" w:themeFill="accent5" w:themeFillTint="33"/>
            <w:tcMar>
              <w:top w:w="86" w:type="dxa"/>
              <w:left w:w="115" w:type="dxa"/>
              <w:bottom w:w="86" w:type="dxa"/>
              <w:right w:w="115" w:type="dxa"/>
            </w:tcMar>
          </w:tcPr>
          <w:p w14:paraId="51C60775" w14:textId="77777777" w:rsidR="00372FA8" w:rsidRPr="00372FA8" w:rsidRDefault="00372FA8" w:rsidP="003A7392">
            <w:pPr>
              <w:pStyle w:val="GSATableHeading"/>
            </w:pPr>
            <w:r w:rsidRPr="00372FA8">
              <w:t>Assurance Level Impact Profile</w:t>
            </w:r>
          </w:p>
        </w:tc>
      </w:tr>
      <w:tr w:rsidR="00372FA8" w:rsidRPr="00372FA8" w14:paraId="240F0D2A" w14:textId="77777777" w:rsidTr="003A7392">
        <w:trPr>
          <w:trHeight w:val="288"/>
          <w:tblHeader/>
        </w:trPr>
        <w:tc>
          <w:tcPr>
            <w:tcW w:w="2788" w:type="pct"/>
            <w:shd w:val="clear" w:color="auto" w:fill="DAEEF3" w:themeFill="accent5" w:themeFillTint="33"/>
            <w:tcMar>
              <w:top w:w="86" w:type="dxa"/>
              <w:left w:w="115" w:type="dxa"/>
              <w:bottom w:w="86" w:type="dxa"/>
              <w:right w:w="115" w:type="dxa"/>
            </w:tcMar>
          </w:tcPr>
          <w:p w14:paraId="1A08271D" w14:textId="77777777" w:rsidR="00372FA8" w:rsidRPr="00372FA8" w:rsidRDefault="00372FA8" w:rsidP="003A7392">
            <w:pPr>
              <w:pStyle w:val="GSATableHeading"/>
            </w:pPr>
            <w:r w:rsidRPr="00372FA8">
              <w:t xml:space="preserve">Potential  Impact Categories </w:t>
            </w:r>
          </w:p>
        </w:tc>
        <w:tc>
          <w:tcPr>
            <w:tcW w:w="552" w:type="pct"/>
            <w:shd w:val="clear" w:color="auto" w:fill="DAEEF3" w:themeFill="accent5" w:themeFillTint="33"/>
            <w:tcMar>
              <w:top w:w="86" w:type="dxa"/>
              <w:left w:w="115" w:type="dxa"/>
              <w:bottom w:w="86" w:type="dxa"/>
              <w:right w:w="115" w:type="dxa"/>
            </w:tcMar>
          </w:tcPr>
          <w:p w14:paraId="45D15475" w14:textId="77777777" w:rsidR="00372FA8" w:rsidRPr="00372FA8" w:rsidRDefault="00372FA8" w:rsidP="003A7392">
            <w:pPr>
              <w:pStyle w:val="GSATableHeading"/>
            </w:pPr>
            <w:r w:rsidRPr="00372FA8">
              <w:t>1</w:t>
            </w:r>
          </w:p>
        </w:tc>
        <w:tc>
          <w:tcPr>
            <w:tcW w:w="553" w:type="pct"/>
            <w:shd w:val="clear" w:color="auto" w:fill="DAEEF3" w:themeFill="accent5" w:themeFillTint="33"/>
            <w:tcMar>
              <w:top w:w="86" w:type="dxa"/>
              <w:left w:w="115" w:type="dxa"/>
              <w:bottom w:w="86" w:type="dxa"/>
              <w:right w:w="115" w:type="dxa"/>
            </w:tcMar>
          </w:tcPr>
          <w:p w14:paraId="0AA1ECF1" w14:textId="77777777" w:rsidR="00372FA8" w:rsidRPr="00372FA8" w:rsidRDefault="00372FA8" w:rsidP="003A7392">
            <w:pPr>
              <w:pStyle w:val="GSATableHeading"/>
            </w:pPr>
            <w:r w:rsidRPr="00372FA8">
              <w:t>2</w:t>
            </w:r>
          </w:p>
        </w:tc>
        <w:tc>
          <w:tcPr>
            <w:tcW w:w="483" w:type="pct"/>
            <w:shd w:val="clear" w:color="auto" w:fill="DAEEF3" w:themeFill="accent5" w:themeFillTint="33"/>
            <w:tcMar>
              <w:top w:w="86" w:type="dxa"/>
              <w:left w:w="115" w:type="dxa"/>
              <w:bottom w:w="86" w:type="dxa"/>
              <w:right w:w="115" w:type="dxa"/>
            </w:tcMar>
          </w:tcPr>
          <w:p w14:paraId="010B8444" w14:textId="77777777" w:rsidR="00372FA8" w:rsidRPr="00372FA8" w:rsidRDefault="00372FA8" w:rsidP="003A7392">
            <w:pPr>
              <w:pStyle w:val="GSATableHeading"/>
            </w:pPr>
            <w:r w:rsidRPr="00372FA8">
              <w:t>3</w:t>
            </w:r>
          </w:p>
        </w:tc>
        <w:tc>
          <w:tcPr>
            <w:tcW w:w="624" w:type="pct"/>
            <w:shd w:val="clear" w:color="auto" w:fill="DAEEF3" w:themeFill="accent5" w:themeFillTint="33"/>
            <w:tcMar>
              <w:top w:w="86" w:type="dxa"/>
              <w:left w:w="115" w:type="dxa"/>
              <w:bottom w:w="86" w:type="dxa"/>
              <w:right w:w="115" w:type="dxa"/>
            </w:tcMar>
          </w:tcPr>
          <w:p w14:paraId="31DDC659" w14:textId="77777777" w:rsidR="00372FA8" w:rsidRPr="00372FA8" w:rsidRDefault="00372FA8" w:rsidP="003A7392">
            <w:pPr>
              <w:pStyle w:val="GSATableHeading"/>
            </w:pPr>
            <w:r w:rsidRPr="00372FA8">
              <w:t>4</w:t>
            </w:r>
          </w:p>
        </w:tc>
      </w:tr>
      <w:tr w:rsidR="00372FA8" w:rsidRPr="00372FA8" w14:paraId="3E435D8A" w14:textId="77777777" w:rsidTr="003A7392">
        <w:trPr>
          <w:trHeight w:val="288"/>
        </w:trPr>
        <w:tc>
          <w:tcPr>
            <w:tcW w:w="2788" w:type="pct"/>
            <w:tcMar>
              <w:top w:w="86" w:type="dxa"/>
              <w:left w:w="115" w:type="dxa"/>
              <w:bottom w:w="86" w:type="dxa"/>
              <w:right w:w="115" w:type="dxa"/>
            </w:tcMar>
          </w:tcPr>
          <w:p w14:paraId="7078D883" w14:textId="77777777" w:rsidR="00372FA8" w:rsidRPr="00372FA8" w:rsidRDefault="00372FA8" w:rsidP="003A7392">
            <w:pPr>
              <w:pStyle w:val="GSATableText"/>
            </w:pPr>
            <w:r w:rsidRPr="00372FA8">
              <w:t>Inconvenience, distress or damage to standing or reputation</w:t>
            </w:r>
          </w:p>
        </w:tc>
        <w:tc>
          <w:tcPr>
            <w:tcW w:w="552" w:type="pct"/>
            <w:tcMar>
              <w:top w:w="86" w:type="dxa"/>
              <w:left w:w="115" w:type="dxa"/>
              <w:bottom w:w="86" w:type="dxa"/>
              <w:right w:w="115" w:type="dxa"/>
            </w:tcMar>
          </w:tcPr>
          <w:p w14:paraId="67171063" w14:textId="77777777" w:rsidR="00372FA8" w:rsidRPr="00372FA8" w:rsidRDefault="00372FA8" w:rsidP="003A7392">
            <w:pPr>
              <w:pStyle w:val="GSATableText"/>
            </w:pPr>
            <w:r w:rsidRPr="00372FA8">
              <w:t>Low</w:t>
            </w:r>
          </w:p>
        </w:tc>
        <w:tc>
          <w:tcPr>
            <w:tcW w:w="553" w:type="pct"/>
            <w:tcMar>
              <w:top w:w="86" w:type="dxa"/>
              <w:left w:w="115" w:type="dxa"/>
              <w:bottom w:w="86" w:type="dxa"/>
              <w:right w:w="115" w:type="dxa"/>
            </w:tcMar>
          </w:tcPr>
          <w:p w14:paraId="7ADC92AF" w14:textId="77777777" w:rsidR="00372FA8" w:rsidRPr="00372FA8" w:rsidRDefault="00372FA8" w:rsidP="003A7392">
            <w:pPr>
              <w:pStyle w:val="GSATableText"/>
            </w:pPr>
            <w:r w:rsidRPr="00372FA8">
              <w:t>Mod</w:t>
            </w:r>
          </w:p>
        </w:tc>
        <w:tc>
          <w:tcPr>
            <w:tcW w:w="483" w:type="pct"/>
            <w:tcMar>
              <w:top w:w="86" w:type="dxa"/>
              <w:left w:w="115" w:type="dxa"/>
              <w:bottom w:w="86" w:type="dxa"/>
              <w:right w:w="115" w:type="dxa"/>
            </w:tcMar>
          </w:tcPr>
          <w:p w14:paraId="7AF432EA" w14:textId="77777777" w:rsidR="00372FA8" w:rsidRPr="00372FA8" w:rsidRDefault="00372FA8" w:rsidP="003A7392">
            <w:pPr>
              <w:pStyle w:val="GSATableText"/>
            </w:pPr>
            <w:r w:rsidRPr="00372FA8">
              <w:t>Mod</w:t>
            </w:r>
          </w:p>
        </w:tc>
        <w:tc>
          <w:tcPr>
            <w:tcW w:w="624" w:type="pct"/>
            <w:tcMar>
              <w:top w:w="86" w:type="dxa"/>
              <w:left w:w="115" w:type="dxa"/>
              <w:bottom w:w="86" w:type="dxa"/>
              <w:right w:w="115" w:type="dxa"/>
            </w:tcMar>
          </w:tcPr>
          <w:p w14:paraId="05523838" w14:textId="77777777" w:rsidR="00372FA8" w:rsidRPr="00372FA8" w:rsidRDefault="00372FA8" w:rsidP="003A7392">
            <w:pPr>
              <w:pStyle w:val="GSATableText"/>
            </w:pPr>
            <w:r w:rsidRPr="00372FA8">
              <w:t>High</w:t>
            </w:r>
          </w:p>
        </w:tc>
      </w:tr>
      <w:tr w:rsidR="00372FA8" w:rsidRPr="00372FA8" w14:paraId="2B966E11" w14:textId="77777777" w:rsidTr="003A7392">
        <w:trPr>
          <w:trHeight w:val="288"/>
        </w:trPr>
        <w:tc>
          <w:tcPr>
            <w:tcW w:w="2788" w:type="pct"/>
            <w:tcMar>
              <w:top w:w="86" w:type="dxa"/>
              <w:left w:w="115" w:type="dxa"/>
              <w:bottom w:w="86" w:type="dxa"/>
              <w:right w:w="115" w:type="dxa"/>
            </w:tcMar>
          </w:tcPr>
          <w:p w14:paraId="39683C84" w14:textId="77777777" w:rsidR="00372FA8" w:rsidRPr="00372FA8" w:rsidRDefault="00372FA8" w:rsidP="003A7392">
            <w:pPr>
              <w:pStyle w:val="GSATableText"/>
            </w:pPr>
            <w:r w:rsidRPr="00372FA8">
              <w:t>Financial loss or agency liability</w:t>
            </w:r>
          </w:p>
        </w:tc>
        <w:tc>
          <w:tcPr>
            <w:tcW w:w="552" w:type="pct"/>
            <w:tcMar>
              <w:top w:w="86" w:type="dxa"/>
              <w:left w:w="115" w:type="dxa"/>
              <w:bottom w:w="86" w:type="dxa"/>
              <w:right w:w="115" w:type="dxa"/>
            </w:tcMar>
          </w:tcPr>
          <w:p w14:paraId="6EE6756F" w14:textId="77777777" w:rsidR="00372FA8" w:rsidRPr="00372FA8" w:rsidRDefault="00372FA8" w:rsidP="003A7392">
            <w:pPr>
              <w:pStyle w:val="GSATableText"/>
            </w:pPr>
            <w:r w:rsidRPr="00372FA8">
              <w:t>Low</w:t>
            </w:r>
          </w:p>
        </w:tc>
        <w:tc>
          <w:tcPr>
            <w:tcW w:w="553" w:type="pct"/>
            <w:tcMar>
              <w:top w:w="86" w:type="dxa"/>
              <w:left w:w="115" w:type="dxa"/>
              <w:bottom w:w="86" w:type="dxa"/>
              <w:right w:w="115" w:type="dxa"/>
            </w:tcMar>
          </w:tcPr>
          <w:p w14:paraId="1A34093B" w14:textId="77777777" w:rsidR="00372FA8" w:rsidRPr="00372FA8" w:rsidRDefault="00372FA8" w:rsidP="003A7392">
            <w:pPr>
              <w:pStyle w:val="GSATableText"/>
            </w:pPr>
            <w:r w:rsidRPr="00372FA8">
              <w:t>Mod</w:t>
            </w:r>
          </w:p>
        </w:tc>
        <w:tc>
          <w:tcPr>
            <w:tcW w:w="483" w:type="pct"/>
            <w:tcMar>
              <w:top w:w="86" w:type="dxa"/>
              <w:left w:w="115" w:type="dxa"/>
              <w:bottom w:w="86" w:type="dxa"/>
              <w:right w:w="115" w:type="dxa"/>
            </w:tcMar>
          </w:tcPr>
          <w:p w14:paraId="5952D11B" w14:textId="77777777" w:rsidR="00372FA8" w:rsidRPr="00372FA8" w:rsidRDefault="00372FA8" w:rsidP="003A7392">
            <w:pPr>
              <w:pStyle w:val="GSATableText"/>
            </w:pPr>
            <w:r w:rsidRPr="00372FA8">
              <w:t>Mod</w:t>
            </w:r>
          </w:p>
        </w:tc>
        <w:tc>
          <w:tcPr>
            <w:tcW w:w="624" w:type="pct"/>
            <w:tcMar>
              <w:top w:w="86" w:type="dxa"/>
              <w:left w:w="115" w:type="dxa"/>
              <w:bottom w:w="86" w:type="dxa"/>
              <w:right w:w="115" w:type="dxa"/>
            </w:tcMar>
          </w:tcPr>
          <w:p w14:paraId="592CED3F" w14:textId="77777777" w:rsidR="00372FA8" w:rsidRPr="00372FA8" w:rsidRDefault="00372FA8" w:rsidP="003A7392">
            <w:pPr>
              <w:pStyle w:val="GSATableText"/>
            </w:pPr>
            <w:r w:rsidRPr="00372FA8">
              <w:t>High</w:t>
            </w:r>
          </w:p>
        </w:tc>
      </w:tr>
      <w:tr w:rsidR="00372FA8" w:rsidRPr="00372FA8" w14:paraId="7F5B7AB9" w14:textId="77777777" w:rsidTr="003A7392">
        <w:trPr>
          <w:trHeight w:val="288"/>
        </w:trPr>
        <w:tc>
          <w:tcPr>
            <w:tcW w:w="2788" w:type="pct"/>
            <w:tcMar>
              <w:top w:w="86" w:type="dxa"/>
              <w:left w:w="115" w:type="dxa"/>
              <w:bottom w:w="86" w:type="dxa"/>
              <w:right w:w="115" w:type="dxa"/>
            </w:tcMar>
          </w:tcPr>
          <w:p w14:paraId="45095665" w14:textId="77777777" w:rsidR="00372FA8" w:rsidRPr="00372FA8" w:rsidRDefault="00372FA8" w:rsidP="003A7392">
            <w:pPr>
              <w:pStyle w:val="GSATableText"/>
            </w:pPr>
            <w:r w:rsidRPr="00372FA8">
              <w:t>Harm to agency programs or public interests</w:t>
            </w:r>
          </w:p>
        </w:tc>
        <w:tc>
          <w:tcPr>
            <w:tcW w:w="552" w:type="pct"/>
            <w:tcMar>
              <w:top w:w="86" w:type="dxa"/>
              <w:left w:w="115" w:type="dxa"/>
              <w:bottom w:w="86" w:type="dxa"/>
              <w:right w:w="115" w:type="dxa"/>
            </w:tcMar>
          </w:tcPr>
          <w:p w14:paraId="124440D4" w14:textId="77777777" w:rsidR="00372FA8" w:rsidRPr="00372FA8" w:rsidRDefault="00372FA8" w:rsidP="003A7392">
            <w:pPr>
              <w:pStyle w:val="GSATableText"/>
            </w:pPr>
            <w:r w:rsidRPr="00372FA8">
              <w:t>N/A</w:t>
            </w:r>
          </w:p>
        </w:tc>
        <w:tc>
          <w:tcPr>
            <w:tcW w:w="553" w:type="pct"/>
            <w:tcMar>
              <w:top w:w="86" w:type="dxa"/>
              <w:left w:w="115" w:type="dxa"/>
              <w:bottom w:w="86" w:type="dxa"/>
              <w:right w:w="115" w:type="dxa"/>
            </w:tcMar>
          </w:tcPr>
          <w:p w14:paraId="5F77BA37" w14:textId="77777777" w:rsidR="00372FA8" w:rsidRPr="00372FA8" w:rsidRDefault="00372FA8" w:rsidP="003A7392">
            <w:pPr>
              <w:pStyle w:val="GSATableText"/>
            </w:pPr>
            <w:r w:rsidRPr="00372FA8">
              <w:t>Low</w:t>
            </w:r>
          </w:p>
        </w:tc>
        <w:tc>
          <w:tcPr>
            <w:tcW w:w="483" w:type="pct"/>
            <w:tcMar>
              <w:top w:w="86" w:type="dxa"/>
              <w:left w:w="115" w:type="dxa"/>
              <w:bottom w:w="86" w:type="dxa"/>
              <w:right w:w="115" w:type="dxa"/>
            </w:tcMar>
          </w:tcPr>
          <w:p w14:paraId="0F2FA879" w14:textId="77777777" w:rsidR="00372FA8" w:rsidRPr="00372FA8" w:rsidRDefault="00372FA8" w:rsidP="003A7392">
            <w:pPr>
              <w:pStyle w:val="GSATableText"/>
            </w:pPr>
            <w:r w:rsidRPr="00372FA8">
              <w:t>Mod</w:t>
            </w:r>
          </w:p>
        </w:tc>
        <w:tc>
          <w:tcPr>
            <w:tcW w:w="624" w:type="pct"/>
            <w:tcMar>
              <w:top w:w="86" w:type="dxa"/>
              <w:left w:w="115" w:type="dxa"/>
              <w:bottom w:w="86" w:type="dxa"/>
              <w:right w:w="115" w:type="dxa"/>
            </w:tcMar>
          </w:tcPr>
          <w:p w14:paraId="325EF14A" w14:textId="77777777" w:rsidR="00372FA8" w:rsidRPr="00372FA8" w:rsidRDefault="00372FA8" w:rsidP="003A7392">
            <w:pPr>
              <w:pStyle w:val="GSATableText"/>
            </w:pPr>
            <w:r w:rsidRPr="00372FA8">
              <w:t>High</w:t>
            </w:r>
          </w:p>
        </w:tc>
      </w:tr>
      <w:tr w:rsidR="00372FA8" w:rsidRPr="00372FA8" w14:paraId="04559814" w14:textId="77777777" w:rsidTr="003A7392">
        <w:trPr>
          <w:trHeight w:val="288"/>
        </w:trPr>
        <w:tc>
          <w:tcPr>
            <w:tcW w:w="2788" w:type="pct"/>
            <w:tcMar>
              <w:top w:w="86" w:type="dxa"/>
              <w:left w:w="115" w:type="dxa"/>
              <w:bottom w:w="86" w:type="dxa"/>
              <w:right w:w="115" w:type="dxa"/>
            </w:tcMar>
          </w:tcPr>
          <w:p w14:paraId="737FF90D" w14:textId="77777777" w:rsidR="00372FA8" w:rsidRPr="00372FA8" w:rsidRDefault="00372FA8" w:rsidP="003A7392">
            <w:pPr>
              <w:pStyle w:val="GSATableText"/>
            </w:pPr>
            <w:r w:rsidRPr="00372FA8">
              <w:t>Unauthorized release of sensitive information</w:t>
            </w:r>
          </w:p>
        </w:tc>
        <w:tc>
          <w:tcPr>
            <w:tcW w:w="552" w:type="pct"/>
            <w:tcMar>
              <w:top w:w="86" w:type="dxa"/>
              <w:left w:w="115" w:type="dxa"/>
              <w:bottom w:w="86" w:type="dxa"/>
              <w:right w:w="115" w:type="dxa"/>
            </w:tcMar>
          </w:tcPr>
          <w:p w14:paraId="0F824CA8" w14:textId="77777777" w:rsidR="00372FA8" w:rsidRPr="00372FA8" w:rsidRDefault="00372FA8" w:rsidP="003A7392">
            <w:pPr>
              <w:pStyle w:val="GSATableText"/>
            </w:pPr>
            <w:r w:rsidRPr="00372FA8">
              <w:t>N/A</w:t>
            </w:r>
          </w:p>
        </w:tc>
        <w:tc>
          <w:tcPr>
            <w:tcW w:w="553" w:type="pct"/>
            <w:tcMar>
              <w:top w:w="86" w:type="dxa"/>
              <w:left w:w="115" w:type="dxa"/>
              <w:bottom w:w="86" w:type="dxa"/>
              <w:right w:w="115" w:type="dxa"/>
            </w:tcMar>
          </w:tcPr>
          <w:p w14:paraId="14C36FEC" w14:textId="77777777" w:rsidR="00372FA8" w:rsidRPr="00372FA8" w:rsidRDefault="00372FA8" w:rsidP="003A7392">
            <w:pPr>
              <w:pStyle w:val="GSATableText"/>
            </w:pPr>
            <w:r w:rsidRPr="00372FA8">
              <w:t>Low</w:t>
            </w:r>
          </w:p>
        </w:tc>
        <w:tc>
          <w:tcPr>
            <w:tcW w:w="483" w:type="pct"/>
            <w:tcMar>
              <w:top w:w="86" w:type="dxa"/>
              <w:left w:w="115" w:type="dxa"/>
              <w:bottom w:w="86" w:type="dxa"/>
              <w:right w:w="115" w:type="dxa"/>
            </w:tcMar>
          </w:tcPr>
          <w:p w14:paraId="28A96EA0" w14:textId="77777777" w:rsidR="00372FA8" w:rsidRPr="00372FA8" w:rsidRDefault="00372FA8" w:rsidP="003A7392">
            <w:pPr>
              <w:pStyle w:val="GSATableText"/>
            </w:pPr>
            <w:r w:rsidRPr="00372FA8">
              <w:t>Mod</w:t>
            </w:r>
          </w:p>
        </w:tc>
        <w:tc>
          <w:tcPr>
            <w:tcW w:w="624" w:type="pct"/>
            <w:tcMar>
              <w:top w:w="86" w:type="dxa"/>
              <w:left w:w="115" w:type="dxa"/>
              <w:bottom w:w="86" w:type="dxa"/>
              <w:right w:w="115" w:type="dxa"/>
            </w:tcMar>
          </w:tcPr>
          <w:p w14:paraId="0705CB51" w14:textId="77777777" w:rsidR="00372FA8" w:rsidRPr="00372FA8" w:rsidRDefault="00372FA8" w:rsidP="003A7392">
            <w:pPr>
              <w:pStyle w:val="GSATableText"/>
            </w:pPr>
            <w:r w:rsidRPr="00372FA8">
              <w:t>High</w:t>
            </w:r>
          </w:p>
        </w:tc>
      </w:tr>
      <w:tr w:rsidR="00372FA8" w:rsidRPr="00372FA8" w14:paraId="0857204A" w14:textId="77777777" w:rsidTr="003A7392">
        <w:trPr>
          <w:trHeight w:val="288"/>
        </w:trPr>
        <w:tc>
          <w:tcPr>
            <w:tcW w:w="2788" w:type="pct"/>
            <w:tcMar>
              <w:top w:w="86" w:type="dxa"/>
              <w:left w:w="115" w:type="dxa"/>
              <w:bottom w:w="86" w:type="dxa"/>
              <w:right w:w="115" w:type="dxa"/>
            </w:tcMar>
          </w:tcPr>
          <w:p w14:paraId="62B7ECD6" w14:textId="77777777" w:rsidR="00372FA8" w:rsidRPr="00372FA8" w:rsidRDefault="00372FA8" w:rsidP="003A7392">
            <w:pPr>
              <w:pStyle w:val="GSATableText"/>
            </w:pPr>
            <w:r w:rsidRPr="00372FA8">
              <w:t>Personal Safety</w:t>
            </w:r>
          </w:p>
        </w:tc>
        <w:tc>
          <w:tcPr>
            <w:tcW w:w="552" w:type="pct"/>
            <w:tcMar>
              <w:top w:w="86" w:type="dxa"/>
              <w:left w:w="115" w:type="dxa"/>
              <w:bottom w:w="86" w:type="dxa"/>
              <w:right w:w="115" w:type="dxa"/>
            </w:tcMar>
          </w:tcPr>
          <w:p w14:paraId="4505C913" w14:textId="77777777" w:rsidR="00372FA8" w:rsidRPr="00372FA8" w:rsidRDefault="00372FA8" w:rsidP="003A7392">
            <w:pPr>
              <w:pStyle w:val="GSATableText"/>
            </w:pPr>
            <w:r w:rsidRPr="00372FA8">
              <w:t>N/A</w:t>
            </w:r>
          </w:p>
        </w:tc>
        <w:tc>
          <w:tcPr>
            <w:tcW w:w="553" w:type="pct"/>
            <w:tcMar>
              <w:top w:w="86" w:type="dxa"/>
              <w:left w:w="115" w:type="dxa"/>
              <w:bottom w:w="86" w:type="dxa"/>
              <w:right w:w="115" w:type="dxa"/>
            </w:tcMar>
          </w:tcPr>
          <w:p w14:paraId="09FFB6FF" w14:textId="77777777" w:rsidR="00372FA8" w:rsidRPr="00372FA8" w:rsidRDefault="00372FA8" w:rsidP="003A7392">
            <w:pPr>
              <w:pStyle w:val="GSATableText"/>
            </w:pPr>
            <w:r w:rsidRPr="00372FA8">
              <w:t>N/A</w:t>
            </w:r>
          </w:p>
        </w:tc>
        <w:tc>
          <w:tcPr>
            <w:tcW w:w="483" w:type="pct"/>
            <w:tcMar>
              <w:top w:w="86" w:type="dxa"/>
              <w:left w:w="115" w:type="dxa"/>
              <w:bottom w:w="86" w:type="dxa"/>
              <w:right w:w="115" w:type="dxa"/>
            </w:tcMar>
          </w:tcPr>
          <w:p w14:paraId="321C06FD" w14:textId="77777777" w:rsidR="00372FA8" w:rsidRPr="00372FA8" w:rsidRDefault="00372FA8" w:rsidP="003A7392">
            <w:pPr>
              <w:pStyle w:val="GSATableText"/>
            </w:pPr>
            <w:r w:rsidRPr="00372FA8">
              <w:t>Low</w:t>
            </w:r>
          </w:p>
        </w:tc>
        <w:tc>
          <w:tcPr>
            <w:tcW w:w="624" w:type="pct"/>
            <w:tcMar>
              <w:top w:w="86" w:type="dxa"/>
              <w:left w:w="115" w:type="dxa"/>
              <w:bottom w:w="86" w:type="dxa"/>
              <w:right w:w="115" w:type="dxa"/>
            </w:tcMar>
          </w:tcPr>
          <w:p w14:paraId="7844F425" w14:textId="77777777" w:rsidR="00372FA8" w:rsidRPr="00372FA8" w:rsidRDefault="00372FA8" w:rsidP="003A7392">
            <w:pPr>
              <w:pStyle w:val="GSATableText"/>
            </w:pPr>
            <w:r w:rsidRPr="00372FA8">
              <w:t>Mod, High</w:t>
            </w:r>
          </w:p>
        </w:tc>
      </w:tr>
      <w:tr w:rsidR="00372FA8" w:rsidRPr="00372FA8" w14:paraId="10F46596" w14:textId="77777777" w:rsidTr="003A7392">
        <w:trPr>
          <w:trHeight w:val="288"/>
        </w:trPr>
        <w:tc>
          <w:tcPr>
            <w:tcW w:w="2788" w:type="pct"/>
            <w:tcMar>
              <w:top w:w="86" w:type="dxa"/>
              <w:left w:w="115" w:type="dxa"/>
              <w:bottom w:w="86" w:type="dxa"/>
              <w:right w:w="115" w:type="dxa"/>
            </w:tcMar>
          </w:tcPr>
          <w:p w14:paraId="117E5947" w14:textId="77777777" w:rsidR="00372FA8" w:rsidRPr="00372FA8" w:rsidRDefault="00372FA8" w:rsidP="003A7392">
            <w:pPr>
              <w:pStyle w:val="GSATableText"/>
            </w:pPr>
            <w:r w:rsidRPr="00372FA8">
              <w:t>Civil or criminal violations</w:t>
            </w:r>
          </w:p>
        </w:tc>
        <w:tc>
          <w:tcPr>
            <w:tcW w:w="552" w:type="pct"/>
            <w:tcMar>
              <w:top w:w="86" w:type="dxa"/>
              <w:left w:w="115" w:type="dxa"/>
              <w:bottom w:w="86" w:type="dxa"/>
              <w:right w:w="115" w:type="dxa"/>
            </w:tcMar>
          </w:tcPr>
          <w:p w14:paraId="3733BA95" w14:textId="77777777" w:rsidR="00372FA8" w:rsidRPr="00372FA8" w:rsidRDefault="00372FA8" w:rsidP="003A7392">
            <w:pPr>
              <w:pStyle w:val="GSATableText"/>
            </w:pPr>
            <w:r w:rsidRPr="00372FA8">
              <w:t>N/A</w:t>
            </w:r>
          </w:p>
        </w:tc>
        <w:tc>
          <w:tcPr>
            <w:tcW w:w="553" w:type="pct"/>
            <w:tcMar>
              <w:top w:w="86" w:type="dxa"/>
              <w:left w:w="115" w:type="dxa"/>
              <w:bottom w:w="86" w:type="dxa"/>
              <w:right w:w="115" w:type="dxa"/>
            </w:tcMar>
          </w:tcPr>
          <w:p w14:paraId="5689AC09" w14:textId="77777777" w:rsidR="00372FA8" w:rsidRPr="00372FA8" w:rsidRDefault="00372FA8" w:rsidP="003A7392">
            <w:pPr>
              <w:pStyle w:val="GSATableText"/>
            </w:pPr>
            <w:r w:rsidRPr="00372FA8">
              <w:t>Low</w:t>
            </w:r>
          </w:p>
        </w:tc>
        <w:tc>
          <w:tcPr>
            <w:tcW w:w="483" w:type="pct"/>
            <w:tcMar>
              <w:top w:w="86" w:type="dxa"/>
              <w:left w:w="115" w:type="dxa"/>
              <w:bottom w:w="86" w:type="dxa"/>
              <w:right w:w="115" w:type="dxa"/>
            </w:tcMar>
          </w:tcPr>
          <w:p w14:paraId="7A99C12A" w14:textId="77777777" w:rsidR="00372FA8" w:rsidRPr="00372FA8" w:rsidRDefault="00372FA8" w:rsidP="003A7392">
            <w:pPr>
              <w:pStyle w:val="GSATableText"/>
            </w:pPr>
            <w:r w:rsidRPr="00372FA8">
              <w:t>Mod</w:t>
            </w:r>
          </w:p>
        </w:tc>
        <w:tc>
          <w:tcPr>
            <w:tcW w:w="624" w:type="pct"/>
            <w:tcMar>
              <w:top w:w="86" w:type="dxa"/>
              <w:left w:w="115" w:type="dxa"/>
              <w:bottom w:w="86" w:type="dxa"/>
              <w:right w:w="115" w:type="dxa"/>
            </w:tcMar>
          </w:tcPr>
          <w:p w14:paraId="779457AC" w14:textId="77777777" w:rsidR="00372FA8" w:rsidRPr="00372FA8" w:rsidRDefault="00372FA8" w:rsidP="003A7392">
            <w:pPr>
              <w:pStyle w:val="GSATableText"/>
            </w:pPr>
            <w:r w:rsidRPr="00372FA8">
              <w:t>High</w:t>
            </w:r>
          </w:p>
        </w:tc>
      </w:tr>
    </w:tbl>
    <w:p w14:paraId="0AE9E7F6" w14:textId="77777777" w:rsidR="00372FA8" w:rsidRPr="00372FA8" w:rsidRDefault="00372FA8" w:rsidP="00372FA8"/>
    <w:p w14:paraId="4A74923F" w14:textId="77777777" w:rsidR="00372FA8" w:rsidRPr="00372FA8" w:rsidRDefault="00372FA8" w:rsidP="00372FA8">
      <w:pPr>
        <w:pStyle w:val="Heading3"/>
      </w:pPr>
      <w:bookmarkStart w:id="2046" w:name="_Toc454692746"/>
      <w:bookmarkStart w:id="2047" w:name="_Ref462656327"/>
      <w:bookmarkStart w:id="2048" w:name="_Toc464803673"/>
      <w:r w:rsidRPr="00372FA8">
        <w:t>E-Authentication Level Selection</w:t>
      </w:r>
      <w:bookmarkEnd w:id="2046"/>
      <w:bookmarkEnd w:id="2047"/>
      <w:bookmarkEnd w:id="2048"/>
    </w:p>
    <w:p w14:paraId="751B5878" w14:textId="77777777" w:rsidR="00372FA8" w:rsidRPr="00372FA8" w:rsidRDefault="00372FA8" w:rsidP="00A27268">
      <w:pPr>
        <w:pStyle w:val="GSAInstruction"/>
      </w:pPr>
      <w:r w:rsidRPr="00372FA8">
        <w:t xml:space="preserve">Instruction: Select the lowest level that will cover all potential impact identified from </w:t>
      </w:r>
      <w:r w:rsidRPr="00372FA8">
        <w:fldChar w:fldCharType="begin"/>
      </w:r>
      <w:r w:rsidRPr="00372FA8">
        <w:instrText xml:space="preserve"> REF _Ref443964920 \h </w:instrText>
      </w:r>
      <w:r w:rsidR="00A27268">
        <w:instrText xml:space="preserve"> \* MERGEFORMAT </w:instrText>
      </w:r>
      <w:r w:rsidRPr="00372FA8">
        <w:fldChar w:fldCharType="separate"/>
      </w:r>
      <w:r w:rsidR="007E7240" w:rsidRPr="009E2DBA">
        <w:t xml:space="preserve">Table </w:t>
      </w:r>
      <w:r w:rsidR="007E7240">
        <w:rPr>
          <w:noProof/>
        </w:rPr>
        <w:t>15</w:t>
      </w:r>
      <w:r w:rsidR="007E7240" w:rsidRPr="009E2DBA">
        <w:noBreakHyphen/>
      </w:r>
      <w:r w:rsidR="007E7240">
        <w:rPr>
          <w:noProof/>
        </w:rPr>
        <w:t>3</w:t>
      </w:r>
      <w:r w:rsidR="007E7240" w:rsidRPr="009E2DBA">
        <w:t xml:space="preserve"> Potential Impacts for Assurance Levels</w:t>
      </w:r>
      <w:r w:rsidRPr="00372FA8">
        <w:fldChar w:fldCharType="end"/>
      </w:r>
      <w:r w:rsidRPr="00372FA8">
        <w:t>.</w:t>
      </w:r>
    </w:p>
    <w:p w14:paraId="351DEEC7" w14:textId="77777777" w:rsidR="00372FA8" w:rsidRPr="00372FA8" w:rsidRDefault="00372FA8" w:rsidP="00A27268">
      <w:pPr>
        <w:pStyle w:val="GSAInstruction"/>
      </w:pPr>
      <w:r w:rsidRPr="00372FA8">
        <w:t>Delete this instruction from your final version of this document.</w:t>
      </w:r>
    </w:p>
    <w:p w14:paraId="585E1372" w14:textId="77777777" w:rsidR="00372FA8" w:rsidRPr="00372FA8" w:rsidRDefault="00372FA8" w:rsidP="00372FA8"/>
    <w:p w14:paraId="2C1CDD5F" w14:textId="6CF3E101" w:rsidR="00372FA8" w:rsidRPr="00372FA8" w:rsidRDefault="00372FA8" w:rsidP="00372FA8">
      <w:r w:rsidRPr="00372FA8">
        <w:t xml:space="preserve">The </w:t>
      </w:r>
      <w:sdt>
        <w:sdtPr>
          <w:alias w:val="CSP Name"/>
          <w:tag w:val="cspname"/>
          <w:id w:val="-584840729"/>
          <w:dataBinding w:xpath="/root[1]/companyinfo[1]/cspname[1]" w:storeItemID="{44BEC3F7-CE87-4EB0-838F-88333877F166}"/>
          <w:text/>
        </w:sdtPr>
        <w:sdtEndPr/>
        <w:sdtContent>
          <w:r w:rsidR="00D81901">
            <w:t>CSP Name</w:t>
          </w:r>
        </w:sdtContent>
      </w:sdt>
      <w:r w:rsidRPr="00372FA8">
        <w:t xml:space="preserve"> has id</w:t>
      </w:r>
      <w:r w:rsidR="0042289E" w:rsidRPr="0042289E">
        <w:t xml:space="preserve"> </w:t>
      </w:r>
      <w:sdt>
        <w:sdtPr>
          <w:alias w:val="Information System Name"/>
          <w:tag w:val="informationsystemname"/>
          <w:id w:val="1194735735"/>
          <w:dataBinding w:xpath="/root[1]/companyinfo[1]/informationsystemname[1]" w:storeItemID="{44BEC3F7-CE87-4EB0-838F-88333877F166}"/>
          <w:text/>
        </w:sdtPr>
        <w:sdtEndPr/>
        <w:sdtContent>
          <w:r w:rsidR="00CB38BB">
            <w:t>Information System Name</w:t>
          </w:r>
        </w:sdtContent>
      </w:sdt>
      <w:r w:rsidR="0042289E" w:rsidRPr="00372FA8">
        <w:t xml:space="preserve"> </w:t>
      </w:r>
      <w:r w:rsidRPr="00372FA8">
        <w:t xml:space="preserve">entified that they support the E-Authentication Level that has been selected for the  as noted in </w:t>
      </w:r>
      <w:r w:rsidRPr="00372FA8">
        <w:fldChar w:fldCharType="begin"/>
      </w:r>
      <w:r w:rsidRPr="00372FA8">
        <w:instrText xml:space="preserve"> REF _Ref443965212 \h </w:instrText>
      </w:r>
      <w:r w:rsidRPr="00372FA8">
        <w:fldChar w:fldCharType="separate"/>
      </w:r>
      <w:r w:rsidR="007E7240" w:rsidRPr="009E2DBA">
        <w:t xml:space="preserve">Table </w:t>
      </w:r>
      <w:r w:rsidR="007E7240">
        <w:rPr>
          <w:noProof/>
        </w:rPr>
        <w:t>15</w:t>
      </w:r>
      <w:r w:rsidR="007E7240" w:rsidRPr="009E2DBA">
        <w:noBreakHyphen/>
      </w:r>
      <w:r w:rsidR="007E7240">
        <w:rPr>
          <w:noProof/>
        </w:rPr>
        <w:t>4</w:t>
      </w:r>
      <w:r w:rsidR="007E7240" w:rsidRPr="009E2DBA">
        <w:t xml:space="preserve"> E-Authentication Level</w:t>
      </w:r>
      <w:r w:rsidRPr="00372FA8">
        <w:fldChar w:fldCharType="end"/>
      </w:r>
      <w:r w:rsidRPr="00372FA8">
        <w:t>. The selected E-Authentication Level indicated is supported for federal agency consumers of the cloud service offering.  Implementation details of the E-Authentication mechanisms are provided in the System Security Plan under control IA-2</w:t>
      </w:r>
    </w:p>
    <w:p w14:paraId="6A6560FF" w14:textId="77777777" w:rsidR="00372FA8" w:rsidRPr="009E2DBA" w:rsidRDefault="00372FA8" w:rsidP="009E2DBA">
      <w:pPr>
        <w:pStyle w:val="Caption"/>
      </w:pPr>
      <w:bookmarkStart w:id="2049" w:name="_Ref443965212"/>
      <w:bookmarkStart w:id="2050" w:name="_Toc443965651"/>
      <w:r w:rsidRPr="009E2DBA">
        <w:t xml:space="preserve">Table </w:t>
      </w:r>
      <w:r w:rsidRPr="00372FA8">
        <w:fldChar w:fldCharType="begin"/>
      </w:r>
      <w:r w:rsidRPr="003A7392">
        <w:instrText xml:space="preserve"> STYLEREF 1 \s </w:instrText>
      </w:r>
      <w:r w:rsidRPr="00372FA8">
        <w:fldChar w:fldCharType="separate"/>
      </w:r>
      <w:r w:rsidR="007E7240">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7E7240">
        <w:rPr>
          <w:noProof/>
        </w:rPr>
        <w:t>4</w:t>
      </w:r>
      <w:r w:rsidRPr="00372FA8">
        <w:fldChar w:fldCharType="end"/>
      </w:r>
      <w:r w:rsidRPr="009E2DBA">
        <w:t xml:space="preserve"> E-Authentication Level</w:t>
      </w:r>
      <w:bookmarkEnd w:id="2049"/>
      <w:bookmarkEnd w:id="20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372FA8" w:rsidRPr="00372FA8" w14:paraId="6086DF4A" w14:textId="77777777" w:rsidTr="003A7392">
        <w:trPr>
          <w:cantSplit/>
          <w:trHeight w:hRule="exact" w:val="288"/>
          <w:tblHeader/>
          <w:jc w:val="center"/>
        </w:trPr>
        <w:tc>
          <w:tcPr>
            <w:tcW w:w="2971" w:type="pct"/>
            <w:shd w:val="clear" w:color="auto" w:fill="DAEEF3" w:themeFill="accent5" w:themeFillTint="33"/>
            <w:tcMar>
              <w:top w:w="14" w:type="dxa"/>
              <w:left w:w="101" w:type="dxa"/>
              <w:bottom w:w="130" w:type="dxa"/>
              <w:right w:w="101" w:type="dxa"/>
            </w:tcMar>
            <w:vAlign w:val="center"/>
          </w:tcPr>
          <w:p w14:paraId="4E470E85" w14:textId="77777777" w:rsidR="00372FA8" w:rsidRPr="00372FA8" w:rsidRDefault="00372FA8" w:rsidP="003A7392">
            <w:pPr>
              <w:pStyle w:val="GSATableHeading"/>
            </w:pPr>
            <w:r w:rsidRPr="00372FA8">
              <w:t>E-Authentication Level</w:t>
            </w:r>
          </w:p>
        </w:tc>
        <w:tc>
          <w:tcPr>
            <w:tcW w:w="1351" w:type="pct"/>
            <w:shd w:val="clear" w:color="auto" w:fill="DAEEF3" w:themeFill="accent5" w:themeFillTint="33"/>
            <w:tcMar>
              <w:top w:w="14" w:type="dxa"/>
              <w:bottom w:w="130" w:type="dxa"/>
            </w:tcMar>
            <w:vAlign w:val="center"/>
          </w:tcPr>
          <w:p w14:paraId="1704F623" w14:textId="77777777" w:rsidR="00372FA8" w:rsidRPr="00372FA8" w:rsidRDefault="00372FA8" w:rsidP="003A7392">
            <w:pPr>
              <w:pStyle w:val="GSATableHeading"/>
            </w:pPr>
            <w:r w:rsidRPr="00372FA8">
              <w:t>Maximum Impact Profile</w:t>
            </w:r>
          </w:p>
        </w:tc>
        <w:tc>
          <w:tcPr>
            <w:tcW w:w="678" w:type="pct"/>
            <w:shd w:val="clear" w:color="auto" w:fill="DAEEF3" w:themeFill="accent5" w:themeFillTint="33"/>
            <w:tcMar>
              <w:top w:w="14" w:type="dxa"/>
              <w:left w:w="101" w:type="dxa"/>
              <w:bottom w:w="130" w:type="dxa"/>
              <w:right w:w="101" w:type="dxa"/>
            </w:tcMar>
            <w:vAlign w:val="center"/>
          </w:tcPr>
          <w:p w14:paraId="34634CD2" w14:textId="77777777" w:rsidR="00372FA8" w:rsidRPr="00372FA8" w:rsidRDefault="00372FA8" w:rsidP="003A7392">
            <w:pPr>
              <w:pStyle w:val="GSATableHeading"/>
            </w:pPr>
            <w:r w:rsidRPr="00372FA8">
              <w:t>Selection</w:t>
            </w:r>
          </w:p>
        </w:tc>
      </w:tr>
      <w:tr w:rsidR="00372FA8" w:rsidRPr="00372FA8" w14:paraId="04856B95" w14:textId="77777777" w:rsidTr="003A7392">
        <w:trPr>
          <w:cantSplit/>
          <w:trHeight w:hRule="exact" w:val="288"/>
          <w:jc w:val="center"/>
        </w:trPr>
        <w:tc>
          <w:tcPr>
            <w:tcW w:w="2971" w:type="pct"/>
            <w:shd w:val="clear" w:color="auto" w:fill="auto"/>
            <w:tcMar>
              <w:top w:w="14" w:type="dxa"/>
              <w:left w:w="101" w:type="dxa"/>
              <w:bottom w:w="130" w:type="dxa"/>
              <w:right w:w="101" w:type="dxa"/>
            </w:tcMar>
            <w:vAlign w:val="center"/>
          </w:tcPr>
          <w:p w14:paraId="31311345" w14:textId="77777777" w:rsidR="00372FA8" w:rsidRPr="00372FA8" w:rsidRDefault="00372FA8" w:rsidP="003A7392">
            <w:pPr>
              <w:pStyle w:val="GSATableText"/>
            </w:pPr>
            <w:r w:rsidRPr="00372FA8">
              <w:t>Level 1: no identity proofing requirement</w:t>
            </w:r>
          </w:p>
        </w:tc>
        <w:tc>
          <w:tcPr>
            <w:tcW w:w="1351" w:type="pct"/>
            <w:tcMar>
              <w:top w:w="14" w:type="dxa"/>
              <w:bottom w:w="130" w:type="dxa"/>
            </w:tcMar>
            <w:vAlign w:val="center"/>
          </w:tcPr>
          <w:p w14:paraId="42BCFB6F" w14:textId="77777777" w:rsidR="00372FA8" w:rsidRPr="00372FA8" w:rsidRDefault="00372FA8" w:rsidP="003A7392">
            <w:pPr>
              <w:pStyle w:val="GSATableText"/>
            </w:pPr>
            <w:r w:rsidRPr="00372FA8">
              <w:t>Low</w:t>
            </w:r>
          </w:p>
        </w:tc>
        <w:tc>
          <w:tcPr>
            <w:tcW w:w="678" w:type="pct"/>
            <w:shd w:val="clear" w:color="auto" w:fill="auto"/>
            <w:tcMar>
              <w:top w:w="14" w:type="dxa"/>
              <w:left w:w="101" w:type="dxa"/>
              <w:bottom w:w="130" w:type="dxa"/>
              <w:right w:w="101" w:type="dxa"/>
            </w:tcMar>
            <w:vAlign w:val="center"/>
          </w:tcPr>
          <w:p w14:paraId="6706A218" w14:textId="77777777" w:rsidR="00372FA8" w:rsidRPr="00372FA8" w:rsidRDefault="00CB38BB" w:rsidP="00F05831">
            <w:pPr>
              <w:pStyle w:val="StyleGSATableText"/>
            </w:pPr>
            <w:sdt>
              <w:sdtPr>
                <w:id w:val="-464043331"/>
                <w14:checkbox>
                  <w14:checked w14:val="0"/>
                  <w14:checkedState w14:val="2612" w14:font="ＭＳ ゴシック"/>
                  <w14:uncheckedState w14:val="2610" w14:font="ＭＳ ゴシック"/>
                </w14:checkbox>
              </w:sdtPr>
              <w:sdtEndPr/>
              <w:sdtContent>
                <w:r w:rsidR="00F05831" w:rsidRPr="00F05831">
                  <w:rPr>
                    <w:rFonts w:eastAsia="MS Gothic" w:cs="MS Gothic" w:hint="eastAsia"/>
                  </w:rPr>
                  <w:t>☐</w:t>
                </w:r>
              </w:sdtContent>
            </w:sdt>
          </w:p>
        </w:tc>
      </w:tr>
      <w:tr w:rsidR="00372FA8" w:rsidRPr="00372FA8" w14:paraId="6C71A335" w14:textId="77777777" w:rsidTr="003A7392">
        <w:trPr>
          <w:cantSplit/>
          <w:trHeight w:hRule="exact" w:val="288"/>
          <w:jc w:val="center"/>
        </w:trPr>
        <w:tc>
          <w:tcPr>
            <w:tcW w:w="2971" w:type="pct"/>
            <w:shd w:val="clear" w:color="auto" w:fill="auto"/>
            <w:tcMar>
              <w:top w:w="14" w:type="dxa"/>
              <w:left w:w="101" w:type="dxa"/>
              <w:bottom w:w="130" w:type="dxa"/>
              <w:right w:w="101" w:type="dxa"/>
            </w:tcMar>
            <w:vAlign w:val="center"/>
          </w:tcPr>
          <w:p w14:paraId="0D7CE615" w14:textId="77777777" w:rsidR="00372FA8" w:rsidRPr="00372FA8" w:rsidRDefault="00372FA8" w:rsidP="003A7392">
            <w:pPr>
              <w:pStyle w:val="GSATableText"/>
            </w:pPr>
            <w:r w:rsidRPr="00372FA8">
              <w:t>Level 2: single factor remote authentication</w:t>
            </w:r>
          </w:p>
        </w:tc>
        <w:tc>
          <w:tcPr>
            <w:tcW w:w="1351" w:type="pct"/>
            <w:tcMar>
              <w:top w:w="14" w:type="dxa"/>
              <w:bottom w:w="130" w:type="dxa"/>
            </w:tcMar>
            <w:vAlign w:val="center"/>
          </w:tcPr>
          <w:p w14:paraId="0B937AE4" w14:textId="77777777" w:rsidR="00372FA8" w:rsidRPr="00372FA8" w:rsidRDefault="00372FA8" w:rsidP="003A7392">
            <w:pPr>
              <w:pStyle w:val="GSATableText"/>
            </w:pPr>
            <w:r w:rsidRPr="00372FA8">
              <w:t>Low</w:t>
            </w:r>
          </w:p>
        </w:tc>
        <w:tc>
          <w:tcPr>
            <w:tcW w:w="678" w:type="pct"/>
            <w:shd w:val="clear" w:color="auto" w:fill="auto"/>
            <w:tcMar>
              <w:top w:w="14" w:type="dxa"/>
              <w:left w:w="101" w:type="dxa"/>
              <w:bottom w:w="130" w:type="dxa"/>
              <w:right w:w="101" w:type="dxa"/>
            </w:tcMar>
            <w:vAlign w:val="center"/>
          </w:tcPr>
          <w:p w14:paraId="33DE2657" w14:textId="77777777" w:rsidR="00372FA8" w:rsidRPr="00372FA8" w:rsidRDefault="00CB38BB" w:rsidP="00F05831">
            <w:pPr>
              <w:pStyle w:val="StyleGSATableText"/>
            </w:pPr>
            <w:sdt>
              <w:sdtPr>
                <w:id w:val="1801877092"/>
                <w14:checkbox>
                  <w14:checked w14:val="0"/>
                  <w14:checkedState w14:val="2612" w14:font="ＭＳ ゴシック"/>
                  <w14:uncheckedState w14:val="2610" w14:font="ＭＳ ゴシック"/>
                </w14:checkbox>
              </w:sdtPr>
              <w:sdtEndPr/>
              <w:sdtContent>
                <w:r w:rsidR="00F05831" w:rsidRPr="00F05831">
                  <w:rPr>
                    <w:rFonts w:eastAsia="MS Gothic" w:cs="MS Gothic" w:hint="eastAsia"/>
                  </w:rPr>
                  <w:t>☐</w:t>
                </w:r>
              </w:sdtContent>
            </w:sdt>
          </w:p>
        </w:tc>
      </w:tr>
      <w:tr w:rsidR="00372FA8" w:rsidRPr="00372FA8" w14:paraId="136B32A9" w14:textId="77777777" w:rsidTr="003A7392">
        <w:trPr>
          <w:cantSplit/>
          <w:trHeight w:hRule="exact" w:val="288"/>
          <w:jc w:val="center"/>
        </w:trPr>
        <w:tc>
          <w:tcPr>
            <w:tcW w:w="2971" w:type="pct"/>
            <w:shd w:val="clear" w:color="auto" w:fill="auto"/>
            <w:tcMar>
              <w:top w:w="14" w:type="dxa"/>
              <w:left w:w="101" w:type="dxa"/>
              <w:bottom w:w="130" w:type="dxa"/>
              <w:right w:w="101" w:type="dxa"/>
            </w:tcMar>
            <w:vAlign w:val="center"/>
          </w:tcPr>
          <w:p w14:paraId="5E8F0CA8" w14:textId="77777777" w:rsidR="00372FA8" w:rsidRPr="00372FA8" w:rsidRDefault="00372FA8" w:rsidP="003A7392">
            <w:pPr>
              <w:pStyle w:val="GSATableText"/>
            </w:pPr>
            <w:r w:rsidRPr="00372FA8">
              <w:t>Level 3: multi-factor remote authentication</w:t>
            </w:r>
          </w:p>
        </w:tc>
        <w:tc>
          <w:tcPr>
            <w:tcW w:w="1351" w:type="pct"/>
            <w:tcMar>
              <w:top w:w="14" w:type="dxa"/>
              <w:bottom w:w="130" w:type="dxa"/>
            </w:tcMar>
            <w:vAlign w:val="center"/>
          </w:tcPr>
          <w:p w14:paraId="30E57228" w14:textId="77777777" w:rsidR="00372FA8" w:rsidRPr="00372FA8" w:rsidRDefault="00372FA8" w:rsidP="003A7392">
            <w:pPr>
              <w:pStyle w:val="GSATableText"/>
            </w:pPr>
            <w:r w:rsidRPr="00372FA8">
              <w:t>Moderate</w:t>
            </w:r>
          </w:p>
        </w:tc>
        <w:tc>
          <w:tcPr>
            <w:tcW w:w="678" w:type="pct"/>
            <w:shd w:val="clear" w:color="auto" w:fill="auto"/>
            <w:tcMar>
              <w:top w:w="14" w:type="dxa"/>
              <w:left w:w="101" w:type="dxa"/>
              <w:bottom w:w="130" w:type="dxa"/>
              <w:right w:w="101" w:type="dxa"/>
            </w:tcMar>
            <w:vAlign w:val="center"/>
          </w:tcPr>
          <w:p w14:paraId="6D593C4C" w14:textId="77777777" w:rsidR="00372FA8" w:rsidRPr="00372FA8" w:rsidRDefault="00CB38BB" w:rsidP="00F05831">
            <w:pPr>
              <w:pStyle w:val="StyleGSATableText"/>
            </w:pPr>
            <w:sdt>
              <w:sdtPr>
                <w:id w:val="1881271315"/>
                <w14:checkbox>
                  <w14:checked w14:val="0"/>
                  <w14:checkedState w14:val="2612" w14:font="ＭＳ ゴシック"/>
                  <w14:uncheckedState w14:val="2610" w14:font="ＭＳ ゴシック"/>
                </w14:checkbox>
              </w:sdtPr>
              <w:sdtEndPr/>
              <w:sdtContent>
                <w:r w:rsidR="00F05831" w:rsidRPr="00F05831">
                  <w:rPr>
                    <w:rFonts w:eastAsia="MS Gothic" w:cs="MS Gothic" w:hint="eastAsia"/>
                  </w:rPr>
                  <w:t>☐</w:t>
                </w:r>
              </w:sdtContent>
            </w:sdt>
          </w:p>
        </w:tc>
      </w:tr>
      <w:tr w:rsidR="00372FA8" w:rsidRPr="00372FA8" w14:paraId="7C3F4FBB" w14:textId="77777777" w:rsidTr="003A7392">
        <w:trPr>
          <w:cantSplit/>
          <w:trHeight w:hRule="exact" w:val="288"/>
          <w:jc w:val="center"/>
        </w:trPr>
        <w:tc>
          <w:tcPr>
            <w:tcW w:w="2971" w:type="pct"/>
            <w:shd w:val="clear" w:color="auto" w:fill="auto"/>
            <w:tcMar>
              <w:top w:w="14" w:type="dxa"/>
              <w:left w:w="101" w:type="dxa"/>
              <w:bottom w:w="130" w:type="dxa"/>
              <w:right w:w="101" w:type="dxa"/>
            </w:tcMar>
            <w:vAlign w:val="center"/>
          </w:tcPr>
          <w:p w14:paraId="12834B66" w14:textId="77777777" w:rsidR="00372FA8" w:rsidRPr="00372FA8" w:rsidRDefault="00372FA8" w:rsidP="003A7392">
            <w:pPr>
              <w:pStyle w:val="GSATableText"/>
            </w:pPr>
            <w:r w:rsidRPr="00372FA8">
              <w:t>Level 4: multi-factor remote authentication; hard crypto tokens</w:t>
            </w:r>
          </w:p>
        </w:tc>
        <w:tc>
          <w:tcPr>
            <w:tcW w:w="1351" w:type="pct"/>
            <w:tcMar>
              <w:top w:w="14" w:type="dxa"/>
              <w:bottom w:w="130" w:type="dxa"/>
            </w:tcMar>
            <w:vAlign w:val="center"/>
          </w:tcPr>
          <w:p w14:paraId="51F03EE7" w14:textId="77777777" w:rsidR="00372FA8" w:rsidRPr="00372FA8" w:rsidRDefault="00372FA8" w:rsidP="003A7392">
            <w:pPr>
              <w:pStyle w:val="GSATableText"/>
            </w:pPr>
            <w:r w:rsidRPr="00372FA8">
              <w:t>High</w:t>
            </w:r>
          </w:p>
        </w:tc>
        <w:tc>
          <w:tcPr>
            <w:tcW w:w="678" w:type="pct"/>
            <w:shd w:val="clear" w:color="auto" w:fill="auto"/>
            <w:tcMar>
              <w:top w:w="14" w:type="dxa"/>
              <w:left w:w="101" w:type="dxa"/>
              <w:bottom w:w="130" w:type="dxa"/>
              <w:right w:w="101" w:type="dxa"/>
            </w:tcMar>
            <w:vAlign w:val="center"/>
          </w:tcPr>
          <w:p w14:paraId="08A9FC43" w14:textId="77777777" w:rsidR="00372FA8" w:rsidRPr="00372FA8" w:rsidRDefault="00CB38BB" w:rsidP="00F05831">
            <w:pPr>
              <w:pStyle w:val="StyleGSATableText"/>
            </w:pPr>
            <w:sdt>
              <w:sdtPr>
                <w:id w:val="1727178956"/>
                <w14:checkbox>
                  <w14:checked w14:val="0"/>
                  <w14:checkedState w14:val="2612" w14:font="ＭＳ ゴシック"/>
                  <w14:uncheckedState w14:val="2610" w14:font="ＭＳ ゴシック"/>
                </w14:checkbox>
              </w:sdtPr>
              <w:sdtEndPr/>
              <w:sdtContent>
                <w:r w:rsidR="00F05831" w:rsidRPr="00F05831">
                  <w:rPr>
                    <w:rFonts w:eastAsia="MS Gothic" w:cs="MS Gothic" w:hint="eastAsia"/>
                  </w:rPr>
                  <w:t>☐</w:t>
                </w:r>
              </w:sdtContent>
            </w:sdt>
          </w:p>
        </w:tc>
      </w:tr>
    </w:tbl>
    <w:p w14:paraId="23E2BE62" w14:textId="77777777" w:rsidR="00404C36" w:rsidRDefault="00404C36" w:rsidP="00531AAD"/>
    <w:p w14:paraId="4CAE7C69" w14:textId="77777777" w:rsidR="00531AAD" w:rsidRDefault="00531AAD" w:rsidP="00531AAD"/>
    <w:p w14:paraId="5CE79492" w14:textId="77777777" w:rsidR="00531AAD" w:rsidRDefault="00531AAD" w:rsidP="00531AAD">
      <w:pPr>
        <w:sectPr w:rsidR="00531AAD" w:rsidSect="00C11C56">
          <w:footnotePr>
            <w:pos w:val="beneathText"/>
          </w:footnotePr>
          <w:pgSz w:w="12240" w:h="15840" w:code="1"/>
          <w:pgMar w:top="1440" w:right="1440" w:bottom="1440" w:left="1440" w:header="720" w:footer="720" w:gutter="0"/>
          <w:cols w:space="720"/>
          <w:docGrid w:linePitch="326"/>
        </w:sectPr>
      </w:pPr>
    </w:p>
    <w:p w14:paraId="3B3B895E" w14:textId="77777777" w:rsidR="000D1972" w:rsidRDefault="008930BB" w:rsidP="00254B51">
      <w:pPr>
        <w:pStyle w:val="GSAAttachmentorAppendix"/>
      </w:pPr>
      <w:bookmarkStart w:id="2051" w:name="_Toc449543523"/>
      <w:bookmarkStart w:id="2052" w:name="_Toc464803674"/>
      <w:r w:rsidRPr="00E0416A">
        <w:t xml:space="preserve">ATTACHMENT 4 </w:t>
      </w:r>
      <w:r w:rsidR="00DA4F68">
        <w:t>–</w:t>
      </w:r>
      <w:r w:rsidR="002E0609" w:rsidRPr="00E0416A">
        <w:t xml:space="preserve"> </w:t>
      </w:r>
      <w:r w:rsidR="002E0609" w:rsidRPr="00425508">
        <w:t>PTA</w:t>
      </w:r>
      <w:r w:rsidR="00DA4F68" w:rsidRPr="00425508">
        <w:t xml:space="preserve"> </w:t>
      </w:r>
      <w:r w:rsidR="00EE60DC">
        <w:t>/</w:t>
      </w:r>
      <w:r w:rsidR="00DA4F68" w:rsidRPr="00425508">
        <w:t xml:space="preserve"> </w:t>
      </w:r>
      <w:r w:rsidR="00CA23FB" w:rsidRPr="00425508">
        <w:t>PIA</w:t>
      </w:r>
      <w:bookmarkEnd w:id="2027"/>
      <w:bookmarkEnd w:id="2028"/>
      <w:bookmarkEnd w:id="2029"/>
      <w:bookmarkEnd w:id="2030"/>
      <w:bookmarkEnd w:id="2031"/>
      <w:bookmarkEnd w:id="2032"/>
      <w:bookmarkEnd w:id="2033"/>
      <w:bookmarkEnd w:id="2051"/>
      <w:bookmarkEnd w:id="2052"/>
    </w:p>
    <w:p w14:paraId="7611BD4D" w14:textId="71C0F030" w:rsidR="008158EF" w:rsidRDefault="008158EF" w:rsidP="008158EF">
      <w:pPr>
        <w:pStyle w:val="GSAInstruction"/>
      </w:pPr>
      <w:bookmarkStart w:id="2053" w:name="_Toc383429970"/>
      <w:bookmarkStart w:id="2054" w:name="_Toc383433331"/>
      <w:bookmarkStart w:id="2055" w:name="_Toc383444759"/>
      <w:bookmarkStart w:id="2056" w:name="_Toc385594411"/>
      <w:bookmarkStart w:id="2057" w:name="_Toc385594799"/>
      <w:bookmarkStart w:id="2058" w:name="_Toc385595187"/>
      <w:bookmarkStart w:id="2059" w:name="_Toc388621028"/>
      <w:r>
        <w:t>This Attachment Section has been revised to include the PTA Template</w:t>
      </w:r>
      <w:r w:rsidR="00192ADA">
        <w:t xml:space="preserve">. </w:t>
      </w:r>
      <w:r>
        <w:t xml:space="preserve"> </w:t>
      </w:r>
      <w:r w:rsidR="00192ADA">
        <w:t>T</w:t>
      </w:r>
      <w:r>
        <w:t xml:space="preserve">herefore, a separate PTA attachment is not needed. </w:t>
      </w:r>
      <w:r w:rsidRPr="008158EF">
        <w:t>If any of the answers to Question 1-4 are “Yes” then complete a Privacy Impact Assessment</w:t>
      </w:r>
      <w:r>
        <w:t xml:space="preserve"> Template and include it as an Attachment</w:t>
      </w:r>
      <w:r w:rsidRPr="008158EF">
        <w:t>.</w:t>
      </w:r>
    </w:p>
    <w:p w14:paraId="2198313B" w14:textId="77777777" w:rsidR="008158EF" w:rsidRDefault="008158EF" w:rsidP="008158EF">
      <w:pPr>
        <w:pStyle w:val="GSAInstruction"/>
      </w:pPr>
      <w:r>
        <w:t xml:space="preserve">Delete this note </w:t>
      </w:r>
      <w:r w:rsidRPr="002233BF">
        <w:t xml:space="preserve">and all other instructions from your </w:t>
      </w:r>
      <w:r>
        <w:t>final version of this document.</w:t>
      </w:r>
    </w:p>
    <w:p w14:paraId="66A55A74" w14:textId="77777777" w:rsidR="005E3A70" w:rsidRDefault="005E3A70" w:rsidP="005E3A70">
      <w:r>
        <w:t>All Authorization Packages</w:t>
      </w:r>
      <w:r w:rsidRPr="00807F7D">
        <w:t xml:space="preserve"> must include </w:t>
      </w:r>
      <w:r>
        <w:t xml:space="preserve">a Privacy Threshold Analysis (PTA) and </w:t>
      </w:r>
      <w:r w:rsidR="006E1278">
        <w:t xml:space="preserve">if necessary, the </w:t>
      </w:r>
      <w:r>
        <w:t xml:space="preserve">Privacy Impact Assessment (PIA) attachment, which will be reviewed for quality. </w:t>
      </w:r>
    </w:p>
    <w:p w14:paraId="708C12EB" w14:textId="77777777" w:rsidR="005E3A70" w:rsidRPr="00531AAD" w:rsidRDefault="005E3A70" w:rsidP="005E3A70">
      <w:r w:rsidRPr="00DD7CF1">
        <w:t xml:space="preserve">The </w:t>
      </w:r>
      <w:r>
        <w:t xml:space="preserve">PTA </w:t>
      </w:r>
      <w:r w:rsidR="006E1278">
        <w:t xml:space="preserve">is included in this section, </w:t>
      </w:r>
      <w:r>
        <w:t>and</w:t>
      </w:r>
      <w:r w:rsidR="006E1278">
        <w:t xml:space="preserve"> the</w:t>
      </w:r>
      <w:r>
        <w:t xml:space="preserve"> PIA </w:t>
      </w:r>
      <w:r w:rsidRPr="00DD7CF1">
        <w:t xml:space="preserve">Template can be found on </w:t>
      </w:r>
      <w:r>
        <w:t xml:space="preserve">the following </w:t>
      </w:r>
      <w:r w:rsidR="00895AF9">
        <w:t>FedRAMP</w:t>
      </w:r>
      <w:r>
        <w:t xml:space="preserve"> website</w:t>
      </w:r>
      <w:r w:rsidRPr="00DD7CF1">
        <w:t xml:space="preserve"> page: </w:t>
      </w:r>
      <w:hyperlink r:id="rId52" w:tooltip="Templates" w:history="1">
        <w:r w:rsidRPr="00DD7CF1">
          <w:rPr>
            <w:rStyle w:val="Hyperlink"/>
          </w:rPr>
          <w:t>Templates</w:t>
        </w:r>
      </w:hyperlink>
      <w:r w:rsidR="00531AAD" w:rsidRPr="00866E4D">
        <w:rPr>
          <w:rStyle w:val="Hyperlink"/>
        </w:rPr>
        <w:t>.</w:t>
      </w:r>
    </w:p>
    <w:p w14:paraId="48BEA819" w14:textId="77777777" w:rsidR="005E3A70" w:rsidRPr="00DA4F68" w:rsidRDefault="005E3A70" w:rsidP="005E3A70">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w:t>
      </w:r>
      <w:r w:rsidR="001B3A26">
        <w:t xml:space="preserve"> in </w:t>
      </w:r>
      <w:r w:rsidR="001B3A26">
        <w:fldChar w:fldCharType="begin"/>
      </w:r>
      <w:r w:rsidR="001B3A26">
        <w:instrText xml:space="preserve"> REF _Ref444604179 \h </w:instrText>
      </w:r>
      <w:r w:rsidR="001B3A26">
        <w:fldChar w:fldCharType="separate"/>
      </w:r>
      <w:r w:rsidR="007E7240" w:rsidRPr="00E0416A">
        <w:t xml:space="preserve">ATTACHMENT </w:t>
      </w:r>
      <w:r w:rsidR="007E7240">
        <w:t xml:space="preserve">12 – FedRAMP </w:t>
      </w:r>
      <w:r w:rsidR="007E7240" w:rsidRPr="00425508">
        <w:t>Laws and Regulations</w:t>
      </w:r>
      <w:r w:rsidR="001B3A26">
        <w:fldChar w:fldCharType="end"/>
      </w:r>
      <w:r>
        <w:t>.</w:t>
      </w:r>
    </w:p>
    <w:p w14:paraId="5543A21E" w14:textId="77777777" w:rsidR="001B3A26" w:rsidRPr="00965522" w:rsidRDefault="001B3A26" w:rsidP="00BC63A6">
      <w:pPr>
        <w:pStyle w:val="Heading3"/>
      </w:pPr>
      <w:bookmarkStart w:id="2060" w:name="_Toc440543551"/>
      <w:bookmarkStart w:id="2061" w:name="_Toc445023550"/>
      <w:bookmarkStart w:id="2062" w:name="_Toc464803675"/>
      <w:r w:rsidRPr="00F1302A">
        <w:t>P</w:t>
      </w:r>
      <w:r w:rsidR="001E725D">
        <w:t>rivacy</w:t>
      </w:r>
      <w:r w:rsidRPr="00F1302A">
        <w:t xml:space="preserve"> O</w:t>
      </w:r>
      <w:r w:rsidR="001E725D">
        <w:t>verview</w:t>
      </w:r>
      <w:r w:rsidRPr="00F1302A">
        <w:t xml:space="preserve"> </w:t>
      </w:r>
      <w:r w:rsidR="001E725D">
        <w:t>and</w:t>
      </w:r>
      <w:r w:rsidRPr="00F1302A">
        <w:t xml:space="preserve"> </w:t>
      </w:r>
      <w:r>
        <w:t>P</w:t>
      </w:r>
      <w:r w:rsidRPr="00FC42DE">
        <w:t xml:space="preserve">oint of </w:t>
      </w:r>
      <w:r>
        <w:t>C</w:t>
      </w:r>
      <w:r w:rsidRPr="00FC42DE">
        <w:t xml:space="preserve">ontact </w:t>
      </w:r>
      <w:r>
        <w:t>(</w:t>
      </w:r>
      <w:r w:rsidRPr="00F1302A">
        <w:t>POC</w:t>
      </w:r>
      <w:r>
        <w:t>)</w:t>
      </w:r>
      <w:bookmarkEnd w:id="2060"/>
      <w:bookmarkEnd w:id="2061"/>
      <w:bookmarkEnd w:id="2062"/>
    </w:p>
    <w:p w14:paraId="1EAF4D57" w14:textId="60078E2B" w:rsidR="001B3A26" w:rsidRDefault="001B3A26" w:rsidP="001B3A26">
      <w:r w:rsidRPr="00F1302A">
        <w:t>The</w:t>
      </w:r>
      <w:r>
        <w:t xml:space="preserve"> </w:t>
      </w:r>
      <w:r>
        <w:fldChar w:fldCharType="begin"/>
      </w:r>
      <w:r>
        <w:instrText xml:space="preserve"> REF _Ref440543404 \h </w:instrText>
      </w:r>
      <w:r>
        <w:fldChar w:fldCharType="separate"/>
      </w:r>
      <w:r w:rsidR="007E7240">
        <w:t xml:space="preserve">Table </w:t>
      </w:r>
      <w:r w:rsidR="007E7240">
        <w:rPr>
          <w:noProof/>
        </w:rPr>
        <w:t>15</w:t>
      </w:r>
      <w:r w:rsidR="007E7240">
        <w:noBreakHyphen/>
      </w:r>
      <w:r w:rsidR="007E7240">
        <w:rPr>
          <w:noProof/>
        </w:rPr>
        <w:t>5</w:t>
      </w:r>
      <w:r w:rsidR="007E7240">
        <w:t xml:space="preserve"> - </w:t>
      </w:r>
      <w:sdt>
        <w:sdtPr>
          <w:alias w:val="Information System Name"/>
          <w:tag w:val="systemname"/>
          <w:id w:val="-1282493908"/>
          <w:dataBinding w:xpath="/root[1]/companyinfo[1]/systemname[1]" w:storeItemID="{B1BFC1A9-14CB-44B3-B4BC-3E7C27ED3EFA}"/>
          <w:text/>
        </w:sdtPr>
        <w:sdtEndPr/>
        <w:sdtContent>
          <w:r w:rsidR="00CB38BB">
            <w:t>Information System Name;</w:t>
          </w:r>
        </w:sdtContent>
      </w:sdt>
      <w:r w:rsidR="007E7240"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rsidR="00CB38BB">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rsidR="00D81901">
            <w:t>CSP Name</w:t>
          </w:r>
        </w:sdtContent>
      </w:sdt>
      <w:r w:rsidRPr="00F1302A">
        <w:t xml:space="preserve">. </w:t>
      </w:r>
    </w:p>
    <w:p w14:paraId="4636C06C" w14:textId="3E87E9AE" w:rsidR="001B3A26" w:rsidRPr="00002240" w:rsidRDefault="001B3A26" w:rsidP="001B3A26">
      <w:pPr>
        <w:pStyle w:val="Caption"/>
      </w:pPr>
      <w:bookmarkStart w:id="2063" w:name="_Toc440530364"/>
      <w:bookmarkStart w:id="2064" w:name="_Ref440543404"/>
      <w:bookmarkStart w:id="2065" w:name="_Toc443986834"/>
      <w:bookmarkStart w:id="2066" w:name="_Toc445023570"/>
      <w:r>
        <w:t xml:space="preserve">Table </w:t>
      </w:r>
      <w:r w:rsidR="00CB38BB">
        <w:fldChar w:fldCharType="begin"/>
      </w:r>
      <w:r w:rsidR="00CB38BB">
        <w:instrText xml:space="preserve"> STYLEREF 1 \s </w:instrText>
      </w:r>
      <w:r w:rsidR="00CB38BB">
        <w:fldChar w:fldCharType="separate"/>
      </w:r>
      <w:r w:rsidR="007E7240">
        <w:rPr>
          <w:noProof/>
        </w:rPr>
        <w:t>15</w:t>
      </w:r>
      <w:r w:rsidR="00CB38BB">
        <w:rPr>
          <w:noProof/>
        </w:rPr>
        <w:fldChar w:fldCharType="end"/>
      </w:r>
      <w:r>
        <w:noBreakHyphen/>
      </w:r>
      <w:r w:rsidR="00CB38BB">
        <w:fldChar w:fldCharType="begin"/>
      </w:r>
      <w:r w:rsidR="00CB38BB">
        <w:instrText xml:space="preserve"> SEQ Table \* ARABIC \s 1 </w:instrText>
      </w:r>
      <w:r w:rsidR="00CB38BB">
        <w:fldChar w:fldCharType="separate"/>
      </w:r>
      <w:r w:rsidR="007E7240">
        <w:rPr>
          <w:noProof/>
        </w:rPr>
        <w:t>5</w:t>
      </w:r>
      <w:r w:rsidR="00CB38BB">
        <w:rPr>
          <w:noProof/>
        </w:rPr>
        <w:fldChar w:fldCharType="end"/>
      </w:r>
      <w:r>
        <w:t xml:space="preserve"> - </w:t>
      </w:r>
      <w:sdt>
        <w:sdtPr>
          <w:alias w:val="Information System Name"/>
          <w:tag w:val="systemname"/>
          <w:id w:val="2104912654"/>
          <w:dataBinding w:xpath="/root[1]/companyinfo[1]/systemname[1]" w:storeItemID="{B1BFC1A9-14CB-44B3-B4BC-3E7C27ED3EFA}"/>
          <w:text/>
        </w:sdtPr>
        <w:sdtEndPr/>
        <w:sdtContent>
          <w:r w:rsidR="00CB38BB">
            <w:t>Information System Name;</w:t>
          </w:r>
        </w:sdtContent>
      </w:sdt>
      <w:r w:rsidRPr="00002240">
        <w:t xml:space="preserve"> Privacy POC</w:t>
      </w:r>
      <w:bookmarkEnd w:id="2063"/>
      <w:bookmarkEnd w:id="2064"/>
      <w:bookmarkEnd w:id="2065"/>
      <w:bookmarkEnd w:id="20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081"/>
        <w:gridCol w:w="7481"/>
      </w:tblGrid>
      <w:tr w:rsidR="001B3A26" w14:paraId="49F16DFE"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3D80C374" w14:textId="77777777" w:rsidR="001B3A26" w:rsidRDefault="001B3A26" w:rsidP="001B3A26">
            <w:pPr>
              <w:pStyle w:val="GSATableHeading"/>
              <w:rPr>
                <w:rFonts w:eastAsiaTheme="minorEastAsia"/>
              </w:rPr>
            </w:pPr>
            <w:r>
              <w:t>Name</w:t>
            </w:r>
          </w:p>
        </w:tc>
        <w:sdt>
          <w:sdtPr>
            <w:id w:val="1589038824"/>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0FD71947" w14:textId="77777777" w:rsidR="001B3A26" w:rsidRDefault="001B3A26" w:rsidP="001B3A26">
                <w:pPr>
                  <w:pStyle w:val="GSATableText"/>
                </w:pPr>
                <w:r>
                  <w:rPr>
                    <w:rStyle w:val="PlaceholderText"/>
                    <w:rFonts w:eastAsiaTheme="majorEastAsia"/>
                  </w:rPr>
                  <w:t>Click here to enter text.</w:t>
                </w:r>
              </w:p>
            </w:tc>
          </w:sdtContent>
        </w:sdt>
      </w:tr>
      <w:tr w:rsidR="001B3A26" w14:paraId="2934759D"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4E1581C3" w14:textId="77777777" w:rsidR="001B3A26" w:rsidRDefault="001B3A26" w:rsidP="001B3A26">
            <w:pPr>
              <w:pStyle w:val="GSATableHeading"/>
              <w:rPr>
                <w:rFonts w:eastAsiaTheme="minorEastAsia"/>
              </w:rPr>
            </w:pPr>
            <w:r>
              <w:t>Title</w:t>
            </w:r>
          </w:p>
        </w:tc>
        <w:sdt>
          <w:sdtPr>
            <w:id w:val="-774326058"/>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2A200389" w14:textId="77777777" w:rsidR="001B3A26" w:rsidRDefault="001B3A26" w:rsidP="001B3A26">
                <w:pPr>
                  <w:pStyle w:val="GSATableText"/>
                </w:pPr>
                <w:r>
                  <w:rPr>
                    <w:rStyle w:val="PlaceholderText"/>
                    <w:rFonts w:eastAsiaTheme="majorEastAsia"/>
                  </w:rPr>
                  <w:t>Click here to enter text.</w:t>
                </w:r>
              </w:p>
            </w:tc>
          </w:sdtContent>
        </w:sdt>
      </w:tr>
      <w:tr w:rsidR="001B3A26" w14:paraId="5714EE89"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5C90CF84" w14:textId="77777777" w:rsidR="001B3A26" w:rsidRDefault="001B3A26" w:rsidP="001B3A26">
            <w:pPr>
              <w:pStyle w:val="GSATableHeading"/>
              <w:rPr>
                <w:rFonts w:eastAsiaTheme="minorEastAsia"/>
              </w:rPr>
            </w:pPr>
            <w:r>
              <w:rPr>
                <w:szCs w:val="20"/>
              </w:rPr>
              <w:t>CSP / Organization</w:t>
            </w:r>
          </w:p>
        </w:tc>
        <w:sdt>
          <w:sdtPr>
            <w:id w:val="1080944816"/>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3A75DFBB" w14:textId="77777777" w:rsidR="001B3A26" w:rsidRDefault="001B3A26" w:rsidP="001B3A26">
                <w:pPr>
                  <w:pStyle w:val="GSATableText"/>
                </w:pPr>
                <w:r>
                  <w:rPr>
                    <w:rStyle w:val="PlaceholderText"/>
                    <w:rFonts w:eastAsiaTheme="majorEastAsia"/>
                  </w:rPr>
                  <w:t>Click here to enter text.</w:t>
                </w:r>
              </w:p>
            </w:tc>
          </w:sdtContent>
        </w:sdt>
      </w:tr>
      <w:tr w:rsidR="001B3A26" w14:paraId="11BF894E"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590FE34C" w14:textId="77777777" w:rsidR="001B3A26" w:rsidRPr="004953DD" w:rsidRDefault="001B3A26" w:rsidP="001B3A26">
            <w:pPr>
              <w:pStyle w:val="GSATableHeading"/>
              <w:rPr>
                <w:szCs w:val="20"/>
              </w:rPr>
            </w:pPr>
            <w:r w:rsidRPr="004953DD">
              <w:rPr>
                <w:szCs w:val="20"/>
              </w:rPr>
              <w:t>Address</w:t>
            </w:r>
          </w:p>
        </w:tc>
        <w:sdt>
          <w:sdtPr>
            <w:id w:val="-1706091940"/>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518FB92B" w14:textId="77777777" w:rsidR="001B3A26" w:rsidRDefault="001B3A26" w:rsidP="001B3A26">
                <w:pPr>
                  <w:pStyle w:val="GSATableText"/>
                </w:pPr>
                <w:r>
                  <w:rPr>
                    <w:rStyle w:val="PlaceholderText"/>
                    <w:rFonts w:eastAsiaTheme="majorEastAsia"/>
                  </w:rPr>
                  <w:t>Click here to enter text.</w:t>
                </w:r>
              </w:p>
            </w:tc>
          </w:sdtContent>
        </w:sdt>
      </w:tr>
      <w:tr w:rsidR="001B3A26" w14:paraId="39B5E5E8"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7C033146" w14:textId="77777777" w:rsidR="001B3A26" w:rsidRPr="004953DD" w:rsidRDefault="001B3A26" w:rsidP="001B3A26">
            <w:pPr>
              <w:pStyle w:val="GSATableHeading"/>
              <w:rPr>
                <w:szCs w:val="20"/>
              </w:rPr>
            </w:pPr>
            <w:r>
              <w:rPr>
                <w:szCs w:val="20"/>
              </w:rPr>
              <w:t>Phone Number</w:t>
            </w:r>
          </w:p>
        </w:tc>
        <w:sdt>
          <w:sdtPr>
            <w:id w:val="712705397"/>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2186569F" w14:textId="77777777" w:rsidR="001B3A26" w:rsidRDefault="001B3A26" w:rsidP="001B3A26">
                <w:pPr>
                  <w:pStyle w:val="GSATableText"/>
                </w:pPr>
                <w:r>
                  <w:rPr>
                    <w:rStyle w:val="PlaceholderText"/>
                    <w:rFonts w:eastAsiaTheme="majorEastAsia"/>
                  </w:rPr>
                  <w:t>Click here to enter text.</w:t>
                </w:r>
              </w:p>
            </w:tc>
          </w:sdtContent>
        </w:sdt>
      </w:tr>
      <w:tr w:rsidR="001B3A26" w14:paraId="04115634" w14:textId="77777777" w:rsidTr="00A01CC8">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AEEF3" w:themeFill="accent5" w:themeFillTint="33"/>
            <w:tcMar>
              <w:top w:w="0" w:type="dxa"/>
              <w:left w:w="101" w:type="dxa"/>
              <w:bottom w:w="115" w:type="dxa"/>
              <w:right w:w="101" w:type="dxa"/>
            </w:tcMar>
            <w:hideMark/>
          </w:tcPr>
          <w:p w14:paraId="1241CE73" w14:textId="77777777" w:rsidR="001B3A26" w:rsidRDefault="001B3A26" w:rsidP="001B3A26">
            <w:pPr>
              <w:pStyle w:val="GSATableHeading"/>
              <w:rPr>
                <w:rFonts w:eastAsiaTheme="minorEastAsia"/>
              </w:rPr>
            </w:pPr>
            <w:r>
              <w:t>Email Address</w:t>
            </w:r>
          </w:p>
        </w:tc>
        <w:sdt>
          <w:sdtPr>
            <w:id w:val="330958404"/>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0199CB1A" w14:textId="77777777" w:rsidR="001B3A26" w:rsidRDefault="001B3A26" w:rsidP="001B3A26">
                <w:pPr>
                  <w:pStyle w:val="GSATableText"/>
                </w:pPr>
                <w:r>
                  <w:rPr>
                    <w:rStyle w:val="PlaceholderText"/>
                    <w:rFonts w:eastAsiaTheme="majorEastAsia"/>
                  </w:rPr>
                  <w:t>Click here to enter text.</w:t>
                </w:r>
              </w:p>
            </w:tc>
          </w:sdtContent>
        </w:sdt>
      </w:tr>
    </w:tbl>
    <w:p w14:paraId="2824AD62" w14:textId="77777777" w:rsidR="001B3A26" w:rsidRPr="00E144A9" w:rsidRDefault="001B3A26" w:rsidP="001B3A26"/>
    <w:p w14:paraId="221C592F" w14:textId="77777777" w:rsidR="001B3A26" w:rsidRDefault="001B3A26" w:rsidP="00BC63A6">
      <w:pPr>
        <w:pStyle w:val="Heading4"/>
      </w:pPr>
      <w:bookmarkStart w:id="2067" w:name="_Toc445023551"/>
      <w:bookmarkStart w:id="2068" w:name="_Toc464803676"/>
      <w:r w:rsidRPr="004F01BC">
        <w:t>A</w:t>
      </w:r>
      <w:r>
        <w:t>pplicable</w:t>
      </w:r>
      <w:r w:rsidRPr="004F01BC">
        <w:t xml:space="preserve"> L</w:t>
      </w:r>
      <w:r>
        <w:t>aws</w:t>
      </w:r>
      <w:r w:rsidRPr="004F01BC">
        <w:t xml:space="preserve"> </w:t>
      </w:r>
      <w:r>
        <w:t>and</w:t>
      </w:r>
      <w:r w:rsidRPr="004F01BC">
        <w:t xml:space="preserve"> R</w:t>
      </w:r>
      <w:r>
        <w:t>egulations</w:t>
      </w:r>
      <w:bookmarkEnd w:id="2067"/>
      <w:bookmarkEnd w:id="2068"/>
    </w:p>
    <w:p w14:paraId="34962CB0" w14:textId="77777777" w:rsidR="001B3A26" w:rsidRDefault="001B3A26" w:rsidP="001B3A26">
      <w:r>
        <w:t>The FedRAMP Laws and Regulations may be found on:</w:t>
      </w:r>
      <w:r w:rsidRPr="00FF6B3D">
        <w:t xml:space="preserve"> </w:t>
      </w:r>
      <w:hyperlink r:id="rId53" w:history="1">
        <w:r w:rsidRPr="00AE22FB">
          <w:rPr>
            <w:rStyle w:val="Hyperlink"/>
          </w:rPr>
          <w:t>www.fedramp.gov</w:t>
        </w:r>
      </w:hyperlink>
      <w:r>
        <w:t xml:space="preserve"> Templates.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007E7240" w:rsidRPr="00E0416A">
        <w:t xml:space="preserve">ATTACHMENT </w:t>
      </w:r>
      <w:r w:rsidR="007E7240">
        <w:t xml:space="preserve">12 – FedRAMP </w:t>
      </w:r>
      <w:r w:rsidR="007E7240" w:rsidRPr="00425508">
        <w:t>Laws and Regulations</w:t>
      </w:r>
      <w:r>
        <w:fldChar w:fldCharType="end"/>
      </w:r>
      <w:r w:rsidRPr="00F52B25">
        <w:t>.</w:t>
      </w:r>
    </w:p>
    <w:p w14:paraId="003D3E83" w14:textId="65839583" w:rsidR="001B3A26" w:rsidRDefault="001B3A26" w:rsidP="001B3A26">
      <w:r>
        <w:fldChar w:fldCharType="begin"/>
      </w:r>
      <w:r>
        <w:instrText xml:space="preserve"> REF _Ref443482246 \h </w:instrText>
      </w:r>
      <w:r>
        <w:fldChar w:fldCharType="separate"/>
      </w:r>
      <w:r w:rsidR="007E7240">
        <w:t xml:space="preserve">Table </w:t>
      </w:r>
      <w:r w:rsidR="007E7240">
        <w:rPr>
          <w:noProof/>
        </w:rPr>
        <w:t>12</w:t>
      </w:r>
      <w:r w:rsidR="007E7240">
        <w:noBreakHyphen/>
      </w:r>
      <w:r w:rsidR="007E7240">
        <w:rPr>
          <w:noProof/>
        </w:rPr>
        <w:t>1</w:t>
      </w:r>
      <w:r w:rsidR="007E7240">
        <w:t xml:space="preserve"> </w:t>
      </w:r>
      <w:sdt>
        <w:sdtPr>
          <w:alias w:val="Information System Name"/>
          <w:tag w:val="informationsystemname"/>
          <w:id w:val="864564341"/>
          <w:dataBinding w:xpath="/root[1]/companyinfo[1]/informationsystemname[1]" w:storeItemID="{44BEC3F7-CE87-4EB0-838F-88333877F166}"/>
          <w:text/>
        </w:sdtPr>
        <w:sdtEndPr/>
        <w:sdtContent>
          <w:r w:rsidR="00CB38BB">
            <w:t>Information System Name</w:t>
          </w:r>
        </w:sdtContent>
      </w:sdt>
      <w:r w:rsidR="007E7240">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EndPr/>
        <w:sdtContent>
          <w:r w:rsidR="00CB38BB">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4893C5E6" w14:textId="521D18D7" w:rsidR="001B3A26" w:rsidRPr="00F7788D" w:rsidRDefault="001B3A26" w:rsidP="001B3A26">
      <w:pPr>
        <w:pStyle w:val="Caption"/>
      </w:pPr>
      <w:bookmarkStart w:id="2069" w:name="_Toc443986835"/>
      <w:bookmarkStart w:id="2070" w:name="_Toc445023571"/>
      <w:r>
        <w:t xml:space="preserve">Table </w:t>
      </w:r>
      <w:r w:rsidR="00CB38BB">
        <w:fldChar w:fldCharType="begin"/>
      </w:r>
      <w:r w:rsidR="00CB38BB">
        <w:instrText xml:space="preserve"> STYLEREF 1 \s </w:instrText>
      </w:r>
      <w:r w:rsidR="00CB38BB">
        <w:fldChar w:fldCharType="separate"/>
      </w:r>
      <w:r w:rsidR="007E7240">
        <w:rPr>
          <w:noProof/>
        </w:rPr>
        <w:t>15</w:t>
      </w:r>
      <w:r w:rsidR="00CB38BB">
        <w:rPr>
          <w:noProof/>
        </w:rPr>
        <w:fldChar w:fldCharType="end"/>
      </w:r>
      <w:r>
        <w:noBreakHyphen/>
      </w:r>
      <w:r w:rsidR="00CB38BB">
        <w:fldChar w:fldCharType="begin"/>
      </w:r>
      <w:r w:rsidR="00CB38BB">
        <w:instrText xml:space="preserve"> SEQ Table \* ARABIC \s 1 </w:instrText>
      </w:r>
      <w:r w:rsidR="00CB38BB">
        <w:fldChar w:fldCharType="separate"/>
      </w:r>
      <w:r w:rsidR="007E7240">
        <w:rPr>
          <w:noProof/>
        </w:rPr>
        <w:t>6</w:t>
      </w:r>
      <w:r w:rsidR="00CB38BB">
        <w:rPr>
          <w:noProof/>
        </w:rPr>
        <w:fldChar w:fldCharType="end"/>
      </w:r>
      <w:r>
        <w:t xml:space="preserve"> </w:t>
      </w:r>
      <w:sdt>
        <w:sdtPr>
          <w:alias w:val="Information System Name"/>
          <w:tag w:val="informationsystemname"/>
          <w:id w:val="792785590"/>
          <w:dataBinding w:xpath="/root[1]/companyinfo[1]/informationsystemname[1]" w:storeItemID="{44BEC3F7-CE87-4EB0-838F-88333877F166}"/>
          <w:text/>
        </w:sdtPr>
        <w:sdtEndPr/>
        <w:sdtContent>
          <w:r w:rsidR="00CB38BB">
            <w:t>Information System Name</w:t>
          </w:r>
        </w:sdtContent>
      </w:sdt>
      <w:r>
        <w:t xml:space="preserve"> Laws and Regulations</w:t>
      </w:r>
      <w:bookmarkEnd w:id="2069"/>
      <w:bookmarkEnd w:id="20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3A26" w:rsidRPr="009E2DBA" w14:paraId="2C696981" w14:textId="77777777" w:rsidTr="00A01CC8">
        <w:trPr>
          <w:trHeight w:val="290"/>
          <w:tblHeader/>
        </w:trPr>
        <w:tc>
          <w:tcPr>
            <w:tcW w:w="834" w:type="pct"/>
            <w:shd w:val="clear" w:color="000000" w:fill="D9E1F2"/>
            <w:noWrap/>
            <w:hideMark/>
          </w:tcPr>
          <w:p w14:paraId="681BE162" w14:textId="77777777" w:rsidR="001B3A26" w:rsidRPr="009E2DBA" w:rsidRDefault="001B3A26" w:rsidP="009E2DBA">
            <w:pPr>
              <w:pStyle w:val="GSATableHeading"/>
            </w:pPr>
            <w:r w:rsidRPr="009E2DBA">
              <w:t>Identification Number</w:t>
            </w:r>
          </w:p>
        </w:tc>
        <w:tc>
          <w:tcPr>
            <w:tcW w:w="2244" w:type="pct"/>
            <w:shd w:val="clear" w:color="000000" w:fill="D9E1F2"/>
            <w:noWrap/>
            <w:hideMark/>
          </w:tcPr>
          <w:p w14:paraId="10A24E76" w14:textId="77777777" w:rsidR="001B3A26" w:rsidRPr="009E2DBA" w:rsidRDefault="001B3A26" w:rsidP="009E2DBA">
            <w:pPr>
              <w:pStyle w:val="GSATableHeading"/>
            </w:pPr>
            <w:r w:rsidRPr="009E2DBA">
              <w:t>Title</w:t>
            </w:r>
          </w:p>
        </w:tc>
        <w:tc>
          <w:tcPr>
            <w:tcW w:w="721" w:type="pct"/>
            <w:shd w:val="clear" w:color="000000" w:fill="D9E1F2"/>
            <w:noWrap/>
            <w:hideMark/>
          </w:tcPr>
          <w:p w14:paraId="3DA8C0E3" w14:textId="77777777" w:rsidR="001B3A26" w:rsidRPr="009E2DBA" w:rsidRDefault="001B3A26" w:rsidP="009E2DBA">
            <w:pPr>
              <w:pStyle w:val="GSATableHeading"/>
            </w:pPr>
            <w:r w:rsidRPr="009E2DBA">
              <w:t>Date</w:t>
            </w:r>
          </w:p>
        </w:tc>
        <w:tc>
          <w:tcPr>
            <w:tcW w:w="1201" w:type="pct"/>
            <w:shd w:val="clear" w:color="000000" w:fill="D9E1F2"/>
            <w:noWrap/>
            <w:hideMark/>
          </w:tcPr>
          <w:p w14:paraId="0DFC8AE7" w14:textId="77777777" w:rsidR="001B3A26" w:rsidRPr="009E2DBA" w:rsidRDefault="001B3A26" w:rsidP="009E2DBA">
            <w:pPr>
              <w:pStyle w:val="GSATableHeading"/>
            </w:pPr>
            <w:r w:rsidRPr="009E2DBA">
              <w:t>Link</w:t>
            </w:r>
          </w:p>
        </w:tc>
      </w:tr>
      <w:tr w:rsidR="001B3A26" w:rsidRPr="008E7E50" w14:paraId="2AA575DC" w14:textId="77777777" w:rsidTr="00A01CC8">
        <w:trPr>
          <w:trHeight w:val="290"/>
        </w:trPr>
        <w:sdt>
          <w:sdtPr>
            <w:id w:val="1222487110"/>
            <w:showingPlcHdr/>
          </w:sdtPr>
          <w:sdtEndPr/>
          <w:sdtContent>
            <w:tc>
              <w:tcPr>
                <w:tcW w:w="834" w:type="pct"/>
                <w:shd w:val="clear" w:color="auto" w:fill="auto"/>
                <w:noWrap/>
              </w:tcPr>
              <w:p w14:paraId="63014C6F" w14:textId="77777777" w:rsidR="001B3A26" w:rsidRPr="008E7E50" w:rsidRDefault="001B3A26" w:rsidP="001B3A26">
                <w:pPr>
                  <w:pStyle w:val="GSATableText"/>
                </w:pPr>
                <w:r w:rsidRPr="00D66F93">
                  <w:rPr>
                    <w:rStyle w:val="PlaceholderText"/>
                  </w:rPr>
                  <w:t>Click here to enter text.</w:t>
                </w:r>
              </w:p>
            </w:tc>
          </w:sdtContent>
        </w:sdt>
        <w:sdt>
          <w:sdtPr>
            <w:id w:val="-2019771166"/>
            <w:showingPlcHdr/>
          </w:sdtPr>
          <w:sdtEndPr/>
          <w:sdtContent>
            <w:tc>
              <w:tcPr>
                <w:tcW w:w="2244" w:type="pct"/>
                <w:shd w:val="clear" w:color="auto" w:fill="auto"/>
                <w:noWrap/>
              </w:tcPr>
              <w:p w14:paraId="43DE1E9B" w14:textId="77777777" w:rsidR="001B3A26" w:rsidRPr="008E7E50" w:rsidRDefault="001B3A26" w:rsidP="001B3A26">
                <w:pPr>
                  <w:pStyle w:val="GSATableText"/>
                </w:pPr>
                <w:r w:rsidRPr="00D66F93">
                  <w:rPr>
                    <w:rStyle w:val="PlaceholderText"/>
                  </w:rPr>
                  <w:t>Click here to enter text.</w:t>
                </w:r>
              </w:p>
            </w:tc>
          </w:sdtContent>
        </w:sdt>
        <w:sdt>
          <w:sdtPr>
            <w:id w:val="368421536"/>
            <w:showingPlcHdr/>
          </w:sdtPr>
          <w:sdtEndPr/>
          <w:sdtContent>
            <w:tc>
              <w:tcPr>
                <w:tcW w:w="721" w:type="pct"/>
                <w:shd w:val="clear" w:color="auto" w:fill="auto"/>
                <w:noWrap/>
              </w:tcPr>
              <w:p w14:paraId="3B4909CF" w14:textId="77777777" w:rsidR="001B3A26" w:rsidRPr="008E7E50" w:rsidRDefault="001B3A26" w:rsidP="001B3A26">
                <w:pPr>
                  <w:pStyle w:val="GSATableText"/>
                </w:pPr>
                <w:r w:rsidRPr="00D66F93">
                  <w:rPr>
                    <w:rStyle w:val="PlaceholderText"/>
                  </w:rPr>
                  <w:t>Click here to enter text.</w:t>
                </w:r>
              </w:p>
            </w:tc>
          </w:sdtContent>
        </w:sdt>
        <w:sdt>
          <w:sdtPr>
            <w:id w:val="-344323618"/>
            <w:showingPlcHdr/>
          </w:sdtPr>
          <w:sdtEndPr/>
          <w:sdtContent>
            <w:tc>
              <w:tcPr>
                <w:tcW w:w="1201" w:type="pct"/>
                <w:shd w:val="clear" w:color="auto" w:fill="auto"/>
                <w:noWrap/>
              </w:tcPr>
              <w:p w14:paraId="7C0A1A72" w14:textId="77777777" w:rsidR="001B3A26" w:rsidRPr="008E7E50" w:rsidRDefault="001B3A26" w:rsidP="001B3A26">
                <w:pPr>
                  <w:pStyle w:val="GSATableText"/>
                </w:pPr>
                <w:r w:rsidRPr="00D66F93">
                  <w:rPr>
                    <w:rStyle w:val="PlaceholderText"/>
                  </w:rPr>
                  <w:t>Click here to enter text.</w:t>
                </w:r>
              </w:p>
            </w:tc>
          </w:sdtContent>
        </w:sdt>
      </w:tr>
      <w:tr w:rsidR="001B3A26" w:rsidRPr="008E7E50" w14:paraId="3A2C4831" w14:textId="77777777" w:rsidTr="00A01CC8">
        <w:trPr>
          <w:trHeight w:val="290"/>
        </w:trPr>
        <w:sdt>
          <w:sdtPr>
            <w:id w:val="-1953632278"/>
            <w:showingPlcHdr/>
          </w:sdtPr>
          <w:sdtEndPr/>
          <w:sdtContent>
            <w:tc>
              <w:tcPr>
                <w:tcW w:w="834" w:type="pct"/>
                <w:shd w:val="clear" w:color="auto" w:fill="auto"/>
                <w:noWrap/>
              </w:tcPr>
              <w:p w14:paraId="28A748DF" w14:textId="77777777" w:rsidR="001B3A26" w:rsidRPr="008E7E50" w:rsidRDefault="001B3A26" w:rsidP="001B3A26">
                <w:pPr>
                  <w:pStyle w:val="GSATableText"/>
                </w:pPr>
                <w:r w:rsidRPr="00D66F93">
                  <w:rPr>
                    <w:rStyle w:val="PlaceholderText"/>
                  </w:rPr>
                  <w:t>Click here to enter text.</w:t>
                </w:r>
              </w:p>
            </w:tc>
          </w:sdtContent>
        </w:sdt>
        <w:sdt>
          <w:sdtPr>
            <w:id w:val="1076009164"/>
            <w:showingPlcHdr/>
          </w:sdtPr>
          <w:sdtEndPr/>
          <w:sdtContent>
            <w:tc>
              <w:tcPr>
                <w:tcW w:w="2244" w:type="pct"/>
                <w:shd w:val="clear" w:color="auto" w:fill="auto"/>
                <w:noWrap/>
              </w:tcPr>
              <w:p w14:paraId="34A36595" w14:textId="77777777" w:rsidR="001B3A26" w:rsidRPr="008E7E50" w:rsidRDefault="001B3A26" w:rsidP="001B3A26">
                <w:pPr>
                  <w:pStyle w:val="GSATableText"/>
                </w:pPr>
                <w:r w:rsidRPr="00D66F93">
                  <w:rPr>
                    <w:rStyle w:val="PlaceholderText"/>
                  </w:rPr>
                  <w:t>Click here to enter text.</w:t>
                </w:r>
              </w:p>
            </w:tc>
          </w:sdtContent>
        </w:sdt>
        <w:sdt>
          <w:sdtPr>
            <w:id w:val="597287495"/>
            <w:showingPlcHdr/>
          </w:sdtPr>
          <w:sdtEndPr/>
          <w:sdtContent>
            <w:tc>
              <w:tcPr>
                <w:tcW w:w="721" w:type="pct"/>
                <w:shd w:val="clear" w:color="auto" w:fill="auto"/>
                <w:noWrap/>
              </w:tcPr>
              <w:p w14:paraId="7B7CE569" w14:textId="77777777" w:rsidR="001B3A26" w:rsidRPr="008E7E50" w:rsidRDefault="001B3A26" w:rsidP="001B3A26">
                <w:pPr>
                  <w:pStyle w:val="GSATableText"/>
                </w:pPr>
                <w:r w:rsidRPr="00D66F93">
                  <w:rPr>
                    <w:rStyle w:val="PlaceholderText"/>
                  </w:rPr>
                  <w:t>Click here to enter text.</w:t>
                </w:r>
              </w:p>
            </w:tc>
          </w:sdtContent>
        </w:sdt>
        <w:sdt>
          <w:sdtPr>
            <w:id w:val="660824132"/>
            <w:showingPlcHdr/>
          </w:sdtPr>
          <w:sdtEndPr/>
          <w:sdtContent>
            <w:tc>
              <w:tcPr>
                <w:tcW w:w="1201" w:type="pct"/>
                <w:shd w:val="clear" w:color="auto" w:fill="auto"/>
                <w:noWrap/>
              </w:tcPr>
              <w:p w14:paraId="0179D6A6" w14:textId="77777777" w:rsidR="001B3A26" w:rsidRPr="008E7E50" w:rsidRDefault="001B3A26" w:rsidP="001B3A26">
                <w:pPr>
                  <w:pStyle w:val="GSATableText"/>
                </w:pPr>
                <w:r w:rsidRPr="00D66F93">
                  <w:rPr>
                    <w:rStyle w:val="PlaceholderText"/>
                  </w:rPr>
                  <w:t>Click here to enter text.</w:t>
                </w:r>
              </w:p>
            </w:tc>
          </w:sdtContent>
        </w:sdt>
      </w:tr>
    </w:tbl>
    <w:p w14:paraId="4FDA47E2" w14:textId="77777777" w:rsidR="001B3A26" w:rsidRDefault="001B3A26" w:rsidP="001B3A26"/>
    <w:p w14:paraId="0404845E" w14:textId="77777777" w:rsidR="001B3A26" w:rsidRDefault="001B3A26" w:rsidP="00BC63A6">
      <w:pPr>
        <w:pStyle w:val="Heading4"/>
      </w:pPr>
      <w:bookmarkStart w:id="2071" w:name="_Toc445023552"/>
      <w:bookmarkStart w:id="2072" w:name="_Toc464803677"/>
      <w:r w:rsidRPr="004F01BC">
        <w:t>A</w:t>
      </w:r>
      <w:r>
        <w:t>pplicable</w:t>
      </w:r>
      <w:r w:rsidRPr="004F01BC">
        <w:t xml:space="preserve"> S</w:t>
      </w:r>
      <w:r>
        <w:t>tandards</w:t>
      </w:r>
      <w:r w:rsidRPr="004F01BC">
        <w:t xml:space="preserve"> </w:t>
      </w:r>
      <w:r>
        <w:t>and</w:t>
      </w:r>
      <w:r w:rsidRPr="004F01BC">
        <w:t xml:space="preserve"> G</w:t>
      </w:r>
      <w:r>
        <w:t>uidance</w:t>
      </w:r>
      <w:bookmarkEnd w:id="2071"/>
      <w:bookmarkEnd w:id="2072"/>
    </w:p>
    <w:p w14:paraId="3C56C6C4" w14:textId="77777777" w:rsidR="001B3A26" w:rsidRDefault="001B3A26" w:rsidP="001B3A26">
      <w:r>
        <w:t>The FedRAMP Standards and Guidance may be found on:</w:t>
      </w:r>
      <w:r w:rsidRPr="00FF6B3D">
        <w:t xml:space="preserve"> </w:t>
      </w:r>
      <w:hyperlink r:id="rId54" w:history="1">
        <w:r w:rsidRPr="00AE22FB">
          <w:rPr>
            <w:rStyle w:val="Hyperlink"/>
          </w:rPr>
          <w:t>www.fedramp.gov</w:t>
        </w:r>
      </w:hyperlink>
      <w:r>
        <w:t xml:space="preserve"> Templates</w:t>
      </w:r>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Program Documents Overview section of the FedRAMP website.</w:t>
      </w:r>
    </w:p>
    <w:p w14:paraId="68142504" w14:textId="13E17EF8" w:rsidR="001B3A26" w:rsidRPr="007A7CA3" w:rsidRDefault="001B3A26" w:rsidP="001B3A26">
      <w:r>
        <w:fldChar w:fldCharType="begin"/>
      </w:r>
      <w:r>
        <w:instrText xml:space="preserve"> REF _Ref443482628 \h </w:instrText>
      </w:r>
      <w:r>
        <w:fldChar w:fldCharType="separate"/>
      </w:r>
      <w:r w:rsidR="007E7240">
        <w:t xml:space="preserve">Table </w:t>
      </w:r>
      <w:r w:rsidR="007E7240">
        <w:rPr>
          <w:noProof/>
        </w:rPr>
        <w:t>12</w:t>
      </w:r>
      <w:r w:rsidR="007E7240">
        <w:noBreakHyphen/>
      </w:r>
      <w:r w:rsidR="007E7240">
        <w:rPr>
          <w:noProof/>
        </w:rPr>
        <w:t>2</w:t>
      </w:r>
      <w:r w:rsidR="007E7240">
        <w:t xml:space="preserve"> </w:t>
      </w:r>
      <w:sdt>
        <w:sdtPr>
          <w:alias w:val="Information System Name"/>
          <w:tag w:val="informationsystemname"/>
          <w:id w:val="-84458111"/>
          <w:dataBinding w:xpath="/root[1]/companyinfo[1]/informationsystemname[1]" w:storeItemID="{44BEC3F7-CE87-4EB0-838F-88333877F166}"/>
          <w:text/>
        </w:sdtPr>
        <w:sdtEndPr/>
        <w:sdtContent>
          <w:r w:rsidR="00CB38BB">
            <w:t>Information System Name</w:t>
          </w:r>
        </w:sdtContent>
      </w:sdt>
      <w:r w:rsidR="007E7240">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EndPr/>
        <w:sdtContent>
          <w:r w:rsidR="00CB38BB">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67DD0628" w14:textId="7ED75EE7" w:rsidR="001B3A26" w:rsidRDefault="001B3A26" w:rsidP="001B3A26">
      <w:pPr>
        <w:pStyle w:val="Caption"/>
      </w:pPr>
      <w:bookmarkStart w:id="2073" w:name="_Toc443986836"/>
      <w:bookmarkStart w:id="2074" w:name="_Toc445023572"/>
      <w:r>
        <w:t xml:space="preserve">Table </w:t>
      </w:r>
      <w:r w:rsidR="00CB38BB">
        <w:fldChar w:fldCharType="begin"/>
      </w:r>
      <w:r w:rsidR="00CB38BB">
        <w:instrText xml:space="preserve"> STYLEREF 1 \s </w:instrText>
      </w:r>
      <w:r w:rsidR="00CB38BB">
        <w:fldChar w:fldCharType="separate"/>
      </w:r>
      <w:r w:rsidR="007E7240">
        <w:rPr>
          <w:noProof/>
        </w:rPr>
        <w:t>15</w:t>
      </w:r>
      <w:r w:rsidR="00CB38BB">
        <w:rPr>
          <w:noProof/>
        </w:rPr>
        <w:fldChar w:fldCharType="end"/>
      </w:r>
      <w:r>
        <w:noBreakHyphen/>
      </w:r>
      <w:r w:rsidR="00CB38BB">
        <w:fldChar w:fldCharType="begin"/>
      </w:r>
      <w:r w:rsidR="00CB38BB">
        <w:instrText xml:space="preserve"> SEQ Table \* ARABIC \s 1 </w:instrText>
      </w:r>
      <w:r w:rsidR="00CB38BB">
        <w:fldChar w:fldCharType="separate"/>
      </w:r>
      <w:r w:rsidR="007E7240">
        <w:rPr>
          <w:noProof/>
        </w:rPr>
        <w:t>7</w:t>
      </w:r>
      <w:r w:rsidR="00CB38BB">
        <w:rPr>
          <w:noProof/>
        </w:rPr>
        <w:fldChar w:fldCharType="end"/>
      </w:r>
      <w:r>
        <w:t xml:space="preserve"> </w:t>
      </w:r>
      <w:sdt>
        <w:sdtPr>
          <w:alias w:val="Information System Name"/>
          <w:tag w:val="informationsystemname"/>
          <w:id w:val="-1690064919"/>
          <w:dataBinding w:xpath="/root[1]/companyinfo[1]/informationsystemname[1]" w:storeItemID="{44BEC3F7-CE87-4EB0-838F-88333877F166}"/>
          <w:text/>
        </w:sdtPr>
        <w:sdtEndPr/>
        <w:sdtContent>
          <w:r w:rsidR="00CB38BB">
            <w:t>Information System Name</w:t>
          </w:r>
        </w:sdtContent>
      </w:sdt>
      <w:r>
        <w:t xml:space="preserve"> Standards and Guidance</w:t>
      </w:r>
      <w:bookmarkEnd w:id="2073"/>
      <w:bookmarkEnd w:id="20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3A26" w:rsidRPr="008E7E50" w14:paraId="470A8439" w14:textId="77777777" w:rsidTr="00A01CC8">
        <w:trPr>
          <w:trHeight w:val="290"/>
          <w:tblHeader/>
        </w:trPr>
        <w:tc>
          <w:tcPr>
            <w:tcW w:w="834" w:type="pct"/>
            <w:shd w:val="clear" w:color="000000" w:fill="D9E1F2"/>
            <w:noWrap/>
            <w:hideMark/>
          </w:tcPr>
          <w:p w14:paraId="25422877" w14:textId="77777777" w:rsidR="001B3A26" w:rsidRPr="008E7E50" w:rsidRDefault="001B3A26" w:rsidP="001B3A26">
            <w:pPr>
              <w:pStyle w:val="GSATableHeading"/>
            </w:pPr>
            <w:r w:rsidRPr="008E7E50">
              <w:t>Identification Number</w:t>
            </w:r>
          </w:p>
        </w:tc>
        <w:tc>
          <w:tcPr>
            <w:tcW w:w="2244" w:type="pct"/>
            <w:shd w:val="clear" w:color="000000" w:fill="D9E1F2"/>
            <w:noWrap/>
            <w:hideMark/>
          </w:tcPr>
          <w:p w14:paraId="76172156" w14:textId="77777777" w:rsidR="001B3A26" w:rsidRPr="008E7E50" w:rsidRDefault="001B3A26" w:rsidP="001B3A26">
            <w:pPr>
              <w:pStyle w:val="GSATableHeading"/>
            </w:pPr>
            <w:r w:rsidRPr="008E7E50">
              <w:t>Title</w:t>
            </w:r>
          </w:p>
        </w:tc>
        <w:tc>
          <w:tcPr>
            <w:tcW w:w="721" w:type="pct"/>
            <w:shd w:val="clear" w:color="000000" w:fill="D9E1F2"/>
            <w:noWrap/>
            <w:hideMark/>
          </w:tcPr>
          <w:p w14:paraId="7066E4B6" w14:textId="77777777" w:rsidR="001B3A26" w:rsidRPr="008E7E50" w:rsidRDefault="001B3A26" w:rsidP="001B3A26">
            <w:pPr>
              <w:pStyle w:val="GSATableHeading"/>
            </w:pPr>
            <w:r w:rsidRPr="008E7E50">
              <w:t>Date</w:t>
            </w:r>
          </w:p>
        </w:tc>
        <w:tc>
          <w:tcPr>
            <w:tcW w:w="1201" w:type="pct"/>
            <w:shd w:val="clear" w:color="000000" w:fill="D9E1F2"/>
            <w:noWrap/>
            <w:hideMark/>
          </w:tcPr>
          <w:p w14:paraId="36611FB7" w14:textId="77777777" w:rsidR="001B3A26" w:rsidRPr="008E7E50" w:rsidRDefault="001B3A26" w:rsidP="001B3A26">
            <w:pPr>
              <w:pStyle w:val="GSATableHeading"/>
            </w:pPr>
            <w:r w:rsidRPr="008E7E50">
              <w:t>Link</w:t>
            </w:r>
          </w:p>
        </w:tc>
      </w:tr>
      <w:tr w:rsidR="001B3A26" w:rsidRPr="008E7E50" w14:paraId="39CDF22C" w14:textId="77777777" w:rsidTr="00A01CC8">
        <w:trPr>
          <w:trHeight w:val="290"/>
        </w:trPr>
        <w:sdt>
          <w:sdtPr>
            <w:id w:val="-271941185"/>
            <w:showingPlcHdr/>
          </w:sdtPr>
          <w:sdtEndPr/>
          <w:sdtContent>
            <w:tc>
              <w:tcPr>
                <w:tcW w:w="834" w:type="pct"/>
                <w:shd w:val="clear" w:color="auto" w:fill="auto"/>
                <w:noWrap/>
              </w:tcPr>
              <w:p w14:paraId="797F6940" w14:textId="77777777" w:rsidR="001B3A26" w:rsidRPr="008E7E50" w:rsidRDefault="001B3A26" w:rsidP="001B3A26">
                <w:pPr>
                  <w:pStyle w:val="GSATableText"/>
                </w:pPr>
                <w:r w:rsidRPr="00D66F93">
                  <w:rPr>
                    <w:rStyle w:val="PlaceholderText"/>
                  </w:rPr>
                  <w:t>Click here to enter text.</w:t>
                </w:r>
              </w:p>
            </w:tc>
          </w:sdtContent>
        </w:sdt>
        <w:sdt>
          <w:sdtPr>
            <w:id w:val="-356891125"/>
            <w:showingPlcHdr/>
          </w:sdtPr>
          <w:sdtEndPr/>
          <w:sdtContent>
            <w:tc>
              <w:tcPr>
                <w:tcW w:w="2244" w:type="pct"/>
                <w:shd w:val="clear" w:color="auto" w:fill="auto"/>
                <w:noWrap/>
              </w:tcPr>
              <w:p w14:paraId="27F5C7B1" w14:textId="77777777" w:rsidR="001B3A26" w:rsidRPr="008E7E50" w:rsidRDefault="001B3A26" w:rsidP="001B3A26">
                <w:pPr>
                  <w:pStyle w:val="GSATableText"/>
                </w:pPr>
                <w:r w:rsidRPr="00D66F93">
                  <w:rPr>
                    <w:rStyle w:val="PlaceholderText"/>
                  </w:rPr>
                  <w:t>Click here to enter text.</w:t>
                </w:r>
              </w:p>
            </w:tc>
          </w:sdtContent>
        </w:sdt>
        <w:sdt>
          <w:sdtPr>
            <w:id w:val="1876962599"/>
            <w:showingPlcHdr/>
          </w:sdtPr>
          <w:sdtEndPr/>
          <w:sdtContent>
            <w:tc>
              <w:tcPr>
                <w:tcW w:w="721" w:type="pct"/>
                <w:shd w:val="clear" w:color="auto" w:fill="auto"/>
                <w:noWrap/>
              </w:tcPr>
              <w:p w14:paraId="1AFAAC7E" w14:textId="77777777" w:rsidR="001B3A26" w:rsidRPr="008E7E50" w:rsidRDefault="001B3A26" w:rsidP="001B3A26">
                <w:pPr>
                  <w:pStyle w:val="GSATableText"/>
                </w:pPr>
                <w:r w:rsidRPr="00D66F93">
                  <w:rPr>
                    <w:rStyle w:val="PlaceholderText"/>
                  </w:rPr>
                  <w:t>Click here to enter text.</w:t>
                </w:r>
              </w:p>
            </w:tc>
          </w:sdtContent>
        </w:sdt>
        <w:sdt>
          <w:sdtPr>
            <w:id w:val="1915821641"/>
            <w:showingPlcHdr/>
          </w:sdtPr>
          <w:sdtEndPr/>
          <w:sdtContent>
            <w:tc>
              <w:tcPr>
                <w:tcW w:w="1201" w:type="pct"/>
                <w:shd w:val="clear" w:color="auto" w:fill="auto"/>
                <w:noWrap/>
              </w:tcPr>
              <w:p w14:paraId="1DB8136D" w14:textId="77777777" w:rsidR="001B3A26" w:rsidRPr="008E7E50" w:rsidRDefault="001B3A26" w:rsidP="001B3A26">
                <w:pPr>
                  <w:pStyle w:val="GSATableText"/>
                </w:pPr>
                <w:r w:rsidRPr="00D66F93">
                  <w:rPr>
                    <w:rStyle w:val="PlaceholderText"/>
                  </w:rPr>
                  <w:t>Click here to enter text.</w:t>
                </w:r>
              </w:p>
            </w:tc>
          </w:sdtContent>
        </w:sdt>
      </w:tr>
      <w:tr w:rsidR="001B3A26" w:rsidRPr="008E7E50" w14:paraId="086A7C0E" w14:textId="77777777" w:rsidTr="00A01CC8">
        <w:trPr>
          <w:trHeight w:val="288"/>
        </w:trPr>
        <w:sdt>
          <w:sdtPr>
            <w:id w:val="-632866168"/>
            <w:showingPlcHdr/>
          </w:sdtPr>
          <w:sdtEndPr/>
          <w:sdtContent>
            <w:tc>
              <w:tcPr>
                <w:tcW w:w="834" w:type="pct"/>
                <w:shd w:val="clear" w:color="auto" w:fill="auto"/>
                <w:noWrap/>
              </w:tcPr>
              <w:p w14:paraId="2CD056F4" w14:textId="77777777" w:rsidR="001B3A26" w:rsidRPr="008E7E50" w:rsidRDefault="001B3A26" w:rsidP="001B3A26">
                <w:pPr>
                  <w:pStyle w:val="GSATableText"/>
                </w:pPr>
                <w:r w:rsidRPr="00D66F93">
                  <w:rPr>
                    <w:rStyle w:val="PlaceholderText"/>
                  </w:rPr>
                  <w:t>Click here to enter text.</w:t>
                </w:r>
              </w:p>
            </w:tc>
          </w:sdtContent>
        </w:sdt>
        <w:sdt>
          <w:sdtPr>
            <w:id w:val="-827601254"/>
            <w:showingPlcHdr/>
          </w:sdtPr>
          <w:sdtEndPr/>
          <w:sdtContent>
            <w:tc>
              <w:tcPr>
                <w:tcW w:w="2244" w:type="pct"/>
                <w:shd w:val="clear" w:color="auto" w:fill="auto"/>
                <w:noWrap/>
              </w:tcPr>
              <w:p w14:paraId="4FA4A7BB" w14:textId="77777777" w:rsidR="001B3A26" w:rsidRPr="008E7E50" w:rsidRDefault="001B3A26" w:rsidP="001B3A26">
                <w:pPr>
                  <w:pStyle w:val="GSATableText"/>
                </w:pPr>
                <w:r w:rsidRPr="00D66F93">
                  <w:rPr>
                    <w:rStyle w:val="PlaceholderText"/>
                  </w:rPr>
                  <w:t>Click here to enter text.</w:t>
                </w:r>
              </w:p>
            </w:tc>
          </w:sdtContent>
        </w:sdt>
        <w:sdt>
          <w:sdtPr>
            <w:id w:val="1364943818"/>
            <w:showingPlcHdr/>
          </w:sdtPr>
          <w:sdtEndPr/>
          <w:sdtContent>
            <w:tc>
              <w:tcPr>
                <w:tcW w:w="721" w:type="pct"/>
                <w:shd w:val="clear" w:color="auto" w:fill="auto"/>
                <w:noWrap/>
              </w:tcPr>
              <w:p w14:paraId="7AC389A5" w14:textId="77777777" w:rsidR="001B3A26" w:rsidRPr="008E7E50" w:rsidRDefault="001B3A26" w:rsidP="001B3A26">
                <w:pPr>
                  <w:pStyle w:val="GSATableText"/>
                </w:pPr>
                <w:r w:rsidRPr="00D66F93">
                  <w:rPr>
                    <w:rStyle w:val="PlaceholderText"/>
                  </w:rPr>
                  <w:t>Click here to enter text.</w:t>
                </w:r>
              </w:p>
            </w:tc>
          </w:sdtContent>
        </w:sdt>
        <w:sdt>
          <w:sdtPr>
            <w:id w:val="-1631772411"/>
            <w:showingPlcHdr/>
          </w:sdtPr>
          <w:sdtEndPr/>
          <w:sdtContent>
            <w:tc>
              <w:tcPr>
                <w:tcW w:w="1201" w:type="pct"/>
                <w:shd w:val="clear" w:color="auto" w:fill="auto"/>
                <w:noWrap/>
              </w:tcPr>
              <w:p w14:paraId="3A84818B" w14:textId="77777777" w:rsidR="001B3A26" w:rsidRPr="008E7E50" w:rsidRDefault="001B3A26" w:rsidP="001B3A26">
                <w:pPr>
                  <w:pStyle w:val="GSATableText"/>
                </w:pPr>
                <w:r w:rsidRPr="00D66F93">
                  <w:rPr>
                    <w:rStyle w:val="PlaceholderText"/>
                  </w:rPr>
                  <w:t>Click here to enter text.</w:t>
                </w:r>
              </w:p>
            </w:tc>
          </w:sdtContent>
        </w:sdt>
      </w:tr>
    </w:tbl>
    <w:p w14:paraId="7825CE4B" w14:textId="77777777" w:rsidR="001B3A26" w:rsidRPr="00507AFC" w:rsidRDefault="001B3A26" w:rsidP="001B3A26"/>
    <w:p w14:paraId="5D680FB3" w14:textId="77777777" w:rsidR="001B3A26" w:rsidRDefault="001B3A26" w:rsidP="00BC63A6">
      <w:pPr>
        <w:pStyle w:val="Heading4"/>
      </w:pPr>
      <w:bookmarkStart w:id="2075" w:name="_Toc445023553"/>
      <w:bookmarkStart w:id="2076" w:name="_Toc464803678"/>
      <w:r w:rsidRPr="009919BE">
        <w:t>P</w:t>
      </w:r>
      <w:r>
        <w:t>ersonally</w:t>
      </w:r>
      <w:r w:rsidRPr="009919BE">
        <w:t xml:space="preserve"> I</w:t>
      </w:r>
      <w:r>
        <w:t>dentifiable</w:t>
      </w:r>
      <w:r w:rsidRPr="009919BE">
        <w:t xml:space="preserve"> I</w:t>
      </w:r>
      <w:r>
        <w:t>nformation</w:t>
      </w:r>
      <w:r w:rsidRPr="009919BE">
        <w:t xml:space="preserve"> (PII)</w:t>
      </w:r>
      <w:bookmarkEnd w:id="2075"/>
      <w:bookmarkEnd w:id="2076"/>
    </w:p>
    <w:p w14:paraId="7C2F3AFD" w14:textId="77777777" w:rsidR="001B3A26" w:rsidRDefault="001B3A26" w:rsidP="001B3A26">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AF6EA81" w14:textId="77777777" w:rsidR="001B3A26" w:rsidRPr="000409C2" w:rsidRDefault="001B3A26" w:rsidP="000409C2">
      <w:pPr>
        <w:pStyle w:val="ListBullet2"/>
      </w:pPr>
      <w:r w:rsidRPr="000409C2">
        <w:t>Social Security numbers</w:t>
      </w:r>
    </w:p>
    <w:p w14:paraId="2D8F349A" w14:textId="77777777" w:rsidR="001B3A26" w:rsidRPr="000409C2" w:rsidRDefault="001B3A26" w:rsidP="000409C2">
      <w:pPr>
        <w:pStyle w:val="ListBullet2"/>
      </w:pPr>
      <w:r w:rsidRPr="000409C2">
        <w:t>Passport numbers</w:t>
      </w:r>
    </w:p>
    <w:p w14:paraId="69E1B456" w14:textId="77777777" w:rsidR="001B3A26" w:rsidRPr="000409C2" w:rsidRDefault="001B3A26" w:rsidP="000409C2">
      <w:pPr>
        <w:pStyle w:val="ListBullet2"/>
      </w:pPr>
      <w:r w:rsidRPr="000409C2">
        <w:t>Driver’s license numbers</w:t>
      </w:r>
    </w:p>
    <w:p w14:paraId="12D03085" w14:textId="77777777" w:rsidR="001B3A26" w:rsidRPr="000409C2" w:rsidRDefault="001B3A26" w:rsidP="000409C2">
      <w:pPr>
        <w:pStyle w:val="ListBullet2"/>
      </w:pPr>
      <w:r w:rsidRPr="000409C2">
        <w:t>Biometric information</w:t>
      </w:r>
    </w:p>
    <w:p w14:paraId="57E219A9" w14:textId="77777777" w:rsidR="001B3A26" w:rsidRPr="000409C2" w:rsidRDefault="001B3A26" w:rsidP="000409C2">
      <w:pPr>
        <w:pStyle w:val="ListBullet2"/>
      </w:pPr>
      <w:r w:rsidRPr="000409C2">
        <w:t>DNA information</w:t>
      </w:r>
    </w:p>
    <w:p w14:paraId="17FF3CD7" w14:textId="77777777" w:rsidR="001B3A26" w:rsidRPr="000409C2" w:rsidRDefault="001B3A26" w:rsidP="000409C2">
      <w:pPr>
        <w:pStyle w:val="ListBullet2"/>
      </w:pPr>
      <w:r w:rsidRPr="000409C2">
        <w:t>Bank account numbers</w:t>
      </w:r>
    </w:p>
    <w:p w14:paraId="35CDD2C8" w14:textId="77777777" w:rsidR="001B3A26" w:rsidRPr="009919BE" w:rsidRDefault="001B3A26" w:rsidP="001B3A26">
      <w:r>
        <w:t>PII does not refer to business information or government information that cannot be traced back to an individual person.</w:t>
      </w:r>
    </w:p>
    <w:p w14:paraId="341C11DB" w14:textId="77777777" w:rsidR="001B3A26" w:rsidRDefault="001B3A26" w:rsidP="00BC63A6">
      <w:pPr>
        <w:pStyle w:val="Heading3"/>
      </w:pPr>
      <w:bookmarkStart w:id="2077" w:name="_Toc433711397"/>
      <w:bookmarkStart w:id="2078" w:name="_Toc440543554"/>
      <w:bookmarkStart w:id="2079" w:name="_Toc445023554"/>
      <w:bookmarkStart w:id="2080" w:name="_Toc464803679"/>
      <w:r w:rsidRPr="00A379F3">
        <w:t>P</w:t>
      </w:r>
      <w:r>
        <w:t>rivacy</w:t>
      </w:r>
      <w:r w:rsidRPr="00A379F3">
        <w:t xml:space="preserve"> T</w:t>
      </w:r>
      <w:r>
        <w:t>hreshold</w:t>
      </w:r>
      <w:r w:rsidRPr="00A379F3">
        <w:t xml:space="preserve"> A</w:t>
      </w:r>
      <w:bookmarkEnd w:id="2077"/>
      <w:bookmarkEnd w:id="2078"/>
      <w:r>
        <w:t>nalysis</w:t>
      </w:r>
      <w:bookmarkEnd w:id="2079"/>
      <w:bookmarkEnd w:id="2080"/>
    </w:p>
    <w:p w14:paraId="33E5D82D" w14:textId="430C3091" w:rsidR="001B3A26" w:rsidRDefault="00CB38BB" w:rsidP="001B3A26">
      <w:sdt>
        <w:sdtPr>
          <w:alias w:val="CSP Name"/>
          <w:tag w:val="cspname"/>
          <w:id w:val="-1060548522"/>
          <w:dataBinding w:xpath="/root[1]/companyinfo[1]/cspname[1]" w:storeItemID="{44BEC3F7-CE87-4EB0-838F-88333877F166}"/>
          <w:text/>
        </w:sdtPr>
        <w:sdtEndPr/>
        <w:sdtContent>
          <w:r w:rsidR="00D81901">
            <w:t>CSP Name</w:t>
          </w:r>
        </w:sdtContent>
      </w:sdt>
      <w:r w:rsidR="001B3A26">
        <w:t xml:space="preserve"> </w:t>
      </w:r>
      <w:r w:rsidR="001B3A26" w:rsidRPr="00A379F3">
        <w:t xml:space="preserve">performs a Privacy Threshold Analysis annually to determine if </w:t>
      </w:r>
      <w:r w:rsidR="001B3A26">
        <w:t>PII is collected by any of the</w:t>
      </w:r>
      <w:r w:rsidR="001B3A26" w:rsidRPr="00870906">
        <w:t xml:space="preserve"> </w:t>
      </w:r>
      <w:sdt>
        <w:sdtPr>
          <w:alias w:val="Information System Name"/>
          <w:tag w:val="informationsystemname"/>
          <w:id w:val="-120620884"/>
          <w:dataBinding w:xpath="/root[1]/companyinfo[1]/informationsystemname[1]" w:storeItemID="{44BEC3F7-CE87-4EB0-838F-88333877F166}"/>
          <w:text/>
        </w:sdtPr>
        <w:sdtEndPr/>
        <w:sdtContent>
          <w:r>
            <w:t>Information System Name</w:t>
          </w:r>
        </w:sdtContent>
      </w:sdt>
      <w:r w:rsidR="001B3A26" w:rsidRPr="00A379F3">
        <w:t xml:space="preserve"> </w:t>
      </w:r>
      <w:r w:rsidR="001B3A26">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D81901">
            <w:t>Information System Abbreviation</w:t>
          </w:r>
        </w:sdtContent>
      </w:sdt>
      <w:r w:rsidR="001B3A26">
        <w:t xml:space="preserve">) </w:t>
      </w:r>
      <w:r w:rsidR="001B3A26"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D81901">
            <w:t>CSP Name</w:t>
          </w:r>
        </w:sdtContent>
      </w:sdt>
      <w:r w:rsidR="001B3A26" w:rsidRPr="00A379F3">
        <w:t xml:space="preserve"> can be found in Section 3. This section constitutes the Privacy Threshold Analysis and findings.</w:t>
      </w:r>
    </w:p>
    <w:p w14:paraId="13A2F31E" w14:textId="77777777" w:rsidR="001B3A26" w:rsidRDefault="001B3A26" w:rsidP="00BC63A6">
      <w:pPr>
        <w:pStyle w:val="Heading4"/>
      </w:pPr>
      <w:bookmarkStart w:id="2081" w:name="_Toc440543555"/>
      <w:bookmarkStart w:id="2082" w:name="_Toc445023555"/>
      <w:bookmarkStart w:id="2083" w:name="_Toc464803680"/>
      <w:r>
        <w:t>Qualifying Q</w:t>
      </w:r>
      <w:bookmarkEnd w:id="2081"/>
      <w:r>
        <w:t>uestions</w:t>
      </w:r>
      <w:bookmarkEnd w:id="2082"/>
      <w:bookmarkEnd w:id="208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1B3A26" w14:paraId="56344A96" w14:textId="77777777" w:rsidTr="00A01CC8">
        <w:trPr>
          <w:cantSplit/>
        </w:trPr>
        <w:sdt>
          <w:sdtPr>
            <w:alias w:val="Yes or No"/>
            <w:tag w:val="yesno"/>
            <w:id w:val="1265809019"/>
            <w:showingPlcHdr/>
            <w:dropDownList>
              <w:listItem w:value="Select One"/>
              <w:listItem w:displayText="Yes" w:value="Yes"/>
              <w:listItem w:displayText="No" w:value="No"/>
            </w:dropDownList>
          </w:sdtPr>
          <w:sdtEndPr/>
          <w:sdtContent>
            <w:tc>
              <w:tcPr>
                <w:tcW w:w="721" w:type="pct"/>
              </w:tcPr>
              <w:p w14:paraId="6D558549" w14:textId="77777777" w:rsidR="001B3A26" w:rsidRDefault="001B3A26" w:rsidP="00A01CC8">
                <w:r>
                  <w:rPr>
                    <w:rStyle w:val="PlaceholderText"/>
                  </w:rPr>
                  <w:t>Select One</w:t>
                </w:r>
              </w:p>
            </w:tc>
          </w:sdtContent>
        </w:sdt>
        <w:tc>
          <w:tcPr>
            <w:tcW w:w="4279" w:type="pct"/>
          </w:tcPr>
          <w:p w14:paraId="04E734FD" w14:textId="77777777" w:rsidR="001B3A26" w:rsidRDefault="001B3A26" w:rsidP="000409C2">
            <w:pPr>
              <w:pStyle w:val="ListNumber"/>
            </w:pPr>
            <w:r>
              <w:t xml:space="preserve">Does the ISA collect, maintain, or share PII in any identifiable form? </w:t>
            </w:r>
          </w:p>
          <w:p w14:paraId="34E87DF1" w14:textId="77777777" w:rsidR="001B3A26" w:rsidRPr="004E4AD8" w:rsidRDefault="001B3A26" w:rsidP="000409C2">
            <w:pPr>
              <w:pStyle w:val="ListNumber"/>
              <w:numPr>
                <w:ilvl w:val="0"/>
                <w:numId w:val="0"/>
              </w:numPr>
              <w:ind w:left="360"/>
            </w:pPr>
          </w:p>
        </w:tc>
      </w:tr>
      <w:tr w:rsidR="001B3A26" w14:paraId="298A6BF6" w14:textId="77777777" w:rsidTr="00A01CC8">
        <w:trPr>
          <w:cantSplit/>
        </w:trPr>
        <w:sdt>
          <w:sdtPr>
            <w:alias w:val="Yes or No"/>
            <w:tag w:val="yesno"/>
            <w:id w:val="-665327821"/>
            <w:showingPlcHdr/>
            <w:dropDownList>
              <w:listItem w:value="Select One"/>
              <w:listItem w:displayText="Yes" w:value="Yes"/>
              <w:listItem w:displayText="No" w:value="No"/>
            </w:dropDownList>
          </w:sdtPr>
          <w:sdtEndPr/>
          <w:sdtContent>
            <w:tc>
              <w:tcPr>
                <w:tcW w:w="721" w:type="pct"/>
              </w:tcPr>
              <w:p w14:paraId="2F1E33A3" w14:textId="77777777" w:rsidR="001B3A26" w:rsidRDefault="001B3A26" w:rsidP="00A01CC8">
                <w:r>
                  <w:rPr>
                    <w:rStyle w:val="PlaceholderText"/>
                  </w:rPr>
                  <w:t>Select One</w:t>
                </w:r>
              </w:p>
            </w:tc>
          </w:sdtContent>
        </w:sdt>
        <w:tc>
          <w:tcPr>
            <w:tcW w:w="4279" w:type="pct"/>
          </w:tcPr>
          <w:p w14:paraId="34AFB135" w14:textId="77777777" w:rsidR="001B3A26" w:rsidRDefault="001B3A26" w:rsidP="000409C2">
            <w:pPr>
              <w:pStyle w:val="ListNumber"/>
            </w:pPr>
            <w:r>
              <w:t>Does the ISA collect, maintain, or share PII information from or about the public?</w:t>
            </w:r>
          </w:p>
          <w:p w14:paraId="532E128C" w14:textId="77777777" w:rsidR="001B3A26" w:rsidRPr="004E4AD8" w:rsidRDefault="001B3A26" w:rsidP="000409C2">
            <w:pPr>
              <w:pStyle w:val="ListNumber"/>
              <w:numPr>
                <w:ilvl w:val="0"/>
                <w:numId w:val="0"/>
              </w:numPr>
              <w:ind w:left="360"/>
            </w:pPr>
          </w:p>
        </w:tc>
      </w:tr>
      <w:tr w:rsidR="001B3A26" w14:paraId="437A8C26" w14:textId="77777777" w:rsidTr="00A01CC8">
        <w:trPr>
          <w:cantSplit/>
        </w:trPr>
        <w:sdt>
          <w:sdtPr>
            <w:alias w:val="Yes or No"/>
            <w:tag w:val="yesno"/>
            <w:id w:val="239061078"/>
            <w:showingPlcHdr/>
            <w:dropDownList>
              <w:listItem w:value="Select One"/>
              <w:listItem w:displayText="Yes" w:value="Yes"/>
              <w:listItem w:displayText="No" w:value="No"/>
            </w:dropDownList>
          </w:sdtPr>
          <w:sdtEndPr/>
          <w:sdtContent>
            <w:tc>
              <w:tcPr>
                <w:tcW w:w="721" w:type="pct"/>
              </w:tcPr>
              <w:p w14:paraId="3E5C93CF" w14:textId="77777777" w:rsidR="001B3A26" w:rsidRDefault="001B3A26" w:rsidP="00A01CC8">
                <w:r>
                  <w:rPr>
                    <w:rStyle w:val="PlaceholderText"/>
                  </w:rPr>
                  <w:t>Select One</w:t>
                </w:r>
              </w:p>
            </w:tc>
          </w:sdtContent>
        </w:sdt>
        <w:tc>
          <w:tcPr>
            <w:tcW w:w="4279" w:type="pct"/>
          </w:tcPr>
          <w:p w14:paraId="009F4512" w14:textId="77777777" w:rsidR="001B3A26" w:rsidRDefault="001B3A26" w:rsidP="000409C2">
            <w:pPr>
              <w:pStyle w:val="ListNumber"/>
            </w:pPr>
            <w:r>
              <w:t xml:space="preserve">Has a Privacy Impact Assessment ever been performed for the ISA? </w:t>
            </w:r>
          </w:p>
          <w:p w14:paraId="792960FC" w14:textId="77777777" w:rsidR="001B3A26" w:rsidRDefault="001B3A26" w:rsidP="000409C2">
            <w:pPr>
              <w:pStyle w:val="ListNumber"/>
              <w:numPr>
                <w:ilvl w:val="0"/>
                <w:numId w:val="0"/>
              </w:numPr>
              <w:ind w:left="360"/>
            </w:pPr>
          </w:p>
        </w:tc>
      </w:tr>
      <w:tr w:rsidR="001B3A26" w14:paraId="363571A4" w14:textId="77777777" w:rsidTr="00A01CC8">
        <w:trPr>
          <w:cantSplit/>
        </w:trPr>
        <w:sdt>
          <w:sdtPr>
            <w:alias w:val="Yes or No"/>
            <w:tag w:val="yesno"/>
            <w:id w:val="366802004"/>
            <w:showingPlcHdr/>
            <w:dropDownList>
              <w:listItem w:value="Select One"/>
              <w:listItem w:displayText="Yes" w:value="Yes"/>
              <w:listItem w:displayText="No" w:value="No"/>
            </w:dropDownList>
          </w:sdtPr>
          <w:sdtEndPr/>
          <w:sdtContent>
            <w:tc>
              <w:tcPr>
                <w:tcW w:w="721" w:type="pct"/>
              </w:tcPr>
              <w:p w14:paraId="4F5F62B3" w14:textId="77777777" w:rsidR="001B3A26" w:rsidRDefault="001B3A26" w:rsidP="00A01CC8">
                <w:r>
                  <w:rPr>
                    <w:rStyle w:val="PlaceholderText"/>
                  </w:rPr>
                  <w:t>Select One</w:t>
                </w:r>
              </w:p>
            </w:tc>
          </w:sdtContent>
        </w:sdt>
        <w:tc>
          <w:tcPr>
            <w:tcW w:w="4279" w:type="pct"/>
          </w:tcPr>
          <w:p w14:paraId="195A3F27" w14:textId="77777777" w:rsidR="001B3A26" w:rsidRPr="000409C2" w:rsidRDefault="001B3A26" w:rsidP="000409C2">
            <w:pPr>
              <w:pStyle w:val="ListNumber"/>
            </w:pPr>
            <w:r w:rsidRPr="000409C2">
              <w:t xml:space="preserve">Is there a Privacy Act System of Records Notice (SORN) for this ISA system? </w:t>
            </w:r>
            <w:r w:rsidRPr="000409C2">
              <w:br/>
              <w:t xml:space="preserve">If yes; the SORN identifier and name is: </w:t>
            </w:r>
            <w:sdt>
              <w:sdtPr>
                <w:id w:val="626208072"/>
                <w:showingPlcHdr/>
              </w:sdtPr>
              <w:sdtEndPr/>
              <w:sdtContent>
                <w:r w:rsidRPr="008508F0">
                  <w:t>Enter SORN ID/Name.</w:t>
                </w:r>
              </w:sdtContent>
            </w:sdt>
          </w:p>
        </w:tc>
      </w:tr>
    </w:tbl>
    <w:p w14:paraId="3B557C71" w14:textId="77777777" w:rsidR="001B3A26" w:rsidRDefault="001B3A26" w:rsidP="001B3A26"/>
    <w:p w14:paraId="5993C90D" w14:textId="77777777" w:rsidR="001B3A26" w:rsidRDefault="001B3A26" w:rsidP="001B3A26">
      <w:r>
        <w:t xml:space="preserve">If answers to Questions 1-4 are all “No” then a Privacy Impact Assessment may be omitted. If any of the answers to Question 1-4 are “Yes” then complete a Privacy Impact Assessment. </w:t>
      </w:r>
    </w:p>
    <w:p w14:paraId="1594D4F0" w14:textId="77777777" w:rsidR="001B3A26" w:rsidRDefault="001B3A26" w:rsidP="00BC63A6">
      <w:pPr>
        <w:pStyle w:val="Heading4"/>
      </w:pPr>
      <w:bookmarkStart w:id="2084" w:name="_Toc440543556"/>
      <w:bookmarkStart w:id="2085" w:name="_Toc445023556"/>
      <w:bookmarkStart w:id="2086" w:name="_Toc464803681"/>
      <w:r>
        <w:t>D</w:t>
      </w:r>
      <w:bookmarkEnd w:id="2084"/>
      <w:r>
        <w:t>esignation</w:t>
      </w:r>
      <w:bookmarkEnd w:id="2085"/>
      <w:bookmarkEnd w:id="2086"/>
    </w:p>
    <w:p w14:paraId="09B9AD2B" w14:textId="77777777" w:rsidR="001B3A26" w:rsidRDefault="001B3A26" w:rsidP="001B3A26">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1B3A26" w:rsidRPr="000409C2" w14:paraId="436A30DE" w14:textId="77777777" w:rsidTr="00A01CC8">
        <w:sdt>
          <w:sdtPr>
            <w:id w:val="-2018223188"/>
            <w14:checkbox>
              <w14:checked w14:val="0"/>
              <w14:checkedState w14:val="2612" w14:font="ＭＳ ゴシック"/>
              <w14:uncheckedState w14:val="2610" w14:font="ＭＳ ゴシック"/>
            </w14:checkbox>
          </w:sdtPr>
          <w:sdtEndPr/>
          <w:sdtContent>
            <w:tc>
              <w:tcPr>
                <w:tcW w:w="609" w:type="dxa"/>
              </w:tcPr>
              <w:p w14:paraId="33350404" w14:textId="77777777" w:rsidR="001B3A26" w:rsidRDefault="00EC5723" w:rsidP="00A01CC8">
                <w:r w:rsidRPr="00EC5723">
                  <w:rPr>
                    <w:rFonts w:hint="eastAsia"/>
                  </w:rPr>
                  <w:t>☐</w:t>
                </w:r>
              </w:p>
            </w:tc>
          </w:sdtContent>
        </w:sdt>
        <w:tc>
          <w:tcPr>
            <w:tcW w:w="8967" w:type="dxa"/>
          </w:tcPr>
          <w:p w14:paraId="13E7EC8A" w14:textId="77777777" w:rsidR="001B3A26" w:rsidRDefault="001B3A26" w:rsidP="00A01CC8">
            <w:r>
              <w:t>A Privacy Sensitive System</w:t>
            </w:r>
          </w:p>
        </w:tc>
      </w:tr>
      <w:tr w:rsidR="001B3A26" w:rsidRPr="000409C2" w14:paraId="159233C3" w14:textId="77777777" w:rsidTr="00A01CC8">
        <w:sdt>
          <w:sdtPr>
            <w:id w:val="1044333493"/>
            <w14:checkbox>
              <w14:checked w14:val="0"/>
              <w14:checkedState w14:val="2612" w14:font="ＭＳ ゴシック"/>
              <w14:uncheckedState w14:val="2610" w14:font="ＭＳ ゴシック"/>
            </w14:checkbox>
          </w:sdtPr>
          <w:sdtEndPr/>
          <w:sdtContent>
            <w:tc>
              <w:tcPr>
                <w:tcW w:w="609" w:type="dxa"/>
              </w:tcPr>
              <w:p w14:paraId="5BE17A1B" w14:textId="77777777" w:rsidR="001B3A26" w:rsidRDefault="001B3A26" w:rsidP="00A01CC8">
                <w:r w:rsidRPr="00EC5723">
                  <w:rPr>
                    <w:rFonts w:hint="eastAsia"/>
                  </w:rPr>
                  <w:t>☐</w:t>
                </w:r>
              </w:p>
            </w:tc>
          </w:sdtContent>
        </w:sdt>
        <w:tc>
          <w:tcPr>
            <w:tcW w:w="8967" w:type="dxa"/>
          </w:tcPr>
          <w:p w14:paraId="74164641" w14:textId="77777777" w:rsidR="001B3A26" w:rsidRDefault="001B3A26" w:rsidP="00A01CC8">
            <w:r>
              <w:t>Not a Privacy Sensitive System (in its current version)</w:t>
            </w:r>
          </w:p>
        </w:tc>
      </w:tr>
    </w:tbl>
    <w:p w14:paraId="24D874F7" w14:textId="77777777" w:rsidR="001E725D" w:rsidRPr="00531AAD" w:rsidRDefault="001E725D" w:rsidP="001E725D">
      <w:r>
        <w:t xml:space="preserve">The Privacy Impact Assessment Template </w:t>
      </w:r>
      <w:r w:rsidRPr="00DD7CF1">
        <w:t xml:space="preserve">can be found on </w:t>
      </w:r>
      <w:r>
        <w:t>the following FedRAMP website</w:t>
      </w:r>
      <w:r w:rsidRPr="00DD7CF1">
        <w:t xml:space="preserve"> page: </w:t>
      </w:r>
      <w:hyperlink r:id="rId55" w:tooltip="Templates" w:history="1">
        <w:r w:rsidRPr="00DD7CF1">
          <w:rPr>
            <w:rStyle w:val="Hyperlink"/>
          </w:rPr>
          <w:t>Templates</w:t>
        </w:r>
      </w:hyperlink>
      <w:r w:rsidRPr="00866E4D">
        <w:rPr>
          <w:rStyle w:val="Hyperlink"/>
        </w:rPr>
        <w:t>.</w:t>
      </w:r>
    </w:p>
    <w:p w14:paraId="1F0BF941"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2965FE11" w14:textId="77777777" w:rsidR="000D1972" w:rsidRDefault="00CB05F2" w:rsidP="00254B51">
      <w:pPr>
        <w:pStyle w:val="GSAAttachmentorAppendix"/>
      </w:pPr>
      <w:bookmarkStart w:id="2087" w:name="_Toc449543524"/>
      <w:bookmarkStart w:id="2088" w:name="_Toc464803682"/>
      <w:r w:rsidRPr="00744F91">
        <w:t>ATTACHMENT 5</w:t>
      </w:r>
      <w:r w:rsidR="005920E2" w:rsidRPr="00744F91">
        <w:t xml:space="preserve"> </w:t>
      </w:r>
      <w:bookmarkEnd w:id="2053"/>
      <w:bookmarkEnd w:id="2054"/>
      <w:bookmarkEnd w:id="2055"/>
      <w:bookmarkEnd w:id="2056"/>
      <w:bookmarkEnd w:id="2057"/>
      <w:bookmarkEnd w:id="2058"/>
      <w:bookmarkEnd w:id="2059"/>
      <w:r w:rsidR="00B12704">
        <w:t xml:space="preserve">- </w:t>
      </w:r>
      <w:r w:rsidR="00B12704" w:rsidRPr="00425508">
        <w:t>Rules of Behavior</w:t>
      </w:r>
      <w:bookmarkEnd w:id="2087"/>
      <w:bookmarkEnd w:id="2088"/>
    </w:p>
    <w:p w14:paraId="48D0A8A5" w14:textId="77777777" w:rsidR="00AF0516" w:rsidRDefault="005E3A70" w:rsidP="005E3A70">
      <w:bookmarkStart w:id="2089" w:name="_Toc383429971"/>
      <w:bookmarkStart w:id="2090" w:name="_Toc383433332"/>
      <w:bookmarkStart w:id="2091" w:name="_Toc383444760"/>
      <w:bookmarkStart w:id="2092" w:name="_Toc385594412"/>
      <w:bookmarkStart w:id="2093" w:name="_Toc385594800"/>
      <w:bookmarkStart w:id="2094" w:name="_Toc385595188"/>
      <w:bookmarkStart w:id="2095" w:name="_Toc388621029"/>
      <w:r>
        <w:t>All Authorization Packages</w:t>
      </w:r>
      <w:r w:rsidRPr="00807F7D">
        <w:t xml:space="preserve"> must include </w:t>
      </w:r>
      <w:r>
        <w:t xml:space="preserve">a </w:t>
      </w:r>
      <w:r w:rsidRPr="00B12704">
        <w:t xml:space="preserve">Rules of Behavior </w:t>
      </w:r>
      <w:r w:rsidR="00241968">
        <w:t xml:space="preserve">(RoB) </w:t>
      </w:r>
      <w:r>
        <w:t xml:space="preserve">attachment, which will be reviewed for quality. </w:t>
      </w:r>
    </w:p>
    <w:p w14:paraId="07E28CF3" w14:textId="77777777" w:rsidR="005E3A70" w:rsidRPr="00B12704" w:rsidRDefault="00241968" w:rsidP="005E3A70">
      <w:r>
        <w:t>The RoB</w:t>
      </w:r>
      <w:r w:rsidR="005E3A70" w:rsidRPr="00B12704">
        <w:t xml:space="preserve"> describe</w:t>
      </w:r>
      <w:r>
        <w:t>s</w:t>
      </w:r>
      <w:r w:rsidR="005E3A70" w:rsidRPr="00B12704">
        <w:t xml:space="preserve"> controls associated with user responsibilities and certain expectations of behavior for following security policies, standards and procedures. Security control PL-4 requires a CSP to implement </w:t>
      </w:r>
      <w:r w:rsidR="005C5AF3">
        <w:t>rules of behavior</w:t>
      </w:r>
      <w:r w:rsidR="005E3A70" w:rsidRPr="00B12704">
        <w:t xml:space="preserve">. </w:t>
      </w:r>
    </w:p>
    <w:p w14:paraId="1945F2F0" w14:textId="77777777" w:rsidR="005E3A70" w:rsidRPr="00531AAD" w:rsidRDefault="005E3A70" w:rsidP="005E3A70">
      <w:r w:rsidRPr="00DD7CF1">
        <w:t xml:space="preserve">The </w:t>
      </w:r>
      <w:r w:rsidRPr="00B12704">
        <w:t xml:space="preserve">Rules of Behavior </w:t>
      </w:r>
      <w:r w:rsidRPr="00DD7CF1">
        <w:t xml:space="preserve">Template can be found on </w:t>
      </w:r>
      <w:r>
        <w:t xml:space="preserve">the following </w:t>
      </w:r>
      <w:r w:rsidR="00895AF9">
        <w:t>FedRAMP</w:t>
      </w:r>
      <w:r>
        <w:t xml:space="preserve"> website</w:t>
      </w:r>
      <w:r w:rsidRPr="00DD7CF1">
        <w:t xml:space="preserve"> page: </w:t>
      </w:r>
      <w:hyperlink r:id="rId56" w:tooltip="Templates" w:history="1">
        <w:r w:rsidRPr="00DD7CF1">
          <w:rPr>
            <w:rStyle w:val="Hyperlink"/>
          </w:rPr>
          <w:t>Templates</w:t>
        </w:r>
      </w:hyperlink>
      <w:r w:rsidR="00531AAD" w:rsidRPr="00866E4D">
        <w:rPr>
          <w:rStyle w:val="Hyperlink"/>
        </w:rPr>
        <w:t>.</w:t>
      </w:r>
    </w:p>
    <w:p w14:paraId="2B859E8E" w14:textId="77777777" w:rsidR="005E3A70" w:rsidRPr="00B12704" w:rsidRDefault="005E3A70" w:rsidP="005E3A70">
      <w:r w:rsidRPr="00B12704">
        <w:t xml:space="preserve">The </w:t>
      </w:r>
      <w:r>
        <w:t>T</w:t>
      </w:r>
      <w:r w:rsidRPr="00B12704">
        <w:t xml:space="preserve">emplate provides two example sets of </w:t>
      </w:r>
      <w:r w:rsidR="00241968">
        <w:t>r</w:t>
      </w:r>
      <w:r w:rsidRPr="00B12704">
        <w:t xml:space="preserve">ules of </w:t>
      </w:r>
      <w:r w:rsidR="00241968">
        <w:t>b</w:t>
      </w:r>
      <w:r w:rsidRPr="00B12704">
        <w:t>ehavior</w:t>
      </w:r>
      <w:r>
        <w:t>:</w:t>
      </w:r>
      <w:r w:rsidRPr="00B12704">
        <w:t xml:space="preserve"> one for Internal Users and one for External Users. The CSP should modify each of these two sets to define the </w:t>
      </w:r>
      <w:r w:rsidR="005C5AF3">
        <w:t>r</w:t>
      </w:r>
      <w:r w:rsidR="005C5AF3" w:rsidRPr="00B12704">
        <w:t xml:space="preserve">ules of </w:t>
      </w:r>
      <w:r w:rsidR="005C5AF3">
        <w:t>b</w:t>
      </w:r>
      <w:r w:rsidR="005C5AF3" w:rsidRPr="00B12704">
        <w:t>ehavior</w:t>
      </w:r>
      <w:r w:rsidRPr="00B12704">
        <w:t xml:space="preserve"> necessary to secure their system.</w:t>
      </w:r>
    </w:p>
    <w:p w14:paraId="40207E5C" w14:textId="77777777" w:rsidR="005E3A70" w:rsidRDefault="005E3A70" w:rsidP="005E3A70"/>
    <w:p w14:paraId="399C61EB" w14:textId="77777777" w:rsidR="00404C36" w:rsidRDefault="00404C36" w:rsidP="00F832E3"/>
    <w:p w14:paraId="3F654DB0" w14:textId="77777777" w:rsidR="00531AAD" w:rsidRDefault="00531AAD" w:rsidP="00F832E3"/>
    <w:p w14:paraId="2C622032" w14:textId="77777777" w:rsidR="00F832E3" w:rsidRDefault="00F832E3" w:rsidP="00F832E3">
      <w:pPr>
        <w:sectPr w:rsidR="00F832E3" w:rsidSect="00C11C56">
          <w:footnotePr>
            <w:pos w:val="beneathText"/>
          </w:footnotePr>
          <w:pgSz w:w="12240" w:h="15840" w:code="1"/>
          <w:pgMar w:top="1440" w:right="1440" w:bottom="1440" w:left="1440" w:header="720" w:footer="720" w:gutter="0"/>
          <w:cols w:space="720"/>
          <w:docGrid w:linePitch="326"/>
        </w:sectPr>
      </w:pPr>
    </w:p>
    <w:p w14:paraId="4B79EE0A" w14:textId="77777777" w:rsidR="000D1972" w:rsidRDefault="00CB05F2" w:rsidP="00254B51">
      <w:pPr>
        <w:pStyle w:val="GSAAttachmentorAppendix"/>
      </w:pPr>
      <w:bookmarkStart w:id="2096" w:name="_Toc449543525"/>
      <w:bookmarkStart w:id="2097" w:name="_Toc464803683"/>
      <w:r w:rsidRPr="00E0416A">
        <w:t>ATTACHMENT 6</w:t>
      </w:r>
      <w:r w:rsidR="00D741AD" w:rsidRPr="00E0416A">
        <w:t xml:space="preserve"> </w:t>
      </w:r>
      <w:r w:rsidR="006E1111">
        <w:t>–</w:t>
      </w:r>
      <w:r w:rsidR="0075383C">
        <w:t xml:space="preserve"> </w:t>
      </w:r>
      <w:r w:rsidR="0002764D" w:rsidRPr="00E0416A">
        <w:t>I</w:t>
      </w:r>
      <w:r w:rsidR="006E1111">
        <w:t>nformation System</w:t>
      </w:r>
      <w:r w:rsidR="0002764D" w:rsidRPr="00E0416A">
        <w:t xml:space="preserve"> Contingency Plan</w:t>
      </w:r>
      <w:bookmarkEnd w:id="2089"/>
      <w:bookmarkEnd w:id="2090"/>
      <w:bookmarkEnd w:id="2091"/>
      <w:bookmarkEnd w:id="2092"/>
      <w:bookmarkEnd w:id="2093"/>
      <w:bookmarkEnd w:id="2094"/>
      <w:bookmarkEnd w:id="2095"/>
      <w:bookmarkEnd w:id="2096"/>
      <w:bookmarkEnd w:id="2097"/>
    </w:p>
    <w:p w14:paraId="1FADC13D" w14:textId="77777777" w:rsidR="005E3A70" w:rsidRPr="00807F7D" w:rsidRDefault="005E3A70" w:rsidP="005E3A70">
      <w:bookmarkStart w:id="2098" w:name="_Toc383429972"/>
      <w:bookmarkStart w:id="2099" w:name="_Toc383433333"/>
      <w:bookmarkStart w:id="2100" w:name="_Toc383444761"/>
      <w:bookmarkStart w:id="2101" w:name="_Toc385594413"/>
      <w:bookmarkStart w:id="2102" w:name="_Toc385594801"/>
      <w:bookmarkStart w:id="2103" w:name="_Toc385595189"/>
      <w:bookmarkStart w:id="2104" w:name="_Toc388621030"/>
      <w:r>
        <w:t>All Authorization Packages</w:t>
      </w:r>
      <w:r w:rsidRPr="00807F7D">
        <w:t xml:space="preserve"> must include </w:t>
      </w:r>
      <w:r>
        <w:t xml:space="preserve">an </w:t>
      </w:r>
      <w:r w:rsidR="00D35931">
        <w:t>Information System</w:t>
      </w:r>
      <w:r w:rsidRPr="00D07BBE">
        <w:t xml:space="preserve"> Contingency Plan </w:t>
      </w:r>
      <w:r>
        <w:t xml:space="preserve">attachment, which will be reviewed for quality. </w:t>
      </w:r>
    </w:p>
    <w:p w14:paraId="67DAFF33" w14:textId="77777777" w:rsidR="005E3A70" w:rsidRPr="00531AAD" w:rsidRDefault="005E3A70" w:rsidP="005E3A70">
      <w:r w:rsidRPr="00DD7CF1">
        <w:t xml:space="preserve">The </w:t>
      </w:r>
      <w:r w:rsidR="00D35931">
        <w:t>Information System</w:t>
      </w:r>
      <w:r w:rsidRPr="00D07BBE">
        <w:t xml:space="preserve"> Contingency Plan </w:t>
      </w:r>
      <w:r w:rsidRPr="00DD7CF1">
        <w:t xml:space="preserve">Template can be found on </w:t>
      </w:r>
      <w:r>
        <w:t xml:space="preserve">the following </w:t>
      </w:r>
      <w:r w:rsidR="00895AF9">
        <w:t>FedRAMP</w:t>
      </w:r>
      <w:r>
        <w:t xml:space="preserve"> website</w:t>
      </w:r>
      <w:r w:rsidRPr="00DD7CF1">
        <w:t xml:space="preserve"> page: </w:t>
      </w:r>
      <w:hyperlink r:id="rId57" w:tooltip="Templates" w:history="1">
        <w:r w:rsidRPr="00DD7CF1">
          <w:rPr>
            <w:rStyle w:val="Hyperlink"/>
          </w:rPr>
          <w:t>Templates</w:t>
        </w:r>
      </w:hyperlink>
      <w:r w:rsidR="00531AAD" w:rsidRPr="00866E4D">
        <w:rPr>
          <w:rStyle w:val="Hyperlink"/>
        </w:rPr>
        <w:t>.</w:t>
      </w:r>
    </w:p>
    <w:p w14:paraId="577D30A7" w14:textId="77777777" w:rsidR="005E3A70" w:rsidRDefault="005E3A70" w:rsidP="005E3A70">
      <w:r>
        <w:t xml:space="preserve">The </w:t>
      </w:r>
      <w:r w:rsidR="00D35931">
        <w:t>Information System</w:t>
      </w:r>
      <w:r w:rsidRPr="00D07BBE">
        <w:t xml:space="preserve"> Contingency Plan </w:t>
      </w:r>
      <w:r>
        <w:t>Template is provided for</w:t>
      </w:r>
      <w:r w:rsidRPr="00D07BBE">
        <w:t xml:space="preserve"> CSPs, 3PAOs, government contractors working on </w:t>
      </w:r>
      <w:r w:rsidR="00895AF9">
        <w:t>FedRAMP</w:t>
      </w:r>
      <w:r w:rsidRPr="00D07BBE">
        <w:t xml:space="preserve"> projects, government employees working on </w:t>
      </w:r>
      <w:r w:rsidR="00895AF9">
        <w:t>FedRAMP</w:t>
      </w:r>
      <w:r w:rsidRPr="00D07BBE">
        <w:t xml:space="preserve"> projects and any outside organizations that want to make use of the </w:t>
      </w:r>
      <w:r w:rsidR="00895AF9">
        <w:t>FedRAMP</w:t>
      </w:r>
      <w:r w:rsidRPr="00D07BBE">
        <w:t xml:space="preserve"> Contingency Planning process</w:t>
      </w:r>
      <w:r>
        <w:t>.</w:t>
      </w:r>
    </w:p>
    <w:p w14:paraId="78C04A6F" w14:textId="77777777" w:rsidR="005E3A70" w:rsidRDefault="005E3A70" w:rsidP="005E3A70"/>
    <w:p w14:paraId="03F48761" w14:textId="77777777" w:rsidR="00531AAD" w:rsidRDefault="00531AAD" w:rsidP="00F832E3"/>
    <w:p w14:paraId="56FA3BE0" w14:textId="77777777" w:rsidR="00F832E3" w:rsidRDefault="00F832E3" w:rsidP="00F832E3">
      <w:pPr>
        <w:sectPr w:rsidR="00F832E3" w:rsidSect="00C11C56">
          <w:footnotePr>
            <w:pos w:val="beneathText"/>
          </w:footnotePr>
          <w:pgSz w:w="12240" w:h="15840" w:code="1"/>
          <w:pgMar w:top="1440" w:right="1440" w:bottom="1440" w:left="1440" w:header="720" w:footer="720" w:gutter="0"/>
          <w:cols w:space="720"/>
          <w:docGrid w:linePitch="326"/>
        </w:sectPr>
      </w:pPr>
    </w:p>
    <w:p w14:paraId="58D7DD96" w14:textId="77777777" w:rsidR="000D1972" w:rsidRDefault="00CB05F2" w:rsidP="00254B51">
      <w:pPr>
        <w:pStyle w:val="GSAAttachmentorAppendix"/>
      </w:pPr>
      <w:bookmarkStart w:id="2105" w:name="_Toc449543526"/>
      <w:bookmarkStart w:id="2106" w:name="_Toc464803684"/>
      <w:r w:rsidRPr="00E0416A">
        <w:t>ATTACHMENT 7</w:t>
      </w:r>
      <w:r w:rsidR="0075383C">
        <w:t xml:space="preserve"> - </w:t>
      </w:r>
      <w:r w:rsidR="00D33BB7" w:rsidRPr="00E0416A">
        <w:t>Configuration Management P</w:t>
      </w:r>
      <w:r w:rsidR="0002764D" w:rsidRPr="00E0416A">
        <w:t>lan</w:t>
      </w:r>
      <w:bookmarkEnd w:id="2098"/>
      <w:bookmarkEnd w:id="2099"/>
      <w:bookmarkEnd w:id="2100"/>
      <w:bookmarkEnd w:id="2101"/>
      <w:bookmarkEnd w:id="2102"/>
      <w:bookmarkEnd w:id="2103"/>
      <w:bookmarkEnd w:id="2104"/>
      <w:bookmarkEnd w:id="2105"/>
      <w:bookmarkEnd w:id="2106"/>
    </w:p>
    <w:p w14:paraId="6C5C9BD5" w14:textId="77777777" w:rsidR="005E3A70" w:rsidRPr="00807F7D" w:rsidRDefault="005E3A70" w:rsidP="005E3A70">
      <w:bookmarkStart w:id="2107" w:name="_Toc383429973"/>
      <w:bookmarkStart w:id="2108" w:name="_Toc383433334"/>
      <w:bookmarkStart w:id="2109" w:name="_Toc383444762"/>
      <w:bookmarkStart w:id="2110" w:name="_Toc385594414"/>
      <w:bookmarkStart w:id="2111" w:name="_Toc385594802"/>
      <w:bookmarkStart w:id="2112" w:name="_Toc385595190"/>
      <w:bookmarkStart w:id="2113" w:name="_Toc388621031"/>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37D31A23" w14:textId="77777777" w:rsidR="005E3A70" w:rsidRDefault="005E3A70" w:rsidP="005E3A70"/>
    <w:p w14:paraId="389E8FF3" w14:textId="77777777" w:rsidR="00F832E3" w:rsidRDefault="00F832E3" w:rsidP="00F832E3"/>
    <w:p w14:paraId="360531F2"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0059F47F" w14:textId="77777777" w:rsidR="000D1972" w:rsidRDefault="00896791" w:rsidP="00254B51">
      <w:pPr>
        <w:pStyle w:val="GSAAttachmentorAppendix"/>
      </w:pPr>
      <w:bookmarkStart w:id="2114" w:name="_Toc449543527"/>
      <w:bookmarkStart w:id="2115" w:name="_Toc464803685"/>
      <w:r w:rsidRPr="00E0416A">
        <w:t>A</w:t>
      </w:r>
      <w:r w:rsidR="00CB05F2" w:rsidRPr="00E0416A">
        <w:t>TTACHMENT 8</w:t>
      </w:r>
      <w:r w:rsidR="0075383C">
        <w:t xml:space="preserve"> - </w:t>
      </w:r>
      <w:r w:rsidR="001804C8" w:rsidRPr="00E0416A">
        <w:t>Incident Response P</w:t>
      </w:r>
      <w:r w:rsidR="0002764D" w:rsidRPr="00E0416A">
        <w:t>lan</w:t>
      </w:r>
      <w:bookmarkEnd w:id="2107"/>
      <w:bookmarkEnd w:id="2108"/>
      <w:bookmarkEnd w:id="2109"/>
      <w:bookmarkEnd w:id="2110"/>
      <w:bookmarkEnd w:id="2111"/>
      <w:bookmarkEnd w:id="2112"/>
      <w:bookmarkEnd w:id="2113"/>
      <w:bookmarkEnd w:id="2114"/>
      <w:bookmarkEnd w:id="2115"/>
    </w:p>
    <w:p w14:paraId="16056EFA" w14:textId="77777777" w:rsidR="005E3A70" w:rsidRPr="00807F7D" w:rsidRDefault="005E3A70" w:rsidP="005E3A70">
      <w:bookmarkStart w:id="2116" w:name="_Toc383429974"/>
      <w:bookmarkStart w:id="2117" w:name="_Toc383433335"/>
      <w:bookmarkStart w:id="2118" w:name="_Toc383444763"/>
      <w:bookmarkStart w:id="2119" w:name="_Toc385594415"/>
      <w:bookmarkStart w:id="2120" w:name="_Toc385594803"/>
      <w:bookmarkStart w:id="2121" w:name="_Toc385595191"/>
      <w:bookmarkStart w:id="2122" w:name="_Toc388621032"/>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97F2132" w14:textId="77777777" w:rsidR="005E3A70" w:rsidRDefault="005E3A70" w:rsidP="005E3A70"/>
    <w:p w14:paraId="4D296219" w14:textId="77777777" w:rsidR="00404C36" w:rsidRDefault="00404C36" w:rsidP="00F832E3"/>
    <w:p w14:paraId="47A52A74" w14:textId="77777777" w:rsidR="00F832E3" w:rsidRDefault="00F832E3" w:rsidP="00F832E3"/>
    <w:p w14:paraId="265A8806"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7A210686" w14:textId="77777777" w:rsidR="000D1972" w:rsidRDefault="008930BB" w:rsidP="00254B51">
      <w:pPr>
        <w:pStyle w:val="GSAAttachmentorAppendix"/>
      </w:pPr>
      <w:bookmarkStart w:id="2123" w:name="_Toc449543528"/>
      <w:bookmarkStart w:id="2124" w:name="_Toc464803686"/>
      <w:r w:rsidRPr="00E0416A">
        <w:t xml:space="preserve">ATTACHMENT 9 </w:t>
      </w:r>
      <w:r w:rsidR="00CB05F2" w:rsidRPr="00E0416A">
        <w:t>-</w:t>
      </w:r>
      <w:r w:rsidR="0075383C">
        <w:t xml:space="preserve"> </w:t>
      </w:r>
      <w:r w:rsidR="00536D8B" w:rsidRPr="00E0416A">
        <w:t xml:space="preserve">CIS </w:t>
      </w:r>
      <w:bookmarkEnd w:id="2116"/>
      <w:bookmarkEnd w:id="2117"/>
      <w:bookmarkEnd w:id="2118"/>
      <w:bookmarkEnd w:id="2119"/>
      <w:bookmarkEnd w:id="2120"/>
      <w:bookmarkEnd w:id="2121"/>
      <w:bookmarkEnd w:id="2122"/>
      <w:r w:rsidR="00154045">
        <w:t>Report</w:t>
      </w:r>
      <w:r w:rsidR="005A4DBD">
        <w:t xml:space="preserve"> and Worksheet</w:t>
      </w:r>
      <w:bookmarkEnd w:id="2123"/>
      <w:bookmarkEnd w:id="2124"/>
    </w:p>
    <w:p w14:paraId="6004334C" w14:textId="77777777" w:rsidR="005E3A70" w:rsidRPr="00807F7D" w:rsidRDefault="005E3A70" w:rsidP="005E3A70">
      <w:r>
        <w:t>All Authorization Packages</w:t>
      </w:r>
      <w:r w:rsidRPr="00807F7D">
        <w:t xml:space="preserve"> must include </w:t>
      </w:r>
      <w:r w:rsidRPr="007E5983">
        <w:t xml:space="preserve">Control Implementation Summary </w:t>
      </w:r>
      <w:r>
        <w:t xml:space="preserve">(CIS) Report and Worksheet attachments, which will be reviewed for quality. </w:t>
      </w:r>
    </w:p>
    <w:p w14:paraId="1C30C4C0" w14:textId="77777777" w:rsidR="005E3A70" w:rsidRPr="00531AAD" w:rsidRDefault="005E3A70" w:rsidP="005E3A70">
      <w:r w:rsidRPr="00DD7CF1">
        <w:t>Template</w:t>
      </w:r>
      <w:r>
        <w:t>s for both</w:t>
      </w:r>
      <w:r w:rsidRPr="00DD7CF1">
        <w:t xml:space="preserve"> can be found on </w:t>
      </w:r>
      <w:r>
        <w:t xml:space="preserve">the following </w:t>
      </w:r>
      <w:r w:rsidR="00895AF9">
        <w:t>FedRAMP</w:t>
      </w:r>
      <w:r>
        <w:t xml:space="preserve"> website</w:t>
      </w:r>
      <w:r w:rsidRPr="00DD7CF1">
        <w:t xml:space="preserve"> page: </w:t>
      </w:r>
      <w:hyperlink r:id="rId58" w:tooltip="Templates" w:history="1">
        <w:r w:rsidRPr="00DD7CF1">
          <w:rPr>
            <w:rStyle w:val="Hyperlink"/>
          </w:rPr>
          <w:t>Templates</w:t>
        </w:r>
      </w:hyperlink>
      <w:r w:rsidR="00531AAD" w:rsidRPr="00866E4D">
        <w:rPr>
          <w:rStyle w:val="Hyperlink"/>
        </w:rPr>
        <w:t>.</w:t>
      </w:r>
    </w:p>
    <w:p w14:paraId="15F8C0EF" w14:textId="77777777" w:rsidR="005E3A70" w:rsidRDefault="005E3A70" w:rsidP="005E3A70">
      <w:r>
        <w:t>The Report Template has</w:t>
      </w:r>
      <w:r w:rsidRPr="007E5983">
        <w:t xml:space="preserve"> a sample format. The CSP may modify the format as necessary to comply with its internal policies and </w:t>
      </w:r>
      <w:r w:rsidR="00895AF9">
        <w:t>FedRAMP</w:t>
      </w:r>
      <w:r>
        <w:t xml:space="preserve"> requirements.</w:t>
      </w:r>
    </w:p>
    <w:p w14:paraId="030E59BC" w14:textId="77777777" w:rsidR="004C1BB0" w:rsidRDefault="004C1BB0" w:rsidP="005E3A70"/>
    <w:p w14:paraId="58952AA8" w14:textId="77777777" w:rsidR="00F832E3" w:rsidRDefault="00F832E3" w:rsidP="00F832E3">
      <w:bookmarkStart w:id="2125" w:name="_Ref437326350"/>
    </w:p>
    <w:p w14:paraId="6D92530F"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21896A1A" w14:textId="77777777" w:rsidR="00744A36" w:rsidRDefault="00744A36" w:rsidP="00254B51">
      <w:pPr>
        <w:pStyle w:val="GSAAttachmentorAppendix"/>
      </w:pPr>
      <w:bookmarkStart w:id="2126" w:name="_Toc449543529"/>
      <w:bookmarkStart w:id="2127" w:name="_Toc464803687"/>
      <w:r w:rsidRPr="00E0416A">
        <w:t xml:space="preserve">ATTACHMENT </w:t>
      </w:r>
      <w:r w:rsidR="00175178">
        <w:t>10</w:t>
      </w:r>
      <w:r w:rsidR="00886CA2">
        <w:t xml:space="preserve"> - </w:t>
      </w:r>
      <w:r>
        <w:t>FIPS 199</w:t>
      </w:r>
      <w:bookmarkEnd w:id="2125"/>
      <w:bookmarkEnd w:id="2126"/>
      <w:bookmarkEnd w:id="2127"/>
    </w:p>
    <w:p w14:paraId="2FB82078" w14:textId="630FDFA7" w:rsidR="008158EF" w:rsidRDefault="008158EF" w:rsidP="008158EF">
      <w:pPr>
        <w:pStyle w:val="GSAInstruction"/>
      </w:pPr>
      <w:r>
        <w:t>This Attachment Section has been revised to include the FIPS 199 Template</w:t>
      </w:r>
      <w:r w:rsidR="00192ADA">
        <w:t xml:space="preserve">. </w:t>
      </w:r>
      <w:r>
        <w:t xml:space="preserve"> </w:t>
      </w:r>
      <w:r w:rsidR="00192ADA">
        <w:t>T</w:t>
      </w:r>
      <w:r>
        <w:t xml:space="preserve">herefore, a separate PTA attachment is not needed. Delete this note </w:t>
      </w:r>
      <w:r w:rsidRPr="002233BF">
        <w:t xml:space="preserve">and all other instructions from your </w:t>
      </w:r>
      <w:r>
        <w:t>final version of this document.</w:t>
      </w:r>
    </w:p>
    <w:p w14:paraId="45C257D6" w14:textId="77777777" w:rsidR="005E3A70" w:rsidRPr="00807F7D" w:rsidRDefault="005E3A70" w:rsidP="005E3A70">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rsidR="00F23E00">
        <w:t>Section</w:t>
      </w:r>
      <w:r>
        <w:t xml:space="preserve">, which will be reviewed for quality. </w:t>
      </w:r>
    </w:p>
    <w:p w14:paraId="4BB08814" w14:textId="77777777" w:rsidR="005E3A70" w:rsidRDefault="005E3A70" w:rsidP="005E3A70">
      <w:r w:rsidRPr="00974623">
        <w:t>The FIPS-199 Categorization report includes the determination of the security impact level for the cloud environment that may host any or all of the service models</w:t>
      </w:r>
      <w:r>
        <w:t xml:space="preserve">: </w:t>
      </w:r>
      <w:r w:rsidRPr="00974623">
        <w:t>IaaS, PaaS and SaaS.</w:t>
      </w:r>
      <w:r w:rsidR="005C5AF3">
        <w:t xml:space="preserve"> </w:t>
      </w:r>
      <w:r w:rsidRPr="00974623">
        <w:t xml:space="preserve"> The ultimate goal of the security categorization is for the CSP to be able to select and implement the </w:t>
      </w:r>
      <w:r w:rsidR="00895AF9">
        <w:t>FedRAMP</w:t>
      </w:r>
      <w:r w:rsidRPr="00974623">
        <w:t xml:space="preserve"> security controls applicable to its environment.</w:t>
      </w:r>
    </w:p>
    <w:p w14:paraId="4E615137" w14:textId="77777777" w:rsidR="00F23E00" w:rsidRDefault="00F23E00" w:rsidP="00F23E00">
      <w:pPr>
        <w:pStyle w:val="Heading3"/>
      </w:pPr>
      <w:bookmarkStart w:id="2128" w:name="_Toc454695890"/>
      <w:bookmarkStart w:id="2129" w:name="_Toc464803688"/>
      <w:r w:rsidRPr="00254FD7">
        <w:t>I</w:t>
      </w:r>
      <w:r>
        <w:t>ntroduction</w:t>
      </w:r>
      <w:r w:rsidRPr="00254FD7">
        <w:t xml:space="preserve"> </w:t>
      </w:r>
      <w:r>
        <w:t>and</w:t>
      </w:r>
      <w:r w:rsidRPr="00254FD7">
        <w:t xml:space="preserve"> P</w:t>
      </w:r>
      <w:r>
        <w:t>urpose</w:t>
      </w:r>
      <w:bookmarkEnd w:id="2128"/>
      <w:bookmarkEnd w:id="2129"/>
    </w:p>
    <w:p w14:paraId="06757EAE" w14:textId="77777777" w:rsidR="00F23E00" w:rsidRDefault="00F23E00" w:rsidP="00F23E00">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4898890" w14:textId="77777777" w:rsidR="00F23E00" w:rsidRDefault="00F23E00" w:rsidP="00F23E00">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0B48F4BA" w14:textId="77777777" w:rsidR="00F23E00" w:rsidRDefault="00F23E00" w:rsidP="00F23E00">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08E13314" w14:textId="77777777" w:rsidR="00F23E00" w:rsidRDefault="00F23E00" w:rsidP="00F23E00">
      <w:pPr>
        <w:pStyle w:val="Heading3"/>
      </w:pPr>
      <w:bookmarkStart w:id="2130" w:name="_Toc454695891"/>
      <w:bookmarkStart w:id="2131" w:name="_Toc464803689"/>
      <w:r>
        <w:t>Scope</w:t>
      </w:r>
      <w:bookmarkEnd w:id="2130"/>
      <w:bookmarkEnd w:id="2131"/>
    </w:p>
    <w:p w14:paraId="42713FE3" w14:textId="77777777" w:rsidR="00F23E00" w:rsidRDefault="00F23E00" w:rsidP="00F23E00">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0DACB518" w14:textId="77777777" w:rsidR="00F23E00" w:rsidRDefault="00F23E00" w:rsidP="00F23E00">
      <w:pPr>
        <w:pStyle w:val="Heading3"/>
      </w:pPr>
      <w:bookmarkStart w:id="2132" w:name="_Toc454695892"/>
      <w:bookmarkStart w:id="2133" w:name="_Toc464803690"/>
      <w:r>
        <w:t>System Description</w:t>
      </w:r>
      <w:bookmarkEnd w:id="2132"/>
      <w:bookmarkEnd w:id="2133"/>
    </w:p>
    <w:p w14:paraId="35AC1417" w14:textId="0E171D34" w:rsidR="00F23E00" w:rsidRDefault="00F23E00" w:rsidP="00F23E00">
      <w:r>
        <w:t xml:space="preserve">The </w:t>
      </w:r>
      <w:sdt>
        <w:sdtPr>
          <w:alias w:val="Information System Name"/>
          <w:tag w:val="informationsystemname"/>
          <w:id w:val="-729840155"/>
          <w:dataBinding w:xpath="/root[1]/companyinfo[1]/informationsystemname[1]" w:storeItemID="{44BEC3F7-CE87-4EB0-838F-88333877F166}"/>
          <w:text/>
        </w:sdtPr>
        <w:sdtEndPr/>
        <w:sdtContent>
          <w:r w:rsidR="00CB38BB">
            <w:t>Information System Name</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258B7CF1" w14:textId="77777777" w:rsidR="00F23E00" w:rsidRDefault="00F23E00" w:rsidP="00F23E00">
      <w:pPr>
        <w:pStyle w:val="GSAInstructionText"/>
      </w:pPr>
      <w:r w:rsidRPr="008036CB">
        <w:t>Instruction: Insert a brief high-level description of the system, the system environment and the purpose of the system. The description should be consistent with the description found in the System Security Plan (SSP).</w:t>
      </w:r>
      <w:r>
        <w:t xml:space="preserve"> </w:t>
      </w:r>
      <w:r>
        <w:br/>
      </w:r>
      <w:r w:rsidRPr="00E03075">
        <w:t>Delete this instruction from your final version of this document.</w:t>
      </w:r>
    </w:p>
    <w:p w14:paraId="7344E112" w14:textId="77777777" w:rsidR="00F23E00" w:rsidRDefault="00F23E00" w:rsidP="00F23E00">
      <w:pPr>
        <w:pStyle w:val="Heading3"/>
      </w:pPr>
      <w:bookmarkStart w:id="2134" w:name="_Toc454695893"/>
      <w:bookmarkStart w:id="2135" w:name="_Toc464803691"/>
      <w:r w:rsidRPr="008036CB">
        <w:t>Methodology</w:t>
      </w:r>
      <w:bookmarkEnd w:id="2134"/>
      <w:bookmarkEnd w:id="2135"/>
    </w:p>
    <w:p w14:paraId="347B603B" w14:textId="77777777" w:rsidR="00F23E00" w:rsidRDefault="00F23E00" w:rsidP="00F23E00">
      <w:pPr>
        <w:pStyle w:val="GSAInstructionText"/>
      </w:pPr>
      <w:r w:rsidRPr="008036CB">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w:t>
      </w:r>
      <w:r>
        <w:t xml:space="preserve">the </w:t>
      </w:r>
      <w:r w:rsidRPr="008036CB">
        <w:t xml:space="preserve">CSP should also consult </w:t>
      </w:r>
      <w:r w:rsidRPr="00083E0F">
        <w:t>Appendix D.2.</w:t>
      </w:r>
      <w:r w:rsidRPr="008036CB">
        <w:t xml:space="preserve"> After reviewing the NIST guidance on Information Types, the CSP should fill out </w:t>
      </w:r>
      <w:r>
        <w:rPr>
          <w:highlight w:val="yellow"/>
        </w:rPr>
        <w:fldChar w:fldCharType="begin"/>
      </w:r>
      <w:r>
        <w:instrText xml:space="preserve"> REF _Ref443939388 \h </w:instrText>
      </w:r>
      <w:r>
        <w:rPr>
          <w:highlight w:val="yellow"/>
        </w:rPr>
      </w:r>
      <w:r>
        <w:rPr>
          <w:highlight w:val="yellow"/>
        </w:rP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rPr>
          <w:highlight w:val="yellow"/>
        </w:rPr>
        <w:fldChar w:fldCharType="end"/>
      </w:r>
      <w:r w:rsidRPr="008036CB">
        <w:t>.</w:t>
      </w:r>
      <w:r>
        <w:t xml:space="preserve"> </w:t>
      </w:r>
      <w:r>
        <w:br/>
      </w:r>
      <w:r w:rsidRPr="00E03075">
        <w:t>Delete this instruction from your final version of this document.</w:t>
      </w:r>
    </w:p>
    <w:p w14:paraId="7C279876" w14:textId="77777777" w:rsidR="00F23E00" w:rsidRDefault="00F23E00" w:rsidP="00F23E00">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1610EFB0" w14:textId="77777777" w:rsidR="00F23E00" w:rsidRDefault="00F23E00" w:rsidP="00F23E00">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22C8007E" w14:textId="77777777" w:rsidR="00F23E00" w:rsidRDefault="00F23E00" w:rsidP="00F23E00"/>
    <w:p w14:paraId="6DC7952C" w14:textId="77777777" w:rsidR="00F23E00" w:rsidRDefault="00F23E00" w:rsidP="00F23E00"/>
    <w:p w14:paraId="1CB2AA0E" w14:textId="77777777" w:rsidR="00F23E00" w:rsidRDefault="00F23E00" w:rsidP="00F23E00">
      <w:pPr>
        <w:sectPr w:rsidR="00F23E00" w:rsidSect="001A0737">
          <w:footerReference w:type="default" r:id="rId59"/>
          <w:pgSz w:w="12240" w:h="15840"/>
          <w:pgMar w:top="1440" w:right="1440" w:bottom="1440" w:left="1440" w:header="720" w:footer="720" w:gutter="0"/>
          <w:cols w:space="720"/>
          <w:docGrid w:linePitch="360"/>
        </w:sectPr>
      </w:pPr>
    </w:p>
    <w:p w14:paraId="0D329250" w14:textId="77777777" w:rsidR="00F23E00" w:rsidRPr="008036CB" w:rsidRDefault="00F23E00" w:rsidP="00F23E00">
      <w:pPr>
        <w:pStyle w:val="GSAInstructionText"/>
      </w:pPr>
      <w:r w:rsidRPr="00E05B97">
        <w:t>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w:t>
      </w:r>
      <w:r w:rsidRPr="00E03075">
        <w:t xml:space="preserve"> </w:t>
      </w:r>
      <w:r>
        <w:br/>
      </w:r>
      <w:r w:rsidRPr="00E03075">
        <w:t>Delete this instruction from your final version of this document.</w:t>
      </w:r>
    </w:p>
    <w:p w14:paraId="6823B584" w14:textId="77777777" w:rsidR="00F23E00" w:rsidRDefault="00F23E00" w:rsidP="00F23E00">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3CF77A78" w14:textId="77777777" w:rsidR="00F23E00" w:rsidRDefault="00F23E00" w:rsidP="00F23E00">
      <w:pPr>
        <w:pStyle w:val="Caption"/>
      </w:pPr>
      <w:bookmarkStart w:id="2136" w:name="_Ref443939388"/>
      <w:bookmarkStart w:id="2137" w:name="_Toc454695899"/>
      <w:r>
        <w:t xml:space="preserve">Table </w:t>
      </w:r>
      <w:r w:rsidR="00CB38BB">
        <w:fldChar w:fldCharType="begin"/>
      </w:r>
      <w:r w:rsidR="00CB38BB">
        <w:instrText xml:space="preserve"> STYLEREF 1 \s </w:instrText>
      </w:r>
      <w:r w:rsidR="00CB38BB">
        <w:fldChar w:fldCharType="separate"/>
      </w:r>
      <w:r>
        <w:rPr>
          <w:noProof/>
        </w:rPr>
        <w:t>2</w:t>
      </w:r>
      <w:r w:rsidR="00CB38BB">
        <w:rPr>
          <w:noProof/>
        </w:rPr>
        <w:fldChar w:fldCharType="end"/>
      </w:r>
      <w:r>
        <w:noBreakHyphen/>
      </w:r>
      <w:r w:rsidR="00CB38BB">
        <w:fldChar w:fldCharType="begin"/>
      </w:r>
      <w:r w:rsidR="00CB38BB">
        <w:instrText xml:space="preserve"> SEQ Table \* ARABIC \s 1 </w:instrText>
      </w:r>
      <w:r w:rsidR="00CB38BB">
        <w:fldChar w:fldCharType="separate"/>
      </w:r>
      <w:r>
        <w:rPr>
          <w:noProof/>
        </w:rPr>
        <w:t>1</w:t>
      </w:r>
      <w:r w:rsidR="00CB38BB">
        <w:rPr>
          <w:noProof/>
        </w:rPr>
        <w:fldChar w:fldCharType="end"/>
      </w:r>
      <w:r>
        <w:t xml:space="preserve"> </w:t>
      </w:r>
      <w:r w:rsidRPr="00E05B97">
        <w:t>CSP Applicable Information Types with Security Impact Levels Using NIST SP 800-60 V2 R1</w:t>
      </w:r>
      <w:bookmarkEnd w:id="2136"/>
      <w:bookmarkEnd w:id="21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9"/>
        <w:gridCol w:w="1663"/>
        <w:gridCol w:w="1663"/>
        <w:gridCol w:w="1663"/>
        <w:gridCol w:w="1660"/>
        <w:gridCol w:w="1618"/>
        <w:gridCol w:w="1634"/>
        <w:gridCol w:w="1636"/>
      </w:tblGrid>
      <w:tr w:rsidR="00F23E00" w:rsidRPr="00AF442C" w14:paraId="540EF0F5" w14:textId="77777777" w:rsidTr="00F23E00">
        <w:trPr>
          <w:trHeight w:val="288"/>
          <w:tblHeader/>
        </w:trPr>
        <w:tc>
          <w:tcPr>
            <w:tcW w:w="622" w:type="pct"/>
            <w:shd w:val="clear" w:color="auto" w:fill="DAEEF3" w:themeFill="accent5" w:themeFillTint="33"/>
            <w:vAlign w:val="center"/>
          </w:tcPr>
          <w:p w14:paraId="7D222E8C" w14:textId="77777777" w:rsidR="00F23E00" w:rsidRPr="00DC5C95" w:rsidRDefault="00F23E00" w:rsidP="00F23E00">
            <w:pPr>
              <w:pStyle w:val="GSATableHeading"/>
            </w:pPr>
            <w:r w:rsidRPr="00DC5C95">
              <w:t>Information Type</w:t>
            </w:r>
          </w:p>
        </w:tc>
        <w:tc>
          <w:tcPr>
            <w:tcW w:w="631" w:type="pct"/>
            <w:shd w:val="clear" w:color="auto" w:fill="DAEEF3" w:themeFill="accent5" w:themeFillTint="33"/>
          </w:tcPr>
          <w:p w14:paraId="2360B2B6" w14:textId="77777777" w:rsidR="00F23E00" w:rsidRDefault="00F23E00" w:rsidP="00F23E00">
            <w:pPr>
              <w:pStyle w:val="GSATableHeading"/>
            </w:pPr>
            <w:r w:rsidRPr="00DC5C95">
              <w:t xml:space="preserve">NIST SP 800-60 V2 R1 </w:t>
            </w:r>
          </w:p>
          <w:p w14:paraId="4FB4C1B7" w14:textId="77777777" w:rsidR="00F23E00" w:rsidRPr="00DC5C95" w:rsidRDefault="00F23E00" w:rsidP="00F23E00">
            <w:pPr>
              <w:pStyle w:val="GSATableHeading"/>
            </w:pPr>
            <w:r w:rsidRPr="00DC5C95">
              <w:t>Recommended Confidentiality Impact Level</w:t>
            </w:r>
          </w:p>
        </w:tc>
        <w:tc>
          <w:tcPr>
            <w:tcW w:w="631" w:type="pct"/>
            <w:shd w:val="clear" w:color="auto" w:fill="DAEEF3" w:themeFill="accent5" w:themeFillTint="33"/>
          </w:tcPr>
          <w:p w14:paraId="64785BE6" w14:textId="77777777" w:rsidR="00F23E00" w:rsidRDefault="00F23E00" w:rsidP="00F23E00">
            <w:pPr>
              <w:pStyle w:val="GSATableHeading"/>
            </w:pPr>
            <w:r w:rsidRPr="00DC5C95">
              <w:t xml:space="preserve">NIST SP 800-60 V2 R1 </w:t>
            </w:r>
          </w:p>
          <w:p w14:paraId="786A7F43" w14:textId="77777777" w:rsidR="00F23E00" w:rsidRPr="00DC5C95" w:rsidRDefault="00F23E00" w:rsidP="00F23E00">
            <w:pPr>
              <w:pStyle w:val="GSATableHeading"/>
            </w:pPr>
            <w:r w:rsidRPr="00DC5C95">
              <w:t>Recommended Integrity Impact Level</w:t>
            </w:r>
          </w:p>
        </w:tc>
        <w:tc>
          <w:tcPr>
            <w:tcW w:w="631" w:type="pct"/>
            <w:shd w:val="clear" w:color="auto" w:fill="DAEEF3" w:themeFill="accent5" w:themeFillTint="33"/>
          </w:tcPr>
          <w:p w14:paraId="28A11F15" w14:textId="77777777" w:rsidR="00F23E00" w:rsidRDefault="00F23E00" w:rsidP="00F23E00">
            <w:pPr>
              <w:pStyle w:val="GSATableHeading"/>
            </w:pPr>
            <w:r w:rsidRPr="00DC5C95">
              <w:t xml:space="preserve">NIST SP 800-60 V2 R1 </w:t>
            </w:r>
          </w:p>
          <w:p w14:paraId="48323847" w14:textId="77777777" w:rsidR="00F23E00" w:rsidRPr="00DC5C95" w:rsidRDefault="00F23E00" w:rsidP="00F23E00">
            <w:pPr>
              <w:pStyle w:val="GSATableHeading"/>
            </w:pPr>
            <w:r w:rsidRPr="00DC5C95">
              <w:t>Recommended Availability Impact Level</w:t>
            </w:r>
          </w:p>
        </w:tc>
        <w:tc>
          <w:tcPr>
            <w:tcW w:w="630" w:type="pct"/>
            <w:shd w:val="clear" w:color="auto" w:fill="DAEEF3" w:themeFill="accent5" w:themeFillTint="33"/>
          </w:tcPr>
          <w:p w14:paraId="49A5D8DB" w14:textId="77777777" w:rsidR="00F23E00" w:rsidRPr="00DC5C95" w:rsidRDefault="00F23E00" w:rsidP="00F23E00">
            <w:pPr>
              <w:pStyle w:val="GSATableHeading"/>
            </w:pPr>
            <w:r w:rsidRPr="00DC5C95">
              <w:t>CSP Selected Confidentiality Impact Level</w:t>
            </w:r>
          </w:p>
        </w:tc>
        <w:tc>
          <w:tcPr>
            <w:tcW w:w="614" w:type="pct"/>
            <w:shd w:val="clear" w:color="auto" w:fill="DAEEF3" w:themeFill="accent5" w:themeFillTint="33"/>
          </w:tcPr>
          <w:p w14:paraId="7A7D13F6" w14:textId="77777777" w:rsidR="00F23E00" w:rsidRPr="00DC5C95" w:rsidRDefault="00F23E00" w:rsidP="00F23E00">
            <w:pPr>
              <w:pStyle w:val="GSATableHeading"/>
            </w:pPr>
            <w:r w:rsidRPr="00DC5C95">
              <w:t>CSP Selected Integrity Impact Level</w:t>
            </w:r>
          </w:p>
        </w:tc>
        <w:tc>
          <w:tcPr>
            <w:tcW w:w="620" w:type="pct"/>
            <w:shd w:val="clear" w:color="auto" w:fill="DAEEF3" w:themeFill="accent5" w:themeFillTint="33"/>
          </w:tcPr>
          <w:p w14:paraId="2B73AC5F" w14:textId="77777777" w:rsidR="00F23E00" w:rsidRPr="00DC5C95" w:rsidRDefault="00F23E00" w:rsidP="00F23E00">
            <w:pPr>
              <w:pStyle w:val="GSATableHeading"/>
            </w:pPr>
            <w:r w:rsidRPr="00DC5C95">
              <w:t>CSP Selected Availability Impact Level</w:t>
            </w:r>
          </w:p>
        </w:tc>
        <w:tc>
          <w:tcPr>
            <w:tcW w:w="621" w:type="pct"/>
            <w:shd w:val="clear" w:color="auto" w:fill="DAEEF3" w:themeFill="accent5" w:themeFillTint="33"/>
          </w:tcPr>
          <w:p w14:paraId="0FA8707D" w14:textId="77777777" w:rsidR="00F23E00" w:rsidRDefault="00F23E00" w:rsidP="00F23E00">
            <w:pPr>
              <w:pStyle w:val="GSATableHeading"/>
            </w:pPr>
            <w:r w:rsidRPr="00DC5C95">
              <w:t>Statement</w:t>
            </w:r>
          </w:p>
          <w:p w14:paraId="4BF012D2" w14:textId="77777777" w:rsidR="00F23E00" w:rsidRPr="00DC5C95" w:rsidRDefault="00F23E00" w:rsidP="00F23E00">
            <w:pPr>
              <w:pStyle w:val="GSATableHeading"/>
            </w:pPr>
            <w:r w:rsidRPr="00DC5C95">
              <w:t>for Impact Adjustment Justification</w:t>
            </w:r>
          </w:p>
        </w:tc>
      </w:tr>
      <w:tr w:rsidR="00F23E00" w:rsidRPr="00AF442C" w14:paraId="74BAFAC3" w14:textId="77777777" w:rsidTr="00F23E00">
        <w:trPr>
          <w:trHeight w:val="288"/>
        </w:trPr>
        <w:sdt>
          <w:sdtPr>
            <w:id w:val="2081090383"/>
            <w:showingPlcHdr/>
          </w:sdtPr>
          <w:sdtEndPr/>
          <w:sdtContent>
            <w:tc>
              <w:tcPr>
                <w:tcW w:w="622" w:type="pct"/>
                <w:vAlign w:val="center"/>
              </w:tcPr>
              <w:p w14:paraId="5C3ECBB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20204935"/>
            <w:showingPlcHdr/>
          </w:sdtPr>
          <w:sdtEndPr/>
          <w:sdtContent>
            <w:tc>
              <w:tcPr>
                <w:tcW w:w="631" w:type="pct"/>
              </w:tcPr>
              <w:p w14:paraId="7019BD6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592697673"/>
            <w:showingPlcHdr/>
          </w:sdtPr>
          <w:sdtEndPr/>
          <w:sdtContent>
            <w:tc>
              <w:tcPr>
                <w:tcW w:w="631" w:type="pct"/>
              </w:tcPr>
              <w:p w14:paraId="2683689E"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670831274"/>
            <w:showingPlcHdr/>
          </w:sdtPr>
          <w:sdtEndPr/>
          <w:sdtContent>
            <w:tc>
              <w:tcPr>
                <w:tcW w:w="631" w:type="pct"/>
              </w:tcPr>
              <w:p w14:paraId="1A512D5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84066805"/>
            <w:showingPlcHdr/>
          </w:sdtPr>
          <w:sdtEndPr/>
          <w:sdtContent>
            <w:tc>
              <w:tcPr>
                <w:tcW w:w="630" w:type="pct"/>
              </w:tcPr>
              <w:p w14:paraId="3746634A"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949077926"/>
            <w:showingPlcHdr/>
          </w:sdtPr>
          <w:sdtEndPr/>
          <w:sdtContent>
            <w:tc>
              <w:tcPr>
                <w:tcW w:w="614" w:type="pct"/>
              </w:tcPr>
              <w:p w14:paraId="225BD631"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179113000"/>
            <w:showingPlcHdr/>
          </w:sdtPr>
          <w:sdtEndPr/>
          <w:sdtContent>
            <w:tc>
              <w:tcPr>
                <w:tcW w:w="620" w:type="pct"/>
              </w:tcPr>
              <w:p w14:paraId="3834D42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367023798"/>
            <w:showingPlcHdr/>
          </w:sdtPr>
          <w:sdtEndPr/>
          <w:sdtContent>
            <w:tc>
              <w:tcPr>
                <w:tcW w:w="621" w:type="pct"/>
              </w:tcPr>
              <w:p w14:paraId="5DBB47B6"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5800AA90" w14:textId="77777777" w:rsidTr="00F23E00">
        <w:trPr>
          <w:trHeight w:val="288"/>
        </w:trPr>
        <w:sdt>
          <w:sdtPr>
            <w:id w:val="-1860880255"/>
            <w:showingPlcHdr/>
          </w:sdtPr>
          <w:sdtEndPr/>
          <w:sdtContent>
            <w:tc>
              <w:tcPr>
                <w:tcW w:w="622" w:type="pct"/>
              </w:tcPr>
              <w:p w14:paraId="44330F6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85505028"/>
            <w:showingPlcHdr/>
          </w:sdtPr>
          <w:sdtEndPr/>
          <w:sdtContent>
            <w:tc>
              <w:tcPr>
                <w:tcW w:w="631" w:type="pct"/>
              </w:tcPr>
              <w:p w14:paraId="75E22F3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600724864"/>
            <w:showingPlcHdr/>
          </w:sdtPr>
          <w:sdtEndPr/>
          <w:sdtContent>
            <w:tc>
              <w:tcPr>
                <w:tcW w:w="631" w:type="pct"/>
              </w:tcPr>
              <w:p w14:paraId="013B350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652665584"/>
            <w:showingPlcHdr/>
          </w:sdtPr>
          <w:sdtEndPr/>
          <w:sdtContent>
            <w:tc>
              <w:tcPr>
                <w:tcW w:w="631" w:type="pct"/>
              </w:tcPr>
              <w:p w14:paraId="576EA077"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26996042"/>
            <w:showingPlcHdr/>
          </w:sdtPr>
          <w:sdtEndPr/>
          <w:sdtContent>
            <w:tc>
              <w:tcPr>
                <w:tcW w:w="630" w:type="pct"/>
              </w:tcPr>
              <w:p w14:paraId="4A0EDB49"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586844857"/>
            <w:showingPlcHdr/>
          </w:sdtPr>
          <w:sdtEndPr/>
          <w:sdtContent>
            <w:tc>
              <w:tcPr>
                <w:tcW w:w="614" w:type="pct"/>
              </w:tcPr>
              <w:p w14:paraId="36FF4D98"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92545214"/>
            <w:showingPlcHdr/>
          </w:sdtPr>
          <w:sdtEndPr/>
          <w:sdtContent>
            <w:tc>
              <w:tcPr>
                <w:tcW w:w="620" w:type="pct"/>
              </w:tcPr>
              <w:p w14:paraId="7B50A46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322329349"/>
            <w:showingPlcHdr/>
          </w:sdtPr>
          <w:sdtEndPr/>
          <w:sdtContent>
            <w:tc>
              <w:tcPr>
                <w:tcW w:w="621" w:type="pct"/>
              </w:tcPr>
              <w:p w14:paraId="5FBFB146"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6BCDA820" w14:textId="77777777" w:rsidTr="00F23E00">
        <w:trPr>
          <w:trHeight w:val="288"/>
        </w:trPr>
        <w:sdt>
          <w:sdtPr>
            <w:id w:val="435795027"/>
            <w:showingPlcHdr/>
          </w:sdtPr>
          <w:sdtEndPr/>
          <w:sdtContent>
            <w:tc>
              <w:tcPr>
                <w:tcW w:w="622" w:type="pct"/>
              </w:tcPr>
              <w:p w14:paraId="2C9C31E0"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63292961"/>
            <w:showingPlcHdr/>
          </w:sdtPr>
          <w:sdtEndPr/>
          <w:sdtContent>
            <w:tc>
              <w:tcPr>
                <w:tcW w:w="631" w:type="pct"/>
              </w:tcPr>
              <w:p w14:paraId="7F3236D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470196915"/>
            <w:showingPlcHdr/>
          </w:sdtPr>
          <w:sdtEndPr/>
          <w:sdtContent>
            <w:tc>
              <w:tcPr>
                <w:tcW w:w="631" w:type="pct"/>
              </w:tcPr>
              <w:p w14:paraId="446FA9F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339580064"/>
            <w:showingPlcHdr/>
          </w:sdtPr>
          <w:sdtEndPr/>
          <w:sdtContent>
            <w:tc>
              <w:tcPr>
                <w:tcW w:w="631" w:type="pct"/>
              </w:tcPr>
              <w:p w14:paraId="0AD8D907"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913428111"/>
            <w:showingPlcHdr/>
          </w:sdtPr>
          <w:sdtEndPr/>
          <w:sdtContent>
            <w:tc>
              <w:tcPr>
                <w:tcW w:w="630" w:type="pct"/>
              </w:tcPr>
              <w:p w14:paraId="3C0AA906"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265354"/>
            <w:showingPlcHdr/>
          </w:sdtPr>
          <w:sdtEndPr/>
          <w:sdtContent>
            <w:tc>
              <w:tcPr>
                <w:tcW w:w="614" w:type="pct"/>
              </w:tcPr>
              <w:p w14:paraId="00032FF6"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13320904"/>
            <w:showingPlcHdr/>
          </w:sdtPr>
          <w:sdtEndPr/>
          <w:sdtContent>
            <w:tc>
              <w:tcPr>
                <w:tcW w:w="620" w:type="pct"/>
              </w:tcPr>
              <w:p w14:paraId="1553AF9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187519246"/>
            <w:showingPlcHdr/>
          </w:sdtPr>
          <w:sdtEndPr/>
          <w:sdtContent>
            <w:tc>
              <w:tcPr>
                <w:tcW w:w="621" w:type="pct"/>
              </w:tcPr>
              <w:p w14:paraId="4684B2D6"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2D93A091" w14:textId="77777777" w:rsidTr="00F23E00">
        <w:trPr>
          <w:trHeight w:val="288"/>
        </w:trPr>
        <w:sdt>
          <w:sdtPr>
            <w:id w:val="-1925794498"/>
            <w:showingPlcHdr/>
          </w:sdtPr>
          <w:sdtEndPr/>
          <w:sdtContent>
            <w:tc>
              <w:tcPr>
                <w:tcW w:w="622" w:type="pct"/>
              </w:tcPr>
              <w:p w14:paraId="4BB7B6D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134285040"/>
            <w:showingPlcHdr/>
          </w:sdtPr>
          <w:sdtEndPr/>
          <w:sdtContent>
            <w:tc>
              <w:tcPr>
                <w:tcW w:w="631" w:type="pct"/>
              </w:tcPr>
              <w:p w14:paraId="61EDCFB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29535679"/>
            <w:showingPlcHdr/>
          </w:sdtPr>
          <w:sdtEndPr/>
          <w:sdtContent>
            <w:tc>
              <w:tcPr>
                <w:tcW w:w="631" w:type="pct"/>
              </w:tcPr>
              <w:p w14:paraId="7B474EA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887620073"/>
            <w:showingPlcHdr/>
          </w:sdtPr>
          <w:sdtEndPr/>
          <w:sdtContent>
            <w:tc>
              <w:tcPr>
                <w:tcW w:w="631" w:type="pct"/>
              </w:tcPr>
              <w:p w14:paraId="79A0C04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52194798"/>
            <w:showingPlcHdr/>
          </w:sdtPr>
          <w:sdtEndPr/>
          <w:sdtContent>
            <w:tc>
              <w:tcPr>
                <w:tcW w:w="630" w:type="pct"/>
              </w:tcPr>
              <w:p w14:paraId="26FCF70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41477493"/>
            <w:showingPlcHdr/>
          </w:sdtPr>
          <w:sdtEndPr/>
          <w:sdtContent>
            <w:tc>
              <w:tcPr>
                <w:tcW w:w="614" w:type="pct"/>
              </w:tcPr>
              <w:p w14:paraId="519E7B6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95953334"/>
            <w:showingPlcHdr/>
          </w:sdtPr>
          <w:sdtEndPr/>
          <w:sdtContent>
            <w:tc>
              <w:tcPr>
                <w:tcW w:w="620" w:type="pct"/>
              </w:tcPr>
              <w:p w14:paraId="47F1C5E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931015015"/>
            <w:showingPlcHdr/>
          </w:sdtPr>
          <w:sdtEndPr/>
          <w:sdtContent>
            <w:tc>
              <w:tcPr>
                <w:tcW w:w="621" w:type="pct"/>
              </w:tcPr>
              <w:p w14:paraId="21434AA7"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65E6AAF0" w14:textId="77777777" w:rsidTr="00F23E00">
        <w:trPr>
          <w:trHeight w:val="288"/>
        </w:trPr>
        <w:sdt>
          <w:sdtPr>
            <w:id w:val="1382594059"/>
            <w:showingPlcHdr/>
          </w:sdtPr>
          <w:sdtEndPr/>
          <w:sdtContent>
            <w:tc>
              <w:tcPr>
                <w:tcW w:w="622" w:type="pct"/>
              </w:tcPr>
              <w:p w14:paraId="1383A17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854308391"/>
            <w:showingPlcHdr/>
          </w:sdtPr>
          <w:sdtEndPr/>
          <w:sdtContent>
            <w:tc>
              <w:tcPr>
                <w:tcW w:w="631" w:type="pct"/>
              </w:tcPr>
              <w:p w14:paraId="3BD6DE79"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397551297"/>
            <w:showingPlcHdr/>
          </w:sdtPr>
          <w:sdtEndPr/>
          <w:sdtContent>
            <w:tc>
              <w:tcPr>
                <w:tcW w:w="631" w:type="pct"/>
              </w:tcPr>
              <w:p w14:paraId="3D21AC49"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56964618"/>
            <w:showingPlcHdr/>
          </w:sdtPr>
          <w:sdtEndPr/>
          <w:sdtContent>
            <w:tc>
              <w:tcPr>
                <w:tcW w:w="631" w:type="pct"/>
              </w:tcPr>
              <w:p w14:paraId="4FDB4EA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33043903"/>
            <w:showingPlcHdr/>
          </w:sdtPr>
          <w:sdtEndPr/>
          <w:sdtContent>
            <w:tc>
              <w:tcPr>
                <w:tcW w:w="630" w:type="pct"/>
              </w:tcPr>
              <w:p w14:paraId="2B661AB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64096423"/>
            <w:showingPlcHdr/>
          </w:sdtPr>
          <w:sdtEndPr/>
          <w:sdtContent>
            <w:tc>
              <w:tcPr>
                <w:tcW w:w="614" w:type="pct"/>
              </w:tcPr>
              <w:p w14:paraId="071CA0FA"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38486483"/>
            <w:showingPlcHdr/>
          </w:sdtPr>
          <w:sdtEndPr/>
          <w:sdtContent>
            <w:tc>
              <w:tcPr>
                <w:tcW w:w="620" w:type="pct"/>
              </w:tcPr>
              <w:p w14:paraId="705841E7"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41901126"/>
            <w:showingPlcHdr/>
          </w:sdtPr>
          <w:sdtEndPr/>
          <w:sdtContent>
            <w:tc>
              <w:tcPr>
                <w:tcW w:w="621" w:type="pct"/>
              </w:tcPr>
              <w:p w14:paraId="04E525C5"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5CBC79C0" w14:textId="77777777" w:rsidTr="00F23E00">
        <w:trPr>
          <w:trHeight w:val="288"/>
        </w:trPr>
        <w:sdt>
          <w:sdtPr>
            <w:id w:val="972945984"/>
            <w:showingPlcHdr/>
          </w:sdtPr>
          <w:sdtEndPr/>
          <w:sdtContent>
            <w:tc>
              <w:tcPr>
                <w:tcW w:w="622" w:type="pct"/>
              </w:tcPr>
              <w:p w14:paraId="5D38B81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525486176"/>
            <w:showingPlcHdr/>
          </w:sdtPr>
          <w:sdtEndPr/>
          <w:sdtContent>
            <w:tc>
              <w:tcPr>
                <w:tcW w:w="631" w:type="pct"/>
              </w:tcPr>
              <w:p w14:paraId="63FC2532"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593863989"/>
            <w:showingPlcHdr/>
          </w:sdtPr>
          <w:sdtEndPr/>
          <w:sdtContent>
            <w:tc>
              <w:tcPr>
                <w:tcW w:w="631" w:type="pct"/>
              </w:tcPr>
              <w:p w14:paraId="5B2BE83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44869665"/>
            <w:showingPlcHdr/>
          </w:sdtPr>
          <w:sdtEndPr/>
          <w:sdtContent>
            <w:tc>
              <w:tcPr>
                <w:tcW w:w="631" w:type="pct"/>
              </w:tcPr>
              <w:p w14:paraId="3E79A71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391015235"/>
            <w:showingPlcHdr/>
          </w:sdtPr>
          <w:sdtEndPr/>
          <w:sdtContent>
            <w:tc>
              <w:tcPr>
                <w:tcW w:w="630" w:type="pct"/>
              </w:tcPr>
              <w:p w14:paraId="5C0C9810"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168602387"/>
            <w:showingPlcHdr/>
          </w:sdtPr>
          <w:sdtEndPr/>
          <w:sdtContent>
            <w:tc>
              <w:tcPr>
                <w:tcW w:w="614" w:type="pct"/>
              </w:tcPr>
              <w:p w14:paraId="6A32952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382707074"/>
            <w:showingPlcHdr/>
          </w:sdtPr>
          <w:sdtEndPr/>
          <w:sdtContent>
            <w:tc>
              <w:tcPr>
                <w:tcW w:w="620" w:type="pct"/>
              </w:tcPr>
              <w:p w14:paraId="3191A06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617356061"/>
            <w:showingPlcHdr/>
          </w:sdtPr>
          <w:sdtEndPr/>
          <w:sdtContent>
            <w:tc>
              <w:tcPr>
                <w:tcW w:w="621" w:type="pct"/>
              </w:tcPr>
              <w:p w14:paraId="3AC2C2EB"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2F9B4346" w14:textId="77777777" w:rsidTr="00F23E00">
        <w:trPr>
          <w:trHeight w:val="288"/>
        </w:trPr>
        <w:sdt>
          <w:sdtPr>
            <w:id w:val="2049486562"/>
            <w:showingPlcHdr/>
          </w:sdtPr>
          <w:sdtEndPr/>
          <w:sdtContent>
            <w:tc>
              <w:tcPr>
                <w:tcW w:w="622" w:type="pct"/>
              </w:tcPr>
              <w:p w14:paraId="4597A66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939872745"/>
            <w:showingPlcHdr/>
          </w:sdtPr>
          <w:sdtEndPr/>
          <w:sdtContent>
            <w:tc>
              <w:tcPr>
                <w:tcW w:w="631" w:type="pct"/>
              </w:tcPr>
              <w:p w14:paraId="65D857B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26975724"/>
            <w:showingPlcHdr/>
          </w:sdtPr>
          <w:sdtEndPr/>
          <w:sdtContent>
            <w:tc>
              <w:tcPr>
                <w:tcW w:w="631" w:type="pct"/>
              </w:tcPr>
              <w:p w14:paraId="37AB2469"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128046417"/>
            <w:showingPlcHdr/>
          </w:sdtPr>
          <w:sdtEndPr/>
          <w:sdtContent>
            <w:tc>
              <w:tcPr>
                <w:tcW w:w="631" w:type="pct"/>
              </w:tcPr>
              <w:p w14:paraId="3BA0AAC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539815607"/>
            <w:showingPlcHdr/>
          </w:sdtPr>
          <w:sdtEndPr/>
          <w:sdtContent>
            <w:tc>
              <w:tcPr>
                <w:tcW w:w="630" w:type="pct"/>
              </w:tcPr>
              <w:p w14:paraId="1DC598C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389073278"/>
            <w:showingPlcHdr/>
          </w:sdtPr>
          <w:sdtEndPr/>
          <w:sdtContent>
            <w:tc>
              <w:tcPr>
                <w:tcW w:w="614" w:type="pct"/>
              </w:tcPr>
              <w:p w14:paraId="40839C88"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459993255"/>
            <w:showingPlcHdr/>
          </w:sdtPr>
          <w:sdtEndPr/>
          <w:sdtContent>
            <w:tc>
              <w:tcPr>
                <w:tcW w:w="620" w:type="pct"/>
              </w:tcPr>
              <w:p w14:paraId="1418DFC1"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41798567"/>
            <w:showingPlcHdr/>
          </w:sdtPr>
          <w:sdtEndPr/>
          <w:sdtContent>
            <w:tc>
              <w:tcPr>
                <w:tcW w:w="621" w:type="pct"/>
              </w:tcPr>
              <w:p w14:paraId="194CBA7E"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4D92712E" w14:textId="77777777" w:rsidTr="00F23E00">
        <w:trPr>
          <w:trHeight w:val="288"/>
        </w:trPr>
        <w:sdt>
          <w:sdtPr>
            <w:id w:val="598599151"/>
            <w:showingPlcHdr/>
          </w:sdtPr>
          <w:sdtEndPr/>
          <w:sdtContent>
            <w:tc>
              <w:tcPr>
                <w:tcW w:w="622" w:type="pct"/>
              </w:tcPr>
              <w:p w14:paraId="7270A38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109534473"/>
            <w:showingPlcHdr/>
          </w:sdtPr>
          <w:sdtEndPr/>
          <w:sdtContent>
            <w:tc>
              <w:tcPr>
                <w:tcW w:w="631" w:type="pct"/>
              </w:tcPr>
              <w:p w14:paraId="663F513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615480840"/>
            <w:showingPlcHdr/>
          </w:sdtPr>
          <w:sdtEndPr/>
          <w:sdtContent>
            <w:tc>
              <w:tcPr>
                <w:tcW w:w="631" w:type="pct"/>
              </w:tcPr>
              <w:p w14:paraId="261C2BC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296912385"/>
            <w:showingPlcHdr/>
          </w:sdtPr>
          <w:sdtEndPr/>
          <w:sdtContent>
            <w:tc>
              <w:tcPr>
                <w:tcW w:w="631" w:type="pct"/>
              </w:tcPr>
              <w:p w14:paraId="21C79DD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579338542"/>
            <w:showingPlcHdr/>
          </w:sdtPr>
          <w:sdtEndPr/>
          <w:sdtContent>
            <w:tc>
              <w:tcPr>
                <w:tcW w:w="630" w:type="pct"/>
              </w:tcPr>
              <w:p w14:paraId="01FE7429"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50495572"/>
            <w:showingPlcHdr/>
          </w:sdtPr>
          <w:sdtEndPr/>
          <w:sdtContent>
            <w:tc>
              <w:tcPr>
                <w:tcW w:w="614" w:type="pct"/>
              </w:tcPr>
              <w:p w14:paraId="19BAE778"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845706006"/>
            <w:showingPlcHdr/>
          </w:sdtPr>
          <w:sdtEndPr/>
          <w:sdtContent>
            <w:tc>
              <w:tcPr>
                <w:tcW w:w="620" w:type="pct"/>
              </w:tcPr>
              <w:p w14:paraId="324E9E4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119333325"/>
            <w:showingPlcHdr/>
          </w:sdtPr>
          <w:sdtEndPr/>
          <w:sdtContent>
            <w:tc>
              <w:tcPr>
                <w:tcW w:w="621" w:type="pct"/>
              </w:tcPr>
              <w:p w14:paraId="0D1A85FA"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5037B47A" w14:textId="77777777" w:rsidTr="00F23E00">
        <w:trPr>
          <w:trHeight w:val="288"/>
        </w:trPr>
        <w:sdt>
          <w:sdtPr>
            <w:id w:val="-1464271785"/>
            <w:showingPlcHdr/>
          </w:sdtPr>
          <w:sdtEndPr/>
          <w:sdtContent>
            <w:tc>
              <w:tcPr>
                <w:tcW w:w="622" w:type="pct"/>
              </w:tcPr>
              <w:p w14:paraId="060CD5BE"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52626803"/>
            <w:showingPlcHdr/>
          </w:sdtPr>
          <w:sdtEndPr/>
          <w:sdtContent>
            <w:tc>
              <w:tcPr>
                <w:tcW w:w="631" w:type="pct"/>
              </w:tcPr>
              <w:p w14:paraId="3570A04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416740609"/>
            <w:showingPlcHdr/>
          </w:sdtPr>
          <w:sdtEndPr/>
          <w:sdtContent>
            <w:tc>
              <w:tcPr>
                <w:tcW w:w="631" w:type="pct"/>
              </w:tcPr>
              <w:p w14:paraId="3CC2B8B6"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5740845"/>
            <w:showingPlcHdr/>
          </w:sdtPr>
          <w:sdtEndPr/>
          <w:sdtContent>
            <w:tc>
              <w:tcPr>
                <w:tcW w:w="631" w:type="pct"/>
              </w:tcPr>
              <w:p w14:paraId="1534F8E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523505540"/>
            <w:showingPlcHdr/>
          </w:sdtPr>
          <w:sdtEndPr/>
          <w:sdtContent>
            <w:tc>
              <w:tcPr>
                <w:tcW w:w="630" w:type="pct"/>
              </w:tcPr>
              <w:p w14:paraId="2C3EA1F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8037421"/>
            <w:showingPlcHdr/>
          </w:sdtPr>
          <w:sdtEndPr/>
          <w:sdtContent>
            <w:tc>
              <w:tcPr>
                <w:tcW w:w="614" w:type="pct"/>
              </w:tcPr>
              <w:p w14:paraId="79D97DD0"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84290283"/>
            <w:showingPlcHdr/>
          </w:sdtPr>
          <w:sdtEndPr/>
          <w:sdtContent>
            <w:tc>
              <w:tcPr>
                <w:tcW w:w="620" w:type="pct"/>
              </w:tcPr>
              <w:p w14:paraId="27BC8E06"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26980454"/>
            <w:showingPlcHdr/>
          </w:sdtPr>
          <w:sdtEndPr/>
          <w:sdtContent>
            <w:tc>
              <w:tcPr>
                <w:tcW w:w="621" w:type="pct"/>
              </w:tcPr>
              <w:p w14:paraId="07A14098"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4577250A" w14:textId="77777777" w:rsidTr="00F23E00">
        <w:trPr>
          <w:trHeight w:val="288"/>
        </w:trPr>
        <w:sdt>
          <w:sdtPr>
            <w:id w:val="703441125"/>
            <w:showingPlcHdr/>
          </w:sdtPr>
          <w:sdtEndPr/>
          <w:sdtContent>
            <w:tc>
              <w:tcPr>
                <w:tcW w:w="622" w:type="pct"/>
              </w:tcPr>
              <w:p w14:paraId="04137B1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316943736"/>
            <w:showingPlcHdr/>
          </w:sdtPr>
          <w:sdtEndPr/>
          <w:sdtContent>
            <w:tc>
              <w:tcPr>
                <w:tcW w:w="631" w:type="pct"/>
              </w:tcPr>
              <w:p w14:paraId="7A6537B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18719352"/>
            <w:showingPlcHdr/>
          </w:sdtPr>
          <w:sdtEndPr/>
          <w:sdtContent>
            <w:tc>
              <w:tcPr>
                <w:tcW w:w="631" w:type="pct"/>
              </w:tcPr>
              <w:p w14:paraId="1816F040"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791867509"/>
            <w:showingPlcHdr/>
          </w:sdtPr>
          <w:sdtEndPr/>
          <w:sdtContent>
            <w:tc>
              <w:tcPr>
                <w:tcW w:w="631" w:type="pct"/>
              </w:tcPr>
              <w:p w14:paraId="430B8477"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887218905"/>
            <w:showingPlcHdr/>
          </w:sdtPr>
          <w:sdtEndPr/>
          <w:sdtContent>
            <w:tc>
              <w:tcPr>
                <w:tcW w:w="630" w:type="pct"/>
              </w:tcPr>
              <w:p w14:paraId="2BE5B26E"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42993693"/>
            <w:showingPlcHdr/>
          </w:sdtPr>
          <w:sdtEndPr/>
          <w:sdtContent>
            <w:tc>
              <w:tcPr>
                <w:tcW w:w="614" w:type="pct"/>
              </w:tcPr>
              <w:p w14:paraId="25FB00B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52277110"/>
            <w:showingPlcHdr/>
          </w:sdtPr>
          <w:sdtEndPr/>
          <w:sdtContent>
            <w:tc>
              <w:tcPr>
                <w:tcW w:w="620" w:type="pct"/>
              </w:tcPr>
              <w:p w14:paraId="2956AB98"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52508075"/>
            <w:showingPlcHdr/>
          </w:sdtPr>
          <w:sdtEndPr/>
          <w:sdtContent>
            <w:tc>
              <w:tcPr>
                <w:tcW w:w="621" w:type="pct"/>
              </w:tcPr>
              <w:p w14:paraId="7D01B484"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553D76C5" w14:textId="77777777" w:rsidTr="00F23E00">
        <w:trPr>
          <w:trHeight w:val="288"/>
        </w:trPr>
        <w:sdt>
          <w:sdtPr>
            <w:id w:val="-902520439"/>
            <w:showingPlcHdr/>
          </w:sdtPr>
          <w:sdtEndPr/>
          <w:sdtContent>
            <w:tc>
              <w:tcPr>
                <w:tcW w:w="622" w:type="pct"/>
              </w:tcPr>
              <w:p w14:paraId="06D4B87E"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498386342"/>
            <w:showingPlcHdr/>
          </w:sdtPr>
          <w:sdtEndPr/>
          <w:sdtContent>
            <w:tc>
              <w:tcPr>
                <w:tcW w:w="631" w:type="pct"/>
              </w:tcPr>
              <w:p w14:paraId="29B674A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613104456"/>
            <w:showingPlcHdr/>
          </w:sdtPr>
          <w:sdtEndPr/>
          <w:sdtContent>
            <w:tc>
              <w:tcPr>
                <w:tcW w:w="631" w:type="pct"/>
              </w:tcPr>
              <w:p w14:paraId="57A6951E"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141489949"/>
            <w:showingPlcHdr/>
          </w:sdtPr>
          <w:sdtEndPr/>
          <w:sdtContent>
            <w:tc>
              <w:tcPr>
                <w:tcW w:w="631" w:type="pct"/>
              </w:tcPr>
              <w:p w14:paraId="2CB3874D"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99291066"/>
            <w:showingPlcHdr/>
          </w:sdtPr>
          <w:sdtEndPr/>
          <w:sdtContent>
            <w:tc>
              <w:tcPr>
                <w:tcW w:w="630" w:type="pct"/>
              </w:tcPr>
              <w:p w14:paraId="7E5A61EC"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58505959"/>
            <w:showingPlcHdr/>
          </w:sdtPr>
          <w:sdtEndPr/>
          <w:sdtContent>
            <w:tc>
              <w:tcPr>
                <w:tcW w:w="614" w:type="pct"/>
              </w:tcPr>
              <w:p w14:paraId="6C6B897A"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266805241"/>
            <w:showingPlcHdr/>
          </w:sdtPr>
          <w:sdtEndPr/>
          <w:sdtContent>
            <w:tc>
              <w:tcPr>
                <w:tcW w:w="620" w:type="pct"/>
              </w:tcPr>
              <w:p w14:paraId="7485F92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30725262"/>
            <w:showingPlcHdr/>
          </w:sdtPr>
          <w:sdtEndPr/>
          <w:sdtContent>
            <w:tc>
              <w:tcPr>
                <w:tcW w:w="621" w:type="pct"/>
              </w:tcPr>
              <w:p w14:paraId="52B3C29A"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57469133" w14:textId="77777777" w:rsidTr="00F23E00">
        <w:trPr>
          <w:trHeight w:val="288"/>
        </w:trPr>
        <w:sdt>
          <w:sdtPr>
            <w:id w:val="1152099824"/>
            <w:showingPlcHdr/>
          </w:sdtPr>
          <w:sdtEndPr/>
          <w:sdtContent>
            <w:tc>
              <w:tcPr>
                <w:tcW w:w="622" w:type="pct"/>
              </w:tcPr>
              <w:p w14:paraId="320241D4"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14114328"/>
            <w:showingPlcHdr/>
          </w:sdtPr>
          <w:sdtEndPr/>
          <w:sdtContent>
            <w:tc>
              <w:tcPr>
                <w:tcW w:w="631" w:type="pct"/>
              </w:tcPr>
              <w:p w14:paraId="1BA428D3"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07972969"/>
            <w:showingPlcHdr/>
          </w:sdtPr>
          <w:sdtEndPr/>
          <w:sdtContent>
            <w:tc>
              <w:tcPr>
                <w:tcW w:w="631" w:type="pct"/>
              </w:tcPr>
              <w:p w14:paraId="03BEF31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55035081"/>
            <w:showingPlcHdr/>
          </w:sdtPr>
          <w:sdtEndPr/>
          <w:sdtContent>
            <w:tc>
              <w:tcPr>
                <w:tcW w:w="631" w:type="pct"/>
              </w:tcPr>
              <w:p w14:paraId="4F802A98"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39348742"/>
            <w:showingPlcHdr/>
          </w:sdtPr>
          <w:sdtEndPr/>
          <w:sdtContent>
            <w:tc>
              <w:tcPr>
                <w:tcW w:w="630" w:type="pct"/>
              </w:tcPr>
              <w:p w14:paraId="02EEEB61"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02404543"/>
            <w:showingPlcHdr/>
          </w:sdtPr>
          <w:sdtEndPr/>
          <w:sdtContent>
            <w:tc>
              <w:tcPr>
                <w:tcW w:w="614" w:type="pct"/>
              </w:tcPr>
              <w:p w14:paraId="22C899C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704211655"/>
            <w:showingPlcHdr/>
          </w:sdtPr>
          <w:sdtEndPr/>
          <w:sdtContent>
            <w:tc>
              <w:tcPr>
                <w:tcW w:w="620" w:type="pct"/>
              </w:tcPr>
              <w:p w14:paraId="04BFD085"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22415928"/>
            <w:showingPlcHdr/>
          </w:sdtPr>
          <w:sdtEndPr/>
          <w:sdtContent>
            <w:tc>
              <w:tcPr>
                <w:tcW w:w="621" w:type="pct"/>
              </w:tcPr>
              <w:p w14:paraId="4DAF4067" w14:textId="77777777" w:rsidR="00F23E00" w:rsidRPr="00DC5C95" w:rsidRDefault="00F23E00" w:rsidP="00F23E00">
                <w:pPr>
                  <w:pStyle w:val="GSATableText"/>
                </w:pPr>
                <w:r>
                  <w:rPr>
                    <w:rStyle w:val="PlaceholderText"/>
                  </w:rPr>
                  <w:t>E</w:t>
                </w:r>
                <w:r w:rsidRPr="00D66F93">
                  <w:rPr>
                    <w:rStyle w:val="PlaceholderText"/>
                  </w:rPr>
                  <w:t>nter text.</w:t>
                </w:r>
              </w:p>
            </w:tc>
          </w:sdtContent>
        </w:sdt>
      </w:tr>
      <w:tr w:rsidR="00F23E00" w:rsidRPr="00AF442C" w14:paraId="7DAD9E2F" w14:textId="77777777" w:rsidTr="00F23E00">
        <w:trPr>
          <w:trHeight w:val="288"/>
        </w:trPr>
        <w:sdt>
          <w:sdtPr>
            <w:id w:val="2099912131"/>
            <w:showingPlcHdr/>
          </w:sdtPr>
          <w:sdtEndPr/>
          <w:sdtContent>
            <w:tc>
              <w:tcPr>
                <w:tcW w:w="622" w:type="pct"/>
              </w:tcPr>
              <w:p w14:paraId="493D2CF1"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201900550"/>
            <w:showingPlcHdr/>
          </w:sdtPr>
          <w:sdtEndPr/>
          <w:sdtContent>
            <w:tc>
              <w:tcPr>
                <w:tcW w:w="631" w:type="pct"/>
              </w:tcPr>
              <w:p w14:paraId="4AF1E41B"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873114983"/>
            <w:showingPlcHdr/>
          </w:sdtPr>
          <w:sdtEndPr/>
          <w:sdtContent>
            <w:tc>
              <w:tcPr>
                <w:tcW w:w="631" w:type="pct"/>
              </w:tcPr>
              <w:p w14:paraId="3CC8AF62"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044599993"/>
            <w:showingPlcHdr/>
          </w:sdtPr>
          <w:sdtEndPr/>
          <w:sdtContent>
            <w:tc>
              <w:tcPr>
                <w:tcW w:w="631" w:type="pct"/>
              </w:tcPr>
              <w:p w14:paraId="79FD18B1"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953293387"/>
            <w:showingPlcHdr/>
          </w:sdtPr>
          <w:sdtEndPr/>
          <w:sdtContent>
            <w:tc>
              <w:tcPr>
                <w:tcW w:w="630" w:type="pct"/>
              </w:tcPr>
              <w:p w14:paraId="7DA9332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443753358"/>
            <w:showingPlcHdr/>
          </w:sdtPr>
          <w:sdtEndPr/>
          <w:sdtContent>
            <w:tc>
              <w:tcPr>
                <w:tcW w:w="614" w:type="pct"/>
              </w:tcPr>
              <w:p w14:paraId="5F1DA010"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1644536427"/>
            <w:showingPlcHdr/>
          </w:sdtPr>
          <w:sdtEndPr/>
          <w:sdtContent>
            <w:tc>
              <w:tcPr>
                <w:tcW w:w="620" w:type="pct"/>
              </w:tcPr>
              <w:p w14:paraId="0E9267BF" w14:textId="77777777" w:rsidR="00F23E00" w:rsidRPr="00DC5C95" w:rsidRDefault="00F23E00" w:rsidP="00F23E00">
                <w:pPr>
                  <w:pStyle w:val="GSATableText"/>
                </w:pPr>
                <w:r>
                  <w:rPr>
                    <w:rStyle w:val="PlaceholderText"/>
                  </w:rPr>
                  <w:t>E</w:t>
                </w:r>
                <w:r w:rsidRPr="00D66F93">
                  <w:rPr>
                    <w:rStyle w:val="PlaceholderText"/>
                  </w:rPr>
                  <w:t>nter text.</w:t>
                </w:r>
              </w:p>
            </w:tc>
          </w:sdtContent>
        </w:sdt>
        <w:sdt>
          <w:sdtPr>
            <w:id w:val="682632698"/>
            <w:showingPlcHdr/>
          </w:sdtPr>
          <w:sdtEndPr/>
          <w:sdtContent>
            <w:tc>
              <w:tcPr>
                <w:tcW w:w="621" w:type="pct"/>
              </w:tcPr>
              <w:p w14:paraId="21A2CD60" w14:textId="77777777" w:rsidR="00F23E00" w:rsidRPr="00DC5C95" w:rsidRDefault="00F23E00" w:rsidP="00F23E00">
                <w:pPr>
                  <w:pStyle w:val="GSATableText"/>
                </w:pPr>
                <w:r>
                  <w:rPr>
                    <w:rStyle w:val="PlaceholderText"/>
                  </w:rPr>
                  <w:t>E</w:t>
                </w:r>
                <w:r w:rsidRPr="00D66F93">
                  <w:rPr>
                    <w:rStyle w:val="PlaceholderText"/>
                  </w:rPr>
                  <w:t>nter text.</w:t>
                </w:r>
              </w:p>
            </w:tc>
          </w:sdtContent>
        </w:sdt>
      </w:tr>
    </w:tbl>
    <w:p w14:paraId="089A67C4" w14:textId="77777777" w:rsidR="00F23E00" w:rsidRDefault="00F23E00" w:rsidP="00F23E00"/>
    <w:p w14:paraId="268B72E4" w14:textId="77777777" w:rsidR="005E3A70" w:rsidRDefault="005E3A70" w:rsidP="005E3A70"/>
    <w:p w14:paraId="4EC36081" w14:textId="77777777" w:rsidR="00F832E3" w:rsidRDefault="00F832E3" w:rsidP="00F832E3"/>
    <w:p w14:paraId="385A203C" w14:textId="77777777" w:rsidR="00531AAD" w:rsidRDefault="00531AAD" w:rsidP="00F832E3">
      <w:pPr>
        <w:sectPr w:rsidR="00531AAD" w:rsidSect="00F23E00">
          <w:footnotePr>
            <w:pos w:val="beneathText"/>
          </w:footnotePr>
          <w:pgSz w:w="15840" w:h="12240" w:orient="landscape" w:code="1"/>
          <w:pgMar w:top="1440" w:right="1440" w:bottom="1440" w:left="1440" w:header="720" w:footer="720" w:gutter="0"/>
          <w:cols w:space="720"/>
          <w:docGrid w:linePitch="326"/>
        </w:sectPr>
      </w:pPr>
    </w:p>
    <w:p w14:paraId="749382CC" w14:textId="77777777" w:rsidR="00337558" w:rsidRDefault="00337558" w:rsidP="00254B51">
      <w:pPr>
        <w:pStyle w:val="GSAAttachmentorAppendix"/>
      </w:pPr>
      <w:bookmarkStart w:id="2138" w:name="_Ref444598918"/>
      <w:bookmarkStart w:id="2139" w:name="_Ref444598945"/>
      <w:bookmarkStart w:id="2140" w:name="_Ref444599180"/>
      <w:bookmarkStart w:id="2141" w:name="_Toc449543530"/>
      <w:bookmarkStart w:id="2142" w:name="_Toc464803692"/>
      <w:r w:rsidRPr="00E0416A">
        <w:t xml:space="preserve">ATTACHMENT </w:t>
      </w:r>
      <w:r>
        <w:t>11</w:t>
      </w:r>
      <w:r w:rsidR="00BF4F60">
        <w:t xml:space="preserve"> - </w:t>
      </w:r>
      <w:r w:rsidR="00DC4588">
        <w:t>S</w:t>
      </w:r>
      <w:r w:rsidRPr="00337558">
        <w:t xml:space="preserve">eparation of </w:t>
      </w:r>
      <w:r w:rsidR="00DC4588">
        <w:t>D</w:t>
      </w:r>
      <w:r w:rsidRPr="00337558">
        <w:t xml:space="preserve">uties </w:t>
      </w:r>
      <w:r w:rsidR="00DC4588">
        <w:t>M</w:t>
      </w:r>
      <w:r w:rsidRPr="00337558">
        <w:t>atrix</w:t>
      </w:r>
      <w:bookmarkEnd w:id="2138"/>
      <w:bookmarkEnd w:id="2139"/>
      <w:bookmarkEnd w:id="2140"/>
      <w:bookmarkEnd w:id="2141"/>
      <w:bookmarkEnd w:id="2142"/>
    </w:p>
    <w:p w14:paraId="5A0DC69E" w14:textId="77777777" w:rsidR="005E3A70" w:rsidRDefault="005E3A70" w:rsidP="005E3A70">
      <w:bookmarkStart w:id="2143" w:name="_Toc426981801"/>
      <w:r>
        <w:t>All Authorization Packages</w:t>
      </w:r>
      <w:r w:rsidRPr="00807F7D">
        <w:t xml:space="preserve"> </w:t>
      </w:r>
      <w:r w:rsidR="0002427C" w:rsidRPr="0002427C">
        <w:t>have the option to provide</w:t>
      </w:r>
      <w:r w:rsidR="0002427C">
        <w:t xml:space="preserve"> </w:t>
      </w:r>
      <w:r>
        <w:t xml:space="preserve">a </w:t>
      </w:r>
      <w:r w:rsidRPr="004D3557">
        <w:t>Separation of Duties Matrix</w:t>
      </w:r>
      <w:r>
        <w:t xml:space="preserve"> attachment, which will be reviewed for quality. </w:t>
      </w:r>
    </w:p>
    <w:p w14:paraId="5D8974A3" w14:textId="366EAD5E" w:rsidR="00672E30" w:rsidRPr="00807F7D" w:rsidRDefault="00672E30" w:rsidP="005E3A70">
      <w:r>
        <w:fldChar w:fldCharType="begin"/>
      </w:r>
      <w:r>
        <w:instrText xml:space="preserve"> REF _Ref444599180 \h </w:instrText>
      </w:r>
      <w:r>
        <w:fldChar w:fldCharType="separate"/>
      </w:r>
      <w:r w:rsidR="007E7240" w:rsidRPr="00E0416A">
        <w:t xml:space="preserve">ATTACHMENT </w:t>
      </w:r>
      <w:r w:rsidR="007E7240">
        <w:t>11 - S</w:t>
      </w:r>
      <w:r w:rsidR="007E7240" w:rsidRPr="00337558">
        <w:t xml:space="preserve">eparation of </w:t>
      </w:r>
      <w:r w:rsidR="007E7240">
        <w:t>D</w:t>
      </w:r>
      <w:r w:rsidR="007E7240" w:rsidRPr="00337558">
        <w:t xml:space="preserve">uties </w:t>
      </w:r>
      <w:r w:rsidR="007E7240">
        <w:t>M</w:t>
      </w:r>
      <w:r w:rsidR="007E7240" w:rsidRPr="00337558">
        <w:t>atrix</w:t>
      </w:r>
      <w:r>
        <w:fldChar w:fldCharType="end"/>
      </w:r>
      <w:r>
        <w:t xml:space="preserve"> is re</w:t>
      </w:r>
      <w:r w:rsidR="00524B9C">
        <w:t>f</w:t>
      </w:r>
      <w:r>
        <w:t>erenced in the following control</w:t>
      </w:r>
      <w:r w:rsidR="00192ADA">
        <w:t>:</w:t>
      </w:r>
    </w:p>
    <w:p w14:paraId="7D4C77DD" w14:textId="77777777" w:rsidR="005E3A70" w:rsidRDefault="00672E30" w:rsidP="005E3A70">
      <w:r>
        <w:fldChar w:fldCharType="begin"/>
      </w:r>
      <w:r>
        <w:instrText xml:space="preserve"> REF _Ref444599029 \h </w:instrText>
      </w:r>
      <w:r>
        <w:fldChar w:fldCharType="separate"/>
      </w:r>
      <w:r w:rsidR="007E7240" w:rsidRPr="002C3786">
        <w:t xml:space="preserve">AC-5 Separation of Duties </w:t>
      </w:r>
      <w:r w:rsidR="007E7240">
        <w:t>(M) (H)</w:t>
      </w:r>
      <w:r>
        <w:fldChar w:fldCharType="end"/>
      </w:r>
      <w:r>
        <w:t xml:space="preserve"> A</w:t>
      </w:r>
      <w:r w:rsidRPr="00672E30">
        <w:t>dditional FedRAMP Requirements and Guidance</w:t>
      </w:r>
    </w:p>
    <w:p w14:paraId="799F53A4" w14:textId="77777777" w:rsidR="00F832E3" w:rsidRDefault="00F832E3" w:rsidP="00F832E3"/>
    <w:p w14:paraId="7058AC3E" w14:textId="77777777" w:rsidR="00531AAD" w:rsidRDefault="00531AAD" w:rsidP="00F832E3">
      <w:pPr>
        <w:sectPr w:rsidR="00531AAD" w:rsidSect="00C11C56">
          <w:footnotePr>
            <w:pos w:val="beneathText"/>
          </w:footnotePr>
          <w:pgSz w:w="12240" w:h="15840" w:code="1"/>
          <w:pgMar w:top="1440" w:right="1440" w:bottom="1440" w:left="1440" w:header="720" w:footer="720" w:gutter="0"/>
          <w:cols w:space="720"/>
          <w:docGrid w:linePitch="326"/>
        </w:sectPr>
      </w:pPr>
    </w:p>
    <w:p w14:paraId="14D4B57F" w14:textId="77777777" w:rsidR="001C1E79" w:rsidRDefault="001C1E79" w:rsidP="00254B51">
      <w:pPr>
        <w:pStyle w:val="GSAAttachmentorAppendix"/>
      </w:pPr>
      <w:bookmarkStart w:id="2144" w:name="_Ref444604179"/>
      <w:bookmarkStart w:id="2145" w:name="_Toc449543531"/>
      <w:bookmarkStart w:id="2146" w:name="_Toc464803693"/>
      <w:r w:rsidRPr="00E0416A">
        <w:t xml:space="preserve">ATTACHMENT </w:t>
      </w:r>
      <w:r>
        <w:t>12</w:t>
      </w:r>
      <w:r w:rsidR="00395FAF">
        <w:t xml:space="preserve"> </w:t>
      </w:r>
      <w:r w:rsidR="0056579D">
        <w:t>–</w:t>
      </w:r>
      <w:r w:rsidR="00395FAF">
        <w:t xml:space="preserve"> </w:t>
      </w:r>
      <w:r w:rsidR="00895AF9">
        <w:t>FedRAMP</w:t>
      </w:r>
      <w:r w:rsidR="0056579D">
        <w:t xml:space="preserve"> </w:t>
      </w:r>
      <w:r w:rsidR="00395FAF" w:rsidRPr="00425508">
        <w:t>Laws and Regulations</w:t>
      </w:r>
      <w:bookmarkEnd w:id="2143"/>
      <w:bookmarkEnd w:id="2144"/>
      <w:bookmarkEnd w:id="2145"/>
      <w:bookmarkEnd w:id="2146"/>
    </w:p>
    <w:p w14:paraId="3F437D10" w14:textId="77777777" w:rsidR="00C41510" w:rsidRDefault="00C41510" w:rsidP="00C41510">
      <w:r>
        <w:t>Th</w:t>
      </w:r>
      <w:r w:rsidR="00E46E9E">
        <w:t>e</w:t>
      </w:r>
      <w:r>
        <w:t xml:space="preserve"> </w:t>
      </w:r>
      <w:r w:rsidR="00E46E9E">
        <w:fldChar w:fldCharType="begin"/>
      </w:r>
      <w:r w:rsidR="00E46E9E">
        <w:instrText xml:space="preserve"> REF _Ref454107245 \h </w:instrText>
      </w:r>
      <w:r w:rsidR="00E46E9E">
        <w:fldChar w:fldCharType="separate"/>
      </w:r>
      <w:r w:rsidR="007E7240">
        <w:t xml:space="preserve">Table </w:t>
      </w:r>
      <w:r w:rsidR="007E7240">
        <w:rPr>
          <w:noProof/>
        </w:rPr>
        <w:t>15</w:t>
      </w:r>
      <w:r w:rsidR="007E7240">
        <w:noBreakHyphen/>
      </w:r>
      <w:r w:rsidR="007E7240">
        <w:rPr>
          <w:noProof/>
        </w:rPr>
        <w:t>8</w:t>
      </w:r>
      <w:r w:rsidR="007E7240">
        <w:t xml:space="preserve"> FedRAMP Templates that Reference FedRAMP Laws and Regulations</w:t>
      </w:r>
      <w:r w:rsidR="00E46E9E">
        <w:fldChar w:fldCharType="end"/>
      </w:r>
      <w:r w:rsidR="00192ADA">
        <w:t xml:space="preserve"> Standards and Guidance</w:t>
      </w:r>
      <w:r w:rsidR="00E46E9E">
        <w:t xml:space="preserve"> </w:t>
      </w:r>
      <w:r w:rsidRPr="00C41510">
        <w:t>list</w:t>
      </w:r>
      <w:r>
        <w:t>s</w:t>
      </w:r>
      <w:r w:rsidRPr="00C41510">
        <w:t xml:space="preserve"> </w:t>
      </w:r>
      <w:r>
        <w:t xml:space="preserve">all </w:t>
      </w:r>
      <w:r w:rsidRPr="00C41510">
        <w:t xml:space="preserve">of </w:t>
      </w:r>
      <w:r>
        <w:t xml:space="preserve">the </w:t>
      </w:r>
      <w:r w:rsidR="00E46E9E">
        <w:t xml:space="preserve">FedRAMP templates in which </w:t>
      </w:r>
      <w:r w:rsidRPr="00C41510">
        <w:t xml:space="preserve">FedRAMP laws, regulations, standards and guidance </w:t>
      </w:r>
      <w:r w:rsidR="00AF0516">
        <w:t xml:space="preserve">are </w:t>
      </w:r>
      <w:r w:rsidR="008158EF">
        <w:t>referenced</w:t>
      </w:r>
      <w:r w:rsidR="00921ED9">
        <w:t>.</w:t>
      </w:r>
    </w:p>
    <w:p w14:paraId="1B21A3EF" w14:textId="77777777" w:rsidR="00921ED9" w:rsidRDefault="00E46E9E" w:rsidP="00E46E9E">
      <w:pPr>
        <w:pStyle w:val="Caption"/>
      </w:pPr>
      <w:bookmarkStart w:id="2147" w:name="_Ref454107245"/>
      <w:r>
        <w:t xml:space="preserve">Table </w:t>
      </w:r>
      <w:r w:rsidR="00CB38BB">
        <w:fldChar w:fldCharType="begin"/>
      </w:r>
      <w:r w:rsidR="00CB38BB">
        <w:instrText xml:space="preserve"> STYLEREF 1 \s </w:instrText>
      </w:r>
      <w:r w:rsidR="00CB38BB">
        <w:fldChar w:fldCharType="separate"/>
      </w:r>
      <w:r w:rsidR="007E7240">
        <w:rPr>
          <w:noProof/>
        </w:rPr>
        <w:t>15</w:t>
      </w:r>
      <w:r w:rsidR="00CB38BB">
        <w:rPr>
          <w:noProof/>
        </w:rPr>
        <w:fldChar w:fldCharType="end"/>
      </w:r>
      <w:r w:rsidR="00682E8F">
        <w:noBreakHyphen/>
      </w:r>
      <w:r w:rsidR="00CB38BB">
        <w:fldChar w:fldCharType="begin"/>
      </w:r>
      <w:r w:rsidR="00CB38BB">
        <w:instrText xml:space="preserve"> SEQ Table \* ARABIC \s 1 </w:instrText>
      </w:r>
      <w:r w:rsidR="00CB38BB">
        <w:fldChar w:fldCharType="separate"/>
      </w:r>
      <w:r w:rsidR="007E7240">
        <w:rPr>
          <w:noProof/>
        </w:rPr>
        <w:t>8</w:t>
      </w:r>
      <w:r w:rsidR="00CB38BB">
        <w:rPr>
          <w:noProof/>
        </w:rPr>
        <w:fldChar w:fldCharType="end"/>
      </w:r>
      <w:r>
        <w:t xml:space="preserve"> FedRAMP Templates that Reference FedRAMP Laws and Regulations</w:t>
      </w:r>
      <w:bookmarkEnd w:id="2147"/>
      <w:r w:rsidR="0009652B">
        <w:t xml:space="preserve"> Standards and Guidance</w:t>
      </w:r>
    </w:p>
    <w:sdt>
      <w:sdtPr>
        <w:rPr>
          <w:rFonts w:eastAsia="Lucida Sans Unicode"/>
          <w:b w:val="0"/>
          <w:color w:val="000000"/>
          <w:spacing w:val="-5"/>
          <w:kern w:val="20"/>
          <w:szCs w:val="24"/>
          <w:lang w:eastAsia="en-US"/>
        </w:rPr>
        <w:id w:val="-937370333"/>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3F5744" w:rsidRPr="001259DD" w14:paraId="2F75423D" w14:textId="77777777" w:rsidTr="003F5744">
            <w:trPr>
              <w:cantSplit/>
              <w:trHeight w:val="288"/>
              <w:tblHeader/>
              <w:jc w:val="center"/>
            </w:trPr>
            <w:tc>
              <w:tcPr>
                <w:tcW w:w="1201" w:type="pct"/>
                <w:gridSpan w:val="2"/>
                <w:shd w:val="clear" w:color="auto" w:fill="DBE5F1" w:themeFill="accent1" w:themeFillTint="33"/>
                <w:vAlign w:val="center"/>
              </w:tcPr>
              <w:p w14:paraId="749AC87C" w14:textId="77777777" w:rsidR="003F5744" w:rsidRPr="005D37F9" w:rsidRDefault="003F5744" w:rsidP="00C41510">
                <w:pPr>
                  <w:pStyle w:val="GSATableHeading"/>
                </w:pPr>
                <w:r>
                  <w:t>Phase</w:t>
                </w:r>
              </w:p>
            </w:tc>
            <w:tc>
              <w:tcPr>
                <w:tcW w:w="3799" w:type="pct"/>
                <w:gridSpan w:val="2"/>
                <w:shd w:val="clear" w:color="auto" w:fill="DBE5F1" w:themeFill="accent1" w:themeFillTint="33"/>
                <w:vAlign w:val="center"/>
              </w:tcPr>
              <w:p w14:paraId="710A33E1" w14:textId="77777777" w:rsidR="003F5744" w:rsidRPr="005D37F9" w:rsidRDefault="003F5744" w:rsidP="00C41510">
                <w:pPr>
                  <w:pStyle w:val="GSATableHeading"/>
                </w:pPr>
                <w:r w:rsidRPr="00C41510">
                  <w:t>Document Title</w:t>
                </w:r>
                <w:r w:rsidRPr="005D37F9">
                  <w:t xml:space="preserve"> </w:t>
                </w:r>
              </w:p>
            </w:tc>
          </w:tr>
          <w:tr w:rsidR="00C41510" w:rsidRPr="003614F0" w14:paraId="20F0FCE4" w14:textId="77777777" w:rsidTr="00921ED9">
            <w:trPr>
              <w:cantSplit/>
              <w:trHeight w:val="288"/>
              <w:jc w:val="center"/>
            </w:trPr>
            <w:tc>
              <w:tcPr>
                <w:tcW w:w="1201" w:type="pct"/>
                <w:gridSpan w:val="2"/>
              </w:tcPr>
              <w:p w14:paraId="407AEF9C" w14:textId="77777777" w:rsidR="00C41510" w:rsidRPr="003614F0" w:rsidRDefault="00C41510" w:rsidP="00C41510">
                <w:pPr>
                  <w:pStyle w:val="GSATableText"/>
                </w:pPr>
                <w:r w:rsidRPr="00C41510">
                  <w:t>Document Phase</w:t>
                </w:r>
              </w:p>
            </w:tc>
            <w:tc>
              <w:tcPr>
                <w:tcW w:w="529" w:type="pct"/>
              </w:tcPr>
              <w:p w14:paraId="4746F828" w14:textId="77777777" w:rsidR="00C41510" w:rsidRPr="00E71A1A" w:rsidRDefault="00921ED9" w:rsidP="00C41510">
                <w:pPr>
                  <w:pStyle w:val="GSATableText"/>
                </w:pPr>
                <w:r w:rsidRPr="00921ED9">
                  <w:t>SSP</w:t>
                </w:r>
              </w:p>
            </w:tc>
            <w:tc>
              <w:tcPr>
                <w:tcW w:w="3270" w:type="pct"/>
              </w:tcPr>
              <w:p w14:paraId="08AAF120" w14:textId="77777777" w:rsidR="00C41510" w:rsidRPr="003614F0" w:rsidRDefault="00921ED9" w:rsidP="00C41510">
                <w:pPr>
                  <w:pStyle w:val="GSATableText"/>
                </w:pPr>
                <w:r w:rsidRPr="00921ED9">
                  <w:t>System Security Plan</w:t>
                </w:r>
              </w:p>
            </w:tc>
          </w:tr>
          <w:tr w:rsidR="00921ED9" w:rsidRPr="003614F0" w14:paraId="4BFC3311" w14:textId="77777777" w:rsidTr="00921ED9">
            <w:trPr>
              <w:cantSplit/>
              <w:trHeight w:val="288"/>
              <w:jc w:val="center"/>
            </w:trPr>
            <w:tc>
              <w:tcPr>
                <w:tcW w:w="238" w:type="pct"/>
                <w:tcBorders>
                  <w:right w:val="nil"/>
                </w:tcBorders>
              </w:tcPr>
              <w:p w14:paraId="58228D5F" w14:textId="77777777" w:rsidR="00921ED9" w:rsidRPr="003614F0" w:rsidRDefault="00921ED9" w:rsidP="00C41510">
                <w:pPr>
                  <w:pStyle w:val="GSATableText"/>
                </w:pPr>
              </w:p>
            </w:tc>
            <w:tc>
              <w:tcPr>
                <w:tcW w:w="963" w:type="pct"/>
                <w:tcBorders>
                  <w:top w:val="single" w:sz="4" w:space="0" w:color="auto"/>
                  <w:left w:val="nil"/>
                  <w:bottom w:val="single" w:sz="4" w:space="0" w:color="auto"/>
                  <w:right w:val="single" w:sz="4" w:space="0" w:color="auto"/>
                </w:tcBorders>
              </w:tcPr>
              <w:p w14:paraId="4096477C" w14:textId="77777777" w:rsidR="00921ED9" w:rsidRPr="003614F0" w:rsidRDefault="00921ED9" w:rsidP="00921ED9">
                <w:pPr>
                  <w:pStyle w:val="GSATableText"/>
                </w:pPr>
                <w:r w:rsidRPr="00921ED9">
                  <w:t>SSP Attachment</w:t>
                </w:r>
                <w:r>
                  <w:t xml:space="preserve"> 4</w:t>
                </w:r>
              </w:p>
            </w:tc>
            <w:tc>
              <w:tcPr>
                <w:tcW w:w="529" w:type="pct"/>
                <w:tcBorders>
                  <w:left w:val="single" w:sz="4" w:space="0" w:color="auto"/>
                </w:tcBorders>
              </w:tcPr>
              <w:p w14:paraId="60412EF2" w14:textId="77777777" w:rsidR="00921ED9" w:rsidRPr="003614F0" w:rsidRDefault="00921ED9" w:rsidP="00C41510">
                <w:pPr>
                  <w:pStyle w:val="GSATableText"/>
                </w:pPr>
                <w:r w:rsidRPr="00921ED9">
                  <w:t>PTA/PIA</w:t>
                </w:r>
              </w:p>
            </w:tc>
            <w:tc>
              <w:tcPr>
                <w:tcW w:w="3270" w:type="pct"/>
              </w:tcPr>
              <w:p w14:paraId="3FB2DE05" w14:textId="77777777" w:rsidR="00921ED9" w:rsidRPr="003614F0" w:rsidRDefault="00921ED9" w:rsidP="00921ED9">
                <w:pPr>
                  <w:pStyle w:val="GSATableText"/>
                </w:pPr>
                <w:r w:rsidRPr="00921ED9">
                  <w:t>Privacy Threshold Analysis and Privacy Impact Assessment</w:t>
                </w:r>
              </w:p>
            </w:tc>
          </w:tr>
          <w:tr w:rsidR="00921ED9" w:rsidRPr="003614F0" w14:paraId="5DB65B41" w14:textId="77777777" w:rsidTr="00921ED9">
            <w:trPr>
              <w:cantSplit/>
              <w:trHeight w:val="288"/>
              <w:jc w:val="center"/>
            </w:trPr>
            <w:tc>
              <w:tcPr>
                <w:tcW w:w="238" w:type="pct"/>
                <w:tcBorders>
                  <w:right w:val="nil"/>
                </w:tcBorders>
              </w:tcPr>
              <w:p w14:paraId="253FF76F" w14:textId="77777777" w:rsidR="00921ED9" w:rsidRPr="003614F0" w:rsidRDefault="00921ED9" w:rsidP="00C41510">
                <w:pPr>
                  <w:pStyle w:val="GSATableText"/>
                </w:pPr>
              </w:p>
            </w:tc>
            <w:tc>
              <w:tcPr>
                <w:tcW w:w="963" w:type="pct"/>
                <w:tcBorders>
                  <w:top w:val="single" w:sz="4" w:space="0" w:color="auto"/>
                  <w:left w:val="nil"/>
                  <w:bottom w:val="single" w:sz="4" w:space="0" w:color="auto"/>
                  <w:right w:val="single" w:sz="4" w:space="0" w:color="auto"/>
                </w:tcBorders>
              </w:tcPr>
              <w:p w14:paraId="22041227" w14:textId="77777777" w:rsidR="00921ED9" w:rsidRPr="003614F0" w:rsidRDefault="00921ED9" w:rsidP="00921ED9">
                <w:pPr>
                  <w:pStyle w:val="GSATableText"/>
                </w:pPr>
                <w:r w:rsidRPr="00921ED9">
                  <w:t>SSP Attachment</w:t>
                </w:r>
                <w:r>
                  <w:t xml:space="preserve"> 6</w:t>
                </w:r>
              </w:p>
            </w:tc>
            <w:tc>
              <w:tcPr>
                <w:tcW w:w="529" w:type="pct"/>
                <w:tcBorders>
                  <w:left w:val="single" w:sz="4" w:space="0" w:color="auto"/>
                </w:tcBorders>
              </w:tcPr>
              <w:p w14:paraId="113917D2" w14:textId="77777777" w:rsidR="00921ED9" w:rsidRPr="003614F0" w:rsidRDefault="00921ED9" w:rsidP="00C41510">
                <w:pPr>
                  <w:pStyle w:val="GSATableText"/>
                </w:pPr>
                <w:r w:rsidRPr="00921ED9">
                  <w:t>ISCP</w:t>
                </w:r>
              </w:p>
            </w:tc>
            <w:tc>
              <w:tcPr>
                <w:tcW w:w="3270" w:type="pct"/>
              </w:tcPr>
              <w:p w14:paraId="565388DD" w14:textId="77777777" w:rsidR="00921ED9" w:rsidRPr="003614F0" w:rsidRDefault="00921ED9" w:rsidP="00921ED9">
                <w:pPr>
                  <w:pStyle w:val="GSATableText"/>
                </w:pPr>
                <w:r w:rsidRPr="00921ED9">
                  <w:t xml:space="preserve">Information System Contingency Plan </w:t>
                </w:r>
              </w:p>
            </w:tc>
          </w:tr>
          <w:tr w:rsidR="00921ED9" w:rsidRPr="003614F0" w14:paraId="219375B7" w14:textId="77777777" w:rsidTr="00921ED9">
            <w:trPr>
              <w:cantSplit/>
              <w:trHeight w:val="288"/>
              <w:jc w:val="center"/>
            </w:trPr>
            <w:tc>
              <w:tcPr>
                <w:tcW w:w="238" w:type="pct"/>
                <w:tcBorders>
                  <w:right w:val="nil"/>
                </w:tcBorders>
              </w:tcPr>
              <w:p w14:paraId="37D7A5B4" w14:textId="77777777" w:rsidR="00921ED9" w:rsidRPr="003614F0" w:rsidRDefault="00921ED9" w:rsidP="00C41510">
                <w:pPr>
                  <w:pStyle w:val="GSATableText"/>
                </w:pPr>
              </w:p>
            </w:tc>
            <w:tc>
              <w:tcPr>
                <w:tcW w:w="963" w:type="pct"/>
                <w:tcBorders>
                  <w:top w:val="single" w:sz="4" w:space="0" w:color="auto"/>
                  <w:left w:val="nil"/>
                  <w:bottom w:val="nil"/>
                  <w:right w:val="single" w:sz="4" w:space="0" w:color="auto"/>
                </w:tcBorders>
              </w:tcPr>
              <w:p w14:paraId="66FCC31B" w14:textId="77777777" w:rsidR="00921ED9" w:rsidRPr="003614F0" w:rsidRDefault="00921ED9" w:rsidP="00921ED9">
                <w:pPr>
                  <w:pStyle w:val="GSATableText"/>
                </w:pPr>
                <w:r w:rsidRPr="00921ED9">
                  <w:t>SSP Attachment</w:t>
                </w:r>
                <w:r>
                  <w:t xml:space="preserve"> 10</w:t>
                </w:r>
              </w:p>
            </w:tc>
            <w:tc>
              <w:tcPr>
                <w:tcW w:w="529" w:type="pct"/>
                <w:tcBorders>
                  <w:left w:val="single" w:sz="4" w:space="0" w:color="auto"/>
                </w:tcBorders>
              </w:tcPr>
              <w:p w14:paraId="09D5BF0D" w14:textId="77777777" w:rsidR="00921ED9" w:rsidRPr="003614F0" w:rsidRDefault="00921ED9" w:rsidP="00C41510">
                <w:pPr>
                  <w:pStyle w:val="GSATableText"/>
                </w:pPr>
                <w:r w:rsidRPr="00921ED9">
                  <w:t>FIPS 199</w:t>
                </w:r>
              </w:p>
            </w:tc>
            <w:tc>
              <w:tcPr>
                <w:tcW w:w="3270" w:type="pct"/>
              </w:tcPr>
              <w:p w14:paraId="680EF9D6" w14:textId="77777777" w:rsidR="00921ED9" w:rsidRPr="003614F0" w:rsidRDefault="00921ED9" w:rsidP="00921ED9">
                <w:pPr>
                  <w:pStyle w:val="GSATableText"/>
                </w:pPr>
                <w:r w:rsidRPr="00921ED9">
                  <w:t>FIPS 199 Categorization</w:t>
                </w:r>
              </w:p>
            </w:tc>
          </w:tr>
          <w:tr w:rsidR="00C41510" w:rsidRPr="003614F0" w14:paraId="77CF598C" w14:textId="77777777" w:rsidTr="00921ED9">
            <w:trPr>
              <w:cantSplit/>
              <w:trHeight w:val="288"/>
              <w:jc w:val="center"/>
            </w:trPr>
            <w:tc>
              <w:tcPr>
                <w:tcW w:w="1201" w:type="pct"/>
                <w:gridSpan w:val="2"/>
              </w:tcPr>
              <w:p w14:paraId="3117A155" w14:textId="77777777" w:rsidR="00C41510" w:rsidRPr="003614F0" w:rsidRDefault="00921ED9" w:rsidP="00C41510">
                <w:pPr>
                  <w:pStyle w:val="GSATableText"/>
                </w:pPr>
                <w:r w:rsidRPr="00921ED9">
                  <w:t>Assess Phase</w:t>
                </w:r>
              </w:p>
            </w:tc>
            <w:tc>
              <w:tcPr>
                <w:tcW w:w="529" w:type="pct"/>
              </w:tcPr>
              <w:p w14:paraId="72950807" w14:textId="77777777" w:rsidR="00C41510" w:rsidRPr="003614F0" w:rsidRDefault="00921ED9" w:rsidP="00C41510">
                <w:pPr>
                  <w:pStyle w:val="GSATableText"/>
                </w:pPr>
                <w:r w:rsidRPr="00921ED9">
                  <w:t>SAP</w:t>
                </w:r>
              </w:p>
            </w:tc>
            <w:tc>
              <w:tcPr>
                <w:tcW w:w="3270" w:type="pct"/>
              </w:tcPr>
              <w:p w14:paraId="5A61DFB0" w14:textId="77777777" w:rsidR="00C41510" w:rsidRPr="003614F0" w:rsidRDefault="00921ED9" w:rsidP="00C41510">
                <w:pPr>
                  <w:pStyle w:val="GSATableText"/>
                </w:pPr>
                <w:r w:rsidRPr="00921ED9">
                  <w:t>Security Assessment Plan</w:t>
                </w:r>
              </w:p>
            </w:tc>
          </w:tr>
          <w:tr w:rsidR="00C41510" w:rsidRPr="003614F0" w14:paraId="4428DFA3" w14:textId="77777777" w:rsidTr="00921ED9">
            <w:trPr>
              <w:cantSplit/>
              <w:trHeight w:val="288"/>
              <w:jc w:val="center"/>
            </w:trPr>
            <w:tc>
              <w:tcPr>
                <w:tcW w:w="1201" w:type="pct"/>
                <w:gridSpan w:val="2"/>
              </w:tcPr>
              <w:p w14:paraId="68AB3E4D" w14:textId="77777777" w:rsidR="00C41510" w:rsidRPr="003614F0" w:rsidRDefault="00921ED9" w:rsidP="00C41510">
                <w:pPr>
                  <w:pStyle w:val="GSATableText"/>
                </w:pPr>
                <w:r w:rsidRPr="00921ED9">
                  <w:t>Authorize Phase</w:t>
                </w:r>
              </w:p>
            </w:tc>
            <w:tc>
              <w:tcPr>
                <w:tcW w:w="529" w:type="pct"/>
              </w:tcPr>
              <w:p w14:paraId="0C82064A" w14:textId="77777777" w:rsidR="00C41510" w:rsidRPr="003614F0" w:rsidRDefault="00921ED9" w:rsidP="00C41510">
                <w:pPr>
                  <w:pStyle w:val="GSATableText"/>
                </w:pPr>
                <w:r w:rsidRPr="00921ED9">
                  <w:t>SAR</w:t>
                </w:r>
              </w:p>
            </w:tc>
            <w:tc>
              <w:tcPr>
                <w:tcW w:w="3270" w:type="pct"/>
              </w:tcPr>
              <w:p w14:paraId="7337F116" w14:textId="77777777" w:rsidR="00C41510" w:rsidRPr="003614F0" w:rsidRDefault="003F5744" w:rsidP="003F5744">
                <w:pPr>
                  <w:pStyle w:val="GSATableText"/>
                </w:pPr>
                <w:r w:rsidRPr="003F5744">
                  <w:t xml:space="preserve">Security Assessment </w:t>
                </w:r>
                <w:r>
                  <w:t>Report</w:t>
                </w:r>
              </w:p>
            </w:tc>
          </w:tr>
        </w:tbl>
      </w:sdtContent>
    </w:sdt>
    <w:p w14:paraId="6F1859C9" w14:textId="77777777" w:rsidR="00C41510" w:rsidRDefault="00C41510" w:rsidP="00C41510"/>
    <w:p w14:paraId="1439719A" w14:textId="77777777" w:rsidR="00A138A4" w:rsidRPr="00531AAD" w:rsidRDefault="00A138A4" w:rsidP="00A138A4">
      <w:r>
        <w:t xml:space="preserve">The </w:t>
      </w:r>
      <w:r w:rsidR="00895AF9">
        <w:t>FedRAMP</w:t>
      </w:r>
      <w:r>
        <w:t xml:space="preserve"> Laws and Regulations</w:t>
      </w:r>
      <w:r w:rsidR="00C212EB">
        <w:t xml:space="preserve"> can be submitted as an appendix or an attachment.  The</w:t>
      </w:r>
      <w:r>
        <w:t xml:space="preserve"> </w:t>
      </w:r>
      <w:r w:rsidR="00C212EB">
        <w:t>attachment</w:t>
      </w:r>
      <w:r w:rsidR="00E46E9E">
        <w:t xml:space="preserve"> </w:t>
      </w:r>
      <w:r>
        <w:t>can be found on this page:</w:t>
      </w:r>
      <w:r w:rsidRPr="00FF6B3D">
        <w:t xml:space="preserve"> </w:t>
      </w:r>
      <w:hyperlink r:id="rId60" w:tooltip="Templates" w:history="1">
        <w:r w:rsidRPr="00341E19">
          <w:rPr>
            <w:rStyle w:val="Hyperlink"/>
          </w:rPr>
          <w:t>Templates</w:t>
        </w:r>
      </w:hyperlink>
      <w:r w:rsidR="00531AAD" w:rsidRPr="00866E4D">
        <w:rPr>
          <w:rStyle w:val="Hyperlink"/>
        </w:rPr>
        <w:t>.</w:t>
      </w:r>
    </w:p>
    <w:p w14:paraId="7AC7E4E7" w14:textId="77777777" w:rsidR="001C1E79" w:rsidRPr="0023798F" w:rsidRDefault="001C1E79" w:rsidP="001C310B">
      <w:pPr>
        <w:pStyle w:val="GSANote"/>
      </w:pPr>
      <w:bookmarkStart w:id="2148" w:name="14f188b05fd5587c__Toc411857070"/>
      <w:bookmarkEnd w:id="2148"/>
      <w:r w:rsidRPr="00302087">
        <w:t>Note:</w:t>
      </w:r>
      <w:r>
        <w:t xml:space="preserve"> </w:t>
      </w:r>
      <w:r w:rsidRPr="00D41D84">
        <w:t>All NIST Computer Security Publications can be found at the following</w:t>
      </w:r>
      <w:r w:rsidR="001729AB">
        <w:br/>
      </w:r>
      <w:r w:rsidRPr="00D41D84">
        <w:t>URL:</w:t>
      </w:r>
      <w:r>
        <w:t xml:space="preserve">  </w:t>
      </w:r>
      <w:r w:rsidR="007E3CAF">
        <w:fldChar w:fldCharType="begin"/>
      </w:r>
      <w:r w:rsidR="007E3CAF">
        <w:instrText xml:space="preserve"> HYPERLINK "http://csrc.nist.gov/publications/PubsSPs.html" \t "_blank" </w:instrText>
      </w:r>
      <w:r w:rsidR="007E3CAF">
        <w:fldChar w:fldCharType="separate"/>
      </w:r>
      <w:r w:rsidRPr="00CA1512">
        <w:rPr>
          <w:color w:val="1155CC"/>
          <w:u w:val="single"/>
        </w:rPr>
        <w:t>http://csrc.nist.gov/publications/PubsSPs.html</w:t>
      </w:r>
      <w:r w:rsidR="007E3CAF">
        <w:rPr>
          <w:color w:val="1155CC"/>
          <w:u w:val="single"/>
        </w:rPr>
        <w:fldChar w:fldCharType="end"/>
      </w:r>
    </w:p>
    <w:p w14:paraId="61A56874" w14:textId="77777777" w:rsidR="00531AAD" w:rsidRDefault="00531AAD" w:rsidP="00F832E3"/>
    <w:p w14:paraId="21A511C5" w14:textId="77777777" w:rsidR="009E2DBA" w:rsidRDefault="009E2DBA" w:rsidP="00F832E3">
      <w:pPr>
        <w:sectPr w:rsidR="009E2DBA" w:rsidSect="009E2DBA">
          <w:footnotePr>
            <w:pos w:val="beneathText"/>
          </w:footnotePr>
          <w:pgSz w:w="12240" w:h="15840" w:code="1"/>
          <w:pgMar w:top="1440" w:right="1440" w:bottom="1440" w:left="1440" w:header="720" w:footer="720" w:gutter="0"/>
          <w:cols w:space="720"/>
          <w:titlePg/>
          <w:docGrid w:linePitch="326"/>
        </w:sectPr>
      </w:pPr>
    </w:p>
    <w:p w14:paraId="54A76E0F" w14:textId="77777777" w:rsidR="0001473B" w:rsidRDefault="0001473B" w:rsidP="00254B51">
      <w:pPr>
        <w:pStyle w:val="GSAAttachmentorAppendix"/>
      </w:pPr>
      <w:bookmarkStart w:id="2149" w:name="_Ref444603969"/>
      <w:bookmarkStart w:id="2150" w:name="_Toc449543534"/>
      <w:bookmarkStart w:id="2151" w:name="_Toc464803694"/>
      <w:r w:rsidRPr="00D3426E">
        <w:t>ATTACHMENT 1</w:t>
      </w:r>
      <w:r>
        <w:t>3</w:t>
      </w:r>
      <w:r w:rsidRPr="00D3426E">
        <w:t xml:space="preserve"> </w:t>
      </w:r>
      <w:r>
        <w:t>–</w:t>
      </w:r>
      <w:r w:rsidRPr="00D3426E">
        <w:t xml:space="preserve"> </w:t>
      </w:r>
      <w:r w:rsidR="00FD217C">
        <w:t xml:space="preserve">FedRAMP </w:t>
      </w:r>
      <w:r>
        <w:t xml:space="preserve">Inventory </w:t>
      </w:r>
      <w:r w:rsidR="00FD217C">
        <w:t>Workbook</w:t>
      </w:r>
      <w:bookmarkEnd w:id="2149"/>
      <w:bookmarkEnd w:id="2150"/>
      <w:bookmarkEnd w:id="2151"/>
    </w:p>
    <w:p w14:paraId="363617D5" w14:textId="77777777" w:rsidR="007749E4" w:rsidRPr="00807F7D" w:rsidRDefault="007749E4" w:rsidP="007749E4">
      <w:r>
        <w:t>All Authorization Packages</w:t>
      </w:r>
      <w:r w:rsidRPr="00807F7D">
        <w:t xml:space="preserve"> must </w:t>
      </w:r>
      <w:r w:rsidR="00BC4FC6">
        <w:t>the</w:t>
      </w:r>
      <w:r>
        <w:t xml:space="preserve"> Inventory </w:t>
      </w:r>
      <w:r w:rsidR="00BC4FC6">
        <w:t>attachment</w:t>
      </w:r>
      <w:r>
        <w:t>, which will be reviewed for quality.</w:t>
      </w:r>
    </w:p>
    <w:p w14:paraId="543D0CD0" w14:textId="77777777" w:rsidR="00BC4FC6" w:rsidRDefault="00BC4FC6" w:rsidP="00BC4FC6">
      <w:r>
        <w:t>When completed, FedRAMP will accept this inventory workbook as the inventory information required by the following:</w:t>
      </w:r>
    </w:p>
    <w:p w14:paraId="45215783" w14:textId="77777777" w:rsidR="00BC4FC6" w:rsidRDefault="00BC4FC6" w:rsidP="00BC4FC6">
      <w:r>
        <w:t xml:space="preserve">  - System Security Plan </w:t>
      </w:r>
    </w:p>
    <w:p w14:paraId="2B270F2A" w14:textId="77777777" w:rsidR="00BC4FC6" w:rsidRDefault="00BC4FC6" w:rsidP="00BC4FC6">
      <w:r>
        <w:t xml:space="preserve">  - Security Assessment Plan</w:t>
      </w:r>
    </w:p>
    <w:p w14:paraId="147D782E" w14:textId="77777777" w:rsidR="00BC4FC6" w:rsidRDefault="00BC4FC6" w:rsidP="00BC4FC6">
      <w:r>
        <w:t xml:space="preserve">  - Security Assessment Report  </w:t>
      </w:r>
    </w:p>
    <w:p w14:paraId="2C783FD9" w14:textId="77777777" w:rsidR="00BC4FC6" w:rsidRDefault="00BC4FC6" w:rsidP="00BC4FC6">
      <w:r>
        <w:t xml:space="preserve">  - Information System Contingency Plan</w:t>
      </w:r>
    </w:p>
    <w:p w14:paraId="1C363815" w14:textId="77777777" w:rsidR="00BC4FC6" w:rsidRDefault="00BC4FC6" w:rsidP="00BC4FC6">
      <w:r>
        <w:t xml:space="preserve">  - Initial POAM</w:t>
      </w:r>
    </w:p>
    <w:p w14:paraId="671245B5" w14:textId="77777777" w:rsidR="00BC4FC6" w:rsidRDefault="00BC4FC6" w:rsidP="00BC4FC6">
      <w:r>
        <w:t xml:space="preserve">  - Monthly Continuous Monitoring (POAM or as a separate document) </w:t>
      </w:r>
    </w:p>
    <w:p w14:paraId="430926EA" w14:textId="77777777" w:rsidR="007749E4" w:rsidRPr="00531AAD" w:rsidRDefault="007749E4" w:rsidP="00BC4FC6">
      <w:r w:rsidRPr="00DD7CF1">
        <w:t xml:space="preserve">The </w:t>
      </w:r>
      <w:r w:rsidR="0055166A" w:rsidRPr="0055166A">
        <w:t xml:space="preserve">FedRAMP Inventory Workbook </w:t>
      </w:r>
      <w:r w:rsidRPr="00DD7CF1">
        <w:t xml:space="preserve">can be found on </w:t>
      </w:r>
      <w:r>
        <w:t xml:space="preserve">the following </w:t>
      </w:r>
      <w:r w:rsidR="00895AF9">
        <w:t>FedRAMP</w:t>
      </w:r>
      <w:r>
        <w:t xml:space="preserve"> website</w:t>
      </w:r>
      <w:r w:rsidRPr="00DD7CF1">
        <w:t xml:space="preserve"> page: </w:t>
      </w:r>
      <w:hyperlink r:id="rId61" w:tooltip="Templates" w:history="1">
        <w:r w:rsidRPr="00DD7CF1">
          <w:rPr>
            <w:rStyle w:val="Hyperlink"/>
          </w:rPr>
          <w:t>Templates</w:t>
        </w:r>
      </w:hyperlink>
      <w:r w:rsidR="00531AAD" w:rsidRPr="00866E4D">
        <w:rPr>
          <w:rStyle w:val="Hyperlink"/>
        </w:rPr>
        <w:t>.</w:t>
      </w:r>
    </w:p>
    <w:p w14:paraId="5126CA01" w14:textId="77777777" w:rsidR="007749E4" w:rsidRPr="001729AB" w:rsidRDefault="007749E4" w:rsidP="001C310B">
      <w:pPr>
        <w:pStyle w:val="GSANote"/>
      </w:pPr>
      <w:r w:rsidRPr="001729AB">
        <w:t>Note: A complete and detailed list of the system hardware and software inventory is required per NIST SP 800-53, Rev 4 CM-8.</w:t>
      </w:r>
    </w:p>
    <w:p w14:paraId="582070E3" w14:textId="77777777" w:rsidR="00531AAD" w:rsidRDefault="00531AAD" w:rsidP="007749E4"/>
    <w:sectPr w:rsidR="00531AAD" w:rsidSect="006C1D05">
      <w:footnotePr>
        <w:pos w:val="beneathText"/>
      </w:footnotePr>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4EB05" w14:textId="77777777" w:rsidR="00500614" w:rsidRDefault="00500614" w:rsidP="00DA4990">
      <w:r>
        <w:separator/>
      </w:r>
    </w:p>
    <w:p w14:paraId="7B08FE59" w14:textId="77777777" w:rsidR="00500614" w:rsidRDefault="00500614"/>
  </w:endnote>
  <w:endnote w:type="continuationSeparator" w:id="0">
    <w:p w14:paraId="19B3409F" w14:textId="77777777" w:rsidR="00500614" w:rsidRDefault="00500614" w:rsidP="00DA4990">
      <w:r>
        <w:continuationSeparator/>
      </w:r>
    </w:p>
    <w:p w14:paraId="0CC2E609" w14:textId="77777777" w:rsidR="00500614" w:rsidRDefault="00500614"/>
  </w:endnote>
  <w:endnote w:type="continuationNotice" w:id="1">
    <w:p w14:paraId="0A6A05D6" w14:textId="77777777" w:rsidR="00500614" w:rsidRDefault="00500614" w:rsidP="00DA4990"/>
    <w:p w14:paraId="206E8B21" w14:textId="77777777" w:rsidR="00500614" w:rsidRDefault="00500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768941"/>
      <w:docPartObj>
        <w:docPartGallery w:val="Page Numbers (Bottom of Page)"/>
        <w:docPartUnique/>
      </w:docPartObj>
    </w:sdtPr>
    <w:sdtEndPr>
      <w:rPr>
        <w:noProof/>
      </w:rPr>
    </w:sdtEndPr>
    <w:sdtContent>
      <w:p w14:paraId="34125948" w14:textId="77777777" w:rsidR="00192ADA" w:rsidRPr="00EC7AED" w:rsidRDefault="00192ADA" w:rsidP="00EC7AED">
        <w:pPr>
          <w:tabs>
            <w:tab w:val="right" w:pos="8640"/>
          </w:tabs>
        </w:pPr>
        <w:r w:rsidRPr="00A27ABE">
          <w:t>Controlled Unclassified Information</w:t>
        </w:r>
        <w:r>
          <w:tab/>
          <w:t xml:space="preserve">Page </w:t>
        </w:r>
        <w:r>
          <w:fldChar w:fldCharType="begin"/>
        </w:r>
        <w:r>
          <w:instrText xml:space="preserve"> PAGE   \* MERGEFORMAT </w:instrText>
        </w:r>
        <w:r>
          <w:fldChar w:fldCharType="separate"/>
        </w:r>
        <w:r w:rsidR="00CB38BB">
          <w:rPr>
            <w:noProof/>
          </w:rPr>
          <w:t>iv</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464074"/>
      <w:docPartObj>
        <w:docPartGallery w:val="Page Numbers (Bottom of Page)"/>
        <w:docPartUnique/>
      </w:docPartObj>
    </w:sdtPr>
    <w:sdtEndPr>
      <w:rPr>
        <w:noProof/>
      </w:rPr>
    </w:sdtEndPr>
    <w:sdtContent>
      <w:p w14:paraId="1B7FE32F" w14:textId="77777777" w:rsidR="00192ADA" w:rsidRDefault="00192ADA" w:rsidP="00526C61">
        <w:pPr>
          <w:tabs>
            <w:tab w:val="right" w:pos="8640"/>
          </w:tabs>
        </w:pPr>
        <w:r w:rsidRPr="00A27ABE">
          <w:t>Controlled Unclassified Information</w:t>
        </w:r>
        <w:r>
          <w:tab/>
          <w:t xml:space="preserve">Page </w:t>
        </w: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color w:val="auto"/>
        <w:szCs w:val="22"/>
        <w:lang w:eastAsia="zh-TW"/>
      </w:rPr>
      <w:id w:val="-1185056989"/>
      <w:docPartObj>
        <w:docPartGallery w:val="Page Numbers (Bottom of Page)"/>
        <w:docPartUnique/>
      </w:docPartObj>
    </w:sdtPr>
    <w:sdtEndPr>
      <w:rPr>
        <w:rFonts w:eastAsia="Lucida Sans Unicode"/>
        <w:noProof/>
        <w:color w:val="000000"/>
        <w:szCs w:val="24"/>
        <w:lang w:eastAsia="en-US"/>
      </w:rPr>
    </w:sdtEndPr>
    <w:sdtContent>
      <w:p w14:paraId="3E2ED7A5" w14:textId="77777777" w:rsidR="00192ADA" w:rsidRPr="00E85F63" w:rsidRDefault="00192ADA" w:rsidP="00D239CE">
        <w:pPr>
          <w:pStyle w:val="Footer"/>
        </w:pPr>
        <w:r w:rsidRPr="00D239CE">
          <w:t>Company Sensitive and Proprietary</w:t>
        </w:r>
        <w:r>
          <w:tab/>
        </w:r>
        <w:r>
          <w:tab/>
        </w:r>
        <w:r w:rsidRPr="00AE3199">
          <w:t xml:space="preserve">Page </w:t>
        </w:r>
        <w:r w:rsidRPr="00AE3199">
          <w:fldChar w:fldCharType="begin"/>
        </w:r>
        <w:r w:rsidRPr="00AE3199">
          <w:instrText xml:space="preserve"> PAGE   \* MERGEFORMAT </w:instrText>
        </w:r>
        <w:r w:rsidRPr="00AE3199">
          <w:fldChar w:fldCharType="separate"/>
        </w:r>
        <w:r>
          <w:rPr>
            <w:noProof/>
          </w:rPr>
          <w:t>1</w:t>
        </w:r>
        <w:r w:rsidRPr="00AE3199">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color w:val="auto"/>
        <w:szCs w:val="22"/>
        <w:lang w:eastAsia="zh-TW"/>
      </w:rPr>
      <w:id w:val="-1752039920"/>
      <w:docPartObj>
        <w:docPartGallery w:val="Page Numbers (Bottom of Page)"/>
        <w:docPartUnique/>
      </w:docPartObj>
    </w:sdtPr>
    <w:sdtEndPr>
      <w:rPr>
        <w:rFonts w:eastAsia="Lucida Sans Unicode"/>
        <w:noProof/>
        <w:color w:val="000000"/>
        <w:szCs w:val="24"/>
        <w:lang w:eastAsia="en-US"/>
      </w:rPr>
    </w:sdtEndPr>
    <w:sdtContent>
      <w:p w14:paraId="12C08042" w14:textId="77777777" w:rsidR="00192ADA" w:rsidRPr="00E85F63" w:rsidRDefault="00192ADA" w:rsidP="00D239CE">
        <w:pPr>
          <w:pStyle w:val="Footer"/>
        </w:pPr>
        <w:r w:rsidRPr="00D239CE">
          <w:t>Company Sensitive and Proprietary</w:t>
        </w:r>
        <w:r>
          <w:tab/>
        </w:r>
        <w:r>
          <w:tab/>
        </w:r>
        <w:r w:rsidRPr="00AE3199">
          <w:t xml:space="preserve">Page </w:t>
        </w:r>
        <w:r>
          <w:fldChar w:fldCharType="begin"/>
        </w:r>
        <w:r>
          <w:instrText xml:space="preserve"> PAGE   \* MERGEFORMAT </w:instrText>
        </w:r>
        <w:r>
          <w:fldChar w:fldCharType="separate"/>
        </w:r>
        <w:r w:rsidR="007E3CAF">
          <w:rPr>
            <w:noProof/>
          </w:rPr>
          <w:t>14</w:t>
        </w:r>
        <w:r>
          <w:rPr>
            <w:noProof/>
          </w:rP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748079"/>
      <w:docPartObj>
        <w:docPartGallery w:val="Page Numbers (Bottom of Page)"/>
        <w:docPartUnique/>
      </w:docPartObj>
    </w:sdtPr>
    <w:sdtEndPr>
      <w:rPr>
        <w:noProof/>
      </w:rPr>
    </w:sdtEndPr>
    <w:sdtContent>
      <w:p w14:paraId="230B7E34" w14:textId="77777777" w:rsidR="00192ADA" w:rsidRDefault="00192ADA" w:rsidP="00F23E00">
        <w:pPr>
          <w:pStyle w:val="Footer"/>
        </w:pPr>
        <w:r w:rsidRPr="00B23168">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sidR="000A5302">
          <w:rPr>
            <w:noProof/>
          </w:rPr>
          <w:t>161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FDA76" w14:textId="77777777" w:rsidR="00500614" w:rsidRDefault="00500614" w:rsidP="00DA4990">
      <w:r>
        <w:separator/>
      </w:r>
    </w:p>
    <w:p w14:paraId="59CCD0A9" w14:textId="77777777" w:rsidR="00500614" w:rsidRDefault="00500614"/>
  </w:footnote>
  <w:footnote w:type="continuationSeparator" w:id="0">
    <w:p w14:paraId="0A0CF7F4" w14:textId="77777777" w:rsidR="00500614" w:rsidRDefault="00500614" w:rsidP="00DA4990">
      <w:r>
        <w:continuationSeparator/>
      </w:r>
    </w:p>
    <w:p w14:paraId="2E91148C" w14:textId="77777777" w:rsidR="00500614" w:rsidRDefault="00500614"/>
  </w:footnote>
  <w:footnote w:type="continuationNotice" w:id="1">
    <w:p w14:paraId="12124E29" w14:textId="77777777" w:rsidR="00500614" w:rsidRDefault="00500614" w:rsidP="00DA4990"/>
    <w:p w14:paraId="634D412D" w14:textId="77777777" w:rsidR="00500614" w:rsidRDefault="0050061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F12D7" w14:textId="25144454" w:rsidR="00192ADA" w:rsidRDefault="00CB38BB" w:rsidP="00C013AF">
    <w:pPr>
      <w:tabs>
        <w:tab w:val="left" w:pos="2610"/>
        <w:tab w:val="right" w:pos="9360"/>
      </w:tabs>
    </w:pPr>
    <w:sdt>
      <w:sdtPr>
        <w:alias w:val="Information System Name"/>
        <w:tag w:val="informationsystemname"/>
        <w:id w:val="-230537894"/>
        <w:dataBinding w:xpath="/root[1]/companyinfo[1]/informationsystemname[1]" w:storeItemID="{44BEC3F7-CE87-4EB0-838F-88333877F166}"/>
        <w:text/>
      </w:sdtPr>
      <w:sdtEndPr/>
      <w:sdtContent>
        <w:r>
          <w:t>Information System Name</w:t>
        </w:r>
      </w:sdtContent>
    </w:sdt>
    <w:r w:rsidR="00192ADA">
      <w:t xml:space="preserve"> </w:t>
    </w:r>
    <w:r w:rsidR="00192ADA" w:rsidRPr="00D30A19">
      <w:t>System Security Plan</w:t>
    </w:r>
    <w:r w:rsidR="00192ADA">
      <w:br/>
    </w:r>
    <w:r w:rsidR="00192ADA" w:rsidRPr="00D30A19">
      <w:t xml:space="preserve">Version </w:t>
    </w:r>
    <w:sdt>
      <w:sdtPr>
        <w:alias w:val="Version Number"/>
        <w:tag w:val="versionnumber"/>
        <w:id w:val="364173463"/>
        <w:dataBinding w:xpath="/root[1]/versioninfo[1]/versionnumber[1]" w:storeItemID="{44BEC3F7-CE87-4EB0-838F-88333877F166}"/>
        <w:text/>
      </w:sdtPr>
      <w:sdtEndPr/>
      <w:sdtContent>
        <w:r w:rsidR="00192ADA">
          <w:t>#.#</w:t>
        </w:r>
      </w:sdtContent>
    </w:sdt>
    <w:r w:rsidR="00192ADA">
      <w:t xml:space="preserve">   </w:t>
    </w:r>
    <w:sdt>
      <w:sdt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192ADA">
          <w:t>Date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75310" w14:textId="77777777" w:rsidR="00192ADA" w:rsidRPr="00EC318C" w:rsidRDefault="00192ADA" w:rsidP="00EC31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5979" w14:textId="7A755981" w:rsidR="00192ADA" w:rsidRPr="00EC318C" w:rsidRDefault="00CB38BB" w:rsidP="00EC318C">
    <w:pPr>
      <w:pStyle w:val="Header"/>
      <w:tabs>
        <w:tab w:val="left" w:pos="2610"/>
      </w:tabs>
    </w:pPr>
    <w:sdt>
      <w:sdtPr>
        <w:alias w:val="Information System Name"/>
        <w:tag w:val="informationsystemname"/>
        <w:id w:val="1556356751"/>
        <w:dataBinding w:xpath="/root[1]/companyinfo[1]/informationsystemname[1]" w:storeItemID="{44BEC3F7-CE87-4EB0-838F-88333877F166}"/>
        <w:text/>
      </w:sdtPr>
      <w:sdtEndPr/>
      <w:sdtContent>
        <w:r>
          <w:t>Information System Name</w:t>
        </w:r>
      </w:sdtContent>
    </w:sdt>
    <w:r w:rsidR="00192ADA">
      <w:t xml:space="preserve"> </w:t>
    </w:r>
    <w:r w:rsidR="00192ADA" w:rsidRPr="00D30A19">
      <w:t>System Security Plan</w:t>
    </w:r>
    <w:r w:rsidR="00192ADA">
      <w:br/>
      <w:t xml:space="preserve">Version </w:t>
    </w:r>
    <w:sdt>
      <w:sdtPr>
        <w:alias w:val="Version Number"/>
        <w:tag w:val="versionnumber"/>
        <w:id w:val="-1644877329"/>
        <w:text/>
      </w:sdtPr>
      <w:sdtEndPr/>
      <w:sdtContent>
        <w:r w:rsidR="00192ADA">
          <w:t>#.#</w:t>
        </w:r>
      </w:sdtContent>
    </w:sdt>
    <w:r w:rsidR="00192ADA">
      <w:tab/>
    </w:r>
    <w:sdt>
      <w:sdtPr>
        <w:alias w:val="Version Date"/>
        <w:tag w:val="versiondate"/>
        <w:id w:val="-33197609"/>
        <w:date>
          <w:dateFormat w:val="MMMM d, yyyy"/>
          <w:lid w:val="en-US"/>
          <w:storeMappedDataAs w:val="dateTime"/>
          <w:calendar w:val="gregorian"/>
        </w:date>
      </w:sdtPr>
      <w:sdtEndPr/>
      <w:sdtContent>
        <w:r w:rsidR="00192ADA">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4B252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F5160C00"/>
    <w:lvl w:ilvl="0">
      <w:start w:val="1"/>
      <w:numFmt w:val="decimal"/>
      <w:pStyle w:val="ListNumber"/>
      <w:lvlText w:val="%1."/>
      <w:lvlJc w:val="left"/>
      <w:pPr>
        <w:tabs>
          <w:tab w:val="num" w:pos="360"/>
        </w:tabs>
        <w:ind w:left="360" w:hanging="360"/>
      </w:pPr>
    </w:lvl>
  </w:abstractNum>
  <w:abstractNum w:abstractNumId="2">
    <w:nsid w:val="FFFFFF89"/>
    <w:multiLevelType w:val="singleLevel"/>
    <w:tmpl w:val="34B8EA5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3845E24"/>
    <w:multiLevelType w:val="multilevel"/>
    <w:tmpl w:val="2AECEB10"/>
    <w:numStyleLink w:val="GSACtrlList"/>
  </w:abstractNum>
  <w:abstractNum w:abstractNumId="5">
    <w:nsid w:val="2234615C"/>
    <w:multiLevelType w:val="multilevel"/>
    <w:tmpl w:val="578C19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4870669"/>
    <w:multiLevelType w:val="multilevel"/>
    <w:tmpl w:val="36ACDAAC"/>
    <w:styleLink w:val="Style5"/>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1.%2"/>
      <w:lvlJc w:val="left"/>
      <w:pPr>
        <w:ind w:left="0" w:firstLine="0"/>
      </w:pPr>
      <w:rPr>
        <w:rFonts w:ascii="Calibri" w:hAnsi="Calibri" w:hint="default"/>
        <w:color w:val="365F91" w:themeColor="accent1" w:themeShade="BF"/>
        <w:sz w:val="28"/>
      </w:rPr>
    </w:lvl>
    <w:lvl w:ilvl="2">
      <w:start w:val="1"/>
      <w:numFmt w:val="decimal"/>
      <w:lvlText w:val="%1.%2.%3"/>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7">
    <w:nsid w:val="5FB029F7"/>
    <w:multiLevelType w:val="multilevel"/>
    <w:tmpl w:val="17567B78"/>
    <w:styleLink w:val="Style6"/>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2"/>
      <w:lvlJc w:val="left"/>
      <w:pPr>
        <w:ind w:left="0" w:firstLine="0"/>
      </w:pPr>
      <w:rPr>
        <w:rFonts w:ascii="Calibri" w:hAnsi="Calibri" w:hint="default"/>
        <w:color w:val="365F91" w:themeColor="accent1" w:themeShade="BF"/>
        <w:sz w:val="28"/>
      </w:rPr>
    </w:lvl>
    <w:lvl w:ilvl="2">
      <w:start w:val="1"/>
      <w:numFmt w:val="none"/>
      <w:lvlRestart w:val="1"/>
      <w:lvlText w:val="1.1.1"/>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8">
    <w:nsid w:val="68972B22"/>
    <w:multiLevelType w:val="multilevel"/>
    <w:tmpl w:val="C3F66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908353D"/>
    <w:multiLevelType w:val="multilevel"/>
    <w:tmpl w:val="2AECEB10"/>
    <w:numStyleLink w:val="GSACtrlList"/>
  </w:abstractNum>
  <w:abstractNum w:abstractNumId="1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0">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4">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6">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0">
    <w:abstractNumId w:val="10"/>
  </w:num>
  <w:num w:numId="41">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6">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9">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6">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8">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0">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1">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2">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6">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77">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7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9">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4">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2">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93">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9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6">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9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6">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7">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8">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9">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0">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1">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2">
    <w:abstractNumId w:val="5"/>
  </w:num>
  <w:num w:numId="11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14">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15">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6">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7">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18">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9">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9"/>
    <w:lvlOverride w:ilvl="0">
      <w:startOverride w:val="2"/>
      <w:lvl w:ilvl="0">
        <w:start w:val="2"/>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hint="default"/>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3">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4">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0">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1">
    <w:abstractNumId w:val="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2">
    <w:abstractNumId w:val="2"/>
  </w:num>
  <w:num w:numId="213">
    <w:abstractNumId w:val="0"/>
  </w:num>
  <w:num w:numId="214">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1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5">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7">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8">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29">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0">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2">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3">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4">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5">
    <w:abstractNumId w:val="1"/>
  </w:num>
  <w:num w:numId="236">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7">
    <w:abstractNumId w:val="8"/>
  </w:num>
  <w:num w:numId="2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9"/>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TrueTypeFonts/>
  <w:activeWritingStyle w:appName="MSWord" w:lang="en-US" w:vendorID="64" w:dllVersion="131078" w:nlCheck="1" w:checkStyle="0"/>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06"/>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40"/>
    <w:rsid w:val="000003AE"/>
    <w:rsid w:val="0000067F"/>
    <w:rsid w:val="00000AD7"/>
    <w:rsid w:val="00000D61"/>
    <w:rsid w:val="00001A1F"/>
    <w:rsid w:val="00002182"/>
    <w:rsid w:val="0000274E"/>
    <w:rsid w:val="00002F5A"/>
    <w:rsid w:val="00003971"/>
    <w:rsid w:val="00003B2C"/>
    <w:rsid w:val="00003BEF"/>
    <w:rsid w:val="00003CAE"/>
    <w:rsid w:val="00003E38"/>
    <w:rsid w:val="00003FCC"/>
    <w:rsid w:val="0000499D"/>
    <w:rsid w:val="00004FB1"/>
    <w:rsid w:val="000053E1"/>
    <w:rsid w:val="00005DFB"/>
    <w:rsid w:val="00006AEF"/>
    <w:rsid w:val="00007264"/>
    <w:rsid w:val="00007968"/>
    <w:rsid w:val="000079F3"/>
    <w:rsid w:val="00007EBE"/>
    <w:rsid w:val="000104FA"/>
    <w:rsid w:val="00010DF8"/>
    <w:rsid w:val="00011478"/>
    <w:rsid w:val="00011DA1"/>
    <w:rsid w:val="00012DB3"/>
    <w:rsid w:val="00012F67"/>
    <w:rsid w:val="00012FCC"/>
    <w:rsid w:val="00013A56"/>
    <w:rsid w:val="0001406A"/>
    <w:rsid w:val="0001473B"/>
    <w:rsid w:val="0001484C"/>
    <w:rsid w:val="00014B33"/>
    <w:rsid w:val="00014B63"/>
    <w:rsid w:val="00014C4B"/>
    <w:rsid w:val="00015019"/>
    <w:rsid w:val="0001513A"/>
    <w:rsid w:val="0001580C"/>
    <w:rsid w:val="0001584F"/>
    <w:rsid w:val="000158F8"/>
    <w:rsid w:val="00016310"/>
    <w:rsid w:val="00016D41"/>
    <w:rsid w:val="00016E93"/>
    <w:rsid w:val="00016FC9"/>
    <w:rsid w:val="000170B3"/>
    <w:rsid w:val="000174C5"/>
    <w:rsid w:val="000201B8"/>
    <w:rsid w:val="00020311"/>
    <w:rsid w:val="00020927"/>
    <w:rsid w:val="0002174C"/>
    <w:rsid w:val="00021C27"/>
    <w:rsid w:val="00021C6D"/>
    <w:rsid w:val="00022EAA"/>
    <w:rsid w:val="000234F2"/>
    <w:rsid w:val="00023BF1"/>
    <w:rsid w:val="0002427C"/>
    <w:rsid w:val="000246E6"/>
    <w:rsid w:val="00024B11"/>
    <w:rsid w:val="00024CD9"/>
    <w:rsid w:val="0002595C"/>
    <w:rsid w:val="00026950"/>
    <w:rsid w:val="0002764D"/>
    <w:rsid w:val="00027B21"/>
    <w:rsid w:val="00027BAE"/>
    <w:rsid w:val="00027FBF"/>
    <w:rsid w:val="00031069"/>
    <w:rsid w:val="000311D4"/>
    <w:rsid w:val="000311FD"/>
    <w:rsid w:val="00031B2A"/>
    <w:rsid w:val="000320F0"/>
    <w:rsid w:val="00032591"/>
    <w:rsid w:val="000325E1"/>
    <w:rsid w:val="000329F0"/>
    <w:rsid w:val="00033140"/>
    <w:rsid w:val="00033E0F"/>
    <w:rsid w:val="00034247"/>
    <w:rsid w:val="00034A93"/>
    <w:rsid w:val="00034F9C"/>
    <w:rsid w:val="00035319"/>
    <w:rsid w:val="00035690"/>
    <w:rsid w:val="00035814"/>
    <w:rsid w:val="00035CED"/>
    <w:rsid w:val="00036472"/>
    <w:rsid w:val="00036753"/>
    <w:rsid w:val="00036C99"/>
    <w:rsid w:val="00036F93"/>
    <w:rsid w:val="00037CF2"/>
    <w:rsid w:val="000409C2"/>
    <w:rsid w:val="00040D70"/>
    <w:rsid w:val="00041DB2"/>
    <w:rsid w:val="00041E55"/>
    <w:rsid w:val="00041F19"/>
    <w:rsid w:val="0004208C"/>
    <w:rsid w:val="00042276"/>
    <w:rsid w:val="00042D50"/>
    <w:rsid w:val="00042E8F"/>
    <w:rsid w:val="000431AA"/>
    <w:rsid w:val="000434D9"/>
    <w:rsid w:val="0004352B"/>
    <w:rsid w:val="00043613"/>
    <w:rsid w:val="00043D34"/>
    <w:rsid w:val="00044C5A"/>
    <w:rsid w:val="00044D17"/>
    <w:rsid w:val="00044F9E"/>
    <w:rsid w:val="000457AA"/>
    <w:rsid w:val="000457E8"/>
    <w:rsid w:val="00045A3A"/>
    <w:rsid w:val="000460E5"/>
    <w:rsid w:val="00046740"/>
    <w:rsid w:val="000475E5"/>
    <w:rsid w:val="00047E42"/>
    <w:rsid w:val="00047EEE"/>
    <w:rsid w:val="00050F31"/>
    <w:rsid w:val="00051456"/>
    <w:rsid w:val="00051701"/>
    <w:rsid w:val="00051F46"/>
    <w:rsid w:val="00052000"/>
    <w:rsid w:val="00052092"/>
    <w:rsid w:val="00052F57"/>
    <w:rsid w:val="0005311F"/>
    <w:rsid w:val="00053325"/>
    <w:rsid w:val="00053405"/>
    <w:rsid w:val="00053693"/>
    <w:rsid w:val="000536DD"/>
    <w:rsid w:val="000538CB"/>
    <w:rsid w:val="00053AB6"/>
    <w:rsid w:val="00053F2C"/>
    <w:rsid w:val="00054489"/>
    <w:rsid w:val="0005478E"/>
    <w:rsid w:val="00054A99"/>
    <w:rsid w:val="00055288"/>
    <w:rsid w:val="00056142"/>
    <w:rsid w:val="0005642B"/>
    <w:rsid w:val="000566AD"/>
    <w:rsid w:val="00060400"/>
    <w:rsid w:val="00060A1C"/>
    <w:rsid w:val="0006148C"/>
    <w:rsid w:val="00061504"/>
    <w:rsid w:val="00061A5D"/>
    <w:rsid w:val="00061E3D"/>
    <w:rsid w:val="0006269F"/>
    <w:rsid w:val="000629EB"/>
    <w:rsid w:val="000636CE"/>
    <w:rsid w:val="00065D90"/>
    <w:rsid w:val="00066453"/>
    <w:rsid w:val="00067A62"/>
    <w:rsid w:val="000703F6"/>
    <w:rsid w:val="00070979"/>
    <w:rsid w:val="00070DD0"/>
    <w:rsid w:val="00071BA9"/>
    <w:rsid w:val="00073892"/>
    <w:rsid w:val="00073B4E"/>
    <w:rsid w:val="000740E4"/>
    <w:rsid w:val="000741AB"/>
    <w:rsid w:val="000741B4"/>
    <w:rsid w:val="00074947"/>
    <w:rsid w:val="00074E1D"/>
    <w:rsid w:val="000750BA"/>
    <w:rsid w:val="00075268"/>
    <w:rsid w:val="00075511"/>
    <w:rsid w:val="00075AF4"/>
    <w:rsid w:val="00076443"/>
    <w:rsid w:val="00077804"/>
    <w:rsid w:val="0007797E"/>
    <w:rsid w:val="00077D4A"/>
    <w:rsid w:val="00077E91"/>
    <w:rsid w:val="00077EC2"/>
    <w:rsid w:val="00080588"/>
    <w:rsid w:val="00080823"/>
    <w:rsid w:val="00081708"/>
    <w:rsid w:val="000817D8"/>
    <w:rsid w:val="0008336D"/>
    <w:rsid w:val="000833E7"/>
    <w:rsid w:val="00083B68"/>
    <w:rsid w:val="00084103"/>
    <w:rsid w:val="0008422D"/>
    <w:rsid w:val="00084CDC"/>
    <w:rsid w:val="00084CE1"/>
    <w:rsid w:val="00084D26"/>
    <w:rsid w:val="0008581B"/>
    <w:rsid w:val="00085D90"/>
    <w:rsid w:val="00085F36"/>
    <w:rsid w:val="0008613C"/>
    <w:rsid w:val="00086403"/>
    <w:rsid w:val="00086D12"/>
    <w:rsid w:val="00087048"/>
    <w:rsid w:val="00087565"/>
    <w:rsid w:val="00087B78"/>
    <w:rsid w:val="0009012A"/>
    <w:rsid w:val="00090D07"/>
    <w:rsid w:val="00090E0D"/>
    <w:rsid w:val="00090E1C"/>
    <w:rsid w:val="00090FC6"/>
    <w:rsid w:val="00091380"/>
    <w:rsid w:val="0009148B"/>
    <w:rsid w:val="0009171F"/>
    <w:rsid w:val="00091A5B"/>
    <w:rsid w:val="00091C1F"/>
    <w:rsid w:val="0009235A"/>
    <w:rsid w:val="000923F3"/>
    <w:rsid w:val="00092654"/>
    <w:rsid w:val="00092800"/>
    <w:rsid w:val="0009382B"/>
    <w:rsid w:val="00094BC2"/>
    <w:rsid w:val="0009580C"/>
    <w:rsid w:val="0009652B"/>
    <w:rsid w:val="00096729"/>
    <w:rsid w:val="000967FA"/>
    <w:rsid w:val="0009692E"/>
    <w:rsid w:val="00096CF8"/>
    <w:rsid w:val="000971CE"/>
    <w:rsid w:val="000972F3"/>
    <w:rsid w:val="000979D8"/>
    <w:rsid w:val="00097E01"/>
    <w:rsid w:val="00097E1B"/>
    <w:rsid w:val="000A007F"/>
    <w:rsid w:val="000A04E2"/>
    <w:rsid w:val="000A0862"/>
    <w:rsid w:val="000A0923"/>
    <w:rsid w:val="000A15F5"/>
    <w:rsid w:val="000A165C"/>
    <w:rsid w:val="000A16F6"/>
    <w:rsid w:val="000A1758"/>
    <w:rsid w:val="000A1EB9"/>
    <w:rsid w:val="000A1FFF"/>
    <w:rsid w:val="000A203D"/>
    <w:rsid w:val="000A3193"/>
    <w:rsid w:val="000A319D"/>
    <w:rsid w:val="000A3971"/>
    <w:rsid w:val="000A503F"/>
    <w:rsid w:val="000A5302"/>
    <w:rsid w:val="000A55FF"/>
    <w:rsid w:val="000A69C2"/>
    <w:rsid w:val="000A74A9"/>
    <w:rsid w:val="000A779E"/>
    <w:rsid w:val="000A7863"/>
    <w:rsid w:val="000A7B5F"/>
    <w:rsid w:val="000A7F6A"/>
    <w:rsid w:val="000B00C6"/>
    <w:rsid w:val="000B0421"/>
    <w:rsid w:val="000B0EE6"/>
    <w:rsid w:val="000B11D0"/>
    <w:rsid w:val="000B1395"/>
    <w:rsid w:val="000B190E"/>
    <w:rsid w:val="000B2584"/>
    <w:rsid w:val="000B2626"/>
    <w:rsid w:val="000B2F12"/>
    <w:rsid w:val="000B32F0"/>
    <w:rsid w:val="000B3B46"/>
    <w:rsid w:val="000B4A99"/>
    <w:rsid w:val="000B4C17"/>
    <w:rsid w:val="000B5310"/>
    <w:rsid w:val="000B5A77"/>
    <w:rsid w:val="000B5EB0"/>
    <w:rsid w:val="000B637B"/>
    <w:rsid w:val="000B693B"/>
    <w:rsid w:val="000B786E"/>
    <w:rsid w:val="000B7B7A"/>
    <w:rsid w:val="000C0A43"/>
    <w:rsid w:val="000C11C1"/>
    <w:rsid w:val="000C1426"/>
    <w:rsid w:val="000C1B55"/>
    <w:rsid w:val="000C1CE7"/>
    <w:rsid w:val="000C2845"/>
    <w:rsid w:val="000C2C92"/>
    <w:rsid w:val="000C31ED"/>
    <w:rsid w:val="000C3EEA"/>
    <w:rsid w:val="000C4054"/>
    <w:rsid w:val="000C40D9"/>
    <w:rsid w:val="000C459C"/>
    <w:rsid w:val="000C48AE"/>
    <w:rsid w:val="000C5EA0"/>
    <w:rsid w:val="000C628C"/>
    <w:rsid w:val="000C6501"/>
    <w:rsid w:val="000C6521"/>
    <w:rsid w:val="000C71CE"/>
    <w:rsid w:val="000C7B84"/>
    <w:rsid w:val="000C7D79"/>
    <w:rsid w:val="000D018A"/>
    <w:rsid w:val="000D03C5"/>
    <w:rsid w:val="000D09A7"/>
    <w:rsid w:val="000D1186"/>
    <w:rsid w:val="000D1972"/>
    <w:rsid w:val="000D2198"/>
    <w:rsid w:val="000D23E8"/>
    <w:rsid w:val="000D2772"/>
    <w:rsid w:val="000D28F2"/>
    <w:rsid w:val="000D2AB8"/>
    <w:rsid w:val="000D2DEE"/>
    <w:rsid w:val="000D4AA3"/>
    <w:rsid w:val="000D59F5"/>
    <w:rsid w:val="000D5A02"/>
    <w:rsid w:val="000D60B5"/>
    <w:rsid w:val="000D60B7"/>
    <w:rsid w:val="000D6C5A"/>
    <w:rsid w:val="000D78BB"/>
    <w:rsid w:val="000D7D17"/>
    <w:rsid w:val="000D7D49"/>
    <w:rsid w:val="000E0129"/>
    <w:rsid w:val="000E08FF"/>
    <w:rsid w:val="000E0B84"/>
    <w:rsid w:val="000E0E3F"/>
    <w:rsid w:val="000E1591"/>
    <w:rsid w:val="000E19DE"/>
    <w:rsid w:val="000E1FA1"/>
    <w:rsid w:val="000E201E"/>
    <w:rsid w:val="000E29D6"/>
    <w:rsid w:val="000E29E5"/>
    <w:rsid w:val="000E2A46"/>
    <w:rsid w:val="000E3434"/>
    <w:rsid w:val="000E3709"/>
    <w:rsid w:val="000E3A6D"/>
    <w:rsid w:val="000E3F48"/>
    <w:rsid w:val="000E445A"/>
    <w:rsid w:val="000E459F"/>
    <w:rsid w:val="000E48D0"/>
    <w:rsid w:val="000E4BF3"/>
    <w:rsid w:val="000E4CF0"/>
    <w:rsid w:val="000E5032"/>
    <w:rsid w:val="000E5622"/>
    <w:rsid w:val="000E58DC"/>
    <w:rsid w:val="000E6122"/>
    <w:rsid w:val="000E701C"/>
    <w:rsid w:val="000E71C4"/>
    <w:rsid w:val="000E7B3E"/>
    <w:rsid w:val="000F0195"/>
    <w:rsid w:val="000F098F"/>
    <w:rsid w:val="000F120C"/>
    <w:rsid w:val="000F133B"/>
    <w:rsid w:val="000F147C"/>
    <w:rsid w:val="000F49F2"/>
    <w:rsid w:val="000F4C08"/>
    <w:rsid w:val="000F4E05"/>
    <w:rsid w:val="000F4FA0"/>
    <w:rsid w:val="000F5764"/>
    <w:rsid w:val="000F5F0B"/>
    <w:rsid w:val="000F67F9"/>
    <w:rsid w:val="000F73A4"/>
    <w:rsid w:val="000F777F"/>
    <w:rsid w:val="00100B16"/>
    <w:rsid w:val="00101345"/>
    <w:rsid w:val="00101844"/>
    <w:rsid w:val="00101E15"/>
    <w:rsid w:val="0010213F"/>
    <w:rsid w:val="00102358"/>
    <w:rsid w:val="0010290E"/>
    <w:rsid w:val="00102AC3"/>
    <w:rsid w:val="00103038"/>
    <w:rsid w:val="00103686"/>
    <w:rsid w:val="0010446B"/>
    <w:rsid w:val="0010454B"/>
    <w:rsid w:val="00104611"/>
    <w:rsid w:val="00104AB3"/>
    <w:rsid w:val="00104EB7"/>
    <w:rsid w:val="0010559B"/>
    <w:rsid w:val="00105627"/>
    <w:rsid w:val="00105BBE"/>
    <w:rsid w:val="00105F99"/>
    <w:rsid w:val="001064E7"/>
    <w:rsid w:val="00106AC9"/>
    <w:rsid w:val="00106E59"/>
    <w:rsid w:val="0010717C"/>
    <w:rsid w:val="001075AD"/>
    <w:rsid w:val="00110662"/>
    <w:rsid w:val="00111351"/>
    <w:rsid w:val="00111A5A"/>
    <w:rsid w:val="0011211E"/>
    <w:rsid w:val="00112430"/>
    <w:rsid w:val="00112761"/>
    <w:rsid w:val="00112EED"/>
    <w:rsid w:val="001131F9"/>
    <w:rsid w:val="00113349"/>
    <w:rsid w:val="001140B1"/>
    <w:rsid w:val="001147AC"/>
    <w:rsid w:val="0011516E"/>
    <w:rsid w:val="001153A7"/>
    <w:rsid w:val="00116909"/>
    <w:rsid w:val="00116EE9"/>
    <w:rsid w:val="00116F9A"/>
    <w:rsid w:val="001176A6"/>
    <w:rsid w:val="00121597"/>
    <w:rsid w:val="001219F0"/>
    <w:rsid w:val="0012209F"/>
    <w:rsid w:val="00122E3E"/>
    <w:rsid w:val="00122FCD"/>
    <w:rsid w:val="00123925"/>
    <w:rsid w:val="00123C13"/>
    <w:rsid w:val="00123D32"/>
    <w:rsid w:val="00123D72"/>
    <w:rsid w:val="0012428A"/>
    <w:rsid w:val="00124301"/>
    <w:rsid w:val="001245EB"/>
    <w:rsid w:val="0012545C"/>
    <w:rsid w:val="00125526"/>
    <w:rsid w:val="001259DD"/>
    <w:rsid w:val="00125D4E"/>
    <w:rsid w:val="00126138"/>
    <w:rsid w:val="001270E0"/>
    <w:rsid w:val="00127860"/>
    <w:rsid w:val="0012791B"/>
    <w:rsid w:val="00127EC6"/>
    <w:rsid w:val="0013017B"/>
    <w:rsid w:val="00130399"/>
    <w:rsid w:val="00130762"/>
    <w:rsid w:val="00130FF0"/>
    <w:rsid w:val="0013186A"/>
    <w:rsid w:val="00131CD3"/>
    <w:rsid w:val="00131D5A"/>
    <w:rsid w:val="0013208C"/>
    <w:rsid w:val="00132401"/>
    <w:rsid w:val="0013243B"/>
    <w:rsid w:val="00132F27"/>
    <w:rsid w:val="00133086"/>
    <w:rsid w:val="00134334"/>
    <w:rsid w:val="0013488D"/>
    <w:rsid w:val="00134C6E"/>
    <w:rsid w:val="00135130"/>
    <w:rsid w:val="0013518F"/>
    <w:rsid w:val="0013565B"/>
    <w:rsid w:val="001356A1"/>
    <w:rsid w:val="00135835"/>
    <w:rsid w:val="00135ED7"/>
    <w:rsid w:val="00135F4D"/>
    <w:rsid w:val="00136827"/>
    <w:rsid w:val="001369EC"/>
    <w:rsid w:val="00136AEF"/>
    <w:rsid w:val="00136BE8"/>
    <w:rsid w:val="001370EF"/>
    <w:rsid w:val="00137969"/>
    <w:rsid w:val="00137A0F"/>
    <w:rsid w:val="00141876"/>
    <w:rsid w:val="00141BE9"/>
    <w:rsid w:val="00142442"/>
    <w:rsid w:val="00142517"/>
    <w:rsid w:val="001425A7"/>
    <w:rsid w:val="00143A1C"/>
    <w:rsid w:val="00144498"/>
    <w:rsid w:val="00144965"/>
    <w:rsid w:val="00144A86"/>
    <w:rsid w:val="00144E5C"/>
    <w:rsid w:val="0014527D"/>
    <w:rsid w:val="00145ACD"/>
    <w:rsid w:val="00145E54"/>
    <w:rsid w:val="00145FC8"/>
    <w:rsid w:val="001460FD"/>
    <w:rsid w:val="00146BBC"/>
    <w:rsid w:val="00146CB4"/>
    <w:rsid w:val="00146D23"/>
    <w:rsid w:val="00146E56"/>
    <w:rsid w:val="00146FAE"/>
    <w:rsid w:val="00146FB3"/>
    <w:rsid w:val="00147034"/>
    <w:rsid w:val="00147213"/>
    <w:rsid w:val="00147396"/>
    <w:rsid w:val="00147D21"/>
    <w:rsid w:val="00150D1B"/>
    <w:rsid w:val="00151D60"/>
    <w:rsid w:val="00151DE1"/>
    <w:rsid w:val="001520F9"/>
    <w:rsid w:val="001520FC"/>
    <w:rsid w:val="001529BB"/>
    <w:rsid w:val="00153DBF"/>
    <w:rsid w:val="00153DF8"/>
    <w:rsid w:val="00153F35"/>
    <w:rsid w:val="00154045"/>
    <w:rsid w:val="00154A15"/>
    <w:rsid w:val="001559EF"/>
    <w:rsid w:val="00155C76"/>
    <w:rsid w:val="001561FC"/>
    <w:rsid w:val="001562C2"/>
    <w:rsid w:val="001567FD"/>
    <w:rsid w:val="00156C43"/>
    <w:rsid w:val="00157742"/>
    <w:rsid w:val="00157768"/>
    <w:rsid w:val="00157884"/>
    <w:rsid w:val="001600E2"/>
    <w:rsid w:val="00160220"/>
    <w:rsid w:val="00160A25"/>
    <w:rsid w:val="00161966"/>
    <w:rsid w:val="0016197B"/>
    <w:rsid w:val="00162344"/>
    <w:rsid w:val="00162B30"/>
    <w:rsid w:val="00163301"/>
    <w:rsid w:val="00163CC7"/>
    <w:rsid w:val="00164B6E"/>
    <w:rsid w:val="00165009"/>
    <w:rsid w:val="00165031"/>
    <w:rsid w:val="001653E3"/>
    <w:rsid w:val="00165499"/>
    <w:rsid w:val="001661D0"/>
    <w:rsid w:val="00166974"/>
    <w:rsid w:val="00166E2C"/>
    <w:rsid w:val="00166EC9"/>
    <w:rsid w:val="00167443"/>
    <w:rsid w:val="001701C5"/>
    <w:rsid w:val="001704C4"/>
    <w:rsid w:val="00170D09"/>
    <w:rsid w:val="0017135B"/>
    <w:rsid w:val="00171385"/>
    <w:rsid w:val="001714B2"/>
    <w:rsid w:val="00172460"/>
    <w:rsid w:val="00172706"/>
    <w:rsid w:val="001729AB"/>
    <w:rsid w:val="00172A18"/>
    <w:rsid w:val="00173814"/>
    <w:rsid w:val="001746CD"/>
    <w:rsid w:val="0017495F"/>
    <w:rsid w:val="00175178"/>
    <w:rsid w:val="0017543C"/>
    <w:rsid w:val="00175734"/>
    <w:rsid w:val="00175740"/>
    <w:rsid w:val="00175CBF"/>
    <w:rsid w:val="00176CE4"/>
    <w:rsid w:val="0017712C"/>
    <w:rsid w:val="001771B8"/>
    <w:rsid w:val="001776BE"/>
    <w:rsid w:val="00177824"/>
    <w:rsid w:val="00177A93"/>
    <w:rsid w:val="00177ACA"/>
    <w:rsid w:val="001800CA"/>
    <w:rsid w:val="001804C8"/>
    <w:rsid w:val="001804F1"/>
    <w:rsid w:val="00180C1B"/>
    <w:rsid w:val="00180D63"/>
    <w:rsid w:val="001819CB"/>
    <w:rsid w:val="00181A6B"/>
    <w:rsid w:val="00181E81"/>
    <w:rsid w:val="0018233D"/>
    <w:rsid w:val="00182388"/>
    <w:rsid w:val="00182F2F"/>
    <w:rsid w:val="0018328F"/>
    <w:rsid w:val="0018410C"/>
    <w:rsid w:val="00185437"/>
    <w:rsid w:val="00185665"/>
    <w:rsid w:val="00185BD1"/>
    <w:rsid w:val="00186BC6"/>
    <w:rsid w:val="00186FFC"/>
    <w:rsid w:val="00187D38"/>
    <w:rsid w:val="001907DC"/>
    <w:rsid w:val="00190D26"/>
    <w:rsid w:val="0019176C"/>
    <w:rsid w:val="00191BF8"/>
    <w:rsid w:val="00191E57"/>
    <w:rsid w:val="001925A8"/>
    <w:rsid w:val="00192ADA"/>
    <w:rsid w:val="00192E47"/>
    <w:rsid w:val="0019310D"/>
    <w:rsid w:val="001932F5"/>
    <w:rsid w:val="00193512"/>
    <w:rsid w:val="00194B8B"/>
    <w:rsid w:val="00194FED"/>
    <w:rsid w:val="001950D4"/>
    <w:rsid w:val="001953CF"/>
    <w:rsid w:val="00195B53"/>
    <w:rsid w:val="001961A9"/>
    <w:rsid w:val="001968EC"/>
    <w:rsid w:val="001972D6"/>
    <w:rsid w:val="00197327"/>
    <w:rsid w:val="00197338"/>
    <w:rsid w:val="001975AD"/>
    <w:rsid w:val="001979A4"/>
    <w:rsid w:val="001A0737"/>
    <w:rsid w:val="001A10BC"/>
    <w:rsid w:val="001A1457"/>
    <w:rsid w:val="001A173A"/>
    <w:rsid w:val="001A17F2"/>
    <w:rsid w:val="001A23F5"/>
    <w:rsid w:val="001A2CE5"/>
    <w:rsid w:val="001A2ED6"/>
    <w:rsid w:val="001A2F82"/>
    <w:rsid w:val="001A3D6A"/>
    <w:rsid w:val="001A3F3B"/>
    <w:rsid w:val="001A40D8"/>
    <w:rsid w:val="001A4965"/>
    <w:rsid w:val="001A5108"/>
    <w:rsid w:val="001A5838"/>
    <w:rsid w:val="001A68B4"/>
    <w:rsid w:val="001A6AAB"/>
    <w:rsid w:val="001A759B"/>
    <w:rsid w:val="001A7B56"/>
    <w:rsid w:val="001B0809"/>
    <w:rsid w:val="001B11FF"/>
    <w:rsid w:val="001B145A"/>
    <w:rsid w:val="001B1BDF"/>
    <w:rsid w:val="001B1DCF"/>
    <w:rsid w:val="001B21D6"/>
    <w:rsid w:val="001B2377"/>
    <w:rsid w:val="001B249A"/>
    <w:rsid w:val="001B292D"/>
    <w:rsid w:val="001B2C04"/>
    <w:rsid w:val="001B2E7A"/>
    <w:rsid w:val="001B2FFA"/>
    <w:rsid w:val="001B3231"/>
    <w:rsid w:val="001B37F6"/>
    <w:rsid w:val="001B3A26"/>
    <w:rsid w:val="001B4CA0"/>
    <w:rsid w:val="001B5085"/>
    <w:rsid w:val="001B6126"/>
    <w:rsid w:val="001B6478"/>
    <w:rsid w:val="001B71E0"/>
    <w:rsid w:val="001B7230"/>
    <w:rsid w:val="001B73D5"/>
    <w:rsid w:val="001B796A"/>
    <w:rsid w:val="001B7C69"/>
    <w:rsid w:val="001C08F1"/>
    <w:rsid w:val="001C0EF2"/>
    <w:rsid w:val="001C1959"/>
    <w:rsid w:val="001C1E79"/>
    <w:rsid w:val="001C2BC0"/>
    <w:rsid w:val="001C310B"/>
    <w:rsid w:val="001C373F"/>
    <w:rsid w:val="001C3E90"/>
    <w:rsid w:val="001C4690"/>
    <w:rsid w:val="001C4C75"/>
    <w:rsid w:val="001C53DB"/>
    <w:rsid w:val="001C549C"/>
    <w:rsid w:val="001C577B"/>
    <w:rsid w:val="001C5FB7"/>
    <w:rsid w:val="001C68F0"/>
    <w:rsid w:val="001C7544"/>
    <w:rsid w:val="001D04FD"/>
    <w:rsid w:val="001D0917"/>
    <w:rsid w:val="001D0A58"/>
    <w:rsid w:val="001D0AB8"/>
    <w:rsid w:val="001D147E"/>
    <w:rsid w:val="001D205D"/>
    <w:rsid w:val="001D28A4"/>
    <w:rsid w:val="001D3125"/>
    <w:rsid w:val="001D3377"/>
    <w:rsid w:val="001D39FB"/>
    <w:rsid w:val="001D3BC5"/>
    <w:rsid w:val="001D3EB1"/>
    <w:rsid w:val="001D3FC6"/>
    <w:rsid w:val="001D4257"/>
    <w:rsid w:val="001D46DF"/>
    <w:rsid w:val="001D5AC8"/>
    <w:rsid w:val="001D6805"/>
    <w:rsid w:val="001D6D59"/>
    <w:rsid w:val="001D6F10"/>
    <w:rsid w:val="001D76BD"/>
    <w:rsid w:val="001D7B07"/>
    <w:rsid w:val="001D7DE4"/>
    <w:rsid w:val="001D7F34"/>
    <w:rsid w:val="001E02F4"/>
    <w:rsid w:val="001E0EA5"/>
    <w:rsid w:val="001E119D"/>
    <w:rsid w:val="001E1438"/>
    <w:rsid w:val="001E23D6"/>
    <w:rsid w:val="001E4BB3"/>
    <w:rsid w:val="001E578D"/>
    <w:rsid w:val="001E5941"/>
    <w:rsid w:val="001E5C06"/>
    <w:rsid w:val="001E5F70"/>
    <w:rsid w:val="001E6192"/>
    <w:rsid w:val="001E62F9"/>
    <w:rsid w:val="001E654B"/>
    <w:rsid w:val="001E6796"/>
    <w:rsid w:val="001E6D43"/>
    <w:rsid w:val="001E716B"/>
    <w:rsid w:val="001E720B"/>
    <w:rsid w:val="001E725D"/>
    <w:rsid w:val="001E7807"/>
    <w:rsid w:val="001E7DD7"/>
    <w:rsid w:val="001E7EF7"/>
    <w:rsid w:val="001F198E"/>
    <w:rsid w:val="001F1D20"/>
    <w:rsid w:val="001F1FF9"/>
    <w:rsid w:val="001F29C0"/>
    <w:rsid w:val="001F2B4C"/>
    <w:rsid w:val="001F3456"/>
    <w:rsid w:val="001F3C41"/>
    <w:rsid w:val="001F45FB"/>
    <w:rsid w:val="001F5299"/>
    <w:rsid w:val="001F547B"/>
    <w:rsid w:val="001F5857"/>
    <w:rsid w:val="001F5BA9"/>
    <w:rsid w:val="001F5DBE"/>
    <w:rsid w:val="001F60B9"/>
    <w:rsid w:val="001F6D1E"/>
    <w:rsid w:val="001F7083"/>
    <w:rsid w:val="001F742E"/>
    <w:rsid w:val="001F7E7A"/>
    <w:rsid w:val="00200057"/>
    <w:rsid w:val="0020062E"/>
    <w:rsid w:val="002006D4"/>
    <w:rsid w:val="0020072A"/>
    <w:rsid w:val="00200CD3"/>
    <w:rsid w:val="00200DBF"/>
    <w:rsid w:val="00200FA2"/>
    <w:rsid w:val="00201695"/>
    <w:rsid w:val="00201A01"/>
    <w:rsid w:val="0020248F"/>
    <w:rsid w:val="002043B1"/>
    <w:rsid w:val="0020499D"/>
    <w:rsid w:val="00204C4C"/>
    <w:rsid w:val="00204E1C"/>
    <w:rsid w:val="002056CD"/>
    <w:rsid w:val="00205CF2"/>
    <w:rsid w:val="002064C8"/>
    <w:rsid w:val="00206E1C"/>
    <w:rsid w:val="00206E55"/>
    <w:rsid w:val="002070C2"/>
    <w:rsid w:val="002070CC"/>
    <w:rsid w:val="0020720A"/>
    <w:rsid w:val="002073DE"/>
    <w:rsid w:val="002077BA"/>
    <w:rsid w:val="0020781C"/>
    <w:rsid w:val="00207E96"/>
    <w:rsid w:val="00210611"/>
    <w:rsid w:val="00210E4C"/>
    <w:rsid w:val="002116D3"/>
    <w:rsid w:val="002119E1"/>
    <w:rsid w:val="00211F8D"/>
    <w:rsid w:val="00212318"/>
    <w:rsid w:val="002127BB"/>
    <w:rsid w:val="00212E00"/>
    <w:rsid w:val="002132DF"/>
    <w:rsid w:val="0021330F"/>
    <w:rsid w:val="00213CE9"/>
    <w:rsid w:val="00214332"/>
    <w:rsid w:val="00215318"/>
    <w:rsid w:val="00215387"/>
    <w:rsid w:val="002162E5"/>
    <w:rsid w:val="00216B25"/>
    <w:rsid w:val="00216E5C"/>
    <w:rsid w:val="002170D9"/>
    <w:rsid w:val="00217C28"/>
    <w:rsid w:val="00217D00"/>
    <w:rsid w:val="0022009A"/>
    <w:rsid w:val="00220523"/>
    <w:rsid w:val="0022087F"/>
    <w:rsid w:val="002208EE"/>
    <w:rsid w:val="00220B29"/>
    <w:rsid w:val="00220FDC"/>
    <w:rsid w:val="002212DD"/>
    <w:rsid w:val="00221564"/>
    <w:rsid w:val="00221711"/>
    <w:rsid w:val="00221928"/>
    <w:rsid w:val="002219D1"/>
    <w:rsid w:val="00221ED3"/>
    <w:rsid w:val="00222072"/>
    <w:rsid w:val="0022220D"/>
    <w:rsid w:val="002233BF"/>
    <w:rsid w:val="0022365E"/>
    <w:rsid w:val="0022400C"/>
    <w:rsid w:val="00224475"/>
    <w:rsid w:val="0022475F"/>
    <w:rsid w:val="002247AB"/>
    <w:rsid w:val="00224B8B"/>
    <w:rsid w:val="002256CF"/>
    <w:rsid w:val="00225FDA"/>
    <w:rsid w:val="00226097"/>
    <w:rsid w:val="00226AF6"/>
    <w:rsid w:val="00230BA4"/>
    <w:rsid w:val="0023153A"/>
    <w:rsid w:val="00231AB0"/>
    <w:rsid w:val="002331F9"/>
    <w:rsid w:val="00233528"/>
    <w:rsid w:val="0023414A"/>
    <w:rsid w:val="002350CE"/>
    <w:rsid w:val="0023556B"/>
    <w:rsid w:val="00235768"/>
    <w:rsid w:val="002357FC"/>
    <w:rsid w:val="00236968"/>
    <w:rsid w:val="00237707"/>
    <w:rsid w:val="0023798F"/>
    <w:rsid w:val="00240A72"/>
    <w:rsid w:val="00240BAD"/>
    <w:rsid w:val="002415F2"/>
    <w:rsid w:val="00241968"/>
    <w:rsid w:val="00241CC4"/>
    <w:rsid w:val="002429A9"/>
    <w:rsid w:val="0024325D"/>
    <w:rsid w:val="00243840"/>
    <w:rsid w:val="00244127"/>
    <w:rsid w:val="00244B59"/>
    <w:rsid w:val="0024516C"/>
    <w:rsid w:val="002454CD"/>
    <w:rsid w:val="00245D59"/>
    <w:rsid w:val="00245E48"/>
    <w:rsid w:val="0024651C"/>
    <w:rsid w:val="0024689F"/>
    <w:rsid w:val="00246901"/>
    <w:rsid w:val="00246E11"/>
    <w:rsid w:val="00246F0B"/>
    <w:rsid w:val="00247067"/>
    <w:rsid w:val="00247206"/>
    <w:rsid w:val="002477D8"/>
    <w:rsid w:val="002477E5"/>
    <w:rsid w:val="002504A1"/>
    <w:rsid w:val="002504C7"/>
    <w:rsid w:val="00250BB0"/>
    <w:rsid w:val="00250CA3"/>
    <w:rsid w:val="002512AA"/>
    <w:rsid w:val="002519C6"/>
    <w:rsid w:val="002519DB"/>
    <w:rsid w:val="00252435"/>
    <w:rsid w:val="002525C9"/>
    <w:rsid w:val="002526A8"/>
    <w:rsid w:val="002526CA"/>
    <w:rsid w:val="002529F6"/>
    <w:rsid w:val="00252E78"/>
    <w:rsid w:val="00253007"/>
    <w:rsid w:val="002533B8"/>
    <w:rsid w:val="00253FB7"/>
    <w:rsid w:val="002548A0"/>
    <w:rsid w:val="00254B51"/>
    <w:rsid w:val="00254D38"/>
    <w:rsid w:val="00254FB6"/>
    <w:rsid w:val="00255B9A"/>
    <w:rsid w:val="00256456"/>
    <w:rsid w:val="00256ADE"/>
    <w:rsid w:val="00256BE5"/>
    <w:rsid w:val="00260503"/>
    <w:rsid w:val="002607ED"/>
    <w:rsid w:val="0026097E"/>
    <w:rsid w:val="0026182F"/>
    <w:rsid w:val="00261D85"/>
    <w:rsid w:val="002627C1"/>
    <w:rsid w:val="002630F1"/>
    <w:rsid w:val="002630FF"/>
    <w:rsid w:val="002633CF"/>
    <w:rsid w:val="0026354B"/>
    <w:rsid w:val="00263591"/>
    <w:rsid w:val="002638F4"/>
    <w:rsid w:val="00263E74"/>
    <w:rsid w:val="00263FDF"/>
    <w:rsid w:val="0026491F"/>
    <w:rsid w:val="0026494E"/>
    <w:rsid w:val="0026541D"/>
    <w:rsid w:val="00265BA1"/>
    <w:rsid w:val="00266171"/>
    <w:rsid w:val="002665D2"/>
    <w:rsid w:val="002669F0"/>
    <w:rsid w:val="002678E4"/>
    <w:rsid w:val="00270FB7"/>
    <w:rsid w:val="00270FBE"/>
    <w:rsid w:val="00271069"/>
    <w:rsid w:val="00271422"/>
    <w:rsid w:val="002715DC"/>
    <w:rsid w:val="0027169E"/>
    <w:rsid w:val="00271FAE"/>
    <w:rsid w:val="00272075"/>
    <w:rsid w:val="002724C4"/>
    <w:rsid w:val="00273250"/>
    <w:rsid w:val="00273698"/>
    <w:rsid w:val="00274A39"/>
    <w:rsid w:val="00275149"/>
    <w:rsid w:val="00276506"/>
    <w:rsid w:val="00276559"/>
    <w:rsid w:val="00276A3A"/>
    <w:rsid w:val="00277F01"/>
    <w:rsid w:val="002801AE"/>
    <w:rsid w:val="00280283"/>
    <w:rsid w:val="0028037F"/>
    <w:rsid w:val="00280B6B"/>
    <w:rsid w:val="00280F85"/>
    <w:rsid w:val="0028137F"/>
    <w:rsid w:val="00282975"/>
    <w:rsid w:val="00282DD5"/>
    <w:rsid w:val="002847E0"/>
    <w:rsid w:val="00284E40"/>
    <w:rsid w:val="0028509C"/>
    <w:rsid w:val="00285711"/>
    <w:rsid w:val="002863BE"/>
    <w:rsid w:val="0028683C"/>
    <w:rsid w:val="002874B2"/>
    <w:rsid w:val="00287631"/>
    <w:rsid w:val="00287A62"/>
    <w:rsid w:val="002905A3"/>
    <w:rsid w:val="00290943"/>
    <w:rsid w:val="002910BB"/>
    <w:rsid w:val="0029130B"/>
    <w:rsid w:val="0029131C"/>
    <w:rsid w:val="002916F6"/>
    <w:rsid w:val="00291DBE"/>
    <w:rsid w:val="0029204F"/>
    <w:rsid w:val="00292104"/>
    <w:rsid w:val="00292B2F"/>
    <w:rsid w:val="00292D77"/>
    <w:rsid w:val="002931B6"/>
    <w:rsid w:val="00293754"/>
    <w:rsid w:val="00293943"/>
    <w:rsid w:val="00294125"/>
    <w:rsid w:val="0029418F"/>
    <w:rsid w:val="002941D8"/>
    <w:rsid w:val="00294723"/>
    <w:rsid w:val="00294958"/>
    <w:rsid w:val="00294EB3"/>
    <w:rsid w:val="0029588C"/>
    <w:rsid w:val="00295975"/>
    <w:rsid w:val="00295A2A"/>
    <w:rsid w:val="00295AF2"/>
    <w:rsid w:val="00295B48"/>
    <w:rsid w:val="00296070"/>
    <w:rsid w:val="00296074"/>
    <w:rsid w:val="00296174"/>
    <w:rsid w:val="00297809"/>
    <w:rsid w:val="0029790C"/>
    <w:rsid w:val="00297EBC"/>
    <w:rsid w:val="002A05FE"/>
    <w:rsid w:val="002A16C9"/>
    <w:rsid w:val="002A16F4"/>
    <w:rsid w:val="002A17B6"/>
    <w:rsid w:val="002A1B27"/>
    <w:rsid w:val="002A1B2A"/>
    <w:rsid w:val="002A2011"/>
    <w:rsid w:val="002A224F"/>
    <w:rsid w:val="002A28D7"/>
    <w:rsid w:val="002A2987"/>
    <w:rsid w:val="002A32BF"/>
    <w:rsid w:val="002A349C"/>
    <w:rsid w:val="002A35C0"/>
    <w:rsid w:val="002A3A36"/>
    <w:rsid w:val="002A5EE8"/>
    <w:rsid w:val="002A66D0"/>
    <w:rsid w:val="002A6D20"/>
    <w:rsid w:val="002A73E3"/>
    <w:rsid w:val="002A7582"/>
    <w:rsid w:val="002A7624"/>
    <w:rsid w:val="002A7EAB"/>
    <w:rsid w:val="002A7ECC"/>
    <w:rsid w:val="002B04F0"/>
    <w:rsid w:val="002B0535"/>
    <w:rsid w:val="002B07CF"/>
    <w:rsid w:val="002B09F4"/>
    <w:rsid w:val="002B0D00"/>
    <w:rsid w:val="002B0E63"/>
    <w:rsid w:val="002B1340"/>
    <w:rsid w:val="002B1810"/>
    <w:rsid w:val="002B1C3C"/>
    <w:rsid w:val="002B2DED"/>
    <w:rsid w:val="002B2F5C"/>
    <w:rsid w:val="002B3084"/>
    <w:rsid w:val="002B38A6"/>
    <w:rsid w:val="002B3C9A"/>
    <w:rsid w:val="002B4833"/>
    <w:rsid w:val="002B4E6E"/>
    <w:rsid w:val="002B4EF1"/>
    <w:rsid w:val="002B654E"/>
    <w:rsid w:val="002B6B7F"/>
    <w:rsid w:val="002B6E3A"/>
    <w:rsid w:val="002B70D8"/>
    <w:rsid w:val="002B759B"/>
    <w:rsid w:val="002B7ABA"/>
    <w:rsid w:val="002C01B8"/>
    <w:rsid w:val="002C0806"/>
    <w:rsid w:val="002C08F6"/>
    <w:rsid w:val="002C0C21"/>
    <w:rsid w:val="002C1E88"/>
    <w:rsid w:val="002C2129"/>
    <w:rsid w:val="002C26E4"/>
    <w:rsid w:val="002C28D2"/>
    <w:rsid w:val="002C3786"/>
    <w:rsid w:val="002C3A5E"/>
    <w:rsid w:val="002C3B85"/>
    <w:rsid w:val="002C3BD1"/>
    <w:rsid w:val="002C4E76"/>
    <w:rsid w:val="002C54EA"/>
    <w:rsid w:val="002C5EE4"/>
    <w:rsid w:val="002C66E0"/>
    <w:rsid w:val="002C6A18"/>
    <w:rsid w:val="002C7DEB"/>
    <w:rsid w:val="002D0A9C"/>
    <w:rsid w:val="002D10DC"/>
    <w:rsid w:val="002D1336"/>
    <w:rsid w:val="002D14B3"/>
    <w:rsid w:val="002D1DAC"/>
    <w:rsid w:val="002D21D8"/>
    <w:rsid w:val="002D23A7"/>
    <w:rsid w:val="002D265D"/>
    <w:rsid w:val="002D2B1E"/>
    <w:rsid w:val="002D2F26"/>
    <w:rsid w:val="002D385D"/>
    <w:rsid w:val="002D393E"/>
    <w:rsid w:val="002D3C0B"/>
    <w:rsid w:val="002D3CEC"/>
    <w:rsid w:val="002D3F11"/>
    <w:rsid w:val="002D4A15"/>
    <w:rsid w:val="002D6151"/>
    <w:rsid w:val="002D62F2"/>
    <w:rsid w:val="002D6421"/>
    <w:rsid w:val="002D65C5"/>
    <w:rsid w:val="002D65EE"/>
    <w:rsid w:val="002D6727"/>
    <w:rsid w:val="002D67DF"/>
    <w:rsid w:val="002D68E7"/>
    <w:rsid w:val="002D6F20"/>
    <w:rsid w:val="002D7285"/>
    <w:rsid w:val="002D7634"/>
    <w:rsid w:val="002D7F93"/>
    <w:rsid w:val="002E008F"/>
    <w:rsid w:val="002E05B6"/>
    <w:rsid w:val="002E0609"/>
    <w:rsid w:val="002E083E"/>
    <w:rsid w:val="002E1148"/>
    <w:rsid w:val="002E14E4"/>
    <w:rsid w:val="002E204D"/>
    <w:rsid w:val="002E20CA"/>
    <w:rsid w:val="002E2572"/>
    <w:rsid w:val="002E2822"/>
    <w:rsid w:val="002E286D"/>
    <w:rsid w:val="002E2B2D"/>
    <w:rsid w:val="002E3473"/>
    <w:rsid w:val="002E35CF"/>
    <w:rsid w:val="002E3E97"/>
    <w:rsid w:val="002E41A8"/>
    <w:rsid w:val="002E446B"/>
    <w:rsid w:val="002E4639"/>
    <w:rsid w:val="002E469E"/>
    <w:rsid w:val="002E4799"/>
    <w:rsid w:val="002E4DAE"/>
    <w:rsid w:val="002E4E4C"/>
    <w:rsid w:val="002E590C"/>
    <w:rsid w:val="002E5D92"/>
    <w:rsid w:val="002E6E23"/>
    <w:rsid w:val="002E6F7C"/>
    <w:rsid w:val="002E6FB7"/>
    <w:rsid w:val="002E7090"/>
    <w:rsid w:val="002F0400"/>
    <w:rsid w:val="002F0E85"/>
    <w:rsid w:val="002F0ECE"/>
    <w:rsid w:val="002F1A33"/>
    <w:rsid w:val="002F2D67"/>
    <w:rsid w:val="002F2EC4"/>
    <w:rsid w:val="002F30A5"/>
    <w:rsid w:val="002F356D"/>
    <w:rsid w:val="002F37D7"/>
    <w:rsid w:val="002F3ACE"/>
    <w:rsid w:val="002F4AF7"/>
    <w:rsid w:val="002F5437"/>
    <w:rsid w:val="002F5951"/>
    <w:rsid w:val="002F5B7D"/>
    <w:rsid w:val="002F61C7"/>
    <w:rsid w:val="002F6D2D"/>
    <w:rsid w:val="002F6E6A"/>
    <w:rsid w:val="002F72D7"/>
    <w:rsid w:val="002F762A"/>
    <w:rsid w:val="002F7644"/>
    <w:rsid w:val="002F79B6"/>
    <w:rsid w:val="002F7D90"/>
    <w:rsid w:val="002F7DCD"/>
    <w:rsid w:val="00300CDD"/>
    <w:rsid w:val="00300DB2"/>
    <w:rsid w:val="00300E5A"/>
    <w:rsid w:val="0030177A"/>
    <w:rsid w:val="003018CA"/>
    <w:rsid w:val="00301B24"/>
    <w:rsid w:val="00302087"/>
    <w:rsid w:val="0030291D"/>
    <w:rsid w:val="00302A9D"/>
    <w:rsid w:val="00302D17"/>
    <w:rsid w:val="0030317B"/>
    <w:rsid w:val="00303404"/>
    <w:rsid w:val="00303935"/>
    <w:rsid w:val="00303ABC"/>
    <w:rsid w:val="003041B3"/>
    <w:rsid w:val="0030506F"/>
    <w:rsid w:val="0030533D"/>
    <w:rsid w:val="0030544C"/>
    <w:rsid w:val="003056B2"/>
    <w:rsid w:val="00306572"/>
    <w:rsid w:val="003066F8"/>
    <w:rsid w:val="003068C3"/>
    <w:rsid w:val="00306ED5"/>
    <w:rsid w:val="00307649"/>
    <w:rsid w:val="003102DC"/>
    <w:rsid w:val="003106DE"/>
    <w:rsid w:val="003107C6"/>
    <w:rsid w:val="00310A1B"/>
    <w:rsid w:val="0031103C"/>
    <w:rsid w:val="003119E8"/>
    <w:rsid w:val="003126A3"/>
    <w:rsid w:val="00312E5C"/>
    <w:rsid w:val="00313466"/>
    <w:rsid w:val="003139F1"/>
    <w:rsid w:val="00313B88"/>
    <w:rsid w:val="00313F83"/>
    <w:rsid w:val="003142B3"/>
    <w:rsid w:val="00314AC2"/>
    <w:rsid w:val="00314FC2"/>
    <w:rsid w:val="003154B9"/>
    <w:rsid w:val="0031552A"/>
    <w:rsid w:val="00315AF4"/>
    <w:rsid w:val="00316737"/>
    <w:rsid w:val="003205AA"/>
    <w:rsid w:val="00320996"/>
    <w:rsid w:val="00321134"/>
    <w:rsid w:val="003213B7"/>
    <w:rsid w:val="0032171A"/>
    <w:rsid w:val="003222FB"/>
    <w:rsid w:val="003227AE"/>
    <w:rsid w:val="00322A0F"/>
    <w:rsid w:val="00322B7F"/>
    <w:rsid w:val="003245E7"/>
    <w:rsid w:val="003247E9"/>
    <w:rsid w:val="003249CE"/>
    <w:rsid w:val="00325369"/>
    <w:rsid w:val="003259CB"/>
    <w:rsid w:val="00325A66"/>
    <w:rsid w:val="003303EE"/>
    <w:rsid w:val="00330435"/>
    <w:rsid w:val="00330868"/>
    <w:rsid w:val="00330D5F"/>
    <w:rsid w:val="00331BFD"/>
    <w:rsid w:val="00332312"/>
    <w:rsid w:val="0033243C"/>
    <w:rsid w:val="00332A3D"/>
    <w:rsid w:val="00333012"/>
    <w:rsid w:val="0033314A"/>
    <w:rsid w:val="003337F5"/>
    <w:rsid w:val="003348A6"/>
    <w:rsid w:val="00335438"/>
    <w:rsid w:val="0033586D"/>
    <w:rsid w:val="003359B9"/>
    <w:rsid w:val="00335A08"/>
    <w:rsid w:val="00335CA1"/>
    <w:rsid w:val="00336201"/>
    <w:rsid w:val="00336FDE"/>
    <w:rsid w:val="003373A0"/>
    <w:rsid w:val="00337558"/>
    <w:rsid w:val="003375E1"/>
    <w:rsid w:val="00337FD5"/>
    <w:rsid w:val="00340040"/>
    <w:rsid w:val="00340519"/>
    <w:rsid w:val="0034067F"/>
    <w:rsid w:val="0034086B"/>
    <w:rsid w:val="00340E59"/>
    <w:rsid w:val="003421BD"/>
    <w:rsid w:val="0034241A"/>
    <w:rsid w:val="003426D4"/>
    <w:rsid w:val="00342A0D"/>
    <w:rsid w:val="00342B19"/>
    <w:rsid w:val="003431C4"/>
    <w:rsid w:val="00343967"/>
    <w:rsid w:val="00343CDA"/>
    <w:rsid w:val="00343F47"/>
    <w:rsid w:val="003440BC"/>
    <w:rsid w:val="003443AC"/>
    <w:rsid w:val="00344B2B"/>
    <w:rsid w:val="00345253"/>
    <w:rsid w:val="00345F51"/>
    <w:rsid w:val="00346C3F"/>
    <w:rsid w:val="00347D0E"/>
    <w:rsid w:val="00347D84"/>
    <w:rsid w:val="0035032A"/>
    <w:rsid w:val="003509B0"/>
    <w:rsid w:val="00351146"/>
    <w:rsid w:val="003525CB"/>
    <w:rsid w:val="00352601"/>
    <w:rsid w:val="003529C0"/>
    <w:rsid w:val="0035341B"/>
    <w:rsid w:val="003534C6"/>
    <w:rsid w:val="003536B4"/>
    <w:rsid w:val="003538D3"/>
    <w:rsid w:val="00353B7F"/>
    <w:rsid w:val="00354026"/>
    <w:rsid w:val="00354052"/>
    <w:rsid w:val="00354495"/>
    <w:rsid w:val="003554A0"/>
    <w:rsid w:val="0035715C"/>
    <w:rsid w:val="003574A8"/>
    <w:rsid w:val="00357D04"/>
    <w:rsid w:val="0036026D"/>
    <w:rsid w:val="003614F0"/>
    <w:rsid w:val="003619C1"/>
    <w:rsid w:val="00361B1D"/>
    <w:rsid w:val="00361BD5"/>
    <w:rsid w:val="00361EE2"/>
    <w:rsid w:val="00362697"/>
    <w:rsid w:val="0036272F"/>
    <w:rsid w:val="003629BE"/>
    <w:rsid w:val="00362C80"/>
    <w:rsid w:val="0036370E"/>
    <w:rsid w:val="00363BA1"/>
    <w:rsid w:val="00363D7B"/>
    <w:rsid w:val="0036531B"/>
    <w:rsid w:val="00366A28"/>
    <w:rsid w:val="0036708B"/>
    <w:rsid w:val="003674A5"/>
    <w:rsid w:val="003679FB"/>
    <w:rsid w:val="00367DDB"/>
    <w:rsid w:val="0037118D"/>
    <w:rsid w:val="003719FB"/>
    <w:rsid w:val="0037210B"/>
    <w:rsid w:val="00372FA8"/>
    <w:rsid w:val="003738CC"/>
    <w:rsid w:val="0037392D"/>
    <w:rsid w:val="003740EB"/>
    <w:rsid w:val="00374F79"/>
    <w:rsid w:val="0037575B"/>
    <w:rsid w:val="003766D0"/>
    <w:rsid w:val="00376846"/>
    <w:rsid w:val="003768E0"/>
    <w:rsid w:val="00377559"/>
    <w:rsid w:val="0038023E"/>
    <w:rsid w:val="0038031E"/>
    <w:rsid w:val="00380654"/>
    <w:rsid w:val="003807D9"/>
    <w:rsid w:val="00382963"/>
    <w:rsid w:val="00382C65"/>
    <w:rsid w:val="00383216"/>
    <w:rsid w:val="00383338"/>
    <w:rsid w:val="00383629"/>
    <w:rsid w:val="00384176"/>
    <w:rsid w:val="0038450F"/>
    <w:rsid w:val="00384822"/>
    <w:rsid w:val="0038493E"/>
    <w:rsid w:val="003859BD"/>
    <w:rsid w:val="00385E57"/>
    <w:rsid w:val="00386D5A"/>
    <w:rsid w:val="0038750C"/>
    <w:rsid w:val="00387536"/>
    <w:rsid w:val="003879F7"/>
    <w:rsid w:val="00387BE4"/>
    <w:rsid w:val="00390280"/>
    <w:rsid w:val="003903C6"/>
    <w:rsid w:val="00391600"/>
    <w:rsid w:val="00391778"/>
    <w:rsid w:val="003922CA"/>
    <w:rsid w:val="00392466"/>
    <w:rsid w:val="00392926"/>
    <w:rsid w:val="00392D84"/>
    <w:rsid w:val="00393DF9"/>
    <w:rsid w:val="00393FB6"/>
    <w:rsid w:val="00394000"/>
    <w:rsid w:val="0039469A"/>
    <w:rsid w:val="00394AC9"/>
    <w:rsid w:val="00394E6E"/>
    <w:rsid w:val="00395138"/>
    <w:rsid w:val="00395312"/>
    <w:rsid w:val="00395AF0"/>
    <w:rsid w:val="00395B7A"/>
    <w:rsid w:val="00395FAF"/>
    <w:rsid w:val="00397360"/>
    <w:rsid w:val="0039763A"/>
    <w:rsid w:val="00397CA3"/>
    <w:rsid w:val="003A00A8"/>
    <w:rsid w:val="003A1796"/>
    <w:rsid w:val="003A2499"/>
    <w:rsid w:val="003A320A"/>
    <w:rsid w:val="003A3740"/>
    <w:rsid w:val="003A39ED"/>
    <w:rsid w:val="003A3C83"/>
    <w:rsid w:val="003A4826"/>
    <w:rsid w:val="003A4C7D"/>
    <w:rsid w:val="003A4F74"/>
    <w:rsid w:val="003A5337"/>
    <w:rsid w:val="003A5351"/>
    <w:rsid w:val="003A587A"/>
    <w:rsid w:val="003A58BA"/>
    <w:rsid w:val="003A5AEC"/>
    <w:rsid w:val="003A5FAB"/>
    <w:rsid w:val="003A6092"/>
    <w:rsid w:val="003A615B"/>
    <w:rsid w:val="003A61C0"/>
    <w:rsid w:val="003A6DB5"/>
    <w:rsid w:val="003A6DE6"/>
    <w:rsid w:val="003A7392"/>
    <w:rsid w:val="003A7A8D"/>
    <w:rsid w:val="003B0534"/>
    <w:rsid w:val="003B10AC"/>
    <w:rsid w:val="003B136E"/>
    <w:rsid w:val="003B1521"/>
    <w:rsid w:val="003B1727"/>
    <w:rsid w:val="003B19BA"/>
    <w:rsid w:val="003B2A57"/>
    <w:rsid w:val="003B2E49"/>
    <w:rsid w:val="003B3608"/>
    <w:rsid w:val="003B4829"/>
    <w:rsid w:val="003B4901"/>
    <w:rsid w:val="003B53E6"/>
    <w:rsid w:val="003B5F84"/>
    <w:rsid w:val="003B7097"/>
    <w:rsid w:val="003B7418"/>
    <w:rsid w:val="003B77BB"/>
    <w:rsid w:val="003B7843"/>
    <w:rsid w:val="003B7C18"/>
    <w:rsid w:val="003B7D53"/>
    <w:rsid w:val="003B7E8E"/>
    <w:rsid w:val="003B7F51"/>
    <w:rsid w:val="003C0217"/>
    <w:rsid w:val="003C040A"/>
    <w:rsid w:val="003C04AC"/>
    <w:rsid w:val="003C0691"/>
    <w:rsid w:val="003C25C6"/>
    <w:rsid w:val="003C27E0"/>
    <w:rsid w:val="003C3769"/>
    <w:rsid w:val="003C4A07"/>
    <w:rsid w:val="003C61B6"/>
    <w:rsid w:val="003C6E37"/>
    <w:rsid w:val="003C7021"/>
    <w:rsid w:val="003C7794"/>
    <w:rsid w:val="003C7B15"/>
    <w:rsid w:val="003D021B"/>
    <w:rsid w:val="003D03D4"/>
    <w:rsid w:val="003D040B"/>
    <w:rsid w:val="003D0BF4"/>
    <w:rsid w:val="003D1339"/>
    <w:rsid w:val="003D1B89"/>
    <w:rsid w:val="003D1BC7"/>
    <w:rsid w:val="003D1CF3"/>
    <w:rsid w:val="003D2076"/>
    <w:rsid w:val="003D2109"/>
    <w:rsid w:val="003D2463"/>
    <w:rsid w:val="003D2DA3"/>
    <w:rsid w:val="003D4DF3"/>
    <w:rsid w:val="003D517C"/>
    <w:rsid w:val="003D56E2"/>
    <w:rsid w:val="003D58B0"/>
    <w:rsid w:val="003D5DA0"/>
    <w:rsid w:val="003D64B6"/>
    <w:rsid w:val="003D6ABA"/>
    <w:rsid w:val="003D7334"/>
    <w:rsid w:val="003D78E6"/>
    <w:rsid w:val="003D7ADD"/>
    <w:rsid w:val="003E0A98"/>
    <w:rsid w:val="003E0EAF"/>
    <w:rsid w:val="003E0FAC"/>
    <w:rsid w:val="003E1277"/>
    <w:rsid w:val="003E16BB"/>
    <w:rsid w:val="003E1DA3"/>
    <w:rsid w:val="003E1F91"/>
    <w:rsid w:val="003E2197"/>
    <w:rsid w:val="003E2310"/>
    <w:rsid w:val="003E4B2A"/>
    <w:rsid w:val="003E55AF"/>
    <w:rsid w:val="003E5B4E"/>
    <w:rsid w:val="003E60E0"/>
    <w:rsid w:val="003E711D"/>
    <w:rsid w:val="003E788F"/>
    <w:rsid w:val="003E7ED9"/>
    <w:rsid w:val="003F016A"/>
    <w:rsid w:val="003F0D04"/>
    <w:rsid w:val="003F10D1"/>
    <w:rsid w:val="003F1AFA"/>
    <w:rsid w:val="003F1CEC"/>
    <w:rsid w:val="003F2002"/>
    <w:rsid w:val="003F2112"/>
    <w:rsid w:val="003F2A27"/>
    <w:rsid w:val="003F328B"/>
    <w:rsid w:val="003F34A5"/>
    <w:rsid w:val="003F3616"/>
    <w:rsid w:val="003F4380"/>
    <w:rsid w:val="003F4DEE"/>
    <w:rsid w:val="003F5305"/>
    <w:rsid w:val="003F55C9"/>
    <w:rsid w:val="003F5744"/>
    <w:rsid w:val="003F6028"/>
    <w:rsid w:val="003F612A"/>
    <w:rsid w:val="003F6481"/>
    <w:rsid w:val="003F65D2"/>
    <w:rsid w:val="003F6BBC"/>
    <w:rsid w:val="003F6D69"/>
    <w:rsid w:val="003F6EBD"/>
    <w:rsid w:val="003F71F1"/>
    <w:rsid w:val="003F71FE"/>
    <w:rsid w:val="003F7756"/>
    <w:rsid w:val="003F7966"/>
    <w:rsid w:val="00400194"/>
    <w:rsid w:val="00400732"/>
    <w:rsid w:val="00400B31"/>
    <w:rsid w:val="00400BDB"/>
    <w:rsid w:val="004012A7"/>
    <w:rsid w:val="0040187C"/>
    <w:rsid w:val="00401A51"/>
    <w:rsid w:val="00401F89"/>
    <w:rsid w:val="004020FC"/>
    <w:rsid w:val="0040272B"/>
    <w:rsid w:val="00402988"/>
    <w:rsid w:val="004029F5"/>
    <w:rsid w:val="00403108"/>
    <w:rsid w:val="00404459"/>
    <w:rsid w:val="00404C36"/>
    <w:rsid w:val="00406818"/>
    <w:rsid w:val="00407380"/>
    <w:rsid w:val="00407D46"/>
    <w:rsid w:val="0041011E"/>
    <w:rsid w:val="0041056D"/>
    <w:rsid w:val="00410A48"/>
    <w:rsid w:val="00410A74"/>
    <w:rsid w:val="00410C82"/>
    <w:rsid w:val="00411131"/>
    <w:rsid w:val="0041114D"/>
    <w:rsid w:val="00411B56"/>
    <w:rsid w:val="00411DCD"/>
    <w:rsid w:val="0041235B"/>
    <w:rsid w:val="00412510"/>
    <w:rsid w:val="00412809"/>
    <w:rsid w:val="0041295B"/>
    <w:rsid w:val="00412A0E"/>
    <w:rsid w:val="00412FC1"/>
    <w:rsid w:val="004133C1"/>
    <w:rsid w:val="00414460"/>
    <w:rsid w:val="0041479B"/>
    <w:rsid w:val="00415B8D"/>
    <w:rsid w:val="00416940"/>
    <w:rsid w:val="00416B4B"/>
    <w:rsid w:val="004170AF"/>
    <w:rsid w:val="00417731"/>
    <w:rsid w:val="00420817"/>
    <w:rsid w:val="0042094C"/>
    <w:rsid w:val="00420BE4"/>
    <w:rsid w:val="0042289E"/>
    <w:rsid w:val="004228CB"/>
    <w:rsid w:val="00422DC7"/>
    <w:rsid w:val="00423601"/>
    <w:rsid w:val="00423BD9"/>
    <w:rsid w:val="004245DF"/>
    <w:rsid w:val="00425390"/>
    <w:rsid w:val="00425508"/>
    <w:rsid w:val="00425630"/>
    <w:rsid w:val="00425C64"/>
    <w:rsid w:val="00425DC4"/>
    <w:rsid w:val="004263C4"/>
    <w:rsid w:val="00426C4B"/>
    <w:rsid w:val="004271D4"/>
    <w:rsid w:val="004271DB"/>
    <w:rsid w:val="0042726A"/>
    <w:rsid w:val="00427ACB"/>
    <w:rsid w:val="00430490"/>
    <w:rsid w:val="00430719"/>
    <w:rsid w:val="0043092F"/>
    <w:rsid w:val="00430C69"/>
    <w:rsid w:val="00430E65"/>
    <w:rsid w:val="0043129F"/>
    <w:rsid w:val="00431AD1"/>
    <w:rsid w:val="00431CD9"/>
    <w:rsid w:val="004320B4"/>
    <w:rsid w:val="0043265C"/>
    <w:rsid w:val="00432A58"/>
    <w:rsid w:val="00432F2D"/>
    <w:rsid w:val="0043368D"/>
    <w:rsid w:val="004337FA"/>
    <w:rsid w:val="0043385B"/>
    <w:rsid w:val="00433E10"/>
    <w:rsid w:val="004349AE"/>
    <w:rsid w:val="00434C3E"/>
    <w:rsid w:val="0043532E"/>
    <w:rsid w:val="00435352"/>
    <w:rsid w:val="0043562E"/>
    <w:rsid w:val="004356A2"/>
    <w:rsid w:val="00435AFC"/>
    <w:rsid w:val="00435B2D"/>
    <w:rsid w:val="00435C79"/>
    <w:rsid w:val="00436625"/>
    <w:rsid w:val="004368E0"/>
    <w:rsid w:val="00436B84"/>
    <w:rsid w:val="00437085"/>
    <w:rsid w:val="00437488"/>
    <w:rsid w:val="004377A2"/>
    <w:rsid w:val="00437FFE"/>
    <w:rsid w:val="0044066A"/>
    <w:rsid w:val="00440AB8"/>
    <w:rsid w:val="0044168D"/>
    <w:rsid w:val="004418EC"/>
    <w:rsid w:val="00441965"/>
    <w:rsid w:val="00441A70"/>
    <w:rsid w:val="00442016"/>
    <w:rsid w:val="004421A9"/>
    <w:rsid w:val="004422E6"/>
    <w:rsid w:val="00442432"/>
    <w:rsid w:val="00442D14"/>
    <w:rsid w:val="00442F39"/>
    <w:rsid w:val="00443069"/>
    <w:rsid w:val="00443976"/>
    <w:rsid w:val="00443A33"/>
    <w:rsid w:val="00443F00"/>
    <w:rsid w:val="00443F78"/>
    <w:rsid w:val="0044471C"/>
    <w:rsid w:val="00444867"/>
    <w:rsid w:val="00444877"/>
    <w:rsid w:val="00444D25"/>
    <w:rsid w:val="00444E6C"/>
    <w:rsid w:val="00447349"/>
    <w:rsid w:val="00447359"/>
    <w:rsid w:val="0044768F"/>
    <w:rsid w:val="004476D2"/>
    <w:rsid w:val="00447C62"/>
    <w:rsid w:val="00447D7D"/>
    <w:rsid w:val="00447F02"/>
    <w:rsid w:val="004506C5"/>
    <w:rsid w:val="00451FB2"/>
    <w:rsid w:val="004521AE"/>
    <w:rsid w:val="00452E86"/>
    <w:rsid w:val="00453609"/>
    <w:rsid w:val="0045367C"/>
    <w:rsid w:val="00454C51"/>
    <w:rsid w:val="00454EEE"/>
    <w:rsid w:val="00454FA5"/>
    <w:rsid w:val="004557DB"/>
    <w:rsid w:val="0045674C"/>
    <w:rsid w:val="00456E88"/>
    <w:rsid w:val="00456F43"/>
    <w:rsid w:val="004573CA"/>
    <w:rsid w:val="0045756F"/>
    <w:rsid w:val="00457572"/>
    <w:rsid w:val="00457CF8"/>
    <w:rsid w:val="00457D0D"/>
    <w:rsid w:val="00460606"/>
    <w:rsid w:val="00460982"/>
    <w:rsid w:val="00460BA2"/>
    <w:rsid w:val="00460C29"/>
    <w:rsid w:val="00460F21"/>
    <w:rsid w:val="00462266"/>
    <w:rsid w:val="00462484"/>
    <w:rsid w:val="00462EAC"/>
    <w:rsid w:val="004634A8"/>
    <w:rsid w:val="00463612"/>
    <w:rsid w:val="00464216"/>
    <w:rsid w:val="00464B20"/>
    <w:rsid w:val="00464C43"/>
    <w:rsid w:val="0046511F"/>
    <w:rsid w:val="00465D97"/>
    <w:rsid w:val="004661ED"/>
    <w:rsid w:val="0046623F"/>
    <w:rsid w:val="0046677C"/>
    <w:rsid w:val="0046760E"/>
    <w:rsid w:val="00467E77"/>
    <w:rsid w:val="00467EFF"/>
    <w:rsid w:val="00467FE8"/>
    <w:rsid w:val="0047007A"/>
    <w:rsid w:val="0047065E"/>
    <w:rsid w:val="0047077E"/>
    <w:rsid w:val="00470A99"/>
    <w:rsid w:val="0047149C"/>
    <w:rsid w:val="00471EE1"/>
    <w:rsid w:val="004721EC"/>
    <w:rsid w:val="004733A9"/>
    <w:rsid w:val="00473437"/>
    <w:rsid w:val="004737C5"/>
    <w:rsid w:val="004738CD"/>
    <w:rsid w:val="00473B44"/>
    <w:rsid w:val="00473DF7"/>
    <w:rsid w:val="00474448"/>
    <w:rsid w:val="004755E4"/>
    <w:rsid w:val="00475708"/>
    <w:rsid w:val="0047585C"/>
    <w:rsid w:val="00475E4D"/>
    <w:rsid w:val="004763F2"/>
    <w:rsid w:val="00476E02"/>
    <w:rsid w:val="00477211"/>
    <w:rsid w:val="00477F8A"/>
    <w:rsid w:val="00480EA2"/>
    <w:rsid w:val="0048113D"/>
    <w:rsid w:val="004815C4"/>
    <w:rsid w:val="00481CB8"/>
    <w:rsid w:val="004820A7"/>
    <w:rsid w:val="004820E3"/>
    <w:rsid w:val="004828A8"/>
    <w:rsid w:val="0048304E"/>
    <w:rsid w:val="00483764"/>
    <w:rsid w:val="00483DD4"/>
    <w:rsid w:val="00484D1D"/>
    <w:rsid w:val="00485060"/>
    <w:rsid w:val="004853F5"/>
    <w:rsid w:val="0048565B"/>
    <w:rsid w:val="0048566C"/>
    <w:rsid w:val="00485BB6"/>
    <w:rsid w:val="00485D7F"/>
    <w:rsid w:val="0048630D"/>
    <w:rsid w:val="004868E9"/>
    <w:rsid w:val="00486A98"/>
    <w:rsid w:val="00486BEE"/>
    <w:rsid w:val="00486C63"/>
    <w:rsid w:val="004870A0"/>
    <w:rsid w:val="0048710D"/>
    <w:rsid w:val="0048749E"/>
    <w:rsid w:val="004876DB"/>
    <w:rsid w:val="00487E48"/>
    <w:rsid w:val="00491072"/>
    <w:rsid w:val="0049115E"/>
    <w:rsid w:val="004911BE"/>
    <w:rsid w:val="00491616"/>
    <w:rsid w:val="00491D45"/>
    <w:rsid w:val="00492019"/>
    <w:rsid w:val="00492C9B"/>
    <w:rsid w:val="00492E1A"/>
    <w:rsid w:val="0049345C"/>
    <w:rsid w:val="004935E9"/>
    <w:rsid w:val="0049378C"/>
    <w:rsid w:val="00493B39"/>
    <w:rsid w:val="00494766"/>
    <w:rsid w:val="00494786"/>
    <w:rsid w:val="00494F15"/>
    <w:rsid w:val="00495AB2"/>
    <w:rsid w:val="0049607E"/>
    <w:rsid w:val="00496D0F"/>
    <w:rsid w:val="00496E5B"/>
    <w:rsid w:val="00497068"/>
    <w:rsid w:val="00497392"/>
    <w:rsid w:val="00497727"/>
    <w:rsid w:val="00497C09"/>
    <w:rsid w:val="004A0341"/>
    <w:rsid w:val="004A05B2"/>
    <w:rsid w:val="004A0D42"/>
    <w:rsid w:val="004A0F1F"/>
    <w:rsid w:val="004A1911"/>
    <w:rsid w:val="004A1A3B"/>
    <w:rsid w:val="004A22C6"/>
    <w:rsid w:val="004A24F1"/>
    <w:rsid w:val="004A2929"/>
    <w:rsid w:val="004A300E"/>
    <w:rsid w:val="004A4D26"/>
    <w:rsid w:val="004A50A6"/>
    <w:rsid w:val="004A5817"/>
    <w:rsid w:val="004A5A70"/>
    <w:rsid w:val="004A65A8"/>
    <w:rsid w:val="004A6E11"/>
    <w:rsid w:val="004A73E8"/>
    <w:rsid w:val="004A7422"/>
    <w:rsid w:val="004A75BA"/>
    <w:rsid w:val="004A7F48"/>
    <w:rsid w:val="004B03A3"/>
    <w:rsid w:val="004B12E0"/>
    <w:rsid w:val="004B1FED"/>
    <w:rsid w:val="004B37C1"/>
    <w:rsid w:val="004B3CC8"/>
    <w:rsid w:val="004B3D72"/>
    <w:rsid w:val="004B4094"/>
    <w:rsid w:val="004B43A5"/>
    <w:rsid w:val="004B5269"/>
    <w:rsid w:val="004B5837"/>
    <w:rsid w:val="004B5A8E"/>
    <w:rsid w:val="004B5C7A"/>
    <w:rsid w:val="004B5D5D"/>
    <w:rsid w:val="004B5F55"/>
    <w:rsid w:val="004B6235"/>
    <w:rsid w:val="004B6EA4"/>
    <w:rsid w:val="004C031B"/>
    <w:rsid w:val="004C0603"/>
    <w:rsid w:val="004C08AE"/>
    <w:rsid w:val="004C0A77"/>
    <w:rsid w:val="004C0E8F"/>
    <w:rsid w:val="004C10E1"/>
    <w:rsid w:val="004C1623"/>
    <w:rsid w:val="004C1BB0"/>
    <w:rsid w:val="004C24D3"/>
    <w:rsid w:val="004C279E"/>
    <w:rsid w:val="004C2F4E"/>
    <w:rsid w:val="004C4F5D"/>
    <w:rsid w:val="004C51FC"/>
    <w:rsid w:val="004C54B2"/>
    <w:rsid w:val="004C606F"/>
    <w:rsid w:val="004C695D"/>
    <w:rsid w:val="004C6B2D"/>
    <w:rsid w:val="004C6E72"/>
    <w:rsid w:val="004C7A5E"/>
    <w:rsid w:val="004D0621"/>
    <w:rsid w:val="004D07AD"/>
    <w:rsid w:val="004D162A"/>
    <w:rsid w:val="004D19F5"/>
    <w:rsid w:val="004D1B76"/>
    <w:rsid w:val="004D2D2E"/>
    <w:rsid w:val="004D2FC0"/>
    <w:rsid w:val="004D307C"/>
    <w:rsid w:val="004D34FE"/>
    <w:rsid w:val="004D3766"/>
    <w:rsid w:val="004D376F"/>
    <w:rsid w:val="004D379B"/>
    <w:rsid w:val="004D475B"/>
    <w:rsid w:val="004D4986"/>
    <w:rsid w:val="004D4A51"/>
    <w:rsid w:val="004D5422"/>
    <w:rsid w:val="004D58DE"/>
    <w:rsid w:val="004D5EBC"/>
    <w:rsid w:val="004D66B4"/>
    <w:rsid w:val="004D6EF1"/>
    <w:rsid w:val="004D72DA"/>
    <w:rsid w:val="004D769F"/>
    <w:rsid w:val="004D7A70"/>
    <w:rsid w:val="004D7AFA"/>
    <w:rsid w:val="004D7EDE"/>
    <w:rsid w:val="004D7F37"/>
    <w:rsid w:val="004D7F79"/>
    <w:rsid w:val="004E0D50"/>
    <w:rsid w:val="004E0F56"/>
    <w:rsid w:val="004E1115"/>
    <w:rsid w:val="004E1381"/>
    <w:rsid w:val="004E17C2"/>
    <w:rsid w:val="004E2A3D"/>
    <w:rsid w:val="004E34CA"/>
    <w:rsid w:val="004E3C63"/>
    <w:rsid w:val="004E3CF0"/>
    <w:rsid w:val="004E43BB"/>
    <w:rsid w:val="004E4713"/>
    <w:rsid w:val="004E51C6"/>
    <w:rsid w:val="004E52D6"/>
    <w:rsid w:val="004E5BC3"/>
    <w:rsid w:val="004E5EA5"/>
    <w:rsid w:val="004E636D"/>
    <w:rsid w:val="004E63AA"/>
    <w:rsid w:val="004E661A"/>
    <w:rsid w:val="004E68A3"/>
    <w:rsid w:val="004E7D75"/>
    <w:rsid w:val="004E7ED5"/>
    <w:rsid w:val="004F0807"/>
    <w:rsid w:val="004F0C88"/>
    <w:rsid w:val="004F0CE8"/>
    <w:rsid w:val="004F0D67"/>
    <w:rsid w:val="004F12AC"/>
    <w:rsid w:val="004F17AB"/>
    <w:rsid w:val="004F1C7E"/>
    <w:rsid w:val="004F23F2"/>
    <w:rsid w:val="004F24CD"/>
    <w:rsid w:val="004F2896"/>
    <w:rsid w:val="004F2AE2"/>
    <w:rsid w:val="004F2F8D"/>
    <w:rsid w:val="004F33BD"/>
    <w:rsid w:val="004F38D7"/>
    <w:rsid w:val="004F3B02"/>
    <w:rsid w:val="004F3D1B"/>
    <w:rsid w:val="004F50E6"/>
    <w:rsid w:val="004F5771"/>
    <w:rsid w:val="004F5DC3"/>
    <w:rsid w:val="004F5FFA"/>
    <w:rsid w:val="004F6872"/>
    <w:rsid w:val="004F6B0C"/>
    <w:rsid w:val="004F6F0E"/>
    <w:rsid w:val="004F7BE8"/>
    <w:rsid w:val="004F7D01"/>
    <w:rsid w:val="00500614"/>
    <w:rsid w:val="00500624"/>
    <w:rsid w:val="00500BBC"/>
    <w:rsid w:val="00500F09"/>
    <w:rsid w:val="005015AD"/>
    <w:rsid w:val="00501EF9"/>
    <w:rsid w:val="0050204E"/>
    <w:rsid w:val="0050207F"/>
    <w:rsid w:val="005022ED"/>
    <w:rsid w:val="005023C2"/>
    <w:rsid w:val="0050250A"/>
    <w:rsid w:val="00502884"/>
    <w:rsid w:val="0050337D"/>
    <w:rsid w:val="005034CA"/>
    <w:rsid w:val="005039C7"/>
    <w:rsid w:val="005046E5"/>
    <w:rsid w:val="00505067"/>
    <w:rsid w:val="005050B5"/>
    <w:rsid w:val="005059FB"/>
    <w:rsid w:val="00505E41"/>
    <w:rsid w:val="00506671"/>
    <w:rsid w:val="005072BD"/>
    <w:rsid w:val="00507490"/>
    <w:rsid w:val="005078ED"/>
    <w:rsid w:val="00507AFB"/>
    <w:rsid w:val="00507FA3"/>
    <w:rsid w:val="005100DF"/>
    <w:rsid w:val="00510487"/>
    <w:rsid w:val="00510555"/>
    <w:rsid w:val="0051066A"/>
    <w:rsid w:val="00510B43"/>
    <w:rsid w:val="00510BDA"/>
    <w:rsid w:val="0051127B"/>
    <w:rsid w:val="0051156F"/>
    <w:rsid w:val="0051196F"/>
    <w:rsid w:val="0051243C"/>
    <w:rsid w:val="0051252E"/>
    <w:rsid w:val="00513359"/>
    <w:rsid w:val="005138A0"/>
    <w:rsid w:val="00513D97"/>
    <w:rsid w:val="00513E76"/>
    <w:rsid w:val="00514293"/>
    <w:rsid w:val="0051475B"/>
    <w:rsid w:val="00515191"/>
    <w:rsid w:val="0051572A"/>
    <w:rsid w:val="0051585C"/>
    <w:rsid w:val="00515959"/>
    <w:rsid w:val="00516177"/>
    <w:rsid w:val="00516A6A"/>
    <w:rsid w:val="00517315"/>
    <w:rsid w:val="0051762C"/>
    <w:rsid w:val="00520356"/>
    <w:rsid w:val="00521424"/>
    <w:rsid w:val="005225B7"/>
    <w:rsid w:val="00522703"/>
    <w:rsid w:val="0052322E"/>
    <w:rsid w:val="005235B1"/>
    <w:rsid w:val="00523FE0"/>
    <w:rsid w:val="00524014"/>
    <w:rsid w:val="00524386"/>
    <w:rsid w:val="00524656"/>
    <w:rsid w:val="00524B9C"/>
    <w:rsid w:val="00524D08"/>
    <w:rsid w:val="00525BEF"/>
    <w:rsid w:val="00525E21"/>
    <w:rsid w:val="005265C7"/>
    <w:rsid w:val="00526661"/>
    <w:rsid w:val="00526C61"/>
    <w:rsid w:val="00526ED2"/>
    <w:rsid w:val="005275BC"/>
    <w:rsid w:val="005277F7"/>
    <w:rsid w:val="005279C9"/>
    <w:rsid w:val="00527DE3"/>
    <w:rsid w:val="00530364"/>
    <w:rsid w:val="00530401"/>
    <w:rsid w:val="0053099C"/>
    <w:rsid w:val="005309F0"/>
    <w:rsid w:val="00530E62"/>
    <w:rsid w:val="00531349"/>
    <w:rsid w:val="005319B3"/>
    <w:rsid w:val="00531AAD"/>
    <w:rsid w:val="00532249"/>
    <w:rsid w:val="005323F2"/>
    <w:rsid w:val="00532490"/>
    <w:rsid w:val="00533D3C"/>
    <w:rsid w:val="00534609"/>
    <w:rsid w:val="00534900"/>
    <w:rsid w:val="00534C74"/>
    <w:rsid w:val="00535358"/>
    <w:rsid w:val="005367F8"/>
    <w:rsid w:val="00536810"/>
    <w:rsid w:val="00536A31"/>
    <w:rsid w:val="00536D8B"/>
    <w:rsid w:val="00537FAD"/>
    <w:rsid w:val="005402AA"/>
    <w:rsid w:val="00540A6F"/>
    <w:rsid w:val="00541111"/>
    <w:rsid w:val="00541B1E"/>
    <w:rsid w:val="0054285F"/>
    <w:rsid w:val="005432FD"/>
    <w:rsid w:val="00544368"/>
    <w:rsid w:val="00544D7A"/>
    <w:rsid w:val="0054557B"/>
    <w:rsid w:val="005461A7"/>
    <w:rsid w:val="0054793C"/>
    <w:rsid w:val="005500C9"/>
    <w:rsid w:val="005509B8"/>
    <w:rsid w:val="00550A96"/>
    <w:rsid w:val="00550ADA"/>
    <w:rsid w:val="00550C12"/>
    <w:rsid w:val="00550D01"/>
    <w:rsid w:val="0055166A"/>
    <w:rsid w:val="005516AC"/>
    <w:rsid w:val="00551C93"/>
    <w:rsid w:val="00551F4E"/>
    <w:rsid w:val="00552632"/>
    <w:rsid w:val="00552A16"/>
    <w:rsid w:val="0055399A"/>
    <w:rsid w:val="00553A62"/>
    <w:rsid w:val="00553CC9"/>
    <w:rsid w:val="00553E3B"/>
    <w:rsid w:val="0055423D"/>
    <w:rsid w:val="005562E8"/>
    <w:rsid w:val="0055636C"/>
    <w:rsid w:val="005565E3"/>
    <w:rsid w:val="00556AD0"/>
    <w:rsid w:val="00557AC1"/>
    <w:rsid w:val="00557EFE"/>
    <w:rsid w:val="00557FC2"/>
    <w:rsid w:val="005601D4"/>
    <w:rsid w:val="005614F7"/>
    <w:rsid w:val="005620D9"/>
    <w:rsid w:val="00562499"/>
    <w:rsid w:val="005628C8"/>
    <w:rsid w:val="00562B68"/>
    <w:rsid w:val="00562C7A"/>
    <w:rsid w:val="005632DC"/>
    <w:rsid w:val="00563DBE"/>
    <w:rsid w:val="00565473"/>
    <w:rsid w:val="00565627"/>
    <w:rsid w:val="0056579D"/>
    <w:rsid w:val="00565D0B"/>
    <w:rsid w:val="005663E1"/>
    <w:rsid w:val="00566A16"/>
    <w:rsid w:val="00566B62"/>
    <w:rsid w:val="00566E7E"/>
    <w:rsid w:val="00566E91"/>
    <w:rsid w:val="00566E93"/>
    <w:rsid w:val="005679A5"/>
    <w:rsid w:val="00567B4D"/>
    <w:rsid w:val="00570879"/>
    <w:rsid w:val="00570DAB"/>
    <w:rsid w:val="005713A5"/>
    <w:rsid w:val="005715E8"/>
    <w:rsid w:val="00571975"/>
    <w:rsid w:val="00571C6C"/>
    <w:rsid w:val="00572015"/>
    <w:rsid w:val="00572700"/>
    <w:rsid w:val="00572CAD"/>
    <w:rsid w:val="00573484"/>
    <w:rsid w:val="005736A6"/>
    <w:rsid w:val="00574E8B"/>
    <w:rsid w:val="005751F5"/>
    <w:rsid w:val="00576060"/>
    <w:rsid w:val="005762AF"/>
    <w:rsid w:val="00576712"/>
    <w:rsid w:val="00576833"/>
    <w:rsid w:val="00576FA0"/>
    <w:rsid w:val="0057746D"/>
    <w:rsid w:val="00580788"/>
    <w:rsid w:val="00580938"/>
    <w:rsid w:val="00580D4A"/>
    <w:rsid w:val="00581F9B"/>
    <w:rsid w:val="00582496"/>
    <w:rsid w:val="00582B74"/>
    <w:rsid w:val="00583549"/>
    <w:rsid w:val="005836C3"/>
    <w:rsid w:val="00583984"/>
    <w:rsid w:val="0058409A"/>
    <w:rsid w:val="00584345"/>
    <w:rsid w:val="00584B22"/>
    <w:rsid w:val="00584C41"/>
    <w:rsid w:val="00584C56"/>
    <w:rsid w:val="00584E43"/>
    <w:rsid w:val="005851B4"/>
    <w:rsid w:val="0058583A"/>
    <w:rsid w:val="00585A28"/>
    <w:rsid w:val="00586034"/>
    <w:rsid w:val="00586044"/>
    <w:rsid w:val="00586699"/>
    <w:rsid w:val="00586D6E"/>
    <w:rsid w:val="005878DA"/>
    <w:rsid w:val="00587BCC"/>
    <w:rsid w:val="00587F68"/>
    <w:rsid w:val="005903A3"/>
    <w:rsid w:val="00590847"/>
    <w:rsid w:val="0059147E"/>
    <w:rsid w:val="0059168D"/>
    <w:rsid w:val="005918A6"/>
    <w:rsid w:val="005920E2"/>
    <w:rsid w:val="00592445"/>
    <w:rsid w:val="00592B06"/>
    <w:rsid w:val="00592E2B"/>
    <w:rsid w:val="0059316B"/>
    <w:rsid w:val="005932D2"/>
    <w:rsid w:val="00593D40"/>
    <w:rsid w:val="005941DA"/>
    <w:rsid w:val="0059480F"/>
    <w:rsid w:val="00594A9C"/>
    <w:rsid w:val="00595369"/>
    <w:rsid w:val="00596262"/>
    <w:rsid w:val="00596B2F"/>
    <w:rsid w:val="00596F5D"/>
    <w:rsid w:val="005972CC"/>
    <w:rsid w:val="005978AF"/>
    <w:rsid w:val="00597B05"/>
    <w:rsid w:val="00597CF9"/>
    <w:rsid w:val="005A05E5"/>
    <w:rsid w:val="005A0AE3"/>
    <w:rsid w:val="005A0E7D"/>
    <w:rsid w:val="005A12AB"/>
    <w:rsid w:val="005A168E"/>
    <w:rsid w:val="005A3BDE"/>
    <w:rsid w:val="005A3C81"/>
    <w:rsid w:val="005A4406"/>
    <w:rsid w:val="005A49D2"/>
    <w:rsid w:val="005A4DBD"/>
    <w:rsid w:val="005A5C41"/>
    <w:rsid w:val="005A5CE4"/>
    <w:rsid w:val="005A62FC"/>
    <w:rsid w:val="005A6BFD"/>
    <w:rsid w:val="005A6F2A"/>
    <w:rsid w:val="005A7100"/>
    <w:rsid w:val="005A71F2"/>
    <w:rsid w:val="005A7B41"/>
    <w:rsid w:val="005B00F7"/>
    <w:rsid w:val="005B0D30"/>
    <w:rsid w:val="005B1806"/>
    <w:rsid w:val="005B1CD9"/>
    <w:rsid w:val="005B2008"/>
    <w:rsid w:val="005B2128"/>
    <w:rsid w:val="005B215B"/>
    <w:rsid w:val="005B2574"/>
    <w:rsid w:val="005B29F8"/>
    <w:rsid w:val="005B2BE6"/>
    <w:rsid w:val="005B3329"/>
    <w:rsid w:val="005B40E0"/>
    <w:rsid w:val="005B40E2"/>
    <w:rsid w:val="005B41E5"/>
    <w:rsid w:val="005B432F"/>
    <w:rsid w:val="005B452F"/>
    <w:rsid w:val="005B4BB9"/>
    <w:rsid w:val="005B4E13"/>
    <w:rsid w:val="005B4FCF"/>
    <w:rsid w:val="005B50B0"/>
    <w:rsid w:val="005B59A0"/>
    <w:rsid w:val="005B5FAB"/>
    <w:rsid w:val="005B6003"/>
    <w:rsid w:val="005B781B"/>
    <w:rsid w:val="005B7B27"/>
    <w:rsid w:val="005C0E88"/>
    <w:rsid w:val="005C13B9"/>
    <w:rsid w:val="005C1689"/>
    <w:rsid w:val="005C1FCA"/>
    <w:rsid w:val="005C209F"/>
    <w:rsid w:val="005C21A4"/>
    <w:rsid w:val="005C2340"/>
    <w:rsid w:val="005C2477"/>
    <w:rsid w:val="005C261C"/>
    <w:rsid w:val="005C2ABA"/>
    <w:rsid w:val="005C2C10"/>
    <w:rsid w:val="005C3AEC"/>
    <w:rsid w:val="005C3FE6"/>
    <w:rsid w:val="005C414A"/>
    <w:rsid w:val="005C436D"/>
    <w:rsid w:val="005C4430"/>
    <w:rsid w:val="005C46C6"/>
    <w:rsid w:val="005C46FD"/>
    <w:rsid w:val="005C4B95"/>
    <w:rsid w:val="005C4C17"/>
    <w:rsid w:val="005C4F4D"/>
    <w:rsid w:val="005C5252"/>
    <w:rsid w:val="005C5721"/>
    <w:rsid w:val="005C5AF3"/>
    <w:rsid w:val="005C5BE1"/>
    <w:rsid w:val="005C6C56"/>
    <w:rsid w:val="005C7B4E"/>
    <w:rsid w:val="005C7DB7"/>
    <w:rsid w:val="005D0394"/>
    <w:rsid w:val="005D05C5"/>
    <w:rsid w:val="005D0857"/>
    <w:rsid w:val="005D0900"/>
    <w:rsid w:val="005D0D89"/>
    <w:rsid w:val="005D0E33"/>
    <w:rsid w:val="005D1A0C"/>
    <w:rsid w:val="005D1D59"/>
    <w:rsid w:val="005D219D"/>
    <w:rsid w:val="005D274B"/>
    <w:rsid w:val="005D2948"/>
    <w:rsid w:val="005D34E8"/>
    <w:rsid w:val="005D37F9"/>
    <w:rsid w:val="005D3855"/>
    <w:rsid w:val="005D4E71"/>
    <w:rsid w:val="005D52E5"/>
    <w:rsid w:val="005D5E08"/>
    <w:rsid w:val="005D624B"/>
    <w:rsid w:val="005D67B5"/>
    <w:rsid w:val="005D6C97"/>
    <w:rsid w:val="005D6D74"/>
    <w:rsid w:val="005D6E75"/>
    <w:rsid w:val="005D6FB6"/>
    <w:rsid w:val="005D736B"/>
    <w:rsid w:val="005D79DA"/>
    <w:rsid w:val="005E08AB"/>
    <w:rsid w:val="005E0F11"/>
    <w:rsid w:val="005E0F54"/>
    <w:rsid w:val="005E1474"/>
    <w:rsid w:val="005E1F96"/>
    <w:rsid w:val="005E2201"/>
    <w:rsid w:val="005E23DB"/>
    <w:rsid w:val="005E2B04"/>
    <w:rsid w:val="005E35D8"/>
    <w:rsid w:val="005E3A70"/>
    <w:rsid w:val="005E3C36"/>
    <w:rsid w:val="005E4793"/>
    <w:rsid w:val="005E497C"/>
    <w:rsid w:val="005E4D18"/>
    <w:rsid w:val="005E523D"/>
    <w:rsid w:val="005E569C"/>
    <w:rsid w:val="005E59D4"/>
    <w:rsid w:val="005E5DDD"/>
    <w:rsid w:val="005E5F33"/>
    <w:rsid w:val="005E63DE"/>
    <w:rsid w:val="005E686E"/>
    <w:rsid w:val="005E68EA"/>
    <w:rsid w:val="005E739C"/>
    <w:rsid w:val="005E7B99"/>
    <w:rsid w:val="005E7CB0"/>
    <w:rsid w:val="005E7E41"/>
    <w:rsid w:val="005F13FE"/>
    <w:rsid w:val="005F158B"/>
    <w:rsid w:val="005F1DF4"/>
    <w:rsid w:val="005F2EDB"/>
    <w:rsid w:val="005F3122"/>
    <w:rsid w:val="005F3355"/>
    <w:rsid w:val="005F38C0"/>
    <w:rsid w:val="005F4113"/>
    <w:rsid w:val="005F4A0C"/>
    <w:rsid w:val="005F5155"/>
    <w:rsid w:val="005F5BA2"/>
    <w:rsid w:val="005F5BFD"/>
    <w:rsid w:val="005F6968"/>
    <w:rsid w:val="005F69FC"/>
    <w:rsid w:val="005F6A4C"/>
    <w:rsid w:val="005F6D89"/>
    <w:rsid w:val="005F724D"/>
    <w:rsid w:val="005F7C29"/>
    <w:rsid w:val="00600130"/>
    <w:rsid w:val="00600686"/>
    <w:rsid w:val="006012D4"/>
    <w:rsid w:val="00601D87"/>
    <w:rsid w:val="00601E55"/>
    <w:rsid w:val="00601F55"/>
    <w:rsid w:val="00602373"/>
    <w:rsid w:val="00602799"/>
    <w:rsid w:val="006028CD"/>
    <w:rsid w:val="00603AEE"/>
    <w:rsid w:val="00604536"/>
    <w:rsid w:val="0060463B"/>
    <w:rsid w:val="00604A72"/>
    <w:rsid w:val="00604F40"/>
    <w:rsid w:val="00605262"/>
    <w:rsid w:val="006055FB"/>
    <w:rsid w:val="0060568A"/>
    <w:rsid w:val="0060589B"/>
    <w:rsid w:val="00605B9A"/>
    <w:rsid w:val="0060758A"/>
    <w:rsid w:val="006079F0"/>
    <w:rsid w:val="00607BCD"/>
    <w:rsid w:val="0061035A"/>
    <w:rsid w:val="0061055C"/>
    <w:rsid w:val="006107C3"/>
    <w:rsid w:val="00611225"/>
    <w:rsid w:val="00611AFF"/>
    <w:rsid w:val="00611EA6"/>
    <w:rsid w:val="0061268E"/>
    <w:rsid w:val="0061291C"/>
    <w:rsid w:val="006137FD"/>
    <w:rsid w:val="00614B73"/>
    <w:rsid w:val="00615183"/>
    <w:rsid w:val="0061528F"/>
    <w:rsid w:val="006159B4"/>
    <w:rsid w:val="006159D7"/>
    <w:rsid w:val="00615A46"/>
    <w:rsid w:val="00615C71"/>
    <w:rsid w:val="00616A71"/>
    <w:rsid w:val="00616BC1"/>
    <w:rsid w:val="00616C57"/>
    <w:rsid w:val="00616E64"/>
    <w:rsid w:val="006201A6"/>
    <w:rsid w:val="00620D47"/>
    <w:rsid w:val="00620DE1"/>
    <w:rsid w:val="006214A8"/>
    <w:rsid w:val="00621962"/>
    <w:rsid w:val="006219E4"/>
    <w:rsid w:val="00621EB9"/>
    <w:rsid w:val="00622A4E"/>
    <w:rsid w:val="00622F90"/>
    <w:rsid w:val="006234A9"/>
    <w:rsid w:val="006235D7"/>
    <w:rsid w:val="00623937"/>
    <w:rsid w:val="006239FE"/>
    <w:rsid w:val="00623C74"/>
    <w:rsid w:val="00623D24"/>
    <w:rsid w:val="006241E1"/>
    <w:rsid w:val="006248D2"/>
    <w:rsid w:val="00624B05"/>
    <w:rsid w:val="0062516C"/>
    <w:rsid w:val="006254BA"/>
    <w:rsid w:val="006254FE"/>
    <w:rsid w:val="00625B1E"/>
    <w:rsid w:val="00626211"/>
    <w:rsid w:val="00627179"/>
    <w:rsid w:val="0062719A"/>
    <w:rsid w:val="0062721F"/>
    <w:rsid w:val="00627594"/>
    <w:rsid w:val="0062787D"/>
    <w:rsid w:val="00627D8E"/>
    <w:rsid w:val="00627FC8"/>
    <w:rsid w:val="00630167"/>
    <w:rsid w:val="00630843"/>
    <w:rsid w:val="00630DDE"/>
    <w:rsid w:val="0063184F"/>
    <w:rsid w:val="00632430"/>
    <w:rsid w:val="00633496"/>
    <w:rsid w:val="00634125"/>
    <w:rsid w:val="00634CAC"/>
    <w:rsid w:val="006351E0"/>
    <w:rsid w:val="006353BE"/>
    <w:rsid w:val="00635530"/>
    <w:rsid w:val="006356E0"/>
    <w:rsid w:val="00635EA7"/>
    <w:rsid w:val="00636141"/>
    <w:rsid w:val="00636616"/>
    <w:rsid w:val="006367BB"/>
    <w:rsid w:val="006369B3"/>
    <w:rsid w:val="00636BED"/>
    <w:rsid w:val="00636D2F"/>
    <w:rsid w:val="0063709E"/>
    <w:rsid w:val="00637B17"/>
    <w:rsid w:val="00640257"/>
    <w:rsid w:val="00640A23"/>
    <w:rsid w:val="006418E3"/>
    <w:rsid w:val="00641A00"/>
    <w:rsid w:val="00641AB1"/>
    <w:rsid w:val="00641B73"/>
    <w:rsid w:val="00641CDB"/>
    <w:rsid w:val="00641E09"/>
    <w:rsid w:val="006420AC"/>
    <w:rsid w:val="006420DF"/>
    <w:rsid w:val="006427A8"/>
    <w:rsid w:val="00642A5C"/>
    <w:rsid w:val="00642A69"/>
    <w:rsid w:val="00642F03"/>
    <w:rsid w:val="00643373"/>
    <w:rsid w:val="00643B9C"/>
    <w:rsid w:val="00643ED1"/>
    <w:rsid w:val="00643FDE"/>
    <w:rsid w:val="00644041"/>
    <w:rsid w:val="00644C06"/>
    <w:rsid w:val="006453DE"/>
    <w:rsid w:val="006456D0"/>
    <w:rsid w:val="00645C7A"/>
    <w:rsid w:val="0064655D"/>
    <w:rsid w:val="006474C9"/>
    <w:rsid w:val="006475EC"/>
    <w:rsid w:val="00647A52"/>
    <w:rsid w:val="00647DCA"/>
    <w:rsid w:val="00650C97"/>
    <w:rsid w:val="00650DE6"/>
    <w:rsid w:val="00650F03"/>
    <w:rsid w:val="006517F7"/>
    <w:rsid w:val="00651D7A"/>
    <w:rsid w:val="00653026"/>
    <w:rsid w:val="006531F8"/>
    <w:rsid w:val="00653A63"/>
    <w:rsid w:val="00653B0F"/>
    <w:rsid w:val="00654093"/>
    <w:rsid w:val="00655563"/>
    <w:rsid w:val="00655659"/>
    <w:rsid w:val="00655744"/>
    <w:rsid w:val="00655910"/>
    <w:rsid w:val="00655D43"/>
    <w:rsid w:val="0065658E"/>
    <w:rsid w:val="006569DA"/>
    <w:rsid w:val="00656D9B"/>
    <w:rsid w:val="00657368"/>
    <w:rsid w:val="00657C2F"/>
    <w:rsid w:val="00657C6D"/>
    <w:rsid w:val="00657DB7"/>
    <w:rsid w:val="00660419"/>
    <w:rsid w:val="00660CB8"/>
    <w:rsid w:val="0066254E"/>
    <w:rsid w:val="006625F9"/>
    <w:rsid w:val="00662828"/>
    <w:rsid w:val="00662A52"/>
    <w:rsid w:val="00662B0C"/>
    <w:rsid w:val="00663A39"/>
    <w:rsid w:val="00664069"/>
    <w:rsid w:val="006644AA"/>
    <w:rsid w:val="0066456A"/>
    <w:rsid w:val="00664E8C"/>
    <w:rsid w:val="00665285"/>
    <w:rsid w:val="006655D3"/>
    <w:rsid w:val="00665A0F"/>
    <w:rsid w:val="0066616A"/>
    <w:rsid w:val="00666F0A"/>
    <w:rsid w:val="00667974"/>
    <w:rsid w:val="00670394"/>
    <w:rsid w:val="0067096E"/>
    <w:rsid w:val="00670EA9"/>
    <w:rsid w:val="006710A3"/>
    <w:rsid w:val="00671920"/>
    <w:rsid w:val="006721F9"/>
    <w:rsid w:val="00672E30"/>
    <w:rsid w:val="00673820"/>
    <w:rsid w:val="00673CE5"/>
    <w:rsid w:val="00673E40"/>
    <w:rsid w:val="006740D1"/>
    <w:rsid w:val="00674143"/>
    <w:rsid w:val="00674522"/>
    <w:rsid w:val="006748FD"/>
    <w:rsid w:val="00674A2C"/>
    <w:rsid w:val="0067514D"/>
    <w:rsid w:val="00675BAC"/>
    <w:rsid w:val="00675CFF"/>
    <w:rsid w:val="00675FCD"/>
    <w:rsid w:val="00676217"/>
    <w:rsid w:val="00676A7D"/>
    <w:rsid w:val="00676ACC"/>
    <w:rsid w:val="00676D51"/>
    <w:rsid w:val="006806DD"/>
    <w:rsid w:val="0068077A"/>
    <w:rsid w:val="0068090E"/>
    <w:rsid w:val="0068119A"/>
    <w:rsid w:val="00681354"/>
    <w:rsid w:val="00682B0B"/>
    <w:rsid w:val="00682E8F"/>
    <w:rsid w:val="00683545"/>
    <w:rsid w:val="006839E7"/>
    <w:rsid w:val="00683B08"/>
    <w:rsid w:val="00683FB6"/>
    <w:rsid w:val="0068426D"/>
    <w:rsid w:val="00684711"/>
    <w:rsid w:val="00684A34"/>
    <w:rsid w:val="00684DCF"/>
    <w:rsid w:val="00685164"/>
    <w:rsid w:val="00685415"/>
    <w:rsid w:val="00685B93"/>
    <w:rsid w:val="00685FBB"/>
    <w:rsid w:val="00687AF3"/>
    <w:rsid w:val="00690576"/>
    <w:rsid w:val="00690D10"/>
    <w:rsid w:val="0069259A"/>
    <w:rsid w:val="00692717"/>
    <w:rsid w:val="00693019"/>
    <w:rsid w:val="006933EA"/>
    <w:rsid w:val="006935A0"/>
    <w:rsid w:val="00693774"/>
    <w:rsid w:val="0069391D"/>
    <w:rsid w:val="00693C74"/>
    <w:rsid w:val="00693F1E"/>
    <w:rsid w:val="006941EF"/>
    <w:rsid w:val="00694E45"/>
    <w:rsid w:val="00694E6A"/>
    <w:rsid w:val="0069500C"/>
    <w:rsid w:val="0069533F"/>
    <w:rsid w:val="00695612"/>
    <w:rsid w:val="00695929"/>
    <w:rsid w:val="00697A82"/>
    <w:rsid w:val="00697F4A"/>
    <w:rsid w:val="0069DF3B"/>
    <w:rsid w:val="006A03AC"/>
    <w:rsid w:val="006A0420"/>
    <w:rsid w:val="006A0635"/>
    <w:rsid w:val="006A0767"/>
    <w:rsid w:val="006A0784"/>
    <w:rsid w:val="006A0848"/>
    <w:rsid w:val="006A08C4"/>
    <w:rsid w:val="006A0C21"/>
    <w:rsid w:val="006A0E89"/>
    <w:rsid w:val="006A0F1A"/>
    <w:rsid w:val="006A1075"/>
    <w:rsid w:val="006A13FF"/>
    <w:rsid w:val="006A1586"/>
    <w:rsid w:val="006A1B63"/>
    <w:rsid w:val="006A2296"/>
    <w:rsid w:val="006A3316"/>
    <w:rsid w:val="006A3421"/>
    <w:rsid w:val="006A3562"/>
    <w:rsid w:val="006A36E4"/>
    <w:rsid w:val="006A3C81"/>
    <w:rsid w:val="006A4386"/>
    <w:rsid w:val="006A4B6B"/>
    <w:rsid w:val="006A4B9F"/>
    <w:rsid w:val="006A5A78"/>
    <w:rsid w:val="006A5CD4"/>
    <w:rsid w:val="006A5CEB"/>
    <w:rsid w:val="006A5DCC"/>
    <w:rsid w:val="006A621F"/>
    <w:rsid w:val="006A6534"/>
    <w:rsid w:val="006A6A6B"/>
    <w:rsid w:val="006A70FB"/>
    <w:rsid w:val="006A72F1"/>
    <w:rsid w:val="006A73E9"/>
    <w:rsid w:val="006A79C1"/>
    <w:rsid w:val="006B081C"/>
    <w:rsid w:val="006B0C50"/>
    <w:rsid w:val="006B1145"/>
    <w:rsid w:val="006B16D8"/>
    <w:rsid w:val="006B20D5"/>
    <w:rsid w:val="006B29D5"/>
    <w:rsid w:val="006B2B6D"/>
    <w:rsid w:val="006B3CF5"/>
    <w:rsid w:val="006B4A46"/>
    <w:rsid w:val="006B5E17"/>
    <w:rsid w:val="006B63C3"/>
    <w:rsid w:val="006B70B8"/>
    <w:rsid w:val="006B7229"/>
    <w:rsid w:val="006B740E"/>
    <w:rsid w:val="006B7B37"/>
    <w:rsid w:val="006C0FB8"/>
    <w:rsid w:val="006C162F"/>
    <w:rsid w:val="006C1885"/>
    <w:rsid w:val="006C194B"/>
    <w:rsid w:val="006C1A50"/>
    <w:rsid w:val="006C1B04"/>
    <w:rsid w:val="006C1D05"/>
    <w:rsid w:val="006C1DF8"/>
    <w:rsid w:val="006C24B3"/>
    <w:rsid w:val="006C2A8C"/>
    <w:rsid w:val="006C2C0B"/>
    <w:rsid w:val="006C2F2C"/>
    <w:rsid w:val="006C3191"/>
    <w:rsid w:val="006C391F"/>
    <w:rsid w:val="006C44C6"/>
    <w:rsid w:val="006C4863"/>
    <w:rsid w:val="006C4B54"/>
    <w:rsid w:val="006C4B7B"/>
    <w:rsid w:val="006C4EFE"/>
    <w:rsid w:val="006C5265"/>
    <w:rsid w:val="006C58DA"/>
    <w:rsid w:val="006C6173"/>
    <w:rsid w:val="006C6D41"/>
    <w:rsid w:val="006C70F7"/>
    <w:rsid w:val="006C7A9C"/>
    <w:rsid w:val="006D0780"/>
    <w:rsid w:val="006D0B84"/>
    <w:rsid w:val="006D1554"/>
    <w:rsid w:val="006D1623"/>
    <w:rsid w:val="006D1D57"/>
    <w:rsid w:val="006D1F75"/>
    <w:rsid w:val="006D203C"/>
    <w:rsid w:val="006D20A4"/>
    <w:rsid w:val="006D24A7"/>
    <w:rsid w:val="006D26EE"/>
    <w:rsid w:val="006D30E4"/>
    <w:rsid w:val="006D3D1F"/>
    <w:rsid w:val="006D4425"/>
    <w:rsid w:val="006D4694"/>
    <w:rsid w:val="006D46F8"/>
    <w:rsid w:val="006D48E9"/>
    <w:rsid w:val="006D5581"/>
    <w:rsid w:val="006D5F4F"/>
    <w:rsid w:val="006D69D9"/>
    <w:rsid w:val="006D6C40"/>
    <w:rsid w:val="006D7A4E"/>
    <w:rsid w:val="006E003D"/>
    <w:rsid w:val="006E0694"/>
    <w:rsid w:val="006E082C"/>
    <w:rsid w:val="006E1111"/>
    <w:rsid w:val="006E1278"/>
    <w:rsid w:val="006E130D"/>
    <w:rsid w:val="006E157F"/>
    <w:rsid w:val="006E19B5"/>
    <w:rsid w:val="006E2009"/>
    <w:rsid w:val="006E2343"/>
    <w:rsid w:val="006E2798"/>
    <w:rsid w:val="006E350B"/>
    <w:rsid w:val="006E42A5"/>
    <w:rsid w:val="006E42FE"/>
    <w:rsid w:val="006E4631"/>
    <w:rsid w:val="006E5E45"/>
    <w:rsid w:val="006E6165"/>
    <w:rsid w:val="006E64B7"/>
    <w:rsid w:val="006E6677"/>
    <w:rsid w:val="006E6897"/>
    <w:rsid w:val="006E6A73"/>
    <w:rsid w:val="006E6C0C"/>
    <w:rsid w:val="006E6E93"/>
    <w:rsid w:val="006E6F2B"/>
    <w:rsid w:val="006E7227"/>
    <w:rsid w:val="006E73A2"/>
    <w:rsid w:val="006E75AC"/>
    <w:rsid w:val="006E7CE6"/>
    <w:rsid w:val="006F0858"/>
    <w:rsid w:val="006F0B78"/>
    <w:rsid w:val="006F0BF5"/>
    <w:rsid w:val="006F0D85"/>
    <w:rsid w:val="006F10D6"/>
    <w:rsid w:val="006F10F5"/>
    <w:rsid w:val="006F13EA"/>
    <w:rsid w:val="006F1F31"/>
    <w:rsid w:val="006F2B2D"/>
    <w:rsid w:val="006F2E8B"/>
    <w:rsid w:val="006F3117"/>
    <w:rsid w:val="006F378E"/>
    <w:rsid w:val="006F37EE"/>
    <w:rsid w:val="006F3CCD"/>
    <w:rsid w:val="006F4266"/>
    <w:rsid w:val="006F52A3"/>
    <w:rsid w:val="006F5CF2"/>
    <w:rsid w:val="006F62EE"/>
    <w:rsid w:val="006F64F2"/>
    <w:rsid w:val="006F7C61"/>
    <w:rsid w:val="006F7F8A"/>
    <w:rsid w:val="006F7FBA"/>
    <w:rsid w:val="007000F3"/>
    <w:rsid w:val="00700AE8"/>
    <w:rsid w:val="007026EA"/>
    <w:rsid w:val="007031F7"/>
    <w:rsid w:val="00703CEB"/>
    <w:rsid w:val="00703D0E"/>
    <w:rsid w:val="00703F55"/>
    <w:rsid w:val="007053F7"/>
    <w:rsid w:val="00705C61"/>
    <w:rsid w:val="00705F89"/>
    <w:rsid w:val="0070624C"/>
    <w:rsid w:val="007066BB"/>
    <w:rsid w:val="007066F4"/>
    <w:rsid w:val="00706BFF"/>
    <w:rsid w:val="00706C42"/>
    <w:rsid w:val="00706C73"/>
    <w:rsid w:val="00707538"/>
    <w:rsid w:val="00707A1F"/>
    <w:rsid w:val="00707FE1"/>
    <w:rsid w:val="00710807"/>
    <w:rsid w:val="00710E90"/>
    <w:rsid w:val="00710FDF"/>
    <w:rsid w:val="0071178D"/>
    <w:rsid w:val="00712330"/>
    <w:rsid w:val="0071267D"/>
    <w:rsid w:val="00714836"/>
    <w:rsid w:val="00715319"/>
    <w:rsid w:val="007153FD"/>
    <w:rsid w:val="00715E89"/>
    <w:rsid w:val="00716217"/>
    <w:rsid w:val="0071762C"/>
    <w:rsid w:val="00717B37"/>
    <w:rsid w:val="00717F24"/>
    <w:rsid w:val="00720263"/>
    <w:rsid w:val="00720B43"/>
    <w:rsid w:val="00721950"/>
    <w:rsid w:val="00721AC7"/>
    <w:rsid w:val="00721B7D"/>
    <w:rsid w:val="00721D17"/>
    <w:rsid w:val="00722A74"/>
    <w:rsid w:val="007235C9"/>
    <w:rsid w:val="00723766"/>
    <w:rsid w:val="0072379F"/>
    <w:rsid w:val="007239A1"/>
    <w:rsid w:val="00723BBF"/>
    <w:rsid w:val="007240E6"/>
    <w:rsid w:val="007245F7"/>
    <w:rsid w:val="00724FB9"/>
    <w:rsid w:val="00725006"/>
    <w:rsid w:val="0072545B"/>
    <w:rsid w:val="00725B4E"/>
    <w:rsid w:val="00726B96"/>
    <w:rsid w:val="00726F23"/>
    <w:rsid w:val="0072733C"/>
    <w:rsid w:val="00727B0A"/>
    <w:rsid w:val="00727BC4"/>
    <w:rsid w:val="00730076"/>
    <w:rsid w:val="0073036D"/>
    <w:rsid w:val="007307C5"/>
    <w:rsid w:val="007308CC"/>
    <w:rsid w:val="00732126"/>
    <w:rsid w:val="00732491"/>
    <w:rsid w:val="0073276F"/>
    <w:rsid w:val="007329B1"/>
    <w:rsid w:val="0073309B"/>
    <w:rsid w:val="0073326B"/>
    <w:rsid w:val="00733673"/>
    <w:rsid w:val="00734461"/>
    <w:rsid w:val="007348E4"/>
    <w:rsid w:val="00734E10"/>
    <w:rsid w:val="00734EE3"/>
    <w:rsid w:val="00734FCF"/>
    <w:rsid w:val="007359FA"/>
    <w:rsid w:val="00736923"/>
    <w:rsid w:val="00736B7E"/>
    <w:rsid w:val="0073713E"/>
    <w:rsid w:val="007374D7"/>
    <w:rsid w:val="00737E50"/>
    <w:rsid w:val="007402D3"/>
    <w:rsid w:val="00740759"/>
    <w:rsid w:val="007407A5"/>
    <w:rsid w:val="00740EA9"/>
    <w:rsid w:val="00741A99"/>
    <w:rsid w:val="00741B02"/>
    <w:rsid w:val="00741B77"/>
    <w:rsid w:val="00741DC9"/>
    <w:rsid w:val="00742274"/>
    <w:rsid w:val="007426FF"/>
    <w:rsid w:val="00742E3D"/>
    <w:rsid w:val="007441C5"/>
    <w:rsid w:val="007442A0"/>
    <w:rsid w:val="00744A36"/>
    <w:rsid w:val="00744F91"/>
    <w:rsid w:val="00745775"/>
    <w:rsid w:val="0074675C"/>
    <w:rsid w:val="00746DDA"/>
    <w:rsid w:val="00746EF6"/>
    <w:rsid w:val="007500C4"/>
    <w:rsid w:val="007511C6"/>
    <w:rsid w:val="0075122C"/>
    <w:rsid w:val="007519A4"/>
    <w:rsid w:val="00751D2A"/>
    <w:rsid w:val="00752A72"/>
    <w:rsid w:val="0075375D"/>
    <w:rsid w:val="0075383C"/>
    <w:rsid w:val="00753A53"/>
    <w:rsid w:val="007542ED"/>
    <w:rsid w:val="007543EA"/>
    <w:rsid w:val="0075459B"/>
    <w:rsid w:val="007552ED"/>
    <w:rsid w:val="0075555F"/>
    <w:rsid w:val="007557AF"/>
    <w:rsid w:val="00756830"/>
    <w:rsid w:val="007608F6"/>
    <w:rsid w:val="00761052"/>
    <w:rsid w:val="007616AA"/>
    <w:rsid w:val="00761A7E"/>
    <w:rsid w:val="0076350D"/>
    <w:rsid w:val="0076382F"/>
    <w:rsid w:val="007640B1"/>
    <w:rsid w:val="007645A9"/>
    <w:rsid w:val="007653C5"/>
    <w:rsid w:val="00765634"/>
    <w:rsid w:val="007659C8"/>
    <w:rsid w:val="007667E0"/>
    <w:rsid w:val="00766B64"/>
    <w:rsid w:val="007670B6"/>
    <w:rsid w:val="0076712D"/>
    <w:rsid w:val="00767C18"/>
    <w:rsid w:val="007701C2"/>
    <w:rsid w:val="007706C3"/>
    <w:rsid w:val="00771588"/>
    <w:rsid w:val="00771B9A"/>
    <w:rsid w:val="00772544"/>
    <w:rsid w:val="00772BD6"/>
    <w:rsid w:val="00773BBA"/>
    <w:rsid w:val="00773DB5"/>
    <w:rsid w:val="00773DEF"/>
    <w:rsid w:val="007741B3"/>
    <w:rsid w:val="00774386"/>
    <w:rsid w:val="0077441A"/>
    <w:rsid w:val="00774599"/>
    <w:rsid w:val="007749E4"/>
    <w:rsid w:val="00774D22"/>
    <w:rsid w:val="0077502C"/>
    <w:rsid w:val="00775648"/>
    <w:rsid w:val="00776143"/>
    <w:rsid w:val="007762E1"/>
    <w:rsid w:val="007764E1"/>
    <w:rsid w:val="00777318"/>
    <w:rsid w:val="00777694"/>
    <w:rsid w:val="00781039"/>
    <w:rsid w:val="007817F9"/>
    <w:rsid w:val="00782747"/>
    <w:rsid w:val="00782879"/>
    <w:rsid w:val="007829F5"/>
    <w:rsid w:val="0078301E"/>
    <w:rsid w:val="00783802"/>
    <w:rsid w:val="00783CF8"/>
    <w:rsid w:val="00784059"/>
    <w:rsid w:val="00784F89"/>
    <w:rsid w:val="00785328"/>
    <w:rsid w:val="00785878"/>
    <w:rsid w:val="00785CF5"/>
    <w:rsid w:val="00785EC6"/>
    <w:rsid w:val="00786C3F"/>
    <w:rsid w:val="007873E2"/>
    <w:rsid w:val="00787B2E"/>
    <w:rsid w:val="00787EDC"/>
    <w:rsid w:val="007902FB"/>
    <w:rsid w:val="00790325"/>
    <w:rsid w:val="00791317"/>
    <w:rsid w:val="007919D2"/>
    <w:rsid w:val="00792095"/>
    <w:rsid w:val="00792AA4"/>
    <w:rsid w:val="00792BC3"/>
    <w:rsid w:val="00792ED3"/>
    <w:rsid w:val="00793D8A"/>
    <w:rsid w:val="007942C7"/>
    <w:rsid w:val="0079551F"/>
    <w:rsid w:val="00795D04"/>
    <w:rsid w:val="00796673"/>
    <w:rsid w:val="00796B72"/>
    <w:rsid w:val="0079779D"/>
    <w:rsid w:val="00797B47"/>
    <w:rsid w:val="00797FDD"/>
    <w:rsid w:val="00797FF4"/>
    <w:rsid w:val="007A0204"/>
    <w:rsid w:val="007A0A78"/>
    <w:rsid w:val="007A2903"/>
    <w:rsid w:val="007A2904"/>
    <w:rsid w:val="007A33E3"/>
    <w:rsid w:val="007A35CE"/>
    <w:rsid w:val="007A3625"/>
    <w:rsid w:val="007A37E2"/>
    <w:rsid w:val="007A3843"/>
    <w:rsid w:val="007A468A"/>
    <w:rsid w:val="007A4D09"/>
    <w:rsid w:val="007A5CA4"/>
    <w:rsid w:val="007A5CA9"/>
    <w:rsid w:val="007A5DFF"/>
    <w:rsid w:val="007A65CA"/>
    <w:rsid w:val="007A68A7"/>
    <w:rsid w:val="007A6CCA"/>
    <w:rsid w:val="007A6E2F"/>
    <w:rsid w:val="007A742E"/>
    <w:rsid w:val="007B00AD"/>
    <w:rsid w:val="007B0941"/>
    <w:rsid w:val="007B09DF"/>
    <w:rsid w:val="007B0DA1"/>
    <w:rsid w:val="007B170C"/>
    <w:rsid w:val="007B1EE9"/>
    <w:rsid w:val="007B2A36"/>
    <w:rsid w:val="007B316A"/>
    <w:rsid w:val="007B3794"/>
    <w:rsid w:val="007B394E"/>
    <w:rsid w:val="007B4195"/>
    <w:rsid w:val="007B45C2"/>
    <w:rsid w:val="007B461B"/>
    <w:rsid w:val="007B4E8A"/>
    <w:rsid w:val="007B56A9"/>
    <w:rsid w:val="007B582E"/>
    <w:rsid w:val="007B595F"/>
    <w:rsid w:val="007B59B5"/>
    <w:rsid w:val="007B5ECF"/>
    <w:rsid w:val="007B5F22"/>
    <w:rsid w:val="007B5FF4"/>
    <w:rsid w:val="007B6020"/>
    <w:rsid w:val="007B731A"/>
    <w:rsid w:val="007B7612"/>
    <w:rsid w:val="007B77D4"/>
    <w:rsid w:val="007B782E"/>
    <w:rsid w:val="007B7BE4"/>
    <w:rsid w:val="007C058E"/>
    <w:rsid w:val="007C09DE"/>
    <w:rsid w:val="007C107A"/>
    <w:rsid w:val="007C19AB"/>
    <w:rsid w:val="007C1C04"/>
    <w:rsid w:val="007C2585"/>
    <w:rsid w:val="007C2A80"/>
    <w:rsid w:val="007C2B3D"/>
    <w:rsid w:val="007C2BF9"/>
    <w:rsid w:val="007C2CED"/>
    <w:rsid w:val="007C2DA4"/>
    <w:rsid w:val="007C342A"/>
    <w:rsid w:val="007C38C3"/>
    <w:rsid w:val="007C4AAD"/>
    <w:rsid w:val="007C533E"/>
    <w:rsid w:val="007C552A"/>
    <w:rsid w:val="007C56B3"/>
    <w:rsid w:val="007C56FD"/>
    <w:rsid w:val="007C5D36"/>
    <w:rsid w:val="007C5E41"/>
    <w:rsid w:val="007C61C0"/>
    <w:rsid w:val="007C6B23"/>
    <w:rsid w:val="007C7767"/>
    <w:rsid w:val="007D0F53"/>
    <w:rsid w:val="007D133A"/>
    <w:rsid w:val="007D13C0"/>
    <w:rsid w:val="007D1661"/>
    <w:rsid w:val="007D1C7B"/>
    <w:rsid w:val="007D1FD7"/>
    <w:rsid w:val="007D256F"/>
    <w:rsid w:val="007D2C53"/>
    <w:rsid w:val="007D2F0F"/>
    <w:rsid w:val="007D3029"/>
    <w:rsid w:val="007D3155"/>
    <w:rsid w:val="007D33FD"/>
    <w:rsid w:val="007D37E3"/>
    <w:rsid w:val="007D3B5B"/>
    <w:rsid w:val="007D40AB"/>
    <w:rsid w:val="007D4110"/>
    <w:rsid w:val="007D41F2"/>
    <w:rsid w:val="007D4206"/>
    <w:rsid w:val="007D48A8"/>
    <w:rsid w:val="007D5F77"/>
    <w:rsid w:val="007D628B"/>
    <w:rsid w:val="007D62CF"/>
    <w:rsid w:val="007D6367"/>
    <w:rsid w:val="007D68C8"/>
    <w:rsid w:val="007D7326"/>
    <w:rsid w:val="007D7930"/>
    <w:rsid w:val="007E0BD1"/>
    <w:rsid w:val="007E136B"/>
    <w:rsid w:val="007E156B"/>
    <w:rsid w:val="007E158E"/>
    <w:rsid w:val="007E15C8"/>
    <w:rsid w:val="007E18FA"/>
    <w:rsid w:val="007E2AAA"/>
    <w:rsid w:val="007E33FD"/>
    <w:rsid w:val="007E39DA"/>
    <w:rsid w:val="007E3B1B"/>
    <w:rsid w:val="007E3CAF"/>
    <w:rsid w:val="007E3F99"/>
    <w:rsid w:val="007E41B5"/>
    <w:rsid w:val="007E4636"/>
    <w:rsid w:val="007E5820"/>
    <w:rsid w:val="007E59D3"/>
    <w:rsid w:val="007E5A3A"/>
    <w:rsid w:val="007E5E11"/>
    <w:rsid w:val="007E6392"/>
    <w:rsid w:val="007E70F7"/>
    <w:rsid w:val="007E7240"/>
    <w:rsid w:val="007E7572"/>
    <w:rsid w:val="007E7574"/>
    <w:rsid w:val="007F03B5"/>
    <w:rsid w:val="007F1512"/>
    <w:rsid w:val="007F15FE"/>
    <w:rsid w:val="007F1F8A"/>
    <w:rsid w:val="007F249D"/>
    <w:rsid w:val="007F26E0"/>
    <w:rsid w:val="007F28F5"/>
    <w:rsid w:val="007F31FD"/>
    <w:rsid w:val="007F3432"/>
    <w:rsid w:val="007F36A9"/>
    <w:rsid w:val="007F3823"/>
    <w:rsid w:val="007F4237"/>
    <w:rsid w:val="007F42C9"/>
    <w:rsid w:val="007F4F77"/>
    <w:rsid w:val="007F5D64"/>
    <w:rsid w:val="007F684F"/>
    <w:rsid w:val="007F69C6"/>
    <w:rsid w:val="007F70BD"/>
    <w:rsid w:val="007F78C2"/>
    <w:rsid w:val="00800059"/>
    <w:rsid w:val="00800CBE"/>
    <w:rsid w:val="00801CA2"/>
    <w:rsid w:val="00802082"/>
    <w:rsid w:val="008024C2"/>
    <w:rsid w:val="00802617"/>
    <w:rsid w:val="00802A36"/>
    <w:rsid w:val="00802C39"/>
    <w:rsid w:val="008030E3"/>
    <w:rsid w:val="008032D1"/>
    <w:rsid w:val="008033B2"/>
    <w:rsid w:val="00803C2A"/>
    <w:rsid w:val="00803D87"/>
    <w:rsid w:val="00803DEF"/>
    <w:rsid w:val="00803E45"/>
    <w:rsid w:val="00804310"/>
    <w:rsid w:val="008049C7"/>
    <w:rsid w:val="00804C7B"/>
    <w:rsid w:val="00805AF5"/>
    <w:rsid w:val="0080687E"/>
    <w:rsid w:val="008068C0"/>
    <w:rsid w:val="00806BC0"/>
    <w:rsid w:val="00806C87"/>
    <w:rsid w:val="00806D07"/>
    <w:rsid w:val="0081070E"/>
    <w:rsid w:val="00810969"/>
    <w:rsid w:val="00811378"/>
    <w:rsid w:val="0081157B"/>
    <w:rsid w:val="008126C7"/>
    <w:rsid w:val="00813345"/>
    <w:rsid w:val="0081379C"/>
    <w:rsid w:val="00813FC1"/>
    <w:rsid w:val="00814D7C"/>
    <w:rsid w:val="00815765"/>
    <w:rsid w:val="008158EF"/>
    <w:rsid w:val="00816C87"/>
    <w:rsid w:val="0081709F"/>
    <w:rsid w:val="0081728E"/>
    <w:rsid w:val="008177E6"/>
    <w:rsid w:val="00817D45"/>
    <w:rsid w:val="008200EF"/>
    <w:rsid w:val="008202DA"/>
    <w:rsid w:val="0082070E"/>
    <w:rsid w:val="00820D97"/>
    <w:rsid w:val="008214F8"/>
    <w:rsid w:val="008215F9"/>
    <w:rsid w:val="0082162B"/>
    <w:rsid w:val="00821873"/>
    <w:rsid w:val="00821DFC"/>
    <w:rsid w:val="00821E73"/>
    <w:rsid w:val="0082217C"/>
    <w:rsid w:val="0082294B"/>
    <w:rsid w:val="00822B05"/>
    <w:rsid w:val="00822C7F"/>
    <w:rsid w:val="00822ED2"/>
    <w:rsid w:val="008235BF"/>
    <w:rsid w:val="008239AC"/>
    <w:rsid w:val="00823D38"/>
    <w:rsid w:val="0082476C"/>
    <w:rsid w:val="00824B5B"/>
    <w:rsid w:val="00825FBA"/>
    <w:rsid w:val="00825FC1"/>
    <w:rsid w:val="00826609"/>
    <w:rsid w:val="008267A0"/>
    <w:rsid w:val="00826BC6"/>
    <w:rsid w:val="008271A2"/>
    <w:rsid w:val="00827A6B"/>
    <w:rsid w:val="008301C1"/>
    <w:rsid w:val="00830434"/>
    <w:rsid w:val="00830D11"/>
    <w:rsid w:val="00830D17"/>
    <w:rsid w:val="00830F05"/>
    <w:rsid w:val="00831371"/>
    <w:rsid w:val="0083152A"/>
    <w:rsid w:val="008316C3"/>
    <w:rsid w:val="00831CEB"/>
    <w:rsid w:val="00831DC1"/>
    <w:rsid w:val="00831DD2"/>
    <w:rsid w:val="00831DE8"/>
    <w:rsid w:val="0083214A"/>
    <w:rsid w:val="00832210"/>
    <w:rsid w:val="00832BB8"/>
    <w:rsid w:val="008336D5"/>
    <w:rsid w:val="00833C35"/>
    <w:rsid w:val="00833D1F"/>
    <w:rsid w:val="0083408E"/>
    <w:rsid w:val="00834907"/>
    <w:rsid w:val="00834A65"/>
    <w:rsid w:val="00834AC1"/>
    <w:rsid w:val="008355B4"/>
    <w:rsid w:val="00835A08"/>
    <w:rsid w:val="00835B40"/>
    <w:rsid w:val="00835BA0"/>
    <w:rsid w:val="00835EA5"/>
    <w:rsid w:val="00836C21"/>
    <w:rsid w:val="00836FB5"/>
    <w:rsid w:val="0083766E"/>
    <w:rsid w:val="00837CF3"/>
    <w:rsid w:val="00840975"/>
    <w:rsid w:val="00840B5F"/>
    <w:rsid w:val="00840E95"/>
    <w:rsid w:val="00841BBF"/>
    <w:rsid w:val="00841C23"/>
    <w:rsid w:val="00841C3B"/>
    <w:rsid w:val="00841F61"/>
    <w:rsid w:val="00842F8C"/>
    <w:rsid w:val="00843064"/>
    <w:rsid w:val="00843745"/>
    <w:rsid w:val="008438AC"/>
    <w:rsid w:val="00845E6F"/>
    <w:rsid w:val="008464D9"/>
    <w:rsid w:val="00846D01"/>
    <w:rsid w:val="00846D40"/>
    <w:rsid w:val="0084776A"/>
    <w:rsid w:val="00847792"/>
    <w:rsid w:val="00847C85"/>
    <w:rsid w:val="008508F0"/>
    <w:rsid w:val="00851437"/>
    <w:rsid w:val="00852BBD"/>
    <w:rsid w:val="00852D09"/>
    <w:rsid w:val="00852DB4"/>
    <w:rsid w:val="00852E4E"/>
    <w:rsid w:val="008532D5"/>
    <w:rsid w:val="00853ACE"/>
    <w:rsid w:val="00853E7D"/>
    <w:rsid w:val="00854065"/>
    <w:rsid w:val="0085426F"/>
    <w:rsid w:val="00854337"/>
    <w:rsid w:val="00854659"/>
    <w:rsid w:val="00854A6E"/>
    <w:rsid w:val="00854D66"/>
    <w:rsid w:val="0085551E"/>
    <w:rsid w:val="00855B5A"/>
    <w:rsid w:val="00855E42"/>
    <w:rsid w:val="00855F77"/>
    <w:rsid w:val="008561B2"/>
    <w:rsid w:val="008562EC"/>
    <w:rsid w:val="008562FE"/>
    <w:rsid w:val="0085667E"/>
    <w:rsid w:val="008566F9"/>
    <w:rsid w:val="0085727B"/>
    <w:rsid w:val="0085753D"/>
    <w:rsid w:val="0086069E"/>
    <w:rsid w:val="00861026"/>
    <w:rsid w:val="00862597"/>
    <w:rsid w:val="0086260F"/>
    <w:rsid w:val="00862DD8"/>
    <w:rsid w:val="0086304A"/>
    <w:rsid w:val="0086345A"/>
    <w:rsid w:val="00863666"/>
    <w:rsid w:val="008637FA"/>
    <w:rsid w:val="008639D0"/>
    <w:rsid w:val="008644E4"/>
    <w:rsid w:val="00864810"/>
    <w:rsid w:val="00864C93"/>
    <w:rsid w:val="00864D62"/>
    <w:rsid w:val="00865335"/>
    <w:rsid w:val="008654C9"/>
    <w:rsid w:val="0086582D"/>
    <w:rsid w:val="008659D0"/>
    <w:rsid w:val="00866809"/>
    <w:rsid w:val="008669ED"/>
    <w:rsid w:val="00866A1B"/>
    <w:rsid w:val="00866B0A"/>
    <w:rsid w:val="00866E4D"/>
    <w:rsid w:val="00867370"/>
    <w:rsid w:val="008720FF"/>
    <w:rsid w:val="0087293B"/>
    <w:rsid w:val="00872DAC"/>
    <w:rsid w:val="00873414"/>
    <w:rsid w:val="008734A1"/>
    <w:rsid w:val="008735D1"/>
    <w:rsid w:val="00873A7B"/>
    <w:rsid w:val="00874053"/>
    <w:rsid w:val="0087484A"/>
    <w:rsid w:val="00875308"/>
    <w:rsid w:val="00875B2B"/>
    <w:rsid w:val="00875C6B"/>
    <w:rsid w:val="00875EB1"/>
    <w:rsid w:val="00877B80"/>
    <w:rsid w:val="00880092"/>
    <w:rsid w:val="008806DE"/>
    <w:rsid w:val="00880957"/>
    <w:rsid w:val="00880A08"/>
    <w:rsid w:val="00881B07"/>
    <w:rsid w:val="00881DA6"/>
    <w:rsid w:val="00882330"/>
    <w:rsid w:val="00882ACC"/>
    <w:rsid w:val="00883177"/>
    <w:rsid w:val="008831CC"/>
    <w:rsid w:val="00884829"/>
    <w:rsid w:val="00884C4E"/>
    <w:rsid w:val="00885352"/>
    <w:rsid w:val="008854AE"/>
    <w:rsid w:val="008856D0"/>
    <w:rsid w:val="00885EE1"/>
    <w:rsid w:val="00886420"/>
    <w:rsid w:val="00886CA2"/>
    <w:rsid w:val="00886EFD"/>
    <w:rsid w:val="008874C8"/>
    <w:rsid w:val="008876BC"/>
    <w:rsid w:val="008913BC"/>
    <w:rsid w:val="0089178A"/>
    <w:rsid w:val="008921C4"/>
    <w:rsid w:val="00892257"/>
    <w:rsid w:val="00892457"/>
    <w:rsid w:val="008926A6"/>
    <w:rsid w:val="008930BB"/>
    <w:rsid w:val="0089314B"/>
    <w:rsid w:val="008940D6"/>
    <w:rsid w:val="00894271"/>
    <w:rsid w:val="00894345"/>
    <w:rsid w:val="00894A42"/>
    <w:rsid w:val="00894D31"/>
    <w:rsid w:val="00895AF9"/>
    <w:rsid w:val="00896791"/>
    <w:rsid w:val="00896B0C"/>
    <w:rsid w:val="008972D2"/>
    <w:rsid w:val="0089732D"/>
    <w:rsid w:val="00897830"/>
    <w:rsid w:val="00897B01"/>
    <w:rsid w:val="008A00B3"/>
    <w:rsid w:val="008A00C2"/>
    <w:rsid w:val="008A1111"/>
    <w:rsid w:val="008A2379"/>
    <w:rsid w:val="008A2CE8"/>
    <w:rsid w:val="008A2D64"/>
    <w:rsid w:val="008A4666"/>
    <w:rsid w:val="008A4FB6"/>
    <w:rsid w:val="008A5154"/>
    <w:rsid w:val="008A5660"/>
    <w:rsid w:val="008A56CB"/>
    <w:rsid w:val="008A6151"/>
    <w:rsid w:val="008A61D1"/>
    <w:rsid w:val="008A637E"/>
    <w:rsid w:val="008A64D9"/>
    <w:rsid w:val="008A65DF"/>
    <w:rsid w:val="008A68C0"/>
    <w:rsid w:val="008A7191"/>
    <w:rsid w:val="008A7428"/>
    <w:rsid w:val="008A7DF5"/>
    <w:rsid w:val="008A7ECB"/>
    <w:rsid w:val="008B0167"/>
    <w:rsid w:val="008B0310"/>
    <w:rsid w:val="008B049A"/>
    <w:rsid w:val="008B07FD"/>
    <w:rsid w:val="008B1520"/>
    <w:rsid w:val="008B1581"/>
    <w:rsid w:val="008B1A52"/>
    <w:rsid w:val="008B2626"/>
    <w:rsid w:val="008B26AB"/>
    <w:rsid w:val="008B28AA"/>
    <w:rsid w:val="008B2FA8"/>
    <w:rsid w:val="008B35CE"/>
    <w:rsid w:val="008B3DBF"/>
    <w:rsid w:val="008B3F01"/>
    <w:rsid w:val="008B4B3D"/>
    <w:rsid w:val="008B54AC"/>
    <w:rsid w:val="008B593A"/>
    <w:rsid w:val="008B597F"/>
    <w:rsid w:val="008B5A32"/>
    <w:rsid w:val="008B5E32"/>
    <w:rsid w:val="008B6F92"/>
    <w:rsid w:val="008B70E2"/>
    <w:rsid w:val="008B74E2"/>
    <w:rsid w:val="008B768E"/>
    <w:rsid w:val="008B7B5B"/>
    <w:rsid w:val="008B7F78"/>
    <w:rsid w:val="008C0193"/>
    <w:rsid w:val="008C121D"/>
    <w:rsid w:val="008C19F9"/>
    <w:rsid w:val="008C1A8A"/>
    <w:rsid w:val="008C25EC"/>
    <w:rsid w:val="008C285D"/>
    <w:rsid w:val="008C2E97"/>
    <w:rsid w:val="008C3F46"/>
    <w:rsid w:val="008C48E1"/>
    <w:rsid w:val="008C4D44"/>
    <w:rsid w:val="008C4FF3"/>
    <w:rsid w:val="008C5E8B"/>
    <w:rsid w:val="008C646C"/>
    <w:rsid w:val="008C6A79"/>
    <w:rsid w:val="008C714F"/>
    <w:rsid w:val="008C7664"/>
    <w:rsid w:val="008C77A5"/>
    <w:rsid w:val="008C7996"/>
    <w:rsid w:val="008C7F72"/>
    <w:rsid w:val="008D0276"/>
    <w:rsid w:val="008D050B"/>
    <w:rsid w:val="008D07D5"/>
    <w:rsid w:val="008D0917"/>
    <w:rsid w:val="008D0F72"/>
    <w:rsid w:val="008D15FF"/>
    <w:rsid w:val="008D191D"/>
    <w:rsid w:val="008D1996"/>
    <w:rsid w:val="008D25A9"/>
    <w:rsid w:val="008D26F7"/>
    <w:rsid w:val="008D2953"/>
    <w:rsid w:val="008D355E"/>
    <w:rsid w:val="008D381C"/>
    <w:rsid w:val="008D4A30"/>
    <w:rsid w:val="008D4A98"/>
    <w:rsid w:val="008D4D81"/>
    <w:rsid w:val="008D4DE3"/>
    <w:rsid w:val="008D4E4D"/>
    <w:rsid w:val="008D540F"/>
    <w:rsid w:val="008D618C"/>
    <w:rsid w:val="008D61FC"/>
    <w:rsid w:val="008D74F7"/>
    <w:rsid w:val="008D7AF1"/>
    <w:rsid w:val="008E0099"/>
    <w:rsid w:val="008E04B3"/>
    <w:rsid w:val="008E0A63"/>
    <w:rsid w:val="008E1245"/>
    <w:rsid w:val="008E1A81"/>
    <w:rsid w:val="008E3070"/>
    <w:rsid w:val="008E3320"/>
    <w:rsid w:val="008E387D"/>
    <w:rsid w:val="008E38BF"/>
    <w:rsid w:val="008E3FA7"/>
    <w:rsid w:val="008E430B"/>
    <w:rsid w:val="008E443E"/>
    <w:rsid w:val="008E473F"/>
    <w:rsid w:val="008E4F7F"/>
    <w:rsid w:val="008E64B1"/>
    <w:rsid w:val="008E6768"/>
    <w:rsid w:val="008E699C"/>
    <w:rsid w:val="008E69DF"/>
    <w:rsid w:val="008E714D"/>
    <w:rsid w:val="008E71EE"/>
    <w:rsid w:val="008E74A1"/>
    <w:rsid w:val="008E7C53"/>
    <w:rsid w:val="008E7D28"/>
    <w:rsid w:val="008E7E50"/>
    <w:rsid w:val="008F13A4"/>
    <w:rsid w:val="008F1894"/>
    <w:rsid w:val="008F1C4E"/>
    <w:rsid w:val="008F2045"/>
    <w:rsid w:val="008F2136"/>
    <w:rsid w:val="008F286C"/>
    <w:rsid w:val="008F2EA1"/>
    <w:rsid w:val="008F3196"/>
    <w:rsid w:val="008F34CB"/>
    <w:rsid w:val="008F3924"/>
    <w:rsid w:val="008F3A6D"/>
    <w:rsid w:val="008F4639"/>
    <w:rsid w:val="008F5176"/>
    <w:rsid w:val="008F5859"/>
    <w:rsid w:val="008F5893"/>
    <w:rsid w:val="008F5BA8"/>
    <w:rsid w:val="008F7271"/>
    <w:rsid w:val="008F732A"/>
    <w:rsid w:val="008F74E0"/>
    <w:rsid w:val="008F7954"/>
    <w:rsid w:val="008F7FF0"/>
    <w:rsid w:val="0090011D"/>
    <w:rsid w:val="00900868"/>
    <w:rsid w:val="00900D7D"/>
    <w:rsid w:val="00901369"/>
    <w:rsid w:val="009014E3"/>
    <w:rsid w:val="0090171F"/>
    <w:rsid w:val="00901B08"/>
    <w:rsid w:val="00902310"/>
    <w:rsid w:val="009024C4"/>
    <w:rsid w:val="0090287C"/>
    <w:rsid w:val="0090287D"/>
    <w:rsid w:val="009029F7"/>
    <w:rsid w:val="00902A50"/>
    <w:rsid w:val="00902D51"/>
    <w:rsid w:val="00903222"/>
    <w:rsid w:val="0090417F"/>
    <w:rsid w:val="009041FC"/>
    <w:rsid w:val="00904955"/>
    <w:rsid w:val="00905144"/>
    <w:rsid w:val="0090530F"/>
    <w:rsid w:val="009054A8"/>
    <w:rsid w:val="00905A16"/>
    <w:rsid w:val="00905A42"/>
    <w:rsid w:val="00905CA4"/>
    <w:rsid w:val="0090620B"/>
    <w:rsid w:val="00906396"/>
    <w:rsid w:val="009064A8"/>
    <w:rsid w:val="00906525"/>
    <w:rsid w:val="00906DA9"/>
    <w:rsid w:val="00906EC0"/>
    <w:rsid w:val="00907066"/>
    <w:rsid w:val="00907CFD"/>
    <w:rsid w:val="00907D0F"/>
    <w:rsid w:val="00907F5B"/>
    <w:rsid w:val="00910352"/>
    <w:rsid w:val="00911305"/>
    <w:rsid w:val="009114B7"/>
    <w:rsid w:val="00911F94"/>
    <w:rsid w:val="00912C8B"/>
    <w:rsid w:val="00913162"/>
    <w:rsid w:val="00913183"/>
    <w:rsid w:val="00913D6D"/>
    <w:rsid w:val="00913DCF"/>
    <w:rsid w:val="00913E0B"/>
    <w:rsid w:val="00913F45"/>
    <w:rsid w:val="0091427F"/>
    <w:rsid w:val="00914FE7"/>
    <w:rsid w:val="00915523"/>
    <w:rsid w:val="00915AA7"/>
    <w:rsid w:val="00915AC4"/>
    <w:rsid w:val="00915B2F"/>
    <w:rsid w:val="009200B5"/>
    <w:rsid w:val="0092070A"/>
    <w:rsid w:val="00920FA0"/>
    <w:rsid w:val="009217C7"/>
    <w:rsid w:val="00921ED9"/>
    <w:rsid w:val="00921F5A"/>
    <w:rsid w:val="009220CA"/>
    <w:rsid w:val="00922354"/>
    <w:rsid w:val="00922710"/>
    <w:rsid w:val="00922D10"/>
    <w:rsid w:val="00923073"/>
    <w:rsid w:val="009241DC"/>
    <w:rsid w:val="0092422A"/>
    <w:rsid w:val="00924544"/>
    <w:rsid w:val="009248E1"/>
    <w:rsid w:val="00924A49"/>
    <w:rsid w:val="00925361"/>
    <w:rsid w:val="009253F1"/>
    <w:rsid w:val="009256E5"/>
    <w:rsid w:val="00925A5E"/>
    <w:rsid w:val="00926114"/>
    <w:rsid w:val="00926175"/>
    <w:rsid w:val="009261FE"/>
    <w:rsid w:val="009264BD"/>
    <w:rsid w:val="009272DD"/>
    <w:rsid w:val="009272E8"/>
    <w:rsid w:val="00927B95"/>
    <w:rsid w:val="00927CE3"/>
    <w:rsid w:val="00930815"/>
    <w:rsid w:val="00931102"/>
    <w:rsid w:val="009318CB"/>
    <w:rsid w:val="00931ACA"/>
    <w:rsid w:val="0093210B"/>
    <w:rsid w:val="0093217F"/>
    <w:rsid w:val="009322DF"/>
    <w:rsid w:val="009326C8"/>
    <w:rsid w:val="009336B2"/>
    <w:rsid w:val="00933D06"/>
    <w:rsid w:val="00933D0F"/>
    <w:rsid w:val="00934714"/>
    <w:rsid w:val="00934756"/>
    <w:rsid w:val="00934BBF"/>
    <w:rsid w:val="009350C3"/>
    <w:rsid w:val="00935529"/>
    <w:rsid w:val="0093562B"/>
    <w:rsid w:val="00935DE6"/>
    <w:rsid w:val="00936319"/>
    <w:rsid w:val="00936680"/>
    <w:rsid w:val="009368FF"/>
    <w:rsid w:val="009403B6"/>
    <w:rsid w:val="009404FF"/>
    <w:rsid w:val="00940D61"/>
    <w:rsid w:val="00940FF5"/>
    <w:rsid w:val="0094128A"/>
    <w:rsid w:val="00941674"/>
    <w:rsid w:val="009419B9"/>
    <w:rsid w:val="00941C57"/>
    <w:rsid w:val="00942DF5"/>
    <w:rsid w:val="009430FD"/>
    <w:rsid w:val="00943A78"/>
    <w:rsid w:val="009441C1"/>
    <w:rsid w:val="009443D6"/>
    <w:rsid w:val="00944966"/>
    <w:rsid w:val="00944A2F"/>
    <w:rsid w:val="00944F0A"/>
    <w:rsid w:val="00945234"/>
    <w:rsid w:val="0094527F"/>
    <w:rsid w:val="00945733"/>
    <w:rsid w:val="0094690E"/>
    <w:rsid w:val="00946C94"/>
    <w:rsid w:val="00946EFC"/>
    <w:rsid w:val="0094749B"/>
    <w:rsid w:val="00947DA8"/>
    <w:rsid w:val="009506D6"/>
    <w:rsid w:val="009510A9"/>
    <w:rsid w:val="009511AD"/>
    <w:rsid w:val="009516BD"/>
    <w:rsid w:val="0095178F"/>
    <w:rsid w:val="0095191C"/>
    <w:rsid w:val="0095223C"/>
    <w:rsid w:val="0095240E"/>
    <w:rsid w:val="009526FC"/>
    <w:rsid w:val="00952B59"/>
    <w:rsid w:val="009531F1"/>
    <w:rsid w:val="009539F0"/>
    <w:rsid w:val="00953FEF"/>
    <w:rsid w:val="0095411C"/>
    <w:rsid w:val="009541FF"/>
    <w:rsid w:val="009557CC"/>
    <w:rsid w:val="00955B59"/>
    <w:rsid w:val="00955E2B"/>
    <w:rsid w:val="00955E35"/>
    <w:rsid w:val="009563FB"/>
    <w:rsid w:val="009565FF"/>
    <w:rsid w:val="00956723"/>
    <w:rsid w:val="009569C7"/>
    <w:rsid w:val="00961540"/>
    <w:rsid w:val="00961A05"/>
    <w:rsid w:val="00962BA3"/>
    <w:rsid w:val="00962F67"/>
    <w:rsid w:val="00962FC2"/>
    <w:rsid w:val="00964AEE"/>
    <w:rsid w:val="00965038"/>
    <w:rsid w:val="00965288"/>
    <w:rsid w:val="009653F4"/>
    <w:rsid w:val="0096619E"/>
    <w:rsid w:val="00966C58"/>
    <w:rsid w:val="009670D2"/>
    <w:rsid w:val="00967186"/>
    <w:rsid w:val="00967596"/>
    <w:rsid w:val="00967C7C"/>
    <w:rsid w:val="00971160"/>
    <w:rsid w:val="00971215"/>
    <w:rsid w:val="00971231"/>
    <w:rsid w:val="0097194B"/>
    <w:rsid w:val="00971BE5"/>
    <w:rsid w:val="009723E6"/>
    <w:rsid w:val="00972E07"/>
    <w:rsid w:val="00972FB0"/>
    <w:rsid w:val="00973E1A"/>
    <w:rsid w:val="0097493E"/>
    <w:rsid w:val="00974948"/>
    <w:rsid w:val="00974DDC"/>
    <w:rsid w:val="00975792"/>
    <w:rsid w:val="00976751"/>
    <w:rsid w:val="009767A6"/>
    <w:rsid w:val="00977403"/>
    <w:rsid w:val="009806B9"/>
    <w:rsid w:val="00980B2A"/>
    <w:rsid w:val="00980F32"/>
    <w:rsid w:val="00981A37"/>
    <w:rsid w:val="00981AE9"/>
    <w:rsid w:val="00981CD9"/>
    <w:rsid w:val="00981DB4"/>
    <w:rsid w:val="00981DF8"/>
    <w:rsid w:val="00982232"/>
    <w:rsid w:val="00982454"/>
    <w:rsid w:val="00982AE2"/>
    <w:rsid w:val="00982C3F"/>
    <w:rsid w:val="0098316E"/>
    <w:rsid w:val="0098365F"/>
    <w:rsid w:val="00983797"/>
    <w:rsid w:val="00983A4A"/>
    <w:rsid w:val="009846A8"/>
    <w:rsid w:val="009849A5"/>
    <w:rsid w:val="00984D2A"/>
    <w:rsid w:val="00984DA8"/>
    <w:rsid w:val="009860E1"/>
    <w:rsid w:val="0098659B"/>
    <w:rsid w:val="00986F9E"/>
    <w:rsid w:val="00987639"/>
    <w:rsid w:val="009877FB"/>
    <w:rsid w:val="009878A7"/>
    <w:rsid w:val="00987E8E"/>
    <w:rsid w:val="00990A32"/>
    <w:rsid w:val="00990DA5"/>
    <w:rsid w:val="009911F0"/>
    <w:rsid w:val="0099183C"/>
    <w:rsid w:val="00991BA0"/>
    <w:rsid w:val="00991C08"/>
    <w:rsid w:val="00991CB1"/>
    <w:rsid w:val="00991DB3"/>
    <w:rsid w:val="009921A4"/>
    <w:rsid w:val="00992CC1"/>
    <w:rsid w:val="00993229"/>
    <w:rsid w:val="00993EA5"/>
    <w:rsid w:val="00994292"/>
    <w:rsid w:val="009942CD"/>
    <w:rsid w:val="00995290"/>
    <w:rsid w:val="009953D8"/>
    <w:rsid w:val="00997BA4"/>
    <w:rsid w:val="00997D5E"/>
    <w:rsid w:val="00997F48"/>
    <w:rsid w:val="009A0139"/>
    <w:rsid w:val="009A0DF3"/>
    <w:rsid w:val="009A0F66"/>
    <w:rsid w:val="009A145E"/>
    <w:rsid w:val="009A1AB7"/>
    <w:rsid w:val="009A266D"/>
    <w:rsid w:val="009A2759"/>
    <w:rsid w:val="009A2D41"/>
    <w:rsid w:val="009A2F99"/>
    <w:rsid w:val="009A357D"/>
    <w:rsid w:val="009A3BA2"/>
    <w:rsid w:val="009A4C94"/>
    <w:rsid w:val="009A4CE9"/>
    <w:rsid w:val="009A5B29"/>
    <w:rsid w:val="009A701C"/>
    <w:rsid w:val="009A7303"/>
    <w:rsid w:val="009A7917"/>
    <w:rsid w:val="009A7CA2"/>
    <w:rsid w:val="009B0353"/>
    <w:rsid w:val="009B075A"/>
    <w:rsid w:val="009B079B"/>
    <w:rsid w:val="009B1B72"/>
    <w:rsid w:val="009B1C44"/>
    <w:rsid w:val="009B1CEE"/>
    <w:rsid w:val="009B24C4"/>
    <w:rsid w:val="009B2DF4"/>
    <w:rsid w:val="009B3132"/>
    <w:rsid w:val="009B3D38"/>
    <w:rsid w:val="009B3DF2"/>
    <w:rsid w:val="009B3E78"/>
    <w:rsid w:val="009B55EC"/>
    <w:rsid w:val="009B5656"/>
    <w:rsid w:val="009B58F7"/>
    <w:rsid w:val="009B5A11"/>
    <w:rsid w:val="009B6AF7"/>
    <w:rsid w:val="009B7C62"/>
    <w:rsid w:val="009B7E86"/>
    <w:rsid w:val="009C01CD"/>
    <w:rsid w:val="009C046B"/>
    <w:rsid w:val="009C0A1D"/>
    <w:rsid w:val="009C1467"/>
    <w:rsid w:val="009C1FFB"/>
    <w:rsid w:val="009C23E4"/>
    <w:rsid w:val="009C2B63"/>
    <w:rsid w:val="009C2CA3"/>
    <w:rsid w:val="009C2FB6"/>
    <w:rsid w:val="009C4DB4"/>
    <w:rsid w:val="009C5109"/>
    <w:rsid w:val="009C516A"/>
    <w:rsid w:val="009C5E13"/>
    <w:rsid w:val="009C60B9"/>
    <w:rsid w:val="009C60F7"/>
    <w:rsid w:val="009C66B9"/>
    <w:rsid w:val="009C69E4"/>
    <w:rsid w:val="009C7497"/>
    <w:rsid w:val="009C7693"/>
    <w:rsid w:val="009C7EB5"/>
    <w:rsid w:val="009D1201"/>
    <w:rsid w:val="009D1433"/>
    <w:rsid w:val="009D176D"/>
    <w:rsid w:val="009D1891"/>
    <w:rsid w:val="009D19F8"/>
    <w:rsid w:val="009D1DB0"/>
    <w:rsid w:val="009D1F1D"/>
    <w:rsid w:val="009D1FDC"/>
    <w:rsid w:val="009D27A8"/>
    <w:rsid w:val="009D2B83"/>
    <w:rsid w:val="009D33AD"/>
    <w:rsid w:val="009D35BA"/>
    <w:rsid w:val="009D3C94"/>
    <w:rsid w:val="009D3CFE"/>
    <w:rsid w:val="009D3D47"/>
    <w:rsid w:val="009D4325"/>
    <w:rsid w:val="009D5482"/>
    <w:rsid w:val="009D5751"/>
    <w:rsid w:val="009D5A4B"/>
    <w:rsid w:val="009D5D41"/>
    <w:rsid w:val="009D61C2"/>
    <w:rsid w:val="009D6D77"/>
    <w:rsid w:val="009D7110"/>
    <w:rsid w:val="009D74C8"/>
    <w:rsid w:val="009D79B1"/>
    <w:rsid w:val="009D7B56"/>
    <w:rsid w:val="009E00E5"/>
    <w:rsid w:val="009E053E"/>
    <w:rsid w:val="009E0720"/>
    <w:rsid w:val="009E07E0"/>
    <w:rsid w:val="009E188D"/>
    <w:rsid w:val="009E1B1D"/>
    <w:rsid w:val="009E2B1B"/>
    <w:rsid w:val="009E2DBA"/>
    <w:rsid w:val="009E3952"/>
    <w:rsid w:val="009E4CEB"/>
    <w:rsid w:val="009E4EB5"/>
    <w:rsid w:val="009E6772"/>
    <w:rsid w:val="009E694C"/>
    <w:rsid w:val="009E721E"/>
    <w:rsid w:val="009E7349"/>
    <w:rsid w:val="009E78B3"/>
    <w:rsid w:val="009E7C87"/>
    <w:rsid w:val="009F057F"/>
    <w:rsid w:val="009F0844"/>
    <w:rsid w:val="009F0D73"/>
    <w:rsid w:val="009F1231"/>
    <w:rsid w:val="009F2725"/>
    <w:rsid w:val="009F2BF9"/>
    <w:rsid w:val="009F2E9C"/>
    <w:rsid w:val="009F3897"/>
    <w:rsid w:val="009F3CBD"/>
    <w:rsid w:val="009F3D17"/>
    <w:rsid w:val="009F3D70"/>
    <w:rsid w:val="009F46EE"/>
    <w:rsid w:val="009F537A"/>
    <w:rsid w:val="009F53EF"/>
    <w:rsid w:val="009F54C3"/>
    <w:rsid w:val="009F59B1"/>
    <w:rsid w:val="009F5AF4"/>
    <w:rsid w:val="009F5BE4"/>
    <w:rsid w:val="009F6942"/>
    <w:rsid w:val="009F6EF8"/>
    <w:rsid w:val="009F720B"/>
    <w:rsid w:val="009F7F08"/>
    <w:rsid w:val="00A00189"/>
    <w:rsid w:val="00A00DBF"/>
    <w:rsid w:val="00A00E5B"/>
    <w:rsid w:val="00A01CC8"/>
    <w:rsid w:val="00A01D98"/>
    <w:rsid w:val="00A01F8A"/>
    <w:rsid w:val="00A02242"/>
    <w:rsid w:val="00A030A9"/>
    <w:rsid w:val="00A03208"/>
    <w:rsid w:val="00A03276"/>
    <w:rsid w:val="00A03920"/>
    <w:rsid w:val="00A04264"/>
    <w:rsid w:val="00A04D6B"/>
    <w:rsid w:val="00A05464"/>
    <w:rsid w:val="00A061C0"/>
    <w:rsid w:val="00A06697"/>
    <w:rsid w:val="00A0718C"/>
    <w:rsid w:val="00A07356"/>
    <w:rsid w:val="00A07586"/>
    <w:rsid w:val="00A10C13"/>
    <w:rsid w:val="00A11149"/>
    <w:rsid w:val="00A11658"/>
    <w:rsid w:val="00A11A60"/>
    <w:rsid w:val="00A11C7C"/>
    <w:rsid w:val="00A11E44"/>
    <w:rsid w:val="00A12436"/>
    <w:rsid w:val="00A127CA"/>
    <w:rsid w:val="00A13262"/>
    <w:rsid w:val="00A1358D"/>
    <w:rsid w:val="00A138A4"/>
    <w:rsid w:val="00A13B21"/>
    <w:rsid w:val="00A14838"/>
    <w:rsid w:val="00A14981"/>
    <w:rsid w:val="00A14C6A"/>
    <w:rsid w:val="00A153E5"/>
    <w:rsid w:val="00A1550D"/>
    <w:rsid w:val="00A158FE"/>
    <w:rsid w:val="00A15972"/>
    <w:rsid w:val="00A15B4B"/>
    <w:rsid w:val="00A161EE"/>
    <w:rsid w:val="00A164CC"/>
    <w:rsid w:val="00A16D6E"/>
    <w:rsid w:val="00A17E3F"/>
    <w:rsid w:val="00A20083"/>
    <w:rsid w:val="00A2065A"/>
    <w:rsid w:val="00A20674"/>
    <w:rsid w:val="00A20681"/>
    <w:rsid w:val="00A2090A"/>
    <w:rsid w:val="00A216EC"/>
    <w:rsid w:val="00A219BF"/>
    <w:rsid w:val="00A219C9"/>
    <w:rsid w:val="00A21B9A"/>
    <w:rsid w:val="00A21BDE"/>
    <w:rsid w:val="00A21E77"/>
    <w:rsid w:val="00A220DD"/>
    <w:rsid w:val="00A22FDC"/>
    <w:rsid w:val="00A231F3"/>
    <w:rsid w:val="00A2323E"/>
    <w:rsid w:val="00A2330F"/>
    <w:rsid w:val="00A23341"/>
    <w:rsid w:val="00A2335D"/>
    <w:rsid w:val="00A234CA"/>
    <w:rsid w:val="00A23E66"/>
    <w:rsid w:val="00A242AB"/>
    <w:rsid w:val="00A2508D"/>
    <w:rsid w:val="00A253D7"/>
    <w:rsid w:val="00A25914"/>
    <w:rsid w:val="00A25E46"/>
    <w:rsid w:val="00A2655D"/>
    <w:rsid w:val="00A26BDD"/>
    <w:rsid w:val="00A270C7"/>
    <w:rsid w:val="00A27268"/>
    <w:rsid w:val="00A2730E"/>
    <w:rsid w:val="00A2772C"/>
    <w:rsid w:val="00A27ABE"/>
    <w:rsid w:val="00A27B28"/>
    <w:rsid w:val="00A27CCD"/>
    <w:rsid w:val="00A27F9C"/>
    <w:rsid w:val="00A30495"/>
    <w:rsid w:val="00A31FC3"/>
    <w:rsid w:val="00A3200C"/>
    <w:rsid w:val="00A3231C"/>
    <w:rsid w:val="00A329A1"/>
    <w:rsid w:val="00A333C8"/>
    <w:rsid w:val="00A3385C"/>
    <w:rsid w:val="00A3393F"/>
    <w:rsid w:val="00A348E9"/>
    <w:rsid w:val="00A34A9F"/>
    <w:rsid w:val="00A351E8"/>
    <w:rsid w:val="00A3572F"/>
    <w:rsid w:val="00A359BA"/>
    <w:rsid w:val="00A3631C"/>
    <w:rsid w:val="00A365A0"/>
    <w:rsid w:val="00A36BEB"/>
    <w:rsid w:val="00A36FBA"/>
    <w:rsid w:val="00A378BA"/>
    <w:rsid w:val="00A378E2"/>
    <w:rsid w:val="00A40416"/>
    <w:rsid w:val="00A40822"/>
    <w:rsid w:val="00A40B80"/>
    <w:rsid w:val="00A40C6C"/>
    <w:rsid w:val="00A41173"/>
    <w:rsid w:val="00A41273"/>
    <w:rsid w:val="00A41F7F"/>
    <w:rsid w:val="00A42041"/>
    <w:rsid w:val="00A43535"/>
    <w:rsid w:val="00A43C48"/>
    <w:rsid w:val="00A44A9A"/>
    <w:rsid w:val="00A452E7"/>
    <w:rsid w:val="00A45653"/>
    <w:rsid w:val="00A45917"/>
    <w:rsid w:val="00A45FED"/>
    <w:rsid w:val="00A4610D"/>
    <w:rsid w:val="00A461BD"/>
    <w:rsid w:val="00A4624E"/>
    <w:rsid w:val="00A462FB"/>
    <w:rsid w:val="00A46FD0"/>
    <w:rsid w:val="00A47544"/>
    <w:rsid w:val="00A47C43"/>
    <w:rsid w:val="00A50404"/>
    <w:rsid w:val="00A504AC"/>
    <w:rsid w:val="00A51310"/>
    <w:rsid w:val="00A51AB7"/>
    <w:rsid w:val="00A51C76"/>
    <w:rsid w:val="00A51F33"/>
    <w:rsid w:val="00A51F36"/>
    <w:rsid w:val="00A51F74"/>
    <w:rsid w:val="00A524F5"/>
    <w:rsid w:val="00A52D05"/>
    <w:rsid w:val="00A52E60"/>
    <w:rsid w:val="00A53059"/>
    <w:rsid w:val="00A530AD"/>
    <w:rsid w:val="00A532A4"/>
    <w:rsid w:val="00A537E9"/>
    <w:rsid w:val="00A53903"/>
    <w:rsid w:val="00A53E4B"/>
    <w:rsid w:val="00A5433E"/>
    <w:rsid w:val="00A54E7B"/>
    <w:rsid w:val="00A55184"/>
    <w:rsid w:val="00A55450"/>
    <w:rsid w:val="00A5614F"/>
    <w:rsid w:val="00A564BD"/>
    <w:rsid w:val="00A57891"/>
    <w:rsid w:val="00A57D41"/>
    <w:rsid w:val="00A57D76"/>
    <w:rsid w:val="00A57DE4"/>
    <w:rsid w:val="00A607DD"/>
    <w:rsid w:val="00A60EE9"/>
    <w:rsid w:val="00A61B5E"/>
    <w:rsid w:val="00A61BDB"/>
    <w:rsid w:val="00A6215C"/>
    <w:rsid w:val="00A62301"/>
    <w:rsid w:val="00A626F5"/>
    <w:rsid w:val="00A62774"/>
    <w:rsid w:val="00A627D1"/>
    <w:rsid w:val="00A62ADC"/>
    <w:rsid w:val="00A63215"/>
    <w:rsid w:val="00A63421"/>
    <w:rsid w:val="00A64164"/>
    <w:rsid w:val="00A64DF0"/>
    <w:rsid w:val="00A65A69"/>
    <w:rsid w:val="00A65F53"/>
    <w:rsid w:val="00A65F95"/>
    <w:rsid w:val="00A662C4"/>
    <w:rsid w:val="00A665BA"/>
    <w:rsid w:val="00A66ACF"/>
    <w:rsid w:val="00A67432"/>
    <w:rsid w:val="00A67573"/>
    <w:rsid w:val="00A708C5"/>
    <w:rsid w:val="00A70D27"/>
    <w:rsid w:val="00A710A5"/>
    <w:rsid w:val="00A71420"/>
    <w:rsid w:val="00A71853"/>
    <w:rsid w:val="00A71880"/>
    <w:rsid w:val="00A7202E"/>
    <w:rsid w:val="00A72A31"/>
    <w:rsid w:val="00A72D3E"/>
    <w:rsid w:val="00A7312A"/>
    <w:rsid w:val="00A73C49"/>
    <w:rsid w:val="00A73D0D"/>
    <w:rsid w:val="00A73EE8"/>
    <w:rsid w:val="00A7403A"/>
    <w:rsid w:val="00A74439"/>
    <w:rsid w:val="00A74754"/>
    <w:rsid w:val="00A74814"/>
    <w:rsid w:val="00A74E7A"/>
    <w:rsid w:val="00A750C0"/>
    <w:rsid w:val="00A768F0"/>
    <w:rsid w:val="00A771F2"/>
    <w:rsid w:val="00A773E4"/>
    <w:rsid w:val="00A77E47"/>
    <w:rsid w:val="00A80DE4"/>
    <w:rsid w:val="00A8144E"/>
    <w:rsid w:val="00A81733"/>
    <w:rsid w:val="00A81866"/>
    <w:rsid w:val="00A82165"/>
    <w:rsid w:val="00A83571"/>
    <w:rsid w:val="00A83816"/>
    <w:rsid w:val="00A838A7"/>
    <w:rsid w:val="00A83C9E"/>
    <w:rsid w:val="00A841E0"/>
    <w:rsid w:val="00A842AC"/>
    <w:rsid w:val="00A84346"/>
    <w:rsid w:val="00A84422"/>
    <w:rsid w:val="00A84733"/>
    <w:rsid w:val="00A84787"/>
    <w:rsid w:val="00A85013"/>
    <w:rsid w:val="00A85733"/>
    <w:rsid w:val="00A857B3"/>
    <w:rsid w:val="00A86AE4"/>
    <w:rsid w:val="00A86D34"/>
    <w:rsid w:val="00A86EF8"/>
    <w:rsid w:val="00A86F55"/>
    <w:rsid w:val="00A87380"/>
    <w:rsid w:val="00A87390"/>
    <w:rsid w:val="00A875A0"/>
    <w:rsid w:val="00A875D8"/>
    <w:rsid w:val="00A8770B"/>
    <w:rsid w:val="00A879B5"/>
    <w:rsid w:val="00A87C75"/>
    <w:rsid w:val="00A87F92"/>
    <w:rsid w:val="00A902AE"/>
    <w:rsid w:val="00A906DF"/>
    <w:rsid w:val="00A9086F"/>
    <w:rsid w:val="00A9116E"/>
    <w:rsid w:val="00A9184A"/>
    <w:rsid w:val="00A91BE4"/>
    <w:rsid w:val="00A922ED"/>
    <w:rsid w:val="00A92E25"/>
    <w:rsid w:val="00A930AA"/>
    <w:rsid w:val="00A93221"/>
    <w:rsid w:val="00A93AD7"/>
    <w:rsid w:val="00A94A44"/>
    <w:rsid w:val="00A94B2C"/>
    <w:rsid w:val="00A955D6"/>
    <w:rsid w:val="00A9586F"/>
    <w:rsid w:val="00A95C04"/>
    <w:rsid w:val="00A95E13"/>
    <w:rsid w:val="00A96BB6"/>
    <w:rsid w:val="00A97321"/>
    <w:rsid w:val="00A9788B"/>
    <w:rsid w:val="00A97CF9"/>
    <w:rsid w:val="00AA01D6"/>
    <w:rsid w:val="00AA04D7"/>
    <w:rsid w:val="00AA0B49"/>
    <w:rsid w:val="00AA11A5"/>
    <w:rsid w:val="00AA1272"/>
    <w:rsid w:val="00AA1450"/>
    <w:rsid w:val="00AA174A"/>
    <w:rsid w:val="00AA1979"/>
    <w:rsid w:val="00AA1F14"/>
    <w:rsid w:val="00AA2265"/>
    <w:rsid w:val="00AA2578"/>
    <w:rsid w:val="00AA2580"/>
    <w:rsid w:val="00AA25AD"/>
    <w:rsid w:val="00AA30A6"/>
    <w:rsid w:val="00AA326F"/>
    <w:rsid w:val="00AA33E2"/>
    <w:rsid w:val="00AA3964"/>
    <w:rsid w:val="00AA4645"/>
    <w:rsid w:val="00AA4C19"/>
    <w:rsid w:val="00AA50DF"/>
    <w:rsid w:val="00AA5473"/>
    <w:rsid w:val="00AA59E6"/>
    <w:rsid w:val="00AA5D4A"/>
    <w:rsid w:val="00AA5D6E"/>
    <w:rsid w:val="00AA5D85"/>
    <w:rsid w:val="00AA63CD"/>
    <w:rsid w:val="00AA6AE5"/>
    <w:rsid w:val="00AA7270"/>
    <w:rsid w:val="00AB0443"/>
    <w:rsid w:val="00AB0976"/>
    <w:rsid w:val="00AB0C96"/>
    <w:rsid w:val="00AB0EDB"/>
    <w:rsid w:val="00AB0F95"/>
    <w:rsid w:val="00AB1516"/>
    <w:rsid w:val="00AB17A4"/>
    <w:rsid w:val="00AB1F67"/>
    <w:rsid w:val="00AB2022"/>
    <w:rsid w:val="00AB299D"/>
    <w:rsid w:val="00AB31D6"/>
    <w:rsid w:val="00AB3626"/>
    <w:rsid w:val="00AB37E5"/>
    <w:rsid w:val="00AB3C96"/>
    <w:rsid w:val="00AB3CB7"/>
    <w:rsid w:val="00AB64BF"/>
    <w:rsid w:val="00AB6891"/>
    <w:rsid w:val="00AB7090"/>
    <w:rsid w:val="00AB7823"/>
    <w:rsid w:val="00AC001B"/>
    <w:rsid w:val="00AC07E1"/>
    <w:rsid w:val="00AC0810"/>
    <w:rsid w:val="00AC1362"/>
    <w:rsid w:val="00AC1F62"/>
    <w:rsid w:val="00AC3847"/>
    <w:rsid w:val="00AC437F"/>
    <w:rsid w:val="00AC4E61"/>
    <w:rsid w:val="00AC657A"/>
    <w:rsid w:val="00AC6C3E"/>
    <w:rsid w:val="00AC7329"/>
    <w:rsid w:val="00AC760F"/>
    <w:rsid w:val="00AC7BC4"/>
    <w:rsid w:val="00AD0197"/>
    <w:rsid w:val="00AD0333"/>
    <w:rsid w:val="00AD04C5"/>
    <w:rsid w:val="00AD07C4"/>
    <w:rsid w:val="00AD099D"/>
    <w:rsid w:val="00AD0D65"/>
    <w:rsid w:val="00AD0D69"/>
    <w:rsid w:val="00AD0DDE"/>
    <w:rsid w:val="00AD178B"/>
    <w:rsid w:val="00AD1B52"/>
    <w:rsid w:val="00AD275A"/>
    <w:rsid w:val="00AD2C37"/>
    <w:rsid w:val="00AD2C7E"/>
    <w:rsid w:val="00AD44D2"/>
    <w:rsid w:val="00AD4801"/>
    <w:rsid w:val="00AD51E2"/>
    <w:rsid w:val="00AD5B63"/>
    <w:rsid w:val="00AD6372"/>
    <w:rsid w:val="00AD7B04"/>
    <w:rsid w:val="00AE10A0"/>
    <w:rsid w:val="00AE1373"/>
    <w:rsid w:val="00AE1553"/>
    <w:rsid w:val="00AE2798"/>
    <w:rsid w:val="00AE2A53"/>
    <w:rsid w:val="00AE2CE6"/>
    <w:rsid w:val="00AE2DE7"/>
    <w:rsid w:val="00AE2E40"/>
    <w:rsid w:val="00AE3199"/>
    <w:rsid w:val="00AE31F6"/>
    <w:rsid w:val="00AE385C"/>
    <w:rsid w:val="00AE38E2"/>
    <w:rsid w:val="00AE3936"/>
    <w:rsid w:val="00AE46B8"/>
    <w:rsid w:val="00AE46BC"/>
    <w:rsid w:val="00AE4A96"/>
    <w:rsid w:val="00AE4DC0"/>
    <w:rsid w:val="00AE589D"/>
    <w:rsid w:val="00AE5C81"/>
    <w:rsid w:val="00AE5E4D"/>
    <w:rsid w:val="00AE6889"/>
    <w:rsid w:val="00AE6C04"/>
    <w:rsid w:val="00AE7057"/>
    <w:rsid w:val="00AE7EFF"/>
    <w:rsid w:val="00AF005D"/>
    <w:rsid w:val="00AF00AB"/>
    <w:rsid w:val="00AF0516"/>
    <w:rsid w:val="00AF06F8"/>
    <w:rsid w:val="00AF0EEF"/>
    <w:rsid w:val="00AF1194"/>
    <w:rsid w:val="00AF1C1D"/>
    <w:rsid w:val="00AF1F86"/>
    <w:rsid w:val="00AF1FD5"/>
    <w:rsid w:val="00AF26D5"/>
    <w:rsid w:val="00AF276D"/>
    <w:rsid w:val="00AF3079"/>
    <w:rsid w:val="00AF3591"/>
    <w:rsid w:val="00AF35B6"/>
    <w:rsid w:val="00AF35DF"/>
    <w:rsid w:val="00AF38F9"/>
    <w:rsid w:val="00AF395A"/>
    <w:rsid w:val="00AF3BF5"/>
    <w:rsid w:val="00AF41F6"/>
    <w:rsid w:val="00AF44EE"/>
    <w:rsid w:val="00AF46AF"/>
    <w:rsid w:val="00AF4A86"/>
    <w:rsid w:val="00AF4CC0"/>
    <w:rsid w:val="00AF4E93"/>
    <w:rsid w:val="00AF5C3D"/>
    <w:rsid w:val="00AF6653"/>
    <w:rsid w:val="00AF6B3D"/>
    <w:rsid w:val="00AF7AB4"/>
    <w:rsid w:val="00B00882"/>
    <w:rsid w:val="00B0091B"/>
    <w:rsid w:val="00B00CF6"/>
    <w:rsid w:val="00B0131A"/>
    <w:rsid w:val="00B015E8"/>
    <w:rsid w:val="00B019F0"/>
    <w:rsid w:val="00B01C40"/>
    <w:rsid w:val="00B01EE6"/>
    <w:rsid w:val="00B02090"/>
    <w:rsid w:val="00B025FE"/>
    <w:rsid w:val="00B02828"/>
    <w:rsid w:val="00B02D7C"/>
    <w:rsid w:val="00B0418E"/>
    <w:rsid w:val="00B04DC6"/>
    <w:rsid w:val="00B055E7"/>
    <w:rsid w:val="00B058DD"/>
    <w:rsid w:val="00B05914"/>
    <w:rsid w:val="00B05B50"/>
    <w:rsid w:val="00B061C7"/>
    <w:rsid w:val="00B069B6"/>
    <w:rsid w:val="00B07325"/>
    <w:rsid w:val="00B07595"/>
    <w:rsid w:val="00B1098E"/>
    <w:rsid w:val="00B1170D"/>
    <w:rsid w:val="00B11A4B"/>
    <w:rsid w:val="00B11B43"/>
    <w:rsid w:val="00B11BBC"/>
    <w:rsid w:val="00B11C40"/>
    <w:rsid w:val="00B12704"/>
    <w:rsid w:val="00B13310"/>
    <w:rsid w:val="00B136B8"/>
    <w:rsid w:val="00B13989"/>
    <w:rsid w:val="00B13F7B"/>
    <w:rsid w:val="00B153CC"/>
    <w:rsid w:val="00B15AB7"/>
    <w:rsid w:val="00B15EB2"/>
    <w:rsid w:val="00B165AA"/>
    <w:rsid w:val="00B16E64"/>
    <w:rsid w:val="00B17011"/>
    <w:rsid w:val="00B173C6"/>
    <w:rsid w:val="00B17763"/>
    <w:rsid w:val="00B20D2C"/>
    <w:rsid w:val="00B214CE"/>
    <w:rsid w:val="00B2227E"/>
    <w:rsid w:val="00B2228C"/>
    <w:rsid w:val="00B22B39"/>
    <w:rsid w:val="00B22E75"/>
    <w:rsid w:val="00B231A1"/>
    <w:rsid w:val="00B2367C"/>
    <w:rsid w:val="00B2381C"/>
    <w:rsid w:val="00B23ACE"/>
    <w:rsid w:val="00B23E23"/>
    <w:rsid w:val="00B2415D"/>
    <w:rsid w:val="00B2425E"/>
    <w:rsid w:val="00B24CE8"/>
    <w:rsid w:val="00B251F0"/>
    <w:rsid w:val="00B251F5"/>
    <w:rsid w:val="00B2536C"/>
    <w:rsid w:val="00B25A87"/>
    <w:rsid w:val="00B2603F"/>
    <w:rsid w:val="00B26CDA"/>
    <w:rsid w:val="00B2715B"/>
    <w:rsid w:val="00B3145A"/>
    <w:rsid w:val="00B314DE"/>
    <w:rsid w:val="00B31E16"/>
    <w:rsid w:val="00B31F99"/>
    <w:rsid w:val="00B321A2"/>
    <w:rsid w:val="00B32B30"/>
    <w:rsid w:val="00B33054"/>
    <w:rsid w:val="00B3369A"/>
    <w:rsid w:val="00B342A1"/>
    <w:rsid w:val="00B349C9"/>
    <w:rsid w:val="00B35242"/>
    <w:rsid w:val="00B35264"/>
    <w:rsid w:val="00B3597F"/>
    <w:rsid w:val="00B35B50"/>
    <w:rsid w:val="00B35F67"/>
    <w:rsid w:val="00B3611E"/>
    <w:rsid w:val="00B364C9"/>
    <w:rsid w:val="00B364EC"/>
    <w:rsid w:val="00B3664F"/>
    <w:rsid w:val="00B3694C"/>
    <w:rsid w:val="00B36B4A"/>
    <w:rsid w:val="00B377F6"/>
    <w:rsid w:val="00B40685"/>
    <w:rsid w:val="00B40F06"/>
    <w:rsid w:val="00B4223D"/>
    <w:rsid w:val="00B4239A"/>
    <w:rsid w:val="00B42603"/>
    <w:rsid w:val="00B42D9F"/>
    <w:rsid w:val="00B43028"/>
    <w:rsid w:val="00B43DEA"/>
    <w:rsid w:val="00B445DC"/>
    <w:rsid w:val="00B44C2F"/>
    <w:rsid w:val="00B456A5"/>
    <w:rsid w:val="00B465B1"/>
    <w:rsid w:val="00B46748"/>
    <w:rsid w:val="00B46D94"/>
    <w:rsid w:val="00B4750E"/>
    <w:rsid w:val="00B47679"/>
    <w:rsid w:val="00B47680"/>
    <w:rsid w:val="00B47825"/>
    <w:rsid w:val="00B47A60"/>
    <w:rsid w:val="00B50D78"/>
    <w:rsid w:val="00B5131B"/>
    <w:rsid w:val="00B51D3B"/>
    <w:rsid w:val="00B52A48"/>
    <w:rsid w:val="00B52F7C"/>
    <w:rsid w:val="00B52FD6"/>
    <w:rsid w:val="00B5308B"/>
    <w:rsid w:val="00B53981"/>
    <w:rsid w:val="00B53C05"/>
    <w:rsid w:val="00B53E76"/>
    <w:rsid w:val="00B55279"/>
    <w:rsid w:val="00B557DF"/>
    <w:rsid w:val="00B558BD"/>
    <w:rsid w:val="00B56007"/>
    <w:rsid w:val="00B5656C"/>
    <w:rsid w:val="00B567BA"/>
    <w:rsid w:val="00B574DD"/>
    <w:rsid w:val="00B57BE6"/>
    <w:rsid w:val="00B6092F"/>
    <w:rsid w:val="00B610C7"/>
    <w:rsid w:val="00B6157D"/>
    <w:rsid w:val="00B6160F"/>
    <w:rsid w:val="00B623C7"/>
    <w:rsid w:val="00B62B78"/>
    <w:rsid w:val="00B62DAD"/>
    <w:rsid w:val="00B62F17"/>
    <w:rsid w:val="00B62F93"/>
    <w:rsid w:val="00B63013"/>
    <w:rsid w:val="00B630A0"/>
    <w:rsid w:val="00B6341E"/>
    <w:rsid w:val="00B6366C"/>
    <w:rsid w:val="00B63ABC"/>
    <w:rsid w:val="00B64103"/>
    <w:rsid w:val="00B641E8"/>
    <w:rsid w:val="00B6436E"/>
    <w:rsid w:val="00B645EC"/>
    <w:rsid w:val="00B64E67"/>
    <w:rsid w:val="00B6548C"/>
    <w:rsid w:val="00B654D2"/>
    <w:rsid w:val="00B65A80"/>
    <w:rsid w:val="00B65C36"/>
    <w:rsid w:val="00B6619B"/>
    <w:rsid w:val="00B663E6"/>
    <w:rsid w:val="00B664F5"/>
    <w:rsid w:val="00B66644"/>
    <w:rsid w:val="00B66F89"/>
    <w:rsid w:val="00B67171"/>
    <w:rsid w:val="00B6726F"/>
    <w:rsid w:val="00B67F9A"/>
    <w:rsid w:val="00B70B56"/>
    <w:rsid w:val="00B71223"/>
    <w:rsid w:val="00B71DE0"/>
    <w:rsid w:val="00B72137"/>
    <w:rsid w:val="00B721A9"/>
    <w:rsid w:val="00B724C4"/>
    <w:rsid w:val="00B726EE"/>
    <w:rsid w:val="00B72E1F"/>
    <w:rsid w:val="00B736EC"/>
    <w:rsid w:val="00B74635"/>
    <w:rsid w:val="00B746C6"/>
    <w:rsid w:val="00B74F5E"/>
    <w:rsid w:val="00B75734"/>
    <w:rsid w:val="00B75B1E"/>
    <w:rsid w:val="00B76027"/>
    <w:rsid w:val="00B76764"/>
    <w:rsid w:val="00B7678A"/>
    <w:rsid w:val="00B776B8"/>
    <w:rsid w:val="00B77D4E"/>
    <w:rsid w:val="00B77D80"/>
    <w:rsid w:val="00B77E18"/>
    <w:rsid w:val="00B77E33"/>
    <w:rsid w:val="00B800F5"/>
    <w:rsid w:val="00B805FF"/>
    <w:rsid w:val="00B80629"/>
    <w:rsid w:val="00B80C28"/>
    <w:rsid w:val="00B80E13"/>
    <w:rsid w:val="00B810A7"/>
    <w:rsid w:val="00B81246"/>
    <w:rsid w:val="00B8141E"/>
    <w:rsid w:val="00B81D66"/>
    <w:rsid w:val="00B823D0"/>
    <w:rsid w:val="00B8240D"/>
    <w:rsid w:val="00B825CE"/>
    <w:rsid w:val="00B82FD6"/>
    <w:rsid w:val="00B838B5"/>
    <w:rsid w:val="00B83C9C"/>
    <w:rsid w:val="00B83DD2"/>
    <w:rsid w:val="00B8441F"/>
    <w:rsid w:val="00B84483"/>
    <w:rsid w:val="00B848C3"/>
    <w:rsid w:val="00B84DD6"/>
    <w:rsid w:val="00B851B4"/>
    <w:rsid w:val="00B85317"/>
    <w:rsid w:val="00B85879"/>
    <w:rsid w:val="00B85990"/>
    <w:rsid w:val="00B8615D"/>
    <w:rsid w:val="00B8627A"/>
    <w:rsid w:val="00B86BDD"/>
    <w:rsid w:val="00B86C83"/>
    <w:rsid w:val="00B87629"/>
    <w:rsid w:val="00B87947"/>
    <w:rsid w:val="00B87B89"/>
    <w:rsid w:val="00B90589"/>
    <w:rsid w:val="00B90859"/>
    <w:rsid w:val="00B90D27"/>
    <w:rsid w:val="00B935C5"/>
    <w:rsid w:val="00B93B09"/>
    <w:rsid w:val="00B94253"/>
    <w:rsid w:val="00B94571"/>
    <w:rsid w:val="00B94A66"/>
    <w:rsid w:val="00B950B8"/>
    <w:rsid w:val="00B9520C"/>
    <w:rsid w:val="00B95CAF"/>
    <w:rsid w:val="00B9710F"/>
    <w:rsid w:val="00B9725A"/>
    <w:rsid w:val="00B973DF"/>
    <w:rsid w:val="00B9743E"/>
    <w:rsid w:val="00BA0450"/>
    <w:rsid w:val="00BA0C3D"/>
    <w:rsid w:val="00BA0DA2"/>
    <w:rsid w:val="00BA161F"/>
    <w:rsid w:val="00BA1B48"/>
    <w:rsid w:val="00BA1E87"/>
    <w:rsid w:val="00BA1FCB"/>
    <w:rsid w:val="00BA27EB"/>
    <w:rsid w:val="00BA2BD8"/>
    <w:rsid w:val="00BA2D0F"/>
    <w:rsid w:val="00BA33D1"/>
    <w:rsid w:val="00BA3732"/>
    <w:rsid w:val="00BA425F"/>
    <w:rsid w:val="00BA4D76"/>
    <w:rsid w:val="00BA509A"/>
    <w:rsid w:val="00BA59D4"/>
    <w:rsid w:val="00BA6522"/>
    <w:rsid w:val="00BA66BA"/>
    <w:rsid w:val="00BA6E2A"/>
    <w:rsid w:val="00BA6E88"/>
    <w:rsid w:val="00BA7E84"/>
    <w:rsid w:val="00BA7E9A"/>
    <w:rsid w:val="00BA7FCE"/>
    <w:rsid w:val="00BB056F"/>
    <w:rsid w:val="00BB0584"/>
    <w:rsid w:val="00BB0BE4"/>
    <w:rsid w:val="00BB0EDB"/>
    <w:rsid w:val="00BB11ED"/>
    <w:rsid w:val="00BB140A"/>
    <w:rsid w:val="00BB146E"/>
    <w:rsid w:val="00BB1744"/>
    <w:rsid w:val="00BB19D8"/>
    <w:rsid w:val="00BB1BC6"/>
    <w:rsid w:val="00BB2AA5"/>
    <w:rsid w:val="00BB2AE7"/>
    <w:rsid w:val="00BB2BEF"/>
    <w:rsid w:val="00BB2D0E"/>
    <w:rsid w:val="00BB31D7"/>
    <w:rsid w:val="00BB3725"/>
    <w:rsid w:val="00BB3BBE"/>
    <w:rsid w:val="00BB4A86"/>
    <w:rsid w:val="00BB54EC"/>
    <w:rsid w:val="00BB585D"/>
    <w:rsid w:val="00BB59CF"/>
    <w:rsid w:val="00BB6184"/>
    <w:rsid w:val="00BB6480"/>
    <w:rsid w:val="00BB6B7C"/>
    <w:rsid w:val="00BB6D50"/>
    <w:rsid w:val="00BB7081"/>
    <w:rsid w:val="00BB71A6"/>
    <w:rsid w:val="00BB7302"/>
    <w:rsid w:val="00BB7D2D"/>
    <w:rsid w:val="00BB7F2C"/>
    <w:rsid w:val="00BC008C"/>
    <w:rsid w:val="00BC0977"/>
    <w:rsid w:val="00BC13CD"/>
    <w:rsid w:val="00BC1AED"/>
    <w:rsid w:val="00BC1D82"/>
    <w:rsid w:val="00BC206B"/>
    <w:rsid w:val="00BC25D0"/>
    <w:rsid w:val="00BC286D"/>
    <w:rsid w:val="00BC2C0B"/>
    <w:rsid w:val="00BC2FD0"/>
    <w:rsid w:val="00BC328C"/>
    <w:rsid w:val="00BC36AC"/>
    <w:rsid w:val="00BC3C07"/>
    <w:rsid w:val="00BC49DC"/>
    <w:rsid w:val="00BC4AF9"/>
    <w:rsid w:val="00BC4E2B"/>
    <w:rsid w:val="00BC4FC6"/>
    <w:rsid w:val="00BC6195"/>
    <w:rsid w:val="00BC63A6"/>
    <w:rsid w:val="00BC69DE"/>
    <w:rsid w:val="00BC6C3B"/>
    <w:rsid w:val="00BC747E"/>
    <w:rsid w:val="00BC7663"/>
    <w:rsid w:val="00BC7BE3"/>
    <w:rsid w:val="00BC7D7F"/>
    <w:rsid w:val="00BD26BB"/>
    <w:rsid w:val="00BD2720"/>
    <w:rsid w:val="00BD2C52"/>
    <w:rsid w:val="00BD43A7"/>
    <w:rsid w:val="00BD4510"/>
    <w:rsid w:val="00BD4558"/>
    <w:rsid w:val="00BD45F9"/>
    <w:rsid w:val="00BD5377"/>
    <w:rsid w:val="00BD538C"/>
    <w:rsid w:val="00BD565A"/>
    <w:rsid w:val="00BD5DC4"/>
    <w:rsid w:val="00BD5FBD"/>
    <w:rsid w:val="00BD61FD"/>
    <w:rsid w:val="00BD6217"/>
    <w:rsid w:val="00BD6460"/>
    <w:rsid w:val="00BD6F01"/>
    <w:rsid w:val="00BD6F20"/>
    <w:rsid w:val="00BD76B2"/>
    <w:rsid w:val="00BD77CE"/>
    <w:rsid w:val="00BD7D17"/>
    <w:rsid w:val="00BE0523"/>
    <w:rsid w:val="00BE08BB"/>
    <w:rsid w:val="00BE08C8"/>
    <w:rsid w:val="00BE0B0D"/>
    <w:rsid w:val="00BE0B8C"/>
    <w:rsid w:val="00BE0CD1"/>
    <w:rsid w:val="00BE137C"/>
    <w:rsid w:val="00BE1C02"/>
    <w:rsid w:val="00BE2080"/>
    <w:rsid w:val="00BE25C3"/>
    <w:rsid w:val="00BE2D06"/>
    <w:rsid w:val="00BE3D1E"/>
    <w:rsid w:val="00BE3EBC"/>
    <w:rsid w:val="00BE3F53"/>
    <w:rsid w:val="00BE4BEE"/>
    <w:rsid w:val="00BE5721"/>
    <w:rsid w:val="00BE5C14"/>
    <w:rsid w:val="00BE5C69"/>
    <w:rsid w:val="00BE5EF4"/>
    <w:rsid w:val="00BE5F6D"/>
    <w:rsid w:val="00BE679D"/>
    <w:rsid w:val="00BE723C"/>
    <w:rsid w:val="00BE7D34"/>
    <w:rsid w:val="00BE7EEA"/>
    <w:rsid w:val="00BF122E"/>
    <w:rsid w:val="00BF1B0E"/>
    <w:rsid w:val="00BF27E8"/>
    <w:rsid w:val="00BF355F"/>
    <w:rsid w:val="00BF3D5D"/>
    <w:rsid w:val="00BF3D95"/>
    <w:rsid w:val="00BF48BB"/>
    <w:rsid w:val="00BF48E6"/>
    <w:rsid w:val="00BF4F60"/>
    <w:rsid w:val="00BF5397"/>
    <w:rsid w:val="00BF5B2F"/>
    <w:rsid w:val="00BF5BDA"/>
    <w:rsid w:val="00BF65B1"/>
    <w:rsid w:val="00BF733C"/>
    <w:rsid w:val="00BF764E"/>
    <w:rsid w:val="00BF796D"/>
    <w:rsid w:val="00BF7BDA"/>
    <w:rsid w:val="00BF7E0F"/>
    <w:rsid w:val="00C00018"/>
    <w:rsid w:val="00C0036D"/>
    <w:rsid w:val="00C00CCC"/>
    <w:rsid w:val="00C0128C"/>
    <w:rsid w:val="00C013AF"/>
    <w:rsid w:val="00C013F6"/>
    <w:rsid w:val="00C0166B"/>
    <w:rsid w:val="00C02608"/>
    <w:rsid w:val="00C03394"/>
    <w:rsid w:val="00C03868"/>
    <w:rsid w:val="00C03B48"/>
    <w:rsid w:val="00C03C21"/>
    <w:rsid w:val="00C04184"/>
    <w:rsid w:val="00C04F28"/>
    <w:rsid w:val="00C0548F"/>
    <w:rsid w:val="00C0580B"/>
    <w:rsid w:val="00C05C7F"/>
    <w:rsid w:val="00C06EDF"/>
    <w:rsid w:val="00C07ACC"/>
    <w:rsid w:val="00C1026D"/>
    <w:rsid w:val="00C106B1"/>
    <w:rsid w:val="00C1075E"/>
    <w:rsid w:val="00C10B86"/>
    <w:rsid w:val="00C1114B"/>
    <w:rsid w:val="00C11925"/>
    <w:rsid w:val="00C11C56"/>
    <w:rsid w:val="00C1306A"/>
    <w:rsid w:val="00C131A0"/>
    <w:rsid w:val="00C138C7"/>
    <w:rsid w:val="00C13DF6"/>
    <w:rsid w:val="00C13FD9"/>
    <w:rsid w:val="00C142FC"/>
    <w:rsid w:val="00C14378"/>
    <w:rsid w:val="00C1489D"/>
    <w:rsid w:val="00C14C02"/>
    <w:rsid w:val="00C154AF"/>
    <w:rsid w:val="00C15A2B"/>
    <w:rsid w:val="00C15D16"/>
    <w:rsid w:val="00C16081"/>
    <w:rsid w:val="00C16B91"/>
    <w:rsid w:val="00C174A6"/>
    <w:rsid w:val="00C17B5E"/>
    <w:rsid w:val="00C17DC3"/>
    <w:rsid w:val="00C17FEE"/>
    <w:rsid w:val="00C200DE"/>
    <w:rsid w:val="00C20BF1"/>
    <w:rsid w:val="00C20EC3"/>
    <w:rsid w:val="00C212EB"/>
    <w:rsid w:val="00C226FD"/>
    <w:rsid w:val="00C2285B"/>
    <w:rsid w:val="00C23866"/>
    <w:rsid w:val="00C2392F"/>
    <w:rsid w:val="00C239B2"/>
    <w:rsid w:val="00C23A40"/>
    <w:rsid w:val="00C24696"/>
    <w:rsid w:val="00C249E1"/>
    <w:rsid w:val="00C25091"/>
    <w:rsid w:val="00C25502"/>
    <w:rsid w:val="00C257C6"/>
    <w:rsid w:val="00C25A23"/>
    <w:rsid w:val="00C25B94"/>
    <w:rsid w:val="00C26047"/>
    <w:rsid w:val="00C26712"/>
    <w:rsid w:val="00C270A6"/>
    <w:rsid w:val="00C271A1"/>
    <w:rsid w:val="00C27396"/>
    <w:rsid w:val="00C27629"/>
    <w:rsid w:val="00C27F1B"/>
    <w:rsid w:val="00C305B9"/>
    <w:rsid w:val="00C30E73"/>
    <w:rsid w:val="00C3125D"/>
    <w:rsid w:val="00C314D9"/>
    <w:rsid w:val="00C31722"/>
    <w:rsid w:val="00C31AD5"/>
    <w:rsid w:val="00C31C93"/>
    <w:rsid w:val="00C32172"/>
    <w:rsid w:val="00C32384"/>
    <w:rsid w:val="00C32E4C"/>
    <w:rsid w:val="00C32F99"/>
    <w:rsid w:val="00C33485"/>
    <w:rsid w:val="00C33C5F"/>
    <w:rsid w:val="00C34FC3"/>
    <w:rsid w:val="00C35160"/>
    <w:rsid w:val="00C364DF"/>
    <w:rsid w:val="00C365A3"/>
    <w:rsid w:val="00C37B03"/>
    <w:rsid w:val="00C403A2"/>
    <w:rsid w:val="00C40BC3"/>
    <w:rsid w:val="00C41011"/>
    <w:rsid w:val="00C41510"/>
    <w:rsid w:val="00C41851"/>
    <w:rsid w:val="00C41A7D"/>
    <w:rsid w:val="00C421E4"/>
    <w:rsid w:val="00C4261B"/>
    <w:rsid w:val="00C427E4"/>
    <w:rsid w:val="00C428D5"/>
    <w:rsid w:val="00C43369"/>
    <w:rsid w:val="00C4386E"/>
    <w:rsid w:val="00C43E9C"/>
    <w:rsid w:val="00C44092"/>
    <w:rsid w:val="00C44103"/>
    <w:rsid w:val="00C441D3"/>
    <w:rsid w:val="00C45240"/>
    <w:rsid w:val="00C45A1A"/>
    <w:rsid w:val="00C45AF2"/>
    <w:rsid w:val="00C45D16"/>
    <w:rsid w:val="00C46593"/>
    <w:rsid w:val="00C46A6F"/>
    <w:rsid w:val="00C46B0D"/>
    <w:rsid w:val="00C47739"/>
    <w:rsid w:val="00C47866"/>
    <w:rsid w:val="00C479CC"/>
    <w:rsid w:val="00C47C00"/>
    <w:rsid w:val="00C47FDB"/>
    <w:rsid w:val="00C500DF"/>
    <w:rsid w:val="00C50A62"/>
    <w:rsid w:val="00C5127C"/>
    <w:rsid w:val="00C5154B"/>
    <w:rsid w:val="00C518BF"/>
    <w:rsid w:val="00C51D8E"/>
    <w:rsid w:val="00C51E7C"/>
    <w:rsid w:val="00C522C8"/>
    <w:rsid w:val="00C5258A"/>
    <w:rsid w:val="00C52C39"/>
    <w:rsid w:val="00C530C6"/>
    <w:rsid w:val="00C539CD"/>
    <w:rsid w:val="00C53DB1"/>
    <w:rsid w:val="00C54049"/>
    <w:rsid w:val="00C540FC"/>
    <w:rsid w:val="00C542E2"/>
    <w:rsid w:val="00C543DF"/>
    <w:rsid w:val="00C55891"/>
    <w:rsid w:val="00C55993"/>
    <w:rsid w:val="00C5647C"/>
    <w:rsid w:val="00C56986"/>
    <w:rsid w:val="00C569E0"/>
    <w:rsid w:val="00C57009"/>
    <w:rsid w:val="00C572C9"/>
    <w:rsid w:val="00C574F3"/>
    <w:rsid w:val="00C5759B"/>
    <w:rsid w:val="00C5781A"/>
    <w:rsid w:val="00C60978"/>
    <w:rsid w:val="00C61D25"/>
    <w:rsid w:val="00C637FC"/>
    <w:rsid w:val="00C6384B"/>
    <w:rsid w:val="00C63D3C"/>
    <w:rsid w:val="00C64A43"/>
    <w:rsid w:val="00C64DCD"/>
    <w:rsid w:val="00C64DEA"/>
    <w:rsid w:val="00C65045"/>
    <w:rsid w:val="00C65DCB"/>
    <w:rsid w:val="00C6605E"/>
    <w:rsid w:val="00C66439"/>
    <w:rsid w:val="00C66718"/>
    <w:rsid w:val="00C676D0"/>
    <w:rsid w:val="00C700C7"/>
    <w:rsid w:val="00C7042F"/>
    <w:rsid w:val="00C70C33"/>
    <w:rsid w:val="00C71493"/>
    <w:rsid w:val="00C719A0"/>
    <w:rsid w:val="00C729B5"/>
    <w:rsid w:val="00C72E3F"/>
    <w:rsid w:val="00C73080"/>
    <w:rsid w:val="00C7389A"/>
    <w:rsid w:val="00C739A3"/>
    <w:rsid w:val="00C74086"/>
    <w:rsid w:val="00C7484D"/>
    <w:rsid w:val="00C74C2D"/>
    <w:rsid w:val="00C75B36"/>
    <w:rsid w:val="00C75F73"/>
    <w:rsid w:val="00C76474"/>
    <w:rsid w:val="00C76A71"/>
    <w:rsid w:val="00C770D6"/>
    <w:rsid w:val="00C77341"/>
    <w:rsid w:val="00C7798F"/>
    <w:rsid w:val="00C77EF0"/>
    <w:rsid w:val="00C807E3"/>
    <w:rsid w:val="00C80902"/>
    <w:rsid w:val="00C8091A"/>
    <w:rsid w:val="00C80ACC"/>
    <w:rsid w:val="00C80AF3"/>
    <w:rsid w:val="00C81BF8"/>
    <w:rsid w:val="00C829D2"/>
    <w:rsid w:val="00C82F6B"/>
    <w:rsid w:val="00C82FF8"/>
    <w:rsid w:val="00C83393"/>
    <w:rsid w:val="00C83964"/>
    <w:rsid w:val="00C83A20"/>
    <w:rsid w:val="00C83D79"/>
    <w:rsid w:val="00C84AC9"/>
    <w:rsid w:val="00C85344"/>
    <w:rsid w:val="00C85484"/>
    <w:rsid w:val="00C8581B"/>
    <w:rsid w:val="00C85E6C"/>
    <w:rsid w:val="00C8639C"/>
    <w:rsid w:val="00C87F3E"/>
    <w:rsid w:val="00C903EA"/>
    <w:rsid w:val="00C9051C"/>
    <w:rsid w:val="00C90BB1"/>
    <w:rsid w:val="00C91693"/>
    <w:rsid w:val="00C91B31"/>
    <w:rsid w:val="00C91B7D"/>
    <w:rsid w:val="00C91C91"/>
    <w:rsid w:val="00C92539"/>
    <w:rsid w:val="00C925E1"/>
    <w:rsid w:val="00C9316C"/>
    <w:rsid w:val="00C936C1"/>
    <w:rsid w:val="00C93713"/>
    <w:rsid w:val="00C93CF1"/>
    <w:rsid w:val="00C942B3"/>
    <w:rsid w:val="00C947AE"/>
    <w:rsid w:val="00C95514"/>
    <w:rsid w:val="00C96FCF"/>
    <w:rsid w:val="00CA001D"/>
    <w:rsid w:val="00CA0738"/>
    <w:rsid w:val="00CA07FA"/>
    <w:rsid w:val="00CA1512"/>
    <w:rsid w:val="00CA1C80"/>
    <w:rsid w:val="00CA23FB"/>
    <w:rsid w:val="00CA26F8"/>
    <w:rsid w:val="00CA2C7D"/>
    <w:rsid w:val="00CA2FFE"/>
    <w:rsid w:val="00CA32A5"/>
    <w:rsid w:val="00CA3321"/>
    <w:rsid w:val="00CA36A8"/>
    <w:rsid w:val="00CA383D"/>
    <w:rsid w:val="00CA3B5E"/>
    <w:rsid w:val="00CA410F"/>
    <w:rsid w:val="00CA52C8"/>
    <w:rsid w:val="00CA532F"/>
    <w:rsid w:val="00CA69F6"/>
    <w:rsid w:val="00CA6BF8"/>
    <w:rsid w:val="00CA6FA5"/>
    <w:rsid w:val="00CA72CC"/>
    <w:rsid w:val="00CA7348"/>
    <w:rsid w:val="00CB011E"/>
    <w:rsid w:val="00CB01B1"/>
    <w:rsid w:val="00CB05F2"/>
    <w:rsid w:val="00CB139D"/>
    <w:rsid w:val="00CB14F2"/>
    <w:rsid w:val="00CB1798"/>
    <w:rsid w:val="00CB17B3"/>
    <w:rsid w:val="00CB2D8C"/>
    <w:rsid w:val="00CB30F4"/>
    <w:rsid w:val="00CB31C6"/>
    <w:rsid w:val="00CB38BB"/>
    <w:rsid w:val="00CB3ED0"/>
    <w:rsid w:val="00CB4273"/>
    <w:rsid w:val="00CB4722"/>
    <w:rsid w:val="00CB4E6D"/>
    <w:rsid w:val="00CB5204"/>
    <w:rsid w:val="00CB5932"/>
    <w:rsid w:val="00CB5E0A"/>
    <w:rsid w:val="00CB70E6"/>
    <w:rsid w:val="00CB7426"/>
    <w:rsid w:val="00CB765B"/>
    <w:rsid w:val="00CB788D"/>
    <w:rsid w:val="00CC0115"/>
    <w:rsid w:val="00CC0156"/>
    <w:rsid w:val="00CC0213"/>
    <w:rsid w:val="00CC033A"/>
    <w:rsid w:val="00CC0401"/>
    <w:rsid w:val="00CC10DA"/>
    <w:rsid w:val="00CC1480"/>
    <w:rsid w:val="00CC17CB"/>
    <w:rsid w:val="00CC1988"/>
    <w:rsid w:val="00CC1B8A"/>
    <w:rsid w:val="00CC1EAF"/>
    <w:rsid w:val="00CC2FA1"/>
    <w:rsid w:val="00CC323F"/>
    <w:rsid w:val="00CC44DA"/>
    <w:rsid w:val="00CC4735"/>
    <w:rsid w:val="00CC4A4D"/>
    <w:rsid w:val="00CC4EDC"/>
    <w:rsid w:val="00CC52B2"/>
    <w:rsid w:val="00CC6449"/>
    <w:rsid w:val="00CC6825"/>
    <w:rsid w:val="00CC6C9A"/>
    <w:rsid w:val="00CC6DA2"/>
    <w:rsid w:val="00CC6F35"/>
    <w:rsid w:val="00CC7006"/>
    <w:rsid w:val="00CC70FA"/>
    <w:rsid w:val="00CC7124"/>
    <w:rsid w:val="00CD01A7"/>
    <w:rsid w:val="00CD0348"/>
    <w:rsid w:val="00CD03DC"/>
    <w:rsid w:val="00CD10B8"/>
    <w:rsid w:val="00CD1DC8"/>
    <w:rsid w:val="00CD210E"/>
    <w:rsid w:val="00CD2147"/>
    <w:rsid w:val="00CD2170"/>
    <w:rsid w:val="00CD265A"/>
    <w:rsid w:val="00CD3202"/>
    <w:rsid w:val="00CD387B"/>
    <w:rsid w:val="00CD3A2F"/>
    <w:rsid w:val="00CD3A65"/>
    <w:rsid w:val="00CD4E31"/>
    <w:rsid w:val="00CD5249"/>
    <w:rsid w:val="00CD52E8"/>
    <w:rsid w:val="00CD54D3"/>
    <w:rsid w:val="00CD5514"/>
    <w:rsid w:val="00CD61B4"/>
    <w:rsid w:val="00CD65F3"/>
    <w:rsid w:val="00CD6681"/>
    <w:rsid w:val="00CD66C2"/>
    <w:rsid w:val="00CD66D1"/>
    <w:rsid w:val="00CD6BCB"/>
    <w:rsid w:val="00CD6DF0"/>
    <w:rsid w:val="00CD702F"/>
    <w:rsid w:val="00CD7D0F"/>
    <w:rsid w:val="00CD7D22"/>
    <w:rsid w:val="00CE069E"/>
    <w:rsid w:val="00CE07B9"/>
    <w:rsid w:val="00CE08B5"/>
    <w:rsid w:val="00CE1081"/>
    <w:rsid w:val="00CE1ACD"/>
    <w:rsid w:val="00CE1CD0"/>
    <w:rsid w:val="00CE30CB"/>
    <w:rsid w:val="00CE3AEE"/>
    <w:rsid w:val="00CE4391"/>
    <w:rsid w:val="00CE5BF4"/>
    <w:rsid w:val="00CE63FC"/>
    <w:rsid w:val="00CE6FB5"/>
    <w:rsid w:val="00CE7EDA"/>
    <w:rsid w:val="00CF0952"/>
    <w:rsid w:val="00CF0B2D"/>
    <w:rsid w:val="00CF0F16"/>
    <w:rsid w:val="00CF0F90"/>
    <w:rsid w:val="00CF1B2C"/>
    <w:rsid w:val="00CF233A"/>
    <w:rsid w:val="00CF27C3"/>
    <w:rsid w:val="00CF288D"/>
    <w:rsid w:val="00CF304E"/>
    <w:rsid w:val="00CF5909"/>
    <w:rsid w:val="00CF5E29"/>
    <w:rsid w:val="00CF5F1B"/>
    <w:rsid w:val="00CF64FC"/>
    <w:rsid w:val="00CF6B09"/>
    <w:rsid w:val="00CF6FFE"/>
    <w:rsid w:val="00CF77D7"/>
    <w:rsid w:val="00D0008A"/>
    <w:rsid w:val="00D007C6"/>
    <w:rsid w:val="00D00D47"/>
    <w:rsid w:val="00D012D9"/>
    <w:rsid w:val="00D0153E"/>
    <w:rsid w:val="00D01B63"/>
    <w:rsid w:val="00D01D70"/>
    <w:rsid w:val="00D01DFE"/>
    <w:rsid w:val="00D01F4B"/>
    <w:rsid w:val="00D0264D"/>
    <w:rsid w:val="00D02C98"/>
    <w:rsid w:val="00D02CE0"/>
    <w:rsid w:val="00D03203"/>
    <w:rsid w:val="00D03282"/>
    <w:rsid w:val="00D0418E"/>
    <w:rsid w:val="00D0479B"/>
    <w:rsid w:val="00D04B91"/>
    <w:rsid w:val="00D05231"/>
    <w:rsid w:val="00D0581B"/>
    <w:rsid w:val="00D05E85"/>
    <w:rsid w:val="00D07683"/>
    <w:rsid w:val="00D07929"/>
    <w:rsid w:val="00D079E2"/>
    <w:rsid w:val="00D07AD3"/>
    <w:rsid w:val="00D108D7"/>
    <w:rsid w:val="00D1096A"/>
    <w:rsid w:val="00D11544"/>
    <w:rsid w:val="00D11EF0"/>
    <w:rsid w:val="00D11FC4"/>
    <w:rsid w:val="00D13381"/>
    <w:rsid w:val="00D13BB1"/>
    <w:rsid w:val="00D144AE"/>
    <w:rsid w:val="00D1588E"/>
    <w:rsid w:val="00D15BF4"/>
    <w:rsid w:val="00D15CF0"/>
    <w:rsid w:val="00D15E6C"/>
    <w:rsid w:val="00D168E1"/>
    <w:rsid w:val="00D16B55"/>
    <w:rsid w:val="00D16E34"/>
    <w:rsid w:val="00D17732"/>
    <w:rsid w:val="00D17BC8"/>
    <w:rsid w:val="00D17E8F"/>
    <w:rsid w:val="00D17ECE"/>
    <w:rsid w:val="00D20804"/>
    <w:rsid w:val="00D20CCC"/>
    <w:rsid w:val="00D21A01"/>
    <w:rsid w:val="00D220E3"/>
    <w:rsid w:val="00D2265F"/>
    <w:rsid w:val="00D22CAC"/>
    <w:rsid w:val="00D22EED"/>
    <w:rsid w:val="00D232CF"/>
    <w:rsid w:val="00D23308"/>
    <w:rsid w:val="00D239CE"/>
    <w:rsid w:val="00D23CDF"/>
    <w:rsid w:val="00D24173"/>
    <w:rsid w:val="00D24556"/>
    <w:rsid w:val="00D24672"/>
    <w:rsid w:val="00D25C10"/>
    <w:rsid w:val="00D25C3E"/>
    <w:rsid w:val="00D25FAF"/>
    <w:rsid w:val="00D26308"/>
    <w:rsid w:val="00D2688E"/>
    <w:rsid w:val="00D26FBC"/>
    <w:rsid w:val="00D26FC9"/>
    <w:rsid w:val="00D27169"/>
    <w:rsid w:val="00D274E5"/>
    <w:rsid w:val="00D278A0"/>
    <w:rsid w:val="00D3069E"/>
    <w:rsid w:val="00D30910"/>
    <w:rsid w:val="00D30972"/>
    <w:rsid w:val="00D309BD"/>
    <w:rsid w:val="00D30A19"/>
    <w:rsid w:val="00D31633"/>
    <w:rsid w:val="00D317A8"/>
    <w:rsid w:val="00D31E46"/>
    <w:rsid w:val="00D32213"/>
    <w:rsid w:val="00D32439"/>
    <w:rsid w:val="00D327F3"/>
    <w:rsid w:val="00D330CF"/>
    <w:rsid w:val="00D33318"/>
    <w:rsid w:val="00D3358C"/>
    <w:rsid w:val="00D3383F"/>
    <w:rsid w:val="00D33BB7"/>
    <w:rsid w:val="00D33EC2"/>
    <w:rsid w:val="00D346A6"/>
    <w:rsid w:val="00D353B0"/>
    <w:rsid w:val="00D35652"/>
    <w:rsid w:val="00D35848"/>
    <w:rsid w:val="00D3591A"/>
    <w:rsid w:val="00D35931"/>
    <w:rsid w:val="00D35BA2"/>
    <w:rsid w:val="00D35F5A"/>
    <w:rsid w:val="00D361CE"/>
    <w:rsid w:val="00D361FD"/>
    <w:rsid w:val="00D36321"/>
    <w:rsid w:val="00D37BE7"/>
    <w:rsid w:val="00D406A6"/>
    <w:rsid w:val="00D40CBF"/>
    <w:rsid w:val="00D41598"/>
    <w:rsid w:val="00D41B3F"/>
    <w:rsid w:val="00D423EC"/>
    <w:rsid w:val="00D42401"/>
    <w:rsid w:val="00D42668"/>
    <w:rsid w:val="00D4325C"/>
    <w:rsid w:val="00D43302"/>
    <w:rsid w:val="00D43518"/>
    <w:rsid w:val="00D443F5"/>
    <w:rsid w:val="00D448B5"/>
    <w:rsid w:val="00D44C9F"/>
    <w:rsid w:val="00D46166"/>
    <w:rsid w:val="00D47045"/>
    <w:rsid w:val="00D47808"/>
    <w:rsid w:val="00D4799C"/>
    <w:rsid w:val="00D47D5B"/>
    <w:rsid w:val="00D47FB4"/>
    <w:rsid w:val="00D50461"/>
    <w:rsid w:val="00D508E9"/>
    <w:rsid w:val="00D510B8"/>
    <w:rsid w:val="00D51A95"/>
    <w:rsid w:val="00D5241D"/>
    <w:rsid w:val="00D526C0"/>
    <w:rsid w:val="00D528B0"/>
    <w:rsid w:val="00D52BFF"/>
    <w:rsid w:val="00D530F9"/>
    <w:rsid w:val="00D53893"/>
    <w:rsid w:val="00D53BC8"/>
    <w:rsid w:val="00D54185"/>
    <w:rsid w:val="00D541E8"/>
    <w:rsid w:val="00D552A5"/>
    <w:rsid w:val="00D55E5D"/>
    <w:rsid w:val="00D56631"/>
    <w:rsid w:val="00D568A1"/>
    <w:rsid w:val="00D56A2C"/>
    <w:rsid w:val="00D56F25"/>
    <w:rsid w:val="00D5789B"/>
    <w:rsid w:val="00D57ED2"/>
    <w:rsid w:val="00D57F0C"/>
    <w:rsid w:val="00D60266"/>
    <w:rsid w:val="00D604E2"/>
    <w:rsid w:val="00D606A8"/>
    <w:rsid w:val="00D60EF0"/>
    <w:rsid w:val="00D61337"/>
    <w:rsid w:val="00D61437"/>
    <w:rsid w:val="00D6199D"/>
    <w:rsid w:val="00D625A0"/>
    <w:rsid w:val="00D62A31"/>
    <w:rsid w:val="00D62B81"/>
    <w:rsid w:val="00D633D4"/>
    <w:rsid w:val="00D65DC7"/>
    <w:rsid w:val="00D65EE4"/>
    <w:rsid w:val="00D6618C"/>
    <w:rsid w:val="00D66C59"/>
    <w:rsid w:val="00D6760E"/>
    <w:rsid w:val="00D6773B"/>
    <w:rsid w:val="00D7017F"/>
    <w:rsid w:val="00D70316"/>
    <w:rsid w:val="00D70D38"/>
    <w:rsid w:val="00D715D0"/>
    <w:rsid w:val="00D71BAD"/>
    <w:rsid w:val="00D7228E"/>
    <w:rsid w:val="00D72773"/>
    <w:rsid w:val="00D72E32"/>
    <w:rsid w:val="00D72FB7"/>
    <w:rsid w:val="00D73ACE"/>
    <w:rsid w:val="00D73ECA"/>
    <w:rsid w:val="00D74032"/>
    <w:rsid w:val="00D741AD"/>
    <w:rsid w:val="00D7445C"/>
    <w:rsid w:val="00D745C8"/>
    <w:rsid w:val="00D74BD5"/>
    <w:rsid w:val="00D75C93"/>
    <w:rsid w:val="00D75E27"/>
    <w:rsid w:val="00D75E47"/>
    <w:rsid w:val="00D76E6B"/>
    <w:rsid w:val="00D76ED2"/>
    <w:rsid w:val="00D76EF4"/>
    <w:rsid w:val="00D77237"/>
    <w:rsid w:val="00D77316"/>
    <w:rsid w:val="00D777F3"/>
    <w:rsid w:val="00D77A97"/>
    <w:rsid w:val="00D804C8"/>
    <w:rsid w:val="00D80821"/>
    <w:rsid w:val="00D80912"/>
    <w:rsid w:val="00D8093D"/>
    <w:rsid w:val="00D80A23"/>
    <w:rsid w:val="00D80FA5"/>
    <w:rsid w:val="00D8111D"/>
    <w:rsid w:val="00D8135B"/>
    <w:rsid w:val="00D81901"/>
    <w:rsid w:val="00D82719"/>
    <w:rsid w:val="00D832C5"/>
    <w:rsid w:val="00D836F4"/>
    <w:rsid w:val="00D847C8"/>
    <w:rsid w:val="00D84AE2"/>
    <w:rsid w:val="00D84CA3"/>
    <w:rsid w:val="00D8526C"/>
    <w:rsid w:val="00D855AE"/>
    <w:rsid w:val="00D86028"/>
    <w:rsid w:val="00D8659D"/>
    <w:rsid w:val="00D86C93"/>
    <w:rsid w:val="00D87A30"/>
    <w:rsid w:val="00D87B29"/>
    <w:rsid w:val="00D87E66"/>
    <w:rsid w:val="00D903D6"/>
    <w:rsid w:val="00D904C8"/>
    <w:rsid w:val="00D90566"/>
    <w:rsid w:val="00D91F91"/>
    <w:rsid w:val="00D92409"/>
    <w:rsid w:val="00D9245A"/>
    <w:rsid w:val="00D92BEA"/>
    <w:rsid w:val="00D93560"/>
    <w:rsid w:val="00D9384D"/>
    <w:rsid w:val="00D93ACE"/>
    <w:rsid w:val="00D93D58"/>
    <w:rsid w:val="00D9426A"/>
    <w:rsid w:val="00D94718"/>
    <w:rsid w:val="00D9475A"/>
    <w:rsid w:val="00D949F4"/>
    <w:rsid w:val="00D954B2"/>
    <w:rsid w:val="00D960ED"/>
    <w:rsid w:val="00D964E4"/>
    <w:rsid w:val="00D978C7"/>
    <w:rsid w:val="00D97943"/>
    <w:rsid w:val="00D97E1A"/>
    <w:rsid w:val="00DA0861"/>
    <w:rsid w:val="00DA0998"/>
    <w:rsid w:val="00DA10E7"/>
    <w:rsid w:val="00DA121E"/>
    <w:rsid w:val="00DA2636"/>
    <w:rsid w:val="00DA27B8"/>
    <w:rsid w:val="00DA29BF"/>
    <w:rsid w:val="00DA4990"/>
    <w:rsid w:val="00DA4F68"/>
    <w:rsid w:val="00DA5215"/>
    <w:rsid w:val="00DA53CF"/>
    <w:rsid w:val="00DA5A65"/>
    <w:rsid w:val="00DA61F0"/>
    <w:rsid w:val="00DA633E"/>
    <w:rsid w:val="00DA6C9D"/>
    <w:rsid w:val="00DA794A"/>
    <w:rsid w:val="00DB022B"/>
    <w:rsid w:val="00DB02FF"/>
    <w:rsid w:val="00DB090E"/>
    <w:rsid w:val="00DB0B54"/>
    <w:rsid w:val="00DB193D"/>
    <w:rsid w:val="00DB1F52"/>
    <w:rsid w:val="00DB24E3"/>
    <w:rsid w:val="00DB26F3"/>
    <w:rsid w:val="00DB2E37"/>
    <w:rsid w:val="00DB33DE"/>
    <w:rsid w:val="00DB3D6E"/>
    <w:rsid w:val="00DB3E4E"/>
    <w:rsid w:val="00DB3F96"/>
    <w:rsid w:val="00DB4174"/>
    <w:rsid w:val="00DB46E7"/>
    <w:rsid w:val="00DB4CB0"/>
    <w:rsid w:val="00DB54A1"/>
    <w:rsid w:val="00DB5D83"/>
    <w:rsid w:val="00DB5EFE"/>
    <w:rsid w:val="00DB6423"/>
    <w:rsid w:val="00DB68D2"/>
    <w:rsid w:val="00DB7434"/>
    <w:rsid w:val="00DB753E"/>
    <w:rsid w:val="00DB7620"/>
    <w:rsid w:val="00DB7A91"/>
    <w:rsid w:val="00DC0097"/>
    <w:rsid w:val="00DC0132"/>
    <w:rsid w:val="00DC0449"/>
    <w:rsid w:val="00DC054A"/>
    <w:rsid w:val="00DC0D6D"/>
    <w:rsid w:val="00DC1D5D"/>
    <w:rsid w:val="00DC22A0"/>
    <w:rsid w:val="00DC258E"/>
    <w:rsid w:val="00DC359D"/>
    <w:rsid w:val="00DC36A0"/>
    <w:rsid w:val="00DC4350"/>
    <w:rsid w:val="00DC4588"/>
    <w:rsid w:val="00DC46DE"/>
    <w:rsid w:val="00DC4805"/>
    <w:rsid w:val="00DC49AF"/>
    <w:rsid w:val="00DC4BD3"/>
    <w:rsid w:val="00DC4FFD"/>
    <w:rsid w:val="00DC52FD"/>
    <w:rsid w:val="00DC5443"/>
    <w:rsid w:val="00DC6032"/>
    <w:rsid w:val="00DC608F"/>
    <w:rsid w:val="00DC68E9"/>
    <w:rsid w:val="00DC7541"/>
    <w:rsid w:val="00DC7A03"/>
    <w:rsid w:val="00DD0A67"/>
    <w:rsid w:val="00DD1067"/>
    <w:rsid w:val="00DD1917"/>
    <w:rsid w:val="00DD19E7"/>
    <w:rsid w:val="00DD1A5F"/>
    <w:rsid w:val="00DD225F"/>
    <w:rsid w:val="00DD258E"/>
    <w:rsid w:val="00DD39B0"/>
    <w:rsid w:val="00DD4093"/>
    <w:rsid w:val="00DD4DD6"/>
    <w:rsid w:val="00DD5C44"/>
    <w:rsid w:val="00DD5D42"/>
    <w:rsid w:val="00DD5D70"/>
    <w:rsid w:val="00DD61BB"/>
    <w:rsid w:val="00DD635F"/>
    <w:rsid w:val="00DD6A77"/>
    <w:rsid w:val="00DD7224"/>
    <w:rsid w:val="00DD747A"/>
    <w:rsid w:val="00DD76EE"/>
    <w:rsid w:val="00DD7CF1"/>
    <w:rsid w:val="00DD7EAB"/>
    <w:rsid w:val="00DE1FE3"/>
    <w:rsid w:val="00DE20C3"/>
    <w:rsid w:val="00DE20E1"/>
    <w:rsid w:val="00DE254B"/>
    <w:rsid w:val="00DE3E55"/>
    <w:rsid w:val="00DE4C68"/>
    <w:rsid w:val="00DE4EBA"/>
    <w:rsid w:val="00DE52A8"/>
    <w:rsid w:val="00DE5E5E"/>
    <w:rsid w:val="00DE70C0"/>
    <w:rsid w:val="00DE7DAC"/>
    <w:rsid w:val="00DF0399"/>
    <w:rsid w:val="00DF053E"/>
    <w:rsid w:val="00DF0C49"/>
    <w:rsid w:val="00DF150C"/>
    <w:rsid w:val="00DF16D8"/>
    <w:rsid w:val="00DF19D3"/>
    <w:rsid w:val="00DF1D33"/>
    <w:rsid w:val="00DF2971"/>
    <w:rsid w:val="00DF2BF4"/>
    <w:rsid w:val="00DF2E1A"/>
    <w:rsid w:val="00DF3010"/>
    <w:rsid w:val="00DF33E9"/>
    <w:rsid w:val="00DF4ECE"/>
    <w:rsid w:val="00DF5083"/>
    <w:rsid w:val="00DF5330"/>
    <w:rsid w:val="00DF5A53"/>
    <w:rsid w:val="00DF5ACC"/>
    <w:rsid w:val="00DF64AE"/>
    <w:rsid w:val="00DF6D6F"/>
    <w:rsid w:val="00DF6DF3"/>
    <w:rsid w:val="00DF74A8"/>
    <w:rsid w:val="00DF7C89"/>
    <w:rsid w:val="00E005F2"/>
    <w:rsid w:val="00E0095A"/>
    <w:rsid w:val="00E00D92"/>
    <w:rsid w:val="00E00FE9"/>
    <w:rsid w:val="00E01381"/>
    <w:rsid w:val="00E01B6A"/>
    <w:rsid w:val="00E02072"/>
    <w:rsid w:val="00E02B4E"/>
    <w:rsid w:val="00E02DEC"/>
    <w:rsid w:val="00E0310C"/>
    <w:rsid w:val="00E0318E"/>
    <w:rsid w:val="00E0335A"/>
    <w:rsid w:val="00E03878"/>
    <w:rsid w:val="00E03A24"/>
    <w:rsid w:val="00E03FB4"/>
    <w:rsid w:val="00E0416A"/>
    <w:rsid w:val="00E04566"/>
    <w:rsid w:val="00E04A2C"/>
    <w:rsid w:val="00E04F47"/>
    <w:rsid w:val="00E04FE1"/>
    <w:rsid w:val="00E05884"/>
    <w:rsid w:val="00E065D4"/>
    <w:rsid w:val="00E07133"/>
    <w:rsid w:val="00E07846"/>
    <w:rsid w:val="00E078FE"/>
    <w:rsid w:val="00E07AE9"/>
    <w:rsid w:val="00E07AEE"/>
    <w:rsid w:val="00E07C8B"/>
    <w:rsid w:val="00E105A1"/>
    <w:rsid w:val="00E10775"/>
    <w:rsid w:val="00E10A34"/>
    <w:rsid w:val="00E114F5"/>
    <w:rsid w:val="00E11B69"/>
    <w:rsid w:val="00E1294A"/>
    <w:rsid w:val="00E12C20"/>
    <w:rsid w:val="00E12C5A"/>
    <w:rsid w:val="00E13D7E"/>
    <w:rsid w:val="00E1450A"/>
    <w:rsid w:val="00E14B58"/>
    <w:rsid w:val="00E14CDE"/>
    <w:rsid w:val="00E14E51"/>
    <w:rsid w:val="00E15CE5"/>
    <w:rsid w:val="00E160F8"/>
    <w:rsid w:val="00E1645F"/>
    <w:rsid w:val="00E17563"/>
    <w:rsid w:val="00E17809"/>
    <w:rsid w:val="00E17C01"/>
    <w:rsid w:val="00E20FEC"/>
    <w:rsid w:val="00E21296"/>
    <w:rsid w:val="00E212A2"/>
    <w:rsid w:val="00E215FD"/>
    <w:rsid w:val="00E219EE"/>
    <w:rsid w:val="00E221A9"/>
    <w:rsid w:val="00E2237B"/>
    <w:rsid w:val="00E225E6"/>
    <w:rsid w:val="00E230AB"/>
    <w:rsid w:val="00E23245"/>
    <w:rsid w:val="00E236FE"/>
    <w:rsid w:val="00E237A5"/>
    <w:rsid w:val="00E23A83"/>
    <w:rsid w:val="00E23DFF"/>
    <w:rsid w:val="00E240E2"/>
    <w:rsid w:val="00E24111"/>
    <w:rsid w:val="00E24541"/>
    <w:rsid w:val="00E24B15"/>
    <w:rsid w:val="00E24B5B"/>
    <w:rsid w:val="00E255EF"/>
    <w:rsid w:val="00E258FB"/>
    <w:rsid w:val="00E25DE8"/>
    <w:rsid w:val="00E264D6"/>
    <w:rsid w:val="00E26DB5"/>
    <w:rsid w:val="00E27655"/>
    <w:rsid w:val="00E27B3C"/>
    <w:rsid w:val="00E27E81"/>
    <w:rsid w:val="00E30A3D"/>
    <w:rsid w:val="00E31B56"/>
    <w:rsid w:val="00E31F1F"/>
    <w:rsid w:val="00E32716"/>
    <w:rsid w:val="00E32FA9"/>
    <w:rsid w:val="00E33D13"/>
    <w:rsid w:val="00E33DD2"/>
    <w:rsid w:val="00E34297"/>
    <w:rsid w:val="00E34408"/>
    <w:rsid w:val="00E3540F"/>
    <w:rsid w:val="00E36763"/>
    <w:rsid w:val="00E3786F"/>
    <w:rsid w:val="00E37B56"/>
    <w:rsid w:val="00E37E4F"/>
    <w:rsid w:val="00E403C4"/>
    <w:rsid w:val="00E4082A"/>
    <w:rsid w:val="00E4097F"/>
    <w:rsid w:val="00E42675"/>
    <w:rsid w:val="00E42B4C"/>
    <w:rsid w:val="00E43659"/>
    <w:rsid w:val="00E43ADD"/>
    <w:rsid w:val="00E43CCE"/>
    <w:rsid w:val="00E43DA5"/>
    <w:rsid w:val="00E43EB6"/>
    <w:rsid w:val="00E44435"/>
    <w:rsid w:val="00E446B2"/>
    <w:rsid w:val="00E4520D"/>
    <w:rsid w:val="00E45252"/>
    <w:rsid w:val="00E45907"/>
    <w:rsid w:val="00E45E10"/>
    <w:rsid w:val="00E46245"/>
    <w:rsid w:val="00E46534"/>
    <w:rsid w:val="00E46E9E"/>
    <w:rsid w:val="00E46ED2"/>
    <w:rsid w:val="00E478C9"/>
    <w:rsid w:val="00E47B64"/>
    <w:rsid w:val="00E47BA8"/>
    <w:rsid w:val="00E5001B"/>
    <w:rsid w:val="00E50828"/>
    <w:rsid w:val="00E508F7"/>
    <w:rsid w:val="00E5117D"/>
    <w:rsid w:val="00E51191"/>
    <w:rsid w:val="00E51E23"/>
    <w:rsid w:val="00E52B7D"/>
    <w:rsid w:val="00E52E04"/>
    <w:rsid w:val="00E52EBF"/>
    <w:rsid w:val="00E53F8C"/>
    <w:rsid w:val="00E53FDA"/>
    <w:rsid w:val="00E5428D"/>
    <w:rsid w:val="00E548E3"/>
    <w:rsid w:val="00E549C1"/>
    <w:rsid w:val="00E54B62"/>
    <w:rsid w:val="00E550E7"/>
    <w:rsid w:val="00E553B4"/>
    <w:rsid w:val="00E5585E"/>
    <w:rsid w:val="00E55D4D"/>
    <w:rsid w:val="00E55D99"/>
    <w:rsid w:val="00E560C5"/>
    <w:rsid w:val="00E560D0"/>
    <w:rsid w:val="00E56A9C"/>
    <w:rsid w:val="00E56B9C"/>
    <w:rsid w:val="00E56CEA"/>
    <w:rsid w:val="00E57B20"/>
    <w:rsid w:val="00E57D49"/>
    <w:rsid w:val="00E57D51"/>
    <w:rsid w:val="00E6059B"/>
    <w:rsid w:val="00E61370"/>
    <w:rsid w:val="00E61CF4"/>
    <w:rsid w:val="00E61D6C"/>
    <w:rsid w:val="00E6358B"/>
    <w:rsid w:val="00E635B9"/>
    <w:rsid w:val="00E64012"/>
    <w:rsid w:val="00E640A8"/>
    <w:rsid w:val="00E64A2D"/>
    <w:rsid w:val="00E65806"/>
    <w:rsid w:val="00E65BC3"/>
    <w:rsid w:val="00E6616A"/>
    <w:rsid w:val="00E66AA3"/>
    <w:rsid w:val="00E66D02"/>
    <w:rsid w:val="00E6733C"/>
    <w:rsid w:val="00E6778E"/>
    <w:rsid w:val="00E67914"/>
    <w:rsid w:val="00E7026B"/>
    <w:rsid w:val="00E7068A"/>
    <w:rsid w:val="00E70E53"/>
    <w:rsid w:val="00E7120D"/>
    <w:rsid w:val="00E71322"/>
    <w:rsid w:val="00E71346"/>
    <w:rsid w:val="00E713D1"/>
    <w:rsid w:val="00E717D2"/>
    <w:rsid w:val="00E71815"/>
    <w:rsid w:val="00E71846"/>
    <w:rsid w:val="00E71A1A"/>
    <w:rsid w:val="00E727FA"/>
    <w:rsid w:val="00E728CF"/>
    <w:rsid w:val="00E73EDC"/>
    <w:rsid w:val="00E75378"/>
    <w:rsid w:val="00E7756D"/>
    <w:rsid w:val="00E77804"/>
    <w:rsid w:val="00E77D2F"/>
    <w:rsid w:val="00E80632"/>
    <w:rsid w:val="00E80874"/>
    <w:rsid w:val="00E80890"/>
    <w:rsid w:val="00E808D3"/>
    <w:rsid w:val="00E80EE9"/>
    <w:rsid w:val="00E8124F"/>
    <w:rsid w:val="00E8139C"/>
    <w:rsid w:val="00E8153A"/>
    <w:rsid w:val="00E81D76"/>
    <w:rsid w:val="00E82389"/>
    <w:rsid w:val="00E828A9"/>
    <w:rsid w:val="00E828D3"/>
    <w:rsid w:val="00E82D10"/>
    <w:rsid w:val="00E8366F"/>
    <w:rsid w:val="00E83A14"/>
    <w:rsid w:val="00E83A51"/>
    <w:rsid w:val="00E83D45"/>
    <w:rsid w:val="00E84487"/>
    <w:rsid w:val="00E849B9"/>
    <w:rsid w:val="00E84DF6"/>
    <w:rsid w:val="00E85F63"/>
    <w:rsid w:val="00E865CF"/>
    <w:rsid w:val="00E8716B"/>
    <w:rsid w:val="00E87423"/>
    <w:rsid w:val="00E87554"/>
    <w:rsid w:val="00E876EF"/>
    <w:rsid w:val="00E87713"/>
    <w:rsid w:val="00E877EE"/>
    <w:rsid w:val="00E878AD"/>
    <w:rsid w:val="00E87AD6"/>
    <w:rsid w:val="00E87BA1"/>
    <w:rsid w:val="00E90EA7"/>
    <w:rsid w:val="00E92971"/>
    <w:rsid w:val="00E92AF2"/>
    <w:rsid w:val="00E92CFA"/>
    <w:rsid w:val="00E92D3F"/>
    <w:rsid w:val="00E9328D"/>
    <w:rsid w:val="00E93AFD"/>
    <w:rsid w:val="00E93C3E"/>
    <w:rsid w:val="00E945C0"/>
    <w:rsid w:val="00E94646"/>
    <w:rsid w:val="00E964BB"/>
    <w:rsid w:val="00E9656F"/>
    <w:rsid w:val="00E9660F"/>
    <w:rsid w:val="00E9717F"/>
    <w:rsid w:val="00E97D80"/>
    <w:rsid w:val="00EA0198"/>
    <w:rsid w:val="00EA07DA"/>
    <w:rsid w:val="00EA093C"/>
    <w:rsid w:val="00EA0A98"/>
    <w:rsid w:val="00EA0F53"/>
    <w:rsid w:val="00EA0FD6"/>
    <w:rsid w:val="00EA1122"/>
    <w:rsid w:val="00EA1387"/>
    <w:rsid w:val="00EA247A"/>
    <w:rsid w:val="00EA28E9"/>
    <w:rsid w:val="00EA2DA3"/>
    <w:rsid w:val="00EA40B6"/>
    <w:rsid w:val="00EA42FD"/>
    <w:rsid w:val="00EA4AEB"/>
    <w:rsid w:val="00EA4BAB"/>
    <w:rsid w:val="00EA50B5"/>
    <w:rsid w:val="00EA50EB"/>
    <w:rsid w:val="00EA5E1E"/>
    <w:rsid w:val="00EA6295"/>
    <w:rsid w:val="00EA62B4"/>
    <w:rsid w:val="00EA79BD"/>
    <w:rsid w:val="00EB131D"/>
    <w:rsid w:val="00EB1F16"/>
    <w:rsid w:val="00EB22B7"/>
    <w:rsid w:val="00EB3767"/>
    <w:rsid w:val="00EB3A22"/>
    <w:rsid w:val="00EB3D4B"/>
    <w:rsid w:val="00EB3EA4"/>
    <w:rsid w:val="00EB44DE"/>
    <w:rsid w:val="00EB4972"/>
    <w:rsid w:val="00EB4B01"/>
    <w:rsid w:val="00EB582B"/>
    <w:rsid w:val="00EB62BA"/>
    <w:rsid w:val="00EB66C0"/>
    <w:rsid w:val="00EB68C0"/>
    <w:rsid w:val="00EB693F"/>
    <w:rsid w:val="00EB6F64"/>
    <w:rsid w:val="00EB7071"/>
    <w:rsid w:val="00EB78CD"/>
    <w:rsid w:val="00EB7F33"/>
    <w:rsid w:val="00EC0602"/>
    <w:rsid w:val="00EC092D"/>
    <w:rsid w:val="00EC09AA"/>
    <w:rsid w:val="00EC0FFE"/>
    <w:rsid w:val="00EC1252"/>
    <w:rsid w:val="00EC13B9"/>
    <w:rsid w:val="00EC1451"/>
    <w:rsid w:val="00EC1483"/>
    <w:rsid w:val="00EC1DB4"/>
    <w:rsid w:val="00EC280A"/>
    <w:rsid w:val="00EC288B"/>
    <w:rsid w:val="00EC304C"/>
    <w:rsid w:val="00EC318C"/>
    <w:rsid w:val="00EC3713"/>
    <w:rsid w:val="00EC4071"/>
    <w:rsid w:val="00EC463F"/>
    <w:rsid w:val="00EC4B1C"/>
    <w:rsid w:val="00EC4DBA"/>
    <w:rsid w:val="00EC561A"/>
    <w:rsid w:val="00EC5723"/>
    <w:rsid w:val="00EC5882"/>
    <w:rsid w:val="00EC6106"/>
    <w:rsid w:val="00EC629E"/>
    <w:rsid w:val="00EC646A"/>
    <w:rsid w:val="00EC6A66"/>
    <w:rsid w:val="00EC6A88"/>
    <w:rsid w:val="00EC7706"/>
    <w:rsid w:val="00EC7737"/>
    <w:rsid w:val="00EC7AED"/>
    <w:rsid w:val="00EC7F66"/>
    <w:rsid w:val="00ED27CF"/>
    <w:rsid w:val="00ED310B"/>
    <w:rsid w:val="00ED339F"/>
    <w:rsid w:val="00ED3F30"/>
    <w:rsid w:val="00ED3FAE"/>
    <w:rsid w:val="00ED468D"/>
    <w:rsid w:val="00ED4AC6"/>
    <w:rsid w:val="00ED4CF2"/>
    <w:rsid w:val="00ED5524"/>
    <w:rsid w:val="00ED5D42"/>
    <w:rsid w:val="00ED5D7F"/>
    <w:rsid w:val="00ED6816"/>
    <w:rsid w:val="00ED6D38"/>
    <w:rsid w:val="00ED72E9"/>
    <w:rsid w:val="00ED751C"/>
    <w:rsid w:val="00ED7F3A"/>
    <w:rsid w:val="00EE0813"/>
    <w:rsid w:val="00EE0F8C"/>
    <w:rsid w:val="00EE1287"/>
    <w:rsid w:val="00EE19A9"/>
    <w:rsid w:val="00EE35D8"/>
    <w:rsid w:val="00EE377D"/>
    <w:rsid w:val="00EE48DE"/>
    <w:rsid w:val="00EE4D1B"/>
    <w:rsid w:val="00EE56DD"/>
    <w:rsid w:val="00EE5D53"/>
    <w:rsid w:val="00EE60DC"/>
    <w:rsid w:val="00EE6469"/>
    <w:rsid w:val="00EE68FA"/>
    <w:rsid w:val="00EE6DF8"/>
    <w:rsid w:val="00EE7A3D"/>
    <w:rsid w:val="00EF1126"/>
    <w:rsid w:val="00EF1F55"/>
    <w:rsid w:val="00EF2144"/>
    <w:rsid w:val="00EF2487"/>
    <w:rsid w:val="00EF2781"/>
    <w:rsid w:val="00EF2FE4"/>
    <w:rsid w:val="00EF32A6"/>
    <w:rsid w:val="00EF3672"/>
    <w:rsid w:val="00EF3CA3"/>
    <w:rsid w:val="00EF3F2E"/>
    <w:rsid w:val="00EF4021"/>
    <w:rsid w:val="00EF40B7"/>
    <w:rsid w:val="00EF484F"/>
    <w:rsid w:val="00EF517C"/>
    <w:rsid w:val="00EF541E"/>
    <w:rsid w:val="00EF5683"/>
    <w:rsid w:val="00EF6A62"/>
    <w:rsid w:val="00EF6CD5"/>
    <w:rsid w:val="00EF6F22"/>
    <w:rsid w:val="00EF74F5"/>
    <w:rsid w:val="00EF7C53"/>
    <w:rsid w:val="00EF7C68"/>
    <w:rsid w:val="00EF7CAB"/>
    <w:rsid w:val="00F00593"/>
    <w:rsid w:val="00F00C39"/>
    <w:rsid w:val="00F01982"/>
    <w:rsid w:val="00F020AE"/>
    <w:rsid w:val="00F023A3"/>
    <w:rsid w:val="00F02F41"/>
    <w:rsid w:val="00F03020"/>
    <w:rsid w:val="00F0331B"/>
    <w:rsid w:val="00F03AB6"/>
    <w:rsid w:val="00F040CE"/>
    <w:rsid w:val="00F0412A"/>
    <w:rsid w:val="00F045E3"/>
    <w:rsid w:val="00F05831"/>
    <w:rsid w:val="00F059A5"/>
    <w:rsid w:val="00F05AB8"/>
    <w:rsid w:val="00F05C29"/>
    <w:rsid w:val="00F0655C"/>
    <w:rsid w:val="00F066D9"/>
    <w:rsid w:val="00F06B20"/>
    <w:rsid w:val="00F10905"/>
    <w:rsid w:val="00F111C6"/>
    <w:rsid w:val="00F115B6"/>
    <w:rsid w:val="00F11748"/>
    <w:rsid w:val="00F11930"/>
    <w:rsid w:val="00F11A7D"/>
    <w:rsid w:val="00F123A8"/>
    <w:rsid w:val="00F1278A"/>
    <w:rsid w:val="00F129EF"/>
    <w:rsid w:val="00F13340"/>
    <w:rsid w:val="00F13468"/>
    <w:rsid w:val="00F134AD"/>
    <w:rsid w:val="00F13E5F"/>
    <w:rsid w:val="00F141E0"/>
    <w:rsid w:val="00F1426F"/>
    <w:rsid w:val="00F14BC4"/>
    <w:rsid w:val="00F14EAA"/>
    <w:rsid w:val="00F1503A"/>
    <w:rsid w:val="00F153BB"/>
    <w:rsid w:val="00F15AC1"/>
    <w:rsid w:val="00F15AE3"/>
    <w:rsid w:val="00F15B52"/>
    <w:rsid w:val="00F16797"/>
    <w:rsid w:val="00F169A5"/>
    <w:rsid w:val="00F17132"/>
    <w:rsid w:val="00F179B3"/>
    <w:rsid w:val="00F17E6E"/>
    <w:rsid w:val="00F201D0"/>
    <w:rsid w:val="00F20D74"/>
    <w:rsid w:val="00F20E66"/>
    <w:rsid w:val="00F21587"/>
    <w:rsid w:val="00F217A1"/>
    <w:rsid w:val="00F21C2A"/>
    <w:rsid w:val="00F229AE"/>
    <w:rsid w:val="00F22B89"/>
    <w:rsid w:val="00F22D89"/>
    <w:rsid w:val="00F22F2A"/>
    <w:rsid w:val="00F234F0"/>
    <w:rsid w:val="00F23E00"/>
    <w:rsid w:val="00F24201"/>
    <w:rsid w:val="00F24392"/>
    <w:rsid w:val="00F25086"/>
    <w:rsid w:val="00F25734"/>
    <w:rsid w:val="00F2579B"/>
    <w:rsid w:val="00F25886"/>
    <w:rsid w:val="00F26159"/>
    <w:rsid w:val="00F27D6B"/>
    <w:rsid w:val="00F30224"/>
    <w:rsid w:val="00F30E6F"/>
    <w:rsid w:val="00F318A7"/>
    <w:rsid w:val="00F31B57"/>
    <w:rsid w:val="00F331B1"/>
    <w:rsid w:val="00F332AD"/>
    <w:rsid w:val="00F34643"/>
    <w:rsid w:val="00F34C55"/>
    <w:rsid w:val="00F3531F"/>
    <w:rsid w:val="00F3586C"/>
    <w:rsid w:val="00F3588D"/>
    <w:rsid w:val="00F359F1"/>
    <w:rsid w:val="00F35E43"/>
    <w:rsid w:val="00F3623B"/>
    <w:rsid w:val="00F363BD"/>
    <w:rsid w:val="00F364F9"/>
    <w:rsid w:val="00F36984"/>
    <w:rsid w:val="00F36CD2"/>
    <w:rsid w:val="00F36EA1"/>
    <w:rsid w:val="00F3761D"/>
    <w:rsid w:val="00F37999"/>
    <w:rsid w:val="00F40BC3"/>
    <w:rsid w:val="00F40DB6"/>
    <w:rsid w:val="00F4112B"/>
    <w:rsid w:val="00F413BC"/>
    <w:rsid w:val="00F4165F"/>
    <w:rsid w:val="00F41F96"/>
    <w:rsid w:val="00F42122"/>
    <w:rsid w:val="00F43E43"/>
    <w:rsid w:val="00F44977"/>
    <w:rsid w:val="00F45251"/>
    <w:rsid w:val="00F458EC"/>
    <w:rsid w:val="00F45BE2"/>
    <w:rsid w:val="00F45D72"/>
    <w:rsid w:val="00F45DC1"/>
    <w:rsid w:val="00F45EEB"/>
    <w:rsid w:val="00F46E41"/>
    <w:rsid w:val="00F478F3"/>
    <w:rsid w:val="00F5022E"/>
    <w:rsid w:val="00F508D9"/>
    <w:rsid w:val="00F5091D"/>
    <w:rsid w:val="00F50A61"/>
    <w:rsid w:val="00F51F9F"/>
    <w:rsid w:val="00F520D2"/>
    <w:rsid w:val="00F52111"/>
    <w:rsid w:val="00F524F7"/>
    <w:rsid w:val="00F52B25"/>
    <w:rsid w:val="00F52CEB"/>
    <w:rsid w:val="00F536C2"/>
    <w:rsid w:val="00F548A7"/>
    <w:rsid w:val="00F54961"/>
    <w:rsid w:val="00F54D4D"/>
    <w:rsid w:val="00F55DCA"/>
    <w:rsid w:val="00F5601C"/>
    <w:rsid w:val="00F56A02"/>
    <w:rsid w:val="00F56BDC"/>
    <w:rsid w:val="00F56E1D"/>
    <w:rsid w:val="00F5720D"/>
    <w:rsid w:val="00F5795D"/>
    <w:rsid w:val="00F607F7"/>
    <w:rsid w:val="00F61532"/>
    <w:rsid w:val="00F633A9"/>
    <w:rsid w:val="00F635D9"/>
    <w:rsid w:val="00F6383E"/>
    <w:rsid w:val="00F63987"/>
    <w:rsid w:val="00F63EDE"/>
    <w:rsid w:val="00F6434F"/>
    <w:rsid w:val="00F646C4"/>
    <w:rsid w:val="00F64DAD"/>
    <w:rsid w:val="00F64F84"/>
    <w:rsid w:val="00F65C0B"/>
    <w:rsid w:val="00F65E26"/>
    <w:rsid w:val="00F65F91"/>
    <w:rsid w:val="00F65FF9"/>
    <w:rsid w:val="00F6619C"/>
    <w:rsid w:val="00F66452"/>
    <w:rsid w:val="00F67E89"/>
    <w:rsid w:val="00F67F41"/>
    <w:rsid w:val="00F70109"/>
    <w:rsid w:val="00F705D3"/>
    <w:rsid w:val="00F70EA4"/>
    <w:rsid w:val="00F710F3"/>
    <w:rsid w:val="00F71262"/>
    <w:rsid w:val="00F71AC2"/>
    <w:rsid w:val="00F7202B"/>
    <w:rsid w:val="00F729BB"/>
    <w:rsid w:val="00F73B99"/>
    <w:rsid w:val="00F73D68"/>
    <w:rsid w:val="00F7400A"/>
    <w:rsid w:val="00F743F0"/>
    <w:rsid w:val="00F74DA8"/>
    <w:rsid w:val="00F754C6"/>
    <w:rsid w:val="00F754F4"/>
    <w:rsid w:val="00F75B1B"/>
    <w:rsid w:val="00F75C5D"/>
    <w:rsid w:val="00F75F2F"/>
    <w:rsid w:val="00F767DF"/>
    <w:rsid w:val="00F76D6C"/>
    <w:rsid w:val="00F76F1B"/>
    <w:rsid w:val="00F77713"/>
    <w:rsid w:val="00F7788D"/>
    <w:rsid w:val="00F77A51"/>
    <w:rsid w:val="00F80E4B"/>
    <w:rsid w:val="00F81455"/>
    <w:rsid w:val="00F819A4"/>
    <w:rsid w:val="00F81CFD"/>
    <w:rsid w:val="00F81E98"/>
    <w:rsid w:val="00F820FC"/>
    <w:rsid w:val="00F823D9"/>
    <w:rsid w:val="00F82BA2"/>
    <w:rsid w:val="00F83180"/>
    <w:rsid w:val="00F832E3"/>
    <w:rsid w:val="00F837B5"/>
    <w:rsid w:val="00F84322"/>
    <w:rsid w:val="00F8470F"/>
    <w:rsid w:val="00F84F3D"/>
    <w:rsid w:val="00F8504F"/>
    <w:rsid w:val="00F859EC"/>
    <w:rsid w:val="00F86A73"/>
    <w:rsid w:val="00F86C2B"/>
    <w:rsid w:val="00F9048A"/>
    <w:rsid w:val="00F90616"/>
    <w:rsid w:val="00F9082D"/>
    <w:rsid w:val="00F90A73"/>
    <w:rsid w:val="00F90A7F"/>
    <w:rsid w:val="00F90DC6"/>
    <w:rsid w:val="00F90E10"/>
    <w:rsid w:val="00F9161D"/>
    <w:rsid w:val="00F91ECE"/>
    <w:rsid w:val="00F9208E"/>
    <w:rsid w:val="00F92756"/>
    <w:rsid w:val="00F93A2A"/>
    <w:rsid w:val="00F93A45"/>
    <w:rsid w:val="00F94233"/>
    <w:rsid w:val="00F94657"/>
    <w:rsid w:val="00F9521F"/>
    <w:rsid w:val="00F962A2"/>
    <w:rsid w:val="00F963C9"/>
    <w:rsid w:val="00F964BF"/>
    <w:rsid w:val="00F970B0"/>
    <w:rsid w:val="00F9789E"/>
    <w:rsid w:val="00FA01DD"/>
    <w:rsid w:val="00FA0D82"/>
    <w:rsid w:val="00FA1340"/>
    <w:rsid w:val="00FA19BE"/>
    <w:rsid w:val="00FA2586"/>
    <w:rsid w:val="00FA2E70"/>
    <w:rsid w:val="00FA3C0B"/>
    <w:rsid w:val="00FA45E4"/>
    <w:rsid w:val="00FA4E2F"/>
    <w:rsid w:val="00FA507D"/>
    <w:rsid w:val="00FA52BF"/>
    <w:rsid w:val="00FA5AED"/>
    <w:rsid w:val="00FA5B17"/>
    <w:rsid w:val="00FA5B81"/>
    <w:rsid w:val="00FA636F"/>
    <w:rsid w:val="00FA67E5"/>
    <w:rsid w:val="00FA7098"/>
    <w:rsid w:val="00FA7BED"/>
    <w:rsid w:val="00FA7CA5"/>
    <w:rsid w:val="00FA7F07"/>
    <w:rsid w:val="00FB0497"/>
    <w:rsid w:val="00FB16C3"/>
    <w:rsid w:val="00FB1C02"/>
    <w:rsid w:val="00FB26E0"/>
    <w:rsid w:val="00FB36B1"/>
    <w:rsid w:val="00FB3B87"/>
    <w:rsid w:val="00FB3F1D"/>
    <w:rsid w:val="00FB520A"/>
    <w:rsid w:val="00FB55E8"/>
    <w:rsid w:val="00FB5666"/>
    <w:rsid w:val="00FB6883"/>
    <w:rsid w:val="00FC01CC"/>
    <w:rsid w:val="00FC01DC"/>
    <w:rsid w:val="00FC1A79"/>
    <w:rsid w:val="00FC1B48"/>
    <w:rsid w:val="00FC204E"/>
    <w:rsid w:val="00FC2864"/>
    <w:rsid w:val="00FC2B69"/>
    <w:rsid w:val="00FC30D7"/>
    <w:rsid w:val="00FC3720"/>
    <w:rsid w:val="00FC451A"/>
    <w:rsid w:val="00FC523A"/>
    <w:rsid w:val="00FC5395"/>
    <w:rsid w:val="00FC5A4F"/>
    <w:rsid w:val="00FC5FBC"/>
    <w:rsid w:val="00FC60E2"/>
    <w:rsid w:val="00FC6784"/>
    <w:rsid w:val="00FC6955"/>
    <w:rsid w:val="00FC6A72"/>
    <w:rsid w:val="00FC6D01"/>
    <w:rsid w:val="00FC6E9B"/>
    <w:rsid w:val="00FD07FB"/>
    <w:rsid w:val="00FD1271"/>
    <w:rsid w:val="00FD17D4"/>
    <w:rsid w:val="00FD217C"/>
    <w:rsid w:val="00FD3D31"/>
    <w:rsid w:val="00FD40CD"/>
    <w:rsid w:val="00FD41DA"/>
    <w:rsid w:val="00FD49D3"/>
    <w:rsid w:val="00FD4CB7"/>
    <w:rsid w:val="00FD4CE0"/>
    <w:rsid w:val="00FD4D31"/>
    <w:rsid w:val="00FD572D"/>
    <w:rsid w:val="00FD5977"/>
    <w:rsid w:val="00FD5C4F"/>
    <w:rsid w:val="00FD6222"/>
    <w:rsid w:val="00FD62A3"/>
    <w:rsid w:val="00FD68DC"/>
    <w:rsid w:val="00FD6D2B"/>
    <w:rsid w:val="00FD7045"/>
    <w:rsid w:val="00FD7BB8"/>
    <w:rsid w:val="00FE0183"/>
    <w:rsid w:val="00FE02C2"/>
    <w:rsid w:val="00FE0BAF"/>
    <w:rsid w:val="00FE0D3A"/>
    <w:rsid w:val="00FE113A"/>
    <w:rsid w:val="00FE13C8"/>
    <w:rsid w:val="00FE161D"/>
    <w:rsid w:val="00FE2F59"/>
    <w:rsid w:val="00FE3153"/>
    <w:rsid w:val="00FE3A27"/>
    <w:rsid w:val="00FE3C8B"/>
    <w:rsid w:val="00FE4173"/>
    <w:rsid w:val="00FE42C4"/>
    <w:rsid w:val="00FE4BCE"/>
    <w:rsid w:val="00FE4FCA"/>
    <w:rsid w:val="00FE5511"/>
    <w:rsid w:val="00FE670A"/>
    <w:rsid w:val="00FE6950"/>
    <w:rsid w:val="00FE6CF9"/>
    <w:rsid w:val="00FE6EF2"/>
    <w:rsid w:val="00FE7203"/>
    <w:rsid w:val="00FE7860"/>
    <w:rsid w:val="00FE7950"/>
    <w:rsid w:val="00FE7C60"/>
    <w:rsid w:val="00FE7D90"/>
    <w:rsid w:val="00FF05D8"/>
    <w:rsid w:val="00FF0674"/>
    <w:rsid w:val="00FF067F"/>
    <w:rsid w:val="00FF149F"/>
    <w:rsid w:val="00FF1D03"/>
    <w:rsid w:val="00FF1DF3"/>
    <w:rsid w:val="00FF347F"/>
    <w:rsid w:val="00FF3515"/>
    <w:rsid w:val="00FF3DA3"/>
    <w:rsid w:val="00FF416D"/>
    <w:rsid w:val="00FF5F9D"/>
    <w:rsid w:val="00FF72FE"/>
    <w:rsid w:val="01294D4C"/>
    <w:rsid w:val="013E43FB"/>
    <w:rsid w:val="0174AAC4"/>
    <w:rsid w:val="01A63672"/>
    <w:rsid w:val="01DC8DD3"/>
    <w:rsid w:val="0266FE61"/>
    <w:rsid w:val="027201A6"/>
    <w:rsid w:val="02E70B93"/>
    <w:rsid w:val="032960BE"/>
    <w:rsid w:val="035DA1D3"/>
    <w:rsid w:val="039D8A66"/>
    <w:rsid w:val="04BD02B2"/>
    <w:rsid w:val="04E82D32"/>
    <w:rsid w:val="050F477A"/>
    <w:rsid w:val="0535EFB5"/>
    <w:rsid w:val="05413077"/>
    <w:rsid w:val="05587E5C"/>
    <w:rsid w:val="055F88A3"/>
    <w:rsid w:val="05AB7CF1"/>
    <w:rsid w:val="0608C5B1"/>
    <w:rsid w:val="062B4127"/>
    <w:rsid w:val="062D867E"/>
    <w:rsid w:val="065135B7"/>
    <w:rsid w:val="07E2F4F9"/>
    <w:rsid w:val="082F4EE9"/>
    <w:rsid w:val="085059A9"/>
    <w:rsid w:val="08BD6014"/>
    <w:rsid w:val="08BEDC8D"/>
    <w:rsid w:val="08D2F526"/>
    <w:rsid w:val="09A27F70"/>
    <w:rsid w:val="0A0B98DD"/>
    <w:rsid w:val="0ADA7634"/>
    <w:rsid w:val="0B6031B7"/>
    <w:rsid w:val="0BA75A9D"/>
    <w:rsid w:val="0BB73927"/>
    <w:rsid w:val="0C271699"/>
    <w:rsid w:val="0C28B26A"/>
    <w:rsid w:val="0CC4FC7A"/>
    <w:rsid w:val="0CD063C7"/>
    <w:rsid w:val="0CDF1910"/>
    <w:rsid w:val="0CF960AD"/>
    <w:rsid w:val="0D24A82A"/>
    <w:rsid w:val="0D90D9CD"/>
    <w:rsid w:val="0D9C83F2"/>
    <w:rsid w:val="0E96B297"/>
    <w:rsid w:val="0EC5B1E8"/>
    <w:rsid w:val="0EF686AD"/>
    <w:rsid w:val="0F78E6F5"/>
    <w:rsid w:val="0F9ADB80"/>
    <w:rsid w:val="0FF1278E"/>
    <w:rsid w:val="0FF1DC08"/>
    <w:rsid w:val="1026B909"/>
    <w:rsid w:val="10BB10C3"/>
    <w:rsid w:val="1134C9CE"/>
    <w:rsid w:val="11F337D0"/>
    <w:rsid w:val="12EFB32C"/>
    <w:rsid w:val="1379CAFA"/>
    <w:rsid w:val="139105B1"/>
    <w:rsid w:val="13BC1170"/>
    <w:rsid w:val="13DAB348"/>
    <w:rsid w:val="146C33A2"/>
    <w:rsid w:val="149D8BCF"/>
    <w:rsid w:val="14F12A61"/>
    <w:rsid w:val="15030A56"/>
    <w:rsid w:val="151074C4"/>
    <w:rsid w:val="15995AF0"/>
    <w:rsid w:val="160D4BBC"/>
    <w:rsid w:val="16511566"/>
    <w:rsid w:val="16967AE4"/>
    <w:rsid w:val="16AABF0A"/>
    <w:rsid w:val="16E66942"/>
    <w:rsid w:val="16FFDEB0"/>
    <w:rsid w:val="17824C34"/>
    <w:rsid w:val="179B7491"/>
    <w:rsid w:val="17C7F7F4"/>
    <w:rsid w:val="17FAC69F"/>
    <w:rsid w:val="1801A654"/>
    <w:rsid w:val="18ACB207"/>
    <w:rsid w:val="18D9884B"/>
    <w:rsid w:val="19CAF369"/>
    <w:rsid w:val="19E160C9"/>
    <w:rsid w:val="1A51A1EC"/>
    <w:rsid w:val="1A62B52C"/>
    <w:rsid w:val="1A6FABF0"/>
    <w:rsid w:val="1AA4612A"/>
    <w:rsid w:val="1ACD50DA"/>
    <w:rsid w:val="1AE61597"/>
    <w:rsid w:val="1BA41A4C"/>
    <w:rsid w:val="1C0DEB44"/>
    <w:rsid w:val="1C863399"/>
    <w:rsid w:val="1CA84335"/>
    <w:rsid w:val="1CD1F519"/>
    <w:rsid w:val="1D1B0CE3"/>
    <w:rsid w:val="1D245CD8"/>
    <w:rsid w:val="1D24BBCD"/>
    <w:rsid w:val="1D39970F"/>
    <w:rsid w:val="1D40113B"/>
    <w:rsid w:val="1DE6E1B4"/>
    <w:rsid w:val="1DFB5B4F"/>
    <w:rsid w:val="1E267AA9"/>
    <w:rsid w:val="1E9E4C5F"/>
    <w:rsid w:val="1EF202EF"/>
    <w:rsid w:val="1F273DC2"/>
    <w:rsid w:val="1FC1E7F8"/>
    <w:rsid w:val="1FFA1E9E"/>
    <w:rsid w:val="2025A9FF"/>
    <w:rsid w:val="2059476F"/>
    <w:rsid w:val="2071560C"/>
    <w:rsid w:val="20C464C1"/>
    <w:rsid w:val="20E39379"/>
    <w:rsid w:val="213CCAAF"/>
    <w:rsid w:val="2176ADE5"/>
    <w:rsid w:val="218620D8"/>
    <w:rsid w:val="219D55AE"/>
    <w:rsid w:val="21B089A5"/>
    <w:rsid w:val="22235E8A"/>
    <w:rsid w:val="222E74A1"/>
    <w:rsid w:val="224A9925"/>
    <w:rsid w:val="227DAF0E"/>
    <w:rsid w:val="229AB9F8"/>
    <w:rsid w:val="22B24D13"/>
    <w:rsid w:val="22F7097D"/>
    <w:rsid w:val="241C6015"/>
    <w:rsid w:val="24E26525"/>
    <w:rsid w:val="2507EF2C"/>
    <w:rsid w:val="25260533"/>
    <w:rsid w:val="25346744"/>
    <w:rsid w:val="25763517"/>
    <w:rsid w:val="257E00DF"/>
    <w:rsid w:val="2588B2EE"/>
    <w:rsid w:val="25D51C49"/>
    <w:rsid w:val="265B7427"/>
    <w:rsid w:val="26769EED"/>
    <w:rsid w:val="268DE909"/>
    <w:rsid w:val="26BE50ED"/>
    <w:rsid w:val="26C6B945"/>
    <w:rsid w:val="26F048F8"/>
    <w:rsid w:val="26F2BD73"/>
    <w:rsid w:val="2707279E"/>
    <w:rsid w:val="27269A4E"/>
    <w:rsid w:val="2759B579"/>
    <w:rsid w:val="276E276E"/>
    <w:rsid w:val="278AC9D5"/>
    <w:rsid w:val="27B15AF2"/>
    <w:rsid w:val="2849681D"/>
    <w:rsid w:val="28A09D1C"/>
    <w:rsid w:val="28C94B6B"/>
    <w:rsid w:val="29337414"/>
    <w:rsid w:val="2A3EF81B"/>
    <w:rsid w:val="2AC62BE1"/>
    <w:rsid w:val="2AEFAF6A"/>
    <w:rsid w:val="2B5E9F1B"/>
    <w:rsid w:val="2B69D5B2"/>
    <w:rsid w:val="2B80BD9E"/>
    <w:rsid w:val="2B9538B5"/>
    <w:rsid w:val="2B9DBCB5"/>
    <w:rsid w:val="2C01FC5C"/>
    <w:rsid w:val="2CFC7A1F"/>
    <w:rsid w:val="2D3CF40B"/>
    <w:rsid w:val="2E3B94D8"/>
    <w:rsid w:val="2E3C12B8"/>
    <w:rsid w:val="2E81BAB7"/>
    <w:rsid w:val="2EA9AB8B"/>
    <w:rsid w:val="2F3B867D"/>
    <w:rsid w:val="2F9196F7"/>
    <w:rsid w:val="303BA489"/>
    <w:rsid w:val="30794A10"/>
    <w:rsid w:val="30BC14F7"/>
    <w:rsid w:val="30C35A30"/>
    <w:rsid w:val="315A52CC"/>
    <w:rsid w:val="317C4730"/>
    <w:rsid w:val="31D7547B"/>
    <w:rsid w:val="31EC3D98"/>
    <w:rsid w:val="324333DC"/>
    <w:rsid w:val="327F9516"/>
    <w:rsid w:val="32935FD0"/>
    <w:rsid w:val="32AD42AD"/>
    <w:rsid w:val="32BD59A1"/>
    <w:rsid w:val="32C00316"/>
    <w:rsid w:val="331E4BA2"/>
    <w:rsid w:val="33232EF7"/>
    <w:rsid w:val="3360C976"/>
    <w:rsid w:val="3378F542"/>
    <w:rsid w:val="33CB8997"/>
    <w:rsid w:val="3402760D"/>
    <w:rsid w:val="36510456"/>
    <w:rsid w:val="3673002D"/>
    <w:rsid w:val="368D5464"/>
    <w:rsid w:val="36ADE234"/>
    <w:rsid w:val="36E0B60E"/>
    <w:rsid w:val="36FD720A"/>
    <w:rsid w:val="370DD2F0"/>
    <w:rsid w:val="37284E0E"/>
    <w:rsid w:val="37480BCD"/>
    <w:rsid w:val="378E419F"/>
    <w:rsid w:val="37C0AC16"/>
    <w:rsid w:val="37F2F7B8"/>
    <w:rsid w:val="382132DF"/>
    <w:rsid w:val="38663C65"/>
    <w:rsid w:val="38A11D33"/>
    <w:rsid w:val="38C020B5"/>
    <w:rsid w:val="396B231F"/>
    <w:rsid w:val="3984C231"/>
    <w:rsid w:val="3A8D81AF"/>
    <w:rsid w:val="3AFBE685"/>
    <w:rsid w:val="3B10A53A"/>
    <w:rsid w:val="3B7C9F0D"/>
    <w:rsid w:val="3BB9CC92"/>
    <w:rsid w:val="3BDA55A9"/>
    <w:rsid w:val="3C1ECEC9"/>
    <w:rsid w:val="3C9E5526"/>
    <w:rsid w:val="3CEAF1D8"/>
    <w:rsid w:val="3D01469B"/>
    <w:rsid w:val="3DC85C1D"/>
    <w:rsid w:val="3DFDE14F"/>
    <w:rsid w:val="3E493A67"/>
    <w:rsid w:val="3EB53D59"/>
    <w:rsid w:val="3EDD4CD5"/>
    <w:rsid w:val="3EE66433"/>
    <w:rsid w:val="3EE9651C"/>
    <w:rsid w:val="3F0EAF2A"/>
    <w:rsid w:val="3FC7F0A0"/>
    <w:rsid w:val="405E9105"/>
    <w:rsid w:val="40896C51"/>
    <w:rsid w:val="411823A9"/>
    <w:rsid w:val="419F864A"/>
    <w:rsid w:val="41ADFFEC"/>
    <w:rsid w:val="421CE9D5"/>
    <w:rsid w:val="428110DC"/>
    <w:rsid w:val="42B2EA56"/>
    <w:rsid w:val="42CD196A"/>
    <w:rsid w:val="444BCA77"/>
    <w:rsid w:val="44864A35"/>
    <w:rsid w:val="44FA719B"/>
    <w:rsid w:val="4508D8D8"/>
    <w:rsid w:val="45308A28"/>
    <w:rsid w:val="45935648"/>
    <w:rsid w:val="4595E251"/>
    <w:rsid w:val="45A74813"/>
    <w:rsid w:val="45CEF7D1"/>
    <w:rsid w:val="45E4C1B9"/>
    <w:rsid w:val="4664B8BD"/>
    <w:rsid w:val="467AF03B"/>
    <w:rsid w:val="4727C673"/>
    <w:rsid w:val="474A877B"/>
    <w:rsid w:val="474AA570"/>
    <w:rsid w:val="474B024D"/>
    <w:rsid w:val="4779DAF7"/>
    <w:rsid w:val="47E3FB7A"/>
    <w:rsid w:val="47ECB71E"/>
    <w:rsid w:val="47F66DD7"/>
    <w:rsid w:val="4805AAE8"/>
    <w:rsid w:val="488CD034"/>
    <w:rsid w:val="4899B060"/>
    <w:rsid w:val="48D858F3"/>
    <w:rsid w:val="48E992D7"/>
    <w:rsid w:val="494F604A"/>
    <w:rsid w:val="497DA4E9"/>
    <w:rsid w:val="4A005F83"/>
    <w:rsid w:val="4A78C465"/>
    <w:rsid w:val="4A82951E"/>
    <w:rsid w:val="4AD33056"/>
    <w:rsid w:val="4AE90B7D"/>
    <w:rsid w:val="4B31FEA5"/>
    <w:rsid w:val="4C279983"/>
    <w:rsid w:val="4C45BB5D"/>
    <w:rsid w:val="4C6E4595"/>
    <w:rsid w:val="4C727C29"/>
    <w:rsid w:val="4C75A502"/>
    <w:rsid w:val="4D017C7D"/>
    <w:rsid w:val="4D47278A"/>
    <w:rsid w:val="4D87A1D0"/>
    <w:rsid w:val="4DE74652"/>
    <w:rsid w:val="4E0B9E2C"/>
    <w:rsid w:val="4E20859B"/>
    <w:rsid w:val="4F220DBB"/>
    <w:rsid w:val="4F41E135"/>
    <w:rsid w:val="50B055E8"/>
    <w:rsid w:val="50D82EE6"/>
    <w:rsid w:val="5158FB3E"/>
    <w:rsid w:val="51670B69"/>
    <w:rsid w:val="52D2299B"/>
    <w:rsid w:val="5300EE24"/>
    <w:rsid w:val="533B2ACA"/>
    <w:rsid w:val="53733D54"/>
    <w:rsid w:val="53999B44"/>
    <w:rsid w:val="5482AB08"/>
    <w:rsid w:val="550C591F"/>
    <w:rsid w:val="5558F9EE"/>
    <w:rsid w:val="556DD16F"/>
    <w:rsid w:val="55E97526"/>
    <w:rsid w:val="55F972AC"/>
    <w:rsid w:val="564EB803"/>
    <w:rsid w:val="56B6AEC6"/>
    <w:rsid w:val="56DEEA58"/>
    <w:rsid w:val="5780080A"/>
    <w:rsid w:val="57A6AFEC"/>
    <w:rsid w:val="57BFB8BF"/>
    <w:rsid w:val="58678ECF"/>
    <w:rsid w:val="586861C2"/>
    <w:rsid w:val="58BB1B10"/>
    <w:rsid w:val="5943851B"/>
    <w:rsid w:val="59B358A5"/>
    <w:rsid w:val="5A01D42F"/>
    <w:rsid w:val="5A284A09"/>
    <w:rsid w:val="5A9A1D07"/>
    <w:rsid w:val="5AA66D45"/>
    <w:rsid w:val="5AD303C2"/>
    <w:rsid w:val="5B18A64A"/>
    <w:rsid w:val="5B27C890"/>
    <w:rsid w:val="5B925570"/>
    <w:rsid w:val="5B9B3491"/>
    <w:rsid w:val="5BDF4491"/>
    <w:rsid w:val="5BEBC9E5"/>
    <w:rsid w:val="5C2D5959"/>
    <w:rsid w:val="5CB2176B"/>
    <w:rsid w:val="5D26D0D2"/>
    <w:rsid w:val="5DCBF8F4"/>
    <w:rsid w:val="5E0411A5"/>
    <w:rsid w:val="5E77EBD6"/>
    <w:rsid w:val="5E7BD527"/>
    <w:rsid w:val="5EDBA1B3"/>
    <w:rsid w:val="5EFBDBC8"/>
    <w:rsid w:val="5F323F3A"/>
    <w:rsid w:val="5FFDAA51"/>
    <w:rsid w:val="60FDA14C"/>
    <w:rsid w:val="611203F0"/>
    <w:rsid w:val="616D8E6E"/>
    <w:rsid w:val="6175C975"/>
    <w:rsid w:val="61ED6EAB"/>
    <w:rsid w:val="61FDEE79"/>
    <w:rsid w:val="62BDCA0D"/>
    <w:rsid w:val="62C00C53"/>
    <w:rsid w:val="630413BD"/>
    <w:rsid w:val="6384C55D"/>
    <w:rsid w:val="63E14FED"/>
    <w:rsid w:val="64050B50"/>
    <w:rsid w:val="640E86BB"/>
    <w:rsid w:val="64AC557B"/>
    <w:rsid w:val="64E203C6"/>
    <w:rsid w:val="652AC651"/>
    <w:rsid w:val="6580971D"/>
    <w:rsid w:val="65B27027"/>
    <w:rsid w:val="65D9E220"/>
    <w:rsid w:val="65E26B3E"/>
    <w:rsid w:val="66458583"/>
    <w:rsid w:val="66B10B85"/>
    <w:rsid w:val="6737B066"/>
    <w:rsid w:val="677A2237"/>
    <w:rsid w:val="67FE4CFF"/>
    <w:rsid w:val="682F9339"/>
    <w:rsid w:val="682FC0F2"/>
    <w:rsid w:val="692FBC66"/>
    <w:rsid w:val="693F804C"/>
    <w:rsid w:val="6998E785"/>
    <w:rsid w:val="69DF698E"/>
    <w:rsid w:val="69F500A5"/>
    <w:rsid w:val="6A44B399"/>
    <w:rsid w:val="6A9A9753"/>
    <w:rsid w:val="6AAC6787"/>
    <w:rsid w:val="6B6846B5"/>
    <w:rsid w:val="6BC514E3"/>
    <w:rsid w:val="6BC71F19"/>
    <w:rsid w:val="6C58D8D5"/>
    <w:rsid w:val="6CD423CF"/>
    <w:rsid w:val="6CF1A932"/>
    <w:rsid w:val="6CF4018A"/>
    <w:rsid w:val="6D032374"/>
    <w:rsid w:val="6DF93239"/>
    <w:rsid w:val="6FAA85FA"/>
    <w:rsid w:val="6FC602A6"/>
    <w:rsid w:val="6FC9A089"/>
    <w:rsid w:val="6FD55FE3"/>
    <w:rsid w:val="705AB9C8"/>
    <w:rsid w:val="70A71C67"/>
    <w:rsid w:val="71659828"/>
    <w:rsid w:val="71AF6345"/>
    <w:rsid w:val="720FD253"/>
    <w:rsid w:val="725C0827"/>
    <w:rsid w:val="72B4412B"/>
    <w:rsid w:val="72B5AE37"/>
    <w:rsid w:val="72CD2D58"/>
    <w:rsid w:val="72DA13E6"/>
    <w:rsid w:val="72F14FAC"/>
    <w:rsid w:val="7328C7B0"/>
    <w:rsid w:val="73501836"/>
    <w:rsid w:val="73BBD5D6"/>
    <w:rsid w:val="73EF6D7E"/>
    <w:rsid w:val="743041D0"/>
    <w:rsid w:val="74870387"/>
    <w:rsid w:val="74DB3DBF"/>
    <w:rsid w:val="74E9C1FE"/>
    <w:rsid w:val="751D9B13"/>
    <w:rsid w:val="752E1F5A"/>
    <w:rsid w:val="75557C23"/>
    <w:rsid w:val="7636D96F"/>
    <w:rsid w:val="76517FA5"/>
    <w:rsid w:val="76648C2C"/>
    <w:rsid w:val="767AD08F"/>
    <w:rsid w:val="76CB34C0"/>
    <w:rsid w:val="76E0D6DE"/>
    <w:rsid w:val="7701B8F5"/>
    <w:rsid w:val="7715F7D9"/>
    <w:rsid w:val="773FA342"/>
    <w:rsid w:val="7740F712"/>
    <w:rsid w:val="7769C778"/>
    <w:rsid w:val="77DC9CF7"/>
    <w:rsid w:val="7821CAD4"/>
    <w:rsid w:val="7881B691"/>
    <w:rsid w:val="788B9753"/>
    <w:rsid w:val="78B52D41"/>
    <w:rsid w:val="7927E7DE"/>
    <w:rsid w:val="794DCD5A"/>
    <w:rsid w:val="7958643F"/>
    <w:rsid w:val="79CC2378"/>
    <w:rsid w:val="79F8B9F5"/>
    <w:rsid w:val="7A8711E8"/>
    <w:rsid w:val="7AB85096"/>
    <w:rsid w:val="7B97D1A8"/>
    <w:rsid w:val="7BA328AB"/>
    <w:rsid w:val="7BAB5BFE"/>
    <w:rsid w:val="7C201352"/>
    <w:rsid w:val="7C8E98A8"/>
    <w:rsid w:val="7C8F0493"/>
    <w:rsid w:val="7D78052D"/>
    <w:rsid w:val="7E0C8792"/>
    <w:rsid w:val="7E96D518"/>
    <w:rsid w:val="7EC48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E7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endnote reference" w:uiPriority="0"/>
    <w:lsdException w:name="endnote text" w:uiPriority="0"/>
    <w:lsdException w:name="List" w:uiPriority="0"/>
    <w:lsdException w:name="Title" w:semiHidden="0" w:uiPriority="0" w:unhideWhenUsed="0"/>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0" w:unhideWhenUsed="0"/>
    <w:lsdException w:name="Document Map" w:uiPriority="0"/>
    <w:lsdException w:name="Table Grid 1"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3B9"/>
    <w:pPr>
      <w:widowControl w:val="0"/>
      <w:suppressAutoHyphens/>
      <w:spacing w:after="120"/>
      <w:jc w:val="left"/>
    </w:pPr>
    <w:rPr>
      <w:rFonts w:eastAsia="Lucida Sans Unicode"/>
      <w:color w:val="000000"/>
      <w:kern w:val="1"/>
      <w:sz w:val="24"/>
      <w:szCs w:val="24"/>
    </w:rPr>
  </w:style>
  <w:style w:type="paragraph" w:styleId="Heading1">
    <w:name w:val="heading 1"/>
    <w:basedOn w:val="Normal"/>
    <w:next w:val="Normal"/>
    <w:link w:val="Heading1Char"/>
    <w:uiPriority w:val="9"/>
    <w:rsid w:val="001A1457"/>
    <w:pPr>
      <w:keepNext/>
      <w:keepLines/>
      <w:numPr>
        <w:numId w:val="112"/>
      </w:numPr>
      <w:spacing w:before="240"/>
      <w:outlineLvl w:val="0"/>
    </w:pPr>
    <w:rPr>
      <w:rFonts w:eastAsiaTheme="majorEastAsia"/>
      <w:b/>
      <w:caps/>
      <w:color w:val="244061" w:themeColor="accent1" w:themeShade="80"/>
      <w:sz w:val="28"/>
      <w:szCs w:val="26"/>
    </w:rPr>
  </w:style>
  <w:style w:type="paragraph" w:styleId="Heading2">
    <w:name w:val="heading 2"/>
    <w:basedOn w:val="Normal"/>
    <w:next w:val="Normal"/>
    <w:link w:val="Heading2Char"/>
    <w:uiPriority w:val="9"/>
    <w:unhideWhenUsed/>
    <w:rsid w:val="009F7F08"/>
    <w:pPr>
      <w:keepNext/>
      <w:keepLines/>
      <w:numPr>
        <w:ilvl w:val="1"/>
        <w:numId w:val="112"/>
      </w:numPr>
      <w:spacing w:before="24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5972CC"/>
    <w:pPr>
      <w:keepNext/>
      <w:keepLines/>
      <w:spacing w:before="40"/>
      <w:outlineLvl w:val="2"/>
    </w:pPr>
    <w:rPr>
      <w:rFonts w:eastAsia="Times New Roman"/>
      <w:b/>
      <w:color w:val="244061" w:themeColor="accent1" w:themeShade="80"/>
      <w:sz w:val="28"/>
    </w:rPr>
  </w:style>
  <w:style w:type="paragraph" w:styleId="Heading4">
    <w:name w:val="heading 4"/>
    <w:basedOn w:val="Normal"/>
    <w:next w:val="Normal"/>
    <w:link w:val="Heading4Char"/>
    <w:rsid w:val="001A1457"/>
    <w:pPr>
      <w:keepNext/>
      <w:spacing w:before="240" w:after="60"/>
      <w:outlineLvl w:val="3"/>
    </w:pPr>
    <w:rPr>
      <w:b/>
      <w:i/>
      <w:color w:val="244061" w:themeColor="accent1" w:themeShade="80"/>
      <w:sz w:val="26"/>
    </w:rPr>
  </w:style>
  <w:style w:type="paragraph" w:styleId="Heading5">
    <w:name w:val="heading 5"/>
    <w:basedOn w:val="Normal"/>
    <w:next w:val="Normal"/>
    <w:link w:val="Heading5Char"/>
    <w:rsid w:val="007B7BE4"/>
    <w:pPr>
      <w:keepNext/>
      <w:numPr>
        <w:ilvl w:val="4"/>
        <w:numId w:val="112"/>
      </w:numPr>
      <w:spacing w:before="120"/>
      <w:outlineLvl w:val="4"/>
    </w:pPr>
    <w:rPr>
      <w:rFonts w:ascii="Arial Narrow" w:hAnsi="Arial Narrow"/>
      <w:i/>
      <w:sz w:val="26"/>
    </w:rPr>
  </w:style>
  <w:style w:type="paragraph" w:styleId="Heading6">
    <w:name w:val="heading 6"/>
    <w:basedOn w:val="Normal"/>
    <w:next w:val="Normal"/>
    <w:link w:val="Heading6Char"/>
    <w:rsid w:val="007B7BE4"/>
    <w:pPr>
      <w:keepNext/>
      <w:numPr>
        <w:ilvl w:val="5"/>
        <w:numId w:val="112"/>
      </w:numPr>
      <w:spacing w:before="120"/>
      <w:outlineLvl w:val="5"/>
    </w:pPr>
    <w:rPr>
      <w:rFonts w:ascii="Arial Narrow" w:hAnsi="Arial Narrow"/>
      <w:i/>
      <w:sz w:val="26"/>
    </w:rPr>
  </w:style>
  <w:style w:type="paragraph" w:styleId="Heading7">
    <w:name w:val="heading 7"/>
    <w:basedOn w:val="Normal"/>
    <w:next w:val="Normal"/>
    <w:link w:val="Heading7Char"/>
    <w:rsid w:val="007B7BE4"/>
    <w:pPr>
      <w:numPr>
        <w:ilvl w:val="6"/>
        <w:numId w:val="112"/>
      </w:numPr>
      <w:spacing w:before="240" w:after="60"/>
      <w:outlineLvl w:val="6"/>
    </w:pPr>
    <w:rPr>
      <w:rFonts w:ascii="Arial Narrow" w:hAnsi="Arial Narrow"/>
      <w:i/>
      <w:szCs w:val="20"/>
    </w:rPr>
  </w:style>
  <w:style w:type="paragraph" w:styleId="Heading8">
    <w:name w:val="heading 8"/>
    <w:basedOn w:val="Normal"/>
    <w:next w:val="Normal"/>
    <w:link w:val="Heading8Char"/>
    <w:rsid w:val="007B7BE4"/>
    <w:pPr>
      <w:keepNext/>
      <w:numPr>
        <w:ilvl w:val="7"/>
        <w:numId w:val="112"/>
      </w:numPr>
      <w:spacing w:before="120" w:after="240"/>
      <w:outlineLvl w:val="7"/>
    </w:pPr>
    <w:rPr>
      <w:rFonts w:ascii="Arial Narrow" w:hAnsi="Arial Narrow"/>
      <w:b/>
      <w:snapToGrid w:val="0"/>
      <w:sz w:val="36"/>
      <w:szCs w:val="20"/>
    </w:rPr>
  </w:style>
  <w:style w:type="paragraph" w:styleId="Heading9">
    <w:name w:val="heading 9"/>
    <w:basedOn w:val="Normal"/>
    <w:next w:val="Normal"/>
    <w:link w:val="Heading9Char"/>
    <w:rsid w:val="007B7BE4"/>
    <w:pPr>
      <w:keepNext/>
      <w:numPr>
        <w:ilvl w:val="8"/>
        <w:numId w:val="112"/>
      </w:numPr>
      <w:spacing w:before="120"/>
      <w:jc w:val="right"/>
      <w:outlineLvl w:val="8"/>
    </w:pPr>
    <w:rPr>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08"/>
    <w:rPr>
      <w:rFonts w:eastAsiaTheme="majorEastAsia"/>
      <w:b/>
      <w:caps/>
      <w:color w:val="244061" w:themeColor="accent1" w:themeShade="80"/>
      <w:kern w:val="1"/>
      <w:sz w:val="28"/>
      <w:szCs w:val="26"/>
    </w:rPr>
  </w:style>
  <w:style w:type="character" w:customStyle="1" w:styleId="Heading2Char">
    <w:name w:val="Heading 2 Char"/>
    <w:basedOn w:val="DefaultParagraphFont"/>
    <w:link w:val="Heading2"/>
    <w:uiPriority w:val="9"/>
    <w:rsid w:val="009F7F08"/>
    <w:rPr>
      <w:rFonts w:eastAsiaTheme="majorEastAsia" w:cstheme="majorBidi"/>
      <w:b/>
      <w:caps/>
      <w:color w:val="002060"/>
      <w:kern w:val="1"/>
      <w:sz w:val="28"/>
      <w:szCs w:val="26"/>
    </w:rPr>
  </w:style>
  <w:style w:type="character" w:customStyle="1" w:styleId="Heading3Char">
    <w:name w:val="Heading 3 Char"/>
    <w:basedOn w:val="DefaultParagraphFont"/>
    <w:link w:val="Heading3"/>
    <w:uiPriority w:val="9"/>
    <w:rsid w:val="005972CC"/>
    <w:rPr>
      <w:b/>
      <w:color w:val="244061" w:themeColor="accent1" w:themeShade="80"/>
      <w:kern w:val="1"/>
      <w:sz w:val="28"/>
      <w:szCs w:val="24"/>
    </w:rPr>
  </w:style>
  <w:style w:type="paragraph" w:styleId="List">
    <w:name w:val="List"/>
    <w:basedOn w:val="Normal"/>
    <w:semiHidden/>
    <w:rsid w:val="004421A9"/>
    <w:rPr>
      <w:rFonts w:cs="Tahoma"/>
    </w:rPr>
  </w:style>
  <w:style w:type="paragraph" w:styleId="Caption">
    <w:name w:val="caption"/>
    <w:basedOn w:val="Normal"/>
    <w:next w:val="Normal"/>
    <w:link w:val="CaptionChar"/>
    <w:uiPriority w:val="35"/>
    <w:unhideWhenUsed/>
    <w:qFormat/>
    <w:rsid w:val="00B86BDD"/>
    <w:pPr>
      <w:keepNext/>
      <w:spacing w:after="200"/>
      <w:jc w:val="center"/>
    </w:pPr>
    <w:rPr>
      <w:b/>
      <w:i/>
      <w:iCs/>
      <w:color w:val="1F497D" w:themeColor="text2"/>
      <w:sz w:val="20"/>
      <w:szCs w:val="18"/>
    </w:rPr>
  </w:style>
  <w:style w:type="paragraph" w:customStyle="1" w:styleId="Index">
    <w:name w:val="Index"/>
    <w:basedOn w:val="Normal"/>
    <w:rsid w:val="0086260F"/>
    <w:pPr>
      <w:suppressLineNumbers/>
    </w:pPr>
    <w:rPr>
      <w:rFonts w:cs="Tahoma"/>
    </w:rPr>
  </w:style>
  <w:style w:type="paragraph" w:customStyle="1" w:styleId="TableContents">
    <w:name w:val="Table Contents"/>
    <w:basedOn w:val="Normal"/>
    <w:rsid w:val="0086260F"/>
    <w:pPr>
      <w:suppressLineNumbers/>
    </w:pPr>
  </w:style>
  <w:style w:type="paragraph" w:styleId="BalloonText">
    <w:name w:val="Balloon Text"/>
    <w:basedOn w:val="Normal"/>
    <w:link w:val="BalloonTextChar"/>
    <w:uiPriority w:val="99"/>
    <w:semiHidden/>
    <w:unhideWhenUsed/>
    <w:rsid w:val="00A00189"/>
    <w:rPr>
      <w:rFonts w:ascii="Tahoma" w:hAnsi="Tahoma" w:cs="Tahoma"/>
      <w:sz w:val="16"/>
      <w:szCs w:val="16"/>
    </w:rPr>
  </w:style>
  <w:style w:type="character" w:customStyle="1" w:styleId="BalloonTextChar">
    <w:name w:val="Balloon Text Char"/>
    <w:basedOn w:val="DefaultParagraphFont"/>
    <w:link w:val="BalloonText"/>
    <w:uiPriority w:val="99"/>
    <w:semiHidden/>
    <w:rsid w:val="00A00189"/>
    <w:rPr>
      <w:rFonts w:ascii="Tahoma" w:eastAsiaTheme="minorEastAsia" w:hAnsi="Tahoma" w:cs="Tahoma"/>
      <w:sz w:val="16"/>
      <w:szCs w:val="16"/>
      <w:lang w:eastAsia="zh-TW"/>
    </w:rPr>
  </w:style>
  <w:style w:type="paragraph" w:styleId="Footer">
    <w:name w:val="footer"/>
    <w:basedOn w:val="Normal"/>
    <w:link w:val="FooterChar"/>
    <w:uiPriority w:val="99"/>
    <w:unhideWhenUsed/>
    <w:rsid w:val="00A00189"/>
    <w:pPr>
      <w:tabs>
        <w:tab w:val="center" w:pos="4680"/>
        <w:tab w:val="right" w:pos="9360"/>
      </w:tabs>
    </w:pPr>
  </w:style>
  <w:style w:type="character" w:customStyle="1" w:styleId="FooterChar">
    <w:name w:val="Footer Char"/>
    <w:basedOn w:val="DefaultParagraphFont"/>
    <w:link w:val="Footer"/>
    <w:uiPriority w:val="99"/>
    <w:rsid w:val="00A00189"/>
    <w:rPr>
      <w:rFonts w:eastAsiaTheme="minorEastAsia" w:cstheme="minorBidi"/>
      <w:sz w:val="24"/>
      <w:szCs w:val="22"/>
      <w:lang w:eastAsia="zh-TW"/>
    </w:rPr>
  </w:style>
  <w:style w:type="paragraph" w:styleId="PlainText">
    <w:name w:val="Plain Text"/>
    <w:basedOn w:val="Normal"/>
    <w:next w:val="Normal"/>
    <w:link w:val="PlainTextChar"/>
    <w:uiPriority w:val="99"/>
    <w:rsid w:val="000E29D6"/>
    <w:rPr>
      <w:rFonts w:ascii="TimesNewRoman,Bold" w:hAnsi="TimesNewRoman,Bold"/>
      <w:sz w:val="20"/>
    </w:rPr>
  </w:style>
  <w:style w:type="character" w:customStyle="1" w:styleId="PlainTextChar">
    <w:name w:val="Plain Text Char"/>
    <w:basedOn w:val="DefaultParagraphFont"/>
    <w:link w:val="PlainText"/>
    <w:uiPriority w:val="99"/>
    <w:rsid w:val="000E29D6"/>
    <w:rPr>
      <w:rFonts w:ascii="TimesNewRoman,Bold" w:hAnsi="TimesNewRoman,Bold"/>
      <w:szCs w:val="24"/>
    </w:rPr>
  </w:style>
  <w:style w:type="table" w:styleId="TableGrid">
    <w:name w:val="Table Grid"/>
    <w:basedOn w:val="TableNormal"/>
    <w:uiPriority w:val="39"/>
    <w:rsid w:val="00A00189"/>
    <w:rPr>
      <w:rFonts w:asciiTheme="minorHAnsi" w:eastAsiaTheme="minorEastAsia" w:hAnsiTheme="minorHAnsi" w:cstheme="minorBidi"/>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6C40"/>
    <w:rPr>
      <w:sz w:val="16"/>
      <w:szCs w:val="16"/>
    </w:rPr>
  </w:style>
  <w:style w:type="paragraph" w:styleId="CommentSubject">
    <w:name w:val="annotation subject"/>
    <w:basedOn w:val="Normal"/>
    <w:next w:val="Normal"/>
    <w:link w:val="CommentSubjectChar"/>
    <w:uiPriority w:val="99"/>
    <w:semiHidden/>
    <w:unhideWhenUsed/>
    <w:rsid w:val="004421A9"/>
    <w:rPr>
      <w:b/>
      <w:bCs/>
      <w:sz w:val="20"/>
      <w:szCs w:val="20"/>
    </w:rPr>
  </w:style>
  <w:style w:type="character" w:customStyle="1" w:styleId="CommentSubjectChar">
    <w:name w:val="Comment Subject Char"/>
    <w:basedOn w:val="DefaultParagraphFont"/>
    <w:link w:val="CommentSubject"/>
    <w:uiPriority w:val="99"/>
    <w:semiHidden/>
    <w:rsid w:val="004421A9"/>
    <w:rPr>
      <w:rFonts w:eastAsia="Lucida Sans Unicode"/>
      <w:b/>
      <w:bCs/>
      <w:color w:val="000000"/>
      <w:kern w:val="1"/>
    </w:rPr>
  </w:style>
  <w:style w:type="paragraph" w:styleId="ListParagraph">
    <w:name w:val="List Paragraph"/>
    <w:basedOn w:val="Normal"/>
    <w:link w:val="ListParagraphChar"/>
    <w:uiPriority w:val="34"/>
    <w:qFormat/>
    <w:rsid w:val="00A00189"/>
    <w:pPr>
      <w:ind w:left="720"/>
      <w:contextualSpacing/>
    </w:pPr>
  </w:style>
  <w:style w:type="paragraph" w:styleId="TOCHeading">
    <w:name w:val="TOC Heading"/>
    <w:basedOn w:val="Heading1"/>
    <w:next w:val="Normal"/>
    <w:uiPriority w:val="39"/>
    <w:unhideWhenUsed/>
    <w:qFormat/>
    <w:rsid w:val="003D2DA3"/>
    <w:pPr>
      <w:spacing w:line="276" w:lineRule="auto"/>
      <w:outlineLvl w:val="9"/>
    </w:pPr>
  </w:style>
  <w:style w:type="paragraph" w:styleId="TOC1">
    <w:name w:val="toc 1"/>
    <w:basedOn w:val="Normal"/>
    <w:next w:val="Normal"/>
    <w:uiPriority w:val="39"/>
    <w:unhideWhenUsed/>
    <w:rsid w:val="00866E4D"/>
    <w:pPr>
      <w:spacing w:before="20" w:after="20"/>
    </w:pPr>
    <w:rPr>
      <w:rFonts w:ascii="Calibri" w:hAnsi="Calibri"/>
      <w:caps/>
      <w:kern w:val="24"/>
      <w:sz w:val="22"/>
    </w:rPr>
  </w:style>
  <w:style w:type="paragraph" w:styleId="TOC2">
    <w:name w:val="toc 2"/>
    <w:basedOn w:val="Normal"/>
    <w:next w:val="Normal"/>
    <w:autoRedefine/>
    <w:uiPriority w:val="39"/>
    <w:unhideWhenUsed/>
    <w:rsid w:val="003F0D04"/>
    <w:pPr>
      <w:tabs>
        <w:tab w:val="left" w:pos="880"/>
        <w:tab w:val="right" w:leader="dot" w:pos="9350"/>
      </w:tabs>
      <w:spacing w:after="60"/>
      <w:ind w:left="245"/>
    </w:pPr>
    <w:rPr>
      <w:rFonts w:ascii="Calibri" w:hAnsi="Calibri"/>
      <w:kern w:val="24"/>
      <w:sz w:val="22"/>
    </w:rPr>
  </w:style>
  <w:style w:type="character" w:styleId="Hyperlink">
    <w:name w:val="Hyperlink"/>
    <w:basedOn w:val="DefaultParagraphFont"/>
    <w:uiPriority w:val="99"/>
    <w:unhideWhenUsed/>
    <w:rsid w:val="00A00189"/>
    <w:rPr>
      <w:color w:val="0000FF" w:themeColor="hyperlink"/>
      <w:u w:val="single"/>
    </w:rPr>
  </w:style>
  <w:style w:type="paragraph" w:styleId="TOC3">
    <w:name w:val="toc 3"/>
    <w:basedOn w:val="Normal"/>
    <w:next w:val="Normal"/>
    <w:autoRedefine/>
    <w:uiPriority w:val="39"/>
    <w:unhideWhenUsed/>
    <w:rsid w:val="00374F79"/>
    <w:pPr>
      <w:tabs>
        <w:tab w:val="right" w:leader="dot" w:pos="9360"/>
      </w:tabs>
      <w:spacing w:after="0"/>
      <w:ind w:left="446"/>
    </w:pPr>
    <w:rPr>
      <w:rFonts w:ascii="Calibri" w:hAnsi="Calibri" w:cstheme="majorBidi"/>
      <w:noProof/>
      <w:sz w:val="22"/>
    </w:rPr>
  </w:style>
  <w:style w:type="paragraph" w:styleId="Revision">
    <w:name w:val="Revision"/>
    <w:hidden/>
    <w:uiPriority w:val="99"/>
    <w:semiHidden/>
    <w:rsid w:val="007B7BE4"/>
    <w:rPr>
      <w:rFonts w:eastAsia="Lucida Sans Unicode"/>
      <w:color w:val="000000"/>
      <w:kern w:val="1"/>
      <w:sz w:val="24"/>
      <w:szCs w:val="24"/>
    </w:rPr>
  </w:style>
  <w:style w:type="paragraph" w:styleId="TOC4">
    <w:name w:val="toc 4"/>
    <w:basedOn w:val="Normal"/>
    <w:next w:val="Normal"/>
    <w:autoRedefine/>
    <w:uiPriority w:val="39"/>
    <w:unhideWhenUsed/>
    <w:rsid w:val="00374F79"/>
    <w:pPr>
      <w:tabs>
        <w:tab w:val="right" w:leader="dot" w:pos="9350"/>
      </w:tabs>
      <w:spacing w:after="0" w:line="200" w:lineRule="exact"/>
      <w:ind w:left="662"/>
    </w:pPr>
    <w:rPr>
      <w:rFonts w:ascii="Calibri" w:hAnsi="Calibri"/>
      <w:noProof/>
      <w:kern w:val="20"/>
      <w:sz w:val="20"/>
    </w:rPr>
  </w:style>
  <w:style w:type="paragraph" w:styleId="TOC5">
    <w:name w:val="toc 5"/>
    <w:basedOn w:val="Normal"/>
    <w:next w:val="Normal"/>
    <w:autoRedefine/>
    <w:uiPriority w:val="39"/>
    <w:unhideWhenUsed/>
    <w:rsid w:val="00A00189"/>
    <w:pPr>
      <w:spacing w:after="100"/>
      <w:ind w:left="880"/>
    </w:pPr>
    <w:rPr>
      <w:rFonts w:asciiTheme="minorHAnsi" w:hAnsiTheme="minorHAnsi"/>
      <w:sz w:val="22"/>
    </w:rPr>
  </w:style>
  <w:style w:type="paragraph" w:styleId="TOC6">
    <w:name w:val="toc 6"/>
    <w:basedOn w:val="Normal"/>
    <w:next w:val="Normal"/>
    <w:autoRedefine/>
    <w:uiPriority w:val="39"/>
    <w:unhideWhenUsed/>
    <w:rsid w:val="00A00189"/>
    <w:pPr>
      <w:spacing w:after="100"/>
      <w:ind w:left="1100"/>
    </w:pPr>
    <w:rPr>
      <w:rFonts w:asciiTheme="minorHAnsi" w:hAnsiTheme="minorHAnsi"/>
      <w:sz w:val="22"/>
    </w:rPr>
  </w:style>
  <w:style w:type="paragraph" w:styleId="TOC7">
    <w:name w:val="toc 7"/>
    <w:basedOn w:val="Normal"/>
    <w:next w:val="Normal"/>
    <w:autoRedefine/>
    <w:uiPriority w:val="39"/>
    <w:unhideWhenUsed/>
    <w:rsid w:val="00A00189"/>
    <w:pPr>
      <w:spacing w:after="100"/>
      <w:ind w:left="1320"/>
    </w:pPr>
    <w:rPr>
      <w:rFonts w:asciiTheme="minorHAnsi" w:hAnsiTheme="minorHAnsi"/>
      <w:sz w:val="22"/>
    </w:rPr>
  </w:style>
  <w:style w:type="paragraph" w:styleId="TOC8">
    <w:name w:val="toc 8"/>
    <w:basedOn w:val="Normal"/>
    <w:next w:val="Normal"/>
    <w:autoRedefine/>
    <w:uiPriority w:val="39"/>
    <w:unhideWhenUsed/>
    <w:rsid w:val="00A00189"/>
    <w:pPr>
      <w:spacing w:after="100"/>
      <w:ind w:left="1540"/>
    </w:pPr>
    <w:rPr>
      <w:rFonts w:asciiTheme="minorHAnsi" w:hAnsiTheme="minorHAnsi"/>
      <w:sz w:val="22"/>
    </w:rPr>
  </w:style>
  <w:style w:type="paragraph" w:styleId="TOC9">
    <w:name w:val="toc 9"/>
    <w:basedOn w:val="Normal"/>
    <w:next w:val="Normal"/>
    <w:autoRedefine/>
    <w:uiPriority w:val="39"/>
    <w:unhideWhenUsed/>
    <w:rsid w:val="00A00189"/>
    <w:pPr>
      <w:spacing w:after="100"/>
      <w:ind w:left="1760"/>
    </w:pPr>
    <w:rPr>
      <w:rFonts w:asciiTheme="minorHAnsi" w:hAnsiTheme="minorHAnsi"/>
      <w:sz w:val="22"/>
    </w:rPr>
  </w:style>
  <w:style w:type="paragraph" w:styleId="Title">
    <w:name w:val="Title"/>
    <w:basedOn w:val="Normal"/>
    <w:link w:val="TitleChar"/>
    <w:rsid w:val="005601D4"/>
    <w:rPr>
      <w:rFonts w:ascii="Arial" w:hAnsi="Arial"/>
      <w:b/>
      <w:sz w:val="28"/>
      <w:szCs w:val="20"/>
    </w:rPr>
  </w:style>
  <w:style w:type="character" w:customStyle="1" w:styleId="TitleChar">
    <w:name w:val="Title Char"/>
    <w:basedOn w:val="DefaultParagraphFont"/>
    <w:link w:val="Title"/>
    <w:rsid w:val="005601D4"/>
    <w:rPr>
      <w:rFonts w:ascii="Arial" w:hAnsi="Arial"/>
      <w:b/>
      <w:sz w:val="28"/>
    </w:rPr>
  </w:style>
  <w:style w:type="character" w:styleId="LineNumber">
    <w:name w:val="line number"/>
    <w:basedOn w:val="DefaultParagraphFont"/>
    <w:uiPriority w:val="99"/>
    <w:semiHidden/>
    <w:unhideWhenUsed/>
    <w:rsid w:val="00020927"/>
  </w:style>
  <w:style w:type="character" w:customStyle="1" w:styleId="GSATableTextChar">
    <w:name w:val="GSA Table Text Char"/>
    <w:basedOn w:val="TableTextChar"/>
    <w:link w:val="GSATableText"/>
    <w:rsid w:val="00E03A24"/>
    <w:rPr>
      <w:rFonts w:ascii="Calibri" w:eastAsia="Lucida Sans Unicode" w:hAnsi="Calibri" w:cs="Arial"/>
      <w:color w:val="000000"/>
      <w:spacing w:val="-5"/>
      <w:kern w:val="20"/>
      <w:sz w:val="22"/>
      <w:szCs w:val="24"/>
    </w:rPr>
  </w:style>
  <w:style w:type="paragraph" w:customStyle="1" w:styleId="TableText">
    <w:name w:val="Table Text"/>
    <w:basedOn w:val="Normal"/>
    <w:link w:val="TableTextChar"/>
    <w:rsid w:val="007E15C8"/>
    <w:pPr>
      <w:overflowPunct w:val="0"/>
      <w:textAlignment w:val="baseline"/>
    </w:pPr>
    <w:rPr>
      <w:rFonts w:ascii="Arial" w:hAnsi="Arial" w:cs="Arial"/>
      <w:spacing w:val="-5"/>
      <w:sz w:val="22"/>
    </w:rPr>
  </w:style>
  <w:style w:type="character" w:customStyle="1" w:styleId="TableTextChar">
    <w:name w:val="Table Text Char"/>
    <w:link w:val="TableText"/>
    <w:rsid w:val="007E15C8"/>
    <w:rPr>
      <w:rFonts w:ascii="Arial" w:hAnsi="Arial" w:cs="Arial"/>
      <w:spacing w:val="-5"/>
      <w:sz w:val="22"/>
      <w:szCs w:val="22"/>
    </w:rPr>
  </w:style>
  <w:style w:type="numbering" w:customStyle="1" w:styleId="Style5">
    <w:name w:val="Style5"/>
    <w:uiPriority w:val="99"/>
    <w:rsid w:val="009E7349"/>
    <w:pPr>
      <w:numPr>
        <w:numId w:val="1"/>
      </w:numPr>
    </w:pPr>
  </w:style>
  <w:style w:type="numbering" w:customStyle="1" w:styleId="Style6">
    <w:name w:val="Style6"/>
    <w:uiPriority w:val="99"/>
    <w:rsid w:val="00026950"/>
    <w:pPr>
      <w:numPr>
        <w:numId w:val="2"/>
      </w:numPr>
    </w:pPr>
  </w:style>
  <w:style w:type="paragraph" w:customStyle="1" w:styleId="FrontMatterHeader">
    <w:name w:val="Front Matter Header"/>
    <w:next w:val="Normal"/>
    <w:rsid w:val="00CE1ACD"/>
    <w:pPr>
      <w:keepNext/>
      <w:tabs>
        <w:tab w:val="left" w:pos="432"/>
      </w:tabs>
      <w:spacing w:after="360"/>
    </w:pPr>
    <w:rPr>
      <w:rFonts w:ascii="Arial Narrow" w:hAnsi="Arial Narrow"/>
      <w:b/>
      <w:sz w:val="36"/>
    </w:rPr>
  </w:style>
  <w:style w:type="paragraph" w:styleId="TableofFigures">
    <w:name w:val="table of figures"/>
    <w:aliases w:val="Tables"/>
    <w:basedOn w:val="Normal"/>
    <w:next w:val="Normal"/>
    <w:uiPriority w:val="99"/>
    <w:unhideWhenUsed/>
    <w:rsid w:val="00D23308"/>
    <w:pPr>
      <w:tabs>
        <w:tab w:val="right" w:leader="dot" w:pos="9350"/>
      </w:tabs>
      <w:spacing w:line="220" w:lineRule="exact"/>
    </w:pPr>
    <w:rPr>
      <w:rFonts w:ascii="Calibri" w:hAnsi="Calibri"/>
      <w:kern w:val="24"/>
      <w:sz w:val="22"/>
    </w:rPr>
  </w:style>
  <w:style w:type="paragraph" w:customStyle="1" w:styleId="ListofTables">
    <w:name w:val="List of Tables"/>
    <w:basedOn w:val="TableofFigures"/>
    <w:rsid w:val="004E3C63"/>
  </w:style>
  <w:style w:type="paragraph" w:customStyle="1" w:styleId="FooterEven">
    <w:name w:val="Footer Even"/>
    <w:basedOn w:val="Normal"/>
    <w:rsid w:val="00412A0E"/>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styleId="FollowedHyperlink">
    <w:name w:val="FollowedHyperlink"/>
    <w:basedOn w:val="DefaultParagraphFont"/>
    <w:uiPriority w:val="99"/>
    <w:unhideWhenUsed/>
    <w:rsid w:val="00A00189"/>
    <w:rPr>
      <w:color w:val="800080" w:themeColor="followedHyperlink"/>
      <w:u w:val="single"/>
    </w:rPr>
  </w:style>
  <w:style w:type="character" w:customStyle="1" w:styleId="Heading4Char">
    <w:name w:val="Heading 4 Char"/>
    <w:basedOn w:val="DefaultParagraphFont"/>
    <w:link w:val="Heading4"/>
    <w:rsid w:val="001A1457"/>
    <w:rPr>
      <w:rFonts w:eastAsia="Lucida Sans Unicode"/>
      <w:b/>
      <w:i/>
      <w:color w:val="244061" w:themeColor="accent1" w:themeShade="80"/>
      <w:kern w:val="1"/>
      <w:sz w:val="26"/>
      <w:szCs w:val="24"/>
    </w:rPr>
  </w:style>
  <w:style w:type="character" w:customStyle="1" w:styleId="Heading5Char">
    <w:name w:val="Heading 5 Char"/>
    <w:basedOn w:val="DefaultParagraphFont"/>
    <w:link w:val="Heading5"/>
    <w:rsid w:val="001E23D6"/>
    <w:rPr>
      <w:rFonts w:ascii="Arial Narrow" w:eastAsia="Lucida Sans Unicode" w:hAnsi="Arial Narrow"/>
      <w:i/>
      <w:color w:val="000000"/>
      <w:kern w:val="1"/>
      <w:sz w:val="26"/>
      <w:szCs w:val="24"/>
    </w:rPr>
  </w:style>
  <w:style w:type="character" w:customStyle="1" w:styleId="Heading6Char">
    <w:name w:val="Heading 6 Char"/>
    <w:basedOn w:val="DefaultParagraphFont"/>
    <w:link w:val="Heading6"/>
    <w:rsid w:val="001E23D6"/>
    <w:rPr>
      <w:rFonts w:ascii="Arial Narrow" w:eastAsia="Lucida Sans Unicode" w:hAnsi="Arial Narrow"/>
      <w:i/>
      <w:color w:val="000000"/>
      <w:kern w:val="1"/>
      <w:sz w:val="26"/>
      <w:szCs w:val="24"/>
    </w:rPr>
  </w:style>
  <w:style w:type="character" w:customStyle="1" w:styleId="Heading7Char">
    <w:name w:val="Heading 7 Char"/>
    <w:basedOn w:val="DefaultParagraphFont"/>
    <w:link w:val="Heading7"/>
    <w:rsid w:val="007B7BE4"/>
    <w:rPr>
      <w:rFonts w:ascii="Arial Narrow" w:eastAsia="Lucida Sans Unicode" w:hAnsi="Arial Narrow"/>
      <w:i/>
      <w:color w:val="000000"/>
      <w:kern w:val="1"/>
      <w:sz w:val="24"/>
    </w:rPr>
  </w:style>
  <w:style w:type="character" w:customStyle="1" w:styleId="Heading8Char">
    <w:name w:val="Heading 8 Char"/>
    <w:basedOn w:val="DefaultParagraphFont"/>
    <w:link w:val="Heading8"/>
    <w:rsid w:val="007B7BE4"/>
    <w:rPr>
      <w:rFonts w:ascii="Arial Narrow" w:eastAsia="Lucida Sans Unicode" w:hAnsi="Arial Narrow"/>
      <w:b/>
      <w:snapToGrid w:val="0"/>
      <w:color w:val="000000"/>
      <w:kern w:val="1"/>
      <w:sz w:val="36"/>
    </w:rPr>
  </w:style>
  <w:style w:type="character" w:customStyle="1" w:styleId="Heading9Char">
    <w:name w:val="Heading 9 Char"/>
    <w:basedOn w:val="DefaultParagraphFont"/>
    <w:link w:val="Heading9"/>
    <w:rsid w:val="007B7BE4"/>
    <w:rPr>
      <w:rFonts w:eastAsia="Lucida Sans Unicode"/>
      <w:b/>
      <w:color w:val="000000"/>
      <w:kern w:val="1"/>
      <w:sz w:val="40"/>
    </w:rPr>
  </w:style>
  <w:style w:type="numbering" w:customStyle="1" w:styleId="NoList1">
    <w:name w:val="No List1"/>
    <w:next w:val="NoList"/>
    <w:uiPriority w:val="99"/>
    <w:semiHidden/>
    <w:unhideWhenUsed/>
    <w:rsid w:val="00986F9E"/>
  </w:style>
  <w:style w:type="paragraph" w:customStyle="1" w:styleId="Figure">
    <w:name w:val="Figure"/>
    <w:next w:val="Normal"/>
    <w:rsid w:val="00986F9E"/>
    <w:pPr>
      <w:keepNext/>
      <w:keepLines/>
      <w:spacing w:before="120"/>
    </w:pPr>
    <w:rPr>
      <w:sz w:val="24"/>
    </w:rPr>
  </w:style>
  <w:style w:type="paragraph" w:styleId="FootnoteText">
    <w:name w:val="footnote text"/>
    <w:basedOn w:val="Normal"/>
    <w:link w:val="FootnoteTextChar"/>
    <w:autoRedefine/>
    <w:uiPriority w:val="99"/>
    <w:unhideWhenUsed/>
    <w:rsid w:val="007B7BE4"/>
    <w:pPr>
      <w:spacing w:after="200" w:line="276" w:lineRule="auto"/>
    </w:pPr>
    <w:rPr>
      <w:sz w:val="16"/>
      <w:szCs w:val="20"/>
    </w:rPr>
  </w:style>
  <w:style w:type="character" w:customStyle="1" w:styleId="FootnoteTextChar">
    <w:name w:val="Footnote Text Char"/>
    <w:basedOn w:val="DefaultParagraphFont"/>
    <w:link w:val="FootnoteText"/>
    <w:uiPriority w:val="99"/>
    <w:rsid w:val="007B7BE4"/>
    <w:rPr>
      <w:color w:val="000000"/>
      <w:kern w:val="1"/>
      <w:sz w:val="16"/>
    </w:rPr>
  </w:style>
  <w:style w:type="paragraph" w:customStyle="1" w:styleId="Instructions">
    <w:name w:val="Instructions"/>
    <w:basedOn w:val="Normal"/>
    <w:link w:val="InstructionsChar"/>
    <w:rsid w:val="00B6619B"/>
    <w:rPr>
      <w:rFonts w:eastAsiaTheme="minorEastAsia"/>
      <w:i/>
      <w:color w:val="365F91" w:themeColor="accent1" w:themeShade="BF"/>
      <w:kern w:val="24"/>
      <w:lang w:eastAsia="zh-TW"/>
    </w:rPr>
  </w:style>
  <w:style w:type="paragraph" w:customStyle="1" w:styleId="Quotation">
    <w:name w:val="Quotation"/>
    <w:next w:val="Normal"/>
    <w:rsid w:val="00986F9E"/>
    <w:pPr>
      <w:spacing w:before="120" w:after="120"/>
      <w:ind w:left="720" w:right="720"/>
    </w:pPr>
    <w:rPr>
      <w:sz w:val="24"/>
    </w:rPr>
  </w:style>
  <w:style w:type="paragraph" w:customStyle="1" w:styleId="Reference">
    <w:name w:val="Reference"/>
    <w:basedOn w:val="Normal"/>
    <w:rsid w:val="004421A9"/>
    <w:pPr>
      <w:tabs>
        <w:tab w:val="num" w:pos="504"/>
        <w:tab w:val="left" w:pos="900"/>
      </w:tabs>
      <w:spacing w:before="120"/>
      <w:ind w:left="504" w:hanging="504"/>
    </w:pPr>
    <w:rPr>
      <w:color w:val="auto"/>
      <w:kern w:val="0"/>
      <w:szCs w:val="20"/>
    </w:rPr>
  </w:style>
  <w:style w:type="paragraph" w:styleId="Index1">
    <w:name w:val="index 1"/>
    <w:basedOn w:val="Normal"/>
    <w:next w:val="Normal"/>
    <w:semiHidden/>
    <w:rsid w:val="00986F9E"/>
    <w:pPr>
      <w:spacing w:before="120"/>
      <w:ind w:left="240" w:hanging="240"/>
    </w:pPr>
    <w:rPr>
      <w:szCs w:val="20"/>
    </w:rPr>
  </w:style>
  <w:style w:type="paragraph" w:styleId="Index2">
    <w:name w:val="index 2"/>
    <w:basedOn w:val="Normal"/>
    <w:next w:val="Normal"/>
    <w:semiHidden/>
    <w:rsid w:val="00986F9E"/>
    <w:pPr>
      <w:spacing w:before="120"/>
      <w:ind w:left="480" w:hanging="240"/>
    </w:pPr>
    <w:rPr>
      <w:szCs w:val="20"/>
    </w:rPr>
  </w:style>
  <w:style w:type="paragraph" w:styleId="Index9">
    <w:name w:val="index 9"/>
    <w:basedOn w:val="Normal"/>
    <w:next w:val="Normal"/>
    <w:semiHidden/>
    <w:rsid w:val="00986F9E"/>
    <w:pPr>
      <w:spacing w:before="120"/>
      <w:ind w:left="2160" w:hanging="240"/>
    </w:pPr>
    <w:rPr>
      <w:szCs w:val="20"/>
    </w:rPr>
  </w:style>
  <w:style w:type="paragraph" w:styleId="Index8">
    <w:name w:val="index 8"/>
    <w:basedOn w:val="Normal"/>
    <w:next w:val="Normal"/>
    <w:semiHidden/>
    <w:rsid w:val="00986F9E"/>
    <w:pPr>
      <w:spacing w:before="120"/>
      <w:ind w:left="1920" w:hanging="240"/>
    </w:pPr>
    <w:rPr>
      <w:szCs w:val="20"/>
    </w:rPr>
  </w:style>
  <w:style w:type="paragraph" w:styleId="Index7">
    <w:name w:val="index 7"/>
    <w:basedOn w:val="Normal"/>
    <w:next w:val="Normal"/>
    <w:semiHidden/>
    <w:rsid w:val="00986F9E"/>
    <w:pPr>
      <w:spacing w:before="120"/>
      <w:ind w:left="1680" w:hanging="240"/>
    </w:pPr>
    <w:rPr>
      <w:szCs w:val="20"/>
    </w:rPr>
  </w:style>
  <w:style w:type="paragraph" w:styleId="Index6">
    <w:name w:val="index 6"/>
    <w:basedOn w:val="Normal"/>
    <w:next w:val="Normal"/>
    <w:semiHidden/>
    <w:rsid w:val="00986F9E"/>
    <w:pPr>
      <w:spacing w:before="120"/>
      <w:ind w:left="1440" w:hanging="240"/>
    </w:pPr>
    <w:rPr>
      <w:szCs w:val="20"/>
    </w:rPr>
  </w:style>
  <w:style w:type="paragraph" w:styleId="Index5">
    <w:name w:val="index 5"/>
    <w:basedOn w:val="Normal"/>
    <w:next w:val="Normal"/>
    <w:semiHidden/>
    <w:rsid w:val="00986F9E"/>
    <w:pPr>
      <w:spacing w:before="120"/>
      <w:ind w:left="1200" w:hanging="240"/>
    </w:pPr>
    <w:rPr>
      <w:szCs w:val="20"/>
    </w:rPr>
  </w:style>
  <w:style w:type="paragraph" w:styleId="Index4">
    <w:name w:val="index 4"/>
    <w:basedOn w:val="Normal"/>
    <w:next w:val="Normal"/>
    <w:semiHidden/>
    <w:rsid w:val="00986F9E"/>
    <w:pPr>
      <w:spacing w:before="120"/>
      <w:ind w:left="960" w:hanging="240"/>
    </w:pPr>
    <w:rPr>
      <w:szCs w:val="20"/>
    </w:rPr>
  </w:style>
  <w:style w:type="paragraph" w:styleId="Index3">
    <w:name w:val="index 3"/>
    <w:basedOn w:val="Normal"/>
    <w:next w:val="Normal"/>
    <w:semiHidden/>
    <w:rsid w:val="00986F9E"/>
    <w:pPr>
      <w:spacing w:before="120"/>
      <w:ind w:left="720" w:hanging="240"/>
    </w:pPr>
    <w:rPr>
      <w:szCs w:val="20"/>
    </w:rPr>
  </w:style>
  <w:style w:type="paragraph" w:styleId="DocumentMap">
    <w:name w:val="Document Map"/>
    <w:basedOn w:val="Normal"/>
    <w:link w:val="DocumentMapChar"/>
    <w:semiHidden/>
    <w:rsid w:val="00986F9E"/>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986F9E"/>
    <w:rPr>
      <w:rFonts w:ascii="Tahoma" w:hAnsi="Tahoma"/>
      <w:sz w:val="24"/>
      <w:shd w:val="clear" w:color="auto" w:fill="000080"/>
    </w:rPr>
  </w:style>
  <w:style w:type="character" w:styleId="PageNumber">
    <w:name w:val="page number"/>
    <w:basedOn w:val="DefaultParagraphFont"/>
    <w:rsid w:val="00986F9E"/>
  </w:style>
  <w:style w:type="table" w:styleId="TableGrid1">
    <w:name w:val="Table Grid 1"/>
    <w:basedOn w:val="TableNormal"/>
    <w:rsid w:val="00986F9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986F9E"/>
    <w:rPr>
      <w:szCs w:val="20"/>
    </w:rPr>
  </w:style>
  <w:style w:type="paragraph" w:customStyle="1" w:styleId="CaptionFigure">
    <w:name w:val="Caption Figure"/>
    <w:basedOn w:val="Normal"/>
    <w:next w:val="Normal"/>
    <w:rsid w:val="00986F9E"/>
    <w:pPr>
      <w:spacing w:before="120"/>
    </w:pPr>
    <w:rPr>
      <w:b/>
      <w:szCs w:val="20"/>
    </w:rPr>
  </w:style>
  <w:style w:type="paragraph" w:styleId="NoSpacing">
    <w:name w:val="No Spacing"/>
    <w:link w:val="NoSpacingChar"/>
    <w:uiPriority w:val="1"/>
    <w:qFormat/>
    <w:rsid w:val="00986F9E"/>
    <w:rPr>
      <w:rFonts w:ascii="Calibri" w:hAnsi="Calibri"/>
      <w:sz w:val="22"/>
      <w:szCs w:val="22"/>
    </w:rPr>
  </w:style>
  <w:style w:type="character" w:customStyle="1" w:styleId="NoSpacingChar">
    <w:name w:val="No Spacing Char"/>
    <w:link w:val="NoSpacing"/>
    <w:uiPriority w:val="1"/>
    <w:rsid w:val="00986F9E"/>
    <w:rPr>
      <w:rFonts w:ascii="Calibri" w:hAnsi="Calibri"/>
      <w:sz w:val="22"/>
      <w:szCs w:val="22"/>
    </w:rPr>
  </w:style>
  <w:style w:type="character" w:styleId="Emphasis">
    <w:name w:val="Emphasis"/>
    <w:rsid w:val="00986F9E"/>
    <w:rPr>
      <w:i/>
      <w:iCs/>
    </w:rPr>
  </w:style>
  <w:style w:type="table" w:customStyle="1" w:styleId="TableGrid10">
    <w:name w:val="Table Grid1"/>
    <w:basedOn w:val="TableNormal"/>
    <w:next w:val="TableGrid"/>
    <w:rsid w:val="00986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86F9E"/>
    <w:pPr>
      <w:spacing w:before="120"/>
    </w:pPr>
    <w:rPr>
      <w:sz w:val="20"/>
      <w:szCs w:val="20"/>
    </w:rPr>
  </w:style>
  <w:style w:type="character" w:customStyle="1" w:styleId="EndnoteTextChar">
    <w:name w:val="Endnote Text Char"/>
    <w:basedOn w:val="DefaultParagraphFont"/>
    <w:link w:val="EndnoteText"/>
    <w:rsid w:val="00986F9E"/>
  </w:style>
  <w:style w:type="character" w:styleId="EndnoteReference">
    <w:name w:val="endnote reference"/>
    <w:rsid w:val="00986F9E"/>
    <w:rPr>
      <w:vertAlign w:val="superscript"/>
    </w:rPr>
  </w:style>
  <w:style w:type="character" w:styleId="PlaceholderText">
    <w:name w:val="Placeholder Text"/>
    <w:basedOn w:val="DefaultParagraphFont"/>
    <w:uiPriority w:val="99"/>
    <w:semiHidden/>
    <w:rsid w:val="00DD225F"/>
    <w:rPr>
      <w:color w:val="808080"/>
    </w:rPr>
  </w:style>
  <w:style w:type="paragraph" w:customStyle="1" w:styleId="GSATitle">
    <w:name w:val="GSA Title"/>
    <w:basedOn w:val="Normal"/>
    <w:link w:val="GSATitleChar"/>
    <w:autoRedefine/>
    <w:rsid w:val="007B7BE4"/>
    <w:pPr>
      <w:pBdr>
        <w:top w:val="single" w:sz="8" w:space="3" w:color="4F81BD" w:themeColor="accent1"/>
      </w:pBdr>
      <w:spacing w:before="300"/>
    </w:pPr>
    <w:rPr>
      <w:rFonts w:cstheme="majorBidi"/>
      <w:color w:val="002060"/>
      <w:spacing w:val="5"/>
      <w:sz w:val="36"/>
    </w:rPr>
  </w:style>
  <w:style w:type="character" w:customStyle="1" w:styleId="GSATitleChar">
    <w:name w:val="GSA Title Char"/>
    <w:basedOn w:val="DefaultParagraphFont"/>
    <w:link w:val="GSATitle"/>
    <w:rsid w:val="007B7BE4"/>
    <w:rPr>
      <w:rFonts w:eastAsia="Lucida Sans Unicode" w:cstheme="majorBidi"/>
      <w:color w:val="002060"/>
      <w:spacing w:val="5"/>
      <w:kern w:val="1"/>
      <w:sz w:val="36"/>
      <w:szCs w:val="24"/>
    </w:rPr>
  </w:style>
  <w:style w:type="paragraph" w:customStyle="1" w:styleId="GSATitle-YESforTOC">
    <w:name w:val="GSA Title-YES for TOC"/>
    <w:next w:val="Normal"/>
    <w:link w:val="GSATitle-YESforTOCChar"/>
    <w:qFormat/>
    <w:rsid w:val="007706C3"/>
    <w:pPr>
      <w:pBdr>
        <w:bottom w:val="single" w:sz="4" w:space="1" w:color="4F81BD" w:themeColor="accent1"/>
      </w:pBdr>
      <w:spacing w:after="240"/>
    </w:pPr>
    <w:rPr>
      <w:rFonts w:eastAsiaTheme="majorEastAsia" w:cstheme="majorBidi"/>
      <w:color w:val="002060"/>
      <w:spacing w:val="5"/>
      <w:kern w:val="28"/>
      <w:sz w:val="36"/>
      <w:szCs w:val="52"/>
    </w:rPr>
  </w:style>
  <w:style w:type="paragraph" w:customStyle="1" w:styleId="GSACoverPageInsertName">
    <w:name w:val="GSA Cover Page InsertName"/>
    <w:next w:val="Normal"/>
    <w:link w:val="GSACoverPageInsertNameChar"/>
    <w:rsid w:val="0050207F"/>
    <w:pPr>
      <w:spacing w:before="160" w:after="160" w:line="259" w:lineRule="auto"/>
    </w:pPr>
    <w:rPr>
      <w:rFonts w:eastAsiaTheme="majorEastAsia"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50207F"/>
    <w:rPr>
      <w:rFonts w:eastAsiaTheme="majorEastAsia" w:cstheme="majorBidi"/>
      <w:color w:val="002060"/>
      <w:spacing w:val="5"/>
      <w:kern w:val="28"/>
      <w:sz w:val="40"/>
      <w:szCs w:val="52"/>
    </w:rPr>
  </w:style>
  <w:style w:type="character" w:styleId="Strong">
    <w:name w:val="Strong"/>
    <w:basedOn w:val="DefaultParagraphFont"/>
    <w:uiPriority w:val="22"/>
    <w:rsid w:val="00A00189"/>
    <w:rPr>
      <w:b/>
      <w:bCs/>
    </w:rPr>
  </w:style>
  <w:style w:type="character" w:customStyle="1" w:styleId="ListParagraphChar">
    <w:name w:val="List Paragraph Char"/>
    <w:basedOn w:val="DefaultParagraphFont"/>
    <w:link w:val="ListParagraph"/>
    <w:uiPriority w:val="34"/>
    <w:rsid w:val="00A00189"/>
    <w:rPr>
      <w:rFonts w:eastAsiaTheme="minorEastAsia" w:cstheme="minorBidi"/>
      <w:sz w:val="24"/>
      <w:szCs w:val="22"/>
      <w:lang w:eastAsia="zh-TW"/>
    </w:rPr>
  </w:style>
  <w:style w:type="character" w:styleId="SubtleEmphasis">
    <w:name w:val="Subtle Emphasis"/>
    <w:basedOn w:val="DefaultParagraphFont"/>
    <w:uiPriority w:val="19"/>
    <w:rsid w:val="00A00189"/>
    <w:rPr>
      <w:i/>
      <w:iCs/>
      <w:color w:val="404040" w:themeColor="text1" w:themeTint="BF"/>
    </w:rPr>
  </w:style>
  <w:style w:type="paragraph" w:customStyle="1" w:styleId="GSATitleCoverPage">
    <w:name w:val="GSA Title Cover Page"/>
    <w:basedOn w:val="GSATitle-YESforTOC"/>
    <w:link w:val="GSATitleCoverPageChar"/>
    <w:qFormat/>
    <w:rsid w:val="0050207F"/>
    <w:pPr>
      <w:spacing w:before="720"/>
    </w:pPr>
    <w:rPr>
      <w:noProof/>
    </w:rPr>
  </w:style>
  <w:style w:type="character" w:customStyle="1" w:styleId="GSATitle-YESforTOCChar">
    <w:name w:val="GSA Title-YES for TOC Char"/>
    <w:basedOn w:val="DefaultParagraphFont"/>
    <w:link w:val="GSATitle-YESforTOC"/>
    <w:rsid w:val="007706C3"/>
    <w:rPr>
      <w:rFonts w:eastAsiaTheme="majorEastAsia" w:cstheme="majorBidi"/>
      <w:color w:val="002060"/>
      <w:spacing w:val="5"/>
      <w:kern w:val="28"/>
      <w:sz w:val="36"/>
      <w:szCs w:val="52"/>
    </w:rPr>
  </w:style>
  <w:style w:type="character" w:customStyle="1" w:styleId="GSATitleCoverPageChar">
    <w:name w:val="GSA Title Cover Page Char"/>
    <w:basedOn w:val="GSATitle-YESforTOCChar"/>
    <w:link w:val="GSATitleCoverPage"/>
    <w:rsid w:val="0050207F"/>
    <w:rPr>
      <w:rFonts w:eastAsiaTheme="majorEastAsia" w:cstheme="majorBidi"/>
      <w:noProof/>
      <w:color w:val="002060"/>
      <w:spacing w:val="5"/>
      <w:kern w:val="28"/>
      <w:sz w:val="40"/>
      <w:szCs w:val="52"/>
    </w:rPr>
  </w:style>
  <w:style w:type="paragraph" w:customStyle="1" w:styleId="GSATableCaption">
    <w:name w:val="GSA Table Caption"/>
    <w:basedOn w:val="Normal"/>
    <w:next w:val="Normal"/>
    <w:link w:val="GSATableCaptionChar"/>
    <w:autoRedefine/>
    <w:qFormat/>
    <w:rsid w:val="003B10AC"/>
    <w:pPr>
      <w:keepNext/>
      <w:spacing w:before="120" w:after="200"/>
      <w:jc w:val="center"/>
    </w:pPr>
    <w:rPr>
      <w:b/>
      <w:i/>
      <w:iCs/>
      <w:color w:val="1F497D" w:themeColor="text2"/>
      <w:sz w:val="18"/>
      <w:szCs w:val="18"/>
    </w:rPr>
  </w:style>
  <w:style w:type="paragraph" w:customStyle="1" w:styleId="GSAFigureCaption">
    <w:name w:val="GSA Figure Caption"/>
    <w:basedOn w:val="GSATableCaption"/>
    <w:link w:val="GSAFigureCaptionChar"/>
    <w:autoRedefine/>
    <w:qFormat/>
    <w:rsid w:val="00AB0443"/>
  </w:style>
  <w:style w:type="character" w:customStyle="1" w:styleId="CaptionChar">
    <w:name w:val="Caption Char"/>
    <w:basedOn w:val="DefaultParagraphFont"/>
    <w:link w:val="Caption"/>
    <w:uiPriority w:val="35"/>
    <w:rsid w:val="00B86BDD"/>
    <w:rPr>
      <w:rFonts w:eastAsia="Lucida Sans Unicode"/>
      <w:b/>
      <w:i/>
      <w:iCs/>
      <w:color w:val="1F497D" w:themeColor="text2"/>
      <w:kern w:val="1"/>
      <w:szCs w:val="18"/>
    </w:rPr>
  </w:style>
  <w:style w:type="character" w:customStyle="1" w:styleId="GSATableCaptionChar">
    <w:name w:val="GSA Table Caption Char"/>
    <w:basedOn w:val="DefaultParagraphFont"/>
    <w:link w:val="GSATableCaption"/>
    <w:rsid w:val="003B10AC"/>
    <w:rPr>
      <w:rFonts w:eastAsia="Lucida Sans Unicode"/>
      <w:b/>
      <w:i/>
      <w:iCs/>
      <w:color w:val="1F497D" w:themeColor="text2"/>
      <w:kern w:val="1"/>
      <w:sz w:val="18"/>
      <w:szCs w:val="18"/>
    </w:rPr>
  </w:style>
  <w:style w:type="character" w:customStyle="1" w:styleId="GSAFigureCaptionChar">
    <w:name w:val="GSA Figure Caption Char"/>
    <w:basedOn w:val="GSATableCaptionChar"/>
    <w:link w:val="GSAFigureCaption"/>
    <w:rsid w:val="00AB0443"/>
    <w:rPr>
      <w:rFonts w:eastAsia="Lucida Sans Unicode"/>
      <w:b/>
      <w:i/>
      <w:iCs/>
      <w:color w:val="1F497D" w:themeColor="text2"/>
      <w:kern w:val="1"/>
      <w:sz w:val="18"/>
      <w:szCs w:val="18"/>
    </w:rPr>
  </w:style>
  <w:style w:type="paragraph" w:customStyle="1" w:styleId="Default">
    <w:name w:val="Default"/>
    <w:rsid w:val="007B7BE4"/>
    <w:pPr>
      <w:autoSpaceDE w:val="0"/>
      <w:autoSpaceDN w:val="0"/>
      <w:adjustRightInd w:val="0"/>
    </w:pPr>
    <w:rPr>
      <w:rFonts w:ascii="Arial" w:hAnsi="Arial" w:cs="Arial"/>
      <w:color w:val="000000"/>
      <w:sz w:val="24"/>
      <w:szCs w:val="24"/>
    </w:rPr>
  </w:style>
  <w:style w:type="paragraph" w:customStyle="1" w:styleId="GSAGuidance">
    <w:name w:val="GSA Guidance"/>
    <w:basedOn w:val="Normal"/>
    <w:link w:val="GSAGuidanceChar"/>
    <w:qFormat/>
    <w:rsid w:val="007A5CA9"/>
    <w:pPr>
      <w:ind w:left="1411"/>
    </w:pPr>
  </w:style>
  <w:style w:type="character" w:customStyle="1" w:styleId="GSAGuidanceChar">
    <w:name w:val="GSA Guidance Char"/>
    <w:basedOn w:val="DefaultParagraphFont"/>
    <w:link w:val="GSAGuidance"/>
    <w:rsid w:val="007A5CA9"/>
    <w:rPr>
      <w:rFonts w:eastAsia="Lucida Sans Unicode"/>
      <w:color w:val="000000"/>
      <w:kern w:val="1"/>
      <w:sz w:val="24"/>
      <w:szCs w:val="24"/>
    </w:rPr>
  </w:style>
  <w:style w:type="numbering" w:customStyle="1" w:styleId="GSACtrlList">
    <w:name w:val="GSA Ctrl List"/>
    <w:uiPriority w:val="99"/>
    <w:rsid w:val="007B7BE4"/>
    <w:pPr>
      <w:numPr>
        <w:numId w:val="3"/>
      </w:numPr>
    </w:pPr>
  </w:style>
  <w:style w:type="paragraph" w:customStyle="1" w:styleId="GSATableHeading">
    <w:name w:val="GSA Table Heading"/>
    <w:basedOn w:val="Normal"/>
    <w:next w:val="Normal"/>
    <w:qFormat/>
    <w:rsid w:val="00041F19"/>
    <w:pPr>
      <w:keepNext/>
      <w:keepLines/>
      <w:spacing w:after="0" w:line="200" w:lineRule="atLeast"/>
      <w:jc w:val="center"/>
    </w:pPr>
    <w:rPr>
      <w:rFonts w:ascii="Calibri" w:eastAsia="Times New Roman" w:hAnsi="Calibri" w:cs="Arial"/>
      <w:b/>
      <w:color w:val="auto"/>
      <w:kern w:val="0"/>
      <w:sz w:val="20"/>
      <w:szCs w:val="22"/>
      <w:lang w:eastAsia="zh-TW"/>
    </w:rPr>
  </w:style>
  <w:style w:type="paragraph" w:customStyle="1" w:styleId="GSATableText">
    <w:name w:val="GSA Table Text"/>
    <w:basedOn w:val="TableText"/>
    <w:link w:val="GSATableTextChar"/>
    <w:qFormat/>
    <w:rsid w:val="00E03A24"/>
    <w:pPr>
      <w:spacing w:after="0" w:line="200" w:lineRule="atLeast"/>
    </w:pPr>
    <w:rPr>
      <w:rFonts w:ascii="Calibri" w:hAnsi="Calibri"/>
      <w:kern w:val="20"/>
      <w:sz w:val="20"/>
    </w:rPr>
  </w:style>
  <w:style w:type="paragraph" w:customStyle="1" w:styleId="GSAItalicEmphasis">
    <w:name w:val="GSA Italic Emphasis"/>
    <w:basedOn w:val="GSAListParagraphalpha"/>
    <w:link w:val="GSAItalicEmphasisChar"/>
    <w:qFormat/>
    <w:rsid w:val="00041DB2"/>
    <w:rPr>
      <w:i/>
    </w:rPr>
  </w:style>
  <w:style w:type="character" w:customStyle="1" w:styleId="GSAItalicEmphasisChar">
    <w:name w:val="GSA Italic Emphasis Char"/>
    <w:basedOn w:val="ListParagraphChar"/>
    <w:link w:val="GSAItalicEmphasis"/>
    <w:rsid w:val="00041DB2"/>
    <w:rPr>
      <w:rFonts w:eastAsia="Lucida Sans Unicode" w:cstheme="minorBidi"/>
      <w:i/>
      <w:color w:val="000000"/>
      <w:kern w:val="1"/>
      <w:sz w:val="24"/>
      <w:szCs w:val="24"/>
      <w:lang w:eastAsia="zh-TW"/>
    </w:rPr>
  </w:style>
  <w:style w:type="paragraph" w:customStyle="1" w:styleId="GSAFrontMatterTitle1">
    <w:name w:val="GSA Front Matter Title 1"/>
    <w:basedOn w:val="Title"/>
    <w:next w:val="Normal"/>
    <w:link w:val="GSAFrontMatterTitle1Char"/>
    <w:qFormat/>
    <w:rsid w:val="00420817"/>
    <w:rPr>
      <w:rFonts w:ascii="Times New Roman" w:hAnsi="Times New Roman"/>
      <w:color w:val="17365D" w:themeColor="text2" w:themeShade="BF"/>
    </w:rPr>
  </w:style>
  <w:style w:type="character" w:customStyle="1" w:styleId="GSAFrontMatterTitle1Char">
    <w:name w:val="GSA Front Matter Title 1 Char"/>
    <w:basedOn w:val="TitleChar"/>
    <w:link w:val="GSAFrontMatterTitle1"/>
    <w:rsid w:val="00420817"/>
    <w:rPr>
      <w:rFonts w:ascii="Arial" w:hAnsi="Arial"/>
      <w:b/>
      <w:color w:val="17365D" w:themeColor="text2" w:themeShade="BF"/>
      <w:kern w:val="1"/>
      <w:sz w:val="28"/>
    </w:rPr>
  </w:style>
  <w:style w:type="paragraph" w:customStyle="1" w:styleId="GSAFrontMatterTitle2">
    <w:name w:val="GSA Front Matter Title 2"/>
    <w:basedOn w:val="GSAFrontMatterTitle1"/>
    <w:next w:val="Normal"/>
    <w:link w:val="GSAFrontMatterTitle2Char"/>
    <w:qFormat/>
    <w:rsid w:val="00E85F63"/>
    <w:rPr>
      <w:sz w:val="24"/>
    </w:rPr>
  </w:style>
  <w:style w:type="character" w:customStyle="1" w:styleId="GSAFrontMatterTitle2Char">
    <w:name w:val="GSA Front Matter Title 2 Char"/>
    <w:basedOn w:val="GSAFrontMatterTitle1Char"/>
    <w:link w:val="GSAFrontMatterTitle2"/>
    <w:rsid w:val="00E85F63"/>
    <w:rPr>
      <w:rFonts w:ascii="Arial" w:hAnsi="Arial"/>
      <w:b/>
      <w:caps w:val="0"/>
      <w:color w:val="1F497D" w:themeColor="text2"/>
      <w:kern w:val="28"/>
      <w:sz w:val="24"/>
    </w:rPr>
  </w:style>
  <w:style w:type="paragraph" w:customStyle="1" w:styleId="GSAGuidanceBold">
    <w:name w:val="GSA Guidance Bold"/>
    <w:basedOn w:val="GSAGuidance"/>
    <w:next w:val="GSAGuidance"/>
    <w:link w:val="GSAGuidanceBoldChar"/>
    <w:qFormat/>
    <w:rsid w:val="007A5CA9"/>
    <w:rPr>
      <w:b/>
    </w:rPr>
  </w:style>
  <w:style w:type="paragraph" w:customStyle="1" w:styleId="GSAListParagraphalpha">
    <w:name w:val="GSA List Paragraph (alpha)"/>
    <w:basedOn w:val="ListParagraph"/>
    <w:uiPriority w:val="99"/>
    <w:qFormat/>
    <w:rsid w:val="00975792"/>
    <w:pPr>
      <w:numPr>
        <w:numId w:val="4"/>
      </w:numPr>
      <w:contextualSpacing w:val="0"/>
    </w:pPr>
  </w:style>
  <w:style w:type="character" w:customStyle="1" w:styleId="GSAGuidanceBoldChar">
    <w:name w:val="GSA Guidance Bold Char"/>
    <w:basedOn w:val="GSAGuidanceChar"/>
    <w:link w:val="GSAGuidanceBold"/>
    <w:rsid w:val="007A5CA9"/>
    <w:rPr>
      <w:rFonts w:eastAsia="Lucida Sans Unicode"/>
      <w:b/>
      <w:color w:val="000000"/>
      <w:kern w:val="1"/>
      <w:sz w:val="24"/>
      <w:szCs w:val="24"/>
    </w:rPr>
  </w:style>
  <w:style w:type="paragraph" w:customStyle="1" w:styleId="GSAListParagraphalpha2">
    <w:name w:val="GSA List Paragraph (alpha2)"/>
    <w:basedOn w:val="GSAListParagraphalpha"/>
    <w:uiPriority w:val="99"/>
    <w:qFormat/>
    <w:rsid w:val="00D964E4"/>
    <w:pPr>
      <w:numPr>
        <w:ilvl w:val="1"/>
      </w:numPr>
      <w:tabs>
        <w:tab w:val="num" w:pos="1800"/>
      </w:tabs>
      <w:contextualSpacing/>
    </w:pPr>
  </w:style>
  <w:style w:type="paragraph" w:styleId="Header">
    <w:name w:val="header"/>
    <w:basedOn w:val="Normal"/>
    <w:link w:val="HeaderChar"/>
    <w:uiPriority w:val="99"/>
    <w:unhideWhenUsed/>
    <w:rsid w:val="00447C62"/>
    <w:pPr>
      <w:tabs>
        <w:tab w:val="center" w:pos="4680"/>
        <w:tab w:val="right" w:pos="9360"/>
      </w:tabs>
    </w:pPr>
  </w:style>
  <w:style w:type="character" w:customStyle="1" w:styleId="HeaderChar">
    <w:name w:val="Header Char"/>
    <w:basedOn w:val="DefaultParagraphFont"/>
    <w:link w:val="Header"/>
    <w:uiPriority w:val="99"/>
    <w:rsid w:val="00447C62"/>
    <w:rPr>
      <w:rFonts w:eastAsia="Lucida Sans Unicode"/>
      <w:color w:val="000000"/>
      <w:kern w:val="1"/>
      <w:sz w:val="24"/>
      <w:szCs w:val="24"/>
    </w:rPr>
  </w:style>
  <w:style w:type="paragraph" w:customStyle="1" w:styleId="GSAListParagraph">
    <w:name w:val="GSA List Paragraph"/>
    <w:basedOn w:val="ListParagraph"/>
    <w:qFormat/>
    <w:rsid w:val="00E33D13"/>
    <w:pPr>
      <w:numPr>
        <w:numId w:val="40"/>
      </w:numPr>
      <w:contextualSpacing w:val="0"/>
    </w:pPr>
  </w:style>
  <w:style w:type="character" w:customStyle="1" w:styleId="InstructionsChar">
    <w:name w:val="Instructions Char"/>
    <w:basedOn w:val="DefaultParagraphFont"/>
    <w:link w:val="Instructions"/>
    <w:rsid w:val="00B6619B"/>
    <w:rPr>
      <w:rFonts w:eastAsiaTheme="minorEastAsia"/>
      <w:i/>
      <w:color w:val="365F91" w:themeColor="accent1" w:themeShade="BF"/>
      <w:kern w:val="24"/>
      <w:sz w:val="24"/>
      <w:szCs w:val="24"/>
      <w:lang w:eastAsia="zh-TW"/>
    </w:rPr>
  </w:style>
  <w:style w:type="paragraph" w:customStyle="1" w:styleId="GSATableHeadingLeftJustified">
    <w:name w:val="GSA Table Heading Left Justified"/>
    <w:basedOn w:val="GSATableHeading"/>
    <w:next w:val="TableText"/>
    <w:rsid w:val="00CB4E6D"/>
    <w:pPr>
      <w:jc w:val="left"/>
    </w:pPr>
    <w:rPr>
      <w:rFonts w:cs="Times New Roman"/>
      <w:bCs/>
      <w:szCs w:val="20"/>
    </w:rPr>
  </w:style>
  <w:style w:type="paragraph" w:styleId="CommentText">
    <w:name w:val="annotation text"/>
    <w:basedOn w:val="Normal"/>
    <w:link w:val="CommentTextChar"/>
    <w:uiPriority w:val="99"/>
    <w:unhideWhenUsed/>
    <w:rsid w:val="009F0D73"/>
    <w:rPr>
      <w:sz w:val="20"/>
      <w:szCs w:val="20"/>
    </w:rPr>
  </w:style>
  <w:style w:type="character" w:customStyle="1" w:styleId="CommentTextChar">
    <w:name w:val="Comment Text Char"/>
    <w:basedOn w:val="DefaultParagraphFont"/>
    <w:link w:val="CommentText"/>
    <w:uiPriority w:val="99"/>
    <w:rsid w:val="009F0D73"/>
    <w:rPr>
      <w:color w:val="000000"/>
      <w:kern w:val="1"/>
    </w:rPr>
  </w:style>
  <w:style w:type="paragraph" w:customStyle="1" w:styleId="GSAInstruction">
    <w:name w:val="GSA Instruction"/>
    <w:basedOn w:val="Instructions"/>
    <w:qFormat/>
    <w:rsid w:val="00FD41DA"/>
    <w:pPr>
      <w:pBdr>
        <w:top w:val="single" w:sz="4" w:space="1" w:color="0070C0"/>
        <w:left w:val="single" w:sz="4" w:space="4" w:color="0070C0"/>
        <w:bottom w:val="single" w:sz="4" w:space="1" w:color="0070C0"/>
        <w:right w:val="single" w:sz="4" w:space="4" w:color="0070C0"/>
      </w:pBdr>
    </w:pPr>
  </w:style>
  <w:style w:type="paragraph" w:styleId="NormalWeb">
    <w:name w:val="Normal (Web)"/>
    <w:basedOn w:val="Normal"/>
    <w:uiPriority w:val="99"/>
    <w:unhideWhenUsed/>
    <w:rsid w:val="00313F83"/>
    <w:pPr>
      <w:widowControl/>
      <w:suppressAutoHyphens w:val="0"/>
      <w:spacing w:before="100" w:beforeAutospacing="1" w:after="100" w:afterAutospacing="1"/>
    </w:pPr>
    <w:rPr>
      <w:rFonts w:eastAsia="Times New Roman"/>
      <w:color w:val="auto"/>
      <w:kern w:val="0"/>
    </w:rPr>
  </w:style>
  <w:style w:type="paragraph" w:customStyle="1" w:styleId="GSACoverPageLogo">
    <w:name w:val="GSA Cover Page Logo"/>
    <w:basedOn w:val="Normal"/>
    <w:next w:val="Normal"/>
    <w:rsid w:val="006B740E"/>
    <w:pPr>
      <w:jc w:val="center"/>
    </w:pPr>
    <w:rPr>
      <w:rFonts w:asciiTheme="minorHAnsi" w:eastAsia="Times New Roman" w:hAnsiTheme="minorHAnsi"/>
      <w:szCs w:val="20"/>
    </w:rPr>
  </w:style>
  <w:style w:type="character" w:styleId="FootnoteReference">
    <w:name w:val="footnote reference"/>
    <w:basedOn w:val="DefaultParagraphFont"/>
    <w:uiPriority w:val="99"/>
    <w:semiHidden/>
    <w:unhideWhenUsed/>
    <w:rsid w:val="000D2198"/>
    <w:rPr>
      <w:vertAlign w:val="superscript"/>
    </w:rPr>
  </w:style>
  <w:style w:type="paragraph" w:styleId="ListBullet">
    <w:name w:val="List Bullet"/>
    <w:basedOn w:val="Normal"/>
    <w:uiPriority w:val="99"/>
    <w:unhideWhenUsed/>
    <w:rsid w:val="00F31B57"/>
    <w:pPr>
      <w:numPr>
        <w:numId w:val="212"/>
      </w:numPr>
      <w:contextualSpacing/>
    </w:pPr>
  </w:style>
  <w:style w:type="paragraph" w:customStyle="1" w:styleId="GSAInstructionUnderline">
    <w:name w:val="GSA Instruction Underline"/>
    <w:basedOn w:val="GSAInstruction"/>
    <w:next w:val="GSAInstruction"/>
    <w:qFormat/>
    <w:rsid w:val="00102358"/>
    <w:pPr>
      <w:keepNext/>
      <w:widowControl/>
      <w:spacing w:before="120"/>
    </w:pPr>
    <w:rPr>
      <w:u w:val="single"/>
    </w:rPr>
  </w:style>
  <w:style w:type="paragraph" w:customStyle="1" w:styleId="GSAInstructionList">
    <w:name w:val="GSA Instruction List"/>
    <w:basedOn w:val="GSAInstruction"/>
    <w:qFormat/>
    <w:rsid w:val="00102358"/>
    <w:pPr>
      <w:tabs>
        <w:tab w:val="left" w:pos="720"/>
      </w:tabs>
      <w:spacing w:after="0"/>
      <w:contextualSpacing/>
    </w:pPr>
  </w:style>
  <w:style w:type="paragraph" w:styleId="ListBullet2">
    <w:name w:val="List Bullet 2"/>
    <w:basedOn w:val="Normal"/>
    <w:uiPriority w:val="99"/>
    <w:unhideWhenUsed/>
    <w:rsid w:val="00730076"/>
    <w:pPr>
      <w:numPr>
        <w:numId w:val="213"/>
      </w:numPr>
      <w:contextualSpacing/>
    </w:pPr>
  </w:style>
  <w:style w:type="paragraph" w:customStyle="1" w:styleId="GSATableAcronym">
    <w:name w:val="GSA Table Acronym"/>
    <w:basedOn w:val="GSATableHeadingLeftJustified"/>
    <w:qFormat/>
    <w:rsid w:val="00C365A3"/>
    <w:pPr>
      <w:keepNext w:val="0"/>
      <w:keepLines w:val="0"/>
    </w:pPr>
  </w:style>
  <w:style w:type="paragraph" w:customStyle="1" w:styleId="GSANote">
    <w:name w:val="GSA Note"/>
    <w:basedOn w:val="Normal"/>
    <w:qFormat/>
    <w:rsid w:val="00FF72FE"/>
    <w:pPr>
      <w:pBdr>
        <w:top w:val="single" w:sz="4" w:space="1" w:color="auto"/>
        <w:bottom w:val="single" w:sz="4" w:space="1" w:color="auto"/>
      </w:pBdr>
    </w:pPr>
  </w:style>
  <w:style w:type="paragraph" w:customStyle="1" w:styleId="GSATableHeadingVerticle">
    <w:name w:val="GSA Table Heading Verticle"/>
    <w:basedOn w:val="GSATableHeading"/>
    <w:rsid w:val="009A701C"/>
    <w:pPr>
      <w:ind w:left="-25"/>
    </w:pPr>
    <w:rPr>
      <w:rFonts w:cs="Times New Roman"/>
      <w:bCs/>
      <w:szCs w:val="20"/>
    </w:rPr>
  </w:style>
  <w:style w:type="paragraph" w:customStyle="1" w:styleId="GSATableTextCentered">
    <w:name w:val="GSA Table Text Centered"/>
    <w:basedOn w:val="GSATableText"/>
    <w:rsid w:val="009A701C"/>
    <w:pPr>
      <w:jc w:val="center"/>
    </w:pPr>
    <w:rPr>
      <w:rFonts w:eastAsia="Times New Roman" w:cs="Times New Roman"/>
      <w:szCs w:val="20"/>
    </w:rPr>
  </w:style>
  <w:style w:type="paragraph" w:styleId="ListNumber">
    <w:name w:val="List Number"/>
    <w:basedOn w:val="Normal"/>
    <w:uiPriority w:val="99"/>
    <w:unhideWhenUsed/>
    <w:rsid w:val="001B3A26"/>
    <w:pPr>
      <w:numPr>
        <w:numId w:val="235"/>
      </w:numPr>
      <w:contextualSpacing/>
    </w:pPr>
  </w:style>
  <w:style w:type="paragraph" w:customStyle="1" w:styleId="StyleGSATableText">
    <w:name w:val="Style GSA Table Text"/>
    <w:basedOn w:val="GSATableText"/>
    <w:rsid w:val="00F05831"/>
    <w:rPr>
      <w:rFonts w:ascii="MS Gothic" w:hAnsi="MS Gothic"/>
    </w:rPr>
  </w:style>
  <w:style w:type="paragraph" w:customStyle="1" w:styleId="GSAInstructionText">
    <w:name w:val="GSA Instruction Text"/>
    <w:basedOn w:val="Normal"/>
    <w:next w:val="Normal"/>
    <w:qFormat/>
    <w:rsid w:val="00F23E00"/>
    <w:pPr>
      <w:widowControl/>
      <w:pBdr>
        <w:top w:val="single" w:sz="4" w:space="1" w:color="0070C0"/>
        <w:left w:val="single" w:sz="4" w:space="4" w:color="0070C0"/>
        <w:bottom w:val="single" w:sz="4" w:space="1" w:color="0070C0"/>
        <w:right w:val="single" w:sz="4" w:space="4" w:color="0070C0"/>
      </w:pBdr>
      <w:suppressAutoHyphens w:val="0"/>
      <w:spacing w:after="160"/>
    </w:pPr>
    <w:rPr>
      <w:rFonts w:eastAsiaTheme="minorEastAsia" w:cstheme="minorBidi"/>
      <w:i/>
      <w:color w:val="365F91"/>
      <w:kern w:val="0"/>
      <w:szCs w:val="22"/>
      <w:lang w:eastAsia="zh-TW"/>
    </w:rPr>
  </w:style>
  <w:style w:type="paragraph" w:customStyle="1" w:styleId="GSAAttachmentorAppendix">
    <w:name w:val="GSA Attachment or Appendix"/>
    <w:basedOn w:val="Heading2"/>
    <w:next w:val="Normal"/>
    <w:qFormat/>
    <w:rsid w:val="00254B51"/>
    <w:pPr>
      <w:numPr>
        <w:ilvl w:val="0"/>
        <w:numId w:val="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endnote reference" w:uiPriority="0"/>
    <w:lsdException w:name="endnote text" w:uiPriority="0"/>
    <w:lsdException w:name="List" w:uiPriority="0"/>
    <w:lsdException w:name="Title" w:semiHidden="0" w:uiPriority="0" w:unhideWhenUsed="0"/>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0" w:unhideWhenUsed="0"/>
    <w:lsdException w:name="Document Map" w:uiPriority="0"/>
    <w:lsdException w:name="Table Grid 1"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3B9"/>
    <w:pPr>
      <w:widowControl w:val="0"/>
      <w:suppressAutoHyphens/>
      <w:spacing w:after="120"/>
      <w:jc w:val="left"/>
    </w:pPr>
    <w:rPr>
      <w:rFonts w:eastAsia="Lucida Sans Unicode"/>
      <w:color w:val="000000"/>
      <w:kern w:val="1"/>
      <w:sz w:val="24"/>
      <w:szCs w:val="24"/>
    </w:rPr>
  </w:style>
  <w:style w:type="paragraph" w:styleId="Heading1">
    <w:name w:val="heading 1"/>
    <w:basedOn w:val="Normal"/>
    <w:next w:val="Normal"/>
    <w:link w:val="Heading1Char"/>
    <w:uiPriority w:val="9"/>
    <w:rsid w:val="001A1457"/>
    <w:pPr>
      <w:keepNext/>
      <w:keepLines/>
      <w:numPr>
        <w:numId w:val="112"/>
      </w:numPr>
      <w:spacing w:before="240"/>
      <w:outlineLvl w:val="0"/>
    </w:pPr>
    <w:rPr>
      <w:rFonts w:eastAsiaTheme="majorEastAsia"/>
      <w:b/>
      <w:caps/>
      <w:color w:val="244061" w:themeColor="accent1" w:themeShade="80"/>
      <w:sz w:val="28"/>
      <w:szCs w:val="26"/>
    </w:rPr>
  </w:style>
  <w:style w:type="paragraph" w:styleId="Heading2">
    <w:name w:val="heading 2"/>
    <w:basedOn w:val="Normal"/>
    <w:next w:val="Normal"/>
    <w:link w:val="Heading2Char"/>
    <w:uiPriority w:val="9"/>
    <w:unhideWhenUsed/>
    <w:rsid w:val="009F7F08"/>
    <w:pPr>
      <w:keepNext/>
      <w:keepLines/>
      <w:numPr>
        <w:ilvl w:val="1"/>
        <w:numId w:val="112"/>
      </w:numPr>
      <w:spacing w:before="24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5972CC"/>
    <w:pPr>
      <w:keepNext/>
      <w:keepLines/>
      <w:spacing w:before="40"/>
      <w:outlineLvl w:val="2"/>
    </w:pPr>
    <w:rPr>
      <w:rFonts w:eastAsia="Times New Roman"/>
      <w:b/>
      <w:color w:val="244061" w:themeColor="accent1" w:themeShade="80"/>
      <w:sz w:val="28"/>
    </w:rPr>
  </w:style>
  <w:style w:type="paragraph" w:styleId="Heading4">
    <w:name w:val="heading 4"/>
    <w:basedOn w:val="Normal"/>
    <w:next w:val="Normal"/>
    <w:link w:val="Heading4Char"/>
    <w:rsid w:val="001A1457"/>
    <w:pPr>
      <w:keepNext/>
      <w:spacing w:before="240" w:after="60"/>
      <w:outlineLvl w:val="3"/>
    </w:pPr>
    <w:rPr>
      <w:b/>
      <w:i/>
      <w:color w:val="244061" w:themeColor="accent1" w:themeShade="80"/>
      <w:sz w:val="26"/>
    </w:rPr>
  </w:style>
  <w:style w:type="paragraph" w:styleId="Heading5">
    <w:name w:val="heading 5"/>
    <w:basedOn w:val="Normal"/>
    <w:next w:val="Normal"/>
    <w:link w:val="Heading5Char"/>
    <w:rsid w:val="007B7BE4"/>
    <w:pPr>
      <w:keepNext/>
      <w:numPr>
        <w:ilvl w:val="4"/>
        <w:numId w:val="112"/>
      </w:numPr>
      <w:spacing w:before="120"/>
      <w:outlineLvl w:val="4"/>
    </w:pPr>
    <w:rPr>
      <w:rFonts w:ascii="Arial Narrow" w:hAnsi="Arial Narrow"/>
      <w:i/>
      <w:sz w:val="26"/>
    </w:rPr>
  </w:style>
  <w:style w:type="paragraph" w:styleId="Heading6">
    <w:name w:val="heading 6"/>
    <w:basedOn w:val="Normal"/>
    <w:next w:val="Normal"/>
    <w:link w:val="Heading6Char"/>
    <w:rsid w:val="007B7BE4"/>
    <w:pPr>
      <w:keepNext/>
      <w:numPr>
        <w:ilvl w:val="5"/>
        <w:numId w:val="112"/>
      </w:numPr>
      <w:spacing w:before="120"/>
      <w:outlineLvl w:val="5"/>
    </w:pPr>
    <w:rPr>
      <w:rFonts w:ascii="Arial Narrow" w:hAnsi="Arial Narrow"/>
      <w:i/>
      <w:sz w:val="26"/>
    </w:rPr>
  </w:style>
  <w:style w:type="paragraph" w:styleId="Heading7">
    <w:name w:val="heading 7"/>
    <w:basedOn w:val="Normal"/>
    <w:next w:val="Normal"/>
    <w:link w:val="Heading7Char"/>
    <w:rsid w:val="007B7BE4"/>
    <w:pPr>
      <w:numPr>
        <w:ilvl w:val="6"/>
        <w:numId w:val="112"/>
      </w:numPr>
      <w:spacing w:before="240" w:after="60"/>
      <w:outlineLvl w:val="6"/>
    </w:pPr>
    <w:rPr>
      <w:rFonts w:ascii="Arial Narrow" w:hAnsi="Arial Narrow"/>
      <w:i/>
      <w:szCs w:val="20"/>
    </w:rPr>
  </w:style>
  <w:style w:type="paragraph" w:styleId="Heading8">
    <w:name w:val="heading 8"/>
    <w:basedOn w:val="Normal"/>
    <w:next w:val="Normal"/>
    <w:link w:val="Heading8Char"/>
    <w:rsid w:val="007B7BE4"/>
    <w:pPr>
      <w:keepNext/>
      <w:numPr>
        <w:ilvl w:val="7"/>
        <w:numId w:val="112"/>
      </w:numPr>
      <w:spacing w:before="120" w:after="240"/>
      <w:outlineLvl w:val="7"/>
    </w:pPr>
    <w:rPr>
      <w:rFonts w:ascii="Arial Narrow" w:hAnsi="Arial Narrow"/>
      <w:b/>
      <w:snapToGrid w:val="0"/>
      <w:sz w:val="36"/>
      <w:szCs w:val="20"/>
    </w:rPr>
  </w:style>
  <w:style w:type="paragraph" w:styleId="Heading9">
    <w:name w:val="heading 9"/>
    <w:basedOn w:val="Normal"/>
    <w:next w:val="Normal"/>
    <w:link w:val="Heading9Char"/>
    <w:rsid w:val="007B7BE4"/>
    <w:pPr>
      <w:keepNext/>
      <w:numPr>
        <w:ilvl w:val="8"/>
        <w:numId w:val="112"/>
      </w:numPr>
      <w:spacing w:before="120"/>
      <w:jc w:val="right"/>
      <w:outlineLvl w:val="8"/>
    </w:pPr>
    <w:rPr>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08"/>
    <w:rPr>
      <w:rFonts w:eastAsiaTheme="majorEastAsia"/>
      <w:b/>
      <w:caps/>
      <w:color w:val="244061" w:themeColor="accent1" w:themeShade="80"/>
      <w:kern w:val="1"/>
      <w:sz w:val="28"/>
      <w:szCs w:val="26"/>
    </w:rPr>
  </w:style>
  <w:style w:type="character" w:customStyle="1" w:styleId="Heading2Char">
    <w:name w:val="Heading 2 Char"/>
    <w:basedOn w:val="DefaultParagraphFont"/>
    <w:link w:val="Heading2"/>
    <w:uiPriority w:val="9"/>
    <w:rsid w:val="009F7F08"/>
    <w:rPr>
      <w:rFonts w:eastAsiaTheme="majorEastAsia" w:cstheme="majorBidi"/>
      <w:b/>
      <w:caps/>
      <w:color w:val="002060"/>
      <w:kern w:val="1"/>
      <w:sz w:val="28"/>
      <w:szCs w:val="26"/>
    </w:rPr>
  </w:style>
  <w:style w:type="character" w:customStyle="1" w:styleId="Heading3Char">
    <w:name w:val="Heading 3 Char"/>
    <w:basedOn w:val="DefaultParagraphFont"/>
    <w:link w:val="Heading3"/>
    <w:uiPriority w:val="9"/>
    <w:rsid w:val="005972CC"/>
    <w:rPr>
      <w:b/>
      <w:color w:val="244061" w:themeColor="accent1" w:themeShade="80"/>
      <w:kern w:val="1"/>
      <w:sz w:val="28"/>
      <w:szCs w:val="24"/>
    </w:rPr>
  </w:style>
  <w:style w:type="paragraph" w:styleId="List">
    <w:name w:val="List"/>
    <w:basedOn w:val="Normal"/>
    <w:semiHidden/>
    <w:rsid w:val="004421A9"/>
    <w:rPr>
      <w:rFonts w:cs="Tahoma"/>
    </w:rPr>
  </w:style>
  <w:style w:type="paragraph" w:styleId="Caption">
    <w:name w:val="caption"/>
    <w:basedOn w:val="Normal"/>
    <w:next w:val="Normal"/>
    <w:link w:val="CaptionChar"/>
    <w:uiPriority w:val="35"/>
    <w:unhideWhenUsed/>
    <w:qFormat/>
    <w:rsid w:val="00B86BDD"/>
    <w:pPr>
      <w:keepNext/>
      <w:spacing w:after="200"/>
      <w:jc w:val="center"/>
    </w:pPr>
    <w:rPr>
      <w:b/>
      <w:i/>
      <w:iCs/>
      <w:color w:val="1F497D" w:themeColor="text2"/>
      <w:sz w:val="20"/>
      <w:szCs w:val="18"/>
    </w:rPr>
  </w:style>
  <w:style w:type="paragraph" w:customStyle="1" w:styleId="Index">
    <w:name w:val="Index"/>
    <w:basedOn w:val="Normal"/>
    <w:rsid w:val="0086260F"/>
    <w:pPr>
      <w:suppressLineNumbers/>
    </w:pPr>
    <w:rPr>
      <w:rFonts w:cs="Tahoma"/>
    </w:rPr>
  </w:style>
  <w:style w:type="paragraph" w:customStyle="1" w:styleId="TableContents">
    <w:name w:val="Table Contents"/>
    <w:basedOn w:val="Normal"/>
    <w:rsid w:val="0086260F"/>
    <w:pPr>
      <w:suppressLineNumbers/>
    </w:pPr>
  </w:style>
  <w:style w:type="paragraph" w:styleId="BalloonText">
    <w:name w:val="Balloon Text"/>
    <w:basedOn w:val="Normal"/>
    <w:link w:val="BalloonTextChar"/>
    <w:uiPriority w:val="99"/>
    <w:semiHidden/>
    <w:unhideWhenUsed/>
    <w:rsid w:val="00A00189"/>
    <w:rPr>
      <w:rFonts w:ascii="Tahoma" w:hAnsi="Tahoma" w:cs="Tahoma"/>
      <w:sz w:val="16"/>
      <w:szCs w:val="16"/>
    </w:rPr>
  </w:style>
  <w:style w:type="character" w:customStyle="1" w:styleId="BalloonTextChar">
    <w:name w:val="Balloon Text Char"/>
    <w:basedOn w:val="DefaultParagraphFont"/>
    <w:link w:val="BalloonText"/>
    <w:uiPriority w:val="99"/>
    <w:semiHidden/>
    <w:rsid w:val="00A00189"/>
    <w:rPr>
      <w:rFonts w:ascii="Tahoma" w:eastAsiaTheme="minorEastAsia" w:hAnsi="Tahoma" w:cs="Tahoma"/>
      <w:sz w:val="16"/>
      <w:szCs w:val="16"/>
      <w:lang w:eastAsia="zh-TW"/>
    </w:rPr>
  </w:style>
  <w:style w:type="paragraph" w:styleId="Footer">
    <w:name w:val="footer"/>
    <w:basedOn w:val="Normal"/>
    <w:link w:val="FooterChar"/>
    <w:uiPriority w:val="99"/>
    <w:unhideWhenUsed/>
    <w:rsid w:val="00A00189"/>
    <w:pPr>
      <w:tabs>
        <w:tab w:val="center" w:pos="4680"/>
        <w:tab w:val="right" w:pos="9360"/>
      </w:tabs>
    </w:pPr>
  </w:style>
  <w:style w:type="character" w:customStyle="1" w:styleId="FooterChar">
    <w:name w:val="Footer Char"/>
    <w:basedOn w:val="DefaultParagraphFont"/>
    <w:link w:val="Footer"/>
    <w:uiPriority w:val="99"/>
    <w:rsid w:val="00A00189"/>
    <w:rPr>
      <w:rFonts w:eastAsiaTheme="minorEastAsia" w:cstheme="minorBidi"/>
      <w:sz w:val="24"/>
      <w:szCs w:val="22"/>
      <w:lang w:eastAsia="zh-TW"/>
    </w:rPr>
  </w:style>
  <w:style w:type="paragraph" w:styleId="PlainText">
    <w:name w:val="Plain Text"/>
    <w:basedOn w:val="Normal"/>
    <w:next w:val="Normal"/>
    <w:link w:val="PlainTextChar"/>
    <w:uiPriority w:val="99"/>
    <w:rsid w:val="000E29D6"/>
    <w:rPr>
      <w:rFonts w:ascii="TimesNewRoman,Bold" w:hAnsi="TimesNewRoman,Bold"/>
      <w:sz w:val="20"/>
    </w:rPr>
  </w:style>
  <w:style w:type="character" w:customStyle="1" w:styleId="PlainTextChar">
    <w:name w:val="Plain Text Char"/>
    <w:basedOn w:val="DefaultParagraphFont"/>
    <w:link w:val="PlainText"/>
    <w:uiPriority w:val="99"/>
    <w:rsid w:val="000E29D6"/>
    <w:rPr>
      <w:rFonts w:ascii="TimesNewRoman,Bold" w:hAnsi="TimesNewRoman,Bold"/>
      <w:szCs w:val="24"/>
    </w:rPr>
  </w:style>
  <w:style w:type="table" w:styleId="TableGrid">
    <w:name w:val="Table Grid"/>
    <w:basedOn w:val="TableNormal"/>
    <w:uiPriority w:val="39"/>
    <w:rsid w:val="00A00189"/>
    <w:rPr>
      <w:rFonts w:asciiTheme="minorHAnsi" w:eastAsiaTheme="minorEastAsia" w:hAnsiTheme="minorHAnsi" w:cstheme="minorBidi"/>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6C40"/>
    <w:rPr>
      <w:sz w:val="16"/>
      <w:szCs w:val="16"/>
    </w:rPr>
  </w:style>
  <w:style w:type="paragraph" w:styleId="CommentSubject">
    <w:name w:val="annotation subject"/>
    <w:basedOn w:val="Normal"/>
    <w:next w:val="Normal"/>
    <w:link w:val="CommentSubjectChar"/>
    <w:uiPriority w:val="99"/>
    <w:semiHidden/>
    <w:unhideWhenUsed/>
    <w:rsid w:val="004421A9"/>
    <w:rPr>
      <w:b/>
      <w:bCs/>
      <w:sz w:val="20"/>
      <w:szCs w:val="20"/>
    </w:rPr>
  </w:style>
  <w:style w:type="character" w:customStyle="1" w:styleId="CommentSubjectChar">
    <w:name w:val="Comment Subject Char"/>
    <w:basedOn w:val="DefaultParagraphFont"/>
    <w:link w:val="CommentSubject"/>
    <w:uiPriority w:val="99"/>
    <w:semiHidden/>
    <w:rsid w:val="004421A9"/>
    <w:rPr>
      <w:rFonts w:eastAsia="Lucida Sans Unicode"/>
      <w:b/>
      <w:bCs/>
      <w:color w:val="000000"/>
      <w:kern w:val="1"/>
    </w:rPr>
  </w:style>
  <w:style w:type="paragraph" w:styleId="ListParagraph">
    <w:name w:val="List Paragraph"/>
    <w:basedOn w:val="Normal"/>
    <w:link w:val="ListParagraphChar"/>
    <w:uiPriority w:val="34"/>
    <w:qFormat/>
    <w:rsid w:val="00A00189"/>
    <w:pPr>
      <w:ind w:left="720"/>
      <w:contextualSpacing/>
    </w:pPr>
  </w:style>
  <w:style w:type="paragraph" w:styleId="TOCHeading">
    <w:name w:val="TOC Heading"/>
    <w:basedOn w:val="Heading1"/>
    <w:next w:val="Normal"/>
    <w:uiPriority w:val="39"/>
    <w:unhideWhenUsed/>
    <w:qFormat/>
    <w:rsid w:val="003D2DA3"/>
    <w:pPr>
      <w:spacing w:line="276" w:lineRule="auto"/>
      <w:outlineLvl w:val="9"/>
    </w:pPr>
  </w:style>
  <w:style w:type="paragraph" w:styleId="TOC1">
    <w:name w:val="toc 1"/>
    <w:basedOn w:val="Normal"/>
    <w:next w:val="Normal"/>
    <w:uiPriority w:val="39"/>
    <w:unhideWhenUsed/>
    <w:rsid w:val="00866E4D"/>
    <w:pPr>
      <w:spacing w:before="20" w:after="20"/>
    </w:pPr>
    <w:rPr>
      <w:rFonts w:ascii="Calibri" w:hAnsi="Calibri"/>
      <w:caps/>
      <w:kern w:val="24"/>
      <w:sz w:val="22"/>
    </w:rPr>
  </w:style>
  <w:style w:type="paragraph" w:styleId="TOC2">
    <w:name w:val="toc 2"/>
    <w:basedOn w:val="Normal"/>
    <w:next w:val="Normal"/>
    <w:autoRedefine/>
    <w:uiPriority w:val="39"/>
    <w:unhideWhenUsed/>
    <w:rsid w:val="003F0D04"/>
    <w:pPr>
      <w:tabs>
        <w:tab w:val="left" w:pos="880"/>
        <w:tab w:val="right" w:leader="dot" w:pos="9350"/>
      </w:tabs>
      <w:spacing w:after="60"/>
      <w:ind w:left="245"/>
    </w:pPr>
    <w:rPr>
      <w:rFonts w:ascii="Calibri" w:hAnsi="Calibri"/>
      <w:kern w:val="24"/>
      <w:sz w:val="22"/>
    </w:rPr>
  </w:style>
  <w:style w:type="character" w:styleId="Hyperlink">
    <w:name w:val="Hyperlink"/>
    <w:basedOn w:val="DefaultParagraphFont"/>
    <w:uiPriority w:val="99"/>
    <w:unhideWhenUsed/>
    <w:rsid w:val="00A00189"/>
    <w:rPr>
      <w:color w:val="0000FF" w:themeColor="hyperlink"/>
      <w:u w:val="single"/>
    </w:rPr>
  </w:style>
  <w:style w:type="paragraph" w:styleId="TOC3">
    <w:name w:val="toc 3"/>
    <w:basedOn w:val="Normal"/>
    <w:next w:val="Normal"/>
    <w:autoRedefine/>
    <w:uiPriority w:val="39"/>
    <w:unhideWhenUsed/>
    <w:rsid w:val="00374F79"/>
    <w:pPr>
      <w:tabs>
        <w:tab w:val="right" w:leader="dot" w:pos="9360"/>
      </w:tabs>
      <w:spacing w:after="0"/>
      <w:ind w:left="446"/>
    </w:pPr>
    <w:rPr>
      <w:rFonts w:ascii="Calibri" w:hAnsi="Calibri" w:cstheme="majorBidi"/>
      <w:noProof/>
      <w:sz w:val="22"/>
    </w:rPr>
  </w:style>
  <w:style w:type="paragraph" w:styleId="Revision">
    <w:name w:val="Revision"/>
    <w:hidden/>
    <w:uiPriority w:val="99"/>
    <w:semiHidden/>
    <w:rsid w:val="007B7BE4"/>
    <w:rPr>
      <w:rFonts w:eastAsia="Lucida Sans Unicode"/>
      <w:color w:val="000000"/>
      <w:kern w:val="1"/>
      <w:sz w:val="24"/>
      <w:szCs w:val="24"/>
    </w:rPr>
  </w:style>
  <w:style w:type="paragraph" w:styleId="TOC4">
    <w:name w:val="toc 4"/>
    <w:basedOn w:val="Normal"/>
    <w:next w:val="Normal"/>
    <w:autoRedefine/>
    <w:uiPriority w:val="39"/>
    <w:unhideWhenUsed/>
    <w:rsid w:val="00374F79"/>
    <w:pPr>
      <w:tabs>
        <w:tab w:val="right" w:leader="dot" w:pos="9350"/>
      </w:tabs>
      <w:spacing w:after="0" w:line="200" w:lineRule="exact"/>
      <w:ind w:left="662"/>
    </w:pPr>
    <w:rPr>
      <w:rFonts w:ascii="Calibri" w:hAnsi="Calibri"/>
      <w:noProof/>
      <w:kern w:val="20"/>
      <w:sz w:val="20"/>
    </w:rPr>
  </w:style>
  <w:style w:type="paragraph" w:styleId="TOC5">
    <w:name w:val="toc 5"/>
    <w:basedOn w:val="Normal"/>
    <w:next w:val="Normal"/>
    <w:autoRedefine/>
    <w:uiPriority w:val="39"/>
    <w:unhideWhenUsed/>
    <w:rsid w:val="00A00189"/>
    <w:pPr>
      <w:spacing w:after="100"/>
      <w:ind w:left="880"/>
    </w:pPr>
    <w:rPr>
      <w:rFonts w:asciiTheme="minorHAnsi" w:hAnsiTheme="minorHAnsi"/>
      <w:sz w:val="22"/>
    </w:rPr>
  </w:style>
  <w:style w:type="paragraph" w:styleId="TOC6">
    <w:name w:val="toc 6"/>
    <w:basedOn w:val="Normal"/>
    <w:next w:val="Normal"/>
    <w:autoRedefine/>
    <w:uiPriority w:val="39"/>
    <w:unhideWhenUsed/>
    <w:rsid w:val="00A00189"/>
    <w:pPr>
      <w:spacing w:after="100"/>
      <w:ind w:left="1100"/>
    </w:pPr>
    <w:rPr>
      <w:rFonts w:asciiTheme="minorHAnsi" w:hAnsiTheme="minorHAnsi"/>
      <w:sz w:val="22"/>
    </w:rPr>
  </w:style>
  <w:style w:type="paragraph" w:styleId="TOC7">
    <w:name w:val="toc 7"/>
    <w:basedOn w:val="Normal"/>
    <w:next w:val="Normal"/>
    <w:autoRedefine/>
    <w:uiPriority w:val="39"/>
    <w:unhideWhenUsed/>
    <w:rsid w:val="00A00189"/>
    <w:pPr>
      <w:spacing w:after="100"/>
      <w:ind w:left="1320"/>
    </w:pPr>
    <w:rPr>
      <w:rFonts w:asciiTheme="minorHAnsi" w:hAnsiTheme="minorHAnsi"/>
      <w:sz w:val="22"/>
    </w:rPr>
  </w:style>
  <w:style w:type="paragraph" w:styleId="TOC8">
    <w:name w:val="toc 8"/>
    <w:basedOn w:val="Normal"/>
    <w:next w:val="Normal"/>
    <w:autoRedefine/>
    <w:uiPriority w:val="39"/>
    <w:unhideWhenUsed/>
    <w:rsid w:val="00A00189"/>
    <w:pPr>
      <w:spacing w:after="100"/>
      <w:ind w:left="1540"/>
    </w:pPr>
    <w:rPr>
      <w:rFonts w:asciiTheme="minorHAnsi" w:hAnsiTheme="minorHAnsi"/>
      <w:sz w:val="22"/>
    </w:rPr>
  </w:style>
  <w:style w:type="paragraph" w:styleId="TOC9">
    <w:name w:val="toc 9"/>
    <w:basedOn w:val="Normal"/>
    <w:next w:val="Normal"/>
    <w:autoRedefine/>
    <w:uiPriority w:val="39"/>
    <w:unhideWhenUsed/>
    <w:rsid w:val="00A00189"/>
    <w:pPr>
      <w:spacing w:after="100"/>
      <w:ind w:left="1760"/>
    </w:pPr>
    <w:rPr>
      <w:rFonts w:asciiTheme="minorHAnsi" w:hAnsiTheme="minorHAnsi"/>
      <w:sz w:val="22"/>
    </w:rPr>
  </w:style>
  <w:style w:type="paragraph" w:styleId="Title">
    <w:name w:val="Title"/>
    <w:basedOn w:val="Normal"/>
    <w:link w:val="TitleChar"/>
    <w:rsid w:val="005601D4"/>
    <w:rPr>
      <w:rFonts w:ascii="Arial" w:hAnsi="Arial"/>
      <w:b/>
      <w:sz w:val="28"/>
      <w:szCs w:val="20"/>
    </w:rPr>
  </w:style>
  <w:style w:type="character" w:customStyle="1" w:styleId="TitleChar">
    <w:name w:val="Title Char"/>
    <w:basedOn w:val="DefaultParagraphFont"/>
    <w:link w:val="Title"/>
    <w:rsid w:val="005601D4"/>
    <w:rPr>
      <w:rFonts w:ascii="Arial" w:hAnsi="Arial"/>
      <w:b/>
      <w:sz w:val="28"/>
    </w:rPr>
  </w:style>
  <w:style w:type="character" w:styleId="LineNumber">
    <w:name w:val="line number"/>
    <w:basedOn w:val="DefaultParagraphFont"/>
    <w:uiPriority w:val="99"/>
    <w:semiHidden/>
    <w:unhideWhenUsed/>
    <w:rsid w:val="00020927"/>
  </w:style>
  <w:style w:type="character" w:customStyle="1" w:styleId="GSATableTextChar">
    <w:name w:val="GSA Table Text Char"/>
    <w:basedOn w:val="TableTextChar"/>
    <w:link w:val="GSATableText"/>
    <w:rsid w:val="00E03A24"/>
    <w:rPr>
      <w:rFonts w:ascii="Calibri" w:eastAsia="Lucida Sans Unicode" w:hAnsi="Calibri" w:cs="Arial"/>
      <w:color w:val="000000"/>
      <w:spacing w:val="-5"/>
      <w:kern w:val="20"/>
      <w:sz w:val="22"/>
      <w:szCs w:val="24"/>
    </w:rPr>
  </w:style>
  <w:style w:type="paragraph" w:customStyle="1" w:styleId="TableText">
    <w:name w:val="Table Text"/>
    <w:basedOn w:val="Normal"/>
    <w:link w:val="TableTextChar"/>
    <w:rsid w:val="007E15C8"/>
    <w:pPr>
      <w:overflowPunct w:val="0"/>
      <w:textAlignment w:val="baseline"/>
    </w:pPr>
    <w:rPr>
      <w:rFonts w:ascii="Arial" w:hAnsi="Arial" w:cs="Arial"/>
      <w:spacing w:val="-5"/>
      <w:sz w:val="22"/>
    </w:rPr>
  </w:style>
  <w:style w:type="character" w:customStyle="1" w:styleId="TableTextChar">
    <w:name w:val="Table Text Char"/>
    <w:link w:val="TableText"/>
    <w:rsid w:val="007E15C8"/>
    <w:rPr>
      <w:rFonts w:ascii="Arial" w:hAnsi="Arial" w:cs="Arial"/>
      <w:spacing w:val="-5"/>
      <w:sz w:val="22"/>
      <w:szCs w:val="22"/>
    </w:rPr>
  </w:style>
  <w:style w:type="numbering" w:customStyle="1" w:styleId="Style5">
    <w:name w:val="Style5"/>
    <w:uiPriority w:val="99"/>
    <w:rsid w:val="009E7349"/>
    <w:pPr>
      <w:numPr>
        <w:numId w:val="1"/>
      </w:numPr>
    </w:pPr>
  </w:style>
  <w:style w:type="numbering" w:customStyle="1" w:styleId="Style6">
    <w:name w:val="Style6"/>
    <w:uiPriority w:val="99"/>
    <w:rsid w:val="00026950"/>
    <w:pPr>
      <w:numPr>
        <w:numId w:val="2"/>
      </w:numPr>
    </w:pPr>
  </w:style>
  <w:style w:type="paragraph" w:customStyle="1" w:styleId="FrontMatterHeader">
    <w:name w:val="Front Matter Header"/>
    <w:next w:val="Normal"/>
    <w:rsid w:val="00CE1ACD"/>
    <w:pPr>
      <w:keepNext/>
      <w:tabs>
        <w:tab w:val="left" w:pos="432"/>
      </w:tabs>
      <w:spacing w:after="360"/>
    </w:pPr>
    <w:rPr>
      <w:rFonts w:ascii="Arial Narrow" w:hAnsi="Arial Narrow"/>
      <w:b/>
      <w:sz w:val="36"/>
    </w:rPr>
  </w:style>
  <w:style w:type="paragraph" w:styleId="TableofFigures">
    <w:name w:val="table of figures"/>
    <w:aliases w:val="Tables"/>
    <w:basedOn w:val="Normal"/>
    <w:next w:val="Normal"/>
    <w:uiPriority w:val="99"/>
    <w:unhideWhenUsed/>
    <w:rsid w:val="00D23308"/>
    <w:pPr>
      <w:tabs>
        <w:tab w:val="right" w:leader="dot" w:pos="9350"/>
      </w:tabs>
      <w:spacing w:line="220" w:lineRule="exact"/>
    </w:pPr>
    <w:rPr>
      <w:rFonts w:ascii="Calibri" w:hAnsi="Calibri"/>
      <w:kern w:val="24"/>
      <w:sz w:val="22"/>
    </w:rPr>
  </w:style>
  <w:style w:type="paragraph" w:customStyle="1" w:styleId="ListofTables">
    <w:name w:val="List of Tables"/>
    <w:basedOn w:val="TableofFigures"/>
    <w:rsid w:val="004E3C63"/>
  </w:style>
  <w:style w:type="paragraph" w:customStyle="1" w:styleId="FooterEven">
    <w:name w:val="Footer Even"/>
    <w:basedOn w:val="Normal"/>
    <w:rsid w:val="00412A0E"/>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styleId="FollowedHyperlink">
    <w:name w:val="FollowedHyperlink"/>
    <w:basedOn w:val="DefaultParagraphFont"/>
    <w:uiPriority w:val="99"/>
    <w:unhideWhenUsed/>
    <w:rsid w:val="00A00189"/>
    <w:rPr>
      <w:color w:val="800080" w:themeColor="followedHyperlink"/>
      <w:u w:val="single"/>
    </w:rPr>
  </w:style>
  <w:style w:type="character" w:customStyle="1" w:styleId="Heading4Char">
    <w:name w:val="Heading 4 Char"/>
    <w:basedOn w:val="DefaultParagraphFont"/>
    <w:link w:val="Heading4"/>
    <w:rsid w:val="001A1457"/>
    <w:rPr>
      <w:rFonts w:eastAsia="Lucida Sans Unicode"/>
      <w:b/>
      <w:i/>
      <w:color w:val="244061" w:themeColor="accent1" w:themeShade="80"/>
      <w:kern w:val="1"/>
      <w:sz w:val="26"/>
      <w:szCs w:val="24"/>
    </w:rPr>
  </w:style>
  <w:style w:type="character" w:customStyle="1" w:styleId="Heading5Char">
    <w:name w:val="Heading 5 Char"/>
    <w:basedOn w:val="DefaultParagraphFont"/>
    <w:link w:val="Heading5"/>
    <w:rsid w:val="001E23D6"/>
    <w:rPr>
      <w:rFonts w:ascii="Arial Narrow" w:eastAsia="Lucida Sans Unicode" w:hAnsi="Arial Narrow"/>
      <w:i/>
      <w:color w:val="000000"/>
      <w:kern w:val="1"/>
      <w:sz w:val="26"/>
      <w:szCs w:val="24"/>
    </w:rPr>
  </w:style>
  <w:style w:type="character" w:customStyle="1" w:styleId="Heading6Char">
    <w:name w:val="Heading 6 Char"/>
    <w:basedOn w:val="DefaultParagraphFont"/>
    <w:link w:val="Heading6"/>
    <w:rsid w:val="001E23D6"/>
    <w:rPr>
      <w:rFonts w:ascii="Arial Narrow" w:eastAsia="Lucida Sans Unicode" w:hAnsi="Arial Narrow"/>
      <w:i/>
      <w:color w:val="000000"/>
      <w:kern w:val="1"/>
      <w:sz w:val="26"/>
      <w:szCs w:val="24"/>
    </w:rPr>
  </w:style>
  <w:style w:type="character" w:customStyle="1" w:styleId="Heading7Char">
    <w:name w:val="Heading 7 Char"/>
    <w:basedOn w:val="DefaultParagraphFont"/>
    <w:link w:val="Heading7"/>
    <w:rsid w:val="007B7BE4"/>
    <w:rPr>
      <w:rFonts w:ascii="Arial Narrow" w:eastAsia="Lucida Sans Unicode" w:hAnsi="Arial Narrow"/>
      <w:i/>
      <w:color w:val="000000"/>
      <w:kern w:val="1"/>
      <w:sz w:val="24"/>
    </w:rPr>
  </w:style>
  <w:style w:type="character" w:customStyle="1" w:styleId="Heading8Char">
    <w:name w:val="Heading 8 Char"/>
    <w:basedOn w:val="DefaultParagraphFont"/>
    <w:link w:val="Heading8"/>
    <w:rsid w:val="007B7BE4"/>
    <w:rPr>
      <w:rFonts w:ascii="Arial Narrow" w:eastAsia="Lucida Sans Unicode" w:hAnsi="Arial Narrow"/>
      <w:b/>
      <w:snapToGrid w:val="0"/>
      <w:color w:val="000000"/>
      <w:kern w:val="1"/>
      <w:sz w:val="36"/>
    </w:rPr>
  </w:style>
  <w:style w:type="character" w:customStyle="1" w:styleId="Heading9Char">
    <w:name w:val="Heading 9 Char"/>
    <w:basedOn w:val="DefaultParagraphFont"/>
    <w:link w:val="Heading9"/>
    <w:rsid w:val="007B7BE4"/>
    <w:rPr>
      <w:rFonts w:eastAsia="Lucida Sans Unicode"/>
      <w:b/>
      <w:color w:val="000000"/>
      <w:kern w:val="1"/>
      <w:sz w:val="40"/>
    </w:rPr>
  </w:style>
  <w:style w:type="numbering" w:customStyle="1" w:styleId="NoList1">
    <w:name w:val="No List1"/>
    <w:next w:val="NoList"/>
    <w:uiPriority w:val="99"/>
    <w:semiHidden/>
    <w:unhideWhenUsed/>
    <w:rsid w:val="00986F9E"/>
  </w:style>
  <w:style w:type="paragraph" w:customStyle="1" w:styleId="Figure">
    <w:name w:val="Figure"/>
    <w:next w:val="Normal"/>
    <w:rsid w:val="00986F9E"/>
    <w:pPr>
      <w:keepNext/>
      <w:keepLines/>
      <w:spacing w:before="120"/>
    </w:pPr>
    <w:rPr>
      <w:sz w:val="24"/>
    </w:rPr>
  </w:style>
  <w:style w:type="paragraph" w:styleId="FootnoteText">
    <w:name w:val="footnote text"/>
    <w:basedOn w:val="Normal"/>
    <w:link w:val="FootnoteTextChar"/>
    <w:autoRedefine/>
    <w:uiPriority w:val="99"/>
    <w:unhideWhenUsed/>
    <w:rsid w:val="007B7BE4"/>
    <w:pPr>
      <w:spacing w:after="200" w:line="276" w:lineRule="auto"/>
    </w:pPr>
    <w:rPr>
      <w:sz w:val="16"/>
      <w:szCs w:val="20"/>
    </w:rPr>
  </w:style>
  <w:style w:type="character" w:customStyle="1" w:styleId="FootnoteTextChar">
    <w:name w:val="Footnote Text Char"/>
    <w:basedOn w:val="DefaultParagraphFont"/>
    <w:link w:val="FootnoteText"/>
    <w:uiPriority w:val="99"/>
    <w:rsid w:val="007B7BE4"/>
    <w:rPr>
      <w:color w:val="000000"/>
      <w:kern w:val="1"/>
      <w:sz w:val="16"/>
    </w:rPr>
  </w:style>
  <w:style w:type="paragraph" w:customStyle="1" w:styleId="Instructions">
    <w:name w:val="Instructions"/>
    <w:basedOn w:val="Normal"/>
    <w:link w:val="InstructionsChar"/>
    <w:rsid w:val="00B6619B"/>
    <w:rPr>
      <w:rFonts w:eastAsiaTheme="minorEastAsia"/>
      <w:i/>
      <w:color w:val="365F91" w:themeColor="accent1" w:themeShade="BF"/>
      <w:kern w:val="24"/>
      <w:lang w:eastAsia="zh-TW"/>
    </w:rPr>
  </w:style>
  <w:style w:type="paragraph" w:customStyle="1" w:styleId="Quotation">
    <w:name w:val="Quotation"/>
    <w:next w:val="Normal"/>
    <w:rsid w:val="00986F9E"/>
    <w:pPr>
      <w:spacing w:before="120" w:after="120"/>
      <w:ind w:left="720" w:right="720"/>
    </w:pPr>
    <w:rPr>
      <w:sz w:val="24"/>
    </w:rPr>
  </w:style>
  <w:style w:type="paragraph" w:customStyle="1" w:styleId="Reference">
    <w:name w:val="Reference"/>
    <w:basedOn w:val="Normal"/>
    <w:rsid w:val="004421A9"/>
    <w:pPr>
      <w:tabs>
        <w:tab w:val="num" w:pos="504"/>
        <w:tab w:val="left" w:pos="900"/>
      </w:tabs>
      <w:spacing w:before="120"/>
      <w:ind w:left="504" w:hanging="504"/>
    </w:pPr>
    <w:rPr>
      <w:color w:val="auto"/>
      <w:kern w:val="0"/>
      <w:szCs w:val="20"/>
    </w:rPr>
  </w:style>
  <w:style w:type="paragraph" w:styleId="Index1">
    <w:name w:val="index 1"/>
    <w:basedOn w:val="Normal"/>
    <w:next w:val="Normal"/>
    <w:semiHidden/>
    <w:rsid w:val="00986F9E"/>
    <w:pPr>
      <w:spacing w:before="120"/>
      <w:ind w:left="240" w:hanging="240"/>
    </w:pPr>
    <w:rPr>
      <w:szCs w:val="20"/>
    </w:rPr>
  </w:style>
  <w:style w:type="paragraph" w:styleId="Index2">
    <w:name w:val="index 2"/>
    <w:basedOn w:val="Normal"/>
    <w:next w:val="Normal"/>
    <w:semiHidden/>
    <w:rsid w:val="00986F9E"/>
    <w:pPr>
      <w:spacing w:before="120"/>
      <w:ind w:left="480" w:hanging="240"/>
    </w:pPr>
    <w:rPr>
      <w:szCs w:val="20"/>
    </w:rPr>
  </w:style>
  <w:style w:type="paragraph" w:styleId="Index9">
    <w:name w:val="index 9"/>
    <w:basedOn w:val="Normal"/>
    <w:next w:val="Normal"/>
    <w:semiHidden/>
    <w:rsid w:val="00986F9E"/>
    <w:pPr>
      <w:spacing w:before="120"/>
      <w:ind w:left="2160" w:hanging="240"/>
    </w:pPr>
    <w:rPr>
      <w:szCs w:val="20"/>
    </w:rPr>
  </w:style>
  <w:style w:type="paragraph" w:styleId="Index8">
    <w:name w:val="index 8"/>
    <w:basedOn w:val="Normal"/>
    <w:next w:val="Normal"/>
    <w:semiHidden/>
    <w:rsid w:val="00986F9E"/>
    <w:pPr>
      <w:spacing w:before="120"/>
      <w:ind w:left="1920" w:hanging="240"/>
    </w:pPr>
    <w:rPr>
      <w:szCs w:val="20"/>
    </w:rPr>
  </w:style>
  <w:style w:type="paragraph" w:styleId="Index7">
    <w:name w:val="index 7"/>
    <w:basedOn w:val="Normal"/>
    <w:next w:val="Normal"/>
    <w:semiHidden/>
    <w:rsid w:val="00986F9E"/>
    <w:pPr>
      <w:spacing w:before="120"/>
      <w:ind w:left="1680" w:hanging="240"/>
    </w:pPr>
    <w:rPr>
      <w:szCs w:val="20"/>
    </w:rPr>
  </w:style>
  <w:style w:type="paragraph" w:styleId="Index6">
    <w:name w:val="index 6"/>
    <w:basedOn w:val="Normal"/>
    <w:next w:val="Normal"/>
    <w:semiHidden/>
    <w:rsid w:val="00986F9E"/>
    <w:pPr>
      <w:spacing w:before="120"/>
      <w:ind w:left="1440" w:hanging="240"/>
    </w:pPr>
    <w:rPr>
      <w:szCs w:val="20"/>
    </w:rPr>
  </w:style>
  <w:style w:type="paragraph" w:styleId="Index5">
    <w:name w:val="index 5"/>
    <w:basedOn w:val="Normal"/>
    <w:next w:val="Normal"/>
    <w:semiHidden/>
    <w:rsid w:val="00986F9E"/>
    <w:pPr>
      <w:spacing w:before="120"/>
      <w:ind w:left="1200" w:hanging="240"/>
    </w:pPr>
    <w:rPr>
      <w:szCs w:val="20"/>
    </w:rPr>
  </w:style>
  <w:style w:type="paragraph" w:styleId="Index4">
    <w:name w:val="index 4"/>
    <w:basedOn w:val="Normal"/>
    <w:next w:val="Normal"/>
    <w:semiHidden/>
    <w:rsid w:val="00986F9E"/>
    <w:pPr>
      <w:spacing w:before="120"/>
      <w:ind w:left="960" w:hanging="240"/>
    </w:pPr>
    <w:rPr>
      <w:szCs w:val="20"/>
    </w:rPr>
  </w:style>
  <w:style w:type="paragraph" w:styleId="Index3">
    <w:name w:val="index 3"/>
    <w:basedOn w:val="Normal"/>
    <w:next w:val="Normal"/>
    <w:semiHidden/>
    <w:rsid w:val="00986F9E"/>
    <w:pPr>
      <w:spacing w:before="120"/>
      <w:ind w:left="720" w:hanging="240"/>
    </w:pPr>
    <w:rPr>
      <w:szCs w:val="20"/>
    </w:rPr>
  </w:style>
  <w:style w:type="paragraph" w:styleId="DocumentMap">
    <w:name w:val="Document Map"/>
    <w:basedOn w:val="Normal"/>
    <w:link w:val="DocumentMapChar"/>
    <w:semiHidden/>
    <w:rsid w:val="00986F9E"/>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986F9E"/>
    <w:rPr>
      <w:rFonts w:ascii="Tahoma" w:hAnsi="Tahoma"/>
      <w:sz w:val="24"/>
      <w:shd w:val="clear" w:color="auto" w:fill="000080"/>
    </w:rPr>
  </w:style>
  <w:style w:type="character" w:styleId="PageNumber">
    <w:name w:val="page number"/>
    <w:basedOn w:val="DefaultParagraphFont"/>
    <w:rsid w:val="00986F9E"/>
  </w:style>
  <w:style w:type="table" w:styleId="TableGrid1">
    <w:name w:val="Table Grid 1"/>
    <w:basedOn w:val="TableNormal"/>
    <w:rsid w:val="00986F9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986F9E"/>
    <w:rPr>
      <w:szCs w:val="20"/>
    </w:rPr>
  </w:style>
  <w:style w:type="paragraph" w:customStyle="1" w:styleId="CaptionFigure">
    <w:name w:val="Caption Figure"/>
    <w:basedOn w:val="Normal"/>
    <w:next w:val="Normal"/>
    <w:rsid w:val="00986F9E"/>
    <w:pPr>
      <w:spacing w:before="120"/>
    </w:pPr>
    <w:rPr>
      <w:b/>
      <w:szCs w:val="20"/>
    </w:rPr>
  </w:style>
  <w:style w:type="paragraph" w:styleId="NoSpacing">
    <w:name w:val="No Spacing"/>
    <w:link w:val="NoSpacingChar"/>
    <w:uiPriority w:val="1"/>
    <w:qFormat/>
    <w:rsid w:val="00986F9E"/>
    <w:rPr>
      <w:rFonts w:ascii="Calibri" w:hAnsi="Calibri"/>
      <w:sz w:val="22"/>
      <w:szCs w:val="22"/>
    </w:rPr>
  </w:style>
  <w:style w:type="character" w:customStyle="1" w:styleId="NoSpacingChar">
    <w:name w:val="No Spacing Char"/>
    <w:link w:val="NoSpacing"/>
    <w:uiPriority w:val="1"/>
    <w:rsid w:val="00986F9E"/>
    <w:rPr>
      <w:rFonts w:ascii="Calibri" w:hAnsi="Calibri"/>
      <w:sz w:val="22"/>
      <w:szCs w:val="22"/>
    </w:rPr>
  </w:style>
  <w:style w:type="character" w:styleId="Emphasis">
    <w:name w:val="Emphasis"/>
    <w:rsid w:val="00986F9E"/>
    <w:rPr>
      <w:i/>
      <w:iCs/>
    </w:rPr>
  </w:style>
  <w:style w:type="table" w:customStyle="1" w:styleId="TableGrid10">
    <w:name w:val="Table Grid1"/>
    <w:basedOn w:val="TableNormal"/>
    <w:next w:val="TableGrid"/>
    <w:rsid w:val="00986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86F9E"/>
    <w:pPr>
      <w:spacing w:before="120"/>
    </w:pPr>
    <w:rPr>
      <w:sz w:val="20"/>
      <w:szCs w:val="20"/>
    </w:rPr>
  </w:style>
  <w:style w:type="character" w:customStyle="1" w:styleId="EndnoteTextChar">
    <w:name w:val="Endnote Text Char"/>
    <w:basedOn w:val="DefaultParagraphFont"/>
    <w:link w:val="EndnoteText"/>
    <w:rsid w:val="00986F9E"/>
  </w:style>
  <w:style w:type="character" w:styleId="EndnoteReference">
    <w:name w:val="endnote reference"/>
    <w:rsid w:val="00986F9E"/>
    <w:rPr>
      <w:vertAlign w:val="superscript"/>
    </w:rPr>
  </w:style>
  <w:style w:type="character" w:styleId="PlaceholderText">
    <w:name w:val="Placeholder Text"/>
    <w:basedOn w:val="DefaultParagraphFont"/>
    <w:uiPriority w:val="99"/>
    <w:semiHidden/>
    <w:rsid w:val="00DD225F"/>
    <w:rPr>
      <w:color w:val="808080"/>
    </w:rPr>
  </w:style>
  <w:style w:type="paragraph" w:customStyle="1" w:styleId="GSATitle">
    <w:name w:val="GSA Title"/>
    <w:basedOn w:val="Normal"/>
    <w:link w:val="GSATitleChar"/>
    <w:autoRedefine/>
    <w:rsid w:val="007B7BE4"/>
    <w:pPr>
      <w:pBdr>
        <w:top w:val="single" w:sz="8" w:space="3" w:color="4F81BD" w:themeColor="accent1"/>
      </w:pBdr>
      <w:spacing w:before="300"/>
    </w:pPr>
    <w:rPr>
      <w:rFonts w:cstheme="majorBidi"/>
      <w:color w:val="002060"/>
      <w:spacing w:val="5"/>
      <w:sz w:val="36"/>
    </w:rPr>
  </w:style>
  <w:style w:type="character" w:customStyle="1" w:styleId="GSATitleChar">
    <w:name w:val="GSA Title Char"/>
    <w:basedOn w:val="DefaultParagraphFont"/>
    <w:link w:val="GSATitle"/>
    <w:rsid w:val="007B7BE4"/>
    <w:rPr>
      <w:rFonts w:eastAsia="Lucida Sans Unicode" w:cstheme="majorBidi"/>
      <w:color w:val="002060"/>
      <w:spacing w:val="5"/>
      <w:kern w:val="1"/>
      <w:sz w:val="36"/>
      <w:szCs w:val="24"/>
    </w:rPr>
  </w:style>
  <w:style w:type="paragraph" w:customStyle="1" w:styleId="GSATitle-YESforTOC">
    <w:name w:val="GSA Title-YES for TOC"/>
    <w:next w:val="Normal"/>
    <w:link w:val="GSATitle-YESforTOCChar"/>
    <w:qFormat/>
    <w:rsid w:val="007706C3"/>
    <w:pPr>
      <w:pBdr>
        <w:bottom w:val="single" w:sz="4" w:space="1" w:color="4F81BD" w:themeColor="accent1"/>
      </w:pBdr>
      <w:spacing w:after="240"/>
    </w:pPr>
    <w:rPr>
      <w:rFonts w:eastAsiaTheme="majorEastAsia" w:cstheme="majorBidi"/>
      <w:color w:val="002060"/>
      <w:spacing w:val="5"/>
      <w:kern w:val="28"/>
      <w:sz w:val="36"/>
      <w:szCs w:val="52"/>
    </w:rPr>
  </w:style>
  <w:style w:type="paragraph" w:customStyle="1" w:styleId="GSACoverPageInsertName">
    <w:name w:val="GSA Cover Page InsertName"/>
    <w:next w:val="Normal"/>
    <w:link w:val="GSACoverPageInsertNameChar"/>
    <w:rsid w:val="0050207F"/>
    <w:pPr>
      <w:spacing w:before="160" w:after="160" w:line="259" w:lineRule="auto"/>
    </w:pPr>
    <w:rPr>
      <w:rFonts w:eastAsiaTheme="majorEastAsia"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50207F"/>
    <w:rPr>
      <w:rFonts w:eastAsiaTheme="majorEastAsia" w:cstheme="majorBidi"/>
      <w:color w:val="002060"/>
      <w:spacing w:val="5"/>
      <w:kern w:val="28"/>
      <w:sz w:val="40"/>
      <w:szCs w:val="52"/>
    </w:rPr>
  </w:style>
  <w:style w:type="character" w:styleId="Strong">
    <w:name w:val="Strong"/>
    <w:basedOn w:val="DefaultParagraphFont"/>
    <w:uiPriority w:val="22"/>
    <w:rsid w:val="00A00189"/>
    <w:rPr>
      <w:b/>
      <w:bCs/>
    </w:rPr>
  </w:style>
  <w:style w:type="character" w:customStyle="1" w:styleId="ListParagraphChar">
    <w:name w:val="List Paragraph Char"/>
    <w:basedOn w:val="DefaultParagraphFont"/>
    <w:link w:val="ListParagraph"/>
    <w:uiPriority w:val="34"/>
    <w:rsid w:val="00A00189"/>
    <w:rPr>
      <w:rFonts w:eastAsiaTheme="minorEastAsia" w:cstheme="minorBidi"/>
      <w:sz w:val="24"/>
      <w:szCs w:val="22"/>
      <w:lang w:eastAsia="zh-TW"/>
    </w:rPr>
  </w:style>
  <w:style w:type="character" w:styleId="SubtleEmphasis">
    <w:name w:val="Subtle Emphasis"/>
    <w:basedOn w:val="DefaultParagraphFont"/>
    <w:uiPriority w:val="19"/>
    <w:rsid w:val="00A00189"/>
    <w:rPr>
      <w:i/>
      <w:iCs/>
      <w:color w:val="404040" w:themeColor="text1" w:themeTint="BF"/>
    </w:rPr>
  </w:style>
  <w:style w:type="paragraph" w:customStyle="1" w:styleId="GSATitleCoverPage">
    <w:name w:val="GSA Title Cover Page"/>
    <w:basedOn w:val="GSATitle-YESforTOC"/>
    <w:link w:val="GSATitleCoverPageChar"/>
    <w:qFormat/>
    <w:rsid w:val="0050207F"/>
    <w:pPr>
      <w:spacing w:before="720"/>
    </w:pPr>
    <w:rPr>
      <w:noProof/>
    </w:rPr>
  </w:style>
  <w:style w:type="character" w:customStyle="1" w:styleId="GSATitle-YESforTOCChar">
    <w:name w:val="GSA Title-YES for TOC Char"/>
    <w:basedOn w:val="DefaultParagraphFont"/>
    <w:link w:val="GSATitle-YESforTOC"/>
    <w:rsid w:val="007706C3"/>
    <w:rPr>
      <w:rFonts w:eastAsiaTheme="majorEastAsia" w:cstheme="majorBidi"/>
      <w:color w:val="002060"/>
      <w:spacing w:val="5"/>
      <w:kern w:val="28"/>
      <w:sz w:val="36"/>
      <w:szCs w:val="52"/>
    </w:rPr>
  </w:style>
  <w:style w:type="character" w:customStyle="1" w:styleId="GSATitleCoverPageChar">
    <w:name w:val="GSA Title Cover Page Char"/>
    <w:basedOn w:val="GSATitle-YESforTOCChar"/>
    <w:link w:val="GSATitleCoverPage"/>
    <w:rsid w:val="0050207F"/>
    <w:rPr>
      <w:rFonts w:eastAsiaTheme="majorEastAsia" w:cstheme="majorBidi"/>
      <w:noProof/>
      <w:color w:val="002060"/>
      <w:spacing w:val="5"/>
      <w:kern w:val="28"/>
      <w:sz w:val="40"/>
      <w:szCs w:val="52"/>
    </w:rPr>
  </w:style>
  <w:style w:type="paragraph" w:customStyle="1" w:styleId="GSATableCaption">
    <w:name w:val="GSA Table Caption"/>
    <w:basedOn w:val="Normal"/>
    <w:next w:val="Normal"/>
    <w:link w:val="GSATableCaptionChar"/>
    <w:autoRedefine/>
    <w:qFormat/>
    <w:rsid w:val="003B10AC"/>
    <w:pPr>
      <w:keepNext/>
      <w:spacing w:before="120" w:after="200"/>
      <w:jc w:val="center"/>
    </w:pPr>
    <w:rPr>
      <w:b/>
      <w:i/>
      <w:iCs/>
      <w:color w:val="1F497D" w:themeColor="text2"/>
      <w:sz w:val="18"/>
      <w:szCs w:val="18"/>
    </w:rPr>
  </w:style>
  <w:style w:type="paragraph" w:customStyle="1" w:styleId="GSAFigureCaption">
    <w:name w:val="GSA Figure Caption"/>
    <w:basedOn w:val="GSATableCaption"/>
    <w:link w:val="GSAFigureCaptionChar"/>
    <w:autoRedefine/>
    <w:qFormat/>
    <w:rsid w:val="00AB0443"/>
  </w:style>
  <w:style w:type="character" w:customStyle="1" w:styleId="CaptionChar">
    <w:name w:val="Caption Char"/>
    <w:basedOn w:val="DefaultParagraphFont"/>
    <w:link w:val="Caption"/>
    <w:uiPriority w:val="35"/>
    <w:rsid w:val="00B86BDD"/>
    <w:rPr>
      <w:rFonts w:eastAsia="Lucida Sans Unicode"/>
      <w:b/>
      <w:i/>
      <w:iCs/>
      <w:color w:val="1F497D" w:themeColor="text2"/>
      <w:kern w:val="1"/>
      <w:szCs w:val="18"/>
    </w:rPr>
  </w:style>
  <w:style w:type="character" w:customStyle="1" w:styleId="GSATableCaptionChar">
    <w:name w:val="GSA Table Caption Char"/>
    <w:basedOn w:val="DefaultParagraphFont"/>
    <w:link w:val="GSATableCaption"/>
    <w:rsid w:val="003B10AC"/>
    <w:rPr>
      <w:rFonts w:eastAsia="Lucida Sans Unicode"/>
      <w:b/>
      <w:i/>
      <w:iCs/>
      <w:color w:val="1F497D" w:themeColor="text2"/>
      <w:kern w:val="1"/>
      <w:sz w:val="18"/>
      <w:szCs w:val="18"/>
    </w:rPr>
  </w:style>
  <w:style w:type="character" w:customStyle="1" w:styleId="GSAFigureCaptionChar">
    <w:name w:val="GSA Figure Caption Char"/>
    <w:basedOn w:val="GSATableCaptionChar"/>
    <w:link w:val="GSAFigureCaption"/>
    <w:rsid w:val="00AB0443"/>
    <w:rPr>
      <w:rFonts w:eastAsia="Lucida Sans Unicode"/>
      <w:b/>
      <w:i/>
      <w:iCs/>
      <w:color w:val="1F497D" w:themeColor="text2"/>
      <w:kern w:val="1"/>
      <w:sz w:val="18"/>
      <w:szCs w:val="18"/>
    </w:rPr>
  </w:style>
  <w:style w:type="paragraph" w:customStyle="1" w:styleId="Default">
    <w:name w:val="Default"/>
    <w:rsid w:val="007B7BE4"/>
    <w:pPr>
      <w:autoSpaceDE w:val="0"/>
      <w:autoSpaceDN w:val="0"/>
      <w:adjustRightInd w:val="0"/>
    </w:pPr>
    <w:rPr>
      <w:rFonts w:ascii="Arial" w:hAnsi="Arial" w:cs="Arial"/>
      <w:color w:val="000000"/>
      <w:sz w:val="24"/>
      <w:szCs w:val="24"/>
    </w:rPr>
  </w:style>
  <w:style w:type="paragraph" w:customStyle="1" w:styleId="GSAGuidance">
    <w:name w:val="GSA Guidance"/>
    <w:basedOn w:val="Normal"/>
    <w:link w:val="GSAGuidanceChar"/>
    <w:qFormat/>
    <w:rsid w:val="007A5CA9"/>
    <w:pPr>
      <w:ind w:left="1411"/>
    </w:pPr>
  </w:style>
  <w:style w:type="character" w:customStyle="1" w:styleId="GSAGuidanceChar">
    <w:name w:val="GSA Guidance Char"/>
    <w:basedOn w:val="DefaultParagraphFont"/>
    <w:link w:val="GSAGuidance"/>
    <w:rsid w:val="007A5CA9"/>
    <w:rPr>
      <w:rFonts w:eastAsia="Lucida Sans Unicode"/>
      <w:color w:val="000000"/>
      <w:kern w:val="1"/>
      <w:sz w:val="24"/>
      <w:szCs w:val="24"/>
    </w:rPr>
  </w:style>
  <w:style w:type="numbering" w:customStyle="1" w:styleId="GSACtrlList">
    <w:name w:val="GSA Ctrl List"/>
    <w:uiPriority w:val="99"/>
    <w:rsid w:val="007B7BE4"/>
    <w:pPr>
      <w:numPr>
        <w:numId w:val="3"/>
      </w:numPr>
    </w:pPr>
  </w:style>
  <w:style w:type="paragraph" w:customStyle="1" w:styleId="GSATableHeading">
    <w:name w:val="GSA Table Heading"/>
    <w:basedOn w:val="Normal"/>
    <w:next w:val="Normal"/>
    <w:qFormat/>
    <w:rsid w:val="00041F19"/>
    <w:pPr>
      <w:keepNext/>
      <w:keepLines/>
      <w:spacing w:after="0" w:line="200" w:lineRule="atLeast"/>
      <w:jc w:val="center"/>
    </w:pPr>
    <w:rPr>
      <w:rFonts w:ascii="Calibri" w:eastAsia="Times New Roman" w:hAnsi="Calibri" w:cs="Arial"/>
      <w:b/>
      <w:color w:val="auto"/>
      <w:kern w:val="0"/>
      <w:sz w:val="20"/>
      <w:szCs w:val="22"/>
      <w:lang w:eastAsia="zh-TW"/>
    </w:rPr>
  </w:style>
  <w:style w:type="paragraph" w:customStyle="1" w:styleId="GSATableText">
    <w:name w:val="GSA Table Text"/>
    <w:basedOn w:val="TableText"/>
    <w:link w:val="GSATableTextChar"/>
    <w:qFormat/>
    <w:rsid w:val="00E03A24"/>
    <w:pPr>
      <w:spacing w:after="0" w:line="200" w:lineRule="atLeast"/>
    </w:pPr>
    <w:rPr>
      <w:rFonts w:ascii="Calibri" w:hAnsi="Calibri"/>
      <w:kern w:val="20"/>
      <w:sz w:val="20"/>
    </w:rPr>
  </w:style>
  <w:style w:type="paragraph" w:customStyle="1" w:styleId="GSAItalicEmphasis">
    <w:name w:val="GSA Italic Emphasis"/>
    <w:basedOn w:val="GSAListParagraphalpha"/>
    <w:link w:val="GSAItalicEmphasisChar"/>
    <w:qFormat/>
    <w:rsid w:val="00041DB2"/>
    <w:rPr>
      <w:i/>
    </w:rPr>
  </w:style>
  <w:style w:type="character" w:customStyle="1" w:styleId="GSAItalicEmphasisChar">
    <w:name w:val="GSA Italic Emphasis Char"/>
    <w:basedOn w:val="ListParagraphChar"/>
    <w:link w:val="GSAItalicEmphasis"/>
    <w:rsid w:val="00041DB2"/>
    <w:rPr>
      <w:rFonts w:eastAsia="Lucida Sans Unicode" w:cstheme="minorBidi"/>
      <w:i/>
      <w:color w:val="000000"/>
      <w:kern w:val="1"/>
      <w:sz w:val="24"/>
      <w:szCs w:val="24"/>
      <w:lang w:eastAsia="zh-TW"/>
    </w:rPr>
  </w:style>
  <w:style w:type="paragraph" w:customStyle="1" w:styleId="GSAFrontMatterTitle1">
    <w:name w:val="GSA Front Matter Title 1"/>
    <w:basedOn w:val="Title"/>
    <w:next w:val="Normal"/>
    <w:link w:val="GSAFrontMatterTitle1Char"/>
    <w:qFormat/>
    <w:rsid w:val="00420817"/>
    <w:rPr>
      <w:rFonts w:ascii="Times New Roman" w:hAnsi="Times New Roman"/>
      <w:color w:val="17365D" w:themeColor="text2" w:themeShade="BF"/>
    </w:rPr>
  </w:style>
  <w:style w:type="character" w:customStyle="1" w:styleId="GSAFrontMatterTitle1Char">
    <w:name w:val="GSA Front Matter Title 1 Char"/>
    <w:basedOn w:val="TitleChar"/>
    <w:link w:val="GSAFrontMatterTitle1"/>
    <w:rsid w:val="00420817"/>
    <w:rPr>
      <w:rFonts w:ascii="Arial" w:hAnsi="Arial"/>
      <w:b/>
      <w:color w:val="17365D" w:themeColor="text2" w:themeShade="BF"/>
      <w:kern w:val="1"/>
      <w:sz w:val="28"/>
    </w:rPr>
  </w:style>
  <w:style w:type="paragraph" w:customStyle="1" w:styleId="GSAFrontMatterTitle2">
    <w:name w:val="GSA Front Matter Title 2"/>
    <w:basedOn w:val="GSAFrontMatterTitle1"/>
    <w:next w:val="Normal"/>
    <w:link w:val="GSAFrontMatterTitle2Char"/>
    <w:qFormat/>
    <w:rsid w:val="00E85F63"/>
    <w:rPr>
      <w:sz w:val="24"/>
    </w:rPr>
  </w:style>
  <w:style w:type="character" w:customStyle="1" w:styleId="GSAFrontMatterTitle2Char">
    <w:name w:val="GSA Front Matter Title 2 Char"/>
    <w:basedOn w:val="GSAFrontMatterTitle1Char"/>
    <w:link w:val="GSAFrontMatterTitle2"/>
    <w:rsid w:val="00E85F63"/>
    <w:rPr>
      <w:rFonts w:ascii="Arial" w:hAnsi="Arial"/>
      <w:b/>
      <w:caps w:val="0"/>
      <w:color w:val="1F497D" w:themeColor="text2"/>
      <w:kern w:val="28"/>
      <w:sz w:val="24"/>
    </w:rPr>
  </w:style>
  <w:style w:type="paragraph" w:customStyle="1" w:styleId="GSAGuidanceBold">
    <w:name w:val="GSA Guidance Bold"/>
    <w:basedOn w:val="GSAGuidance"/>
    <w:next w:val="GSAGuidance"/>
    <w:link w:val="GSAGuidanceBoldChar"/>
    <w:qFormat/>
    <w:rsid w:val="007A5CA9"/>
    <w:rPr>
      <w:b/>
    </w:rPr>
  </w:style>
  <w:style w:type="paragraph" w:customStyle="1" w:styleId="GSAListParagraphalpha">
    <w:name w:val="GSA List Paragraph (alpha)"/>
    <w:basedOn w:val="ListParagraph"/>
    <w:uiPriority w:val="99"/>
    <w:qFormat/>
    <w:rsid w:val="00975792"/>
    <w:pPr>
      <w:numPr>
        <w:numId w:val="4"/>
      </w:numPr>
      <w:contextualSpacing w:val="0"/>
    </w:pPr>
  </w:style>
  <w:style w:type="character" w:customStyle="1" w:styleId="GSAGuidanceBoldChar">
    <w:name w:val="GSA Guidance Bold Char"/>
    <w:basedOn w:val="GSAGuidanceChar"/>
    <w:link w:val="GSAGuidanceBold"/>
    <w:rsid w:val="007A5CA9"/>
    <w:rPr>
      <w:rFonts w:eastAsia="Lucida Sans Unicode"/>
      <w:b/>
      <w:color w:val="000000"/>
      <w:kern w:val="1"/>
      <w:sz w:val="24"/>
      <w:szCs w:val="24"/>
    </w:rPr>
  </w:style>
  <w:style w:type="paragraph" w:customStyle="1" w:styleId="GSAListParagraphalpha2">
    <w:name w:val="GSA List Paragraph (alpha2)"/>
    <w:basedOn w:val="GSAListParagraphalpha"/>
    <w:uiPriority w:val="99"/>
    <w:qFormat/>
    <w:rsid w:val="00D964E4"/>
    <w:pPr>
      <w:numPr>
        <w:ilvl w:val="1"/>
      </w:numPr>
      <w:tabs>
        <w:tab w:val="num" w:pos="1800"/>
      </w:tabs>
      <w:contextualSpacing/>
    </w:pPr>
  </w:style>
  <w:style w:type="paragraph" w:styleId="Header">
    <w:name w:val="header"/>
    <w:basedOn w:val="Normal"/>
    <w:link w:val="HeaderChar"/>
    <w:uiPriority w:val="99"/>
    <w:unhideWhenUsed/>
    <w:rsid w:val="00447C62"/>
    <w:pPr>
      <w:tabs>
        <w:tab w:val="center" w:pos="4680"/>
        <w:tab w:val="right" w:pos="9360"/>
      </w:tabs>
    </w:pPr>
  </w:style>
  <w:style w:type="character" w:customStyle="1" w:styleId="HeaderChar">
    <w:name w:val="Header Char"/>
    <w:basedOn w:val="DefaultParagraphFont"/>
    <w:link w:val="Header"/>
    <w:uiPriority w:val="99"/>
    <w:rsid w:val="00447C62"/>
    <w:rPr>
      <w:rFonts w:eastAsia="Lucida Sans Unicode"/>
      <w:color w:val="000000"/>
      <w:kern w:val="1"/>
      <w:sz w:val="24"/>
      <w:szCs w:val="24"/>
    </w:rPr>
  </w:style>
  <w:style w:type="paragraph" w:customStyle="1" w:styleId="GSAListParagraph">
    <w:name w:val="GSA List Paragraph"/>
    <w:basedOn w:val="ListParagraph"/>
    <w:qFormat/>
    <w:rsid w:val="00E33D13"/>
    <w:pPr>
      <w:numPr>
        <w:numId w:val="40"/>
      </w:numPr>
      <w:contextualSpacing w:val="0"/>
    </w:pPr>
  </w:style>
  <w:style w:type="character" w:customStyle="1" w:styleId="InstructionsChar">
    <w:name w:val="Instructions Char"/>
    <w:basedOn w:val="DefaultParagraphFont"/>
    <w:link w:val="Instructions"/>
    <w:rsid w:val="00B6619B"/>
    <w:rPr>
      <w:rFonts w:eastAsiaTheme="minorEastAsia"/>
      <w:i/>
      <w:color w:val="365F91" w:themeColor="accent1" w:themeShade="BF"/>
      <w:kern w:val="24"/>
      <w:sz w:val="24"/>
      <w:szCs w:val="24"/>
      <w:lang w:eastAsia="zh-TW"/>
    </w:rPr>
  </w:style>
  <w:style w:type="paragraph" w:customStyle="1" w:styleId="GSATableHeadingLeftJustified">
    <w:name w:val="GSA Table Heading Left Justified"/>
    <w:basedOn w:val="GSATableHeading"/>
    <w:next w:val="TableText"/>
    <w:rsid w:val="00CB4E6D"/>
    <w:pPr>
      <w:jc w:val="left"/>
    </w:pPr>
    <w:rPr>
      <w:rFonts w:cs="Times New Roman"/>
      <w:bCs/>
      <w:szCs w:val="20"/>
    </w:rPr>
  </w:style>
  <w:style w:type="paragraph" w:styleId="CommentText">
    <w:name w:val="annotation text"/>
    <w:basedOn w:val="Normal"/>
    <w:link w:val="CommentTextChar"/>
    <w:uiPriority w:val="99"/>
    <w:unhideWhenUsed/>
    <w:rsid w:val="009F0D73"/>
    <w:rPr>
      <w:sz w:val="20"/>
      <w:szCs w:val="20"/>
    </w:rPr>
  </w:style>
  <w:style w:type="character" w:customStyle="1" w:styleId="CommentTextChar">
    <w:name w:val="Comment Text Char"/>
    <w:basedOn w:val="DefaultParagraphFont"/>
    <w:link w:val="CommentText"/>
    <w:uiPriority w:val="99"/>
    <w:rsid w:val="009F0D73"/>
    <w:rPr>
      <w:color w:val="000000"/>
      <w:kern w:val="1"/>
    </w:rPr>
  </w:style>
  <w:style w:type="paragraph" w:customStyle="1" w:styleId="GSAInstruction">
    <w:name w:val="GSA Instruction"/>
    <w:basedOn w:val="Instructions"/>
    <w:qFormat/>
    <w:rsid w:val="00FD41DA"/>
    <w:pPr>
      <w:pBdr>
        <w:top w:val="single" w:sz="4" w:space="1" w:color="0070C0"/>
        <w:left w:val="single" w:sz="4" w:space="4" w:color="0070C0"/>
        <w:bottom w:val="single" w:sz="4" w:space="1" w:color="0070C0"/>
        <w:right w:val="single" w:sz="4" w:space="4" w:color="0070C0"/>
      </w:pBdr>
    </w:pPr>
  </w:style>
  <w:style w:type="paragraph" w:styleId="NormalWeb">
    <w:name w:val="Normal (Web)"/>
    <w:basedOn w:val="Normal"/>
    <w:uiPriority w:val="99"/>
    <w:unhideWhenUsed/>
    <w:rsid w:val="00313F83"/>
    <w:pPr>
      <w:widowControl/>
      <w:suppressAutoHyphens w:val="0"/>
      <w:spacing w:before="100" w:beforeAutospacing="1" w:after="100" w:afterAutospacing="1"/>
    </w:pPr>
    <w:rPr>
      <w:rFonts w:eastAsia="Times New Roman"/>
      <w:color w:val="auto"/>
      <w:kern w:val="0"/>
    </w:rPr>
  </w:style>
  <w:style w:type="paragraph" w:customStyle="1" w:styleId="GSACoverPageLogo">
    <w:name w:val="GSA Cover Page Logo"/>
    <w:basedOn w:val="Normal"/>
    <w:next w:val="Normal"/>
    <w:rsid w:val="006B740E"/>
    <w:pPr>
      <w:jc w:val="center"/>
    </w:pPr>
    <w:rPr>
      <w:rFonts w:asciiTheme="minorHAnsi" w:eastAsia="Times New Roman" w:hAnsiTheme="minorHAnsi"/>
      <w:szCs w:val="20"/>
    </w:rPr>
  </w:style>
  <w:style w:type="character" w:styleId="FootnoteReference">
    <w:name w:val="footnote reference"/>
    <w:basedOn w:val="DefaultParagraphFont"/>
    <w:uiPriority w:val="99"/>
    <w:semiHidden/>
    <w:unhideWhenUsed/>
    <w:rsid w:val="000D2198"/>
    <w:rPr>
      <w:vertAlign w:val="superscript"/>
    </w:rPr>
  </w:style>
  <w:style w:type="paragraph" w:styleId="ListBullet">
    <w:name w:val="List Bullet"/>
    <w:basedOn w:val="Normal"/>
    <w:uiPriority w:val="99"/>
    <w:unhideWhenUsed/>
    <w:rsid w:val="00F31B57"/>
    <w:pPr>
      <w:numPr>
        <w:numId w:val="212"/>
      </w:numPr>
      <w:contextualSpacing/>
    </w:pPr>
  </w:style>
  <w:style w:type="paragraph" w:customStyle="1" w:styleId="GSAInstructionUnderline">
    <w:name w:val="GSA Instruction Underline"/>
    <w:basedOn w:val="GSAInstruction"/>
    <w:next w:val="GSAInstruction"/>
    <w:qFormat/>
    <w:rsid w:val="00102358"/>
    <w:pPr>
      <w:keepNext/>
      <w:widowControl/>
      <w:spacing w:before="120"/>
    </w:pPr>
    <w:rPr>
      <w:u w:val="single"/>
    </w:rPr>
  </w:style>
  <w:style w:type="paragraph" w:customStyle="1" w:styleId="GSAInstructionList">
    <w:name w:val="GSA Instruction List"/>
    <w:basedOn w:val="GSAInstruction"/>
    <w:qFormat/>
    <w:rsid w:val="00102358"/>
    <w:pPr>
      <w:tabs>
        <w:tab w:val="left" w:pos="720"/>
      </w:tabs>
      <w:spacing w:after="0"/>
      <w:contextualSpacing/>
    </w:pPr>
  </w:style>
  <w:style w:type="paragraph" w:styleId="ListBullet2">
    <w:name w:val="List Bullet 2"/>
    <w:basedOn w:val="Normal"/>
    <w:uiPriority w:val="99"/>
    <w:unhideWhenUsed/>
    <w:rsid w:val="00730076"/>
    <w:pPr>
      <w:numPr>
        <w:numId w:val="213"/>
      </w:numPr>
      <w:contextualSpacing/>
    </w:pPr>
  </w:style>
  <w:style w:type="paragraph" w:customStyle="1" w:styleId="GSATableAcronym">
    <w:name w:val="GSA Table Acronym"/>
    <w:basedOn w:val="GSATableHeadingLeftJustified"/>
    <w:qFormat/>
    <w:rsid w:val="00C365A3"/>
    <w:pPr>
      <w:keepNext w:val="0"/>
      <w:keepLines w:val="0"/>
    </w:pPr>
  </w:style>
  <w:style w:type="paragraph" w:customStyle="1" w:styleId="GSANote">
    <w:name w:val="GSA Note"/>
    <w:basedOn w:val="Normal"/>
    <w:qFormat/>
    <w:rsid w:val="00FF72FE"/>
    <w:pPr>
      <w:pBdr>
        <w:top w:val="single" w:sz="4" w:space="1" w:color="auto"/>
        <w:bottom w:val="single" w:sz="4" w:space="1" w:color="auto"/>
      </w:pBdr>
    </w:pPr>
  </w:style>
  <w:style w:type="paragraph" w:customStyle="1" w:styleId="GSATableHeadingVerticle">
    <w:name w:val="GSA Table Heading Verticle"/>
    <w:basedOn w:val="GSATableHeading"/>
    <w:rsid w:val="009A701C"/>
    <w:pPr>
      <w:ind w:left="-25"/>
    </w:pPr>
    <w:rPr>
      <w:rFonts w:cs="Times New Roman"/>
      <w:bCs/>
      <w:szCs w:val="20"/>
    </w:rPr>
  </w:style>
  <w:style w:type="paragraph" w:customStyle="1" w:styleId="GSATableTextCentered">
    <w:name w:val="GSA Table Text Centered"/>
    <w:basedOn w:val="GSATableText"/>
    <w:rsid w:val="009A701C"/>
    <w:pPr>
      <w:jc w:val="center"/>
    </w:pPr>
    <w:rPr>
      <w:rFonts w:eastAsia="Times New Roman" w:cs="Times New Roman"/>
      <w:szCs w:val="20"/>
    </w:rPr>
  </w:style>
  <w:style w:type="paragraph" w:styleId="ListNumber">
    <w:name w:val="List Number"/>
    <w:basedOn w:val="Normal"/>
    <w:uiPriority w:val="99"/>
    <w:unhideWhenUsed/>
    <w:rsid w:val="001B3A26"/>
    <w:pPr>
      <w:numPr>
        <w:numId w:val="235"/>
      </w:numPr>
      <w:contextualSpacing/>
    </w:pPr>
  </w:style>
  <w:style w:type="paragraph" w:customStyle="1" w:styleId="StyleGSATableText">
    <w:name w:val="Style GSA Table Text"/>
    <w:basedOn w:val="GSATableText"/>
    <w:rsid w:val="00F05831"/>
    <w:rPr>
      <w:rFonts w:ascii="MS Gothic" w:hAnsi="MS Gothic"/>
    </w:rPr>
  </w:style>
  <w:style w:type="paragraph" w:customStyle="1" w:styleId="GSAInstructionText">
    <w:name w:val="GSA Instruction Text"/>
    <w:basedOn w:val="Normal"/>
    <w:next w:val="Normal"/>
    <w:qFormat/>
    <w:rsid w:val="00F23E00"/>
    <w:pPr>
      <w:widowControl/>
      <w:pBdr>
        <w:top w:val="single" w:sz="4" w:space="1" w:color="0070C0"/>
        <w:left w:val="single" w:sz="4" w:space="4" w:color="0070C0"/>
        <w:bottom w:val="single" w:sz="4" w:space="1" w:color="0070C0"/>
        <w:right w:val="single" w:sz="4" w:space="4" w:color="0070C0"/>
      </w:pBdr>
      <w:suppressAutoHyphens w:val="0"/>
      <w:spacing w:after="160"/>
    </w:pPr>
    <w:rPr>
      <w:rFonts w:eastAsiaTheme="minorEastAsia" w:cstheme="minorBidi"/>
      <w:i/>
      <w:color w:val="365F91"/>
      <w:kern w:val="0"/>
      <w:szCs w:val="22"/>
      <w:lang w:eastAsia="zh-TW"/>
    </w:rPr>
  </w:style>
  <w:style w:type="paragraph" w:customStyle="1" w:styleId="GSAAttachmentorAppendix">
    <w:name w:val="GSA Attachment or Appendix"/>
    <w:basedOn w:val="Heading2"/>
    <w:next w:val="Normal"/>
    <w:qFormat/>
    <w:rsid w:val="00254B51"/>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250">
      <w:bodyDiv w:val="1"/>
      <w:marLeft w:val="0"/>
      <w:marRight w:val="0"/>
      <w:marTop w:val="0"/>
      <w:marBottom w:val="0"/>
      <w:divBdr>
        <w:top w:val="none" w:sz="0" w:space="0" w:color="auto"/>
        <w:left w:val="none" w:sz="0" w:space="0" w:color="auto"/>
        <w:bottom w:val="none" w:sz="0" w:space="0" w:color="auto"/>
        <w:right w:val="none" w:sz="0" w:space="0" w:color="auto"/>
      </w:divBdr>
    </w:div>
    <w:div w:id="24721767">
      <w:bodyDiv w:val="1"/>
      <w:marLeft w:val="0"/>
      <w:marRight w:val="0"/>
      <w:marTop w:val="0"/>
      <w:marBottom w:val="0"/>
      <w:divBdr>
        <w:top w:val="none" w:sz="0" w:space="0" w:color="auto"/>
        <w:left w:val="none" w:sz="0" w:space="0" w:color="auto"/>
        <w:bottom w:val="none" w:sz="0" w:space="0" w:color="auto"/>
        <w:right w:val="none" w:sz="0" w:space="0" w:color="auto"/>
      </w:divBdr>
    </w:div>
    <w:div w:id="38862987">
      <w:bodyDiv w:val="1"/>
      <w:marLeft w:val="0"/>
      <w:marRight w:val="0"/>
      <w:marTop w:val="0"/>
      <w:marBottom w:val="0"/>
      <w:divBdr>
        <w:top w:val="none" w:sz="0" w:space="0" w:color="auto"/>
        <w:left w:val="none" w:sz="0" w:space="0" w:color="auto"/>
        <w:bottom w:val="none" w:sz="0" w:space="0" w:color="auto"/>
        <w:right w:val="none" w:sz="0" w:space="0" w:color="auto"/>
      </w:divBdr>
    </w:div>
    <w:div w:id="107894982">
      <w:bodyDiv w:val="1"/>
      <w:marLeft w:val="0"/>
      <w:marRight w:val="0"/>
      <w:marTop w:val="0"/>
      <w:marBottom w:val="0"/>
      <w:divBdr>
        <w:top w:val="none" w:sz="0" w:space="0" w:color="auto"/>
        <w:left w:val="none" w:sz="0" w:space="0" w:color="auto"/>
        <w:bottom w:val="none" w:sz="0" w:space="0" w:color="auto"/>
        <w:right w:val="none" w:sz="0" w:space="0" w:color="auto"/>
      </w:divBdr>
    </w:div>
    <w:div w:id="144519814">
      <w:bodyDiv w:val="1"/>
      <w:marLeft w:val="0"/>
      <w:marRight w:val="0"/>
      <w:marTop w:val="0"/>
      <w:marBottom w:val="0"/>
      <w:divBdr>
        <w:top w:val="none" w:sz="0" w:space="0" w:color="auto"/>
        <w:left w:val="none" w:sz="0" w:space="0" w:color="auto"/>
        <w:bottom w:val="none" w:sz="0" w:space="0" w:color="auto"/>
        <w:right w:val="none" w:sz="0" w:space="0" w:color="auto"/>
      </w:divBdr>
    </w:div>
    <w:div w:id="150953366">
      <w:bodyDiv w:val="1"/>
      <w:marLeft w:val="0"/>
      <w:marRight w:val="0"/>
      <w:marTop w:val="0"/>
      <w:marBottom w:val="0"/>
      <w:divBdr>
        <w:top w:val="none" w:sz="0" w:space="0" w:color="auto"/>
        <w:left w:val="none" w:sz="0" w:space="0" w:color="auto"/>
        <w:bottom w:val="none" w:sz="0" w:space="0" w:color="auto"/>
        <w:right w:val="none" w:sz="0" w:space="0" w:color="auto"/>
      </w:divBdr>
    </w:div>
    <w:div w:id="176968562">
      <w:bodyDiv w:val="1"/>
      <w:marLeft w:val="0"/>
      <w:marRight w:val="0"/>
      <w:marTop w:val="0"/>
      <w:marBottom w:val="0"/>
      <w:divBdr>
        <w:top w:val="none" w:sz="0" w:space="0" w:color="auto"/>
        <w:left w:val="none" w:sz="0" w:space="0" w:color="auto"/>
        <w:bottom w:val="none" w:sz="0" w:space="0" w:color="auto"/>
        <w:right w:val="none" w:sz="0" w:space="0" w:color="auto"/>
      </w:divBdr>
    </w:div>
    <w:div w:id="181210027">
      <w:bodyDiv w:val="1"/>
      <w:marLeft w:val="0"/>
      <w:marRight w:val="0"/>
      <w:marTop w:val="0"/>
      <w:marBottom w:val="0"/>
      <w:divBdr>
        <w:top w:val="none" w:sz="0" w:space="0" w:color="auto"/>
        <w:left w:val="none" w:sz="0" w:space="0" w:color="auto"/>
        <w:bottom w:val="none" w:sz="0" w:space="0" w:color="auto"/>
        <w:right w:val="none" w:sz="0" w:space="0" w:color="auto"/>
      </w:divBdr>
    </w:div>
    <w:div w:id="189344193">
      <w:bodyDiv w:val="1"/>
      <w:marLeft w:val="0"/>
      <w:marRight w:val="0"/>
      <w:marTop w:val="0"/>
      <w:marBottom w:val="0"/>
      <w:divBdr>
        <w:top w:val="none" w:sz="0" w:space="0" w:color="auto"/>
        <w:left w:val="none" w:sz="0" w:space="0" w:color="auto"/>
        <w:bottom w:val="none" w:sz="0" w:space="0" w:color="auto"/>
        <w:right w:val="none" w:sz="0" w:space="0" w:color="auto"/>
      </w:divBdr>
    </w:div>
    <w:div w:id="205222988">
      <w:bodyDiv w:val="1"/>
      <w:marLeft w:val="0"/>
      <w:marRight w:val="0"/>
      <w:marTop w:val="0"/>
      <w:marBottom w:val="0"/>
      <w:divBdr>
        <w:top w:val="none" w:sz="0" w:space="0" w:color="auto"/>
        <w:left w:val="none" w:sz="0" w:space="0" w:color="auto"/>
        <w:bottom w:val="none" w:sz="0" w:space="0" w:color="auto"/>
        <w:right w:val="none" w:sz="0" w:space="0" w:color="auto"/>
      </w:divBdr>
    </w:div>
    <w:div w:id="230434760">
      <w:bodyDiv w:val="1"/>
      <w:marLeft w:val="0"/>
      <w:marRight w:val="0"/>
      <w:marTop w:val="0"/>
      <w:marBottom w:val="0"/>
      <w:divBdr>
        <w:top w:val="none" w:sz="0" w:space="0" w:color="auto"/>
        <w:left w:val="none" w:sz="0" w:space="0" w:color="auto"/>
        <w:bottom w:val="none" w:sz="0" w:space="0" w:color="auto"/>
        <w:right w:val="none" w:sz="0" w:space="0" w:color="auto"/>
      </w:divBdr>
    </w:div>
    <w:div w:id="260839431">
      <w:bodyDiv w:val="1"/>
      <w:marLeft w:val="0"/>
      <w:marRight w:val="0"/>
      <w:marTop w:val="0"/>
      <w:marBottom w:val="0"/>
      <w:divBdr>
        <w:top w:val="none" w:sz="0" w:space="0" w:color="auto"/>
        <w:left w:val="none" w:sz="0" w:space="0" w:color="auto"/>
        <w:bottom w:val="none" w:sz="0" w:space="0" w:color="auto"/>
        <w:right w:val="none" w:sz="0" w:space="0" w:color="auto"/>
      </w:divBdr>
      <w:divsChild>
        <w:div w:id="642782604">
          <w:marLeft w:val="0"/>
          <w:marRight w:val="0"/>
          <w:marTop w:val="0"/>
          <w:marBottom w:val="0"/>
          <w:divBdr>
            <w:top w:val="none" w:sz="0" w:space="0" w:color="auto"/>
            <w:left w:val="none" w:sz="0" w:space="0" w:color="auto"/>
            <w:bottom w:val="none" w:sz="0" w:space="0" w:color="auto"/>
            <w:right w:val="none" w:sz="0" w:space="0" w:color="auto"/>
          </w:divBdr>
        </w:div>
        <w:div w:id="781343835">
          <w:marLeft w:val="0"/>
          <w:marRight w:val="0"/>
          <w:marTop w:val="0"/>
          <w:marBottom w:val="0"/>
          <w:divBdr>
            <w:top w:val="none" w:sz="0" w:space="0" w:color="auto"/>
            <w:left w:val="none" w:sz="0" w:space="0" w:color="auto"/>
            <w:bottom w:val="none" w:sz="0" w:space="0" w:color="auto"/>
            <w:right w:val="none" w:sz="0" w:space="0" w:color="auto"/>
          </w:divBdr>
        </w:div>
        <w:div w:id="1164199119">
          <w:marLeft w:val="0"/>
          <w:marRight w:val="0"/>
          <w:marTop w:val="0"/>
          <w:marBottom w:val="0"/>
          <w:divBdr>
            <w:top w:val="none" w:sz="0" w:space="0" w:color="auto"/>
            <w:left w:val="none" w:sz="0" w:space="0" w:color="auto"/>
            <w:bottom w:val="none" w:sz="0" w:space="0" w:color="auto"/>
            <w:right w:val="none" w:sz="0" w:space="0" w:color="auto"/>
          </w:divBdr>
        </w:div>
        <w:div w:id="1241326364">
          <w:marLeft w:val="0"/>
          <w:marRight w:val="0"/>
          <w:marTop w:val="0"/>
          <w:marBottom w:val="0"/>
          <w:divBdr>
            <w:top w:val="none" w:sz="0" w:space="0" w:color="auto"/>
            <w:left w:val="none" w:sz="0" w:space="0" w:color="auto"/>
            <w:bottom w:val="none" w:sz="0" w:space="0" w:color="auto"/>
            <w:right w:val="none" w:sz="0" w:space="0" w:color="auto"/>
          </w:divBdr>
        </w:div>
        <w:div w:id="180973226">
          <w:marLeft w:val="0"/>
          <w:marRight w:val="0"/>
          <w:marTop w:val="0"/>
          <w:marBottom w:val="0"/>
          <w:divBdr>
            <w:top w:val="none" w:sz="0" w:space="0" w:color="auto"/>
            <w:left w:val="none" w:sz="0" w:space="0" w:color="auto"/>
            <w:bottom w:val="none" w:sz="0" w:space="0" w:color="auto"/>
            <w:right w:val="none" w:sz="0" w:space="0" w:color="auto"/>
          </w:divBdr>
        </w:div>
        <w:div w:id="409238290">
          <w:marLeft w:val="0"/>
          <w:marRight w:val="0"/>
          <w:marTop w:val="0"/>
          <w:marBottom w:val="0"/>
          <w:divBdr>
            <w:top w:val="none" w:sz="0" w:space="0" w:color="auto"/>
            <w:left w:val="none" w:sz="0" w:space="0" w:color="auto"/>
            <w:bottom w:val="none" w:sz="0" w:space="0" w:color="auto"/>
            <w:right w:val="none" w:sz="0" w:space="0" w:color="auto"/>
          </w:divBdr>
        </w:div>
        <w:div w:id="175577893">
          <w:marLeft w:val="0"/>
          <w:marRight w:val="0"/>
          <w:marTop w:val="0"/>
          <w:marBottom w:val="0"/>
          <w:divBdr>
            <w:top w:val="none" w:sz="0" w:space="0" w:color="auto"/>
            <w:left w:val="none" w:sz="0" w:space="0" w:color="auto"/>
            <w:bottom w:val="none" w:sz="0" w:space="0" w:color="auto"/>
            <w:right w:val="none" w:sz="0" w:space="0" w:color="auto"/>
          </w:divBdr>
        </w:div>
        <w:div w:id="1716154470">
          <w:marLeft w:val="0"/>
          <w:marRight w:val="0"/>
          <w:marTop w:val="0"/>
          <w:marBottom w:val="0"/>
          <w:divBdr>
            <w:top w:val="none" w:sz="0" w:space="0" w:color="auto"/>
            <w:left w:val="none" w:sz="0" w:space="0" w:color="auto"/>
            <w:bottom w:val="none" w:sz="0" w:space="0" w:color="auto"/>
            <w:right w:val="none" w:sz="0" w:space="0" w:color="auto"/>
          </w:divBdr>
        </w:div>
      </w:divsChild>
    </w:div>
    <w:div w:id="302078315">
      <w:bodyDiv w:val="1"/>
      <w:marLeft w:val="0"/>
      <w:marRight w:val="0"/>
      <w:marTop w:val="0"/>
      <w:marBottom w:val="0"/>
      <w:divBdr>
        <w:top w:val="none" w:sz="0" w:space="0" w:color="auto"/>
        <w:left w:val="none" w:sz="0" w:space="0" w:color="auto"/>
        <w:bottom w:val="none" w:sz="0" w:space="0" w:color="auto"/>
        <w:right w:val="none" w:sz="0" w:space="0" w:color="auto"/>
      </w:divBdr>
    </w:div>
    <w:div w:id="348605850">
      <w:bodyDiv w:val="1"/>
      <w:marLeft w:val="0"/>
      <w:marRight w:val="0"/>
      <w:marTop w:val="0"/>
      <w:marBottom w:val="0"/>
      <w:divBdr>
        <w:top w:val="none" w:sz="0" w:space="0" w:color="auto"/>
        <w:left w:val="none" w:sz="0" w:space="0" w:color="auto"/>
        <w:bottom w:val="none" w:sz="0" w:space="0" w:color="auto"/>
        <w:right w:val="none" w:sz="0" w:space="0" w:color="auto"/>
      </w:divBdr>
    </w:div>
    <w:div w:id="351960924">
      <w:bodyDiv w:val="1"/>
      <w:marLeft w:val="0"/>
      <w:marRight w:val="0"/>
      <w:marTop w:val="0"/>
      <w:marBottom w:val="0"/>
      <w:divBdr>
        <w:top w:val="none" w:sz="0" w:space="0" w:color="auto"/>
        <w:left w:val="none" w:sz="0" w:space="0" w:color="auto"/>
        <w:bottom w:val="none" w:sz="0" w:space="0" w:color="auto"/>
        <w:right w:val="none" w:sz="0" w:space="0" w:color="auto"/>
      </w:divBdr>
    </w:div>
    <w:div w:id="368996542">
      <w:bodyDiv w:val="1"/>
      <w:marLeft w:val="0"/>
      <w:marRight w:val="0"/>
      <w:marTop w:val="0"/>
      <w:marBottom w:val="0"/>
      <w:divBdr>
        <w:top w:val="none" w:sz="0" w:space="0" w:color="auto"/>
        <w:left w:val="none" w:sz="0" w:space="0" w:color="auto"/>
        <w:bottom w:val="none" w:sz="0" w:space="0" w:color="auto"/>
        <w:right w:val="none" w:sz="0" w:space="0" w:color="auto"/>
      </w:divBdr>
    </w:div>
    <w:div w:id="396824722">
      <w:bodyDiv w:val="1"/>
      <w:marLeft w:val="0"/>
      <w:marRight w:val="0"/>
      <w:marTop w:val="0"/>
      <w:marBottom w:val="0"/>
      <w:divBdr>
        <w:top w:val="none" w:sz="0" w:space="0" w:color="auto"/>
        <w:left w:val="none" w:sz="0" w:space="0" w:color="auto"/>
        <w:bottom w:val="none" w:sz="0" w:space="0" w:color="auto"/>
        <w:right w:val="none" w:sz="0" w:space="0" w:color="auto"/>
      </w:divBdr>
    </w:div>
    <w:div w:id="403727112">
      <w:bodyDiv w:val="1"/>
      <w:marLeft w:val="0"/>
      <w:marRight w:val="0"/>
      <w:marTop w:val="0"/>
      <w:marBottom w:val="0"/>
      <w:divBdr>
        <w:top w:val="none" w:sz="0" w:space="0" w:color="auto"/>
        <w:left w:val="none" w:sz="0" w:space="0" w:color="auto"/>
        <w:bottom w:val="none" w:sz="0" w:space="0" w:color="auto"/>
        <w:right w:val="none" w:sz="0" w:space="0" w:color="auto"/>
      </w:divBdr>
    </w:div>
    <w:div w:id="417482372">
      <w:bodyDiv w:val="1"/>
      <w:marLeft w:val="0"/>
      <w:marRight w:val="0"/>
      <w:marTop w:val="0"/>
      <w:marBottom w:val="0"/>
      <w:divBdr>
        <w:top w:val="none" w:sz="0" w:space="0" w:color="auto"/>
        <w:left w:val="none" w:sz="0" w:space="0" w:color="auto"/>
        <w:bottom w:val="none" w:sz="0" w:space="0" w:color="auto"/>
        <w:right w:val="none" w:sz="0" w:space="0" w:color="auto"/>
      </w:divBdr>
    </w:div>
    <w:div w:id="479228320">
      <w:bodyDiv w:val="1"/>
      <w:marLeft w:val="0"/>
      <w:marRight w:val="0"/>
      <w:marTop w:val="0"/>
      <w:marBottom w:val="0"/>
      <w:divBdr>
        <w:top w:val="none" w:sz="0" w:space="0" w:color="auto"/>
        <w:left w:val="none" w:sz="0" w:space="0" w:color="auto"/>
        <w:bottom w:val="none" w:sz="0" w:space="0" w:color="auto"/>
        <w:right w:val="none" w:sz="0" w:space="0" w:color="auto"/>
      </w:divBdr>
    </w:div>
    <w:div w:id="484320625">
      <w:bodyDiv w:val="1"/>
      <w:marLeft w:val="0"/>
      <w:marRight w:val="0"/>
      <w:marTop w:val="0"/>
      <w:marBottom w:val="0"/>
      <w:divBdr>
        <w:top w:val="none" w:sz="0" w:space="0" w:color="auto"/>
        <w:left w:val="none" w:sz="0" w:space="0" w:color="auto"/>
        <w:bottom w:val="none" w:sz="0" w:space="0" w:color="auto"/>
        <w:right w:val="none" w:sz="0" w:space="0" w:color="auto"/>
      </w:divBdr>
    </w:div>
    <w:div w:id="484592569">
      <w:bodyDiv w:val="1"/>
      <w:marLeft w:val="0"/>
      <w:marRight w:val="0"/>
      <w:marTop w:val="0"/>
      <w:marBottom w:val="0"/>
      <w:divBdr>
        <w:top w:val="none" w:sz="0" w:space="0" w:color="auto"/>
        <w:left w:val="none" w:sz="0" w:space="0" w:color="auto"/>
        <w:bottom w:val="none" w:sz="0" w:space="0" w:color="auto"/>
        <w:right w:val="none" w:sz="0" w:space="0" w:color="auto"/>
      </w:divBdr>
    </w:div>
    <w:div w:id="516234818">
      <w:bodyDiv w:val="1"/>
      <w:marLeft w:val="0"/>
      <w:marRight w:val="0"/>
      <w:marTop w:val="0"/>
      <w:marBottom w:val="0"/>
      <w:divBdr>
        <w:top w:val="none" w:sz="0" w:space="0" w:color="auto"/>
        <w:left w:val="none" w:sz="0" w:space="0" w:color="auto"/>
        <w:bottom w:val="none" w:sz="0" w:space="0" w:color="auto"/>
        <w:right w:val="none" w:sz="0" w:space="0" w:color="auto"/>
      </w:divBdr>
    </w:div>
    <w:div w:id="516774950">
      <w:bodyDiv w:val="1"/>
      <w:marLeft w:val="0"/>
      <w:marRight w:val="0"/>
      <w:marTop w:val="0"/>
      <w:marBottom w:val="0"/>
      <w:divBdr>
        <w:top w:val="none" w:sz="0" w:space="0" w:color="auto"/>
        <w:left w:val="none" w:sz="0" w:space="0" w:color="auto"/>
        <w:bottom w:val="none" w:sz="0" w:space="0" w:color="auto"/>
        <w:right w:val="none" w:sz="0" w:space="0" w:color="auto"/>
      </w:divBdr>
    </w:div>
    <w:div w:id="641152645">
      <w:bodyDiv w:val="1"/>
      <w:marLeft w:val="0"/>
      <w:marRight w:val="0"/>
      <w:marTop w:val="0"/>
      <w:marBottom w:val="0"/>
      <w:divBdr>
        <w:top w:val="none" w:sz="0" w:space="0" w:color="auto"/>
        <w:left w:val="none" w:sz="0" w:space="0" w:color="auto"/>
        <w:bottom w:val="none" w:sz="0" w:space="0" w:color="auto"/>
        <w:right w:val="none" w:sz="0" w:space="0" w:color="auto"/>
      </w:divBdr>
    </w:div>
    <w:div w:id="676469818">
      <w:bodyDiv w:val="1"/>
      <w:marLeft w:val="0"/>
      <w:marRight w:val="0"/>
      <w:marTop w:val="0"/>
      <w:marBottom w:val="0"/>
      <w:divBdr>
        <w:top w:val="none" w:sz="0" w:space="0" w:color="auto"/>
        <w:left w:val="none" w:sz="0" w:space="0" w:color="auto"/>
        <w:bottom w:val="none" w:sz="0" w:space="0" w:color="auto"/>
        <w:right w:val="none" w:sz="0" w:space="0" w:color="auto"/>
      </w:divBdr>
    </w:div>
    <w:div w:id="680353478">
      <w:bodyDiv w:val="1"/>
      <w:marLeft w:val="0"/>
      <w:marRight w:val="0"/>
      <w:marTop w:val="0"/>
      <w:marBottom w:val="0"/>
      <w:divBdr>
        <w:top w:val="none" w:sz="0" w:space="0" w:color="auto"/>
        <w:left w:val="none" w:sz="0" w:space="0" w:color="auto"/>
        <w:bottom w:val="none" w:sz="0" w:space="0" w:color="auto"/>
        <w:right w:val="none" w:sz="0" w:space="0" w:color="auto"/>
      </w:divBdr>
    </w:div>
    <w:div w:id="682434970">
      <w:bodyDiv w:val="1"/>
      <w:marLeft w:val="0"/>
      <w:marRight w:val="0"/>
      <w:marTop w:val="0"/>
      <w:marBottom w:val="0"/>
      <w:divBdr>
        <w:top w:val="none" w:sz="0" w:space="0" w:color="auto"/>
        <w:left w:val="none" w:sz="0" w:space="0" w:color="auto"/>
        <w:bottom w:val="none" w:sz="0" w:space="0" w:color="auto"/>
        <w:right w:val="none" w:sz="0" w:space="0" w:color="auto"/>
      </w:divBdr>
    </w:div>
    <w:div w:id="689330986">
      <w:bodyDiv w:val="1"/>
      <w:marLeft w:val="0"/>
      <w:marRight w:val="0"/>
      <w:marTop w:val="0"/>
      <w:marBottom w:val="0"/>
      <w:divBdr>
        <w:top w:val="none" w:sz="0" w:space="0" w:color="auto"/>
        <w:left w:val="none" w:sz="0" w:space="0" w:color="auto"/>
        <w:bottom w:val="none" w:sz="0" w:space="0" w:color="auto"/>
        <w:right w:val="none" w:sz="0" w:space="0" w:color="auto"/>
      </w:divBdr>
    </w:div>
    <w:div w:id="690450503">
      <w:bodyDiv w:val="1"/>
      <w:marLeft w:val="0"/>
      <w:marRight w:val="0"/>
      <w:marTop w:val="0"/>
      <w:marBottom w:val="0"/>
      <w:divBdr>
        <w:top w:val="none" w:sz="0" w:space="0" w:color="auto"/>
        <w:left w:val="none" w:sz="0" w:space="0" w:color="auto"/>
        <w:bottom w:val="none" w:sz="0" w:space="0" w:color="auto"/>
        <w:right w:val="none" w:sz="0" w:space="0" w:color="auto"/>
      </w:divBdr>
    </w:div>
    <w:div w:id="703288442">
      <w:bodyDiv w:val="1"/>
      <w:marLeft w:val="0"/>
      <w:marRight w:val="0"/>
      <w:marTop w:val="0"/>
      <w:marBottom w:val="0"/>
      <w:divBdr>
        <w:top w:val="none" w:sz="0" w:space="0" w:color="auto"/>
        <w:left w:val="none" w:sz="0" w:space="0" w:color="auto"/>
        <w:bottom w:val="none" w:sz="0" w:space="0" w:color="auto"/>
        <w:right w:val="none" w:sz="0" w:space="0" w:color="auto"/>
      </w:divBdr>
    </w:div>
    <w:div w:id="703481669">
      <w:bodyDiv w:val="1"/>
      <w:marLeft w:val="0"/>
      <w:marRight w:val="0"/>
      <w:marTop w:val="0"/>
      <w:marBottom w:val="0"/>
      <w:divBdr>
        <w:top w:val="none" w:sz="0" w:space="0" w:color="auto"/>
        <w:left w:val="none" w:sz="0" w:space="0" w:color="auto"/>
        <w:bottom w:val="none" w:sz="0" w:space="0" w:color="auto"/>
        <w:right w:val="none" w:sz="0" w:space="0" w:color="auto"/>
      </w:divBdr>
    </w:div>
    <w:div w:id="781652248">
      <w:bodyDiv w:val="1"/>
      <w:marLeft w:val="0"/>
      <w:marRight w:val="0"/>
      <w:marTop w:val="0"/>
      <w:marBottom w:val="0"/>
      <w:divBdr>
        <w:top w:val="none" w:sz="0" w:space="0" w:color="auto"/>
        <w:left w:val="none" w:sz="0" w:space="0" w:color="auto"/>
        <w:bottom w:val="none" w:sz="0" w:space="0" w:color="auto"/>
        <w:right w:val="none" w:sz="0" w:space="0" w:color="auto"/>
      </w:divBdr>
    </w:div>
    <w:div w:id="824316762">
      <w:bodyDiv w:val="1"/>
      <w:marLeft w:val="0"/>
      <w:marRight w:val="0"/>
      <w:marTop w:val="0"/>
      <w:marBottom w:val="0"/>
      <w:divBdr>
        <w:top w:val="none" w:sz="0" w:space="0" w:color="auto"/>
        <w:left w:val="none" w:sz="0" w:space="0" w:color="auto"/>
        <w:bottom w:val="none" w:sz="0" w:space="0" w:color="auto"/>
        <w:right w:val="none" w:sz="0" w:space="0" w:color="auto"/>
      </w:divBdr>
    </w:div>
    <w:div w:id="862672938">
      <w:bodyDiv w:val="1"/>
      <w:marLeft w:val="0"/>
      <w:marRight w:val="0"/>
      <w:marTop w:val="0"/>
      <w:marBottom w:val="0"/>
      <w:divBdr>
        <w:top w:val="none" w:sz="0" w:space="0" w:color="auto"/>
        <w:left w:val="none" w:sz="0" w:space="0" w:color="auto"/>
        <w:bottom w:val="none" w:sz="0" w:space="0" w:color="auto"/>
        <w:right w:val="none" w:sz="0" w:space="0" w:color="auto"/>
      </w:divBdr>
    </w:div>
    <w:div w:id="872884191">
      <w:bodyDiv w:val="1"/>
      <w:marLeft w:val="0"/>
      <w:marRight w:val="0"/>
      <w:marTop w:val="0"/>
      <w:marBottom w:val="0"/>
      <w:divBdr>
        <w:top w:val="none" w:sz="0" w:space="0" w:color="auto"/>
        <w:left w:val="none" w:sz="0" w:space="0" w:color="auto"/>
        <w:bottom w:val="none" w:sz="0" w:space="0" w:color="auto"/>
        <w:right w:val="none" w:sz="0" w:space="0" w:color="auto"/>
      </w:divBdr>
    </w:div>
    <w:div w:id="884025931">
      <w:bodyDiv w:val="1"/>
      <w:marLeft w:val="0"/>
      <w:marRight w:val="0"/>
      <w:marTop w:val="0"/>
      <w:marBottom w:val="0"/>
      <w:divBdr>
        <w:top w:val="none" w:sz="0" w:space="0" w:color="auto"/>
        <w:left w:val="none" w:sz="0" w:space="0" w:color="auto"/>
        <w:bottom w:val="none" w:sz="0" w:space="0" w:color="auto"/>
        <w:right w:val="none" w:sz="0" w:space="0" w:color="auto"/>
      </w:divBdr>
      <w:divsChild>
        <w:div w:id="1151364172">
          <w:marLeft w:val="0"/>
          <w:marRight w:val="0"/>
          <w:marTop w:val="0"/>
          <w:marBottom w:val="0"/>
          <w:divBdr>
            <w:top w:val="none" w:sz="0" w:space="0" w:color="auto"/>
            <w:left w:val="none" w:sz="0" w:space="0" w:color="auto"/>
            <w:bottom w:val="none" w:sz="0" w:space="0" w:color="auto"/>
            <w:right w:val="none" w:sz="0" w:space="0" w:color="auto"/>
          </w:divBdr>
        </w:div>
        <w:div w:id="177472841">
          <w:marLeft w:val="0"/>
          <w:marRight w:val="0"/>
          <w:marTop w:val="0"/>
          <w:marBottom w:val="0"/>
          <w:divBdr>
            <w:top w:val="none" w:sz="0" w:space="0" w:color="auto"/>
            <w:left w:val="none" w:sz="0" w:space="0" w:color="auto"/>
            <w:bottom w:val="none" w:sz="0" w:space="0" w:color="auto"/>
            <w:right w:val="none" w:sz="0" w:space="0" w:color="auto"/>
          </w:divBdr>
        </w:div>
        <w:div w:id="1628584677">
          <w:marLeft w:val="0"/>
          <w:marRight w:val="0"/>
          <w:marTop w:val="0"/>
          <w:marBottom w:val="0"/>
          <w:divBdr>
            <w:top w:val="none" w:sz="0" w:space="0" w:color="auto"/>
            <w:left w:val="none" w:sz="0" w:space="0" w:color="auto"/>
            <w:bottom w:val="none" w:sz="0" w:space="0" w:color="auto"/>
            <w:right w:val="none" w:sz="0" w:space="0" w:color="auto"/>
          </w:divBdr>
        </w:div>
        <w:div w:id="1160005391">
          <w:marLeft w:val="0"/>
          <w:marRight w:val="0"/>
          <w:marTop w:val="0"/>
          <w:marBottom w:val="0"/>
          <w:divBdr>
            <w:top w:val="none" w:sz="0" w:space="0" w:color="auto"/>
            <w:left w:val="none" w:sz="0" w:space="0" w:color="auto"/>
            <w:bottom w:val="none" w:sz="0" w:space="0" w:color="auto"/>
            <w:right w:val="none" w:sz="0" w:space="0" w:color="auto"/>
          </w:divBdr>
        </w:div>
      </w:divsChild>
    </w:div>
    <w:div w:id="942150510">
      <w:bodyDiv w:val="1"/>
      <w:marLeft w:val="0"/>
      <w:marRight w:val="0"/>
      <w:marTop w:val="0"/>
      <w:marBottom w:val="0"/>
      <w:divBdr>
        <w:top w:val="none" w:sz="0" w:space="0" w:color="auto"/>
        <w:left w:val="none" w:sz="0" w:space="0" w:color="auto"/>
        <w:bottom w:val="none" w:sz="0" w:space="0" w:color="auto"/>
        <w:right w:val="none" w:sz="0" w:space="0" w:color="auto"/>
      </w:divBdr>
    </w:div>
    <w:div w:id="964122127">
      <w:bodyDiv w:val="1"/>
      <w:marLeft w:val="0"/>
      <w:marRight w:val="0"/>
      <w:marTop w:val="0"/>
      <w:marBottom w:val="0"/>
      <w:divBdr>
        <w:top w:val="none" w:sz="0" w:space="0" w:color="auto"/>
        <w:left w:val="none" w:sz="0" w:space="0" w:color="auto"/>
        <w:bottom w:val="none" w:sz="0" w:space="0" w:color="auto"/>
        <w:right w:val="none" w:sz="0" w:space="0" w:color="auto"/>
      </w:divBdr>
    </w:div>
    <w:div w:id="983699715">
      <w:bodyDiv w:val="1"/>
      <w:marLeft w:val="0"/>
      <w:marRight w:val="0"/>
      <w:marTop w:val="0"/>
      <w:marBottom w:val="0"/>
      <w:divBdr>
        <w:top w:val="none" w:sz="0" w:space="0" w:color="auto"/>
        <w:left w:val="none" w:sz="0" w:space="0" w:color="auto"/>
        <w:bottom w:val="none" w:sz="0" w:space="0" w:color="auto"/>
        <w:right w:val="none" w:sz="0" w:space="0" w:color="auto"/>
      </w:divBdr>
    </w:div>
    <w:div w:id="991131177">
      <w:bodyDiv w:val="1"/>
      <w:marLeft w:val="0"/>
      <w:marRight w:val="0"/>
      <w:marTop w:val="0"/>
      <w:marBottom w:val="0"/>
      <w:divBdr>
        <w:top w:val="none" w:sz="0" w:space="0" w:color="auto"/>
        <w:left w:val="none" w:sz="0" w:space="0" w:color="auto"/>
        <w:bottom w:val="none" w:sz="0" w:space="0" w:color="auto"/>
        <w:right w:val="none" w:sz="0" w:space="0" w:color="auto"/>
      </w:divBdr>
    </w:div>
    <w:div w:id="993027356">
      <w:bodyDiv w:val="1"/>
      <w:marLeft w:val="0"/>
      <w:marRight w:val="0"/>
      <w:marTop w:val="0"/>
      <w:marBottom w:val="0"/>
      <w:divBdr>
        <w:top w:val="none" w:sz="0" w:space="0" w:color="auto"/>
        <w:left w:val="none" w:sz="0" w:space="0" w:color="auto"/>
        <w:bottom w:val="none" w:sz="0" w:space="0" w:color="auto"/>
        <w:right w:val="none" w:sz="0" w:space="0" w:color="auto"/>
      </w:divBdr>
    </w:div>
    <w:div w:id="1001273005">
      <w:bodyDiv w:val="1"/>
      <w:marLeft w:val="0"/>
      <w:marRight w:val="0"/>
      <w:marTop w:val="0"/>
      <w:marBottom w:val="0"/>
      <w:divBdr>
        <w:top w:val="none" w:sz="0" w:space="0" w:color="auto"/>
        <w:left w:val="none" w:sz="0" w:space="0" w:color="auto"/>
        <w:bottom w:val="none" w:sz="0" w:space="0" w:color="auto"/>
        <w:right w:val="none" w:sz="0" w:space="0" w:color="auto"/>
      </w:divBdr>
    </w:div>
    <w:div w:id="1073619873">
      <w:bodyDiv w:val="1"/>
      <w:marLeft w:val="0"/>
      <w:marRight w:val="0"/>
      <w:marTop w:val="0"/>
      <w:marBottom w:val="0"/>
      <w:divBdr>
        <w:top w:val="none" w:sz="0" w:space="0" w:color="auto"/>
        <w:left w:val="none" w:sz="0" w:space="0" w:color="auto"/>
        <w:bottom w:val="none" w:sz="0" w:space="0" w:color="auto"/>
        <w:right w:val="none" w:sz="0" w:space="0" w:color="auto"/>
      </w:divBdr>
    </w:div>
    <w:div w:id="1095247367">
      <w:bodyDiv w:val="1"/>
      <w:marLeft w:val="0"/>
      <w:marRight w:val="0"/>
      <w:marTop w:val="0"/>
      <w:marBottom w:val="0"/>
      <w:divBdr>
        <w:top w:val="none" w:sz="0" w:space="0" w:color="auto"/>
        <w:left w:val="none" w:sz="0" w:space="0" w:color="auto"/>
        <w:bottom w:val="none" w:sz="0" w:space="0" w:color="auto"/>
        <w:right w:val="none" w:sz="0" w:space="0" w:color="auto"/>
      </w:divBdr>
    </w:div>
    <w:div w:id="1099523863">
      <w:bodyDiv w:val="1"/>
      <w:marLeft w:val="0"/>
      <w:marRight w:val="0"/>
      <w:marTop w:val="0"/>
      <w:marBottom w:val="0"/>
      <w:divBdr>
        <w:top w:val="none" w:sz="0" w:space="0" w:color="auto"/>
        <w:left w:val="none" w:sz="0" w:space="0" w:color="auto"/>
        <w:bottom w:val="none" w:sz="0" w:space="0" w:color="auto"/>
        <w:right w:val="none" w:sz="0" w:space="0" w:color="auto"/>
      </w:divBdr>
    </w:div>
    <w:div w:id="1103577663">
      <w:bodyDiv w:val="1"/>
      <w:marLeft w:val="0"/>
      <w:marRight w:val="0"/>
      <w:marTop w:val="0"/>
      <w:marBottom w:val="0"/>
      <w:divBdr>
        <w:top w:val="none" w:sz="0" w:space="0" w:color="auto"/>
        <w:left w:val="none" w:sz="0" w:space="0" w:color="auto"/>
        <w:bottom w:val="none" w:sz="0" w:space="0" w:color="auto"/>
        <w:right w:val="none" w:sz="0" w:space="0" w:color="auto"/>
      </w:divBdr>
    </w:div>
    <w:div w:id="1119839590">
      <w:bodyDiv w:val="1"/>
      <w:marLeft w:val="0"/>
      <w:marRight w:val="0"/>
      <w:marTop w:val="0"/>
      <w:marBottom w:val="0"/>
      <w:divBdr>
        <w:top w:val="none" w:sz="0" w:space="0" w:color="auto"/>
        <w:left w:val="none" w:sz="0" w:space="0" w:color="auto"/>
        <w:bottom w:val="none" w:sz="0" w:space="0" w:color="auto"/>
        <w:right w:val="none" w:sz="0" w:space="0" w:color="auto"/>
      </w:divBdr>
    </w:div>
    <w:div w:id="1132481689">
      <w:bodyDiv w:val="1"/>
      <w:marLeft w:val="0"/>
      <w:marRight w:val="0"/>
      <w:marTop w:val="0"/>
      <w:marBottom w:val="0"/>
      <w:divBdr>
        <w:top w:val="none" w:sz="0" w:space="0" w:color="auto"/>
        <w:left w:val="none" w:sz="0" w:space="0" w:color="auto"/>
        <w:bottom w:val="none" w:sz="0" w:space="0" w:color="auto"/>
        <w:right w:val="none" w:sz="0" w:space="0" w:color="auto"/>
      </w:divBdr>
    </w:div>
    <w:div w:id="1135021958">
      <w:bodyDiv w:val="1"/>
      <w:marLeft w:val="0"/>
      <w:marRight w:val="0"/>
      <w:marTop w:val="0"/>
      <w:marBottom w:val="0"/>
      <w:divBdr>
        <w:top w:val="none" w:sz="0" w:space="0" w:color="auto"/>
        <w:left w:val="none" w:sz="0" w:space="0" w:color="auto"/>
        <w:bottom w:val="none" w:sz="0" w:space="0" w:color="auto"/>
        <w:right w:val="none" w:sz="0" w:space="0" w:color="auto"/>
      </w:divBdr>
    </w:div>
    <w:div w:id="1199274534">
      <w:bodyDiv w:val="1"/>
      <w:marLeft w:val="0"/>
      <w:marRight w:val="0"/>
      <w:marTop w:val="0"/>
      <w:marBottom w:val="0"/>
      <w:divBdr>
        <w:top w:val="none" w:sz="0" w:space="0" w:color="auto"/>
        <w:left w:val="none" w:sz="0" w:space="0" w:color="auto"/>
        <w:bottom w:val="none" w:sz="0" w:space="0" w:color="auto"/>
        <w:right w:val="none" w:sz="0" w:space="0" w:color="auto"/>
      </w:divBdr>
    </w:div>
    <w:div w:id="1203978551">
      <w:bodyDiv w:val="1"/>
      <w:marLeft w:val="0"/>
      <w:marRight w:val="0"/>
      <w:marTop w:val="0"/>
      <w:marBottom w:val="0"/>
      <w:divBdr>
        <w:top w:val="none" w:sz="0" w:space="0" w:color="auto"/>
        <w:left w:val="none" w:sz="0" w:space="0" w:color="auto"/>
        <w:bottom w:val="none" w:sz="0" w:space="0" w:color="auto"/>
        <w:right w:val="none" w:sz="0" w:space="0" w:color="auto"/>
      </w:divBdr>
    </w:div>
    <w:div w:id="1253511811">
      <w:bodyDiv w:val="1"/>
      <w:marLeft w:val="0"/>
      <w:marRight w:val="0"/>
      <w:marTop w:val="0"/>
      <w:marBottom w:val="0"/>
      <w:divBdr>
        <w:top w:val="none" w:sz="0" w:space="0" w:color="auto"/>
        <w:left w:val="none" w:sz="0" w:space="0" w:color="auto"/>
        <w:bottom w:val="none" w:sz="0" w:space="0" w:color="auto"/>
        <w:right w:val="none" w:sz="0" w:space="0" w:color="auto"/>
      </w:divBdr>
    </w:div>
    <w:div w:id="1278489284">
      <w:bodyDiv w:val="1"/>
      <w:marLeft w:val="0"/>
      <w:marRight w:val="0"/>
      <w:marTop w:val="0"/>
      <w:marBottom w:val="0"/>
      <w:divBdr>
        <w:top w:val="none" w:sz="0" w:space="0" w:color="auto"/>
        <w:left w:val="none" w:sz="0" w:space="0" w:color="auto"/>
        <w:bottom w:val="none" w:sz="0" w:space="0" w:color="auto"/>
        <w:right w:val="none" w:sz="0" w:space="0" w:color="auto"/>
      </w:divBdr>
    </w:div>
    <w:div w:id="1283607371">
      <w:bodyDiv w:val="1"/>
      <w:marLeft w:val="0"/>
      <w:marRight w:val="0"/>
      <w:marTop w:val="0"/>
      <w:marBottom w:val="0"/>
      <w:divBdr>
        <w:top w:val="none" w:sz="0" w:space="0" w:color="auto"/>
        <w:left w:val="none" w:sz="0" w:space="0" w:color="auto"/>
        <w:bottom w:val="none" w:sz="0" w:space="0" w:color="auto"/>
        <w:right w:val="none" w:sz="0" w:space="0" w:color="auto"/>
      </w:divBdr>
    </w:div>
    <w:div w:id="1289897209">
      <w:bodyDiv w:val="1"/>
      <w:marLeft w:val="0"/>
      <w:marRight w:val="0"/>
      <w:marTop w:val="0"/>
      <w:marBottom w:val="0"/>
      <w:divBdr>
        <w:top w:val="none" w:sz="0" w:space="0" w:color="auto"/>
        <w:left w:val="none" w:sz="0" w:space="0" w:color="auto"/>
        <w:bottom w:val="none" w:sz="0" w:space="0" w:color="auto"/>
        <w:right w:val="none" w:sz="0" w:space="0" w:color="auto"/>
      </w:divBdr>
    </w:div>
    <w:div w:id="1309750672">
      <w:bodyDiv w:val="1"/>
      <w:marLeft w:val="0"/>
      <w:marRight w:val="0"/>
      <w:marTop w:val="0"/>
      <w:marBottom w:val="0"/>
      <w:divBdr>
        <w:top w:val="none" w:sz="0" w:space="0" w:color="auto"/>
        <w:left w:val="none" w:sz="0" w:space="0" w:color="auto"/>
        <w:bottom w:val="none" w:sz="0" w:space="0" w:color="auto"/>
        <w:right w:val="none" w:sz="0" w:space="0" w:color="auto"/>
      </w:divBdr>
    </w:div>
    <w:div w:id="1337417233">
      <w:bodyDiv w:val="1"/>
      <w:marLeft w:val="0"/>
      <w:marRight w:val="0"/>
      <w:marTop w:val="0"/>
      <w:marBottom w:val="0"/>
      <w:divBdr>
        <w:top w:val="none" w:sz="0" w:space="0" w:color="auto"/>
        <w:left w:val="none" w:sz="0" w:space="0" w:color="auto"/>
        <w:bottom w:val="none" w:sz="0" w:space="0" w:color="auto"/>
        <w:right w:val="none" w:sz="0" w:space="0" w:color="auto"/>
      </w:divBdr>
      <w:divsChild>
        <w:div w:id="1199852766">
          <w:marLeft w:val="0"/>
          <w:marRight w:val="0"/>
          <w:marTop w:val="0"/>
          <w:marBottom w:val="0"/>
          <w:divBdr>
            <w:top w:val="none" w:sz="0" w:space="0" w:color="auto"/>
            <w:left w:val="none" w:sz="0" w:space="0" w:color="auto"/>
            <w:bottom w:val="none" w:sz="0" w:space="0" w:color="auto"/>
            <w:right w:val="none" w:sz="0" w:space="0" w:color="auto"/>
          </w:divBdr>
        </w:div>
        <w:div w:id="1177963375">
          <w:marLeft w:val="0"/>
          <w:marRight w:val="0"/>
          <w:marTop w:val="0"/>
          <w:marBottom w:val="0"/>
          <w:divBdr>
            <w:top w:val="none" w:sz="0" w:space="0" w:color="auto"/>
            <w:left w:val="none" w:sz="0" w:space="0" w:color="auto"/>
            <w:bottom w:val="none" w:sz="0" w:space="0" w:color="auto"/>
            <w:right w:val="none" w:sz="0" w:space="0" w:color="auto"/>
          </w:divBdr>
          <w:divsChild>
            <w:div w:id="851066630">
              <w:marLeft w:val="0"/>
              <w:marRight w:val="0"/>
              <w:marTop w:val="0"/>
              <w:marBottom w:val="0"/>
              <w:divBdr>
                <w:top w:val="none" w:sz="0" w:space="0" w:color="auto"/>
                <w:left w:val="none" w:sz="0" w:space="0" w:color="auto"/>
                <w:bottom w:val="none" w:sz="0" w:space="0" w:color="auto"/>
                <w:right w:val="none" w:sz="0" w:space="0" w:color="auto"/>
              </w:divBdr>
            </w:div>
          </w:divsChild>
        </w:div>
        <w:div w:id="2138718111">
          <w:marLeft w:val="0"/>
          <w:marRight w:val="0"/>
          <w:marTop w:val="0"/>
          <w:marBottom w:val="0"/>
          <w:divBdr>
            <w:top w:val="none" w:sz="0" w:space="0" w:color="auto"/>
            <w:left w:val="none" w:sz="0" w:space="0" w:color="auto"/>
            <w:bottom w:val="none" w:sz="0" w:space="0" w:color="auto"/>
            <w:right w:val="none" w:sz="0" w:space="0" w:color="auto"/>
          </w:divBdr>
        </w:div>
        <w:div w:id="1135681170">
          <w:marLeft w:val="0"/>
          <w:marRight w:val="0"/>
          <w:marTop w:val="0"/>
          <w:marBottom w:val="0"/>
          <w:divBdr>
            <w:top w:val="none" w:sz="0" w:space="0" w:color="auto"/>
            <w:left w:val="none" w:sz="0" w:space="0" w:color="auto"/>
            <w:bottom w:val="none" w:sz="0" w:space="0" w:color="auto"/>
            <w:right w:val="none" w:sz="0" w:space="0" w:color="auto"/>
          </w:divBdr>
        </w:div>
      </w:divsChild>
    </w:div>
    <w:div w:id="1372653440">
      <w:bodyDiv w:val="1"/>
      <w:marLeft w:val="0"/>
      <w:marRight w:val="0"/>
      <w:marTop w:val="0"/>
      <w:marBottom w:val="0"/>
      <w:divBdr>
        <w:top w:val="none" w:sz="0" w:space="0" w:color="auto"/>
        <w:left w:val="none" w:sz="0" w:space="0" w:color="auto"/>
        <w:bottom w:val="none" w:sz="0" w:space="0" w:color="auto"/>
        <w:right w:val="none" w:sz="0" w:space="0" w:color="auto"/>
      </w:divBdr>
    </w:div>
    <w:div w:id="1382554068">
      <w:bodyDiv w:val="1"/>
      <w:marLeft w:val="0"/>
      <w:marRight w:val="0"/>
      <w:marTop w:val="0"/>
      <w:marBottom w:val="0"/>
      <w:divBdr>
        <w:top w:val="none" w:sz="0" w:space="0" w:color="auto"/>
        <w:left w:val="none" w:sz="0" w:space="0" w:color="auto"/>
        <w:bottom w:val="none" w:sz="0" w:space="0" w:color="auto"/>
        <w:right w:val="none" w:sz="0" w:space="0" w:color="auto"/>
      </w:divBdr>
    </w:div>
    <w:div w:id="1415131040">
      <w:bodyDiv w:val="1"/>
      <w:marLeft w:val="0"/>
      <w:marRight w:val="0"/>
      <w:marTop w:val="0"/>
      <w:marBottom w:val="0"/>
      <w:divBdr>
        <w:top w:val="none" w:sz="0" w:space="0" w:color="auto"/>
        <w:left w:val="none" w:sz="0" w:space="0" w:color="auto"/>
        <w:bottom w:val="none" w:sz="0" w:space="0" w:color="auto"/>
        <w:right w:val="none" w:sz="0" w:space="0" w:color="auto"/>
      </w:divBdr>
    </w:div>
    <w:div w:id="1419642229">
      <w:bodyDiv w:val="1"/>
      <w:marLeft w:val="0"/>
      <w:marRight w:val="0"/>
      <w:marTop w:val="0"/>
      <w:marBottom w:val="0"/>
      <w:divBdr>
        <w:top w:val="none" w:sz="0" w:space="0" w:color="auto"/>
        <w:left w:val="none" w:sz="0" w:space="0" w:color="auto"/>
        <w:bottom w:val="none" w:sz="0" w:space="0" w:color="auto"/>
        <w:right w:val="none" w:sz="0" w:space="0" w:color="auto"/>
      </w:divBdr>
    </w:div>
    <w:div w:id="1422413316">
      <w:bodyDiv w:val="1"/>
      <w:marLeft w:val="0"/>
      <w:marRight w:val="0"/>
      <w:marTop w:val="0"/>
      <w:marBottom w:val="0"/>
      <w:divBdr>
        <w:top w:val="none" w:sz="0" w:space="0" w:color="auto"/>
        <w:left w:val="none" w:sz="0" w:space="0" w:color="auto"/>
        <w:bottom w:val="none" w:sz="0" w:space="0" w:color="auto"/>
        <w:right w:val="none" w:sz="0" w:space="0" w:color="auto"/>
      </w:divBdr>
    </w:div>
    <w:div w:id="1478498526">
      <w:bodyDiv w:val="1"/>
      <w:marLeft w:val="0"/>
      <w:marRight w:val="0"/>
      <w:marTop w:val="0"/>
      <w:marBottom w:val="0"/>
      <w:divBdr>
        <w:top w:val="none" w:sz="0" w:space="0" w:color="auto"/>
        <w:left w:val="none" w:sz="0" w:space="0" w:color="auto"/>
        <w:bottom w:val="none" w:sz="0" w:space="0" w:color="auto"/>
        <w:right w:val="none" w:sz="0" w:space="0" w:color="auto"/>
      </w:divBdr>
    </w:div>
    <w:div w:id="1510559184">
      <w:bodyDiv w:val="1"/>
      <w:marLeft w:val="0"/>
      <w:marRight w:val="0"/>
      <w:marTop w:val="0"/>
      <w:marBottom w:val="0"/>
      <w:divBdr>
        <w:top w:val="none" w:sz="0" w:space="0" w:color="auto"/>
        <w:left w:val="none" w:sz="0" w:space="0" w:color="auto"/>
        <w:bottom w:val="none" w:sz="0" w:space="0" w:color="auto"/>
        <w:right w:val="none" w:sz="0" w:space="0" w:color="auto"/>
      </w:divBdr>
    </w:div>
    <w:div w:id="1510947314">
      <w:bodyDiv w:val="1"/>
      <w:marLeft w:val="0"/>
      <w:marRight w:val="0"/>
      <w:marTop w:val="0"/>
      <w:marBottom w:val="0"/>
      <w:divBdr>
        <w:top w:val="none" w:sz="0" w:space="0" w:color="auto"/>
        <w:left w:val="none" w:sz="0" w:space="0" w:color="auto"/>
        <w:bottom w:val="none" w:sz="0" w:space="0" w:color="auto"/>
        <w:right w:val="none" w:sz="0" w:space="0" w:color="auto"/>
      </w:divBdr>
    </w:div>
    <w:div w:id="1519806263">
      <w:bodyDiv w:val="1"/>
      <w:marLeft w:val="0"/>
      <w:marRight w:val="0"/>
      <w:marTop w:val="0"/>
      <w:marBottom w:val="0"/>
      <w:divBdr>
        <w:top w:val="none" w:sz="0" w:space="0" w:color="auto"/>
        <w:left w:val="none" w:sz="0" w:space="0" w:color="auto"/>
        <w:bottom w:val="none" w:sz="0" w:space="0" w:color="auto"/>
        <w:right w:val="none" w:sz="0" w:space="0" w:color="auto"/>
      </w:divBdr>
    </w:div>
    <w:div w:id="1538159786">
      <w:bodyDiv w:val="1"/>
      <w:marLeft w:val="0"/>
      <w:marRight w:val="0"/>
      <w:marTop w:val="0"/>
      <w:marBottom w:val="0"/>
      <w:divBdr>
        <w:top w:val="none" w:sz="0" w:space="0" w:color="auto"/>
        <w:left w:val="none" w:sz="0" w:space="0" w:color="auto"/>
        <w:bottom w:val="none" w:sz="0" w:space="0" w:color="auto"/>
        <w:right w:val="none" w:sz="0" w:space="0" w:color="auto"/>
      </w:divBdr>
    </w:div>
    <w:div w:id="1539007072">
      <w:bodyDiv w:val="1"/>
      <w:marLeft w:val="0"/>
      <w:marRight w:val="0"/>
      <w:marTop w:val="0"/>
      <w:marBottom w:val="0"/>
      <w:divBdr>
        <w:top w:val="none" w:sz="0" w:space="0" w:color="auto"/>
        <w:left w:val="none" w:sz="0" w:space="0" w:color="auto"/>
        <w:bottom w:val="none" w:sz="0" w:space="0" w:color="auto"/>
        <w:right w:val="none" w:sz="0" w:space="0" w:color="auto"/>
      </w:divBdr>
    </w:div>
    <w:div w:id="1544638972">
      <w:bodyDiv w:val="1"/>
      <w:marLeft w:val="0"/>
      <w:marRight w:val="0"/>
      <w:marTop w:val="0"/>
      <w:marBottom w:val="0"/>
      <w:divBdr>
        <w:top w:val="none" w:sz="0" w:space="0" w:color="auto"/>
        <w:left w:val="none" w:sz="0" w:space="0" w:color="auto"/>
        <w:bottom w:val="none" w:sz="0" w:space="0" w:color="auto"/>
        <w:right w:val="none" w:sz="0" w:space="0" w:color="auto"/>
      </w:divBdr>
    </w:div>
    <w:div w:id="1551302823">
      <w:bodyDiv w:val="1"/>
      <w:marLeft w:val="0"/>
      <w:marRight w:val="0"/>
      <w:marTop w:val="0"/>
      <w:marBottom w:val="0"/>
      <w:divBdr>
        <w:top w:val="none" w:sz="0" w:space="0" w:color="auto"/>
        <w:left w:val="none" w:sz="0" w:space="0" w:color="auto"/>
        <w:bottom w:val="none" w:sz="0" w:space="0" w:color="auto"/>
        <w:right w:val="none" w:sz="0" w:space="0" w:color="auto"/>
      </w:divBdr>
    </w:div>
    <w:div w:id="1556696442">
      <w:bodyDiv w:val="1"/>
      <w:marLeft w:val="0"/>
      <w:marRight w:val="0"/>
      <w:marTop w:val="0"/>
      <w:marBottom w:val="0"/>
      <w:divBdr>
        <w:top w:val="none" w:sz="0" w:space="0" w:color="auto"/>
        <w:left w:val="none" w:sz="0" w:space="0" w:color="auto"/>
        <w:bottom w:val="none" w:sz="0" w:space="0" w:color="auto"/>
        <w:right w:val="none" w:sz="0" w:space="0" w:color="auto"/>
      </w:divBdr>
    </w:div>
    <w:div w:id="1626540211">
      <w:bodyDiv w:val="1"/>
      <w:marLeft w:val="0"/>
      <w:marRight w:val="0"/>
      <w:marTop w:val="0"/>
      <w:marBottom w:val="0"/>
      <w:divBdr>
        <w:top w:val="none" w:sz="0" w:space="0" w:color="auto"/>
        <w:left w:val="none" w:sz="0" w:space="0" w:color="auto"/>
        <w:bottom w:val="none" w:sz="0" w:space="0" w:color="auto"/>
        <w:right w:val="none" w:sz="0" w:space="0" w:color="auto"/>
      </w:divBdr>
    </w:div>
    <w:div w:id="1627277789">
      <w:bodyDiv w:val="1"/>
      <w:marLeft w:val="0"/>
      <w:marRight w:val="0"/>
      <w:marTop w:val="0"/>
      <w:marBottom w:val="0"/>
      <w:divBdr>
        <w:top w:val="none" w:sz="0" w:space="0" w:color="auto"/>
        <w:left w:val="none" w:sz="0" w:space="0" w:color="auto"/>
        <w:bottom w:val="none" w:sz="0" w:space="0" w:color="auto"/>
        <w:right w:val="none" w:sz="0" w:space="0" w:color="auto"/>
      </w:divBdr>
    </w:div>
    <w:div w:id="1631865272">
      <w:bodyDiv w:val="1"/>
      <w:marLeft w:val="0"/>
      <w:marRight w:val="0"/>
      <w:marTop w:val="0"/>
      <w:marBottom w:val="0"/>
      <w:divBdr>
        <w:top w:val="none" w:sz="0" w:space="0" w:color="auto"/>
        <w:left w:val="none" w:sz="0" w:space="0" w:color="auto"/>
        <w:bottom w:val="none" w:sz="0" w:space="0" w:color="auto"/>
        <w:right w:val="none" w:sz="0" w:space="0" w:color="auto"/>
      </w:divBdr>
    </w:div>
    <w:div w:id="1644384985">
      <w:bodyDiv w:val="1"/>
      <w:marLeft w:val="0"/>
      <w:marRight w:val="0"/>
      <w:marTop w:val="0"/>
      <w:marBottom w:val="0"/>
      <w:divBdr>
        <w:top w:val="none" w:sz="0" w:space="0" w:color="auto"/>
        <w:left w:val="none" w:sz="0" w:space="0" w:color="auto"/>
        <w:bottom w:val="none" w:sz="0" w:space="0" w:color="auto"/>
        <w:right w:val="none" w:sz="0" w:space="0" w:color="auto"/>
      </w:divBdr>
    </w:div>
    <w:div w:id="1645962412">
      <w:bodyDiv w:val="1"/>
      <w:marLeft w:val="0"/>
      <w:marRight w:val="0"/>
      <w:marTop w:val="0"/>
      <w:marBottom w:val="0"/>
      <w:divBdr>
        <w:top w:val="none" w:sz="0" w:space="0" w:color="auto"/>
        <w:left w:val="none" w:sz="0" w:space="0" w:color="auto"/>
        <w:bottom w:val="none" w:sz="0" w:space="0" w:color="auto"/>
        <w:right w:val="none" w:sz="0" w:space="0" w:color="auto"/>
      </w:divBdr>
    </w:div>
    <w:div w:id="1645963782">
      <w:bodyDiv w:val="1"/>
      <w:marLeft w:val="0"/>
      <w:marRight w:val="0"/>
      <w:marTop w:val="0"/>
      <w:marBottom w:val="0"/>
      <w:divBdr>
        <w:top w:val="none" w:sz="0" w:space="0" w:color="auto"/>
        <w:left w:val="none" w:sz="0" w:space="0" w:color="auto"/>
        <w:bottom w:val="none" w:sz="0" w:space="0" w:color="auto"/>
        <w:right w:val="none" w:sz="0" w:space="0" w:color="auto"/>
      </w:divBdr>
    </w:div>
    <w:div w:id="1664049388">
      <w:bodyDiv w:val="1"/>
      <w:marLeft w:val="0"/>
      <w:marRight w:val="0"/>
      <w:marTop w:val="0"/>
      <w:marBottom w:val="0"/>
      <w:divBdr>
        <w:top w:val="none" w:sz="0" w:space="0" w:color="auto"/>
        <w:left w:val="none" w:sz="0" w:space="0" w:color="auto"/>
        <w:bottom w:val="none" w:sz="0" w:space="0" w:color="auto"/>
        <w:right w:val="none" w:sz="0" w:space="0" w:color="auto"/>
      </w:divBdr>
    </w:div>
    <w:div w:id="1674068789">
      <w:bodyDiv w:val="1"/>
      <w:marLeft w:val="0"/>
      <w:marRight w:val="0"/>
      <w:marTop w:val="0"/>
      <w:marBottom w:val="0"/>
      <w:divBdr>
        <w:top w:val="none" w:sz="0" w:space="0" w:color="auto"/>
        <w:left w:val="none" w:sz="0" w:space="0" w:color="auto"/>
        <w:bottom w:val="none" w:sz="0" w:space="0" w:color="auto"/>
        <w:right w:val="none" w:sz="0" w:space="0" w:color="auto"/>
      </w:divBdr>
    </w:div>
    <w:div w:id="1694916160">
      <w:bodyDiv w:val="1"/>
      <w:marLeft w:val="0"/>
      <w:marRight w:val="0"/>
      <w:marTop w:val="0"/>
      <w:marBottom w:val="0"/>
      <w:divBdr>
        <w:top w:val="none" w:sz="0" w:space="0" w:color="auto"/>
        <w:left w:val="none" w:sz="0" w:space="0" w:color="auto"/>
        <w:bottom w:val="none" w:sz="0" w:space="0" w:color="auto"/>
        <w:right w:val="none" w:sz="0" w:space="0" w:color="auto"/>
      </w:divBdr>
    </w:div>
    <w:div w:id="1708219165">
      <w:bodyDiv w:val="1"/>
      <w:marLeft w:val="0"/>
      <w:marRight w:val="0"/>
      <w:marTop w:val="0"/>
      <w:marBottom w:val="0"/>
      <w:divBdr>
        <w:top w:val="none" w:sz="0" w:space="0" w:color="auto"/>
        <w:left w:val="none" w:sz="0" w:space="0" w:color="auto"/>
        <w:bottom w:val="none" w:sz="0" w:space="0" w:color="auto"/>
        <w:right w:val="none" w:sz="0" w:space="0" w:color="auto"/>
      </w:divBdr>
    </w:div>
    <w:div w:id="1708333523">
      <w:bodyDiv w:val="1"/>
      <w:marLeft w:val="0"/>
      <w:marRight w:val="0"/>
      <w:marTop w:val="0"/>
      <w:marBottom w:val="0"/>
      <w:divBdr>
        <w:top w:val="none" w:sz="0" w:space="0" w:color="auto"/>
        <w:left w:val="none" w:sz="0" w:space="0" w:color="auto"/>
        <w:bottom w:val="none" w:sz="0" w:space="0" w:color="auto"/>
        <w:right w:val="none" w:sz="0" w:space="0" w:color="auto"/>
      </w:divBdr>
    </w:div>
    <w:div w:id="1722248719">
      <w:bodyDiv w:val="1"/>
      <w:marLeft w:val="0"/>
      <w:marRight w:val="0"/>
      <w:marTop w:val="0"/>
      <w:marBottom w:val="0"/>
      <w:divBdr>
        <w:top w:val="none" w:sz="0" w:space="0" w:color="auto"/>
        <w:left w:val="none" w:sz="0" w:space="0" w:color="auto"/>
        <w:bottom w:val="none" w:sz="0" w:space="0" w:color="auto"/>
        <w:right w:val="none" w:sz="0" w:space="0" w:color="auto"/>
      </w:divBdr>
    </w:div>
    <w:div w:id="1732197090">
      <w:bodyDiv w:val="1"/>
      <w:marLeft w:val="0"/>
      <w:marRight w:val="0"/>
      <w:marTop w:val="0"/>
      <w:marBottom w:val="0"/>
      <w:divBdr>
        <w:top w:val="none" w:sz="0" w:space="0" w:color="auto"/>
        <w:left w:val="none" w:sz="0" w:space="0" w:color="auto"/>
        <w:bottom w:val="none" w:sz="0" w:space="0" w:color="auto"/>
        <w:right w:val="none" w:sz="0" w:space="0" w:color="auto"/>
      </w:divBdr>
    </w:div>
    <w:div w:id="1734160825">
      <w:bodyDiv w:val="1"/>
      <w:marLeft w:val="0"/>
      <w:marRight w:val="0"/>
      <w:marTop w:val="0"/>
      <w:marBottom w:val="0"/>
      <w:divBdr>
        <w:top w:val="none" w:sz="0" w:space="0" w:color="auto"/>
        <w:left w:val="none" w:sz="0" w:space="0" w:color="auto"/>
        <w:bottom w:val="none" w:sz="0" w:space="0" w:color="auto"/>
        <w:right w:val="none" w:sz="0" w:space="0" w:color="auto"/>
      </w:divBdr>
    </w:div>
    <w:div w:id="1762142801">
      <w:bodyDiv w:val="1"/>
      <w:marLeft w:val="0"/>
      <w:marRight w:val="0"/>
      <w:marTop w:val="0"/>
      <w:marBottom w:val="0"/>
      <w:divBdr>
        <w:top w:val="none" w:sz="0" w:space="0" w:color="auto"/>
        <w:left w:val="none" w:sz="0" w:space="0" w:color="auto"/>
        <w:bottom w:val="none" w:sz="0" w:space="0" w:color="auto"/>
        <w:right w:val="none" w:sz="0" w:space="0" w:color="auto"/>
      </w:divBdr>
    </w:div>
    <w:div w:id="1786079949">
      <w:bodyDiv w:val="1"/>
      <w:marLeft w:val="0"/>
      <w:marRight w:val="0"/>
      <w:marTop w:val="0"/>
      <w:marBottom w:val="0"/>
      <w:divBdr>
        <w:top w:val="none" w:sz="0" w:space="0" w:color="auto"/>
        <w:left w:val="none" w:sz="0" w:space="0" w:color="auto"/>
        <w:bottom w:val="none" w:sz="0" w:space="0" w:color="auto"/>
        <w:right w:val="none" w:sz="0" w:space="0" w:color="auto"/>
      </w:divBdr>
    </w:div>
    <w:div w:id="1810173616">
      <w:bodyDiv w:val="1"/>
      <w:marLeft w:val="0"/>
      <w:marRight w:val="0"/>
      <w:marTop w:val="0"/>
      <w:marBottom w:val="0"/>
      <w:divBdr>
        <w:top w:val="none" w:sz="0" w:space="0" w:color="auto"/>
        <w:left w:val="none" w:sz="0" w:space="0" w:color="auto"/>
        <w:bottom w:val="none" w:sz="0" w:space="0" w:color="auto"/>
        <w:right w:val="none" w:sz="0" w:space="0" w:color="auto"/>
      </w:divBdr>
    </w:div>
    <w:div w:id="1851213873">
      <w:bodyDiv w:val="1"/>
      <w:marLeft w:val="0"/>
      <w:marRight w:val="0"/>
      <w:marTop w:val="0"/>
      <w:marBottom w:val="0"/>
      <w:divBdr>
        <w:top w:val="none" w:sz="0" w:space="0" w:color="auto"/>
        <w:left w:val="none" w:sz="0" w:space="0" w:color="auto"/>
        <w:bottom w:val="none" w:sz="0" w:space="0" w:color="auto"/>
        <w:right w:val="none" w:sz="0" w:space="0" w:color="auto"/>
      </w:divBdr>
    </w:div>
    <w:div w:id="1858687760">
      <w:bodyDiv w:val="1"/>
      <w:marLeft w:val="0"/>
      <w:marRight w:val="0"/>
      <w:marTop w:val="0"/>
      <w:marBottom w:val="0"/>
      <w:divBdr>
        <w:top w:val="none" w:sz="0" w:space="0" w:color="auto"/>
        <w:left w:val="none" w:sz="0" w:space="0" w:color="auto"/>
        <w:bottom w:val="none" w:sz="0" w:space="0" w:color="auto"/>
        <w:right w:val="none" w:sz="0" w:space="0" w:color="auto"/>
      </w:divBdr>
    </w:div>
    <w:div w:id="1864443383">
      <w:bodyDiv w:val="1"/>
      <w:marLeft w:val="0"/>
      <w:marRight w:val="0"/>
      <w:marTop w:val="0"/>
      <w:marBottom w:val="0"/>
      <w:divBdr>
        <w:top w:val="none" w:sz="0" w:space="0" w:color="auto"/>
        <w:left w:val="none" w:sz="0" w:space="0" w:color="auto"/>
        <w:bottom w:val="none" w:sz="0" w:space="0" w:color="auto"/>
        <w:right w:val="none" w:sz="0" w:space="0" w:color="auto"/>
      </w:divBdr>
    </w:div>
    <w:div w:id="1884711627">
      <w:bodyDiv w:val="1"/>
      <w:marLeft w:val="0"/>
      <w:marRight w:val="0"/>
      <w:marTop w:val="0"/>
      <w:marBottom w:val="0"/>
      <w:divBdr>
        <w:top w:val="none" w:sz="0" w:space="0" w:color="auto"/>
        <w:left w:val="none" w:sz="0" w:space="0" w:color="auto"/>
        <w:bottom w:val="none" w:sz="0" w:space="0" w:color="auto"/>
        <w:right w:val="none" w:sz="0" w:space="0" w:color="auto"/>
      </w:divBdr>
    </w:div>
    <w:div w:id="1893926785">
      <w:bodyDiv w:val="1"/>
      <w:marLeft w:val="0"/>
      <w:marRight w:val="0"/>
      <w:marTop w:val="0"/>
      <w:marBottom w:val="0"/>
      <w:divBdr>
        <w:top w:val="none" w:sz="0" w:space="0" w:color="auto"/>
        <w:left w:val="none" w:sz="0" w:space="0" w:color="auto"/>
        <w:bottom w:val="none" w:sz="0" w:space="0" w:color="auto"/>
        <w:right w:val="none" w:sz="0" w:space="0" w:color="auto"/>
      </w:divBdr>
    </w:div>
    <w:div w:id="1910382000">
      <w:bodyDiv w:val="1"/>
      <w:marLeft w:val="0"/>
      <w:marRight w:val="0"/>
      <w:marTop w:val="0"/>
      <w:marBottom w:val="0"/>
      <w:divBdr>
        <w:top w:val="none" w:sz="0" w:space="0" w:color="auto"/>
        <w:left w:val="none" w:sz="0" w:space="0" w:color="auto"/>
        <w:bottom w:val="none" w:sz="0" w:space="0" w:color="auto"/>
        <w:right w:val="none" w:sz="0" w:space="0" w:color="auto"/>
      </w:divBdr>
    </w:div>
    <w:div w:id="1936475659">
      <w:bodyDiv w:val="1"/>
      <w:marLeft w:val="0"/>
      <w:marRight w:val="0"/>
      <w:marTop w:val="0"/>
      <w:marBottom w:val="0"/>
      <w:divBdr>
        <w:top w:val="none" w:sz="0" w:space="0" w:color="auto"/>
        <w:left w:val="none" w:sz="0" w:space="0" w:color="auto"/>
        <w:bottom w:val="none" w:sz="0" w:space="0" w:color="auto"/>
        <w:right w:val="none" w:sz="0" w:space="0" w:color="auto"/>
      </w:divBdr>
    </w:div>
    <w:div w:id="1968076618">
      <w:bodyDiv w:val="1"/>
      <w:marLeft w:val="0"/>
      <w:marRight w:val="0"/>
      <w:marTop w:val="0"/>
      <w:marBottom w:val="0"/>
      <w:divBdr>
        <w:top w:val="none" w:sz="0" w:space="0" w:color="auto"/>
        <w:left w:val="none" w:sz="0" w:space="0" w:color="auto"/>
        <w:bottom w:val="none" w:sz="0" w:space="0" w:color="auto"/>
        <w:right w:val="none" w:sz="0" w:space="0" w:color="auto"/>
      </w:divBdr>
    </w:div>
    <w:div w:id="2005277723">
      <w:bodyDiv w:val="1"/>
      <w:marLeft w:val="0"/>
      <w:marRight w:val="0"/>
      <w:marTop w:val="0"/>
      <w:marBottom w:val="0"/>
      <w:divBdr>
        <w:top w:val="none" w:sz="0" w:space="0" w:color="auto"/>
        <w:left w:val="none" w:sz="0" w:space="0" w:color="auto"/>
        <w:bottom w:val="none" w:sz="0" w:space="0" w:color="auto"/>
        <w:right w:val="none" w:sz="0" w:space="0" w:color="auto"/>
      </w:divBdr>
    </w:div>
    <w:div w:id="2046327886">
      <w:bodyDiv w:val="1"/>
      <w:marLeft w:val="0"/>
      <w:marRight w:val="0"/>
      <w:marTop w:val="0"/>
      <w:marBottom w:val="0"/>
      <w:divBdr>
        <w:top w:val="none" w:sz="0" w:space="0" w:color="auto"/>
        <w:left w:val="none" w:sz="0" w:space="0" w:color="auto"/>
        <w:bottom w:val="none" w:sz="0" w:space="0" w:color="auto"/>
        <w:right w:val="none" w:sz="0" w:space="0" w:color="auto"/>
      </w:divBdr>
    </w:div>
    <w:div w:id="2049254142">
      <w:bodyDiv w:val="1"/>
      <w:marLeft w:val="0"/>
      <w:marRight w:val="0"/>
      <w:marTop w:val="0"/>
      <w:marBottom w:val="0"/>
      <w:divBdr>
        <w:top w:val="none" w:sz="0" w:space="0" w:color="auto"/>
        <w:left w:val="none" w:sz="0" w:space="0" w:color="auto"/>
        <w:bottom w:val="none" w:sz="0" w:space="0" w:color="auto"/>
        <w:right w:val="none" w:sz="0" w:space="0" w:color="auto"/>
      </w:divBdr>
    </w:div>
    <w:div w:id="2049328213">
      <w:bodyDiv w:val="1"/>
      <w:marLeft w:val="0"/>
      <w:marRight w:val="0"/>
      <w:marTop w:val="0"/>
      <w:marBottom w:val="0"/>
      <w:divBdr>
        <w:top w:val="none" w:sz="0" w:space="0" w:color="auto"/>
        <w:left w:val="none" w:sz="0" w:space="0" w:color="auto"/>
        <w:bottom w:val="none" w:sz="0" w:space="0" w:color="auto"/>
        <w:right w:val="none" w:sz="0" w:space="0" w:color="auto"/>
      </w:divBdr>
    </w:div>
    <w:div w:id="2071726540">
      <w:bodyDiv w:val="1"/>
      <w:marLeft w:val="0"/>
      <w:marRight w:val="0"/>
      <w:marTop w:val="0"/>
      <w:marBottom w:val="0"/>
      <w:divBdr>
        <w:top w:val="none" w:sz="0" w:space="0" w:color="auto"/>
        <w:left w:val="none" w:sz="0" w:space="0" w:color="auto"/>
        <w:bottom w:val="none" w:sz="0" w:space="0" w:color="auto"/>
        <w:right w:val="none" w:sz="0" w:space="0" w:color="auto"/>
      </w:divBdr>
    </w:div>
    <w:div w:id="2102487657">
      <w:bodyDiv w:val="1"/>
      <w:marLeft w:val="0"/>
      <w:marRight w:val="0"/>
      <w:marTop w:val="0"/>
      <w:marBottom w:val="0"/>
      <w:divBdr>
        <w:top w:val="none" w:sz="0" w:space="0" w:color="auto"/>
        <w:left w:val="none" w:sz="0" w:space="0" w:color="auto"/>
        <w:bottom w:val="none" w:sz="0" w:space="0" w:color="auto"/>
        <w:right w:val="none" w:sz="0" w:space="0" w:color="auto"/>
      </w:divBdr>
      <w:divsChild>
        <w:div w:id="1121415870">
          <w:marLeft w:val="0"/>
          <w:marRight w:val="0"/>
          <w:marTop w:val="0"/>
          <w:marBottom w:val="0"/>
          <w:divBdr>
            <w:top w:val="none" w:sz="0" w:space="0" w:color="auto"/>
            <w:left w:val="none" w:sz="0" w:space="0" w:color="auto"/>
            <w:bottom w:val="none" w:sz="0" w:space="0" w:color="auto"/>
            <w:right w:val="none" w:sz="0" w:space="0" w:color="auto"/>
          </w:divBdr>
        </w:div>
      </w:divsChild>
    </w:div>
    <w:div w:id="2120908379">
      <w:bodyDiv w:val="1"/>
      <w:marLeft w:val="0"/>
      <w:marRight w:val="0"/>
      <w:marTop w:val="0"/>
      <w:marBottom w:val="0"/>
      <w:divBdr>
        <w:top w:val="none" w:sz="0" w:space="0" w:color="auto"/>
        <w:left w:val="none" w:sz="0" w:space="0" w:color="auto"/>
        <w:bottom w:val="none" w:sz="0" w:space="0" w:color="auto"/>
        <w:right w:val="none" w:sz="0" w:space="0" w:color="auto"/>
      </w:divBdr>
      <w:divsChild>
        <w:div w:id="1962376401">
          <w:marLeft w:val="0"/>
          <w:marRight w:val="0"/>
          <w:marTop w:val="0"/>
          <w:marBottom w:val="0"/>
          <w:divBdr>
            <w:top w:val="none" w:sz="0" w:space="0" w:color="auto"/>
            <w:left w:val="none" w:sz="0" w:space="0" w:color="auto"/>
            <w:bottom w:val="none" w:sz="0" w:space="0" w:color="auto"/>
            <w:right w:val="none" w:sz="0" w:space="0" w:color="auto"/>
          </w:divBdr>
        </w:div>
        <w:div w:id="206063175">
          <w:marLeft w:val="0"/>
          <w:marRight w:val="0"/>
          <w:marTop w:val="0"/>
          <w:marBottom w:val="0"/>
          <w:divBdr>
            <w:top w:val="none" w:sz="0" w:space="0" w:color="auto"/>
            <w:left w:val="none" w:sz="0" w:space="0" w:color="auto"/>
            <w:bottom w:val="none" w:sz="0" w:space="0" w:color="auto"/>
            <w:right w:val="none" w:sz="0" w:space="0" w:color="auto"/>
          </w:divBdr>
        </w:div>
        <w:div w:id="1084493925">
          <w:marLeft w:val="0"/>
          <w:marRight w:val="0"/>
          <w:marTop w:val="0"/>
          <w:marBottom w:val="0"/>
          <w:divBdr>
            <w:top w:val="none" w:sz="0" w:space="0" w:color="auto"/>
            <w:left w:val="none" w:sz="0" w:space="0" w:color="auto"/>
            <w:bottom w:val="none" w:sz="0" w:space="0" w:color="auto"/>
            <w:right w:val="none" w:sz="0" w:space="0" w:color="auto"/>
          </w:divBdr>
        </w:div>
        <w:div w:id="149757247">
          <w:marLeft w:val="0"/>
          <w:marRight w:val="0"/>
          <w:marTop w:val="0"/>
          <w:marBottom w:val="0"/>
          <w:divBdr>
            <w:top w:val="none" w:sz="0" w:space="0" w:color="auto"/>
            <w:left w:val="none" w:sz="0" w:space="0" w:color="auto"/>
            <w:bottom w:val="none" w:sz="0" w:space="0" w:color="auto"/>
            <w:right w:val="none" w:sz="0" w:space="0" w:color="auto"/>
          </w:divBdr>
        </w:div>
        <w:div w:id="123425640">
          <w:marLeft w:val="0"/>
          <w:marRight w:val="0"/>
          <w:marTop w:val="0"/>
          <w:marBottom w:val="0"/>
          <w:divBdr>
            <w:top w:val="none" w:sz="0" w:space="0" w:color="auto"/>
            <w:left w:val="none" w:sz="0" w:space="0" w:color="auto"/>
            <w:bottom w:val="none" w:sz="0" w:space="0" w:color="auto"/>
            <w:right w:val="none" w:sz="0" w:space="0" w:color="auto"/>
          </w:divBdr>
        </w:div>
        <w:div w:id="1512336645">
          <w:marLeft w:val="0"/>
          <w:marRight w:val="0"/>
          <w:marTop w:val="0"/>
          <w:marBottom w:val="0"/>
          <w:divBdr>
            <w:top w:val="none" w:sz="0" w:space="0" w:color="auto"/>
            <w:left w:val="none" w:sz="0" w:space="0" w:color="auto"/>
            <w:bottom w:val="none" w:sz="0" w:space="0" w:color="auto"/>
            <w:right w:val="none" w:sz="0" w:space="0" w:color="auto"/>
          </w:divBdr>
        </w:div>
      </w:divsChild>
    </w:div>
    <w:div w:id="214187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glossaryDocument" Target="glossary/document.xml"/><Relationship Id="rId64" Type="http://schemas.openxmlformats.org/officeDocument/2006/relationships/theme" Target="theme/theme1.xml"/><Relationship Id="rId50" Type="http://schemas.openxmlformats.org/officeDocument/2006/relationships/hyperlink" Target="http://www.whitehouse.gov/sites/default/files/omb/memoranda/fy04/m04-04.pdf" TargetMode="External"/><Relationship Id="rId51" Type="http://schemas.openxmlformats.org/officeDocument/2006/relationships/hyperlink" Target="http://nvlpubs.nist.gov/nistpubs/SpecialPublications/NIST.SP.800-63-2.pdf" TargetMode="External"/><Relationship Id="rId52" Type="http://schemas.openxmlformats.org/officeDocument/2006/relationships/hyperlink" Target="https://www.fedramp.gov/resources/templates-2016/" TargetMode="External"/><Relationship Id="rId53" Type="http://schemas.openxmlformats.org/officeDocument/2006/relationships/hyperlink" Target="http://www.fedramp.gov" TargetMode="External"/><Relationship Id="rId54" Type="http://schemas.openxmlformats.org/officeDocument/2006/relationships/hyperlink" Target="http://www.fedramp.gov" TargetMode="External"/><Relationship Id="rId55" Type="http://schemas.openxmlformats.org/officeDocument/2006/relationships/hyperlink" Target="https://www.fedramp.gov/resources/templates-2016/" TargetMode="External"/><Relationship Id="rId56" Type="http://schemas.openxmlformats.org/officeDocument/2006/relationships/hyperlink" Target="https://www.fedramp.gov/resources/templates-2016/" TargetMode="External"/><Relationship Id="rId57" Type="http://schemas.openxmlformats.org/officeDocument/2006/relationships/hyperlink" Target="https://www.fedramp.gov/resources/templates-2016/" TargetMode="External"/><Relationship Id="rId58" Type="http://schemas.openxmlformats.org/officeDocument/2006/relationships/hyperlink" Target="https://www.fedramp.gov/resources/templates-2016/" TargetMode="External"/><Relationship Id="rId59" Type="http://schemas.openxmlformats.org/officeDocument/2006/relationships/footer" Target="footer5.xml"/><Relationship Id="rId40" Type="http://schemas.openxmlformats.org/officeDocument/2006/relationships/hyperlink" Target="https://www.fedramp.gov/resources/templates-2016/" TargetMode="External"/><Relationship Id="rId41" Type="http://schemas.openxmlformats.org/officeDocument/2006/relationships/hyperlink" Target="https://www.fedramp.gov/resources/templates-2016/" TargetMode="External"/><Relationship Id="rId42" Type="http://schemas.openxmlformats.org/officeDocument/2006/relationships/hyperlink" Target="http://csrc.nist.gov/publications/nistpubs/800-37-rev1/sp800-37-rev1-final.pdf" TargetMode="External"/><Relationship Id="rId43" Type="http://schemas.openxmlformats.org/officeDocument/2006/relationships/hyperlink" Target="http://scap.nist.gov/" TargetMode="External"/><Relationship Id="rId44" Type="http://schemas.openxmlformats.org/officeDocument/2006/relationships/hyperlink" Target="http://usgcb.nist.gov/usgcb_faq.html" TargetMode="External"/><Relationship Id="rId45" Type="http://schemas.openxmlformats.org/officeDocument/2006/relationships/hyperlink" Target="http://usgcb.nist.gov/usgcb_faq.html" TargetMode="External"/><Relationship Id="rId46" Type="http://schemas.openxmlformats.org/officeDocument/2006/relationships/hyperlink" Target="http://www.niap-ccevs.org/vpl" TargetMode="External"/><Relationship Id="rId47" Type="http://schemas.openxmlformats.org/officeDocument/2006/relationships/hyperlink" Target="http://www.commoncriteriaportal.org/products.html" TargetMode="External"/><Relationship Id="rId48" Type="http://schemas.openxmlformats.org/officeDocument/2006/relationships/hyperlink" Target="https://www.fedramp.gov/resources/documents" TargetMode="External"/><Relationship Id="rId49" Type="http://schemas.openxmlformats.org/officeDocument/2006/relationships/hyperlink" Target="https://www.fedramp.gov/resources/documents-201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footer" Target="footer1.xml"/><Relationship Id="rId31" Type="http://schemas.openxmlformats.org/officeDocument/2006/relationships/image" Target="media/image2.png"/><Relationship Id="rId32" Type="http://schemas.openxmlformats.org/officeDocument/2006/relationships/hyperlink" Target="mailto:info@fedramp.gov" TargetMode="External"/><Relationship Id="rId33" Type="http://schemas.openxmlformats.org/officeDocument/2006/relationships/hyperlink" Target="http://www.fedramp.gov" TargetMode="Externa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footer" Target="footer3.xml"/><Relationship Id="rId37" Type="http://schemas.openxmlformats.org/officeDocument/2006/relationships/image" Target="media/image3.png"/><Relationship Id="rId38" Type="http://schemas.openxmlformats.org/officeDocument/2006/relationships/header" Target="header3.xml"/><Relationship Id="rId39" Type="http://schemas.openxmlformats.org/officeDocument/2006/relationships/footer" Target="footer4.xml"/><Relationship Id="rId20" Type="http://schemas.openxmlformats.org/officeDocument/2006/relationships/customXml" Target="../customXml/item20.xml"/><Relationship Id="rId21" Type="http://schemas.openxmlformats.org/officeDocument/2006/relationships/numbering" Target="numbering.xml"/><Relationship Id="rId22" Type="http://schemas.openxmlformats.org/officeDocument/2006/relationships/styles" Target="styles.xml"/><Relationship Id="rId23" Type="http://schemas.microsoft.com/office/2007/relationships/stylesWithEffects" Target="stylesWithEffects.xml"/><Relationship Id="rId24" Type="http://schemas.openxmlformats.org/officeDocument/2006/relationships/settings" Target="settings.xml"/><Relationship Id="rId25" Type="http://schemas.openxmlformats.org/officeDocument/2006/relationships/webSettings" Target="webSettings.xml"/><Relationship Id="rId26" Type="http://schemas.openxmlformats.org/officeDocument/2006/relationships/footnotes" Target="footnotes.xml"/><Relationship Id="rId27" Type="http://schemas.openxmlformats.org/officeDocument/2006/relationships/endnotes" Target="endnotes.xml"/><Relationship Id="rId28" Type="http://schemas.openxmlformats.org/officeDocument/2006/relationships/image" Target="media/image1.jpg"/><Relationship Id="rId29" Type="http://schemas.openxmlformats.org/officeDocument/2006/relationships/header" Target="header1.xml"/><Relationship Id="rId60" Type="http://schemas.openxmlformats.org/officeDocument/2006/relationships/hyperlink" Target="https://www.fedramp.gov/resources/templates-2016/" TargetMode="External"/><Relationship Id="rId61" Type="http://schemas.openxmlformats.org/officeDocument/2006/relationships/hyperlink" Target="https://www.fedramp.gov/resources/templates-2016/" TargetMode="External"/><Relationship Id="rId62" Type="http://schemas.openxmlformats.org/officeDocument/2006/relationships/fontTable" Target="fontTable.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esktop\FedRAMP-System-Security-Plan-MASTER%20for%20TCC%20Revi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7812E3B76C41B887DA6A45A53B6886"/>
        <w:category>
          <w:name w:val="General"/>
          <w:gallery w:val="placeholder"/>
        </w:category>
        <w:types>
          <w:type w:val="bbPlcHdr"/>
        </w:types>
        <w:behaviors>
          <w:behavior w:val="content"/>
        </w:behaviors>
        <w:guid w:val="{EEB353B2-4EE2-4439-8766-34185C6F0BD8}"/>
      </w:docPartPr>
      <w:docPartBody>
        <w:p w:rsidR="008D3DA9" w:rsidRDefault="004504EF">
          <w:pPr>
            <w:pStyle w:val="F27812E3B76C41B887DA6A45A53B6886"/>
          </w:pPr>
          <w:r>
            <w:rPr>
              <w:rStyle w:val="PlaceholderText"/>
            </w:rPr>
            <w:t>&lt;CSP Name&gt;</w:t>
          </w:r>
        </w:p>
      </w:docPartBody>
    </w:docPart>
    <w:docPart>
      <w:docPartPr>
        <w:name w:val="F3F13CEAC4324358A74B68063CD1A3A9"/>
        <w:category>
          <w:name w:val="General"/>
          <w:gallery w:val="placeholder"/>
        </w:category>
        <w:types>
          <w:type w:val="bbPlcHdr"/>
        </w:types>
        <w:behaviors>
          <w:behavior w:val="content"/>
        </w:behaviors>
        <w:guid w:val="{68B61D88-2F91-4D81-8CB0-92BD6780145D}"/>
      </w:docPartPr>
      <w:docPartBody>
        <w:p w:rsidR="008D3DA9" w:rsidRDefault="004504EF">
          <w:pPr>
            <w:pStyle w:val="F3F13CEAC4324358A74B68063CD1A3A9"/>
          </w:pPr>
          <w:r w:rsidRPr="001C310B">
            <w:t>Information System Name</w:t>
          </w:r>
        </w:p>
      </w:docPartBody>
    </w:docPart>
    <w:docPart>
      <w:docPartPr>
        <w:name w:val="3748AAE3778E4248B71D71DBF32385B4"/>
        <w:category>
          <w:name w:val="General"/>
          <w:gallery w:val="placeholder"/>
        </w:category>
        <w:types>
          <w:type w:val="bbPlcHdr"/>
        </w:types>
        <w:behaviors>
          <w:behavior w:val="content"/>
        </w:behaviors>
        <w:guid w:val="{74EE60C7-E6F6-43E5-AADD-CAD9BAF960D5}"/>
      </w:docPartPr>
      <w:docPartBody>
        <w:p w:rsidR="008D3DA9" w:rsidRDefault="004504EF">
          <w:pPr>
            <w:pStyle w:val="3748AAE3778E4248B71D71DBF32385B4"/>
          </w:pPr>
          <w:r>
            <w:rPr>
              <w:rStyle w:val="PlaceholderText"/>
            </w:rPr>
            <w:t>&lt;#.#&gt;</w:t>
          </w:r>
        </w:p>
      </w:docPartBody>
    </w:docPart>
    <w:docPart>
      <w:docPartPr>
        <w:name w:val="9DCC8207383F4764A7D0314127CC6B6E"/>
        <w:category>
          <w:name w:val="General"/>
          <w:gallery w:val="placeholder"/>
        </w:category>
        <w:types>
          <w:type w:val="bbPlcHdr"/>
        </w:types>
        <w:behaviors>
          <w:behavior w:val="content"/>
        </w:behaviors>
        <w:guid w:val="{AD61AAFA-A864-41DB-8165-AD780B69362C}"/>
      </w:docPartPr>
      <w:docPartBody>
        <w:p w:rsidR="008D3DA9" w:rsidRDefault="004504EF">
          <w:pPr>
            <w:pStyle w:val="9DCC8207383F4764A7D0314127CC6B6E"/>
          </w:pPr>
          <w:r>
            <w:rPr>
              <w:rStyle w:val="PlaceholderText"/>
            </w:rPr>
            <w:t>&lt;Date&gt;</w:t>
          </w:r>
        </w:p>
      </w:docPartBody>
    </w:docPart>
    <w:docPart>
      <w:docPartPr>
        <w:name w:val="F40888EEDE52458B80D3FF6A5FB8591C"/>
        <w:category>
          <w:name w:val="General"/>
          <w:gallery w:val="placeholder"/>
        </w:category>
        <w:types>
          <w:type w:val="bbPlcHdr"/>
        </w:types>
        <w:behaviors>
          <w:behavior w:val="content"/>
        </w:behaviors>
        <w:guid w:val="{44EC20F9-90E6-47DB-9FEE-A5A1629B165F}"/>
      </w:docPartPr>
      <w:docPartBody>
        <w:p w:rsidR="008D3DA9" w:rsidRDefault="004504EF">
          <w:pPr>
            <w:pStyle w:val="F40888EEDE52458B80D3FF6A5FB8591C"/>
          </w:pPr>
          <w:r>
            <w:rPr>
              <w:rStyle w:val="PlaceholderText"/>
              <w:rFonts w:eastAsiaTheme="majorEastAsia"/>
            </w:rPr>
            <w:t>&lt;Enter Company/Organization&gt;</w:t>
          </w:r>
          <w:r w:rsidRPr="002D7D9B">
            <w:rPr>
              <w:rStyle w:val="PlaceholderText"/>
              <w:rFonts w:eastAsiaTheme="majorEastAsia"/>
            </w:rPr>
            <w:t>.</w:t>
          </w:r>
        </w:p>
      </w:docPartBody>
    </w:docPart>
    <w:docPart>
      <w:docPartPr>
        <w:name w:val="612D9A559B534870997BE9FE17FFB772"/>
        <w:category>
          <w:name w:val="General"/>
          <w:gallery w:val="placeholder"/>
        </w:category>
        <w:types>
          <w:type w:val="bbPlcHdr"/>
        </w:types>
        <w:behaviors>
          <w:behavior w:val="content"/>
        </w:behaviors>
        <w:guid w:val="{2534A02D-4FE6-425B-B13D-4CDD1336AD11}"/>
      </w:docPartPr>
      <w:docPartBody>
        <w:p w:rsidR="008D3DA9" w:rsidRDefault="004504EF">
          <w:pPr>
            <w:pStyle w:val="612D9A559B534870997BE9FE17FFB772"/>
          </w:pPr>
          <w:r>
            <w:rPr>
              <w:rStyle w:val="PlaceholderText"/>
            </w:rPr>
            <w:t>&lt;Enter Street Address&gt;</w:t>
          </w:r>
        </w:p>
      </w:docPartBody>
    </w:docPart>
    <w:docPart>
      <w:docPartPr>
        <w:name w:val="7B46E409348B4D2BAB323A523C0F5C09"/>
        <w:category>
          <w:name w:val="General"/>
          <w:gallery w:val="placeholder"/>
        </w:category>
        <w:types>
          <w:type w:val="bbPlcHdr"/>
        </w:types>
        <w:behaviors>
          <w:behavior w:val="content"/>
        </w:behaviors>
        <w:guid w:val="{50D32BDF-98A8-4F63-8866-55696623C6AD}"/>
      </w:docPartPr>
      <w:docPartBody>
        <w:p w:rsidR="008D3DA9" w:rsidRDefault="004504EF">
          <w:pPr>
            <w:pStyle w:val="7B46E409348B4D2BAB323A523C0F5C09"/>
          </w:pPr>
          <w:r>
            <w:rPr>
              <w:rStyle w:val="PlaceholderText"/>
            </w:rPr>
            <w:t>&lt;Enter Suite/Room/Building&gt;</w:t>
          </w:r>
        </w:p>
      </w:docPartBody>
    </w:docPart>
    <w:docPart>
      <w:docPartPr>
        <w:name w:val="29FBB955A24D42C2B87CBC98A700CC0C"/>
        <w:category>
          <w:name w:val="General"/>
          <w:gallery w:val="placeholder"/>
        </w:category>
        <w:types>
          <w:type w:val="bbPlcHdr"/>
        </w:types>
        <w:behaviors>
          <w:behavior w:val="content"/>
        </w:behaviors>
        <w:guid w:val="{220B3A18-2264-4A86-BE81-2EDFBB50BA69}"/>
      </w:docPartPr>
      <w:docPartBody>
        <w:p w:rsidR="008D3DA9" w:rsidRDefault="004504EF">
          <w:pPr>
            <w:pStyle w:val="29FBB955A24D42C2B87CBC98A700CC0C"/>
          </w:pPr>
          <w:r>
            <w:rPr>
              <w:rStyle w:val="PlaceholderText"/>
            </w:rPr>
            <w:t>&lt;Enter Zip Code&gt;</w:t>
          </w:r>
        </w:p>
      </w:docPartBody>
    </w:docPart>
    <w:docPart>
      <w:docPartPr>
        <w:name w:val="23D84F1ECA9340D899B7C38488A4EF0B"/>
        <w:category>
          <w:name w:val="General"/>
          <w:gallery w:val="placeholder"/>
        </w:category>
        <w:types>
          <w:type w:val="bbPlcHdr"/>
        </w:types>
        <w:behaviors>
          <w:behavior w:val="content"/>
        </w:behaviors>
        <w:guid w:val="{E5F4B40D-4366-4213-86DB-D947BE1A8B13}"/>
      </w:docPartPr>
      <w:docPartBody>
        <w:p w:rsidR="008D3DA9" w:rsidRDefault="004504EF">
          <w:pPr>
            <w:pStyle w:val="23D84F1ECA9340D899B7C38488A4EF0B"/>
          </w:pPr>
          <w:r>
            <w:rPr>
              <w:rStyle w:val="PlaceholderText"/>
              <w:rFonts w:eastAsiaTheme="majorEastAsia"/>
            </w:rPr>
            <w:t>&lt;Enter Company/Organization&gt;</w:t>
          </w:r>
          <w:r w:rsidRPr="002D7D9B">
            <w:rPr>
              <w:rStyle w:val="PlaceholderText"/>
              <w:rFonts w:eastAsiaTheme="majorEastAsia"/>
            </w:rPr>
            <w:t>.</w:t>
          </w:r>
        </w:p>
      </w:docPartBody>
    </w:docPart>
    <w:docPart>
      <w:docPartPr>
        <w:name w:val="CC2CA84CBCC44E158350CB3376575D54"/>
        <w:category>
          <w:name w:val="General"/>
          <w:gallery w:val="placeholder"/>
        </w:category>
        <w:types>
          <w:type w:val="bbPlcHdr"/>
        </w:types>
        <w:behaviors>
          <w:behavior w:val="content"/>
        </w:behaviors>
        <w:guid w:val="{05075E84-71A6-4800-97BA-E256C6691A56}"/>
      </w:docPartPr>
      <w:docPartBody>
        <w:p w:rsidR="008D3DA9" w:rsidRDefault="004504EF">
          <w:pPr>
            <w:pStyle w:val="CC2CA84CBCC44E158350CB3376575D54"/>
          </w:pPr>
          <w:r>
            <w:rPr>
              <w:rStyle w:val="PlaceholderText"/>
            </w:rPr>
            <w:t>&lt;Enter Street Address&gt;</w:t>
          </w:r>
        </w:p>
      </w:docPartBody>
    </w:docPart>
    <w:docPart>
      <w:docPartPr>
        <w:name w:val="F14EC24498FB4F1FB2A7829BA55E1E8F"/>
        <w:category>
          <w:name w:val="General"/>
          <w:gallery w:val="placeholder"/>
        </w:category>
        <w:types>
          <w:type w:val="bbPlcHdr"/>
        </w:types>
        <w:behaviors>
          <w:behavior w:val="content"/>
        </w:behaviors>
        <w:guid w:val="{298778FC-EB83-4EEF-B244-36ECDD0D748E}"/>
      </w:docPartPr>
      <w:docPartBody>
        <w:p w:rsidR="008D3DA9" w:rsidRDefault="004504EF">
          <w:pPr>
            <w:pStyle w:val="F14EC24498FB4F1FB2A7829BA55E1E8F"/>
          </w:pPr>
          <w:r>
            <w:rPr>
              <w:rStyle w:val="PlaceholderText"/>
            </w:rPr>
            <w:t>&lt;Enter Suite/Room/Building&gt;</w:t>
          </w:r>
        </w:p>
      </w:docPartBody>
    </w:docPart>
    <w:docPart>
      <w:docPartPr>
        <w:name w:val="E8574A55C63447AA9D7E2F53E14A02F4"/>
        <w:category>
          <w:name w:val="General"/>
          <w:gallery w:val="placeholder"/>
        </w:category>
        <w:types>
          <w:type w:val="bbPlcHdr"/>
        </w:types>
        <w:behaviors>
          <w:behavior w:val="content"/>
        </w:behaviors>
        <w:guid w:val="{C4FC5D52-6DF5-41A0-A95A-889170D71AFF}"/>
      </w:docPartPr>
      <w:docPartBody>
        <w:p w:rsidR="008D3DA9" w:rsidRDefault="004504EF">
          <w:pPr>
            <w:pStyle w:val="E8574A55C63447AA9D7E2F53E14A02F4"/>
          </w:pPr>
          <w:r>
            <w:rPr>
              <w:rStyle w:val="PlaceholderText"/>
            </w:rPr>
            <w:t>&lt;Enter Zip Code&gt;</w:t>
          </w:r>
        </w:p>
      </w:docPartBody>
    </w:docPart>
    <w:docPart>
      <w:docPartPr>
        <w:name w:val="C19E31263C8B400B8DF6CE4889BBD4DC"/>
        <w:category>
          <w:name w:val="General"/>
          <w:gallery w:val="placeholder"/>
        </w:category>
        <w:types>
          <w:type w:val="bbPlcHdr"/>
        </w:types>
        <w:behaviors>
          <w:behavior w:val="content"/>
        </w:behaviors>
        <w:guid w:val="{A3408F0E-3583-496B-92A7-F140176C70C1}"/>
      </w:docPartPr>
      <w:docPartBody>
        <w:p w:rsidR="008D3DA9" w:rsidRDefault="004504EF">
          <w:pPr>
            <w:pStyle w:val="C19E31263C8B400B8DF6CE4889BBD4DC"/>
          </w:pPr>
          <w:r>
            <w:rPr>
              <w:rStyle w:val="PlaceholderText"/>
            </w:rPr>
            <w:t>&lt;Date&gt;</w:t>
          </w:r>
        </w:p>
      </w:docPartBody>
    </w:docPart>
    <w:docPart>
      <w:docPartPr>
        <w:name w:val="F968BDD58BE546DA9AF37BC7CB0EA58D"/>
        <w:category>
          <w:name w:val="General"/>
          <w:gallery w:val="placeholder"/>
        </w:category>
        <w:types>
          <w:type w:val="bbPlcHdr"/>
        </w:types>
        <w:behaviors>
          <w:behavior w:val="content"/>
        </w:behaviors>
        <w:guid w:val="{910F297A-7FEE-42BA-95C3-F0F4198C8EFE}"/>
      </w:docPartPr>
      <w:docPartBody>
        <w:p w:rsidR="008D3DA9" w:rsidRDefault="004504EF">
          <w:pPr>
            <w:pStyle w:val="F968BDD58BE546DA9AF37BC7CB0EA58D"/>
          </w:pPr>
          <w:r>
            <w:rPr>
              <w:rStyle w:val="PlaceholderText"/>
            </w:rPr>
            <w:t>&lt;Revision Description&gt;</w:t>
          </w:r>
        </w:p>
      </w:docPartBody>
    </w:docPart>
    <w:docPart>
      <w:docPartPr>
        <w:name w:val="136192024AE64F84903E5EB9EFBEA2B2"/>
        <w:category>
          <w:name w:val="General"/>
          <w:gallery w:val="placeholder"/>
        </w:category>
        <w:types>
          <w:type w:val="bbPlcHdr"/>
        </w:types>
        <w:behaviors>
          <w:behavior w:val="content"/>
        </w:behaviors>
        <w:guid w:val="{73EAE5F2-38FC-4075-8751-A1557DE27B3E}"/>
      </w:docPartPr>
      <w:docPartBody>
        <w:p w:rsidR="008D3DA9" w:rsidRDefault="004504EF">
          <w:pPr>
            <w:pStyle w:val="136192024AE64F84903E5EB9EFBEA2B2"/>
          </w:pPr>
          <w:r>
            <w:rPr>
              <w:rStyle w:val="PlaceholderText"/>
            </w:rPr>
            <w:t>&lt;Date&gt;</w:t>
          </w:r>
        </w:p>
      </w:docPartBody>
    </w:docPart>
    <w:docPart>
      <w:docPartPr>
        <w:name w:val="3F0E35F37C5041CC8611D403744FA37E"/>
        <w:category>
          <w:name w:val="General"/>
          <w:gallery w:val="placeholder"/>
        </w:category>
        <w:types>
          <w:type w:val="bbPlcHdr"/>
        </w:types>
        <w:behaviors>
          <w:behavior w:val="content"/>
        </w:behaviors>
        <w:guid w:val="{524EFD6B-FC87-4C5F-A838-0A49D2AAEE78}"/>
      </w:docPartPr>
      <w:docPartBody>
        <w:p w:rsidR="008D3DA9" w:rsidRDefault="004504EF">
          <w:pPr>
            <w:pStyle w:val="3F0E35F37C5041CC8611D403744FA37E"/>
          </w:pPr>
          <w:r>
            <w:rPr>
              <w:rStyle w:val="PlaceholderText"/>
            </w:rPr>
            <w:t>&lt;Description&gt;</w:t>
          </w:r>
        </w:p>
      </w:docPartBody>
    </w:docPart>
    <w:docPart>
      <w:docPartPr>
        <w:name w:val="584F32495F5746969DA589C2B5F4E62A"/>
        <w:category>
          <w:name w:val="General"/>
          <w:gallery w:val="placeholder"/>
        </w:category>
        <w:types>
          <w:type w:val="bbPlcHdr"/>
        </w:types>
        <w:behaviors>
          <w:behavior w:val="content"/>
        </w:behaviors>
        <w:guid w:val="{91776397-6263-4F92-B255-66C7170FA81C}"/>
      </w:docPartPr>
      <w:docPartBody>
        <w:p w:rsidR="008D3DA9" w:rsidRDefault="004504EF">
          <w:pPr>
            <w:pStyle w:val="584F32495F5746969DA589C2B5F4E62A"/>
          </w:pPr>
          <w:r>
            <w:rPr>
              <w:rStyle w:val="PlaceholderText"/>
            </w:rPr>
            <w:t>&lt;Revision Description&gt;</w:t>
          </w:r>
        </w:p>
      </w:docPartBody>
    </w:docPart>
    <w:docPart>
      <w:docPartPr>
        <w:name w:val="8E90A4319050492489ECBFDDB371DDA5"/>
        <w:category>
          <w:name w:val="General"/>
          <w:gallery w:val="placeholder"/>
        </w:category>
        <w:types>
          <w:type w:val="bbPlcHdr"/>
        </w:types>
        <w:behaviors>
          <w:behavior w:val="content"/>
        </w:behaviors>
        <w:guid w:val="{A026D43A-57B2-4217-BFCC-0AFEA4EEE1D0}"/>
      </w:docPartPr>
      <w:docPartBody>
        <w:p w:rsidR="008D3DA9" w:rsidRDefault="004504EF">
          <w:pPr>
            <w:pStyle w:val="8E90A4319050492489ECBFDDB371DDA5"/>
          </w:pPr>
          <w:r>
            <w:rPr>
              <w:rStyle w:val="PlaceholderText"/>
            </w:rPr>
            <w:t>&lt;Version&gt;</w:t>
          </w:r>
        </w:p>
      </w:docPartBody>
    </w:docPart>
    <w:docPart>
      <w:docPartPr>
        <w:name w:val="62FF813BDA034734B39A9541EE003EAF"/>
        <w:category>
          <w:name w:val="General"/>
          <w:gallery w:val="placeholder"/>
        </w:category>
        <w:types>
          <w:type w:val="bbPlcHdr"/>
        </w:types>
        <w:behaviors>
          <w:behavior w:val="content"/>
        </w:behaviors>
        <w:guid w:val="{B39A2BD9-DB84-417C-BCCD-3FE86B88CDB8}"/>
      </w:docPartPr>
      <w:docPartBody>
        <w:p w:rsidR="008D3DA9" w:rsidRDefault="004504EF">
          <w:pPr>
            <w:pStyle w:val="62FF813BDA034734B39A9541EE003EAF"/>
          </w:pPr>
          <w:r>
            <w:rPr>
              <w:rStyle w:val="PlaceholderText"/>
            </w:rPr>
            <w:t>&lt;Author&gt;</w:t>
          </w:r>
        </w:p>
      </w:docPartBody>
    </w:docPart>
    <w:docPart>
      <w:docPartPr>
        <w:name w:val="63435BF8E85E42EC907BBF899D66BE17"/>
        <w:category>
          <w:name w:val="General"/>
          <w:gallery w:val="placeholder"/>
        </w:category>
        <w:types>
          <w:type w:val="bbPlcHdr"/>
        </w:types>
        <w:behaviors>
          <w:behavior w:val="content"/>
        </w:behaviors>
        <w:guid w:val="{4CB23060-00B8-4576-B82D-48FC63A88EB1}"/>
      </w:docPartPr>
      <w:docPartBody>
        <w:p w:rsidR="008D3DA9" w:rsidRDefault="004504EF">
          <w:pPr>
            <w:pStyle w:val="63435BF8E85E42EC907BBF899D66BE17"/>
          </w:pPr>
          <w:r>
            <w:rPr>
              <w:rStyle w:val="PlaceholderText"/>
              <w:rFonts w:eastAsiaTheme="majorEastAsia"/>
            </w:rPr>
            <w:t>&lt;Enter Name&gt;</w:t>
          </w:r>
        </w:p>
      </w:docPartBody>
    </w:docPart>
    <w:docPart>
      <w:docPartPr>
        <w:name w:val="CE1D18EBD4FA4DE3935447C4C3A281FD"/>
        <w:category>
          <w:name w:val="General"/>
          <w:gallery w:val="placeholder"/>
        </w:category>
        <w:types>
          <w:type w:val="bbPlcHdr"/>
        </w:types>
        <w:behaviors>
          <w:behavior w:val="content"/>
        </w:behaviors>
        <w:guid w:val="{93A2F233-037F-48D8-99FB-32E29BF33719}"/>
      </w:docPartPr>
      <w:docPartBody>
        <w:p w:rsidR="008D3DA9" w:rsidRDefault="004504EF">
          <w:pPr>
            <w:pStyle w:val="CE1D18EBD4FA4DE3935447C4C3A281FD"/>
          </w:pPr>
          <w:r>
            <w:rPr>
              <w:rStyle w:val="PlaceholderText"/>
            </w:rPr>
            <w:t>&lt;Select Date&gt;</w:t>
          </w:r>
        </w:p>
      </w:docPartBody>
    </w:docPart>
    <w:docPart>
      <w:docPartPr>
        <w:name w:val="08FA48CB802E40C1B03EA86FAF3FDFB8"/>
        <w:category>
          <w:name w:val="General"/>
          <w:gallery w:val="placeholder"/>
        </w:category>
        <w:types>
          <w:type w:val="bbPlcHdr"/>
        </w:types>
        <w:behaviors>
          <w:behavior w:val="content"/>
        </w:behaviors>
        <w:guid w:val="{8C25DD5A-EE4A-45A9-95BE-FE1F53150043}"/>
      </w:docPartPr>
      <w:docPartBody>
        <w:p w:rsidR="008D3DA9" w:rsidRDefault="004504EF">
          <w:pPr>
            <w:pStyle w:val="08FA48CB802E40C1B03EA86FAF3FDFB8"/>
          </w:pPr>
          <w:r>
            <w:rPr>
              <w:rStyle w:val="PlaceholderText"/>
              <w:rFonts w:eastAsiaTheme="majorEastAsia"/>
            </w:rPr>
            <w:t>&lt;Enter Title&gt;</w:t>
          </w:r>
        </w:p>
      </w:docPartBody>
    </w:docPart>
    <w:docPart>
      <w:docPartPr>
        <w:name w:val="E4F95722E27842FB99A4601D3CE0A93E"/>
        <w:category>
          <w:name w:val="General"/>
          <w:gallery w:val="placeholder"/>
        </w:category>
        <w:types>
          <w:type w:val="bbPlcHdr"/>
        </w:types>
        <w:behaviors>
          <w:behavior w:val="content"/>
        </w:behaviors>
        <w:guid w:val="{77935203-08F8-4A03-8D90-6DA864DAD5E9}"/>
      </w:docPartPr>
      <w:docPartBody>
        <w:p w:rsidR="008D3DA9" w:rsidRDefault="004504EF">
          <w:pPr>
            <w:pStyle w:val="E4F95722E27842FB99A4601D3CE0A93E"/>
          </w:pPr>
          <w:r>
            <w:rPr>
              <w:rStyle w:val="PlaceholderText"/>
            </w:rPr>
            <w:t>&lt;CSP Name&gt;</w:t>
          </w:r>
        </w:p>
      </w:docPartBody>
    </w:docPart>
    <w:docPart>
      <w:docPartPr>
        <w:name w:val="06E2E5A15FC24C4CB14BEE4F26F2848C"/>
        <w:category>
          <w:name w:val="General"/>
          <w:gallery w:val="placeholder"/>
        </w:category>
        <w:types>
          <w:type w:val="bbPlcHdr"/>
        </w:types>
        <w:behaviors>
          <w:behavior w:val="content"/>
        </w:behaviors>
        <w:guid w:val="{4E46E875-5053-456D-9D53-3E168583E052}"/>
      </w:docPartPr>
      <w:docPartBody>
        <w:p w:rsidR="008D3DA9" w:rsidRDefault="004504EF">
          <w:pPr>
            <w:pStyle w:val="06E2E5A15FC24C4CB14BEE4F26F2848C"/>
          </w:pPr>
          <w:r>
            <w:rPr>
              <w:rStyle w:val="PlaceholderText"/>
              <w:rFonts w:eastAsiaTheme="majorEastAsia"/>
            </w:rPr>
            <w:t>&lt;Enter Name&gt;</w:t>
          </w:r>
        </w:p>
      </w:docPartBody>
    </w:docPart>
    <w:docPart>
      <w:docPartPr>
        <w:name w:val="B4DD830D742B428087F4636724DEA28B"/>
        <w:category>
          <w:name w:val="General"/>
          <w:gallery w:val="placeholder"/>
        </w:category>
        <w:types>
          <w:type w:val="bbPlcHdr"/>
        </w:types>
        <w:behaviors>
          <w:behavior w:val="content"/>
        </w:behaviors>
        <w:guid w:val="{70CF5BAA-7D32-4852-952C-8AD7D4978ED6}"/>
      </w:docPartPr>
      <w:docPartBody>
        <w:p w:rsidR="008D3DA9" w:rsidRDefault="004504EF">
          <w:pPr>
            <w:pStyle w:val="B4DD830D742B428087F4636724DEA28B"/>
          </w:pPr>
          <w:r>
            <w:rPr>
              <w:rStyle w:val="PlaceholderText"/>
            </w:rPr>
            <w:t>&lt;Select Date&gt;</w:t>
          </w:r>
        </w:p>
      </w:docPartBody>
    </w:docPart>
    <w:docPart>
      <w:docPartPr>
        <w:name w:val="6DE81D0D9CAC46B8B1CF4FD6FCA35468"/>
        <w:category>
          <w:name w:val="General"/>
          <w:gallery w:val="placeholder"/>
        </w:category>
        <w:types>
          <w:type w:val="bbPlcHdr"/>
        </w:types>
        <w:behaviors>
          <w:behavior w:val="content"/>
        </w:behaviors>
        <w:guid w:val="{FA9CBA19-9DE5-4063-B5C1-0174A20C6EEF}"/>
      </w:docPartPr>
      <w:docPartBody>
        <w:p w:rsidR="008D3DA9" w:rsidRDefault="004504EF">
          <w:pPr>
            <w:pStyle w:val="6DE81D0D9CAC46B8B1CF4FD6FCA35468"/>
          </w:pPr>
          <w:r>
            <w:rPr>
              <w:rStyle w:val="PlaceholderText"/>
              <w:rFonts w:eastAsiaTheme="majorEastAsia"/>
            </w:rPr>
            <w:t>&lt;Enter Title&gt;</w:t>
          </w:r>
        </w:p>
      </w:docPartBody>
    </w:docPart>
    <w:docPart>
      <w:docPartPr>
        <w:name w:val="00DDE943B4C448CAA380AE0A45140790"/>
        <w:category>
          <w:name w:val="General"/>
          <w:gallery w:val="placeholder"/>
        </w:category>
        <w:types>
          <w:type w:val="bbPlcHdr"/>
        </w:types>
        <w:behaviors>
          <w:behavior w:val="content"/>
        </w:behaviors>
        <w:guid w:val="{0C01420A-AF54-4F2F-AC97-10393A80D8DF}"/>
      </w:docPartPr>
      <w:docPartBody>
        <w:p w:rsidR="008D3DA9" w:rsidRDefault="004504EF">
          <w:pPr>
            <w:pStyle w:val="00DDE943B4C448CAA380AE0A45140790"/>
          </w:pPr>
          <w:r>
            <w:rPr>
              <w:rStyle w:val="PlaceholderText"/>
            </w:rPr>
            <w:t>&lt;CSP Name&gt;</w:t>
          </w:r>
        </w:p>
      </w:docPartBody>
    </w:docPart>
    <w:docPart>
      <w:docPartPr>
        <w:name w:val="BEC1B50F255B4C66AEF7A06CDCF84D91"/>
        <w:category>
          <w:name w:val="General"/>
          <w:gallery w:val="placeholder"/>
        </w:category>
        <w:types>
          <w:type w:val="bbPlcHdr"/>
        </w:types>
        <w:behaviors>
          <w:behavior w:val="content"/>
        </w:behaviors>
        <w:guid w:val="{0303F908-AEFE-4404-A65E-B6727E032F01}"/>
      </w:docPartPr>
      <w:docPartBody>
        <w:p w:rsidR="008D3DA9" w:rsidRDefault="004504EF">
          <w:pPr>
            <w:pStyle w:val="BEC1B50F255B4C66AEF7A06CDCF84D91"/>
          </w:pPr>
          <w:r>
            <w:rPr>
              <w:rStyle w:val="PlaceholderText"/>
              <w:rFonts w:eastAsiaTheme="majorEastAsia"/>
            </w:rPr>
            <w:t>&lt;Enter Name&gt;</w:t>
          </w:r>
        </w:p>
      </w:docPartBody>
    </w:docPart>
    <w:docPart>
      <w:docPartPr>
        <w:name w:val="3DA740BB0F804B3BA5C055822049A24D"/>
        <w:category>
          <w:name w:val="General"/>
          <w:gallery w:val="placeholder"/>
        </w:category>
        <w:types>
          <w:type w:val="bbPlcHdr"/>
        </w:types>
        <w:behaviors>
          <w:behavior w:val="content"/>
        </w:behaviors>
        <w:guid w:val="{749B32D1-4D85-4590-9E0E-55DF0DCE9A6E}"/>
      </w:docPartPr>
      <w:docPartBody>
        <w:p w:rsidR="008D3DA9" w:rsidRDefault="004504EF">
          <w:pPr>
            <w:pStyle w:val="3DA740BB0F804B3BA5C055822049A24D"/>
          </w:pPr>
          <w:r>
            <w:rPr>
              <w:rStyle w:val="PlaceholderText"/>
            </w:rPr>
            <w:t>&lt;Select Date&gt;</w:t>
          </w:r>
        </w:p>
      </w:docPartBody>
    </w:docPart>
    <w:docPart>
      <w:docPartPr>
        <w:name w:val="D7409FA1BF164D2DBD24EB82FE8CADE0"/>
        <w:category>
          <w:name w:val="General"/>
          <w:gallery w:val="placeholder"/>
        </w:category>
        <w:types>
          <w:type w:val="bbPlcHdr"/>
        </w:types>
        <w:behaviors>
          <w:behavior w:val="content"/>
        </w:behaviors>
        <w:guid w:val="{B60CCCA7-F1D9-4470-BFC4-BA093A805564}"/>
      </w:docPartPr>
      <w:docPartBody>
        <w:p w:rsidR="008D3DA9" w:rsidRDefault="004504EF">
          <w:pPr>
            <w:pStyle w:val="D7409FA1BF164D2DBD24EB82FE8CADE0"/>
          </w:pPr>
          <w:r>
            <w:rPr>
              <w:rStyle w:val="PlaceholderText"/>
              <w:rFonts w:eastAsiaTheme="majorEastAsia"/>
            </w:rPr>
            <w:t>&lt;Enter Title&gt;</w:t>
          </w:r>
        </w:p>
      </w:docPartBody>
    </w:docPart>
    <w:docPart>
      <w:docPartPr>
        <w:name w:val="026A59A576C349C88F80E2D137A61186"/>
        <w:category>
          <w:name w:val="General"/>
          <w:gallery w:val="placeholder"/>
        </w:category>
        <w:types>
          <w:type w:val="bbPlcHdr"/>
        </w:types>
        <w:behaviors>
          <w:behavior w:val="content"/>
        </w:behaviors>
        <w:guid w:val="{37CD0F3A-DB17-48DE-9671-260D780DAC09}"/>
      </w:docPartPr>
      <w:docPartBody>
        <w:p w:rsidR="008D3DA9" w:rsidRDefault="004504EF">
          <w:pPr>
            <w:pStyle w:val="026A59A576C349C88F80E2D137A61186"/>
          </w:pPr>
          <w:r>
            <w:rPr>
              <w:rStyle w:val="PlaceholderText"/>
            </w:rPr>
            <w:t>&lt;CSP Name&gt;</w:t>
          </w:r>
        </w:p>
      </w:docPartBody>
    </w:docPart>
    <w:docPart>
      <w:docPartPr>
        <w:name w:val="2F68DA90AFB54689AA8170FEE9950BCE"/>
        <w:category>
          <w:name w:val="General"/>
          <w:gallery w:val="placeholder"/>
        </w:category>
        <w:types>
          <w:type w:val="bbPlcHdr"/>
        </w:types>
        <w:behaviors>
          <w:behavior w:val="content"/>
        </w:behaviors>
        <w:guid w:val="{9394DE16-59A4-4469-B95C-7BF85406A501}"/>
      </w:docPartPr>
      <w:docPartBody>
        <w:p w:rsidR="008D3DA9" w:rsidRDefault="004504EF">
          <w:pPr>
            <w:pStyle w:val="2F68DA90AFB54689AA8170FEE9950BCE"/>
          </w:pPr>
          <w:r w:rsidRPr="001C310B">
            <w:t>Information System Name</w:t>
          </w:r>
        </w:p>
      </w:docPartBody>
    </w:docPart>
    <w:docPart>
      <w:docPartPr>
        <w:name w:val="B5AA844C72D049E9B6396C91E7250357"/>
        <w:category>
          <w:name w:val="General"/>
          <w:gallery w:val="placeholder"/>
        </w:category>
        <w:types>
          <w:type w:val="bbPlcHdr"/>
        </w:types>
        <w:behaviors>
          <w:behavior w:val="content"/>
        </w:behaviors>
        <w:guid w:val="{72BC3634-7BBE-490E-BDC4-EF6A6FE6E231}"/>
      </w:docPartPr>
      <w:docPartBody>
        <w:p w:rsidR="008D3DA9" w:rsidRDefault="004504EF">
          <w:pPr>
            <w:pStyle w:val="B5AA844C72D049E9B6396C91E7250357"/>
          </w:pPr>
          <w:r>
            <w:rPr>
              <w:rStyle w:val="PlaceholderText"/>
            </w:rPr>
            <w:t>&lt;Information System Abbreviation&gt;</w:t>
          </w:r>
        </w:p>
      </w:docPartBody>
    </w:docPart>
    <w:docPart>
      <w:docPartPr>
        <w:name w:val="E786250354184B1BA570E414DE087ED1"/>
        <w:category>
          <w:name w:val="General"/>
          <w:gallery w:val="placeholder"/>
        </w:category>
        <w:types>
          <w:type w:val="bbPlcHdr"/>
        </w:types>
        <w:behaviors>
          <w:behavior w:val="content"/>
        </w:behaviors>
        <w:guid w:val="{B5592054-404F-44E4-899C-7DE6EFBFD6F0}"/>
      </w:docPartPr>
      <w:docPartBody>
        <w:p w:rsidR="008D3DA9" w:rsidRDefault="004504EF">
          <w:pPr>
            <w:pStyle w:val="E786250354184B1BA570E414DE087ED1"/>
          </w:pPr>
          <w:r>
            <w:rPr>
              <w:rStyle w:val="PlaceholderText"/>
            </w:rPr>
            <w:t>&lt;Information System Abbreviation&gt;</w:t>
          </w:r>
        </w:p>
      </w:docPartBody>
    </w:docPart>
    <w:docPart>
      <w:docPartPr>
        <w:name w:val="FDF7966824A24F33AAC9FDE3BE4602FC"/>
        <w:category>
          <w:name w:val="General"/>
          <w:gallery w:val="placeholder"/>
        </w:category>
        <w:types>
          <w:type w:val="bbPlcHdr"/>
        </w:types>
        <w:behaviors>
          <w:behavior w:val="content"/>
        </w:behaviors>
        <w:guid w:val="{B07F859E-DF50-4F2D-841B-F6525E672895}"/>
      </w:docPartPr>
      <w:docPartBody>
        <w:p w:rsidR="008D3DA9" w:rsidRDefault="004504EF">
          <w:pPr>
            <w:pStyle w:val="FDF7966824A24F33AAC9FDE3BE4602FC"/>
          </w:pPr>
          <w:r>
            <w:rPr>
              <w:rStyle w:val="PlaceholderText"/>
            </w:rPr>
            <w:t>&lt;Information System Abbreviation&gt;</w:t>
          </w:r>
        </w:p>
      </w:docPartBody>
    </w:docPart>
    <w:docPart>
      <w:docPartPr>
        <w:name w:val="A340002407E54F979D131DE7BE7547D9"/>
        <w:category>
          <w:name w:val="General"/>
          <w:gallery w:val="placeholder"/>
        </w:category>
        <w:types>
          <w:type w:val="bbPlcHdr"/>
        </w:types>
        <w:behaviors>
          <w:behavior w:val="content"/>
        </w:behaviors>
        <w:guid w:val="{6819F580-15B2-4EF0-987B-66BBCF00B5C1}"/>
      </w:docPartPr>
      <w:docPartBody>
        <w:p w:rsidR="008D3DA9" w:rsidRDefault="004504EF">
          <w:pPr>
            <w:pStyle w:val="A340002407E54F979D131DE7BE7547D9"/>
          </w:pPr>
          <w:r w:rsidRPr="001C310B">
            <w:rPr>
              <w:rStyle w:val="PlaceholderText"/>
            </w:rPr>
            <w:t>&lt;</w:t>
          </w:r>
          <w:r>
            <w:rPr>
              <w:rStyle w:val="PlaceholderText"/>
            </w:rPr>
            <w:t>Enter FedRAMP Application Number&gt;</w:t>
          </w:r>
        </w:p>
      </w:docPartBody>
    </w:docPart>
    <w:docPart>
      <w:docPartPr>
        <w:name w:val="E06904A3B9DD4FD48A88979E524C6E6D"/>
        <w:category>
          <w:name w:val="General"/>
          <w:gallery w:val="placeholder"/>
        </w:category>
        <w:types>
          <w:type w:val="bbPlcHdr"/>
        </w:types>
        <w:behaviors>
          <w:behavior w:val="content"/>
        </w:behaviors>
        <w:guid w:val="{6F01144D-242A-4787-B744-5552F9D9C290}"/>
      </w:docPartPr>
      <w:docPartBody>
        <w:p w:rsidR="008D3DA9" w:rsidRDefault="004504EF">
          <w:pPr>
            <w:pStyle w:val="E06904A3B9DD4FD48A88979E524C6E6D"/>
          </w:pPr>
          <w:r w:rsidRPr="001C310B">
            <w:t>Information System Name</w:t>
          </w:r>
        </w:p>
      </w:docPartBody>
    </w:docPart>
    <w:docPart>
      <w:docPartPr>
        <w:name w:val="69DBEC000C8E49B8A950FF6F3D20536F"/>
        <w:category>
          <w:name w:val="General"/>
          <w:gallery w:val="placeholder"/>
        </w:category>
        <w:types>
          <w:type w:val="bbPlcHdr"/>
        </w:types>
        <w:behaviors>
          <w:behavior w:val="content"/>
        </w:behaviors>
        <w:guid w:val="{5973A730-B666-4185-8694-789DCFFCC080}"/>
      </w:docPartPr>
      <w:docPartBody>
        <w:p w:rsidR="008D3DA9" w:rsidRDefault="004504EF">
          <w:pPr>
            <w:pStyle w:val="69DBEC000C8E49B8A950FF6F3D20536F"/>
          </w:pPr>
          <w:r>
            <w:rPr>
              <w:rStyle w:val="PlaceholderText"/>
            </w:rPr>
            <w:t>&lt;Information System Abbreviation&gt;</w:t>
          </w:r>
        </w:p>
      </w:docPartBody>
    </w:docPart>
    <w:docPart>
      <w:docPartPr>
        <w:name w:val="6F6FD5C9B138441CB2CD77F3206C97A7"/>
        <w:category>
          <w:name w:val="General"/>
          <w:gallery w:val="placeholder"/>
        </w:category>
        <w:types>
          <w:type w:val="bbPlcHdr"/>
        </w:types>
        <w:behaviors>
          <w:behavior w:val="content"/>
        </w:behaviors>
        <w:guid w:val="{32BC43E2-A2B9-4CC0-8AEF-25EA2F8563C4}"/>
      </w:docPartPr>
      <w:docPartBody>
        <w:p w:rsidR="008D3DA9" w:rsidRDefault="004504EF">
          <w:pPr>
            <w:pStyle w:val="6F6FD5C9B138441CB2CD77F3206C97A7"/>
          </w:pPr>
          <w:r w:rsidRPr="005D37F9">
            <w:t>Choose level.</w:t>
          </w:r>
        </w:p>
      </w:docPartBody>
    </w:docPart>
    <w:docPart>
      <w:docPartPr>
        <w:name w:val="C489BC3E42F34F0993EC2E29D997875B"/>
        <w:category>
          <w:name w:val="General"/>
          <w:gallery w:val="placeholder"/>
        </w:category>
        <w:types>
          <w:type w:val="bbPlcHdr"/>
        </w:types>
        <w:behaviors>
          <w:behavior w:val="content"/>
        </w:behaviors>
        <w:guid w:val="{A29A5650-A141-44F3-A39F-6FC8A134AE45}"/>
      </w:docPartPr>
      <w:docPartBody>
        <w:p w:rsidR="008D3DA9" w:rsidRDefault="004504EF">
          <w:pPr>
            <w:pStyle w:val="C489BC3E42F34F0993EC2E29D997875B"/>
          </w:pPr>
          <w:r>
            <w:rPr>
              <w:rStyle w:val="PlaceholderText"/>
            </w:rPr>
            <w:t>&lt;Information System Abbreviation&gt;</w:t>
          </w:r>
        </w:p>
      </w:docPartBody>
    </w:docPart>
    <w:docPart>
      <w:docPartPr>
        <w:name w:val="17798E15C6A049CC92AA1E39E73BC123"/>
        <w:category>
          <w:name w:val="General"/>
          <w:gallery w:val="placeholder"/>
        </w:category>
        <w:types>
          <w:type w:val="bbPlcHdr"/>
        </w:types>
        <w:behaviors>
          <w:behavior w:val="content"/>
        </w:behaviors>
        <w:guid w:val="{1122A8F8-F366-4ACA-91BA-E44386A91A8C}"/>
      </w:docPartPr>
      <w:docPartBody>
        <w:p w:rsidR="008D3DA9" w:rsidRDefault="004504EF">
          <w:pPr>
            <w:pStyle w:val="17798E15C6A049CC92AA1E39E73BC123"/>
          </w:pPr>
          <w:r>
            <w:rPr>
              <w:rStyle w:val="PlaceholderText"/>
            </w:rPr>
            <w:t>&lt;Enter Information Type&gt;</w:t>
          </w:r>
        </w:p>
      </w:docPartBody>
    </w:docPart>
    <w:docPart>
      <w:docPartPr>
        <w:name w:val="CE5AAE05D19941CBB77C48B503CD8E13"/>
        <w:category>
          <w:name w:val="General"/>
          <w:gallery w:val="placeholder"/>
        </w:category>
        <w:types>
          <w:type w:val="bbPlcHdr"/>
        </w:types>
        <w:behaviors>
          <w:behavior w:val="content"/>
        </w:behaviors>
        <w:guid w:val="{CC0F8F54-2BBF-415D-931E-438CAB217C25}"/>
      </w:docPartPr>
      <w:docPartBody>
        <w:p w:rsidR="008D3DA9" w:rsidRDefault="004504EF">
          <w:pPr>
            <w:pStyle w:val="CE5AAE05D19941CBB77C48B503CD8E13"/>
          </w:pPr>
          <w:r>
            <w:rPr>
              <w:rStyle w:val="PlaceholderText"/>
            </w:rPr>
            <w:t>&lt;Enter NIST Identifier&gt;</w:t>
          </w:r>
        </w:p>
      </w:docPartBody>
    </w:docPart>
    <w:docPart>
      <w:docPartPr>
        <w:name w:val="1EE067AA543342DB87E2E3E32A6EE47D"/>
        <w:category>
          <w:name w:val="General"/>
          <w:gallery w:val="placeholder"/>
        </w:category>
        <w:types>
          <w:type w:val="bbPlcHdr"/>
        </w:types>
        <w:behaviors>
          <w:behavior w:val="content"/>
        </w:behaviors>
        <w:guid w:val="{681D8E8E-9DA2-4C83-B6B4-E08E03173E6D}"/>
      </w:docPartPr>
      <w:docPartBody>
        <w:p w:rsidR="008D3DA9" w:rsidRDefault="004504EF">
          <w:pPr>
            <w:pStyle w:val="1EE067AA543342DB87E2E3E32A6EE47D"/>
          </w:pPr>
          <w:r w:rsidRPr="004D63DB">
            <w:rPr>
              <w:rStyle w:val="PlaceholderText"/>
            </w:rPr>
            <w:t xml:space="preserve">Choose </w:t>
          </w:r>
          <w:r>
            <w:rPr>
              <w:rStyle w:val="PlaceholderText"/>
            </w:rPr>
            <w:t>level</w:t>
          </w:r>
          <w:r w:rsidRPr="004D63DB">
            <w:rPr>
              <w:rStyle w:val="PlaceholderText"/>
            </w:rPr>
            <w:t>.</w:t>
          </w:r>
        </w:p>
      </w:docPartBody>
    </w:docPart>
    <w:docPart>
      <w:docPartPr>
        <w:name w:val="57B4B58F0AEE4C15B7B171815B187068"/>
        <w:category>
          <w:name w:val="General"/>
          <w:gallery w:val="placeholder"/>
        </w:category>
        <w:types>
          <w:type w:val="bbPlcHdr"/>
        </w:types>
        <w:behaviors>
          <w:behavior w:val="content"/>
        </w:behaviors>
        <w:guid w:val="{B0C0FD71-4EEE-4DFC-9D4A-C6D91AE5A0A8}"/>
      </w:docPartPr>
      <w:docPartBody>
        <w:p w:rsidR="008D3DA9" w:rsidRDefault="004504EF">
          <w:pPr>
            <w:pStyle w:val="57B4B58F0AEE4C15B7B171815B187068"/>
          </w:pPr>
          <w:r w:rsidRPr="004D63DB">
            <w:rPr>
              <w:rStyle w:val="PlaceholderText"/>
            </w:rPr>
            <w:t xml:space="preserve">Choose </w:t>
          </w:r>
          <w:r>
            <w:rPr>
              <w:rStyle w:val="PlaceholderText"/>
            </w:rPr>
            <w:t>level</w:t>
          </w:r>
          <w:r w:rsidRPr="004D63DB">
            <w:rPr>
              <w:rStyle w:val="PlaceholderText"/>
            </w:rPr>
            <w:t>.</w:t>
          </w:r>
        </w:p>
      </w:docPartBody>
    </w:docPart>
    <w:docPart>
      <w:docPartPr>
        <w:name w:val="42993DE8E620488CB575E5F11E19635E"/>
        <w:category>
          <w:name w:val="General"/>
          <w:gallery w:val="placeholder"/>
        </w:category>
        <w:types>
          <w:type w:val="bbPlcHdr"/>
        </w:types>
        <w:behaviors>
          <w:behavior w:val="content"/>
        </w:behaviors>
        <w:guid w:val="{E6AB5D84-ED76-417C-BAB2-41A0642A490D}"/>
      </w:docPartPr>
      <w:docPartBody>
        <w:p w:rsidR="008D3DA9" w:rsidRDefault="004504EF">
          <w:pPr>
            <w:pStyle w:val="42993DE8E620488CB575E5F11E19635E"/>
          </w:pPr>
          <w:r w:rsidRPr="004D63DB">
            <w:rPr>
              <w:rStyle w:val="PlaceholderText"/>
            </w:rPr>
            <w:t xml:space="preserve">Choose </w:t>
          </w:r>
          <w:r>
            <w:rPr>
              <w:rStyle w:val="PlaceholderText"/>
            </w:rPr>
            <w:t>level</w:t>
          </w:r>
          <w:r w:rsidRPr="004D63DB">
            <w:rPr>
              <w:rStyle w:val="PlaceholderText"/>
            </w:rPr>
            <w:t>.</w:t>
          </w:r>
        </w:p>
      </w:docPartBody>
    </w:docPart>
    <w:docPart>
      <w:docPartPr>
        <w:name w:val="90BAB29B3D8246DEB9F6512251945112"/>
        <w:category>
          <w:name w:val="General"/>
          <w:gallery w:val="placeholder"/>
        </w:category>
        <w:types>
          <w:type w:val="bbPlcHdr"/>
        </w:types>
        <w:behaviors>
          <w:behavior w:val="content"/>
        </w:behaviors>
        <w:guid w:val="{5DD17618-7701-4D9A-B8C3-8B96A4E4DD66}"/>
      </w:docPartPr>
      <w:docPartBody>
        <w:p w:rsidR="008D3DA9" w:rsidRDefault="004504EF">
          <w:pPr>
            <w:pStyle w:val="90BAB29B3D8246DEB9F6512251945112"/>
          </w:pPr>
          <w:r>
            <w:rPr>
              <w:rStyle w:val="PlaceholderText"/>
            </w:rPr>
            <w:t>&lt;Enter Information Type&gt;</w:t>
          </w:r>
        </w:p>
      </w:docPartBody>
    </w:docPart>
    <w:docPart>
      <w:docPartPr>
        <w:name w:val="40C1CE7586824E1F98A9CBEBD7B88A4E"/>
        <w:category>
          <w:name w:val="General"/>
          <w:gallery w:val="placeholder"/>
        </w:category>
        <w:types>
          <w:type w:val="bbPlcHdr"/>
        </w:types>
        <w:behaviors>
          <w:behavior w:val="content"/>
        </w:behaviors>
        <w:guid w:val="{B88A976E-B6B2-4DFA-A770-1F8875DA7B80}"/>
      </w:docPartPr>
      <w:docPartBody>
        <w:p w:rsidR="008D3DA9" w:rsidRDefault="004504EF">
          <w:pPr>
            <w:pStyle w:val="40C1CE7586824E1F98A9CBEBD7B88A4E"/>
          </w:pPr>
          <w:r>
            <w:rPr>
              <w:rStyle w:val="PlaceholderText"/>
            </w:rPr>
            <w:t>&lt;Enter NIST Identifier&gt;</w:t>
          </w:r>
        </w:p>
      </w:docPartBody>
    </w:docPart>
    <w:docPart>
      <w:docPartPr>
        <w:name w:val="E9B3360774544606A3D8B3BD7ACFF296"/>
        <w:category>
          <w:name w:val="General"/>
          <w:gallery w:val="placeholder"/>
        </w:category>
        <w:types>
          <w:type w:val="bbPlcHdr"/>
        </w:types>
        <w:behaviors>
          <w:behavior w:val="content"/>
        </w:behaviors>
        <w:guid w:val="{7BF4D037-FBAF-4111-B2F5-5A0A29C1B472}"/>
      </w:docPartPr>
      <w:docPartBody>
        <w:p w:rsidR="008D3DA9" w:rsidRDefault="004504EF">
          <w:pPr>
            <w:pStyle w:val="E9B3360774544606A3D8B3BD7ACFF296"/>
          </w:pPr>
          <w:r w:rsidRPr="004D63DB">
            <w:rPr>
              <w:rStyle w:val="PlaceholderText"/>
            </w:rPr>
            <w:t xml:space="preserve">Choose </w:t>
          </w:r>
          <w:r>
            <w:rPr>
              <w:rStyle w:val="PlaceholderText"/>
            </w:rPr>
            <w:t>level</w:t>
          </w:r>
          <w:r w:rsidRPr="004D63DB">
            <w:rPr>
              <w:rStyle w:val="PlaceholderText"/>
            </w:rPr>
            <w:t>.</w:t>
          </w:r>
        </w:p>
      </w:docPartBody>
    </w:docPart>
    <w:docPart>
      <w:docPartPr>
        <w:name w:val="879058102C2646EFBBF894F6E14D12EF"/>
        <w:category>
          <w:name w:val="General"/>
          <w:gallery w:val="placeholder"/>
        </w:category>
        <w:types>
          <w:type w:val="bbPlcHdr"/>
        </w:types>
        <w:behaviors>
          <w:behavior w:val="content"/>
        </w:behaviors>
        <w:guid w:val="{220B3B7F-38CA-4999-9590-940C6D33BA62}"/>
      </w:docPartPr>
      <w:docPartBody>
        <w:p w:rsidR="008D3DA9" w:rsidRDefault="004504EF">
          <w:pPr>
            <w:pStyle w:val="879058102C2646EFBBF894F6E14D12EF"/>
          </w:pPr>
          <w:r w:rsidRPr="004D63DB">
            <w:rPr>
              <w:rStyle w:val="PlaceholderText"/>
            </w:rPr>
            <w:t xml:space="preserve">Choose </w:t>
          </w:r>
          <w:r>
            <w:rPr>
              <w:rStyle w:val="PlaceholderText"/>
            </w:rPr>
            <w:t>level</w:t>
          </w:r>
          <w:r w:rsidRPr="004D63DB">
            <w:rPr>
              <w:rStyle w:val="PlaceholderText"/>
            </w:rPr>
            <w:t>.</w:t>
          </w:r>
        </w:p>
      </w:docPartBody>
    </w:docPart>
    <w:docPart>
      <w:docPartPr>
        <w:name w:val="51DDFFCA7925469FA4D333B8925E6AD5"/>
        <w:category>
          <w:name w:val="General"/>
          <w:gallery w:val="placeholder"/>
        </w:category>
        <w:types>
          <w:type w:val="bbPlcHdr"/>
        </w:types>
        <w:behaviors>
          <w:behavior w:val="content"/>
        </w:behaviors>
        <w:guid w:val="{799A9F0D-0F2D-4920-BAED-E37CDD3658E3}"/>
      </w:docPartPr>
      <w:docPartBody>
        <w:p w:rsidR="008D3DA9" w:rsidRDefault="004504EF">
          <w:pPr>
            <w:pStyle w:val="51DDFFCA7925469FA4D333B8925E6AD5"/>
          </w:pPr>
          <w:r w:rsidRPr="004D63DB">
            <w:rPr>
              <w:rStyle w:val="PlaceholderText"/>
            </w:rPr>
            <w:t xml:space="preserve">Choose </w:t>
          </w:r>
          <w:r>
            <w:rPr>
              <w:rStyle w:val="PlaceholderText"/>
            </w:rPr>
            <w:t>level</w:t>
          </w:r>
          <w:r w:rsidRPr="004D63DB">
            <w:rPr>
              <w:rStyle w:val="PlaceholderText"/>
            </w:rPr>
            <w:t>.</w:t>
          </w:r>
        </w:p>
      </w:docPartBody>
    </w:docPart>
    <w:docPart>
      <w:docPartPr>
        <w:name w:val="B1CCB17C4B1048B4BF8C21A87BB40567"/>
        <w:category>
          <w:name w:val="General"/>
          <w:gallery w:val="placeholder"/>
        </w:category>
        <w:types>
          <w:type w:val="bbPlcHdr"/>
        </w:types>
        <w:behaviors>
          <w:behavior w:val="content"/>
        </w:behaviors>
        <w:guid w:val="{2351B987-0A6C-468F-9EA9-1F12CEAF16FC}"/>
      </w:docPartPr>
      <w:docPartBody>
        <w:p w:rsidR="008D3DA9" w:rsidRDefault="004504EF">
          <w:pPr>
            <w:pStyle w:val="B1CCB17C4B1048B4BF8C21A87BB40567"/>
          </w:pPr>
          <w:r>
            <w:rPr>
              <w:rStyle w:val="PlaceholderText"/>
            </w:rPr>
            <w:t>&lt;Enter Information Type&gt;</w:t>
          </w:r>
        </w:p>
      </w:docPartBody>
    </w:docPart>
    <w:docPart>
      <w:docPartPr>
        <w:name w:val="27ADC71D0DA54642BBB405EDEE771C00"/>
        <w:category>
          <w:name w:val="General"/>
          <w:gallery w:val="placeholder"/>
        </w:category>
        <w:types>
          <w:type w:val="bbPlcHdr"/>
        </w:types>
        <w:behaviors>
          <w:behavior w:val="content"/>
        </w:behaviors>
        <w:guid w:val="{A02E55A2-F248-4142-901F-4CA2441E3346}"/>
      </w:docPartPr>
      <w:docPartBody>
        <w:p w:rsidR="008D3DA9" w:rsidRDefault="004504EF">
          <w:pPr>
            <w:pStyle w:val="27ADC71D0DA54642BBB405EDEE771C00"/>
          </w:pPr>
          <w:r>
            <w:rPr>
              <w:rStyle w:val="PlaceholderText"/>
            </w:rPr>
            <w:t>&lt;Enter NIST Identifier&gt;</w:t>
          </w:r>
        </w:p>
      </w:docPartBody>
    </w:docPart>
    <w:docPart>
      <w:docPartPr>
        <w:name w:val="BCF499D519A648B99B2C5A359CEA70A1"/>
        <w:category>
          <w:name w:val="General"/>
          <w:gallery w:val="placeholder"/>
        </w:category>
        <w:types>
          <w:type w:val="bbPlcHdr"/>
        </w:types>
        <w:behaviors>
          <w:behavior w:val="content"/>
        </w:behaviors>
        <w:guid w:val="{4AF84FD9-6EB8-409A-BA6C-19DA2E826EED}"/>
      </w:docPartPr>
      <w:docPartBody>
        <w:p w:rsidR="008D3DA9" w:rsidRDefault="004504EF">
          <w:pPr>
            <w:pStyle w:val="BCF499D519A648B99B2C5A359CEA70A1"/>
          </w:pPr>
          <w:r w:rsidRPr="004D63DB">
            <w:rPr>
              <w:rStyle w:val="PlaceholderText"/>
            </w:rPr>
            <w:t xml:space="preserve">Choose </w:t>
          </w:r>
          <w:r>
            <w:rPr>
              <w:rStyle w:val="PlaceholderText"/>
            </w:rPr>
            <w:t>level</w:t>
          </w:r>
          <w:r w:rsidRPr="004D63DB">
            <w:rPr>
              <w:rStyle w:val="PlaceholderText"/>
            </w:rPr>
            <w:t>.</w:t>
          </w:r>
        </w:p>
      </w:docPartBody>
    </w:docPart>
    <w:docPart>
      <w:docPartPr>
        <w:name w:val="CDEEDF24B5BD44BE89829E0D27ECDF22"/>
        <w:category>
          <w:name w:val="General"/>
          <w:gallery w:val="placeholder"/>
        </w:category>
        <w:types>
          <w:type w:val="bbPlcHdr"/>
        </w:types>
        <w:behaviors>
          <w:behavior w:val="content"/>
        </w:behaviors>
        <w:guid w:val="{0671F52B-4D33-428A-A3B2-B80A58FE4F9D}"/>
      </w:docPartPr>
      <w:docPartBody>
        <w:p w:rsidR="008D3DA9" w:rsidRDefault="004504EF">
          <w:pPr>
            <w:pStyle w:val="CDEEDF24B5BD44BE89829E0D27ECDF22"/>
          </w:pPr>
          <w:r w:rsidRPr="004D63DB">
            <w:rPr>
              <w:rStyle w:val="PlaceholderText"/>
            </w:rPr>
            <w:t xml:space="preserve">Choose </w:t>
          </w:r>
          <w:r>
            <w:rPr>
              <w:rStyle w:val="PlaceholderText"/>
            </w:rPr>
            <w:t>level</w:t>
          </w:r>
          <w:r w:rsidRPr="004D63DB">
            <w:rPr>
              <w:rStyle w:val="PlaceholderText"/>
            </w:rPr>
            <w:t>.</w:t>
          </w:r>
        </w:p>
      </w:docPartBody>
    </w:docPart>
    <w:docPart>
      <w:docPartPr>
        <w:name w:val="0D454BFEEBF84E559D3DC4ABBA23C8F7"/>
        <w:category>
          <w:name w:val="General"/>
          <w:gallery w:val="placeholder"/>
        </w:category>
        <w:types>
          <w:type w:val="bbPlcHdr"/>
        </w:types>
        <w:behaviors>
          <w:behavior w:val="content"/>
        </w:behaviors>
        <w:guid w:val="{C1AA4CFB-501B-4C7B-8127-1E05E09B3F37}"/>
      </w:docPartPr>
      <w:docPartBody>
        <w:p w:rsidR="008D3DA9" w:rsidRDefault="004504EF">
          <w:pPr>
            <w:pStyle w:val="0D454BFEEBF84E559D3DC4ABBA23C8F7"/>
          </w:pPr>
          <w:r w:rsidRPr="004D63DB">
            <w:rPr>
              <w:rStyle w:val="PlaceholderText"/>
            </w:rPr>
            <w:t xml:space="preserve">Choose </w:t>
          </w:r>
          <w:r>
            <w:rPr>
              <w:rStyle w:val="PlaceholderText"/>
            </w:rPr>
            <w:t>level</w:t>
          </w:r>
          <w:r w:rsidRPr="004D63DB">
            <w:rPr>
              <w:rStyle w:val="PlaceholderText"/>
            </w:rPr>
            <w:t>.</w:t>
          </w:r>
        </w:p>
      </w:docPartBody>
    </w:docPart>
    <w:docPart>
      <w:docPartPr>
        <w:name w:val="28C11193173644F384F6AB02F9E7773D"/>
        <w:category>
          <w:name w:val="General"/>
          <w:gallery w:val="placeholder"/>
        </w:category>
        <w:types>
          <w:type w:val="bbPlcHdr"/>
        </w:types>
        <w:behaviors>
          <w:behavior w:val="content"/>
        </w:behaviors>
        <w:guid w:val="{6A414A82-A559-469B-B6F3-C1EE74DC28E4}"/>
      </w:docPartPr>
      <w:docPartBody>
        <w:p w:rsidR="008D3DA9" w:rsidRDefault="004504EF">
          <w:pPr>
            <w:pStyle w:val="28C11193173644F384F6AB02F9E7773D"/>
          </w:pPr>
          <w:r w:rsidRPr="004D63DB">
            <w:rPr>
              <w:rStyle w:val="PlaceholderText"/>
            </w:rPr>
            <w:t xml:space="preserve">Choose </w:t>
          </w:r>
          <w:r>
            <w:rPr>
              <w:rStyle w:val="PlaceholderText"/>
            </w:rPr>
            <w:t>level</w:t>
          </w:r>
          <w:r w:rsidRPr="004D63DB">
            <w:rPr>
              <w:rStyle w:val="PlaceholderText"/>
            </w:rPr>
            <w:t>.</w:t>
          </w:r>
        </w:p>
      </w:docPartBody>
    </w:docPart>
    <w:docPart>
      <w:docPartPr>
        <w:name w:val="7CABCA8D63C14EE48906BC875099BDF1"/>
        <w:category>
          <w:name w:val="General"/>
          <w:gallery w:val="placeholder"/>
        </w:category>
        <w:types>
          <w:type w:val="bbPlcHdr"/>
        </w:types>
        <w:behaviors>
          <w:behavior w:val="content"/>
        </w:behaviors>
        <w:guid w:val="{8E8CD733-F22D-44C0-AA47-50813E060A09}"/>
      </w:docPartPr>
      <w:docPartBody>
        <w:p w:rsidR="008D3DA9" w:rsidRDefault="004504EF">
          <w:pPr>
            <w:pStyle w:val="7CABCA8D63C14EE48906BC875099BDF1"/>
          </w:pPr>
          <w:r w:rsidRPr="004D63DB">
            <w:rPr>
              <w:rStyle w:val="PlaceholderText"/>
            </w:rPr>
            <w:t xml:space="preserve">Choose </w:t>
          </w:r>
          <w:r>
            <w:rPr>
              <w:rStyle w:val="PlaceholderText"/>
            </w:rPr>
            <w:t>level</w:t>
          </w:r>
          <w:r w:rsidRPr="004D63DB">
            <w:rPr>
              <w:rStyle w:val="PlaceholderText"/>
            </w:rPr>
            <w:t>.</w:t>
          </w:r>
        </w:p>
      </w:docPartBody>
    </w:docPart>
    <w:docPart>
      <w:docPartPr>
        <w:name w:val="11879A1E9373436C8DE8B050BC50F3F6"/>
        <w:category>
          <w:name w:val="General"/>
          <w:gallery w:val="placeholder"/>
        </w:category>
        <w:types>
          <w:type w:val="bbPlcHdr"/>
        </w:types>
        <w:behaviors>
          <w:behavior w:val="content"/>
        </w:behaviors>
        <w:guid w:val="{701AAE6A-91C0-4C0A-8360-659880F05FEA}"/>
      </w:docPartPr>
      <w:docPartBody>
        <w:p w:rsidR="008D3DA9" w:rsidRDefault="004504EF">
          <w:pPr>
            <w:pStyle w:val="11879A1E9373436C8DE8B050BC50F3F6"/>
          </w:pPr>
          <w:r w:rsidRPr="004D63DB">
            <w:rPr>
              <w:rStyle w:val="PlaceholderText"/>
            </w:rPr>
            <w:t xml:space="preserve">Choose </w:t>
          </w:r>
          <w:r>
            <w:rPr>
              <w:rStyle w:val="PlaceholderText"/>
            </w:rPr>
            <w:t>level</w:t>
          </w:r>
          <w:r w:rsidRPr="004D63DB">
            <w:rPr>
              <w:rStyle w:val="PlaceholderText"/>
            </w:rPr>
            <w:t>.</w:t>
          </w:r>
        </w:p>
      </w:docPartBody>
    </w:docPart>
    <w:docPart>
      <w:docPartPr>
        <w:name w:val="4CD264863F34419E92E203357E677D25"/>
        <w:category>
          <w:name w:val="General"/>
          <w:gallery w:val="placeholder"/>
        </w:category>
        <w:types>
          <w:type w:val="bbPlcHdr"/>
        </w:types>
        <w:behaviors>
          <w:behavior w:val="content"/>
        </w:behaviors>
        <w:guid w:val="{BBEDA6EC-038D-462B-940E-791922B0A6F6}"/>
      </w:docPartPr>
      <w:docPartBody>
        <w:p w:rsidR="008D3DA9" w:rsidRDefault="004504EF">
          <w:pPr>
            <w:pStyle w:val="4CD264863F34419E92E203357E677D25"/>
          </w:pPr>
          <w:r>
            <w:rPr>
              <w:rStyle w:val="PlaceholderText"/>
            </w:rPr>
            <w:t>&lt;Information System Abbreviation&gt;</w:t>
          </w:r>
        </w:p>
      </w:docPartBody>
    </w:docPart>
    <w:docPart>
      <w:docPartPr>
        <w:name w:val="1E9D8053FE344F9FB360BB6BB2951872"/>
        <w:category>
          <w:name w:val="General"/>
          <w:gallery w:val="placeholder"/>
        </w:category>
        <w:types>
          <w:type w:val="bbPlcHdr"/>
        </w:types>
        <w:behaviors>
          <w:behavior w:val="content"/>
        </w:behaviors>
        <w:guid w:val="{53831A16-9E7F-4AE1-B69B-4A077E45F128}"/>
      </w:docPartPr>
      <w:docPartBody>
        <w:p w:rsidR="008D3DA9" w:rsidRDefault="004504EF">
          <w:pPr>
            <w:pStyle w:val="1E9D8053FE344F9FB360BB6BB2951872"/>
          </w:pPr>
          <w:r>
            <w:rPr>
              <w:rStyle w:val="PlaceholderText"/>
            </w:rPr>
            <w:t>&lt;Information System Abbreviation&gt;</w:t>
          </w:r>
        </w:p>
      </w:docPartBody>
    </w:docPart>
    <w:docPart>
      <w:docPartPr>
        <w:name w:val="1D2DF547F5A84B89B1AE5F33EA143506"/>
        <w:category>
          <w:name w:val="General"/>
          <w:gallery w:val="placeholder"/>
        </w:category>
        <w:types>
          <w:type w:val="bbPlcHdr"/>
        </w:types>
        <w:behaviors>
          <w:behavior w:val="content"/>
        </w:behaviors>
        <w:guid w:val="{F3E2A917-7AE5-4D27-942C-51D110742AC4}"/>
      </w:docPartPr>
      <w:docPartBody>
        <w:p w:rsidR="008D3DA9" w:rsidRDefault="004504EF">
          <w:pPr>
            <w:pStyle w:val="1D2DF547F5A84B89B1AE5F33EA143506"/>
          </w:pPr>
          <w:r w:rsidRPr="005778DC">
            <w:rPr>
              <w:rStyle w:val="PlaceholderText"/>
            </w:rPr>
            <w:t xml:space="preserve">Choose </w:t>
          </w:r>
          <w:r>
            <w:rPr>
              <w:rStyle w:val="PlaceholderText"/>
            </w:rPr>
            <w:t>level</w:t>
          </w:r>
        </w:p>
      </w:docPartBody>
    </w:docPart>
    <w:docPart>
      <w:docPartPr>
        <w:name w:val="9A7AC1922FEF42B8B912F9B7E550ACFF"/>
        <w:category>
          <w:name w:val="General"/>
          <w:gallery w:val="placeholder"/>
        </w:category>
        <w:types>
          <w:type w:val="bbPlcHdr"/>
        </w:types>
        <w:behaviors>
          <w:behavior w:val="content"/>
        </w:behaviors>
        <w:guid w:val="{27FCDECA-4A22-45DE-A417-79B6A93050DA}"/>
      </w:docPartPr>
      <w:docPartBody>
        <w:p w:rsidR="008D3DA9" w:rsidRDefault="004504EF">
          <w:pPr>
            <w:pStyle w:val="9A7AC1922FEF42B8B912F9B7E550ACFF"/>
          </w:pPr>
          <w:r>
            <w:rPr>
              <w:rStyle w:val="PlaceholderText"/>
              <w:rFonts w:eastAsiaTheme="majorEastAsia"/>
            </w:rPr>
            <w:t>&lt;Enter Name&gt;</w:t>
          </w:r>
        </w:p>
      </w:docPartBody>
    </w:docPart>
    <w:docPart>
      <w:docPartPr>
        <w:name w:val="C66693095F0C4DEDBE148484A9113913"/>
        <w:category>
          <w:name w:val="General"/>
          <w:gallery w:val="placeholder"/>
        </w:category>
        <w:types>
          <w:type w:val="bbPlcHdr"/>
        </w:types>
        <w:behaviors>
          <w:behavior w:val="content"/>
        </w:behaviors>
        <w:guid w:val="{34426BF8-C9DD-4722-B039-75C6E6725AE8}"/>
      </w:docPartPr>
      <w:docPartBody>
        <w:p w:rsidR="008D3DA9" w:rsidRDefault="004504EF">
          <w:pPr>
            <w:pStyle w:val="C66693095F0C4DEDBE148484A9113913"/>
          </w:pPr>
          <w:r>
            <w:rPr>
              <w:rStyle w:val="PlaceholderText"/>
              <w:rFonts w:eastAsiaTheme="majorEastAsia"/>
            </w:rPr>
            <w:t>&lt;Enter Title&gt;</w:t>
          </w:r>
        </w:p>
      </w:docPartBody>
    </w:docPart>
    <w:docPart>
      <w:docPartPr>
        <w:name w:val="6B4B03F972254A1C84049EDF4F83BFD4"/>
        <w:category>
          <w:name w:val="General"/>
          <w:gallery w:val="placeholder"/>
        </w:category>
        <w:types>
          <w:type w:val="bbPlcHdr"/>
        </w:types>
        <w:behaviors>
          <w:behavior w:val="content"/>
        </w:behaviors>
        <w:guid w:val="{532EEDBE-8553-4545-9DAD-389B6EA30B0A}"/>
      </w:docPartPr>
      <w:docPartBody>
        <w:p w:rsidR="008D3DA9" w:rsidRDefault="004504EF">
          <w:pPr>
            <w:pStyle w:val="6B4B03F972254A1C84049EDF4F83BFD4"/>
          </w:pPr>
          <w:r>
            <w:rPr>
              <w:rStyle w:val="PlaceholderText"/>
              <w:rFonts w:eastAsiaTheme="majorEastAsia"/>
            </w:rPr>
            <w:t>&lt;Enter Company/Organization&gt;</w:t>
          </w:r>
          <w:r w:rsidRPr="002D7D9B">
            <w:rPr>
              <w:rStyle w:val="PlaceholderText"/>
              <w:rFonts w:eastAsiaTheme="majorEastAsia"/>
            </w:rPr>
            <w:t>.</w:t>
          </w:r>
        </w:p>
      </w:docPartBody>
    </w:docPart>
    <w:docPart>
      <w:docPartPr>
        <w:name w:val="BBB22034FE37439386159A6EE731BB95"/>
        <w:category>
          <w:name w:val="General"/>
          <w:gallery w:val="placeholder"/>
        </w:category>
        <w:types>
          <w:type w:val="bbPlcHdr"/>
        </w:types>
        <w:behaviors>
          <w:behavior w:val="content"/>
        </w:behaviors>
        <w:guid w:val="{F61BEFF0-5610-42BE-A152-018146C478F2}"/>
      </w:docPartPr>
      <w:docPartBody>
        <w:p w:rsidR="008D3DA9" w:rsidRDefault="004504EF">
          <w:pPr>
            <w:pStyle w:val="BBB22034FE37439386159A6EE731BB95"/>
          </w:pPr>
          <w:r>
            <w:rPr>
              <w:rStyle w:val="PlaceholderText"/>
              <w:rFonts w:eastAsiaTheme="majorEastAsia"/>
            </w:rPr>
            <w:t>&lt;Enter Address, City, State and Zip&gt;</w:t>
          </w:r>
        </w:p>
      </w:docPartBody>
    </w:docPart>
    <w:docPart>
      <w:docPartPr>
        <w:name w:val="22CAEA644205423E974C8569130E75A3"/>
        <w:category>
          <w:name w:val="General"/>
          <w:gallery w:val="placeholder"/>
        </w:category>
        <w:types>
          <w:type w:val="bbPlcHdr"/>
        </w:types>
        <w:behaviors>
          <w:behavior w:val="content"/>
        </w:behaviors>
        <w:guid w:val="{D19C146E-394A-4037-A5C0-8A160D4DE799}"/>
      </w:docPartPr>
      <w:docPartBody>
        <w:p w:rsidR="008D3DA9" w:rsidRDefault="004504EF">
          <w:pPr>
            <w:pStyle w:val="22CAEA644205423E974C8569130E75A3"/>
          </w:pPr>
          <w:r>
            <w:rPr>
              <w:rStyle w:val="PlaceholderText"/>
              <w:rFonts w:eastAsiaTheme="majorEastAsia"/>
            </w:rPr>
            <w:t>&lt;555-555-5555&gt;</w:t>
          </w:r>
        </w:p>
      </w:docPartBody>
    </w:docPart>
    <w:docPart>
      <w:docPartPr>
        <w:name w:val="03D01E758B3F4876BAFE3934332A71DA"/>
        <w:category>
          <w:name w:val="General"/>
          <w:gallery w:val="placeholder"/>
        </w:category>
        <w:types>
          <w:type w:val="bbPlcHdr"/>
        </w:types>
        <w:behaviors>
          <w:behavior w:val="content"/>
        </w:behaviors>
        <w:guid w:val="{3DB7D9F2-C088-419F-A7E5-FFA7A3BB9A76}"/>
      </w:docPartPr>
      <w:docPartBody>
        <w:p w:rsidR="008D3DA9" w:rsidRDefault="004504EF">
          <w:pPr>
            <w:pStyle w:val="03D01E758B3F4876BAFE3934332A71DA"/>
          </w:pPr>
          <w:r>
            <w:rPr>
              <w:rStyle w:val="PlaceholderText"/>
              <w:rFonts w:eastAsiaTheme="majorEastAsia"/>
            </w:rPr>
            <w:t>&lt;Enter email address&gt;</w:t>
          </w:r>
        </w:p>
      </w:docPartBody>
    </w:docPart>
    <w:docPart>
      <w:docPartPr>
        <w:name w:val="4DA65CE0B947410A96FE0DA71D3A065D"/>
        <w:category>
          <w:name w:val="General"/>
          <w:gallery w:val="placeholder"/>
        </w:category>
        <w:types>
          <w:type w:val="bbPlcHdr"/>
        </w:types>
        <w:behaviors>
          <w:behavior w:val="content"/>
        </w:behaviors>
        <w:guid w:val="{76A095AD-E789-4111-8D7F-87CDAD272076}"/>
      </w:docPartPr>
      <w:docPartBody>
        <w:p w:rsidR="008D3DA9" w:rsidRDefault="004504EF">
          <w:pPr>
            <w:pStyle w:val="4DA65CE0B947410A96FE0DA71D3A065D"/>
          </w:pPr>
          <w:r w:rsidRPr="002D7D9B">
            <w:rPr>
              <w:rStyle w:val="PlaceholderText"/>
            </w:rPr>
            <w:t>Click here to enter text.</w:t>
          </w:r>
        </w:p>
      </w:docPartBody>
    </w:docPart>
    <w:docPart>
      <w:docPartPr>
        <w:name w:val="D038E971DE0648738D5938BBFFEB90A1"/>
        <w:category>
          <w:name w:val="General"/>
          <w:gallery w:val="placeholder"/>
        </w:category>
        <w:types>
          <w:type w:val="bbPlcHdr"/>
        </w:types>
        <w:behaviors>
          <w:behavior w:val="content"/>
        </w:behaviors>
        <w:guid w:val="{A47351B4-8881-4C15-9128-0BC39E063632}"/>
      </w:docPartPr>
      <w:docPartBody>
        <w:p w:rsidR="008D3DA9" w:rsidRDefault="004504EF">
          <w:pPr>
            <w:pStyle w:val="D038E971DE0648738D5938BBFFEB90A1"/>
          </w:pPr>
          <w:r>
            <w:rPr>
              <w:rStyle w:val="PlaceholderText"/>
              <w:rFonts w:eastAsiaTheme="majorEastAsia"/>
            </w:rPr>
            <w:t>&lt;Enter Name&gt;</w:t>
          </w:r>
        </w:p>
      </w:docPartBody>
    </w:docPart>
    <w:docPart>
      <w:docPartPr>
        <w:name w:val="A5B55F64A8F1447A8ABF9E9E0496D82A"/>
        <w:category>
          <w:name w:val="General"/>
          <w:gallery w:val="placeholder"/>
        </w:category>
        <w:types>
          <w:type w:val="bbPlcHdr"/>
        </w:types>
        <w:behaviors>
          <w:behavior w:val="content"/>
        </w:behaviors>
        <w:guid w:val="{21A737B0-4F16-4E43-BE48-206F221265AC}"/>
      </w:docPartPr>
      <w:docPartBody>
        <w:p w:rsidR="00A85443" w:rsidRDefault="00A85443" w:rsidP="00A85443">
          <w:pPr>
            <w:pStyle w:val="A5B55F64A8F1447A8ABF9E9E0496D82A"/>
          </w:pPr>
          <w:r>
            <w:rPr>
              <w:rStyle w:val="PlaceholderText"/>
            </w:rPr>
            <w:t>&lt;Information System Abbreviation&gt;</w:t>
          </w:r>
        </w:p>
      </w:docPartBody>
    </w:docPart>
    <w:docPart>
      <w:docPartPr>
        <w:name w:val="DefaultPlaceholder_1082065159"/>
        <w:category>
          <w:name w:val="General"/>
          <w:gallery w:val="placeholder"/>
        </w:category>
        <w:types>
          <w:type w:val="bbPlcHdr"/>
        </w:types>
        <w:behaviors>
          <w:behavior w:val="content"/>
        </w:behaviors>
        <w:guid w:val="{E80370BF-2FAE-432B-8DCE-4A0DEF16E689}"/>
      </w:docPartPr>
      <w:docPartBody>
        <w:p w:rsidR="00000E00" w:rsidRDefault="00000E00">
          <w:r w:rsidRPr="00981B84">
            <w:rPr>
              <w:rStyle w:val="PlaceholderText"/>
            </w:rPr>
            <w:t>Choose an item.</w:t>
          </w:r>
        </w:p>
      </w:docPartBody>
    </w:docPart>
    <w:docPart>
      <w:docPartPr>
        <w:name w:val="26FD2D5CD938044B8B029572627150F9"/>
        <w:category>
          <w:name w:val="General"/>
          <w:gallery w:val="placeholder"/>
        </w:category>
        <w:types>
          <w:type w:val="bbPlcHdr"/>
        </w:types>
        <w:behaviors>
          <w:behavior w:val="content"/>
        </w:behaviors>
        <w:guid w:val="{2DC9A7BB-A795-DA46-82D8-0AF825EA19C8}"/>
      </w:docPartPr>
      <w:docPartBody>
        <w:p w:rsidR="00000000" w:rsidRDefault="00540E0E" w:rsidP="00540E0E">
          <w:pPr>
            <w:pStyle w:val="26FD2D5CD938044B8B029572627150F9"/>
          </w:pPr>
          <w:r>
            <w:rPr>
              <w:rStyle w:val="PlaceholderText"/>
            </w:rPr>
            <w:t>&lt;Revision Description&gt;</w:t>
          </w:r>
        </w:p>
      </w:docPartBody>
    </w:docPart>
    <w:docPart>
      <w:docPartPr>
        <w:name w:val="0C9A35D0A9A467409C3DC97361DDEAFF"/>
        <w:category>
          <w:name w:val="General"/>
          <w:gallery w:val="placeholder"/>
        </w:category>
        <w:types>
          <w:type w:val="bbPlcHdr"/>
        </w:types>
        <w:behaviors>
          <w:behavior w:val="content"/>
        </w:behaviors>
        <w:guid w:val="{F5E5AE56-E899-EC49-AD06-C4C2EC36C349}"/>
      </w:docPartPr>
      <w:docPartBody>
        <w:p w:rsidR="00000000" w:rsidRDefault="00540E0E" w:rsidP="00540E0E">
          <w:pPr>
            <w:pStyle w:val="0C9A35D0A9A467409C3DC97361DDEAFF"/>
          </w:pPr>
          <w:r>
            <w:rPr>
              <w:rStyle w:val="PlaceholderText"/>
            </w:rPr>
            <w:t>&lt;Date&gt;</w:t>
          </w:r>
        </w:p>
      </w:docPartBody>
    </w:docPart>
    <w:docPart>
      <w:docPartPr>
        <w:name w:val="AD0134D2CAA86E4F9D1A14347C261852"/>
        <w:category>
          <w:name w:val="General"/>
          <w:gallery w:val="placeholder"/>
        </w:category>
        <w:types>
          <w:type w:val="bbPlcHdr"/>
        </w:types>
        <w:behaviors>
          <w:behavior w:val="content"/>
        </w:behaviors>
        <w:guid w:val="{BB598416-FC64-4846-806E-F8AB4A2E2C27}"/>
      </w:docPartPr>
      <w:docPartBody>
        <w:p w:rsidR="00000000" w:rsidRDefault="00540E0E" w:rsidP="00540E0E">
          <w:pPr>
            <w:pStyle w:val="AD0134D2CAA86E4F9D1A14347C261852"/>
          </w:pPr>
          <w:r>
            <w:rPr>
              <w:rStyle w:val="PlaceholderText"/>
            </w:rPr>
            <w:t>&lt;Description&gt;</w:t>
          </w:r>
        </w:p>
      </w:docPartBody>
    </w:docPart>
    <w:docPart>
      <w:docPartPr>
        <w:name w:val="177A188C3153C04598839DD68676CC30"/>
        <w:category>
          <w:name w:val="General"/>
          <w:gallery w:val="placeholder"/>
        </w:category>
        <w:types>
          <w:type w:val="bbPlcHdr"/>
        </w:types>
        <w:behaviors>
          <w:behavior w:val="content"/>
        </w:behaviors>
        <w:guid w:val="{9A67F4D2-EC3C-FF4C-8D5E-1B0539EB3A1D}"/>
      </w:docPartPr>
      <w:docPartBody>
        <w:p w:rsidR="00000000" w:rsidRDefault="00540E0E" w:rsidP="00540E0E">
          <w:pPr>
            <w:pStyle w:val="177A188C3153C04598839DD68676CC30"/>
          </w:pPr>
          <w:r>
            <w:rPr>
              <w:rStyle w:val="PlaceholderText"/>
            </w:rPr>
            <w:t>&lt;Revision Description&gt;</w:t>
          </w:r>
        </w:p>
      </w:docPartBody>
    </w:docPart>
    <w:docPart>
      <w:docPartPr>
        <w:name w:val="C95236E480095547BEBCEBAF6B11AC8B"/>
        <w:category>
          <w:name w:val="General"/>
          <w:gallery w:val="placeholder"/>
        </w:category>
        <w:types>
          <w:type w:val="bbPlcHdr"/>
        </w:types>
        <w:behaviors>
          <w:behavior w:val="content"/>
        </w:behaviors>
        <w:guid w:val="{ADE6C357-F679-E042-9808-B0678E472028}"/>
      </w:docPartPr>
      <w:docPartBody>
        <w:p w:rsidR="00000000" w:rsidRDefault="00540E0E" w:rsidP="00540E0E">
          <w:pPr>
            <w:pStyle w:val="C95236E480095547BEBCEBAF6B11AC8B"/>
          </w:pPr>
          <w:r>
            <w:rPr>
              <w:rStyle w:val="PlaceholderText"/>
            </w:rPr>
            <w:t>&lt;Version&gt;</w:t>
          </w:r>
        </w:p>
      </w:docPartBody>
    </w:docPart>
    <w:docPart>
      <w:docPartPr>
        <w:name w:val="57686929A3EA1F43BB8D5F076EF966D0"/>
        <w:category>
          <w:name w:val="General"/>
          <w:gallery w:val="placeholder"/>
        </w:category>
        <w:types>
          <w:type w:val="bbPlcHdr"/>
        </w:types>
        <w:behaviors>
          <w:behavior w:val="content"/>
        </w:behaviors>
        <w:guid w:val="{649ECCB8-240D-024E-8B3C-3A873A8EFE93}"/>
      </w:docPartPr>
      <w:docPartBody>
        <w:p w:rsidR="00000000" w:rsidRDefault="00540E0E" w:rsidP="00540E0E">
          <w:pPr>
            <w:pStyle w:val="57686929A3EA1F43BB8D5F076EF966D0"/>
          </w:pPr>
          <w:r>
            <w:rPr>
              <w:rStyle w:val="PlaceholderText"/>
            </w:rPr>
            <w:t>&lt;Author&gt;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44"/>
    <w:rsid w:val="00000E00"/>
    <w:rsid w:val="000D447E"/>
    <w:rsid w:val="000E0B49"/>
    <w:rsid w:val="0018445F"/>
    <w:rsid w:val="002161ED"/>
    <w:rsid w:val="002C7D1C"/>
    <w:rsid w:val="00361A0E"/>
    <w:rsid w:val="004504EF"/>
    <w:rsid w:val="00540E0E"/>
    <w:rsid w:val="00665986"/>
    <w:rsid w:val="0070190C"/>
    <w:rsid w:val="00881A73"/>
    <w:rsid w:val="00884FF9"/>
    <w:rsid w:val="008D3DA9"/>
    <w:rsid w:val="00900337"/>
    <w:rsid w:val="00922A38"/>
    <w:rsid w:val="00962AB1"/>
    <w:rsid w:val="009A4428"/>
    <w:rsid w:val="00A053C7"/>
    <w:rsid w:val="00A85443"/>
    <w:rsid w:val="00AB294B"/>
    <w:rsid w:val="00B35D48"/>
    <w:rsid w:val="00B74F52"/>
    <w:rsid w:val="00BE6244"/>
    <w:rsid w:val="00BF47A8"/>
    <w:rsid w:val="00C11BA7"/>
    <w:rsid w:val="00C91A8C"/>
    <w:rsid w:val="00CE0B71"/>
    <w:rsid w:val="00DB5CA1"/>
    <w:rsid w:val="00E13E3D"/>
    <w:rsid w:val="00E56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E0E"/>
    <w:rPr>
      <w:color w:val="808080"/>
    </w:rPr>
  </w:style>
  <w:style w:type="paragraph" w:customStyle="1" w:styleId="F27812E3B76C41B887DA6A45A53B6886">
    <w:name w:val="F27812E3B76C41B887DA6A45A53B6886"/>
  </w:style>
  <w:style w:type="paragraph" w:customStyle="1" w:styleId="F3F13CEAC4324358A74B68063CD1A3A9">
    <w:name w:val="F3F13CEAC4324358A74B68063CD1A3A9"/>
  </w:style>
  <w:style w:type="paragraph" w:customStyle="1" w:styleId="3748AAE3778E4248B71D71DBF32385B4">
    <w:name w:val="3748AAE3778E4248B71D71DBF32385B4"/>
  </w:style>
  <w:style w:type="paragraph" w:customStyle="1" w:styleId="9DCC8207383F4764A7D0314127CC6B6E">
    <w:name w:val="9DCC8207383F4764A7D0314127CC6B6E"/>
  </w:style>
  <w:style w:type="paragraph" w:customStyle="1" w:styleId="F40888EEDE52458B80D3FF6A5FB8591C">
    <w:name w:val="F40888EEDE52458B80D3FF6A5FB8591C"/>
  </w:style>
  <w:style w:type="paragraph" w:customStyle="1" w:styleId="612D9A559B534870997BE9FE17FFB772">
    <w:name w:val="612D9A559B534870997BE9FE17FFB772"/>
  </w:style>
  <w:style w:type="paragraph" w:customStyle="1" w:styleId="7B46E409348B4D2BAB323A523C0F5C09">
    <w:name w:val="7B46E409348B4D2BAB323A523C0F5C09"/>
  </w:style>
  <w:style w:type="paragraph" w:customStyle="1" w:styleId="29FBB955A24D42C2B87CBC98A700CC0C">
    <w:name w:val="29FBB955A24D42C2B87CBC98A700CC0C"/>
  </w:style>
  <w:style w:type="paragraph" w:customStyle="1" w:styleId="23D84F1ECA9340D899B7C38488A4EF0B">
    <w:name w:val="23D84F1ECA9340D899B7C38488A4EF0B"/>
  </w:style>
  <w:style w:type="paragraph" w:customStyle="1" w:styleId="CC2CA84CBCC44E158350CB3376575D54">
    <w:name w:val="CC2CA84CBCC44E158350CB3376575D54"/>
  </w:style>
  <w:style w:type="paragraph" w:customStyle="1" w:styleId="F14EC24498FB4F1FB2A7829BA55E1E8F">
    <w:name w:val="F14EC24498FB4F1FB2A7829BA55E1E8F"/>
  </w:style>
  <w:style w:type="paragraph" w:customStyle="1" w:styleId="E8574A55C63447AA9D7E2F53E14A02F4">
    <w:name w:val="E8574A55C63447AA9D7E2F53E14A02F4"/>
  </w:style>
  <w:style w:type="paragraph" w:customStyle="1" w:styleId="C19E31263C8B400B8DF6CE4889BBD4DC">
    <w:name w:val="C19E31263C8B400B8DF6CE4889BBD4DC"/>
  </w:style>
  <w:style w:type="paragraph" w:customStyle="1" w:styleId="F968BDD58BE546DA9AF37BC7CB0EA58D">
    <w:name w:val="F968BDD58BE546DA9AF37BC7CB0EA58D"/>
  </w:style>
  <w:style w:type="paragraph" w:customStyle="1" w:styleId="DB64A402CD5846E28FB813D8581319E7">
    <w:name w:val="DB64A402CD5846E28FB813D8581319E7"/>
  </w:style>
  <w:style w:type="paragraph" w:customStyle="1" w:styleId="98DF3E14FE05496E9ECF4C0F0A476A2E">
    <w:name w:val="98DF3E14FE05496E9ECF4C0F0A476A2E"/>
  </w:style>
  <w:style w:type="paragraph" w:customStyle="1" w:styleId="E8C05287B1544DFC8C27769DB9D6FA77">
    <w:name w:val="E8C05287B1544DFC8C27769DB9D6FA77"/>
  </w:style>
  <w:style w:type="paragraph" w:customStyle="1" w:styleId="DA2247AA366F468CABA30F78B5B9B38B">
    <w:name w:val="DA2247AA366F468CABA30F78B5B9B38B"/>
  </w:style>
  <w:style w:type="paragraph" w:customStyle="1" w:styleId="3E080712D40F4319B990A211D0C76F63">
    <w:name w:val="3E080712D40F4319B990A211D0C76F63"/>
  </w:style>
  <w:style w:type="paragraph" w:customStyle="1" w:styleId="AD8146B9220B4BE98CA44D67AB8AB5F0">
    <w:name w:val="AD8146B9220B4BE98CA44D67AB8AB5F0"/>
  </w:style>
  <w:style w:type="paragraph" w:customStyle="1" w:styleId="F98DD53A64FD4B17B1B8EE27B1608EAF">
    <w:name w:val="F98DD53A64FD4B17B1B8EE27B1608EAF"/>
  </w:style>
  <w:style w:type="paragraph" w:customStyle="1" w:styleId="5875AD25286A4FD78FD8109A36DD2921">
    <w:name w:val="5875AD25286A4FD78FD8109A36DD2921"/>
  </w:style>
  <w:style w:type="paragraph" w:customStyle="1" w:styleId="90C1E01C4C6A4B9492E50FFEC3B8F744">
    <w:name w:val="90C1E01C4C6A4B9492E50FFEC3B8F744"/>
  </w:style>
  <w:style w:type="paragraph" w:customStyle="1" w:styleId="BF1C5FD2C9814ECC8F18156E966427EB">
    <w:name w:val="BF1C5FD2C9814ECC8F18156E966427EB"/>
  </w:style>
  <w:style w:type="paragraph" w:customStyle="1" w:styleId="136192024AE64F84903E5EB9EFBEA2B2">
    <w:name w:val="136192024AE64F84903E5EB9EFBEA2B2"/>
  </w:style>
  <w:style w:type="paragraph" w:customStyle="1" w:styleId="3F0E35F37C5041CC8611D403744FA37E">
    <w:name w:val="3F0E35F37C5041CC8611D403744FA37E"/>
  </w:style>
  <w:style w:type="paragraph" w:customStyle="1" w:styleId="584F32495F5746969DA589C2B5F4E62A">
    <w:name w:val="584F32495F5746969DA589C2B5F4E62A"/>
  </w:style>
  <w:style w:type="paragraph" w:customStyle="1" w:styleId="8E90A4319050492489ECBFDDB371DDA5">
    <w:name w:val="8E90A4319050492489ECBFDDB371DDA5"/>
  </w:style>
  <w:style w:type="paragraph" w:customStyle="1" w:styleId="62FF813BDA034734B39A9541EE003EAF">
    <w:name w:val="62FF813BDA034734B39A9541EE003EAF"/>
  </w:style>
  <w:style w:type="paragraph" w:customStyle="1" w:styleId="63435BF8E85E42EC907BBF899D66BE17">
    <w:name w:val="63435BF8E85E42EC907BBF899D66BE17"/>
  </w:style>
  <w:style w:type="paragraph" w:customStyle="1" w:styleId="CE1D18EBD4FA4DE3935447C4C3A281FD">
    <w:name w:val="CE1D18EBD4FA4DE3935447C4C3A281FD"/>
  </w:style>
  <w:style w:type="paragraph" w:customStyle="1" w:styleId="08FA48CB802E40C1B03EA86FAF3FDFB8">
    <w:name w:val="08FA48CB802E40C1B03EA86FAF3FDFB8"/>
  </w:style>
  <w:style w:type="paragraph" w:customStyle="1" w:styleId="E4F95722E27842FB99A4601D3CE0A93E">
    <w:name w:val="E4F95722E27842FB99A4601D3CE0A93E"/>
  </w:style>
  <w:style w:type="paragraph" w:customStyle="1" w:styleId="06E2E5A15FC24C4CB14BEE4F26F2848C">
    <w:name w:val="06E2E5A15FC24C4CB14BEE4F26F2848C"/>
  </w:style>
  <w:style w:type="paragraph" w:customStyle="1" w:styleId="B4DD830D742B428087F4636724DEA28B">
    <w:name w:val="B4DD830D742B428087F4636724DEA28B"/>
  </w:style>
  <w:style w:type="paragraph" w:customStyle="1" w:styleId="6DE81D0D9CAC46B8B1CF4FD6FCA35468">
    <w:name w:val="6DE81D0D9CAC46B8B1CF4FD6FCA35468"/>
  </w:style>
  <w:style w:type="paragraph" w:customStyle="1" w:styleId="00DDE943B4C448CAA380AE0A45140790">
    <w:name w:val="00DDE943B4C448CAA380AE0A45140790"/>
  </w:style>
  <w:style w:type="paragraph" w:customStyle="1" w:styleId="BEC1B50F255B4C66AEF7A06CDCF84D91">
    <w:name w:val="BEC1B50F255B4C66AEF7A06CDCF84D91"/>
  </w:style>
  <w:style w:type="paragraph" w:customStyle="1" w:styleId="3DA740BB0F804B3BA5C055822049A24D">
    <w:name w:val="3DA740BB0F804B3BA5C055822049A24D"/>
  </w:style>
  <w:style w:type="paragraph" w:customStyle="1" w:styleId="D7409FA1BF164D2DBD24EB82FE8CADE0">
    <w:name w:val="D7409FA1BF164D2DBD24EB82FE8CADE0"/>
  </w:style>
  <w:style w:type="paragraph" w:customStyle="1" w:styleId="026A59A576C349C88F80E2D137A61186">
    <w:name w:val="026A59A576C349C88F80E2D137A61186"/>
  </w:style>
  <w:style w:type="paragraph" w:customStyle="1" w:styleId="2F68DA90AFB54689AA8170FEE9950BCE">
    <w:name w:val="2F68DA90AFB54689AA8170FEE9950BCE"/>
  </w:style>
  <w:style w:type="paragraph" w:customStyle="1" w:styleId="B5AA844C72D049E9B6396C91E7250357">
    <w:name w:val="B5AA844C72D049E9B6396C91E7250357"/>
  </w:style>
  <w:style w:type="paragraph" w:customStyle="1" w:styleId="E786250354184B1BA570E414DE087ED1">
    <w:name w:val="E786250354184B1BA570E414DE087ED1"/>
  </w:style>
  <w:style w:type="paragraph" w:customStyle="1" w:styleId="FDF7966824A24F33AAC9FDE3BE4602FC">
    <w:name w:val="FDF7966824A24F33AAC9FDE3BE4602FC"/>
  </w:style>
  <w:style w:type="paragraph" w:customStyle="1" w:styleId="A340002407E54F979D131DE7BE7547D9">
    <w:name w:val="A340002407E54F979D131DE7BE7547D9"/>
  </w:style>
  <w:style w:type="paragraph" w:customStyle="1" w:styleId="E06904A3B9DD4FD48A88979E524C6E6D">
    <w:name w:val="E06904A3B9DD4FD48A88979E524C6E6D"/>
  </w:style>
  <w:style w:type="paragraph" w:customStyle="1" w:styleId="69DBEC000C8E49B8A950FF6F3D20536F">
    <w:name w:val="69DBEC000C8E49B8A950FF6F3D20536F"/>
  </w:style>
  <w:style w:type="paragraph" w:customStyle="1" w:styleId="6F6FD5C9B138441CB2CD77F3206C97A7">
    <w:name w:val="6F6FD5C9B138441CB2CD77F3206C97A7"/>
  </w:style>
  <w:style w:type="paragraph" w:customStyle="1" w:styleId="C489BC3E42F34F0993EC2E29D997875B">
    <w:name w:val="C489BC3E42F34F0993EC2E29D997875B"/>
  </w:style>
  <w:style w:type="paragraph" w:customStyle="1" w:styleId="17798E15C6A049CC92AA1E39E73BC123">
    <w:name w:val="17798E15C6A049CC92AA1E39E73BC123"/>
  </w:style>
  <w:style w:type="paragraph" w:customStyle="1" w:styleId="CE5AAE05D19941CBB77C48B503CD8E13">
    <w:name w:val="CE5AAE05D19941CBB77C48B503CD8E13"/>
  </w:style>
  <w:style w:type="paragraph" w:customStyle="1" w:styleId="1EE067AA543342DB87E2E3E32A6EE47D">
    <w:name w:val="1EE067AA543342DB87E2E3E32A6EE47D"/>
  </w:style>
  <w:style w:type="paragraph" w:customStyle="1" w:styleId="57B4B58F0AEE4C15B7B171815B187068">
    <w:name w:val="57B4B58F0AEE4C15B7B171815B187068"/>
  </w:style>
  <w:style w:type="paragraph" w:customStyle="1" w:styleId="42993DE8E620488CB575E5F11E19635E">
    <w:name w:val="42993DE8E620488CB575E5F11E19635E"/>
  </w:style>
  <w:style w:type="paragraph" w:customStyle="1" w:styleId="90BAB29B3D8246DEB9F6512251945112">
    <w:name w:val="90BAB29B3D8246DEB9F6512251945112"/>
  </w:style>
  <w:style w:type="paragraph" w:customStyle="1" w:styleId="40C1CE7586824E1F98A9CBEBD7B88A4E">
    <w:name w:val="40C1CE7586824E1F98A9CBEBD7B88A4E"/>
  </w:style>
  <w:style w:type="paragraph" w:customStyle="1" w:styleId="E9B3360774544606A3D8B3BD7ACFF296">
    <w:name w:val="E9B3360774544606A3D8B3BD7ACFF296"/>
  </w:style>
  <w:style w:type="paragraph" w:customStyle="1" w:styleId="879058102C2646EFBBF894F6E14D12EF">
    <w:name w:val="879058102C2646EFBBF894F6E14D12EF"/>
  </w:style>
  <w:style w:type="paragraph" w:customStyle="1" w:styleId="51DDFFCA7925469FA4D333B8925E6AD5">
    <w:name w:val="51DDFFCA7925469FA4D333B8925E6AD5"/>
  </w:style>
  <w:style w:type="paragraph" w:customStyle="1" w:styleId="B1CCB17C4B1048B4BF8C21A87BB40567">
    <w:name w:val="B1CCB17C4B1048B4BF8C21A87BB40567"/>
  </w:style>
  <w:style w:type="paragraph" w:customStyle="1" w:styleId="27ADC71D0DA54642BBB405EDEE771C00">
    <w:name w:val="27ADC71D0DA54642BBB405EDEE771C00"/>
  </w:style>
  <w:style w:type="paragraph" w:customStyle="1" w:styleId="BCF499D519A648B99B2C5A359CEA70A1">
    <w:name w:val="BCF499D519A648B99B2C5A359CEA70A1"/>
  </w:style>
  <w:style w:type="paragraph" w:customStyle="1" w:styleId="CDEEDF24B5BD44BE89829E0D27ECDF22">
    <w:name w:val="CDEEDF24B5BD44BE89829E0D27ECDF22"/>
  </w:style>
  <w:style w:type="paragraph" w:customStyle="1" w:styleId="0D454BFEEBF84E559D3DC4ABBA23C8F7">
    <w:name w:val="0D454BFEEBF84E559D3DC4ABBA23C8F7"/>
  </w:style>
  <w:style w:type="paragraph" w:customStyle="1" w:styleId="2A8396654C4240069E38B62823A12977">
    <w:name w:val="2A8396654C4240069E38B62823A12977"/>
  </w:style>
  <w:style w:type="paragraph" w:customStyle="1" w:styleId="28C11193173644F384F6AB02F9E7773D">
    <w:name w:val="28C11193173644F384F6AB02F9E7773D"/>
  </w:style>
  <w:style w:type="paragraph" w:customStyle="1" w:styleId="7CABCA8D63C14EE48906BC875099BDF1">
    <w:name w:val="7CABCA8D63C14EE48906BC875099BDF1"/>
  </w:style>
  <w:style w:type="paragraph" w:customStyle="1" w:styleId="11879A1E9373436C8DE8B050BC50F3F6">
    <w:name w:val="11879A1E9373436C8DE8B050BC50F3F6"/>
  </w:style>
  <w:style w:type="paragraph" w:customStyle="1" w:styleId="4CD264863F34419E92E203357E677D25">
    <w:name w:val="4CD264863F34419E92E203357E677D25"/>
  </w:style>
  <w:style w:type="paragraph" w:customStyle="1" w:styleId="1E9D8053FE344F9FB360BB6BB2951872">
    <w:name w:val="1E9D8053FE344F9FB360BB6BB2951872"/>
  </w:style>
  <w:style w:type="paragraph" w:customStyle="1" w:styleId="1D2DF547F5A84B89B1AE5F33EA143506">
    <w:name w:val="1D2DF547F5A84B89B1AE5F33EA143506"/>
  </w:style>
  <w:style w:type="paragraph" w:customStyle="1" w:styleId="8C7397BE2D73418899AF8E340C81AF7D">
    <w:name w:val="8C7397BE2D73418899AF8E340C81AF7D"/>
  </w:style>
  <w:style w:type="paragraph" w:customStyle="1" w:styleId="1CD41CE18A63447D9E657A32DC72B6A4">
    <w:name w:val="1CD41CE18A63447D9E657A32DC72B6A4"/>
  </w:style>
  <w:style w:type="paragraph" w:customStyle="1" w:styleId="0DA26191475044F396F43924C353F853">
    <w:name w:val="0DA26191475044F396F43924C353F853"/>
  </w:style>
  <w:style w:type="paragraph" w:customStyle="1" w:styleId="3F07947FB1884C5BBB3D278163A2A67E">
    <w:name w:val="3F07947FB1884C5BBB3D278163A2A67E"/>
  </w:style>
  <w:style w:type="paragraph" w:customStyle="1" w:styleId="3A84317DDF0F42609782DD2D4BC2F09C">
    <w:name w:val="3A84317DDF0F42609782DD2D4BC2F09C"/>
  </w:style>
  <w:style w:type="paragraph" w:customStyle="1" w:styleId="506D387790C646619CAC95A12C3F6673">
    <w:name w:val="506D387790C646619CAC95A12C3F6673"/>
  </w:style>
  <w:style w:type="paragraph" w:customStyle="1" w:styleId="9C9DFAB385014E65AC94563D6A755647">
    <w:name w:val="9C9DFAB385014E65AC94563D6A755647"/>
  </w:style>
  <w:style w:type="paragraph" w:customStyle="1" w:styleId="9A7AC1922FEF42B8B912F9B7E550ACFF">
    <w:name w:val="9A7AC1922FEF42B8B912F9B7E550ACFF"/>
  </w:style>
  <w:style w:type="paragraph" w:customStyle="1" w:styleId="C66693095F0C4DEDBE148484A9113913">
    <w:name w:val="C66693095F0C4DEDBE148484A9113913"/>
  </w:style>
  <w:style w:type="paragraph" w:customStyle="1" w:styleId="6B4B03F972254A1C84049EDF4F83BFD4">
    <w:name w:val="6B4B03F972254A1C84049EDF4F83BFD4"/>
  </w:style>
  <w:style w:type="paragraph" w:customStyle="1" w:styleId="BBB22034FE37439386159A6EE731BB95">
    <w:name w:val="BBB22034FE37439386159A6EE731BB95"/>
  </w:style>
  <w:style w:type="paragraph" w:customStyle="1" w:styleId="22CAEA644205423E974C8569130E75A3">
    <w:name w:val="22CAEA644205423E974C8569130E75A3"/>
  </w:style>
  <w:style w:type="paragraph" w:customStyle="1" w:styleId="03D01E758B3F4876BAFE3934332A71DA">
    <w:name w:val="03D01E758B3F4876BAFE3934332A71DA"/>
  </w:style>
  <w:style w:type="paragraph" w:customStyle="1" w:styleId="4DA65CE0B947410A96FE0DA71D3A065D">
    <w:name w:val="4DA65CE0B947410A96FE0DA71D3A065D"/>
  </w:style>
  <w:style w:type="paragraph" w:customStyle="1" w:styleId="D038E971DE0648738D5938BBFFEB90A1">
    <w:name w:val="D038E971DE0648738D5938BBFFEB90A1"/>
  </w:style>
  <w:style w:type="paragraph" w:customStyle="1" w:styleId="956F4EBB08C644B19CFB5AE545E55401">
    <w:name w:val="956F4EBB08C644B19CFB5AE545E55401"/>
  </w:style>
  <w:style w:type="paragraph" w:customStyle="1" w:styleId="9F351A1A6FC94A738C716AED411941CE">
    <w:name w:val="9F351A1A6FC94A738C716AED411941CE"/>
  </w:style>
  <w:style w:type="paragraph" w:customStyle="1" w:styleId="9D523787D918491DA113389F2A7D93AD">
    <w:name w:val="9D523787D918491DA113389F2A7D93AD"/>
  </w:style>
  <w:style w:type="paragraph" w:customStyle="1" w:styleId="CCD126E652F34D25A7F0D6597CE23F87">
    <w:name w:val="CCD126E652F34D25A7F0D6597CE23F87"/>
  </w:style>
  <w:style w:type="paragraph" w:customStyle="1" w:styleId="A6C54D6998134B94B671DEA24BC683DD">
    <w:name w:val="A6C54D6998134B94B671DEA24BC683DD"/>
  </w:style>
  <w:style w:type="paragraph" w:customStyle="1" w:styleId="765A5D7B9E5343ADB8BD6DBAACB74807">
    <w:name w:val="765A5D7B9E5343ADB8BD6DBAACB74807"/>
  </w:style>
  <w:style w:type="paragraph" w:customStyle="1" w:styleId="AA68A1AF62E145EF9225C465385506C2">
    <w:name w:val="AA68A1AF62E145EF9225C465385506C2"/>
  </w:style>
  <w:style w:type="paragraph" w:customStyle="1" w:styleId="698EA2BFB0E04796A32B0049EA1B2B9E">
    <w:name w:val="698EA2BFB0E04796A32B0049EA1B2B9E"/>
  </w:style>
  <w:style w:type="paragraph" w:customStyle="1" w:styleId="F267575C8AA542CDAADFA210D37BB547">
    <w:name w:val="F267575C8AA542CDAADFA210D37BB547"/>
  </w:style>
  <w:style w:type="paragraph" w:customStyle="1" w:styleId="FAE0BB74DE9947F6998B1B702049375A">
    <w:name w:val="FAE0BB74DE9947F6998B1B702049375A"/>
  </w:style>
  <w:style w:type="paragraph" w:customStyle="1" w:styleId="4E54A2C9CD914DAA860DB0678BEA14AB">
    <w:name w:val="4E54A2C9CD914DAA860DB0678BEA14AB"/>
  </w:style>
  <w:style w:type="paragraph" w:customStyle="1" w:styleId="BBE0A7812BAC4733AD255C5801F22BC8">
    <w:name w:val="BBE0A7812BAC4733AD255C5801F22BC8"/>
  </w:style>
  <w:style w:type="paragraph" w:customStyle="1" w:styleId="0C1111985809422C8D4EAE7CF852874A">
    <w:name w:val="0C1111985809422C8D4EAE7CF852874A"/>
  </w:style>
  <w:style w:type="paragraph" w:customStyle="1" w:styleId="3B99B4B0453049DAAA8737EA2BB8CBC2">
    <w:name w:val="3B99B4B0453049DAAA8737EA2BB8CBC2"/>
  </w:style>
  <w:style w:type="paragraph" w:customStyle="1" w:styleId="D86ED9361AF040AAAEEAECAFD78C53E1">
    <w:name w:val="D86ED9361AF040AAAEEAECAFD78C53E1"/>
  </w:style>
  <w:style w:type="paragraph" w:customStyle="1" w:styleId="74ED3FF549394A2F8E17A5974B8276D5">
    <w:name w:val="74ED3FF549394A2F8E17A5974B8276D5"/>
  </w:style>
  <w:style w:type="paragraph" w:customStyle="1" w:styleId="96A3A85046CC4CB0AED753CF6CEA4EEA">
    <w:name w:val="96A3A85046CC4CB0AED753CF6CEA4EEA"/>
  </w:style>
  <w:style w:type="paragraph" w:customStyle="1" w:styleId="C9D8F23D30C84BE28A8E75F83DB2677D">
    <w:name w:val="C9D8F23D30C84BE28A8E75F83DB2677D"/>
  </w:style>
  <w:style w:type="paragraph" w:customStyle="1" w:styleId="ECCA25A1D1514D868B2F74F238D959D3">
    <w:name w:val="ECCA25A1D1514D868B2F74F238D959D3"/>
  </w:style>
  <w:style w:type="paragraph" w:customStyle="1" w:styleId="B6A6931FB18F4859A85FB29880E1F35C">
    <w:name w:val="B6A6931FB18F4859A85FB29880E1F35C"/>
  </w:style>
  <w:style w:type="paragraph" w:customStyle="1" w:styleId="CEECEEA8B3CE484BA0E724544CC852C1">
    <w:name w:val="CEECEEA8B3CE484BA0E724544CC852C1"/>
  </w:style>
  <w:style w:type="paragraph" w:customStyle="1" w:styleId="15D12E80552C45B583F3766F63F63070">
    <w:name w:val="15D12E80552C45B583F3766F63F63070"/>
  </w:style>
  <w:style w:type="paragraph" w:customStyle="1" w:styleId="B900622A33904DF0AB0F59A7F9C426DB">
    <w:name w:val="B900622A33904DF0AB0F59A7F9C426DB"/>
  </w:style>
  <w:style w:type="paragraph" w:customStyle="1" w:styleId="E1D656A1530D4E47BBB2B230EBCD7AB7">
    <w:name w:val="E1D656A1530D4E47BBB2B230EBCD7AB7"/>
  </w:style>
  <w:style w:type="paragraph" w:customStyle="1" w:styleId="9DB7A96DD9E44EDEA1B961DDA91C9903">
    <w:name w:val="9DB7A96DD9E44EDEA1B961DDA91C9903"/>
  </w:style>
  <w:style w:type="paragraph" w:customStyle="1" w:styleId="F5173EEDF63041F190DEBCE8CBF7B2F4">
    <w:name w:val="F5173EEDF63041F190DEBCE8CBF7B2F4"/>
  </w:style>
  <w:style w:type="paragraph" w:customStyle="1" w:styleId="5E4A50CBC9F4445096E37A8BB871675F">
    <w:name w:val="5E4A50CBC9F4445096E37A8BB871675F"/>
  </w:style>
  <w:style w:type="paragraph" w:customStyle="1" w:styleId="6A71827AB3664040AF50E47FF560749C">
    <w:name w:val="6A71827AB3664040AF50E47FF560749C"/>
  </w:style>
  <w:style w:type="paragraph" w:customStyle="1" w:styleId="C9DD18020F274958A78AFCCE47B30670">
    <w:name w:val="C9DD18020F274958A78AFCCE47B30670"/>
  </w:style>
  <w:style w:type="paragraph" w:customStyle="1" w:styleId="0342B74F4BB248E2B21B0A4608620EBE">
    <w:name w:val="0342B74F4BB248E2B21B0A4608620EBE"/>
  </w:style>
  <w:style w:type="paragraph" w:customStyle="1" w:styleId="5C2EA4F463CA48C3B69169A171497050">
    <w:name w:val="5C2EA4F463CA48C3B69169A171497050"/>
  </w:style>
  <w:style w:type="paragraph" w:customStyle="1" w:styleId="3BCD977E53F84464BFE0815496DBDB96">
    <w:name w:val="3BCD977E53F84464BFE0815496DBDB96"/>
  </w:style>
  <w:style w:type="paragraph" w:customStyle="1" w:styleId="B9DF65624A4F4490AF13A847D513C388">
    <w:name w:val="B9DF65624A4F4490AF13A847D513C388"/>
  </w:style>
  <w:style w:type="paragraph" w:customStyle="1" w:styleId="F24886759FED44CD914698DAF5810270">
    <w:name w:val="F24886759FED44CD914698DAF5810270"/>
  </w:style>
  <w:style w:type="paragraph" w:customStyle="1" w:styleId="FF8C7B6200414F078020A66218F47D7B">
    <w:name w:val="FF8C7B6200414F078020A66218F47D7B"/>
  </w:style>
  <w:style w:type="paragraph" w:customStyle="1" w:styleId="FCAD329F4D104AF1992AE67C9FC512BC">
    <w:name w:val="FCAD329F4D104AF1992AE67C9FC512BC"/>
  </w:style>
  <w:style w:type="paragraph" w:customStyle="1" w:styleId="8D0AB2E9204F4786A2D2F180EC30C487">
    <w:name w:val="8D0AB2E9204F4786A2D2F180EC30C487"/>
  </w:style>
  <w:style w:type="paragraph" w:customStyle="1" w:styleId="2A6CF883925C49E1B31913D59CDFF253">
    <w:name w:val="2A6CF883925C49E1B31913D59CDFF253"/>
  </w:style>
  <w:style w:type="paragraph" w:customStyle="1" w:styleId="96E3ACBE62624E8A97DC2341D4307616">
    <w:name w:val="96E3ACBE62624E8A97DC2341D4307616"/>
  </w:style>
  <w:style w:type="paragraph" w:customStyle="1" w:styleId="3D21CB81B9C44CF9A7F25BE99E3C5937">
    <w:name w:val="3D21CB81B9C44CF9A7F25BE99E3C5937"/>
  </w:style>
  <w:style w:type="paragraph" w:customStyle="1" w:styleId="4F07D724C391461EB62E5E2B830B5B58">
    <w:name w:val="4F07D724C391461EB62E5E2B830B5B58"/>
  </w:style>
  <w:style w:type="paragraph" w:customStyle="1" w:styleId="0A0997A2CDF4479AAA5E359F77D9535E">
    <w:name w:val="0A0997A2CDF4479AAA5E359F77D9535E"/>
  </w:style>
  <w:style w:type="paragraph" w:customStyle="1" w:styleId="68425E76E5F7410F966A02F7C00163DA">
    <w:name w:val="68425E76E5F7410F966A02F7C00163DA"/>
  </w:style>
  <w:style w:type="paragraph" w:customStyle="1" w:styleId="786058A10A0E4C018DB94791CAB8D9EC">
    <w:name w:val="786058A10A0E4C018DB94791CAB8D9EC"/>
  </w:style>
  <w:style w:type="paragraph" w:customStyle="1" w:styleId="56A05C1FE8C1410BB0C9E897657A41B3">
    <w:name w:val="56A05C1FE8C1410BB0C9E897657A41B3"/>
  </w:style>
  <w:style w:type="paragraph" w:customStyle="1" w:styleId="ED15FB22922544F2AC5353806D4837DC">
    <w:name w:val="ED15FB22922544F2AC5353806D4837DC"/>
  </w:style>
  <w:style w:type="paragraph" w:customStyle="1" w:styleId="6427B77D176E4BE59640C3DFC8097DB9">
    <w:name w:val="6427B77D176E4BE59640C3DFC8097DB9"/>
  </w:style>
  <w:style w:type="paragraph" w:customStyle="1" w:styleId="D4D12E7092344055BDFC1E4BE2A9D758">
    <w:name w:val="D4D12E7092344055BDFC1E4BE2A9D758"/>
  </w:style>
  <w:style w:type="paragraph" w:customStyle="1" w:styleId="A8D11790DF014ED6856034E614A61DF0">
    <w:name w:val="A8D11790DF014ED6856034E614A61DF0"/>
  </w:style>
  <w:style w:type="paragraph" w:customStyle="1" w:styleId="797C4DFB79A747F7B4C4384021E4612F">
    <w:name w:val="797C4DFB79A747F7B4C4384021E4612F"/>
  </w:style>
  <w:style w:type="paragraph" w:customStyle="1" w:styleId="DDDBEFFD8ECE405183F68B98BE1C68CD">
    <w:name w:val="DDDBEFFD8ECE405183F68B98BE1C68CD"/>
  </w:style>
  <w:style w:type="paragraph" w:customStyle="1" w:styleId="F0D1E03C040746A6A74E5DA413D2C12D">
    <w:name w:val="F0D1E03C040746A6A74E5DA413D2C12D"/>
  </w:style>
  <w:style w:type="paragraph" w:customStyle="1" w:styleId="225A0D1094044135BFD8C3892C6F03FA">
    <w:name w:val="225A0D1094044135BFD8C3892C6F03FA"/>
  </w:style>
  <w:style w:type="paragraph" w:customStyle="1" w:styleId="BC5B2FD924314574ACD66DC8D502ED9D">
    <w:name w:val="BC5B2FD924314574ACD66DC8D502ED9D"/>
  </w:style>
  <w:style w:type="paragraph" w:customStyle="1" w:styleId="5CAAC83C32B148378CD04E6C47DAF6E2">
    <w:name w:val="5CAAC83C32B148378CD04E6C47DAF6E2"/>
  </w:style>
  <w:style w:type="paragraph" w:customStyle="1" w:styleId="378972EEA99741E1A33EEAD1ABCD4177">
    <w:name w:val="378972EEA99741E1A33EEAD1ABCD4177"/>
  </w:style>
  <w:style w:type="paragraph" w:customStyle="1" w:styleId="8F7C5BBC971F43A6B558F7D8D7DF572C">
    <w:name w:val="8F7C5BBC971F43A6B558F7D8D7DF572C"/>
  </w:style>
  <w:style w:type="paragraph" w:customStyle="1" w:styleId="AE910CF93FD84B66B5607C5638F1C49C">
    <w:name w:val="AE910CF93FD84B66B5607C5638F1C49C"/>
  </w:style>
  <w:style w:type="paragraph" w:customStyle="1" w:styleId="728F8DEDDE2C4E11B1023A83D82312C9">
    <w:name w:val="728F8DEDDE2C4E11B1023A83D82312C9"/>
  </w:style>
  <w:style w:type="paragraph" w:customStyle="1" w:styleId="3198847C54364350A2885CBD9794C9B3">
    <w:name w:val="3198847C54364350A2885CBD9794C9B3"/>
  </w:style>
  <w:style w:type="paragraph" w:customStyle="1" w:styleId="19519B806C854B80A8562EA826399417">
    <w:name w:val="19519B806C854B80A8562EA826399417"/>
  </w:style>
  <w:style w:type="paragraph" w:customStyle="1" w:styleId="639D78FB61E04B2094DC2210EA1291BC">
    <w:name w:val="639D78FB61E04B2094DC2210EA1291BC"/>
  </w:style>
  <w:style w:type="paragraph" w:customStyle="1" w:styleId="A73A607AE5B64663BEC1251B502F662F">
    <w:name w:val="A73A607AE5B64663BEC1251B502F662F"/>
  </w:style>
  <w:style w:type="paragraph" w:customStyle="1" w:styleId="547B9991F7B24ED0A01D267D0DD18987">
    <w:name w:val="547B9991F7B24ED0A01D267D0DD18987"/>
  </w:style>
  <w:style w:type="paragraph" w:customStyle="1" w:styleId="DE9A40148C0A4BD6A6CAA213943CD482">
    <w:name w:val="DE9A40148C0A4BD6A6CAA213943CD482"/>
  </w:style>
  <w:style w:type="paragraph" w:customStyle="1" w:styleId="DFDD9668F9A04714BAAA7D3F5AA51B11">
    <w:name w:val="DFDD9668F9A04714BAAA7D3F5AA51B11"/>
  </w:style>
  <w:style w:type="paragraph" w:customStyle="1" w:styleId="70B963B82E3B4B05829D88D2975E8722">
    <w:name w:val="70B963B82E3B4B05829D88D2975E8722"/>
  </w:style>
  <w:style w:type="paragraph" w:customStyle="1" w:styleId="F7BBC0DB4BD94372B14A726BA29108F3">
    <w:name w:val="F7BBC0DB4BD94372B14A726BA29108F3"/>
  </w:style>
  <w:style w:type="paragraph" w:customStyle="1" w:styleId="67F8D79A714A49C4AFDD31731C39A288">
    <w:name w:val="67F8D79A714A49C4AFDD31731C39A288"/>
  </w:style>
  <w:style w:type="paragraph" w:customStyle="1" w:styleId="22BA54FDC12D4E3DAD0A9017BEF797FF">
    <w:name w:val="22BA54FDC12D4E3DAD0A9017BEF797FF"/>
  </w:style>
  <w:style w:type="paragraph" w:customStyle="1" w:styleId="AA07587353DE4C22B2040D96CE4DBD1C">
    <w:name w:val="AA07587353DE4C22B2040D96CE4DBD1C"/>
  </w:style>
  <w:style w:type="paragraph" w:customStyle="1" w:styleId="96E819F549C54ECABA6CA47EF74E9072">
    <w:name w:val="96E819F549C54ECABA6CA47EF74E9072"/>
  </w:style>
  <w:style w:type="paragraph" w:customStyle="1" w:styleId="10627C677EBA4AE0ADA881F1DF7927D0">
    <w:name w:val="10627C677EBA4AE0ADA881F1DF7927D0"/>
  </w:style>
  <w:style w:type="paragraph" w:customStyle="1" w:styleId="109E5A4A71F047249FCDF637882C179F">
    <w:name w:val="109E5A4A71F047249FCDF637882C179F"/>
  </w:style>
  <w:style w:type="paragraph" w:customStyle="1" w:styleId="B52816A72ED9426F92F70C2EEB4AAE60">
    <w:name w:val="B52816A72ED9426F92F70C2EEB4AAE60"/>
  </w:style>
  <w:style w:type="paragraph" w:customStyle="1" w:styleId="5C014E692B71401FB328D11452102D68">
    <w:name w:val="5C014E692B71401FB328D11452102D68"/>
  </w:style>
  <w:style w:type="paragraph" w:customStyle="1" w:styleId="443DA2F2064F46448E1BC89678925996">
    <w:name w:val="443DA2F2064F46448E1BC89678925996"/>
  </w:style>
  <w:style w:type="paragraph" w:customStyle="1" w:styleId="3D86A94F4A0B421D8CBC18DFED91CDED">
    <w:name w:val="3D86A94F4A0B421D8CBC18DFED91CDED"/>
  </w:style>
  <w:style w:type="paragraph" w:customStyle="1" w:styleId="CD47780EB4BE4564B457D805033D96BC">
    <w:name w:val="CD47780EB4BE4564B457D805033D96BC"/>
  </w:style>
  <w:style w:type="paragraph" w:customStyle="1" w:styleId="F2F2E2ED459C49A99B7F1BA938E0F01F">
    <w:name w:val="F2F2E2ED459C49A99B7F1BA938E0F01F"/>
  </w:style>
  <w:style w:type="paragraph" w:customStyle="1" w:styleId="E8239EEAAC0C431DB693A2FD141303A2">
    <w:name w:val="E8239EEAAC0C431DB693A2FD141303A2"/>
  </w:style>
  <w:style w:type="paragraph" w:customStyle="1" w:styleId="AA0DA4DC95A040CF85D6113390C83125">
    <w:name w:val="AA0DA4DC95A040CF85D6113390C83125"/>
  </w:style>
  <w:style w:type="paragraph" w:customStyle="1" w:styleId="500F6CEE72BA4AB292A364EF3C11BC70">
    <w:name w:val="500F6CEE72BA4AB292A364EF3C11BC70"/>
  </w:style>
  <w:style w:type="paragraph" w:customStyle="1" w:styleId="EC7D4977C53B4BCEA6B05EA729D5249B">
    <w:name w:val="EC7D4977C53B4BCEA6B05EA729D5249B"/>
  </w:style>
  <w:style w:type="paragraph" w:customStyle="1" w:styleId="90645A73495047309B50AE2FD3483044">
    <w:name w:val="90645A73495047309B50AE2FD3483044"/>
  </w:style>
  <w:style w:type="paragraph" w:customStyle="1" w:styleId="EB3D431DB4E34D0EAE305CFD730B8BF6">
    <w:name w:val="EB3D431DB4E34D0EAE305CFD730B8BF6"/>
  </w:style>
  <w:style w:type="paragraph" w:customStyle="1" w:styleId="043ACFEBDE23470CA026BA6915AB4C00">
    <w:name w:val="043ACFEBDE23470CA026BA6915AB4C00"/>
  </w:style>
  <w:style w:type="paragraph" w:customStyle="1" w:styleId="973CECBAFD6343008726DBB99051746A">
    <w:name w:val="973CECBAFD6343008726DBB99051746A"/>
  </w:style>
  <w:style w:type="paragraph" w:customStyle="1" w:styleId="0FCDDA7018B14B86A102CF1D5FF3FE53">
    <w:name w:val="0FCDDA7018B14B86A102CF1D5FF3FE53"/>
  </w:style>
  <w:style w:type="paragraph" w:customStyle="1" w:styleId="1B80BE2F69AD455C8C776EC67454C418">
    <w:name w:val="1B80BE2F69AD455C8C776EC67454C418"/>
  </w:style>
  <w:style w:type="paragraph" w:customStyle="1" w:styleId="A0AF9F3BBB4B44A28287B434C1A451DB">
    <w:name w:val="A0AF9F3BBB4B44A28287B434C1A451DB"/>
  </w:style>
  <w:style w:type="paragraph" w:customStyle="1" w:styleId="3A4184476F234D728D6E2181F9939C58">
    <w:name w:val="3A4184476F234D728D6E2181F9939C58"/>
  </w:style>
  <w:style w:type="paragraph" w:customStyle="1" w:styleId="D070B51D21EE44589C1A21BD391BD86A">
    <w:name w:val="D070B51D21EE44589C1A21BD391BD86A"/>
  </w:style>
  <w:style w:type="paragraph" w:customStyle="1" w:styleId="65B8CA52341B4A9CB9360E6577582AC8">
    <w:name w:val="65B8CA52341B4A9CB9360E6577582AC8"/>
  </w:style>
  <w:style w:type="paragraph" w:customStyle="1" w:styleId="1950BA1EC7F140A9B819F662AE96E5E4">
    <w:name w:val="1950BA1EC7F140A9B819F662AE96E5E4"/>
  </w:style>
  <w:style w:type="paragraph" w:customStyle="1" w:styleId="C02067DF9322448A8DABE85005036BBC">
    <w:name w:val="C02067DF9322448A8DABE85005036BBC"/>
  </w:style>
  <w:style w:type="paragraph" w:customStyle="1" w:styleId="704D11D291194017844DDA6B8CAB85CB">
    <w:name w:val="704D11D291194017844DDA6B8CAB85CB"/>
  </w:style>
  <w:style w:type="paragraph" w:customStyle="1" w:styleId="643631334C1F4FC7A6901684CFD90915">
    <w:name w:val="643631334C1F4FC7A6901684CFD90915"/>
  </w:style>
  <w:style w:type="paragraph" w:customStyle="1" w:styleId="F1B41B7C0AE14418A02225B7D80A4723">
    <w:name w:val="F1B41B7C0AE14418A02225B7D80A4723"/>
  </w:style>
  <w:style w:type="paragraph" w:customStyle="1" w:styleId="CECFEC6B83984BD48EDBFA498641BC49">
    <w:name w:val="CECFEC6B83984BD48EDBFA498641BC49"/>
  </w:style>
  <w:style w:type="paragraph" w:customStyle="1" w:styleId="838D5AC775AA419FA10D908B6D0D419F">
    <w:name w:val="838D5AC775AA419FA10D908B6D0D419F"/>
  </w:style>
  <w:style w:type="paragraph" w:customStyle="1" w:styleId="40DA9E28AB8644BD8A8EC8D9A2B960B7">
    <w:name w:val="40DA9E28AB8644BD8A8EC8D9A2B960B7"/>
  </w:style>
  <w:style w:type="paragraph" w:customStyle="1" w:styleId="65D760BCB8414D24AA77DC767FDDA331">
    <w:name w:val="65D760BCB8414D24AA77DC767FDDA331"/>
  </w:style>
  <w:style w:type="paragraph" w:customStyle="1" w:styleId="6C1E1C21F4FD424D8A0CD859F73F0174">
    <w:name w:val="6C1E1C21F4FD424D8A0CD859F73F0174"/>
  </w:style>
  <w:style w:type="paragraph" w:customStyle="1" w:styleId="9A9A6950C973481A834F291DB5F85EC7">
    <w:name w:val="9A9A6950C973481A834F291DB5F85EC7"/>
  </w:style>
  <w:style w:type="paragraph" w:customStyle="1" w:styleId="C46A2EBAAC214C21951E819B97CC431F">
    <w:name w:val="C46A2EBAAC214C21951E819B97CC431F"/>
  </w:style>
  <w:style w:type="paragraph" w:customStyle="1" w:styleId="1284275A1A6B4054BB3E1B854EBA63FD">
    <w:name w:val="1284275A1A6B4054BB3E1B854EBA63FD"/>
  </w:style>
  <w:style w:type="paragraph" w:customStyle="1" w:styleId="8EBE3A0CEA874061AB76509BACCB5D2C">
    <w:name w:val="8EBE3A0CEA874061AB76509BACCB5D2C"/>
  </w:style>
  <w:style w:type="paragraph" w:customStyle="1" w:styleId="4DB3B976EFBA451C962C146877EECF7E">
    <w:name w:val="4DB3B976EFBA451C962C146877EECF7E"/>
  </w:style>
  <w:style w:type="paragraph" w:customStyle="1" w:styleId="4B2756E961C64017ACF00494539EEA44">
    <w:name w:val="4B2756E961C64017ACF00494539EEA44"/>
  </w:style>
  <w:style w:type="paragraph" w:customStyle="1" w:styleId="0B7DE2457F0644FDA59277FFA1052A83">
    <w:name w:val="0B7DE2457F0644FDA59277FFA1052A83"/>
  </w:style>
  <w:style w:type="paragraph" w:customStyle="1" w:styleId="83D65F559BB2473F84006CC9017DDABB">
    <w:name w:val="83D65F559BB2473F84006CC9017DDABB"/>
  </w:style>
  <w:style w:type="paragraph" w:customStyle="1" w:styleId="AB6798F0FD514D429AB42674C243736F">
    <w:name w:val="AB6798F0FD514D429AB42674C243736F"/>
  </w:style>
  <w:style w:type="paragraph" w:customStyle="1" w:styleId="E21D171271924652B8E02A48A6E39395">
    <w:name w:val="E21D171271924652B8E02A48A6E39395"/>
  </w:style>
  <w:style w:type="paragraph" w:customStyle="1" w:styleId="C4A60914D5BE4F11861E945671B0F5EA">
    <w:name w:val="C4A60914D5BE4F11861E945671B0F5EA"/>
  </w:style>
  <w:style w:type="paragraph" w:customStyle="1" w:styleId="150C325F966046C88130EA18F3041649">
    <w:name w:val="150C325F966046C88130EA18F3041649"/>
  </w:style>
  <w:style w:type="paragraph" w:customStyle="1" w:styleId="5856D84FAD5C42898936C9D1848A1FA4">
    <w:name w:val="5856D84FAD5C42898936C9D1848A1FA4"/>
  </w:style>
  <w:style w:type="paragraph" w:customStyle="1" w:styleId="DB69A7C56A114F2591095EE1C78262F3">
    <w:name w:val="DB69A7C56A114F2591095EE1C78262F3"/>
  </w:style>
  <w:style w:type="paragraph" w:customStyle="1" w:styleId="4202D2A9AC0D4D8B98C9183EA4A0F95E">
    <w:name w:val="4202D2A9AC0D4D8B98C9183EA4A0F95E"/>
  </w:style>
  <w:style w:type="paragraph" w:customStyle="1" w:styleId="A806E15340E54A4D9C2A73C74FE9DDBC">
    <w:name w:val="A806E15340E54A4D9C2A73C74FE9DDBC"/>
  </w:style>
  <w:style w:type="paragraph" w:customStyle="1" w:styleId="B3615FAB1A994C848971497E52196E6C">
    <w:name w:val="B3615FAB1A994C848971497E52196E6C"/>
  </w:style>
  <w:style w:type="paragraph" w:customStyle="1" w:styleId="197CC5C4EEB0429AA463EB55FE1F770F">
    <w:name w:val="197CC5C4EEB0429AA463EB55FE1F770F"/>
  </w:style>
  <w:style w:type="paragraph" w:customStyle="1" w:styleId="F505BE954C484C08A8F8FDF6B09F8651">
    <w:name w:val="F505BE954C484C08A8F8FDF6B09F8651"/>
  </w:style>
  <w:style w:type="paragraph" w:customStyle="1" w:styleId="40C5C05E97A548FEB0CB92515FFC6B59">
    <w:name w:val="40C5C05E97A548FEB0CB92515FFC6B59"/>
  </w:style>
  <w:style w:type="paragraph" w:customStyle="1" w:styleId="2D2DE14C59664E8781CF8A64F3B3084E">
    <w:name w:val="2D2DE14C59664E8781CF8A64F3B3084E"/>
  </w:style>
  <w:style w:type="paragraph" w:customStyle="1" w:styleId="C668F5AD73314FD0938DAE21E17754FC">
    <w:name w:val="C668F5AD73314FD0938DAE21E17754FC"/>
  </w:style>
  <w:style w:type="paragraph" w:customStyle="1" w:styleId="242F1F716EDC44148848FB995BB03D2E">
    <w:name w:val="242F1F716EDC44148848FB995BB03D2E"/>
  </w:style>
  <w:style w:type="paragraph" w:customStyle="1" w:styleId="120E8D0F7192406DB10AC10B4855D0B7">
    <w:name w:val="120E8D0F7192406DB10AC10B4855D0B7"/>
  </w:style>
  <w:style w:type="paragraph" w:customStyle="1" w:styleId="E892A97D4D9348049A7AC72A3B773176">
    <w:name w:val="E892A97D4D9348049A7AC72A3B773176"/>
  </w:style>
  <w:style w:type="paragraph" w:customStyle="1" w:styleId="25FAB7733E9143EAA70AB38256CC2B57">
    <w:name w:val="25FAB7733E9143EAA70AB38256CC2B57"/>
  </w:style>
  <w:style w:type="paragraph" w:customStyle="1" w:styleId="FB7B9C040BD34AE4A0AFE18EB7731A1D">
    <w:name w:val="FB7B9C040BD34AE4A0AFE18EB7731A1D"/>
  </w:style>
  <w:style w:type="paragraph" w:customStyle="1" w:styleId="984CC8C2EE2949D68FD339C0B31F8587">
    <w:name w:val="984CC8C2EE2949D68FD339C0B31F8587"/>
  </w:style>
  <w:style w:type="paragraph" w:customStyle="1" w:styleId="0FBCEE7FA4F94162941EFA3702D56C74">
    <w:name w:val="0FBCEE7FA4F94162941EFA3702D56C74"/>
  </w:style>
  <w:style w:type="paragraph" w:customStyle="1" w:styleId="E16AACB54C6C47F68CBE49EFDD431F56">
    <w:name w:val="E16AACB54C6C47F68CBE49EFDD431F56"/>
  </w:style>
  <w:style w:type="paragraph" w:customStyle="1" w:styleId="1CA99D26505047B2A0CF3D360A366EE0">
    <w:name w:val="1CA99D26505047B2A0CF3D360A366EE0"/>
  </w:style>
  <w:style w:type="paragraph" w:customStyle="1" w:styleId="00F2EC98FE9B4E578F7A73FF19590099">
    <w:name w:val="00F2EC98FE9B4E578F7A73FF19590099"/>
  </w:style>
  <w:style w:type="paragraph" w:customStyle="1" w:styleId="18A45336E3B24164A6CE01B2708710F1">
    <w:name w:val="18A45336E3B24164A6CE01B2708710F1"/>
  </w:style>
  <w:style w:type="paragraph" w:customStyle="1" w:styleId="41D98880DA5A425183C51C59CABE4E64">
    <w:name w:val="41D98880DA5A425183C51C59CABE4E64"/>
  </w:style>
  <w:style w:type="paragraph" w:customStyle="1" w:styleId="F8294C2FAF1648DAA63B0D314E8C680D">
    <w:name w:val="F8294C2FAF1648DAA63B0D314E8C680D"/>
  </w:style>
  <w:style w:type="paragraph" w:customStyle="1" w:styleId="67684E984A6E4CC0AA7111FD69BAE956">
    <w:name w:val="67684E984A6E4CC0AA7111FD69BAE956"/>
  </w:style>
  <w:style w:type="paragraph" w:customStyle="1" w:styleId="791752808CB441859D10DFDFC428E9F7">
    <w:name w:val="791752808CB441859D10DFDFC428E9F7"/>
  </w:style>
  <w:style w:type="paragraph" w:customStyle="1" w:styleId="D03ACEF4749E4C158E94DD1C24B41EF4">
    <w:name w:val="D03ACEF4749E4C158E94DD1C24B41EF4"/>
  </w:style>
  <w:style w:type="paragraph" w:customStyle="1" w:styleId="9C258B66AF2D41A3A1044722E6BFBF6F">
    <w:name w:val="9C258B66AF2D41A3A1044722E6BFBF6F"/>
  </w:style>
  <w:style w:type="paragraph" w:customStyle="1" w:styleId="CED1A433175341D2A5B4FEC3CF57B06E">
    <w:name w:val="CED1A433175341D2A5B4FEC3CF57B06E"/>
  </w:style>
  <w:style w:type="paragraph" w:customStyle="1" w:styleId="8EEDD750965C41C0960C142241E038A9">
    <w:name w:val="8EEDD750965C41C0960C142241E038A9"/>
  </w:style>
  <w:style w:type="paragraph" w:customStyle="1" w:styleId="4E84C3E0C71447FFAC5BD021ED08B460">
    <w:name w:val="4E84C3E0C71447FFAC5BD021ED08B460"/>
  </w:style>
  <w:style w:type="paragraph" w:customStyle="1" w:styleId="7B5DF7221A0C4ECA9B3C3B5723A5D516">
    <w:name w:val="7B5DF7221A0C4ECA9B3C3B5723A5D516"/>
  </w:style>
  <w:style w:type="paragraph" w:customStyle="1" w:styleId="B28892B09D3D43279B495702751DCBD4">
    <w:name w:val="B28892B09D3D43279B495702751DCBD4"/>
  </w:style>
  <w:style w:type="paragraph" w:customStyle="1" w:styleId="7E78068B698C466B9D0F7196BF8DC045">
    <w:name w:val="7E78068B698C466B9D0F7196BF8DC045"/>
  </w:style>
  <w:style w:type="paragraph" w:customStyle="1" w:styleId="C3EC378C0B784C90B175879574735464">
    <w:name w:val="C3EC378C0B784C90B175879574735464"/>
  </w:style>
  <w:style w:type="paragraph" w:customStyle="1" w:styleId="912A219C1CAC45DFAD58CB35BE554DF1">
    <w:name w:val="912A219C1CAC45DFAD58CB35BE554DF1"/>
  </w:style>
  <w:style w:type="paragraph" w:customStyle="1" w:styleId="BF6945724D3349BA81C635D2F0B35960">
    <w:name w:val="BF6945724D3349BA81C635D2F0B35960"/>
  </w:style>
  <w:style w:type="paragraph" w:customStyle="1" w:styleId="4B99BE1F1B514986B340B4493C112BE0">
    <w:name w:val="4B99BE1F1B514986B340B4493C112BE0"/>
  </w:style>
  <w:style w:type="paragraph" w:customStyle="1" w:styleId="017FB9E32A414ECA9A7D5D94E8A54D46">
    <w:name w:val="017FB9E32A414ECA9A7D5D94E8A54D46"/>
  </w:style>
  <w:style w:type="paragraph" w:customStyle="1" w:styleId="670E1F583151499FAEC1D439B0A07A76">
    <w:name w:val="670E1F583151499FAEC1D439B0A07A76"/>
  </w:style>
  <w:style w:type="paragraph" w:customStyle="1" w:styleId="3ED58B86DB3A4CC2A10AA5D444078A93">
    <w:name w:val="3ED58B86DB3A4CC2A10AA5D444078A93"/>
  </w:style>
  <w:style w:type="paragraph" w:customStyle="1" w:styleId="BC5B9EDD5303421CBE94AD22FAE67623">
    <w:name w:val="BC5B9EDD5303421CBE94AD22FAE67623"/>
  </w:style>
  <w:style w:type="paragraph" w:customStyle="1" w:styleId="19D7AF3BC00949EFA25A06CD80E2A220">
    <w:name w:val="19D7AF3BC00949EFA25A06CD80E2A220"/>
  </w:style>
  <w:style w:type="paragraph" w:customStyle="1" w:styleId="1F9897E3B5B44E0A8E42F7DAA7263148">
    <w:name w:val="1F9897E3B5B44E0A8E42F7DAA7263148"/>
  </w:style>
  <w:style w:type="paragraph" w:customStyle="1" w:styleId="9893466B88344213ADF7413917A42A17">
    <w:name w:val="9893466B88344213ADF7413917A42A17"/>
  </w:style>
  <w:style w:type="paragraph" w:customStyle="1" w:styleId="E13D6BFE545F47C8B0E482FEC74AD572">
    <w:name w:val="E13D6BFE545F47C8B0E482FEC74AD572"/>
  </w:style>
  <w:style w:type="paragraph" w:customStyle="1" w:styleId="CB5956A66A0D4DBEA05BBF9BD3C399B9">
    <w:name w:val="CB5956A66A0D4DBEA05BBF9BD3C399B9"/>
  </w:style>
  <w:style w:type="paragraph" w:customStyle="1" w:styleId="0BA1ED63D9084E7B9BF74872718590FA">
    <w:name w:val="0BA1ED63D9084E7B9BF74872718590FA"/>
  </w:style>
  <w:style w:type="paragraph" w:customStyle="1" w:styleId="1BB948DB6C1B4791ADD413BC8ECA2DBA">
    <w:name w:val="1BB948DB6C1B4791ADD413BC8ECA2DBA"/>
  </w:style>
  <w:style w:type="paragraph" w:customStyle="1" w:styleId="6929D8C95520461A96513872F85F5AAC">
    <w:name w:val="6929D8C95520461A96513872F85F5AAC"/>
  </w:style>
  <w:style w:type="paragraph" w:customStyle="1" w:styleId="20E958789F9D45EF964C87D43AC10629">
    <w:name w:val="20E958789F9D45EF964C87D43AC10629"/>
    <w:rsid w:val="00BE6244"/>
  </w:style>
  <w:style w:type="paragraph" w:customStyle="1" w:styleId="7F3D98C418F349A8B340C3403B31CB53">
    <w:name w:val="7F3D98C418F349A8B340C3403B31CB53"/>
    <w:rsid w:val="00BE6244"/>
  </w:style>
  <w:style w:type="paragraph" w:customStyle="1" w:styleId="1AFCB6A7FA2143FF8A6936FC274B0DB2">
    <w:name w:val="1AFCB6A7FA2143FF8A6936FC274B0DB2"/>
    <w:rsid w:val="008D3DA9"/>
  </w:style>
  <w:style w:type="paragraph" w:customStyle="1" w:styleId="372FC0678E3D4DB8983C3DB8E7B121AE">
    <w:name w:val="372FC0678E3D4DB8983C3DB8E7B121AE"/>
    <w:rsid w:val="008D3DA9"/>
  </w:style>
  <w:style w:type="paragraph" w:customStyle="1" w:styleId="7193A6DE9041457D952EBF88A343F1E1">
    <w:name w:val="7193A6DE9041457D952EBF88A343F1E1"/>
    <w:rsid w:val="008D3DA9"/>
  </w:style>
  <w:style w:type="paragraph" w:customStyle="1" w:styleId="1AB14BEED1ED422BA592ED3DA56D28F8">
    <w:name w:val="1AB14BEED1ED422BA592ED3DA56D28F8"/>
    <w:rsid w:val="008D3DA9"/>
  </w:style>
  <w:style w:type="paragraph" w:customStyle="1" w:styleId="3A7D538F0CC5488582ACF79EBE9ED673">
    <w:name w:val="3A7D538F0CC5488582ACF79EBE9ED673"/>
    <w:rsid w:val="008D3DA9"/>
  </w:style>
  <w:style w:type="paragraph" w:customStyle="1" w:styleId="00AB5C71ADEF48F5B263C360EB2A4BAB">
    <w:name w:val="00AB5C71ADEF48F5B263C360EB2A4BAB"/>
    <w:rsid w:val="008D3DA9"/>
  </w:style>
  <w:style w:type="paragraph" w:customStyle="1" w:styleId="5FD2EDA05A9E499A89E8E5134E820D4D">
    <w:name w:val="5FD2EDA05A9E499A89E8E5134E820D4D"/>
    <w:rsid w:val="008D3DA9"/>
  </w:style>
  <w:style w:type="paragraph" w:customStyle="1" w:styleId="5063C0F6A6A041849A98286ED9708048">
    <w:name w:val="5063C0F6A6A041849A98286ED9708048"/>
    <w:rsid w:val="008D3DA9"/>
  </w:style>
  <w:style w:type="paragraph" w:customStyle="1" w:styleId="C05BA7C438404CE08A1E11E3379DF9EB">
    <w:name w:val="C05BA7C438404CE08A1E11E3379DF9EB"/>
    <w:rsid w:val="008D3DA9"/>
  </w:style>
  <w:style w:type="paragraph" w:customStyle="1" w:styleId="644D6C2F9225433E874F9E07AC564887">
    <w:name w:val="644D6C2F9225433E874F9E07AC564887"/>
    <w:rsid w:val="008D3DA9"/>
  </w:style>
  <w:style w:type="paragraph" w:customStyle="1" w:styleId="7DDB74C64FF74D4A8F2C6B0FBBBCBB32">
    <w:name w:val="7DDB74C64FF74D4A8F2C6B0FBBBCBB32"/>
    <w:rsid w:val="008D3DA9"/>
  </w:style>
  <w:style w:type="paragraph" w:customStyle="1" w:styleId="0BA2C75F8E694654BAFFA793F88FE8FF">
    <w:name w:val="0BA2C75F8E694654BAFFA793F88FE8FF"/>
    <w:rsid w:val="008D3DA9"/>
  </w:style>
  <w:style w:type="paragraph" w:customStyle="1" w:styleId="8890C20398DC41DABF7F8B190C67F2F2">
    <w:name w:val="8890C20398DC41DABF7F8B190C67F2F2"/>
    <w:rsid w:val="008D3DA9"/>
  </w:style>
  <w:style w:type="paragraph" w:customStyle="1" w:styleId="06045F673C9A4F67BDEFAB282770106D">
    <w:name w:val="06045F673C9A4F67BDEFAB282770106D"/>
    <w:rsid w:val="008D3DA9"/>
  </w:style>
  <w:style w:type="paragraph" w:customStyle="1" w:styleId="4AE3F03CA9414C099E629F8667093BD0">
    <w:name w:val="4AE3F03CA9414C099E629F8667093BD0"/>
    <w:rsid w:val="008D3DA9"/>
  </w:style>
  <w:style w:type="paragraph" w:customStyle="1" w:styleId="98A1755B7CAE4EC49E5D04CE05E47AB1">
    <w:name w:val="98A1755B7CAE4EC49E5D04CE05E47AB1"/>
    <w:rsid w:val="008D3DA9"/>
  </w:style>
  <w:style w:type="paragraph" w:customStyle="1" w:styleId="320AFB6A43294F3B9451D33F072C2BC5">
    <w:name w:val="320AFB6A43294F3B9451D33F072C2BC5"/>
    <w:rsid w:val="008D3DA9"/>
  </w:style>
  <w:style w:type="paragraph" w:customStyle="1" w:styleId="2579744B1A2E44358675E988B298D903">
    <w:name w:val="2579744B1A2E44358675E988B298D903"/>
    <w:rsid w:val="008D3DA9"/>
  </w:style>
  <w:style w:type="paragraph" w:customStyle="1" w:styleId="C9331BB38B874B17B45C3CFF2ED0D757">
    <w:name w:val="C9331BB38B874B17B45C3CFF2ED0D757"/>
    <w:rsid w:val="008D3DA9"/>
  </w:style>
  <w:style w:type="paragraph" w:customStyle="1" w:styleId="9EE34871ACBA4B95B47108B890675312">
    <w:name w:val="9EE34871ACBA4B95B47108B890675312"/>
    <w:rsid w:val="008D3DA9"/>
  </w:style>
  <w:style w:type="paragraph" w:customStyle="1" w:styleId="2995B0BB12B14B7AACA8DF332B6572FF">
    <w:name w:val="2995B0BB12B14B7AACA8DF332B6572FF"/>
    <w:rsid w:val="008D3DA9"/>
  </w:style>
  <w:style w:type="paragraph" w:customStyle="1" w:styleId="2C52C7E2F98642C7ADA12095EE5B8D75">
    <w:name w:val="2C52C7E2F98642C7ADA12095EE5B8D75"/>
    <w:rsid w:val="008D3DA9"/>
  </w:style>
  <w:style w:type="paragraph" w:customStyle="1" w:styleId="DA20A39FB6964E4B912D9CC84BA45376">
    <w:name w:val="DA20A39FB6964E4B912D9CC84BA45376"/>
    <w:rsid w:val="008D3DA9"/>
  </w:style>
  <w:style w:type="paragraph" w:customStyle="1" w:styleId="F4D7B6E66F864A499F0EE44A9C283DDD">
    <w:name w:val="F4D7B6E66F864A499F0EE44A9C283DDD"/>
    <w:rsid w:val="008D3DA9"/>
  </w:style>
  <w:style w:type="paragraph" w:customStyle="1" w:styleId="859456658BA34031AF497D5AEDBB4594">
    <w:name w:val="859456658BA34031AF497D5AEDBB4594"/>
    <w:rsid w:val="008D3DA9"/>
  </w:style>
  <w:style w:type="paragraph" w:customStyle="1" w:styleId="D42BA9D74D1F451D9DB5F69AEB0E56D9">
    <w:name w:val="D42BA9D74D1F451D9DB5F69AEB0E56D9"/>
    <w:rsid w:val="008D3DA9"/>
  </w:style>
  <w:style w:type="paragraph" w:customStyle="1" w:styleId="73CF7E3556A04C8882697F92CB7DC0B9">
    <w:name w:val="73CF7E3556A04C8882697F92CB7DC0B9"/>
    <w:rsid w:val="008D3DA9"/>
  </w:style>
  <w:style w:type="paragraph" w:customStyle="1" w:styleId="3C221B908B944C71AB5123495D916066">
    <w:name w:val="3C221B908B944C71AB5123495D916066"/>
    <w:rsid w:val="008D3DA9"/>
  </w:style>
  <w:style w:type="paragraph" w:customStyle="1" w:styleId="039C2191D4C648498D3124EA1C9147BE">
    <w:name w:val="039C2191D4C648498D3124EA1C9147BE"/>
    <w:rsid w:val="008D3DA9"/>
  </w:style>
  <w:style w:type="paragraph" w:customStyle="1" w:styleId="3C1DE33F857C412DAF11514CAC58C16B">
    <w:name w:val="3C1DE33F857C412DAF11514CAC58C16B"/>
    <w:rsid w:val="008D3DA9"/>
  </w:style>
  <w:style w:type="paragraph" w:customStyle="1" w:styleId="61FCB9C9CE57460D93AC58120CF9A4DD">
    <w:name w:val="61FCB9C9CE57460D93AC58120CF9A4DD"/>
    <w:rsid w:val="008D3DA9"/>
  </w:style>
  <w:style w:type="paragraph" w:customStyle="1" w:styleId="707E91AD9E58409C848EC3188DE31550">
    <w:name w:val="707E91AD9E58409C848EC3188DE31550"/>
    <w:rsid w:val="008D3DA9"/>
  </w:style>
  <w:style w:type="paragraph" w:customStyle="1" w:styleId="606E20569AD444CC927821B5265D6521">
    <w:name w:val="606E20569AD444CC927821B5265D6521"/>
    <w:rsid w:val="008D3DA9"/>
  </w:style>
  <w:style w:type="paragraph" w:customStyle="1" w:styleId="B995F5125F61439C90D1116A6AF7AF28">
    <w:name w:val="B995F5125F61439C90D1116A6AF7AF28"/>
    <w:rsid w:val="008D3DA9"/>
  </w:style>
  <w:style w:type="paragraph" w:customStyle="1" w:styleId="18B8D604A566412880A17C74F70F2BFA">
    <w:name w:val="18B8D604A566412880A17C74F70F2BFA"/>
    <w:rsid w:val="008D3DA9"/>
  </w:style>
  <w:style w:type="paragraph" w:customStyle="1" w:styleId="0304C98A4C704A3AB573E83CE8CF1F77">
    <w:name w:val="0304C98A4C704A3AB573E83CE8CF1F77"/>
    <w:rsid w:val="008D3DA9"/>
  </w:style>
  <w:style w:type="paragraph" w:customStyle="1" w:styleId="CB11118FBBF940728B4D7C42CB583ECA">
    <w:name w:val="CB11118FBBF940728B4D7C42CB583ECA"/>
    <w:rsid w:val="008D3DA9"/>
  </w:style>
  <w:style w:type="paragraph" w:customStyle="1" w:styleId="E7E0B96A597D4519A9C697BF7653BADD">
    <w:name w:val="E7E0B96A597D4519A9C697BF7653BADD"/>
    <w:rsid w:val="008D3DA9"/>
  </w:style>
  <w:style w:type="paragraph" w:customStyle="1" w:styleId="D576E593922A4288A68074BE8359D5A4">
    <w:name w:val="D576E593922A4288A68074BE8359D5A4"/>
    <w:rsid w:val="008D3DA9"/>
  </w:style>
  <w:style w:type="paragraph" w:customStyle="1" w:styleId="3B6EF23DFB8F4B8E9D5A865C7DFF6F7A">
    <w:name w:val="3B6EF23DFB8F4B8E9D5A865C7DFF6F7A"/>
    <w:rsid w:val="008D3DA9"/>
  </w:style>
  <w:style w:type="paragraph" w:customStyle="1" w:styleId="45300E03B59A4523AFE13AB7EB190F5A">
    <w:name w:val="45300E03B59A4523AFE13AB7EB190F5A"/>
    <w:rsid w:val="008D3DA9"/>
  </w:style>
  <w:style w:type="paragraph" w:customStyle="1" w:styleId="266AE110A50B4263BDB7169409B08A59">
    <w:name w:val="266AE110A50B4263BDB7169409B08A59"/>
    <w:rsid w:val="008D3DA9"/>
  </w:style>
  <w:style w:type="paragraph" w:customStyle="1" w:styleId="ADA04CD956B544AD805D67DADFA6D566">
    <w:name w:val="ADA04CD956B544AD805D67DADFA6D566"/>
    <w:rsid w:val="008D3DA9"/>
  </w:style>
  <w:style w:type="paragraph" w:customStyle="1" w:styleId="7DAC34BF5DF141D6887FFBE1AD63C39B">
    <w:name w:val="7DAC34BF5DF141D6887FFBE1AD63C39B"/>
    <w:rsid w:val="008D3DA9"/>
  </w:style>
  <w:style w:type="paragraph" w:customStyle="1" w:styleId="A924C42198084CD9BCB259D8EB98E14D">
    <w:name w:val="A924C42198084CD9BCB259D8EB98E14D"/>
    <w:rsid w:val="008D3DA9"/>
  </w:style>
  <w:style w:type="paragraph" w:customStyle="1" w:styleId="555051FE302B4D5CB004B87C6A43C9FC">
    <w:name w:val="555051FE302B4D5CB004B87C6A43C9FC"/>
    <w:rsid w:val="008D3DA9"/>
  </w:style>
  <w:style w:type="paragraph" w:customStyle="1" w:styleId="8687A5D345FE4ACD9EB8521D6BF2CEEE">
    <w:name w:val="8687A5D345FE4ACD9EB8521D6BF2CEEE"/>
    <w:rsid w:val="008D3DA9"/>
  </w:style>
  <w:style w:type="paragraph" w:customStyle="1" w:styleId="CFE466FF8D33421BB9BE53883DAD24D6">
    <w:name w:val="CFE466FF8D33421BB9BE53883DAD24D6"/>
    <w:rsid w:val="008D3DA9"/>
  </w:style>
  <w:style w:type="paragraph" w:customStyle="1" w:styleId="52096CCB1CCE4637AFABFF4D2FE64FB1">
    <w:name w:val="52096CCB1CCE4637AFABFF4D2FE64FB1"/>
    <w:rsid w:val="008D3DA9"/>
  </w:style>
  <w:style w:type="paragraph" w:customStyle="1" w:styleId="7E54DD9DA5594D6195A970979E623AC9">
    <w:name w:val="7E54DD9DA5594D6195A970979E623AC9"/>
    <w:rsid w:val="008D3DA9"/>
  </w:style>
  <w:style w:type="paragraph" w:customStyle="1" w:styleId="A6F628EAE5354E15867E9C2F585C84E7">
    <w:name w:val="A6F628EAE5354E15867E9C2F585C84E7"/>
    <w:rsid w:val="008D3DA9"/>
  </w:style>
  <w:style w:type="paragraph" w:customStyle="1" w:styleId="75703E65771E4B098B15D4953A7112AB">
    <w:name w:val="75703E65771E4B098B15D4953A7112AB"/>
    <w:rsid w:val="008D3DA9"/>
  </w:style>
  <w:style w:type="paragraph" w:customStyle="1" w:styleId="ABAE6FBE6B0B4329909458932FC27ECC">
    <w:name w:val="ABAE6FBE6B0B4329909458932FC27ECC"/>
    <w:rsid w:val="008D3DA9"/>
  </w:style>
  <w:style w:type="paragraph" w:customStyle="1" w:styleId="809C171A5E3C4EC39619D0C091D84872">
    <w:name w:val="809C171A5E3C4EC39619D0C091D84872"/>
    <w:rsid w:val="008D3DA9"/>
  </w:style>
  <w:style w:type="paragraph" w:customStyle="1" w:styleId="F4A45049C29946DEB1F233AACEC4702D">
    <w:name w:val="F4A45049C29946DEB1F233AACEC4702D"/>
    <w:rsid w:val="008D3DA9"/>
  </w:style>
  <w:style w:type="paragraph" w:customStyle="1" w:styleId="9D89DDB4B03E4E6AB42D911701604527">
    <w:name w:val="9D89DDB4B03E4E6AB42D911701604527"/>
    <w:rsid w:val="008D3DA9"/>
  </w:style>
  <w:style w:type="paragraph" w:customStyle="1" w:styleId="4DF5D8C8EADA47F9880C6605D7F79E08">
    <w:name w:val="4DF5D8C8EADA47F9880C6605D7F79E08"/>
    <w:rsid w:val="008D3DA9"/>
  </w:style>
  <w:style w:type="paragraph" w:customStyle="1" w:styleId="98054A9A694443E6AC8E528E45909D27">
    <w:name w:val="98054A9A694443E6AC8E528E45909D27"/>
    <w:rsid w:val="008D3DA9"/>
  </w:style>
  <w:style w:type="paragraph" w:customStyle="1" w:styleId="21AD84B4EB804C899BDC67070353BB21">
    <w:name w:val="21AD84B4EB804C899BDC67070353BB21"/>
    <w:rsid w:val="008D3DA9"/>
  </w:style>
  <w:style w:type="paragraph" w:customStyle="1" w:styleId="D4A689569FE3421AAFA6649548191538">
    <w:name w:val="D4A689569FE3421AAFA6649548191538"/>
    <w:rsid w:val="008D3DA9"/>
  </w:style>
  <w:style w:type="paragraph" w:customStyle="1" w:styleId="A836FF46143048CA80AAAF24C0130F84">
    <w:name w:val="A836FF46143048CA80AAAF24C0130F84"/>
    <w:rsid w:val="008D3DA9"/>
  </w:style>
  <w:style w:type="paragraph" w:customStyle="1" w:styleId="1C1FD42AF9B34376BB93925BB1C9BC7D">
    <w:name w:val="1C1FD42AF9B34376BB93925BB1C9BC7D"/>
    <w:rsid w:val="008D3DA9"/>
  </w:style>
  <w:style w:type="paragraph" w:customStyle="1" w:styleId="1CCBEA9EF0A44C40889FF616D77968E3">
    <w:name w:val="1CCBEA9EF0A44C40889FF616D77968E3"/>
    <w:rsid w:val="008D3DA9"/>
  </w:style>
  <w:style w:type="paragraph" w:customStyle="1" w:styleId="6E738545242C4C3788851A7F7071C565">
    <w:name w:val="6E738545242C4C3788851A7F7071C565"/>
    <w:rsid w:val="008D3DA9"/>
  </w:style>
  <w:style w:type="paragraph" w:customStyle="1" w:styleId="42357D79A51F4C55A55DB280D857603F">
    <w:name w:val="42357D79A51F4C55A55DB280D857603F"/>
    <w:rsid w:val="008D3DA9"/>
  </w:style>
  <w:style w:type="paragraph" w:customStyle="1" w:styleId="922DE6E7FDBB41FCBFF6B75A14ED97C2">
    <w:name w:val="922DE6E7FDBB41FCBFF6B75A14ED97C2"/>
    <w:rsid w:val="008D3DA9"/>
  </w:style>
  <w:style w:type="paragraph" w:customStyle="1" w:styleId="2F58C272D3A1483F92F3F7B3C75EF830">
    <w:name w:val="2F58C272D3A1483F92F3F7B3C75EF830"/>
    <w:rsid w:val="008D3DA9"/>
  </w:style>
  <w:style w:type="paragraph" w:customStyle="1" w:styleId="F4E51F3183CA411E929F2F3BFBFA2F6D">
    <w:name w:val="F4E51F3183CA411E929F2F3BFBFA2F6D"/>
    <w:rsid w:val="008D3DA9"/>
  </w:style>
  <w:style w:type="paragraph" w:customStyle="1" w:styleId="F20D3A2462E649FF931176850D7CE1DA">
    <w:name w:val="F20D3A2462E649FF931176850D7CE1DA"/>
    <w:rsid w:val="008D3DA9"/>
  </w:style>
  <w:style w:type="paragraph" w:customStyle="1" w:styleId="6B06148F82D7497EA0594C7DF22FFF7C">
    <w:name w:val="6B06148F82D7497EA0594C7DF22FFF7C"/>
    <w:rsid w:val="008D3DA9"/>
  </w:style>
  <w:style w:type="paragraph" w:customStyle="1" w:styleId="44AF81A0E0D64E95A0EBCECC15DD19C9">
    <w:name w:val="44AF81A0E0D64E95A0EBCECC15DD19C9"/>
    <w:rsid w:val="008D3DA9"/>
  </w:style>
  <w:style w:type="paragraph" w:customStyle="1" w:styleId="A327A52FF7FA4FC5888EBF882C569D88">
    <w:name w:val="A327A52FF7FA4FC5888EBF882C569D88"/>
    <w:rsid w:val="008D3DA9"/>
  </w:style>
  <w:style w:type="paragraph" w:customStyle="1" w:styleId="2DB3A655FEC44BEA8B3A77761C35E3A7">
    <w:name w:val="2DB3A655FEC44BEA8B3A77761C35E3A7"/>
    <w:rsid w:val="008D3DA9"/>
  </w:style>
  <w:style w:type="paragraph" w:customStyle="1" w:styleId="A91F0A1CEE83492EB0EA6E1FC34DD45E">
    <w:name w:val="A91F0A1CEE83492EB0EA6E1FC34DD45E"/>
    <w:rsid w:val="008D3DA9"/>
  </w:style>
  <w:style w:type="paragraph" w:customStyle="1" w:styleId="0E1AC879584C44B99F1F9C0AFF51F4F1">
    <w:name w:val="0E1AC879584C44B99F1F9C0AFF51F4F1"/>
    <w:rsid w:val="008D3DA9"/>
  </w:style>
  <w:style w:type="paragraph" w:customStyle="1" w:styleId="DF63EE32866842379F9095C567D3E1D8">
    <w:name w:val="DF63EE32866842379F9095C567D3E1D8"/>
    <w:rsid w:val="008D3DA9"/>
  </w:style>
  <w:style w:type="paragraph" w:customStyle="1" w:styleId="A2FF62179A854CC4A9570A1253A3DCEB">
    <w:name w:val="A2FF62179A854CC4A9570A1253A3DCEB"/>
    <w:rsid w:val="008D3DA9"/>
  </w:style>
  <w:style w:type="paragraph" w:customStyle="1" w:styleId="EF0A440186DD4D4696F01A96190726D6">
    <w:name w:val="EF0A440186DD4D4696F01A96190726D6"/>
    <w:rsid w:val="008D3DA9"/>
  </w:style>
  <w:style w:type="paragraph" w:customStyle="1" w:styleId="BC3A6F17AB264E038CAC00579BA4F13A">
    <w:name w:val="BC3A6F17AB264E038CAC00579BA4F13A"/>
    <w:rsid w:val="008D3DA9"/>
  </w:style>
  <w:style w:type="paragraph" w:customStyle="1" w:styleId="5023C231CD0C4D068DF3B28BB69B2943">
    <w:name w:val="5023C231CD0C4D068DF3B28BB69B2943"/>
    <w:rsid w:val="008D3DA9"/>
  </w:style>
  <w:style w:type="paragraph" w:customStyle="1" w:styleId="9934115EE4774C8BBC048D818361C8AF">
    <w:name w:val="9934115EE4774C8BBC048D818361C8AF"/>
    <w:rsid w:val="008D3DA9"/>
  </w:style>
  <w:style w:type="paragraph" w:customStyle="1" w:styleId="A49D75C270124F2F8A86BD51352AE431">
    <w:name w:val="A49D75C270124F2F8A86BD51352AE431"/>
    <w:rsid w:val="008D3DA9"/>
  </w:style>
  <w:style w:type="paragraph" w:customStyle="1" w:styleId="8EB1797E63A345E4889F0DCD06530F0C">
    <w:name w:val="8EB1797E63A345E4889F0DCD06530F0C"/>
    <w:rsid w:val="008D3DA9"/>
  </w:style>
  <w:style w:type="paragraph" w:customStyle="1" w:styleId="36F564F23FDD4843820901F1D314F2ED">
    <w:name w:val="36F564F23FDD4843820901F1D314F2ED"/>
    <w:rsid w:val="008D3DA9"/>
  </w:style>
  <w:style w:type="paragraph" w:customStyle="1" w:styleId="EE596761EFB942F29791808CB6A8B49C">
    <w:name w:val="EE596761EFB942F29791808CB6A8B49C"/>
    <w:rsid w:val="008D3DA9"/>
  </w:style>
  <w:style w:type="paragraph" w:customStyle="1" w:styleId="63944B8C301D426CB5FAF33FDB48D0EE">
    <w:name w:val="63944B8C301D426CB5FAF33FDB48D0EE"/>
    <w:rsid w:val="008D3DA9"/>
  </w:style>
  <w:style w:type="paragraph" w:customStyle="1" w:styleId="EDE56D970E974489B66744C368C0FE70">
    <w:name w:val="EDE56D970E974489B66744C368C0FE70"/>
    <w:rsid w:val="008D3DA9"/>
  </w:style>
  <w:style w:type="paragraph" w:customStyle="1" w:styleId="D54EC727A3424A0B88B79D34FACE6962">
    <w:name w:val="D54EC727A3424A0B88B79D34FACE6962"/>
    <w:rsid w:val="008D3DA9"/>
  </w:style>
  <w:style w:type="paragraph" w:customStyle="1" w:styleId="68C3D6719E1B4C23ABD96193CBADF511">
    <w:name w:val="68C3D6719E1B4C23ABD96193CBADF511"/>
    <w:rsid w:val="008D3DA9"/>
  </w:style>
  <w:style w:type="paragraph" w:customStyle="1" w:styleId="6F651FBE28CD4B1A8DEB1B7DB5DD4EB2">
    <w:name w:val="6F651FBE28CD4B1A8DEB1B7DB5DD4EB2"/>
    <w:rsid w:val="008D3DA9"/>
  </w:style>
  <w:style w:type="paragraph" w:customStyle="1" w:styleId="EAA4D0537F644B07B8868B067EF7A58C">
    <w:name w:val="EAA4D0537F644B07B8868B067EF7A58C"/>
    <w:rsid w:val="008D3DA9"/>
  </w:style>
  <w:style w:type="paragraph" w:customStyle="1" w:styleId="26311AA6A28D4530805827146A148A5E">
    <w:name w:val="26311AA6A28D4530805827146A148A5E"/>
    <w:rsid w:val="008D3DA9"/>
  </w:style>
  <w:style w:type="paragraph" w:customStyle="1" w:styleId="48462B88591A41C88515AA507EF82484">
    <w:name w:val="48462B88591A41C88515AA507EF82484"/>
    <w:rsid w:val="008D3DA9"/>
  </w:style>
  <w:style w:type="paragraph" w:customStyle="1" w:styleId="A951E0FEA51045E49CD27C5686E1B6BA">
    <w:name w:val="A951E0FEA51045E49CD27C5686E1B6BA"/>
    <w:rsid w:val="008D3DA9"/>
  </w:style>
  <w:style w:type="paragraph" w:customStyle="1" w:styleId="D4606E8F56824038BE9FF462C798AA99">
    <w:name w:val="D4606E8F56824038BE9FF462C798AA99"/>
    <w:rsid w:val="008D3DA9"/>
  </w:style>
  <w:style w:type="paragraph" w:customStyle="1" w:styleId="EDD7529D5D98410D85A9357F0B7F5C2C">
    <w:name w:val="EDD7529D5D98410D85A9357F0B7F5C2C"/>
    <w:rsid w:val="008D3DA9"/>
  </w:style>
  <w:style w:type="paragraph" w:customStyle="1" w:styleId="C3D87FAE50294AACA0ED71A641F176F1">
    <w:name w:val="C3D87FAE50294AACA0ED71A641F176F1"/>
    <w:rsid w:val="008D3DA9"/>
  </w:style>
  <w:style w:type="paragraph" w:customStyle="1" w:styleId="A5B55F64A8F1447A8ABF9E9E0496D82A">
    <w:name w:val="A5B55F64A8F1447A8ABF9E9E0496D82A"/>
    <w:rsid w:val="00A85443"/>
  </w:style>
  <w:style w:type="paragraph" w:customStyle="1" w:styleId="066CEAC042FD4DF7A42DA6649F39775A">
    <w:name w:val="066CEAC042FD4DF7A42DA6649F39775A"/>
    <w:rsid w:val="00A85443"/>
  </w:style>
  <w:style w:type="paragraph" w:customStyle="1" w:styleId="30A4CA3AA2344DEE9B58B298C60EDEA2">
    <w:name w:val="30A4CA3AA2344DEE9B58B298C60EDEA2"/>
    <w:rsid w:val="00A85443"/>
  </w:style>
  <w:style w:type="paragraph" w:customStyle="1" w:styleId="43C8CF3C79294547BDA95041E477DEA2">
    <w:name w:val="43C8CF3C79294547BDA95041E477DEA2"/>
    <w:rsid w:val="00A85443"/>
  </w:style>
  <w:style w:type="paragraph" w:customStyle="1" w:styleId="BF2DB755213D44FD9352207D83B5D670">
    <w:name w:val="BF2DB755213D44FD9352207D83B5D670"/>
    <w:rsid w:val="00000E00"/>
  </w:style>
  <w:style w:type="paragraph" w:customStyle="1" w:styleId="C779FA1DA396C1468CB8D8140C3E644A">
    <w:name w:val="C779FA1DA396C1468CB8D8140C3E644A"/>
    <w:rsid w:val="00B74F52"/>
    <w:pPr>
      <w:spacing w:after="0" w:line="240" w:lineRule="auto"/>
    </w:pPr>
    <w:rPr>
      <w:sz w:val="24"/>
      <w:szCs w:val="24"/>
    </w:rPr>
  </w:style>
  <w:style w:type="paragraph" w:customStyle="1" w:styleId="05E6BB001316DD4CAF0247BB9EEB6EE7">
    <w:name w:val="05E6BB001316DD4CAF0247BB9EEB6EE7"/>
    <w:rsid w:val="00B74F52"/>
    <w:pPr>
      <w:spacing w:after="0" w:line="240" w:lineRule="auto"/>
    </w:pPr>
    <w:rPr>
      <w:sz w:val="24"/>
      <w:szCs w:val="24"/>
    </w:rPr>
  </w:style>
  <w:style w:type="paragraph" w:customStyle="1" w:styleId="4B76C1548F26A2499B2EE52CE7A1F021">
    <w:name w:val="4B76C1548F26A2499B2EE52CE7A1F021"/>
    <w:rsid w:val="00B74F52"/>
    <w:pPr>
      <w:spacing w:after="0" w:line="240" w:lineRule="auto"/>
    </w:pPr>
    <w:rPr>
      <w:sz w:val="24"/>
      <w:szCs w:val="24"/>
    </w:rPr>
  </w:style>
  <w:style w:type="paragraph" w:customStyle="1" w:styleId="2B4A32556B5C224AACC1EAF8E7CCC394">
    <w:name w:val="2B4A32556B5C224AACC1EAF8E7CCC394"/>
    <w:rsid w:val="00B74F52"/>
    <w:pPr>
      <w:spacing w:after="0" w:line="240" w:lineRule="auto"/>
    </w:pPr>
    <w:rPr>
      <w:sz w:val="24"/>
      <w:szCs w:val="24"/>
    </w:rPr>
  </w:style>
  <w:style w:type="paragraph" w:customStyle="1" w:styleId="26FD2D5CD938044B8B029572627150F9">
    <w:name w:val="26FD2D5CD938044B8B029572627150F9"/>
    <w:rsid w:val="00540E0E"/>
    <w:pPr>
      <w:spacing w:after="0" w:line="240" w:lineRule="auto"/>
    </w:pPr>
    <w:rPr>
      <w:sz w:val="24"/>
      <w:szCs w:val="24"/>
      <w:lang w:eastAsia="ja-JP"/>
    </w:rPr>
  </w:style>
  <w:style w:type="paragraph" w:customStyle="1" w:styleId="0C9A35D0A9A467409C3DC97361DDEAFF">
    <w:name w:val="0C9A35D0A9A467409C3DC97361DDEAFF"/>
    <w:rsid w:val="00540E0E"/>
    <w:pPr>
      <w:spacing w:after="0" w:line="240" w:lineRule="auto"/>
    </w:pPr>
    <w:rPr>
      <w:sz w:val="24"/>
      <w:szCs w:val="24"/>
      <w:lang w:eastAsia="ja-JP"/>
    </w:rPr>
  </w:style>
  <w:style w:type="paragraph" w:customStyle="1" w:styleId="AD0134D2CAA86E4F9D1A14347C261852">
    <w:name w:val="AD0134D2CAA86E4F9D1A14347C261852"/>
    <w:rsid w:val="00540E0E"/>
    <w:pPr>
      <w:spacing w:after="0" w:line="240" w:lineRule="auto"/>
    </w:pPr>
    <w:rPr>
      <w:sz w:val="24"/>
      <w:szCs w:val="24"/>
      <w:lang w:eastAsia="ja-JP"/>
    </w:rPr>
  </w:style>
  <w:style w:type="paragraph" w:customStyle="1" w:styleId="177A188C3153C04598839DD68676CC30">
    <w:name w:val="177A188C3153C04598839DD68676CC30"/>
    <w:rsid w:val="00540E0E"/>
    <w:pPr>
      <w:spacing w:after="0" w:line="240" w:lineRule="auto"/>
    </w:pPr>
    <w:rPr>
      <w:sz w:val="24"/>
      <w:szCs w:val="24"/>
      <w:lang w:eastAsia="ja-JP"/>
    </w:rPr>
  </w:style>
  <w:style w:type="paragraph" w:customStyle="1" w:styleId="C95236E480095547BEBCEBAF6B11AC8B">
    <w:name w:val="C95236E480095547BEBCEBAF6B11AC8B"/>
    <w:rsid w:val="00540E0E"/>
    <w:pPr>
      <w:spacing w:after="0" w:line="240" w:lineRule="auto"/>
    </w:pPr>
    <w:rPr>
      <w:sz w:val="24"/>
      <w:szCs w:val="24"/>
      <w:lang w:eastAsia="ja-JP"/>
    </w:rPr>
  </w:style>
  <w:style w:type="paragraph" w:customStyle="1" w:styleId="57686929A3EA1F43BB8D5F076EF966D0">
    <w:name w:val="57686929A3EA1F43BB8D5F076EF966D0"/>
    <w:rsid w:val="00540E0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E0E"/>
    <w:rPr>
      <w:color w:val="808080"/>
    </w:rPr>
  </w:style>
  <w:style w:type="paragraph" w:customStyle="1" w:styleId="F27812E3B76C41B887DA6A45A53B6886">
    <w:name w:val="F27812E3B76C41B887DA6A45A53B6886"/>
  </w:style>
  <w:style w:type="paragraph" w:customStyle="1" w:styleId="F3F13CEAC4324358A74B68063CD1A3A9">
    <w:name w:val="F3F13CEAC4324358A74B68063CD1A3A9"/>
  </w:style>
  <w:style w:type="paragraph" w:customStyle="1" w:styleId="3748AAE3778E4248B71D71DBF32385B4">
    <w:name w:val="3748AAE3778E4248B71D71DBF32385B4"/>
  </w:style>
  <w:style w:type="paragraph" w:customStyle="1" w:styleId="9DCC8207383F4764A7D0314127CC6B6E">
    <w:name w:val="9DCC8207383F4764A7D0314127CC6B6E"/>
  </w:style>
  <w:style w:type="paragraph" w:customStyle="1" w:styleId="F40888EEDE52458B80D3FF6A5FB8591C">
    <w:name w:val="F40888EEDE52458B80D3FF6A5FB8591C"/>
  </w:style>
  <w:style w:type="paragraph" w:customStyle="1" w:styleId="612D9A559B534870997BE9FE17FFB772">
    <w:name w:val="612D9A559B534870997BE9FE17FFB772"/>
  </w:style>
  <w:style w:type="paragraph" w:customStyle="1" w:styleId="7B46E409348B4D2BAB323A523C0F5C09">
    <w:name w:val="7B46E409348B4D2BAB323A523C0F5C09"/>
  </w:style>
  <w:style w:type="paragraph" w:customStyle="1" w:styleId="29FBB955A24D42C2B87CBC98A700CC0C">
    <w:name w:val="29FBB955A24D42C2B87CBC98A700CC0C"/>
  </w:style>
  <w:style w:type="paragraph" w:customStyle="1" w:styleId="23D84F1ECA9340D899B7C38488A4EF0B">
    <w:name w:val="23D84F1ECA9340D899B7C38488A4EF0B"/>
  </w:style>
  <w:style w:type="paragraph" w:customStyle="1" w:styleId="CC2CA84CBCC44E158350CB3376575D54">
    <w:name w:val="CC2CA84CBCC44E158350CB3376575D54"/>
  </w:style>
  <w:style w:type="paragraph" w:customStyle="1" w:styleId="F14EC24498FB4F1FB2A7829BA55E1E8F">
    <w:name w:val="F14EC24498FB4F1FB2A7829BA55E1E8F"/>
  </w:style>
  <w:style w:type="paragraph" w:customStyle="1" w:styleId="E8574A55C63447AA9D7E2F53E14A02F4">
    <w:name w:val="E8574A55C63447AA9D7E2F53E14A02F4"/>
  </w:style>
  <w:style w:type="paragraph" w:customStyle="1" w:styleId="C19E31263C8B400B8DF6CE4889BBD4DC">
    <w:name w:val="C19E31263C8B400B8DF6CE4889BBD4DC"/>
  </w:style>
  <w:style w:type="paragraph" w:customStyle="1" w:styleId="F968BDD58BE546DA9AF37BC7CB0EA58D">
    <w:name w:val="F968BDD58BE546DA9AF37BC7CB0EA58D"/>
  </w:style>
  <w:style w:type="paragraph" w:customStyle="1" w:styleId="DB64A402CD5846E28FB813D8581319E7">
    <w:name w:val="DB64A402CD5846E28FB813D8581319E7"/>
  </w:style>
  <w:style w:type="paragraph" w:customStyle="1" w:styleId="98DF3E14FE05496E9ECF4C0F0A476A2E">
    <w:name w:val="98DF3E14FE05496E9ECF4C0F0A476A2E"/>
  </w:style>
  <w:style w:type="paragraph" w:customStyle="1" w:styleId="E8C05287B1544DFC8C27769DB9D6FA77">
    <w:name w:val="E8C05287B1544DFC8C27769DB9D6FA77"/>
  </w:style>
  <w:style w:type="paragraph" w:customStyle="1" w:styleId="DA2247AA366F468CABA30F78B5B9B38B">
    <w:name w:val="DA2247AA366F468CABA30F78B5B9B38B"/>
  </w:style>
  <w:style w:type="paragraph" w:customStyle="1" w:styleId="3E080712D40F4319B990A211D0C76F63">
    <w:name w:val="3E080712D40F4319B990A211D0C76F63"/>
  </w:style>
  <w:style w:type="paragraph" w:customStyle="1" w:styleId="AD8146B9220B4BE98CA44D67AB8AB5F0">
    <w:name w:val="AD8146B9220B4BE98CA44D67AB8AB5F0"/>
  </w:style>
  <w:style w:type="paragraph" w:customStyle="1" w:styleId="F98DD53A64FD4B17B1B8EE27B1608EAF">
    <w:name w:val="F98DD53A64FD4B17B1B8EE27B1608EAF"/>
  </w:style>
  <w:style w:type="paragraph" w:customStyle="1" w:styleId="5875AD25286A4FD78FD8109A36DD2921">
    <w:name w:val="5875AD25286A4FD78FD8109A36DD2921"/>
  </w:style>
  <w:style w:type="paragraph" w:customStyle="1" w:styleId="90C1E01C4C6A4B9492E50FFEC3B8F744">
    <w:name w:val="90C1E01C4C6A4B9492E50FFEC3B8F744"/>
  </w:style>
  <w:style w:type="paragraph" w:customStyle="1" w:styleId="BF1C5FD2C9814ECC8F18156E966427EB">
    <w:name w:val="BF1C5FD2C9814ECC8F18156E966427EB"/>
  </w:style>
  <w:style w:type="paragraph" w:customStyle="1" w:styleId="136192024AE64F84903E5EB9EFBEA2B2">
    <w:name w:val="136192024AE64F84903E5EB9EFBEA2B2"/>
  </w:style>
  <w:style w:type="paragraph" w:customStyle="1" w:styleId="3F0E35F37C5041CC8611D403744FA37E">
    <w:name w:val="3F0E35F37C5041CC8611D403744FA37E"/>
  </w:style>
  <w:style w:type="paragraph" w:customStyle="1" w:styleId="584F32495F5746969DA589C2B5F4E62A">
    <w:name w:val="584F32495F5746969DA589C2B5F4E62A"/>
  </w:style>
  <w:style w:type="paragraph" w:customStyle="1" w:styleId="8E90A4319050492489ECBFDDB371DDA5">
    <w:name w:val="8E90A4319050492489ECBFDDB371DDA5"/>
  </w:style>
  <w:style w:type="paragraph" w:customStyle="1" w:styleId="62FF813BDA034734B39A9541EE003EAF">
    <w:name w:val="62FF813BDA034734B39A9541EE003EAF"/>
  </w:style>
  <w:style w:type="paragraph" w:customStyle="1" w:styleId="63435BF8E85E42EC907BBF899D66BE17">
    <w:name w:val="63435BF8E85E42EC907BBF899D66BE17"/>
  </w:style>
  <w:style w:type="paragraph" w:customStyle="1" w:styleId="CE1D18EBD4FA4DE3935447C4C3A281FD">
    <w:name w:val="CE1D18EBD4FA4DE3935447C4C3A281FD"/>
  </w:style>
  <w:style w:type="paragraph" w:customStyle="1" w:styleId="08FA48CB802E40C1B03EA86FAF3FDFB8">
    <w:name w:val="08FA48CB802E40C1B03EA86FAF3FDFB8"/>
  </w:style>
  <w:style w:type="paragraph" w:customStyle="1" w:styleId="E4F95722E27842FB99A4601D3CE0A93E">
    <w:name w:val="E4F95722E27842FB99A4601D3CE0A93E"/>
  </w:style>
  <w:style w:type="paragraph" w:customStyle="1" w:styleId="06E2E5A15FC24C4CB14BEE4F26F2848C">
    <w:name w:val="06E2E5A15FC24C4CB14BEE4F26F2848C"/>
  </w:style>
  <w:style w:type="paragraph" w:customStyle="1" w:styleId="B4DD830D742B428087F4636724DEA28B">
    <w:name w:val="B4DD830D742B428087F4636724DEA28B"/>
  </w:style>
  <w:style w:type="paragraph" w:customStyle="1" w:styleId="6DE81D0D9CAC46B8B1CF4FD6FCA35468">
    <w:name w:val="6DE81D0D9CAC46B8B1CF4FD6FCA35468"/>
  </w:style>
  <w:style w:type="paragraph" w:customStyle="1" w:styleId="00DDE943B4C448CAA380AE0A45140790">
    <w:name w:val="00DDE943B4C448CAA380AE0A45140790"/>
  </w:style>
  <w:style w:type="paragraph" w:customStyle="1" w:styleId="BEC1B50F255B4C66AEF7A06CDCF84D91">
    <w:name w:val="BEC1B50F255B4C66AEF7A06CDCF84D91"/>
  </w:style>
  <w:style w:type="paragraph" w:customStyle="1" w:styleId="3DA740BB0F804B3BA5C055822049A24D">
    <w:name w:val="3DA740BB0F804B3BA5C055822049A24D"/>
  </w:style>
  <w:style w:type="paragraph" w:customStyle="1" w:styleId="D7409FA1BF164D2DBD24EB82FE8CADE0">
    <w:name w:val="D7409FA1BF164D2DBD24EB82FE8CADE0"/>
  </w:style>
  <w:style w:type="paragraph" w:customStyle="1" w:styleId="026A59A576C349C88F80E2D137A61186">
    <w:name w:val="026A59A576C349C88F80E2D137A61186"/>
  </w:style>
  <w:style w:type="paragraph" w:customStyle="1" w:styleId="2F68DA90AFB54689AA8170FEE9950BCE">
    <w:name w:val="2F68DA90AFB54689AA8170FEE9950BCE"/>
  </w:style>
  <w:style w:type="paragraph" w:customStyle="1" w:styleId="B5AA844C72D049E9B6396C91E7250357">
    <w:name w:val="B5AA844C72D049E9B6396C91E7250357"/>
  </w:style>
  <w:style w:type="paragraph" w:customStyle="1" w:styleId="E786250354184B1BA570E414DE087ED1">
    <w:name w:val="E786250354184B1BA570E414DE087ED1"/>
  </w:style>
  <w:style w:type="paragraph" w:customStyle="1" w:styleId="FDF7966824A24F33AAC9FDE3BE4602FC">
    <w:name w:val="FDF7966824A24F33AAC9FDE3BE4602FC"/>
  </w:style>
  <w:style w:type="paragraph" w:customStyle="1" w:styleId="A340002407E54F979D131DE7BE7547D9">
    <w:name w:val="A340002407E54F979D131DE7BE7547D9"/>
  </w:style>
  <w:style w:type="paragraph" w:customStyle="1" w:styleId="E06904A3B9DD4FD48A88979E524C6E6D">
    <w:name w:val="E06904A3B9DD4FD48A88979E524C6E6D"/>
  </w:style>
  <w:style w:type="paragraph" w:customStyle="1" w:styleId="69DBEC000C8E49B8A950FF6F3D20536F">
    <w:name w:val="69DBEC000C8E49B8A950FF6F3D20536F"/>
  </w:style>
  <w:style w:type="paragraph" w:customStyle="1" w:styleId="6F6FD5C9B138441CB2CD77F3206C97A7">
    <w:name w:val="6F6FD5C9B138441CB2CD77F3206C97A7"/>
  </w:style>
  <w:style w:type="paragraph" w:customStyle="1" w:styleId="C489BC3E42F34F0993EC2E29D997875B">
    <w:name w:val="C489BC3E42F34F0993EC2E29D997875B"/>
  </w:style>
  <w:style w:type="paragraph" w:customStyle="1" w:styleId="17798E15C6A049CC92AA1E39E73BC123">
    <w:name w:val="17798E15C6A049CC92AA1E39E73BC123"/>
  </w:style>
  <w:style w:type="paragraph" w:customStyle="1" w:styleId="CE5AAE05D19941CBB77C48B503CD8E13">
    <w:name w:val="CE5AAE05D19941CBB77C48B503CD8E13"/>
  </w:style>
  <w:style w:type="paragraph" w:customStyle="1" w:styleId="1EE067AA543342DB87E2E3E32A6EE47D">
    <w:name w:val="1EE067AA543342DB87E2E3E32A6EE47D"/>
  </w:style>
  <w:style w:type="paragraph" w:customStyle="1" w:styleId="57B4B58F0AEE4C15B7B171815B187068">
    <w:name w:val="57B4B58F0AEE4C15B7B171815B187068"/>
  </w:style>
  <w:style w:type="paragraph" w:customStyle="1" w:styleId="42993DE8E620488CB575E5F11E19635E">
    <w:name w:val="42993DE8E620488CB575E5F11E19635E"/>
  </w:style>
  <w:style w:type="paragraph" w:customStyle="1" w:styleId="90BAB29B3D8246DEB9F6512251945112">
    <w:name w:val="90BAB29B3D8246DEB9F6512251945112"/>
  </w:style>
  <w:style w:type="paragraph" w:customStyle="1" w:styleId="40C1CE7586824E1F98A9CBEBD7B88A4E">
    <w:name w:val="40C1CE7586824E1F98A9CBEBD7B88A4E"/>
  </w:style>
  <w:style w:type="paragraph" w:customStyle="1" w:styleId="E9B3360774544606A3D8B3BD7ACFF296">
    <w:name w:val="E9B3360774544606A3D8B3BD7ACFF296"/>
  </w:style>
  <w:style w:type="paragraph" w:customStyle="1" w:styleId="879058102C2646EFBBF894F6E14D12EF">
    <w:name w:val="879058102C2646EFBBF894F6E14D12EF"/>
  </w:style>
  <w:style w:type="paragraph" w:customStyle="1" w:styleId="51DDFFCA7925469FA4D333B8925E6AD5">
    <w:name w:val="51DDFFCA7925469FA4D333B8925E6AD5"/>
  </w:style>
  <w:style w:type="paragraph" w:customStyle="1" w:styleId="B1CCB17C4B1048B4BF8C21A87BB40567">
    <w:name w:val="B1CCB17C4B1048B4BF8C21A87BB40567"/>
  </w:style>
  <w:style w:type="paragraph" w:customStyle="1" w:styleId="27ADC71D0DA54642BBB405EDEE771C00">
    <w:name w:val="27ADC71D0DA54642BBB405EDEE771C00"/>
  </w:style>
  <w:style w:type="paragraph" w:customStyle="1" w:styleId="BCF499D519A648B99B2C5A359CEA70A1">
    <w:name w:val="BCF499D519A648B99B2C5A359CEA70A1"/>
  </w:style>
  <w:style w:type="paragraph" w:customStyle="1" w:styleId="CDEEDF24B5BD44BE89829E0D27ECDF22">
    <w:name w:val="CDEEDF24B5BD44BE89829E0D27ECDF22"/>
  </w:style>
  <w:style w:type="paragraph" w:customStyle="1" w:styleId="0D454BFEEBF84E559D3DC4ABBA23C8F7">
    <w:name w:val="0D454BFEEBF84E559D3DC4ABBA23C8F7"/>
  </w:style>
  <w:style w:type="paragraph" w:customStyle="1" w:styleId="2A8396654C4240069E38B62823A12977">
    <w:name w:val="2A8396654C4240069E38B62823A12977"/>
  </w:style>
  <w:style w:type="paragraph" w:customStyle="1" w:styleId="28C11193173644F384F6AB02F9E7773D">
    <w:name w:val="28C11193173644F384F6AB02F9E7773D"/>
  </w:style>
  <w:style w:type="paragraph" w:customStyle="1" w:styleId="7CABCA8D63C14EE48906BC875099BDF1">
    <w:name w:val="7CABCA8D63C14EE48906BC875099BDF1"/>
  </w:style>
  <w:style w:type="paragraph" w:customStyle="1" w:styleId="11879A1E9373436C8DE8B050BC50F3F6">
    <w:name w:val="11879A1E9373436C8DE8B050BC50F3F6"/>
  </w:style>
  <w:style w:type="paragraph" w:customStyle="1" w:styleId="4CD264863F34419E92E203357E677D25">
    <w:name w:val="4CD264863F34419E92E203357E677D25"/>
  </w:style>
  <w:style w:type="paragraph" w:customStyle="1" w:styleId="1E9D8053FE344F9FB360BB6BB2951872">
    <w:name w:val="1E9D8053FE344F9FB360BB6BB2951872"/>
  </w:style>
  <w:style w:type="paragraph" w:customStyle="1" w:styleId="1D2DF547F5A84B89B1AE5F33EA143506">
    <w:name w:val="1D2DF547F5A84B89B1AE5F33EA143506"/>
  </w:style>
  <w:style w:type="paragraph" w:customStyle="1" w:styleId="8C7397BE2D73418899AF8E340C81AF7D">
    <w:name w:val="8C7397BE2D73418899AF8E340C81AF7D"/>
  </w:style>
  <w:style w:type="paragraph" w:customStyle="1" w:styleId="1CD41CE18A63447D9E657A32DC72B6A4">
    <w:name w:val="1CD41CE18A63447D9E657A32DC72B6A4"/>
  </w:style>
  <w:style w:type="paragraph" w:customStyle="1" w:styleId="0DA26191475044F396F43924C353F853">
    <w:name w:val="0DA26191475044F396F43924C353F853"/>
  </w:style>
  <w:style w:type="paragraph" w:customStyle="1" w:styleId="3F07947FB1884C5BBB3D278163A2A67E">
    <w:name w:val="3F07947FB1884C5BBB3D278163A2A67E"/>
  </w:style>
  <w:style w:type="paragraph" w:customStyle="1" w:styleId="3A84317DDF0F42609782DD2D4BC2F09C">
    <w:name w:val="3A84317DDF0F42609782DD2D4BC2F09C"/>
  </w:style>
  <w:style w:type="paragraph" w:customStyle="1" w:styleId="506D387790C646619CAC95A12C3F6673">
    <w:name w:val="506D387790C646619CAC95A12C3F6673"/>
  </w:style>
  <w:style w:type="paragraph" w:customStyle="1" w:styleId="9C9DFAB385014E65AC94563D6A755647">
    <w:name w:val="9C9DFAB385014E65AC94563D6A755647"/>
  </w:style>
  <w:style w:type="paragraph" w:customStyle="1" w:styleId="9A7AC1922FEF42B8B912F9B7E550ACFF">
    <w:name w:val="9A7AC1922FEF42B8B912F9B7E550ACFF"/>
  </w:style>
  <w:style w:type="paragraph" w:customStyle="1" w:styleId="C66693095F0C4DEDBE148484A9113913">
    <w:name w:val="C66693095F0C4DEDBE148484A9113913"/>
  </w:style>
  <w:style w:type="paragraph" w:customStyle="1" w:styleId="6B4B03F972254A1C84049EDF4F83BFD4">
    <w:name w:val="6B4B03F972254A1C84049EDF4F83BFD4"/>
  </w:style>
  <w:style w:type="paragraph" w:customStyle="1" w:styleId="BBB22034FE37439386159A6EE731BB95">
    <w:name w:val="BBB22034FE37439386159A6EE731BB95"/>
  </w:style>
  <w:style w:type="paragraph" w:customStyle="1" w:styleId="22CAEA644205423E974C8569130E75A3">
    <w:name w:val="22CAEA644205423E974C8569130E75A3"/>
  </w:style>
  <w:style w:type="paragraph" w:customStyle="1" w:styleId="03D01E758B3F4876BAFE3934332A71DA">
    <w:name w:val="03D01E758B3F4876BAFE3934332A71DA"/>
  </w:style>
  <w:style w:type="paragraph" w:customStyle="1" w:styleId="4DA65CE0B947410A96FE0DA71D3A065D">
    <w:name w:val="4DA65CE0B947410A96FE0DA71D3A065D"/>
  </w:style>
  <w:style w:type="paragraph" w:customStyle="1" w:styleId="D038E971DE0648738D5938BBFFEB90A1">
    <w:name w:val="D038E971DE0648738D5938BBFFEB90A1"/>
  </w:style>
  <w:style w:type="paragraph" w:customStyle="1" w:styleId="956F4EBB08C644B19CFB5AE545E55401">
    <w:name w:val="956F4EBB08C644B19CFB5AE545E55401"/>
  </w:style>
  <w:style w:type="paragraph" w:customStyle="1" w:styleId="9F351A1A6FC94A738C716AED411941CE">
    <w:name w:val="9F351A1A6FC94A738C716AED411941CE"/>
  </w:style>
  <w:style w:type="paragraph" w:customStyle="1" w:styleId="9D523787D918491DA113389F2A7D93AD">
    <w:name w:val="9D523787D918491DA113389F2A7D93AD"/>
  </w:style>
  <w:style w:type="paragraph" w:customStyle="1" w:styleId="CCD126E652F34D25A7F0D6597CE23F87">
    <w:name w:val="CCD126E652F34D25A7F0D6597CE23F87"/>
  </w:style>
  <w:style w:type="paragraph" w:customStyle="1" w:styleId="A6C54D6998134B94B671DEA24BC683DD">
    <w:name w:val="A6C54D6998134B94B671DEA24BC683DD"/>
  </w:style>
  <w:style w:type="paragraph" w:customStyle="1" w:styleId="765A5D7B9E5343ADB8BD6DBAACB74807">
    <w:name w:val="765A5D7B9E5343ADB8BD6DBAACB74807"/>
  </w:style>
  <w:style w:type="paragraph" w:customStyle="1" w:styleId="AA68A1AF62E145EF9225C465385506C2">
    <w:name w:val="AA68A1AF62E145EF9225C465385506C2"/>
  </w:style>
  <w:style w:type="paragraph" w:customStyle="1" w:styleId="698EA2BFB0E04796A32B0049EA1B2B9E">
    <w:name w:val="698EA2BFB0E04796A32B0049EA1B2B9E"/>
  </w:style>
  <w:style w:type="paragraph" w:customStyle="1" w:styleId="F267575C8AA542CDAADFA210D37BB547">
    <w:name w:val="F267575C8AA542CDAADFA210D37BB547"/>
  </w:style>
  <w:style w:type="paragraph" w:customStyle="1" w:styleId="FAE0BB74DE9947F6998B1B702049375A">
    <w:name w:val="FAE0BB74DE9947F6998B1B702049375A"/>
  </w:style>
  <w:style w:type="paragraph" w:customStyle="1" w:styleId="4E54A2C9CD914DAA860DB0678BEA14AB">
    <w:name w:val="4E54A2C9CD914DAA860DB0678BEA14AB"/>
  </w:style>
  <w:style w:type="paragraph" w:customStyle="1" w:styleId="BBE0A7812BAC4733AD255C5801F22BC8">
    <w:name w:val="BBE0A7812BAC4733AD255C5801F22BC8"/>
  </w:style>
  <w:style w:type="paragraph" w:customStyle="1" w:styleId="0C1111985809422C8D4EAE7CF852874A">
    <w:name w:val="0C1111985809422C8D4EAE7CF852874A"/>
  </w:style>
  <w:style w:type="paragraph" w:customStyle="1" w:styleId="3B99B4B0453049DAAA8737EA2BB8CBC2">
    <w:name w:val="3B99B4B0453049DAAA8737EA2BB8CBC2"/>
  </w:style>
  <w:style w:type="paragraph" w:customStyle="1" w:styleId="D86ED9361AF040AAAEEAECAFD78C53E1">
    <w:name w:val="D86ED9361AF040AAAEEAECAFD78C53E1"/>
  </w:style>
  <w:style w:type="paragraph" w:customStyle="1" w:styleId="74ED3FF549394A2F8E17A5974B8276D5">
    <w:name w:val="74ED3FF549394A2F8E17A5974B8276D5"/>
  </w:style>
  <w:style w:type="paragraph" w:customStyle="1" w:styleId="96A3A85046CC4CB0AED753CF6CEA4EEA">
    <w:name w:val="96A3A85046CC4CB0AED753CF6CEA4EEA"/>
  </w:style>
  <w:style w:type="paragraph" w:customStyle="1" w:styleId="C9D8F23D30C84BE28A8E75F83DB2677D">
    <w:name w:val="C9D8F23D30C84BE28A8E75F83DB2677D"/>
  </w:style>
  <w:style w:type="paragraph" w:customStyle="1" w:styleId="ECCA25A1D1514D868B2F74F238D959D3">
    <w:name w:val="ECCA25A1D1514D868B2F74F238D959D3"/>
  </w:style>
  <w:style w:type="paragraph" w:customStyle="1" w:styleId="B6A6931FB18F4859A85FB29880E1F35C">
    <w:name w:val="B6A6931FB18F4859A85FB29880E1F35C"/>
  </w:style>
  <w:style w:type="paragraph" w:customStyle="1" w:styleId="CEECEEA8B3CE484BA0E724544CC852C1">
    <w:name w:val="CEECEEA8B3CE484BA0E724544CC852C1"/>
  </w:style>
  <w:style w:type="paragraph" w:customStyle="1" w:styleId="15D12E80552C45B583F3766F63F63070">
    <w:name w:val="15D12E80552C45B583F3766F63F63070"/>
  </w:style>
  <w:style w:type="paragraph" w:customStyle="1" w:styleId="B900622A33904DF0AB0F59A7F9C426DB">
    <w:name w:val="B900622A33904DF0AB0F59A7F9C426DB"/>
  </w:style>
  <w:style w:type="paragraph" w:customStyle="1" w:styleId="E1D656A1530D4E47BBB2B230EBCD7AB7">
    <w:name w:val="E1D656A1530D4E47BBB2B230EBCD7AB7"/>
  </w:style>
  <w:style w:type="paragraph" w:customStyle="1" w:styleId="9DB7A96DD9E44EDEA1B961DDA91C9903">
    <w:name w:val="9DB7A96DD9E44EDEA1B961DDA91C9903"/>
  </w:style>
  <w:style w:type="paragraph" w:customStyle="1" w:styleId="F5173EEDF63041F190DEBCE8CBF7B2F4">
    <w:name w:val="F5173EEDF63041F190DEBCE8CBF7B2F4"/>
  </w:style>
  <w:style w:type="paragraph" w:customStyle="1" w:styleId="5E4A50CBC9F4445096E37A8BB871675F">
    <w:name w:val="5E4A50CBC9F4445096E37A8BB871675F"/>
  </w:style>
  <w:style w:type="paragraph" w:customStyle="1" w:styleId="6A71827AB3664040AF50E47FF560749C">
    <w:name w:val="6A71827AB3664040AF50E47FF560749C"/>
  </w:style>
  <w:style w:type="paragraph" w:customStyle="1" w:styleId="C9DD18020F274958A78AFCCE47B30670">
    <w:name w:val="C9DD18020F274958A78AFCCE47B30670"/>
  </w:style>
  <w:style w:type="paragraph" w:customStyle="1" w:styleId="0342B74F4BB248E2B21B0A4608620EBE">
    <w:name w:val="0342B74F4BB248E2B21B0A4608620EBE"/>
  </w:style>
  <w:style w:type="paragraph" w:customStyle="1" w:styleId="5C2EA4F463CA48C3B69169A171497050">
    <w:name w:val="5C2EA4F463CA48C3B69169A171497050"/>
  </w:style>
  <w:style w:type="paragraph" w:customStyle="1" w:styleId="3BCD977E53F84464BFE0815496DBDB96">
    <w:name w:val="3BCD977E53F84464BFE0815496DBDB96"/>
  </w:style>
  <w:style w:type="paragraph" w:customStyle="1" w:styleId="B9DF65624A4F4490AF13A847D513C388">
    <w:name w:val="B9DF65624A4F4490AF13A847D513C388"/>
  </w:style>
  <w:style w:type="paragraph" w:customStyle="1" w:styleId="F24886759FED44CD914698DAF5810270">
    <w:name w:val="F24886759FED44CD914698DAF5810270"/>
  </w:style>
  <w:style w:type="paragraph" w:customStyle="1" w:styleId="FF8C7B6200414F078020A66218F47D7B">
    <w:name w:val="FF8C7B6200414F078020A66218F47D7B"/>
  </w:style>
  <w:style w:type="paragraph" w:customStyle="1" w:styleId="FCAD329F4D104AF1992AE67C9FC512BC">
    <w:name w:val="FCAD329F4D104AF1992AE67C9FC512BC"/>
  </w:style>
  <w:style w:type="paragraph" w:customStyle="1" w:styleId="8D0AB2E9204F4786A2D2F180EC30C487">
    <w:name w:val="8D0AB2E9204F4786A2D2F180EC30C487"/>
  </w:style>
  <w:style w:type="paragraph" w:customStyle="1" w:styleId="2A6CF883925C49E1B31913D59CDFF253">
    <w:name w:val="2A6CF883925C49E1B31913D59CDFF253"/>
  </w:style>
  <w:style w:type="paragraph" w:customStyle="1" w:styleId="96E3ACBE62624E8A97DC2341D4307616">
    <w:name w:val="96E3ACBE62624E8A97DC2341D4307616"/>
  </w:style>
  <w:style w:type="paragraph" w:customStyle="1" w:styleId="3D21CB81B9C44CF9A7F25BE99E3C5937">
    <w:name w:val="3D21CB81B9C44CF9A7F25BE99E3C5937"/>
  </w:style>
  <w:style w:type="paragraph" w:customStyle="1" w:styleId="4F07D724C391461EB62E5E2B830B5B58">
    <w:name w:val="4F07D724C391461EB62E5E2B830B5B58"/>
  </w:style>
  <w:style w:type="paragraph" w:customStyle="1" w:styleId="0A0997A2CDF4479AAA5E359F77D9535E">
    <w:name w:val="0A0997A2CDF4479AAA5E359F77D9535E"/>
  </w:style>
  <w:style w:type="paragraph" w:customStyle="1" w:styleId="68425E76E5F7410F966A02F7C00163DA">
    <w:name w:val="68425E76E5F7410F966A02F7C00163DA"/>
  </w:style>
  <w:style w:type="paragraph" w:customStyle="1" w:styleId="786058A10A0E4C018DB94791CAB8D9EC">
    <w:name w:val="786058A10A0E4C018DB94791CAB8D9EC"/>
  </w:style>
  <w:style w:type="paragraph" w:customStyle="1" w:styleId="56A05C1FE8C1410BB0C9E897657A41B3">
    <w:name w:val="56A05C1FE8C1410BB0C9E897657A41B3"/>
  </w:style>
  <w:style w:type="paragraph" w:customStyle="1" w:styleId="ED15FB22922544F2AC5353806D4837DC">
    <w:name w:val="ED15FB22922544F2AC5353806D4837DC"/>
  </w:style>
  <w:style w:type="paragraph" w:customStyle="1" w:styleId="6427B77D176E4BE59640C3DFC8097DB9">
    <w:name w:val="6427B77D176E4BE59640C3DFC8097DB9"/>
  </w:style>
  <w:style w:type="paragraph" w:customStyle="1" w:styleId="D4D12E7092344055BDFC1E4BE2A9D758">
    <w:name w:val="D4D12E7092344055BDFC1E4BE2A9D758"/>
  </w:style>
  <w:style w:type="paragraph" w:customStyle="1" w:styleId="A8D11790DF014ED6856034E614A61DF0">
    <w:name w:val="A8D11790DF014ED6856034E614A61DF0"/>
  </w:style>
  <w:style w:type="paragraph" w:customStyle="1" w:styleId="797C4DFB79A747F7B4C4384021E4612F">
    <w:name w:val="797C4DFB79A747F7B4C4384021E4612F"/>
  </w:style>
  <w:style w:type="paragraph" w:customStyle="1" w:styleId="DDDBEFFD8ECE405183F68B98BE1C68CD">
    <w:name w:val="DDDBEFFD8ECE405183F68B98BE1C68CD"/>
  </w:style>
  <w:style w:type="paragraph" w:customStyle="1" w:styleId="F0D1E03C040746A6A74E5DA413D2C12D">
    <w:name w:val="F0D1E03C040746A6A74E5DA413D2C12D"/>
  </w:style>
  <w:style w:type="paragraph" w:customStyle="1" w:styleId="225A0D1094044135BFD8C3892C6F03FA">
    <w:name w:val="225A0D1094044135BFD8C3892C6F03FA"/>
  </w:style>
  <w:style w:type="paragraph" w:customStyle="1" w:styleId="BC5B2FD924314574ACD66DC8D502ED9D">
    <w:name w:val="BC5B2FD924314574ACD66DC8D502ED9D"/>
  </w:style>
  <w:style w:type="paragraph" w:customStyle="1" w:styleId="5CAAC83C32B148378CD04E6C47DAF6E2">
    <w:name w:val="5CAAC83C32B148378CD04E6C47DAF6E2"/>
  </w:style>
  <w:style w:type="paragraph" w:customStyle="1" w:styleId="378972EEA99741E1A33EEAD1ABCD4177">
    <w:name w:val="378972EEA99741E1A33EEAD1ABCD4177"/>
  </w:style>
  <w:style w:type="paragraph" w:customStyle="1" w:styleId="8F7C5BBC971F43A6B558F7D8D7DF572C">
    <w:name w:val="8F7C5BBC971F43A6B558F7D8D7DF572C"/>
  </w:style>
  <w:style w:type="paragraph" w:customStyle="1" w:styleId="AE910CF93FD84B66B5607C5638F1C49C">
    <w:name w:val="AE910CF93FD84B66B5607C5638F1C49C"/>
  </w:style>
  <w:style w:type="paragraph" w:customStyle="1" w:styleId="728F8DEDDE2C4E11B1023A83D82312C9">
    <w:name w:val="728F8DEDDE2C4E11B1023A83D82312C9"/>
  </w:style>
  <w:style w:type="paragraph" w:customStyle="1" w:styleId="3198847C54364350A2885CBD9794C9B3">
    <w:name w:val="3198847C54364350A2885CBD9794C9B3"/>
  </w:style>
  <w:style w:type="paragraph" w:customStyle="1" w:styleId="19519B806C854B80A8562EA826399417">
    <w:name w:val="19519B806C854B80A8562EA826399417"/>
  </w:style>
  <w:style w:type="paragraph" w:customStyle="1" w:styleId="639D78FB61E04B2094DC2210EA1291BC">
    <w:name w:val="639D78FB61E04B2094DC2210EA1291BC"/>
  </w:style>
  <w:style w:type="paragraph" w:customStyle="1" w:styleId="A73A607AE5B64663BEC1251B502F662F">
    <w:name w:val="A73A607AE5B64663BEC1251B502F662F"/>
  </w:style>
  <w:style w:type="paragraph" w:customStyle="1" w:styleId="547B9991F7B24ED0A01D267D0DD18987">
    <w:name w:val="547B9991F7B24ED0A01D267D0DD18987"/>
  </w:style>
  <w:style w:type="paragraph" w:customStyle="1" w:styleId="DE9A40148C0A4BD6A6CAA213943CD482">
    <w:name w:val="DE9A40148C0A4BD6A6CAA213943CD482"/>
  </w:style>
  <w:style w:type="paragraph" w:customStyle="1" w:styleId="DFDD9668F9A04714BAAA7D3F5AA51B11">
    <w:name w:val="DFDD9668F9A04714BAAA7D3F5AA51B11"/>
  </w:style>
  <w:style w:type="paragraph" w:customStyle="1" w:styleId="70B963B82E3B4B05829D88D2975E8722">
    <w:name w:val="70B963B82E3B4B05829D88D2975E8722"/>
  </w:style>
  <w:style w:type="paragraph" w:customStyle="1" w:styleId="F7BBC0DB4BD94372B14A726BA29108F3">
    <w:name w:val="F7BBC0DB4BD94372B14A726BA29108F3"/>
  </w:style>
  <w:style w:type="paragraph" w:customStyle="1" w:styleId="67F8D79A714A49C4AFDD31731C39A288">
    <w:name w:val="67F8D79A714A49C4AFDD31731C39A288"/>
  </w:style>
  <w:style w:type="paragraph" w:customStyle="1" w:styleId="22BA54FDC12D4E3DAD0A9017BEF797FF">
    <w:name w:val="22BA54FDC12D4E3DAD0A9017BEF797FF"/>
  </w:style>
  <w:style w:type="paragraph" w:customStyle="1" w:styleId="AA07587353DE4C22B2040D96CE4DBD1C">
    <w:name w:val="AA07587353DE4C22B2040D96CE4DBD1C"/>
  </w:style>
  <w:style w:type="paragraph" w:customStyle="1" w:styleId="96E819F549C54ECABA6CA47EF74E9072">
    <w:name w:val="96E819F549C54ECABA6CA47EF74E9072"/>
  </w:style>
  <w:style w:type="paragraph" w:customStyle="1" w:styleId="10627C677EBA4AE0ADA881F1DF7927D0">
    <w:name w:val="10627C677EBA4AE0ADA881F1DF7927D0"/>
  </w:style>
  <w:style w:type="paragraph" w:customStyle="1" w:styleId="109E5A4A71F047249FCDF637882C179F">
    <w:name w:val="109E5A4A71F047249FCDF637882C179F"/>
  </w:style>
  <w:style w:type="paragraph" w:customStyle="1" w:styleId="B52816A72ED9426F92F70C2EEB4AAE60">
    <w:name w:val="B52816A72ED9426F92F70C2EEB4AAE60"/>
  </w:style>
  <w:style w:type="paragraph" w:customStyle="1" w:styleId="5C014E692B71401FB328D11452102D68">
    <w:name w:val="5C014E692B71401FB328D11452102D68"/>
  </w:style>
  <w:style w:type="paragraph" w:customStyle="1" w:styleId="443DA2F2064F46448E1BC89678925996">
    <w:name w:val="443DA2F2064F46448E1BC89678925996"/>
  </w:style>
  <w:style w:type="paragraph" w:customStyle="1" w:styleId="3D86A94F4A0B421D8CBC18DFED91CDED">
    <w:name w:val="3D86A94F4A0B421D8CBC18DFED91CDED"/>
  </w:style>
  <w:style w:type="paragraph" w:customStyle="1" w:styleId="CD47780EB4BE4564B457D805033D96BC">
    <w:name w:val="CD47780EB4BE4564B457D805033D96BC"/>
  </w:style>
  <w:style w:type="paragraph" w:customStyle="1" w:styleId="F2F2E2ED459C49A99B7F1BA938E0F01F">
    <w:name w:val="F2F2E2ED459C49A99B7F1BA938E0F01F"/>
  </w:style>
  <w:style w:type="paragraph" w:customStyle="1" w:styleId="E8239EEAAC0C431DB693A2FD141303A2">
    <w:name w:val="E8239EEAAC0C431DB693A2FD141303A2"/>
  </w:style>
  <w:style w:type="paragraph" w:customStyle="1" w:styleId="AA0DA4DC95A040CF85D6113390C83125">
    <w:name w:val="AA0DA4DC95A040CF85D6113390C83125"/>
  </w:style>
  <w:style w:type="paragraph" w:customStyle="1" w:styleId="500F6CEE72BA4AB292A364EF3C11BC70">
    <w:name w:val="500F6CEE72BA4AB292A364EF3C11BC70"/>
  </w:style>
  <w:style w:type="paragraph" w:customStyle="1" w:styleId="EC7D4977C53B4BCEA6B05EA729D5249B">
    <w:name w:val="EC7D4977C53B4BCEA6B05EA729D5249B"/>
  </w:style>
  <w:style w:type="paragraph" w:customStyle="1" w:styleId="90645A73495047309B50AE2FD3483044">
    <w:name w:val="90645A73495047309B50AE2FD3483044"/>
  </w:style>
  <w:style w:type="paragraph" w:customStyle="1" w:styleId="EB3D431DB4E34D0EAE305CFD730B8BF6">
    <w:name w:val="EB3D431DB4E34D0EAE305CFD730B8BF6"/>
  </w:style>
  <w:style w:type="paragraph" w:customStyle="1" w:styleId="043ACFEBDE23470CA026BA6915AB4C00">
    <w:name w:val="043ACFEBDE23470CA026BA6915AB4C00"/>
  </w:style>
  <w:style w:type="paragraph" w:customStyle="1" w:styleId="973CECBAFD6343008726DBB99051746A">
    <w:name w:val="973CECBAFD6343008726DBB99051746A"/>
  </w:style>
  <w:style w:type="paragraph" w:customStyle="1" w:styleId="0FCDDA7018B14B86A102CF1D5FF3FE53">
    <w:name w:val="0FCDDA7018B14B86A102CF1D5FF3FE53"/>
  </w:style>
  <w:style w:type="paragraph" w:customStyle="1" w:styleId="1B80BE2F69AD455C8C776EC67454C418">
    <w:name w:val="1B80BE2F69AD455C8C776EC67454C418"/>
  </w:style>
  <w:style w:type="paragraph" w:customStyle="1" w:styleId="A0AF9F3BBB4B44A28287B434C1A451DB">
    <w:name w:val="A0AF9F3BBB4B44A28287B434C1A451DB"/>
  </w:style>
  <w:style w:type="paragraph" w:customStyle="1" w:styleId="3A4184476F234D728D6E2181F9939C58">
    <w:name w:val="3A4184476F234D728D6E2181F9939C58"/>
  </w:style>
  <w:style w:type="paragraph" w:customStyle="1" w:styleId="D070B51D21EE44589C1A21BD391BD86A">
    <w:name w:val="D070B51D21EE44589C1A21BD391BD86A"/>
  </w:style>
  <w:style w:type="paragraph" w:customStyle="1" w:styleId="65B8CA52341B4A9CB9360E6577582AC8">
    <w:name w:val="65B8CA52341B4A9CB9360E6577582AC8"/>
  </w:style>
  <w:style w:type="paragraph" w:customStyle="1" w:styleId="1950BA1EC7F140A9B819F662AE96E5E4">
    <w:name w:val="1950BA1EC7F140A9B819F662AE96E5E4"/>
  </w:style>
  <w:style w:type="paragraph" w:customStyle="1" w:styleId="C02067DF9322448A8DABE85005036BBC">
    <w:name w:val="C02067DF9322448A8DABE85005036BBC"/>
  </w:style>
  <w:style w:type="paragraph" w:customStyle="1" w:styleId="704D11D291194017844DDA6B8CAB85CB">
    <w:name w:val="704D11D291194017844DDA6B8CAB85CB"/>
  </w:style>
  <w:style w:type="paragraph" w:customStyle="1" w:styleId="643631334C1F4FC7A6901684CFD90915">
    <w:name w:val="643631334C1F4FC7A6901684CFD90915"/>
  </w:style>
  <w:style w:type="paragraph" w:customStyle="1" w:styleId="F1B41B7C0AE14418A02225B7D80A4723">
    <w:name w:val="F1B41B7C0AE14418A02225B7D80A4723"/>
  </w:style>
  <w:style w:type="paragraph" w:customStyle="1" w:styleId="CECFEC6B83984BD48EDBFA498641BC49">
    <w:name w:val="CECFEC6B83984BD48EDBFA498641BC49"/>
  </w:style>
  <w:style w:type="paragraph" w:customStyle="1" w:styleId="838D5AC775AA419FA10D908B6D0D419F">
    <w:name w:val="838D5AC775AA419FA10D908B6D0D419F"/>
  </w:style>
  <w:style w:type="paragraph" w:customStyle="1" w:styleId="40DA9E28AB8644BD8A8EC8D9A2B960B7">
    <w:name w:val="40DA9E28AB8644BD8A8EC8D9A2B960B7"/>
  </w:style>
  <w:style w:type="paragraph" w:customStyle="1" w:styleId="65D760BCB8414D24AA77DC767FDDA331">
    <w:name w:val="65D760BCB8414D24AA77DC767FDDA331"/>
  </w:style>
  <w:style w:type="paragraph" w:customStyle="1" w:styleId="6C1E1C21F4FD424D8A0CD859F73F0174">
    <w:name w:val="6C1E1C21F4FD424D8A0CD859F73F0174"/>
  </w:style>
  <w:style w:type="paragraph" w:customStyle="1" w:styleId="9A9A6950C973481A834F291DB5F85EC7">
    <w:name w:val="9A9A6950C973481A834F291DB5F85EC7"/>
  </w:style>
  <w:style w:type="paragraph" w:customStyle="1" w:styleId="C46A2EBAAC214C21951E819B97CC431F">
    <w:name w:val="C46A2EBAAC214C21951E819B97CC431F"/>
  </w:style>
  <w:style w:type="paragraph" w:customStyle="1" w:styleId="1284275A1A6B4054BB3E1B854EBA63FD">
    <w:name w:val="1284275A1A6B4054BB3E1B854EBA63FD"/>
  </w:style>
  <w:style w:type="paragraph" w:customStyle="1" w:styleId="8EBE3A0CEA874061AB76509BACCB5D2C">
    <w:name w:val="8EBE3A0CEA874061AB76509BACCB5D2C"/>
  </w:style>
  <w:style w:type="paragraph" w:customStyle="1" w:styleId="4DB3B976EFBA451C962C146877EECF7E">
    <w:name w:val="4DB3B976EFBA451C962C146877EECF7E"/>
  </w:style>
  <w:style w:type="paragraph" w:customStyle="1" w:styleId="4B2756E961C64017ACF00494539EEA44">
    <w:name w:val="4B2756E961C64017ACF00494539EEA44"/>
  </w:style>
  <w:style w:type="paragraph" w:customStyle="1" w:styleId="0B7DE2457F0644FDA59277FFA1052A83">
    <w:name w:val="0B7DE2457F0644FDA59277FFA1052A83"/>
  </w:style>
  <w:style w:type="paragraph" w:customStyle="1" w:styleId="83D65F559BB2473F84006CC9017DDABB">
    <w:name w:val="83D65F559BB2473F84006CC9017DDABB"/>
  </w:style>
  <w:style w:type="paragraph" w:customStyle="1" w:styleId="AB6798F0FD514D429AB42674C243736F">
    <w:name w:val="AB6798F0FD514D429AB42674C243736F"/>
  </w:style>
  <w:style w:type="paragraph" w:customStyle="1" w:styleId="E21D171271924652B8E02A48A6E39395">
    <w:name w:val="E21D171271924652B8E02A48A6E39395"/>
  </w:style>
  <w:style w:type="paragraph" w:customStyle="1" w:styleId="C4A60914D5BE4F11861E945671B0F5EA">
    <w:name w:val="C4A60914D5BE4F11861E945671B0F5EA"/>
  </w:style>
  <w:style w:type="paragraph" w:customStyle="1" w:styleId="150C325F966046C88130EA18F3041649">
    <w:name w:val="150C325F966046C88130EA18F3041649"/>
  </w:style>
  <w:style w:type="paragraph" w:customStyle="1" w:styleId="5856D84FAD5C42898936C9D1848A1FA4">
    <w:name w:val="5856D84FAD5C42898936C9D1848A1FA4"/>
  </w:style>
  <w:style w:type="paragraph" w:customStyle="1" w:styleId="DB69A7C56A114F2591095EE1C78262F3">
    <w:name w:val="DB69A7C56A114F2591095EE1C78262F3"/>
  </w:style>
  <w:style w:type="paragraph" w:customStyle="1" w:styleId="4202D2A9AC0D4D8B98C9183EA4A0F95E">
    <w:name w:val="4202D2A9AC0D4D8B98C9183EA4A0F95E"/>
  </w:style>
  <w:style w:type="paragraph" w:customStyle="1" w:styleId="A806E15340E54A4D9C2A73C74FE9DDBC">
    <w:name w:val="A806E15340E54A4D9C2A73C74FE9DDBC"/>
  </w:style>
  <w:style w:type="paragraph" w:customStyle="1" w:styleId="B3615FAB1A994C848971497E52196E6C">
    <w:name w:val="B3615FAB1A994C848971497E52196E6C"/>
  </w:style>
  <w:style w:type="paragraph" w:customStyle="1" w:styleId="197CC5C4EEB0429AA463EB55FE1F770F">
    <w:name w:val="197CC5C4EEB0429AA463EB55FE1F770F"/>
  </w:style>
  <w:style w:type="paragraph" w:customStyle="1" w:styleId="F505BE954C484C08A8F8FDF6B09F8651">
    <w:name w:val="F505BE954C484C08A8F8FDF6B09F8651"/>
  </w:style>
  <w:style w:type="paragraph" w:customStyle="1" w:styleId="40C5C05E97A548FEB0CB92515FFC6B59">
    <w:name w:val="40C5C05E97A548FEB0CB92515FFC6B59"/>
  </w:style>
  <w:style w:type="paragraph" w:customStyle="1" w:styleId="2D2DE14C59664E8781CF8A64F3B3084E">
    <w:name w:val="2D2DE14C59664E8781CF8A64F3B3084E"/>
  </w:style>
  <w:style w:type="paragraph" w:customStyle="1" w:styleId="C668F5AD73314FD0938DAE21E17754FC">
    <w:name w:val="C668F5AD73314FD0938DAE21E17754FC"/>
  </w:style>
  <w:style w:type="paragraph" w:customStyle="1" w:styleId="242F1F716EDC44148848FB995BB03D2E">
    <w:name w:val="242F1F716EDC44148848FB995BB03D2E"/>
  </w:style>
  <w:style w:type="paragraph" w:customStyle="1" w:styleId="120E8D0F7192406DB10AC10B4855D0B7">
    <w:name w:val="120E8D0F7192406DB10AC10B4855D0B7"/>
  </w:style>
  <w:style w:type="paragraph" w:customStyle="1" w:styleId="E892A97D4D9348049A7AC72A3B773176">
    <w:name w:val="E892A97D4D9348049A7AC72A3B773176"/>
  </w:style>
  <w:style w:type="paragraph" w:customStyle="1" w:styleId="25FAB7733E9143EAA70AB38256CC2B57">
    <w:name w:val="25FAB7733E9143EAA70AB38256CC2B57"/>
  </w:style>
  <w:style w:type="paragraph" w:customStyle="1" w:styleId="FB7B9C040BD34AE4A0AFE18EB7731A1D">
    <w:name w:val="FB7B9C040BD34AE4A0AFE18EB7731A1D"/>
  </w:style>
  <w:style w:type="paragraph" w:customStyle="1" w:styleId="984CC8C2EE2949D68FD339C0B31F8587">
    <w:name w:val="984CC8C2EE2949D68FD339C0B31F8587"/>
  </w:style>
  <w:style w:type="paragraph" w:customStyle="1" w:styleId="0FBCEE7FA4F94162941EFA3702D56C74">
    <w:name w:val="0FBCEE7FA4F94162941EFA3702D56C74"/>
  </w:style>
  <w:style w:type="paragraph" w:customStyle="1" w:styleId="E16AACB54C6C47F68CBE49EFDD431F56">
    <w:name w:val="E16AACB54C6C47F68CBE49EFDD431F56"/>
  </w:style>
  <w:style w:type="paragraph" w:customStyle="1" w:styleId="1CA99D26505047B2A0CF3D360A366EE0">
    <w:name w:val="1CA99D26505047B2A0CF3D360A366EE0"/>
  </w:style>
  <w:style w:type="paragraph" w:customStyle="1" w:styleId="00F2EC98FE9B4E578F7A73FF19590099">
    <w:name w:val="00F2EC98FE9B4E578F7A73FF19590099"/>
  </w:style>
  <w:style w:type="paragraph" w:customStyle="1" w:styleId="18A45336E3B24164A6CE01B2708710F1">
    <w:name w:val="18A45336E3B24164A6CE01B2708710F1"/>
  </w:style>
  <w:style w:type="paragraph" w:customStyle="1" w:styleId="41D98880DA5A425183C51C59CABE4E64">
    <w:name w:val="41D98880DA5A425183C51C59CABE4E64"/>
  </w:style>
  <w:style w:type="paragraph" w:customStyle="1" w:styleId="F8294C2FAF1648DAA63B0D314E8C680D">
    <w:name w:val="F8294C2FAF1648DAA63B0D314E8C680D"/>
  </w:style>
  <w:style w:type="paragraph" w:customStyle="1" w:styleId="67684E984A6E4CC0AA7111FD69BAE956">
    <w:name w:val="67684E984A6E4CC0AA7111FD69BAE956"/>
  </w:style>
  <w:style w:type="paragraph" w:customStyle="1" w:styleId="791752808CB441859D10DFDFC428E9F7">
    <w:name w:val="791752808CB441859D10DFDFC428E9F7"/>
  </w:style>
  <w:style w:type="paragraph" w:customStyle="1" w:styleId="D03ACEF4749E4C158E94DD1C24B41EF4">
    <w:name w:val="D03ACEF4749E4C158E94DD1C24B41EF4"/>
  </w:style>
  <w:style w:type="paragraph" w:customStyle="1" w:styleId="9C258B66AF2D41A3A1044722E6BFBF6F">
    <w:name w:val="9C258B66AF2D41A3A1044722E6BFBF6F"/>
  </w:style>
  <w:style w:type="paragraph" w:customStyle="1" w:styleId="CED1A433175341D2A5B4FEC3CF57B06E">
    <w:name w:val="CED1A433175341D2A5B4FEC3CF57B06E"/>
  </w:style>
  <w:style w:type="paragraph" w:customStyle="1" w:styleId="8EEDD750965C41C0960C142241E038A9">
    <w:name w:val="8EEDD750965C41C0960C142241E038A9"/>
  </w:style>
  <w:style w:type="paragraph" w:customStyle="1" w:styleId="4E84C3E0C71447FFAC5BD021ED08B460">
    <w:name w:val="4E84C3E0C71447FFAC5BD021ED08B460"/>
  </w:style>
  <w:style w:type="paragraph" w:customStyle="1" w:styleId="7B5DF7221A0C4ECA9B3C3B5723A5D516">
    <w:name w:val="7B5DF7221A0C4ECA9B3C3B5723A5D516"/>
  </w:style>
  <w:style w:type="paragraph" w:customStyle="1" w:styleId="B28892B09D3D43279B495702751DCBD4">
    <w:name w:val="B28892B09D3D43279B495702751DCBD4"/>
  </w:style>
  <w:style w:type="paragraph" w:customStyle="1" w:styleId="7E78068B698C466B9D0F7196BF8DC045">
    <w:name w:val="7E78068B698C466B9D0F7196BF8DC045"/>
  </w:style>
  <w:style w:type="paragraph" w:customStyle="1" w:styleId="C3EC378C0B784C90B175879574735464">
    <w:name w:val="C3EC378C0B784C90B175879574735464"/>
  </w:style>
  <w:style w:type="paragraph" w:customStyle="1" w:styleId="912A219C1CAC45DFAD58CB35BE554DF1">
    <w:name w:val="912A219C1CAC45DFAD58CB35BE554DF1"/>
  </w:style>
  <w:style w:type="paragraph" w:customStyle="1" w:styleId="BF6945724D3349BA81C635D2F0B35960">
    <w:name w:val="BF6945724D3349BA81C635D2F0B35960"/>
  </w:style>
  <w:style w:type="paragraph" w:customStyle="1" w:styleId="4B99BE1F1B514986B340B4493C112BE0">
    <w:name w:val="4B99BE1F1B514986B340B4493C112BE0"/>
  </w:style>
  <w:style w:type="paragraph" w:customStyle="1" w:styleId="017FB9E32A414ECA9A7D5D94E8A54D46">
    <w:name w:val="017FB9E32A414ECA9A7D5D94E8A54D46"/>
  </w:style>
  <w:style w:type="paragraph" w:customStyle="1" w:styleId="670E1F583151499FAEC1D439B0A07A76">
    <w:name w:val="670E1F583151499FAEC1D439B0A07A76"/>
  </w:style>
  <w:style w:type="paragraph" w:customStyle="1" w:styleId="3ED58B86DB3A4CC2A10AA5D444078A93">
    <w:name w:val="3ED58B86DB3A4CC2A10AA5D444078A93"/>
  </w:style>
  <w:style w:type="paragraph" w:customStyle="1" w:styleId="BC5B9EDD5303421CBE94AD22FAE67623">
    <w:name w:val="BC5B9EDD5303421CBE94AD22FAE67623"/>
  </w:style>
  <w:style w:type="paragraph" w:customStyle="1" w:styleId="19D7AF3BC00949EFA25A06CD80E2A220">
    <w:name w:val="19D7AF3BC00949EFA25A06CD80E2A220"/>
  </w:style>
  <w:style w:type="paragraph" w:customStyle="1" w:styleId="1F9897E3B5B44E0A8E42F7DAA7263148">
    <w:name w:val="1F9897E3B5B44E0A8E42F7DAA7263148"/>
  </w:style>
  <w:style w:type="paragraph" w:customStyle="1" w:styleId="9893466B88344213ADF7413917A42A17">
    <w:name w:val="9893466B88344213ADF7413917A42A17"/>
  </w:style>
  <w:style w:type="paragraph" w:customStyle="1" w:styleId="E13D6BFE545F47C8B0E482FEC74AD572">
    <w:name w:val="E13D6BFE545F47C8B0E482FEC74AD572"/>
  </w:style>
  <w:style w:type="paragraph" w:customStyle="1" w:styleId="CB5956A66A0D4DBEA05BBF9BD3C399B9">
    <w:name w:val="CB5956A66A0D4DBEA05BBF9BD3C399B9"/>
  </w:style>
  <w:style w:type="paragraph" w:customStyle="1" w:styleId="0BA1ED63D9084E7B9BF74872718590FA">
    <w:name w:val="0BA1ED63D9084E7B9BF74872718590FA"/>
  </w:style>
  <w:style w:type="paragraph" w:customStyle="1" w:styleId="1BB948DB6C1B4791ADD413BC8ECA2DBA">
    <w:name w:val="1BB948DB6C1B4791ADD413BC8ECA2DBA"/>
  </w:style>
  <w:style w:type="paragraph" w:customStyle="1" w:styleId="6929D8C95520461A96513872F85F5AAC">
    <w:name w:val="6929D8C95520461A96513872F85F5AAC"/>
  </w:style>
  <w:style w:type="paragraph" w:customStyle="1" w:styleId="20E958789F9D45EF964C87D43AC10629">
    <w:name w:val="20E958789F9D45EF964C87D43AC10629"/>
    <w:rsid w:val="00BE6244"/>
  </w:style>
  <w:style w:type="paragraph" w:customStyle="1" w:styleId="7F3D98C418F349A8B340C3403B31CB53">
    <w:name w:val="7F3D98C418F349A8B340C3403B31CB53"/>
    <w:rsid w:val="00BE6244"/>
  </w:style>
  <w:style w:type="paragraph" w:customStyle="1" w:styleId="1AFCB6A7FA2143FF8A6936FC274B0DB2">
    <w:name w:val="1AFCB6A7FA2143FF8A6936FC274B0DB2"/>
    <w:rsid w:val="008D3DA9"/>
  </w:style>
  <w:style w:type="paragraph" w:customStyle="1" w:styleId="372FC0678E3D4DB8983C3DB8E7B121AE">
    <w:name w:val="372FC0678E3D4DB8983C3DB8E7B121AE"/>
    <w:rsid w:val="008D3DA9"/>
  </w:style>
  <w:style w:type="paragraph" w:customStyle="1" w:styleId="7193A6DE9041457D952EBF88A343F1E1">
    <w:name w:val="7193A6DE9041457D952EBF88A343F1E1"/>
    <w:rsid w:val="008D3DA9"/>
  </w:style>
  <w:style w:type="paragraph" w:customStyle="1" w:styleId="1AB14BEED1ED422BA592ED3DA56D28F8">
    <w:name w:val="1AB14BEED1ED422BA592ED3DA56D28F8"/>
    <w:rsid w:val="008D3DA9"/>
  </w:style>
  <w:style w:type="paragraph" w:customStyle="1" w:styleId="3A7D538F0CC5488582ACF79EBE9ED673">
    <w:name w:val="3A7D538F0CC5488582ACF79EBE9ED673"/>
    <w:rsid w:val="008D3DA9"/>
  </w:style>
  <w:style w:type="paragraph" w:customStyle="1" w:styleId="00AB5C71ADEF48F5B263C360EB2A4BAB">
    <w:name w:val="00AB5C71ADEF48F5B263C360EB2A4BAB"/>
    <w:rsid w:val="008D3DA9"/>
  </w:style>
  <w:style w:type="paragraph" w:customStyle="1" w:styleId="5FD2EDA05A9E499A89E8E5134E820D4D">
    <w:name w:val="5FD2EDA05A9E499A89E8E5134E820D4D"/>
    <w:rsid w:val="008D3DA9"/>
  </w:style>
  <w:style w:type="paragraph" w:customStyle="1" w:styleId="5063C0F6A6A041849A98286ED9708048">
    <w:name w:val="5063C0F6A6A041849A98286ED9708048"/>
    <w:rsid w:val="008D3DA9"/>
  </w:style>
  <w:style w:type="paragraph" w:customStyle="1" w:styleId="C05BA7C438404CE08A1E11E3379DF9EB">
    <w:name w:val="C05BA7C438404CE08A1E11E3379DF9EB"/>
    <w:rsid w:val="008D3DA9"/>
  </w:style>
  <w:style w:type="paragraph" w:customStyle="1" w:styleId="644D6C2F9225433E874F9E07AC564887">
    <w:name w:val="644D6C2F9225433E874F9E07AC564887"/>
    <w:rsid w:val="008D3DA9"/>
  </w:style>
  <w:style w:type="paragraph" w:customStyle="1" w:styleId="7DDB74C64FF74D4A8F2C6B0FBBBCBB32">
    <w:name w:val="7DDB74C64FF74D4A8F2C6B0FBBBCBB32"/>
    <w:rsid w:val="008D3DA9"/>
  </w:style>
  <w:style w:type="paragraph" w:customStyle="1" w:styleId="0BA2C75F8E694654BAFFA793F88FE8FF">
    <w:name w:val="0BA2C75F8E694654BAFFA793F88FE8FF"/>
    <w:rsid w:val="008D3DA9"/>
  </w:style>
  <w:style w:type="paragraph" w:customStyle="1" w:styleId="8890C20398DC41DABF7F8B190C67F2F2">
    <w:name w:val="8890C20398DC41DABF7F8B190C67F2F2"/>
    <w:rsid w:val="008D3DA9"/>
  </w:style>
  <w:style w:type="paragraph" w:customStyle="1" w:styleId="06045F673C9A4F67BDEFAB282770106D">
    <w:name w:val="06045F673C9A4F67BDEFAB282770106D"/>
    <w:rsid w:val="008D3DA9"/>
  </w:style>
  <w:style w:type="paragraph" w:customStyle="1" w:styleId="4AE3F03CA9414C099E629F8667093BD0">
    <w:name w:val="4AE3F03CA9414C099E629F8667093BD0"/>
    <w:rsid w:val="008D3DA9"/>
  </w:style>
  <w:style w:type="paragraph" w:customStyle="1" w:styleId="98A1755B7CAE4EC49E5D04CE05E47AB1">
    <w:name w:val="98A1755B7CAE4EC49E5D04CE05E47AB1"/>
    <w:rsid w:val="008D3DA9"/>
  </w:style>
  <w:style w:type="paragraph" w:customStyle="1" w:styleId="320AFB6A43294F3B9451D33F072C2BC5">
    <w:name w:val="320AFB6A43294F3B9451D33F072C2BC5"/>
    <w:rsid w:val="008D3DA9"/>
  </w:style>
  <w:style w:type="paragraph" w:customStyle="1" w:styleId="2579744B1A2E44358675E988B298D903">
    <w:name w:val="2579744B1A2E44358675E988B298D903"/>
    <w:rsid w:val="008D3DA9"/>
  </w:style>
  <w:style w:type="paragraph" w:customStyle="1" w:styleId="C9331BB38B874B17B45C3CFF2ED0D757">
    <w:name w:val="C9331BB38B874B17B45C3CFF2ED0D757"/>
    <w:rsid w:val="008D3DA9"/>
  </w:style>
  <w:style w:type="paragraph" w:customStyle="1" w:styleId="9EE34871ACBA4B95B47108B890675312">
    <w:name w:val="9EE34871ACBA4B95B47108B890675312"/>
    <w:rsid w:val="008D3DA9"/>
  </w:style>
  <w:style w:type="paragraph" w:customStyle="1" w:styleId="2995B0BB12B14B7AACA8DF332B6572FF">
    <w:name w:val="2995B0BB12B14B7AACA8DF332B6572FF"/>
    <w:rsid w:val="008D3DA9"/>
  </w:style>
  <w:style w:type="paragraph" w:customStyle="1" w:styleId="2C52C7E2F98642C7ADA12095EE5B8D75">
    <w:name w:val="2C52C7E2F98642C7ADA12095EE5B8D75"/>
    <w:rsid w:val="008D3DA9"/>
  </w:style>
  <w:style w:type="paragraph" w:customStyle="1" w:styleId="DA20A39FB6964E4B912D9CC84BA45376">
    <w:name w:val="DA20A39FB6964E4B912D9CC84BA45376"/>
    <w:rsid w:val="008D3DA9"/>
  </w:style>
  <w:style w:type="paragraph" w:customStyle="1" w:styleId="F4D7B6E66F864A499F0EE44A9C283DDD">
    <w:name w:val="F4D7B6E66F864A499F0EE44A9C283DDD"/>
    <w:rsid w:val="008D3DA9"/>
  </w:style>
  <w:style w:type="paragraph" w:customStyle="1" w:styleId="859456658BA34031AF497D5AEDBB4594">
    <w:name w:val="859456658BA34031AF497D5AEDBB4594"/>
    <w:rsid w:val="008D3DA9"/>
  </w:style>
  <w:style w:type="paragraph" w:customStyle="1" w:styleId="D42BA9D74D1F451D9DB5F69AEB0E56D9">
    <w:name w:val="D42BA9D74D1F451D9DB5F69AEB0E56D9"/>
    <w:rsid w:val="008D3DA9"/>
  </w:style>
  <w:style w:type="paragraph" w:customStyle="1" w:styleId="73CF7E3556A04C8882697F92CB7DC0B9">
    <w:name w:val="73CF7E3556A04C8882697F92CB7DC0B9"/>
    <w:rsid w:val="008D3DA9"/>
  </w:style>
  <w:style w:type="paragraph" w:customStyle="1" w:styleId="3C221B908B944C71AB5123495D916066">
    <w:name w:val="3C221B908B944C71AB5123495D916066"/>
    <w:rsid w:val="008D3DA9"/>
  </w:style>
  <w:style w:type="paragraph" w:customStyle="1" w:styleId="039C2191D4C648498D3124EA1C9147BE">
    <w:name w:val="039C2191D4C648498D3124EA1C9147BE"/>
    <w:rsid w:val="008D3DA9"/>
  </w:style>
  <w:style w:type="paragraph" w:customStyle="1" w:styleId="3C1DE33F857C412DAF11514CAC58C16B">
    <w:name w:val="3C1DE33F857C412DAF11514CAC58C16B"/>
    <w:rsid w:val="008D3DA9"/>
  </w:style>
  <w:style w:type="paragraph" w:customStyle="1" w:styleId="61FCB9C9CE57460D93AC58120CF9A4DD">
    <w:name w:val="61FCB9C9CE57460D93AC58120CF9A4DD"/>
    <w:rsid w:val="008D3DA9"/>
  </w:style>
  <w:style w:type="paragraph" w:customStyle="1" w:styleId="707E91AD9E58409C848EC3188DE31550">
    <w:name w:val="707E91AD9E58409C848EC3188DE31550"/>
    <w:rsid w:val="008D3DA9"/>
  </w:style>
  <w:style w:type="paragraph" w:customStyle="1" w:styleId="606E20569AD444CC927821B5265D6521">
    <w:name w:val="606E20569AD444CC927821B5265D6521"/>
    <w:rsid w:val="008D3DA9"/>
  </w:style>
  <w:style w:type="paragraph" w:customStyle="1" w:styleId="B995F5125F61439C90D1116A6AF7AF28">
    <w:name w:val="B995F5125F61439C90D1116A6AF7AF28"/>
    <w:rsid w:val="008D3DA9"/>
  </w:style>
  <w:style w:type="paragraph" w:customStyle="1" w:styleId="18B8D604A566412880A17C74F70F2BFA">
    <w:name w:val="18B8D604A566412880A17C74F70F2BFA"/>
    <w:rsid w:val="008D3DA9"/>
  </w:style>
  <w:style w:type="paragraph" w:customStyle="1" w:styleId="0304C98A4C704A3AB573E83CE8CF1F77">
    <w:name w:val="0304C98A4C704A3AB573E83CE8CF1F77"/>
    <w:rsid w:val="008D3DA9"/>
  </w:style>
  <w:style w:type="paragraph" w:customStyle="1" w:styleId="CB11118FBBF940728B4D7C42CB583ECA">
    <w:name w:val="CB11118FBBF940728B4D7C42CB583ECA"/>
    <w:rsid w:val="008D3DA9"/>
  </w:style>
  <w:style w:type="paragraph" w:customStyle="1" w:styleId="E7E0B96A597D4519A9C697BF7653BADD">
    <w:name w:val="E7E0B96A597D4519A9C697BF7653BADD"/>
    <w:rsid w:val="008D3DA9"/>
  </w:style>
  <w:style w:type="paragraph" w:customStyle="1" w:styleId="D576E593922A4288A68074BE8359D5A4">
    <w:name w:val="D576E593922A4288A68074BE8359D5A4"/>
    <w:rsid w:val="008D3DA9"/>
  </w:style>
  <w:style w:type="paragraph" w:customStyle="1" w:styleId="3B6EF23DFB8F4B8E9D5A865C7DFF6F7A">
    <w:name w:val="3B6EF23DFB8F4B8E9D5A865C7DFF6F7A"/>
    <w:rsid w:val="008D3DA9"/>
  </w:style>
  <w:style w:type="paragraph" w:customStyle="1" w:styleId="45300E03B59A4523AFE13AB7EB190F5A">
    <w:name w:val="45300E03B59A4523AFE13AB7EB190F5A"/>
    <w:rsid w:val="008D3DA9"/>
  </w:style>
  <w:style w:type="paragraph" w:customStyle="1" w:styleId="266AE110A50B4263BDB7169409B08A59">
    <w:name w:val="266AE110A50B4263BDB7169409B08A59"/>
    <w:rsid w:val="008D3DA9"/>
  </w:style>
  <w:style w:type="paragraph" w:customStyle="1" w:styleId="ADA04CD956B544AD805D67DADFA6D566">
    <w:name w:val="ADA04CD956B544AD805D67DADFA6D566"/>
    <w:rsid w:val="008D3DA9"/>
  </w:style>
  <w:style w:type="paragraph" w:customStyle="1" w:styleId="7DAC34BF5DF141D6887FFBE1AD63C39B">
    <w:name w:val="7DAC34BF5DF141D6887FFBE1AD63C39B"/>
    <w:rsid w:val="008D3DA9"/>
  </w:style>
  <w:style w:type="paragraph" w:customStyle="1" w:styleId="A924C42198084CD9BCB259D8EB98E14D">
    <w:name w:val="A924C42198084CD9BCB259D8EB98E14D"/>
    <w:rsid w:val="008D3DA9"/>
  </w:style>
  <w:style w:type="paragraph" w:customStyle="1" w:styleId="555051FE302B4D5CB004B87C6A43C9FC">
    <w:name w:val="555051FE302B4D5CB004B87C6A43C9FC"/>
    <w:rsid w:val="008D3DA9"/>
  </w:style>
  <w:style w:type="paragraph" w:customStyle="1" w:styleId="8687A5D345FE4ACD9EB8521D6BF2CEEE">
    <w:name w:val="8687A5D345FE4ACD9EB8521D6BF2CEEE"/>
    <w:rsid w:val="008D3DA9"/>
  </w:style>
  <w:style w:type="paragraph" w:customStyle="1" w:styleId="CFE466FF8D33421BB9BE53883DAD24D6">
    <w:name w:val="CFE466FF8D33421BB9BE53883DAD24D6"/>
    <w:rsid w:val="008D3DA9"/>
  </w:style>
  <w:style w:type="paragraph" w:customStyle="1" w:styleId="52096CCB1CCE4637AFABFF4D2FE64FB1">
    <w:name w:val="52096CCB1CCE4637AFABFF4D2FE64FB1"/>
    <w:rsid w:val="008D3DA9"/>
  </w:style>
  <w:style w:type="paragraph" w:customStyle="1" w:styleId="7E54DD9DA5594D6195A970979E623AC9">
    <w:name w:val="7E54DD9DA5594D6195A970979E623AC9"/>
    <w:rsid w:val="008D3DA9"/>
  </w:style>
  <w:style w:type="paragraph" w:customStyle="1" w:styleId="A6F628EAE5354E15867E9C2F585C84E7">
    <w:name w:val="A6F628EAE5354E15867E9C2F585C84E7"/>
    <w:rsid w:val="008D3DA9"/>
  </w:style>
  <w:style w:type="paragraph" w:customStyle="1" w:styleId="75703E65771E4B098B15D4953A7112AB">
    <w:name w:val="75703E65771E4B098B15D4953A7112AB"/>
    <w:rsid w:val="008D3DA9"/>
  </w:style>
  <w:style w:type="paragraph" w:customStyle="1" w:styleId="ABAE6FBE6B0B4329909458932FC27ECC">
    <w:name w:val="ABAE6FBE6B0B4329909458932FC27ECC"/>
    <w:rsid w:val="008D3DA9"/>
  </w:style>
  <w:style w:type="paragraph" w:customStyle="1" w:styleId="809C171A5E3C4EC39619D0C091D84872">
    <w:name w:val="809C171A5E3C4EC39619D0C091D84872"/>
    <w:rsid w:val="008D3DA9"/>
  </w:style>
  <w:style w:type="paragraph" w:customStyle="1" w:styleId="F4A45049C29946DEB1F233AACEC4702D">
    <w:name w:val="F4A45049C29946DEB1F233AACEC4702D"/>
    <w:rsid w:val="008D3DA9"/>
  </w:style>
  <w:style w:type="paragraph" w:customStyle="1" w:styleId="9D89DDB4B03E4E6AB42D911701604527">
    <w:name w:val="9D89DDB4B03E4E6AB42D911701604527"/>
    <w:rsid w:val="008D3DA9"/>
  </w:style>
  <w:style w:type="paragraph" w:customStyle="1" w:styleId="4DF5D8C8EADA47F9880C6605D7F79E08">
    <w:name w:val="4DF5D8C8EADA47F9880C6605D7F79E08"/>
    <w:rsid w:val="008D3DA9"/>
  </w:style>
  <w:style w:type="paragraph" w:customStyle="1" w:styleId="98054A9A694443E6AC8E528E45909D27">
    <w:name w:val="98054A9A694443E6AC8E528E45909D27"/>
    <w:rsid w:val="008D3DA9"/>
  </w:style>
  <w:style w:type="paragraph" w:customStyle="1" w:styleId="21AD84B4EB804C899BDC67070353BB21">
    <w:name w:val="21AD84B4EB804C899BDC67070353BB21"/>
    <w:rsid w:val="008D3DA9"/>
  </w:style>
  <w:style w:type="paragraph" w:customStyle="1" w:styleId="D4A689569FE3421AAFA6649548191538">
    <w:name w:val="D4A689569FE3421AAFA6649548191538"/>
    <w:rsid w:val="008D3DA9"/>
  </w:style>
  <w:style w:type="paragraph" w:customStyle="1" w:styleId="A836FF46143048CA80AAAF24C0130F84">
    <w:name w:val="A836FF46143048CA80AAAF24C0130F84"/>
    <w:rsid w:val="008D3DA9"/>
  </w:style>
  <w:style w:type="paragraph" w:customStyle="1" w:styleId="1C1FD42AF9B34376BB93925BB1C9BC7D">
    <w:name w:val="1C1FD42AF9B34376BB93925BB1C9BC7D"/>
    <w:rsid w:val="008D3DA9"/>
  </w:style>
  <w:style w:type="paragraph" w:customStyle="1" w:styleId="1CCBEA9EF0A44C40889FF616D77968E3">
    <w:name w:val="1CCBEA9EF0A44C40889FF616D77968E3"/>
    <w:rsid w:val="008D3DA9"/>
  </w:style>
  <w:style w:type="paragraph" w:customStyle="1" w:styleId="6E738545242C4C3788851A7F7071C565">
    <w:name w:val="6E738545242C4C3788851A7F7071C565"/>
    <w:rsid w:val="008D3DA9"/>
  </w:style>
  <w:style w:type="paragraph" w:customStyle="1" w:styleId="42357D79A51F4C55A55DB280D857603F">
    <w:name w:val="42357D79A51F4C55A55DB280D857603F"/>
    <w:rsid w:val="008D3DA9"/>
  </w:style>
  <w:style w:type="paragraph" w:customStyle="1" w:styleId="922DE6E7FDBB41FCBFF6B75A14ED97C2">
    <w:name w:val="922DE6E7FDBB41FCBFF6B75A14ED97C2"/>
    <w:rsid w:val="008D3DA9"/>
  </w:style>
  <w:style w:type="paragraph" w:customStyle="1" w:styleId="2F58C272D3A1483F92F3F7B3C75EF830">
    <w:name w:val="2F58C272D3A1483F92F3F7B3C75EF830"/>
    <w:rsid w:val="008D3DA9"/>
  </w:style>
  <w:style w:type="paragraph" w:customStyle="1" w:styleId="F4E51F3183CA411E929F2F3BFBFA2F6D">
    <w:name w:val="F4E51F3183CA411E929F2F3BFBFA2F6D"/>
    <w:rsid w:val="008D3DA9"/>
  </w:style>
  <w:style w:type="paragraph" w:customStyle="1" w:styleId="F20D3A2462E649FF931176850D7CE1DA">
    <w:name w:val="F20D3A2462E649FF931176850D7CE1DA"/>
    <w:rsid w:val="008D3DA9"/>
  </w:style>
  <w:style w:type="paragraph" w:customStyle="1" w:styleId="6B06148F82D7497EA0594C7DF22FFF7C">
    <w:name w:val="6B06148F82D7497EA0594C7DF22FFF7C"/>
    <w:rsid w:val="008D3DA9"/>
  </w:style>
  <w:style w:type="paragraph" w:customStyle="1" w:styleId="44AF81A0E0D64E95A0EBCECC15DD19C9">
    <w:name w:val="44AF81A0E0D64E95A0EBCECC15DD19C9"/>
    <w:rsid w:val="008D3DA9"/>
  </w:style>
  <w:style w:type="paragraph" w:customStyle="1" w:styleId="A327A52FF7FA4FC5888EBF882C569D88">
    <w:name w:val="A327A52FF7FA4FC5888EBF882C569D88"/>
    <w:rsid w:val="008D3DA9"/>
  </w:style>
  <w:style w:type="paragraph" w:customStyle="1" w:styleId="2DB3A655FEC44BEA8B3A77761C35E3A7">
    <w:name w:val="2DB3A655FEC44BEA8B3A77761C35E3A7"/>
    <w:rsid w:val="008D3DA9"/>
  </w:style>
  <w:style w:type="paragraph" w:customStyle="1" w:styleId="A91F0A1CEE83492EB0EA6E1FC34DD45E">
    <w:name w:val="A91F0A1CEE83492EB0EA6E1FC34DD45E"/>
    <w:rsid w:val="008D3DA9"/>
  </w:style>
  <w:style w:type="paragraph" w:customStyle="1" w:styleId="0E1AC879584C44B99F1F9C0AFF51F4F1">
    <w:name w:val="0E1AC879584C44B99F1F9C0AFF51F4F1"/>
    <w:rsid w:val="008D3DA9"/>
  </w:style>
  <w:style w:type="paragraph" w:customStyle="1" w:styleId="DF63EE32866842379F9095C567D3E1D8">
    <w:name w:val="DF63EE32866842379F9095C567D3E1D8"/>
    <w:rsid w:val="008D3DA9"/>
  </w:style>
  <w:style w:type="paragraph" w:customStyle="1" w:styleId="A2FF62179A854CC4A9570A1253A3DCEB">
    <w:name w:val="A2FF62179A854CC4A9570A1253A3DCEB"/>
    <w:rsid w:val="008D3DA9"/>
  </w:style>
  <w:style w:type="paragraph" w:customStyle="1" w:styleId="EF0A440186DD4D4696F01A96190726D6">
    <w:name w:val="EF0A440186DD4D4696F01A96190726D6"/>
    <w:rsid w:val="008D3DA9"/>
  </w:style>
  <w:style w:type="paragraph" w:customStyle="1" w:styleId="BC3A6F17AB264E038CAC00579BA4F13A">
    <w:name w:val="BC3A6F17AB264E038CAC00579BA4F13A"/>
    <w:rsid w:val="008D3DA9"/>
  </w:style>
  <w:style w:type="paragraph" w:customStyle="1" w:styleId="5023C231CD0C4D068DF3B28BB69B2943">
    <w:name w:val="5023C231CD0C4D068DF3B28BB69B2943"/>
    <w:rsid w:val="008D3DA9"/>
  </w:style>
  <w:style w:type="paragraph" w:customStyle="1" w:styleId="9934115EE4774C8BBC048D818361C8AF">
    <w:name w:val="9934115EE4774C8BBC048D818361C8AF"/>
    <w:rsid w:val="008D3DA9"/>
  </w:style>
  <w:style w:type="paragraph" w:customStyle="1" w:styleId="A49D75C270124F2F8A86BD51352AE431">
    <w:name w:val="A49D75C270124F2F8A86BD51352AE431"/>
    <w:rsid w:val="008D3DA9"/>
  </w:style>
  <w:style w:type="paragraph" w:customStyle="1" w:styleId="8EB1797E63A345E4889F0DCD06530F0C">
    <w:name w:val="8EB1797E63A345E4889F0DCD06530F0C"/>
    <w:rsid w:val="008D3DA9"/>
  </w:style>
  <w:style w:type="paragraph" w:customStyle="1" w:styleId="36F564F23FDD4843820901F1D314F2ED">
    <w:name w:val="36F564F23FDD4843820901F1D314F2ED"/>
    <w:rsid w:val="008D3DA9"/>
  </w:style>
  <w:style w:type="paragraph" w:customStyle="1" w:styleId="EE596761EFB942F29791808CB6A8B49C">
    <w:name w:val="EE596761EFB942F29791808CB6A8B49C"/>
    <w:rsid w:val="008D3DA9"/>
  </w:style>
  <w:style w:type="paragraph" w:customStyle="1" w:styleId="63944B8C301D426CB5FAF33FDB48D0EE">
    <w:name w:val="63944B8C301D426CB5FAF33FDB48D0EE"/>
    <w:rsid w:val="008D3DA9"/>
  </w:style>
  <w:style w:type="paragraph" w:customStyle="1" w:styleId="EDE56D970E974489B66744C368C0FE70">
    <w:name w:val="EDE56D970E974489B66744C368C0FE70"/>
    <w:rsid w:val="008D3DA9"/>
  </w:style>
  <w:style w:type="paragraph" w:customStyle="1" w:styleId="D54EC727A3424A0B88B79D34FACE6962">
    <w:name w:val="D54EC727A3424A0B88B79D34FACE6962"/>
    <w:rsid w:val="008D3DA9"/>
  </w:style>
  <w:style w:type="paragraph" w:customStyle="1" w:styleId="68C3D6719E1B4C23ABD96193CBADF511">
    <w:name w:val="68C3D6719E1B4C23ABD96193CBADF511"/>
    <w:rsid w:val="008D3DA9"/>
  </w:style>
  <w:style w:type="paragraph" w:customStyle="1" w:styleId="6F651FBE28CD4B1A8DEB1B7DB5DD4EB2">
    <w:name w:val="6F651FBE28CD4B1A8DEB1B7DB5DD4EB2"/>
    <w:rsid w:val="008D3DA9"/>
  </w:style>
  <w:style w:type="paragraph" w:customStyle="1" w:styleId="EAA4D0537F644B07B8868B067EF7A58C">
    <w:name w:val="EAA4D0537F644B07B8868B067EF7A58C"/>
    <w:rsid w:val="008D3DA9"/>
  </w:style>
  <w:style w:type="paragraph" w:customStyle="1" w:styleId="26311AA6A28D4530805827146A148A5E">
    <w:name w:val="26311AA6A28D4530805827146A148A5E"/>
    <w:rsid w:val="008D3DA9"/>
  </w:style>
  <w:style w:type="paragraph" w:customStyle="1" w:styleId="48462B88591A41C88515AA507EF82484">
    <w:name w:val="48462B88591A41C88515AA507EF82484"/>
    <w:rsid w:val="008D3DA9"/>
  </w:style>
  <w:style w:type="paragraph" w:customStyle="1" w:styleId="A951E0FEA51045E49CD27C5686E1B6BA">
    <w:name w:val="A951E0FEA51045E49CD27C5686E1B6BA"/>
    <w:rsid w:val="008D3DA9"/>
  </w:style>
  <w:style w:type="paragraph" w:customStyle="1" w:styleId="D4606E8F56824038BE9FF462C798AA99">
    <w:name w:val="D4606E8F56824038BE9FF462C798AA99"/>
    <w:rsid w:val="008D3DA9"/>
  </w:style>
  <w:style w:type="paragraph" w:customStyle="1" w:styleId="EDD7529D5D98410D85A9357F0B7F5C2C">
    <w:name w:val="EDD7529D5D98410D85A9357F0B7F5C2C"/>
    <w:rsid w:val="008D3DA9"/>
  </w:style>
  <w:style w:type="paragraph" w:customStyle="1" w:styleId="C3D87FAE50294AACA0ED71A641F176F1">
    <w:name w:val="C3D87FAE50294AACA0ED71A641F176F1"/>
    <w:rsid w:val="008D3DA9"/>
  </w:style>
  <w:style w:type="paragraph" w:customStyle="1" w:styleId="A5B55F64A8F1447A8ABF9E9E0496D82A">
    <w:name w:val="A5B55F64A8F1447A8ABF9E9E0496D82A"/>
    <w:rsid w:val="00A85443"/>
  </w:style>
  <w:style w:type="paragraph" w:customStyle="1" w:styleId="066CEAC042FD4DF7A42DA6649F39775A">
    <w:name w:val="066CEAC042FD4DF7A42DA6649F39775A"/>
    <w:rsid w:val="00A85443"/>
  </w:style>
  <w:style w:type="paragraph" w:customStyle="1" w:styleId="30A4CA3AA2344DEE9B58B298C60EDEA2">
    <w:name w:val="30A4CA3AA2344DEE9B58B298C60EDEA2"/>
    <w:rsid w:val="00A85443"/>
  </w:style>
  <w:style w:type="paragraph" w:customStyle="1" w:styleId="43C8CF3C79294547BDA95041E477DEA2">
    <w:name w:val="43C8CF3C79294547BDA95041E477DEA2"/>
    <w:rsid w:val="00A85443"/>
  </w:style>
  <w:style w:type="paragraph" w:customStyle="1" w:styleId="BF2DB755213D44FD9352207D83B5D670">
    <w:name w:val="BF2DB755213D44FD9352207D83B5D670"/>
    <w:rsid w:val="00000E00"/>
  </w:style>
  <w:style w:type="paragraph" w:customStyle="1" w:styleId="C779FA1DA396C1468CB8D8140C3E644A">
    <w:name w:val="C779FA1DA396C1468CB8D8140C3E644A"/>
    <w:rsid w:val="00B74F52"/>
    <w:pPr>
      <w:spacing w:after="0" w:line="240" w:lineRule="auto"/>
    </w:pPr>
    <w:rPr>
      <w:sz w:val="24"/>
      <w:szCs w:val="24"/>
    </w:rPr>
  </w:style>
  <w:style w:type="paragraph" w:customStyle="1" w:styleId="05E6BB001316DD4CAF0247BB9EEB6EE7">
    <w:name w:val="05E6BB001316DD4CAF0247BB9EEB6EE7"/>
    <w:rsid w:val="00B74F52"/>
    <w:pPr>
      <w:spacing w:after="0" w:line="240" w:lineRule="auto"/>
    </w:pPr>
    <w:rPr>
      <w:sz w:val="24"/>
      <w:szCs w:val="24"/>
    </w:rPr>
  </w:style>
  <w:style w:type="paragraph" w:customStyle="1" w:styleId="4B76C1548F26A2499B2EE52CE7A1F021">
    <w:name w:val="4B76C1548F26A2499B2EE52CE7A1F021"/>
    <w:rsid w:val="00B74F52"/>
    <w:pPr>
      <w:spacing w:after="0" w:line="240" w:lineRule="auto"/>
    </w:pPr>
    <w:rPr>
      <w:sz w:val="24"/>
      <w:szCs w:val="24"/>
    </w:rPr>
  </w:style>
  <w:style w:type="paragraph" w:customStyle="1" w:styleId="2B4A32556B5C224AACC1EAF8E7CCC394">
    <w:name w:val="2B4A32556B5C224AACC1EAF8E7CCC394"/>
    <w:rsid w:val="00B74F52"/>
    <w:pPr>
      <w:spacing w:after="0" w:line="240" w:lineRule="auto"/>
    </w:pPr>
    <w:rPr>
      <w:sz w:val="24"/>
      <w:szCs w:val="24"/>
    </w:rPr>
  </w:style>
  <w:style w:type="paragraph" w:customStyle="1" w:styleId="26FD2D5CD938044B8B029572627150F9">
    <w:name w:val="26FD2D5CD938044B8B029572627150F9"/>
    <w:rsid w:val="00540E0E"/>
    <w:pPr>
      <w:spacing w:after="0" w:line="240" w:lineRule="auto"/>
    </w:pPr>
    <w:rPr>
      <w:sz w:val="24"/>
      <w:szCs w:val="24"/>
      <w:lang w:eastAsia="ja-JP"/>
    </w:rPr>
  </w:style>
  <w:style w:type="paragraph" w:customStyle="1" w:styleId="0C9A35D0A9A467409C3DC97361DDEAFF">
    <w:name w:val="0C9A35D0A9A467409C3DC97361DDEAFF"/>
    <w:rsid w:val="00540E0E"/>
    <w:pPr>
      <w:spacing w:after="0" w:line="240" w:lineRule="auto"/>
    </w:pPr>
    <w:rPr>
      <w:sz w:val="24"/>
      <w:szCs w:val="24"/>
      <w:lang w:eastAsia="ja-JP"/>
    </w:rPr>
  </w:style>
  <w:style w:type="paragraph" w:customStyle="1" w:styleId="AD0134D2CAA86E4F9D1A14347C261852">
    <w:name w:val="AD0134D2CAA86E4F9D1A14347C261852"/>
    <w:rsid w:val="00540E0E"/>
    <w:pPr>
      <w:spacing w:after="0" w:line="240" w:lineRule="auto"/>
    </w:pPr>
    <w:rPr>
      <w:sz w:val="24"/>
      <w:szCs w:val="24"/>
      <w:lang w:eastAsia="ja-JP"/>
    </w:rPr>
  </w:style>
  <w:style w:type="paragraph" w:customStyle="1" w:styleId="177A188C3153C04598839DD68676CC30">
    <w:name w:val="177A188C3153C04598839DD68676CC30"/>
    <w:rsid w:val="00540E0E"/>
    <w:pPr>
      <w:spacing w:after="0" w:line="240" w:lineRule="auto"/>
    </w:pPr>
    <w:rPr>
      <w:sz w:val="24"/>
      <w:szCs w:val="24"/>
      <w:lang w:eastAsia="ja-JP"/>
    </w:rPr>
  </w:style>
  <w:style w:type="paragraph" w:customStyle="1" w:styleId="C95236E480095547BEBCEBAF6B11AC8B">
    <w:name w:val="C95236E480095547BEBCEBAF6B11AC8B"/>
    <w:rsid w:val="00540E0E"/>
    <w:pPr>
      <w:spacing w:after="0" w:line="240" w:lineRule="auto"/>
    </w:pPr>
    <w:rPr>
      <w:sz w:val="24"/>
      <w:szCs w:val="24"/>
      <w:lang w:eastAsia="ja-JP"/>
    </w:rPr>
  </w:style>
  <w:style w:type="paragraph" w:customStyle="1" w:styleId="57686929A3EA1F43BB8D5F076EF966D0">
    <w:name w:val="57686929A3EA1F43BB8D5F076EF966D0"/>
    <w:rsid w:val="00540E0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ysClr val="window" lastClr="FFFFFF">
              <a:lumMod val="65000"/>
            </a:sysClr>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root>
  <versioninfo>
    <versiondate>&lt;Date&gt;</versiondate>
  </versioninfo>
</root>
</file>

<file path=customXml/item10.xml><?xml version="1.0" encoding="utf-8"?>
<root>
  <companyinfo>
    <cspname>CSP Name</cspname>
    <informationsystemname/>
    <informationsystemabbreviation>Information System Abbreviation</informationsystemabbreviation>
  </companyinfo>
  <versioninfo>
    <versionnumber>#.#</versionnumber>
    <versiondate>Date</versiondate>
  </versioninfo>
</root>
</file>

<file path=customXml/item11.xml><?xml version="1.0" encoding="utf-8"?>
<root>
  <companyinfo>
    <systemname>Information System Name</systemname>
    <systemabbreviation>System Abbreviation</systemabbreviation>
  </companyinfo>
</root>
</file>

<file path=customXml/item12.xml><?xml version="1.0" encoding="utf-8"?>
<root>
  <companyinfo>
    <cspname>&lt;CSP Name&gt;</cspname>
  </companyinfo>
</root>
</file>

<file path=customXml/item13.xml><?xml version="1.0" encoding="utf-8"?>
<root>
  <templateinfo>
    <versionnumber>&lt;Enter #.#&gt;</versionnumber>
    <versiondate>&lt;Enter Month dd, yyyy&gt;</versiondate>
  </templateinfo>
</root>
</file>

<file path=customXml/item14.xml><?xml version="1.0" encoding="utf-8"?>
<root>
  <templateinfo>
    <versionnumber>&lt;Enter #.#&gt;</versionnumber>
    <versiondate>&lt;Enter Month dd, yyyy&gt;</versiondate>
  </templateinfo>
</root>
</file>

<file path=customXml/item15.xml><?xml version="1.0" encoding="utf-8"?>
<root>
  <companyinfo>
    <informationsystemabbreviation>Information System Abbreviation</informationsystemabbreviation>
  </companyinfo>
</root>
</file>

<file path=customXml/item16.xml><?xml version="1.0" encoding="utf-8"?>
<root>
  <versioninfo>
    <versiondate>&lt;Date&gt;</versiondate>
  </versioninfo>
</root>
</file>

<file path=customXml/item17.xml><?xml version="1.0" encoding="utf-8"?>
<root>
  <companyinfo>
    <informationsystemabbreviation>Information System Abbreviation</informationsystemabbreviation>
  </companyinfo>
</root>
</file>

<file path=customXml/item18.xml><?xml version="1.0" encoding="utf-8"?>
<p:properties xmlns:p="http://schemas.microsoft.com/office/2006/metadata/properties" xmlns:xsi="http://www.w3.org/2001/XMLSchema-instance" xmlns:pc="http://schemas.microsoft.com/office/infopath/2007/PartnerControls">
  <documentManagement/>
</p:properties>
</file>

<file path=customXml/item19.xml><?xml version="1.0" encoding="utf-8"?>
<b:Sources xmlns:b="http://schemas.openxmlformats.org/officeDocument/2006/bibliography" xmlns="http://schemas.openxmlformats.org/officeDocument/2006/bibliography" SelectedStyle="\APA.XSL" StyleName="APA">
</b:Sources>
</file>

<file path=customXml/item2.xml><?xml version="1.0" encoding="utf-8"?>
<root>
  <companyinfo>
    <systemname>Information System Name;</systemname>
    <systemabbreviation>System Abbreviation</systemabbreviation>
  </companyinfo>
</root>
</file>

<file path=customXml/item20.xml><?xml version="1.0" encoding="utf-8"?>
<b:Sources xmlns:b="http://schemas.openxmlformats.org/officeDocument/2006/bibliography" xmlns="http://schemas.openxmlformats.org/officeDocument/2006/bibliography" SelectedStyle="\APA.XSL" StyleName="APA">
</b:Sources>
</file>

<file path=customXml/item3.xml><?xml version="1.0" encoding="utf-8"?>
<root>
  <cspname>Enter CSP Name</cspname>
  <versionnumber>Number X.X</versionnumber>
  <versiondate>Version Date Month xx, xxxx</versiondate>
</root>
</file>

<file path=customXml/item4.xml><?xml version="1.0" encoding="utf-8"?>
<root>
  <companyinfo>
    <cspname>CSP Name</cspname>
    <informationsystemname>Information System Name</informationsystemname>
    <informationsystemabbreviation>Information System Abbreviation</informationsystemabbreviation>
  </companyinfo>
  <versioninfo>
    <versionnumber>#.#</versionnumber>
    <versiondate>Date</versiondate>
  </versioninfo>
</root>
</file>

<file path=customXml/item5.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6.xml><?xml version="1.0" encoding="utf-8"?>
<root>
  <cspname>Enter CSP Name</cspname>
  <versionnumber>Number X.X</versionnumber>
  <versiondate>Version Date Month xx, xxxx</versiondate>
</root>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root>
  <companyinfo>
    <cspname>&lt;CSP Name&gt;</cspname>
  </companyinfo>
</root>
</file>

<file path=customXml/item9.xml><?xml version="1.0" encoding="utf-8"?>
<root>
  <companyinfo>
    <systemname>System Name</systemname>
    <systemabbreviation>System Abbreviation</systemabbreviation>
  </companyinfo>
</root>
</file>

<file path=customXml/itemProps1.xml><?xml version="1.0" encoding="utf-8"?>
<ds:datastoreItem xmlns:ds="http://schemas.openxmlformats.org/officeDocument/2006/customXml" ds:itemID="{202A0286-BE96-4CA3-ADF4-8DF10DBCA5D9}">
  <ds:schemaRefs/>
</ds:datastoreItem>
</file>

<file path=customXml/itemProps10.xml><?xml version="1.0" encoding="utf-8"?>
<ds:datastoreItem xmlns:ds="http://schemas.openxmlformats.org/officeDocument/2006/customXml" ds:itemID="{44BEC3F7-CE87-4EB0-838F-88333877F166}">
  <ds:schemaRefs/>
</ds:datastoreItem>
</file>

<file path=customXml/itemProps11.xml><?xml version="1.0" encoding="utf-8"?>
<ds:datastoreItem xmlns:ds="http://schemas.openxmlformats.org/officeDocument/2006/customXml" ds:itemID="{B1BFC1A9-14CB-44B3-B4BC-3E7C27ED3EFA}">
  <ds:schemaRefs/>
</ds:datastoreItem>
</file>

<file path=customXml/itemProps12.xml><?xml version="1.0" encoding="utf-8"?>
<ds:datastoreItem xmlns:ds="http://schemas.openxmlformats.org/officeDocument/2006/customXml" ds:itemID="{FE2ABDEC-108F-4BED-A0C8-587769A76868}">
  <ds:schemaRefs/>
</ds:datastoreItem>
</file>

<file path=customXml/itemProps13.xml><?xml version="1.0" encoding="utf-8"?>
<ds:datastoreItem xmlns:ds="http://schemas.openxmlformats.org/officeDocument/2006/customXml" ds:itemID="{9C22CA2C-D576-479A-9628-AB9321511F2E}">
  <ds:schemaRefs/>
</ds:datastoreItem>
</file>

<file path=customXml/itemProps14.xml><?xml version="1.0" encoding="utf-8"?>
<ds:datastoreItem xmlns:ds="http://schemas.openxmlformats.org/officeDocument/2006/customXml" ds:itemID="{9C22CA2C-D576-479A-9628-AB9321511F2E}">
  <ds:schemaRefs/>
</ds:datastoreItem>
</file>

<file path=customXml/itemProps15.xml><?xml version="1.0" encoding="utf-8"?>
<ds:datastoreItem xmlns:ds="http://schemas.openxmlformats.org/officeDocument/2006/customXml" ds:itemID="{3C714739-2FB5-41FA-89D5-72FE7465BFF9}">
  <ds:schemaRefs/>
</ds:datastoreItem>
</file>

<file path=customXml/itemProps16.xml><?xml version="1.0" encoding="utf-8"?>
<ds:datastoreItem xmlns:ds="http://schemas.openxmlformats.org/officeDocument/2006/customXml" ds:itemID="{202A0286-BE96-4CA3-ADF4-8DF10DBCA5D9}">
  <ds:schemaRefs/>
</ds:datastoreItem>
</file>

<file path=customXml/itemProps17.xml><?xml version="1.0" encoding="utf-8"?>
<ds:datastoreItem xmlns:ds="http://schemas.openxmlformats.org/officeDocument/2006/customXml" ds:itemID="{FD5FD0FE-CF9C-48D3-9671-BC7EF8175FF4}">
  <ds:schemaRefs/>
</ds:datastoreItem>
</file>

<file path=customXml/itemProps18.xml><?xml version="1.0" encoding="utf-8"?>
<ds:datastoreItem xmlns:ds="http://schemas.openxmlformats.org/officeDocument/2006/customXml" ds:itemID="{2D9012B7-3784-422B-8B7A-B12ADDD949A2}">
  <ds:schemaRefs>
    <ds:schemaRef ds:uri="http://schemas.microsoft.com/office/2006/metadata/properties"/>
    <ds:schemaRef ds:uri="http://schemas.microsoft.com/office/infopath/2007/PartnerControls"/>
  </ds:schemaRefs>
</ds:datastoreItem>
</file>

<file path=customXml/itemProps19.xml><?xml version="1.0" encoding="utf-8"?>
<ds:datastoreItem xmlns:ds="http://schemas.openxmlformats.org/officeDocument/2006/customXml" ds:itemID="{610F4EFE-D733-424A-8249-8A933826AF23}">
  <ds:schemaRefs>
    <ds:schemaRef ds:uri="http://schemas.openxmlformats.org/officeDocument/2006/bibliography"/>
  </ds:schemaRefs>
</ds:datastoreItem>
</file>

<file path=customXml/itemProps2.xml><?xml version="1.0" encoding="utf-8"?>
<ds:datastoreItem xmlns:ds="http://schemas.openxmlformats.org/officeDocument/2006/customXml" ds:itemID="{B1BFC1A9-14CB-44B3-B4BC-3E7C27ED3EFA}">
  <ds:schemaRefs/>
</ds:datastoreItem>
</file>

<file path=customXml/itemProps20.xml><?xml version="1.0" encoding="utf-8"?>
<ds:datastoreItem xmlns:ds="http://schemas.openxmlformats.org/officeDocument/2006/customXml" ds:itemID="{30208537-4548-B54D-BBA8-829809B0CA38}">
  <ds:schemaRefs>
    <ds:schemaRef ds:uri="http://schemas.openxmlformats.org/officeDocument/2006/bibliography"/>
  </ds:schemaRefs>
</ds:datastoreItem>
</file>

<file path=customXml/itemProps3.xml><?xml version="1.0" encoding="utf-8"?>
<ds:datastoreItem xmlns:ds="http://schemas.openxmlformats.org/officeDocument/2006/customXml" ds:itemID="{AABAAEF2-9A0D-4EFB-A753-ED368FAB26ED}">
  <ds:schemaRefs/>
</ds:datastoreItem>
</file>

<file path=customXml/itemProps4.xml><?xml version="1.0" encoding="utf-8"?>
<ds:datastoreItem xmlns:ds="http://schemas.openxmlformats.org/officeDocument/2006/customXml" ds:itemID="{44BEC3F7-CE87-4EB0-838F-88333877F166}">
  <ds:schemaRefs/>
</ds:datastoreItem>
</file>

<file path=customXml/itemProps5.xml><?xml version="1.0" encoding="utf-8"?>
<ds:datastoreItem xmlns:ds="http://schemas.openxmlformats.org/officeDocument/2006/customXml" ds:itemID="{A4E0A12B-3A77-4B71-BA9A-EB9CD6441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ABAAEF2-9A0D-4EFB-A753-ED368FAB26ED}">
  <ds:schemaRefs/>
</ds:datastoreItem>
</file>

<file path=customXml/itemProps7.xml><?xml version="1.0" encoding="utf-8"?>
<ds:datastoreItem xmlns:ds="http://schemas.openxmlformats.org/officeDocument/2006/customXml" ds:itemID="{5DA9EA33-8E84-402C-8425-9A9261EA3E2A}">
  <ds:schemaRefs>
    <ds:schemaRef ds:uri="http://schemas.microsoft.com/sharepoint/v3/contenttype/forms"/>
  </ds:schemaRefs>
</ds:datastoreItem>
</file>

<file path=customXml/itemProps8.xml><?xml version="1.0" encoding="utf-8"?>
<ds:datastoreItem xmlns:ds="http://schemas.openxmlformats.org/officeDocument/2006/customXml" ds:itemID="{FE2ABDEC-108F-4BED-A0C8-587769A76868}">
  <ds:schemaRefs/>
</ds:datastoreItem>
</file>

<file path=customXml/itemProps9.xml><?xml version="1.0" encoding="utf-8"?>
<ds:datastoreItem xmlns:ds="http://schemas.openxmlformats.org/officeDocument/2006/customXml" ds:itemID="{0EFCF5C1-3D9C-46A3-BD5A-DDC43BBF3E9F}">
  <ds:schemaRefs/>
</ds:datastoreItem>
</file>

<file path=docProps/app.xml><?xml version="1.0" encoding="utf-8"?>
<Properties xmlns="http://schemas.openxmlformats.org/officeDocument/2006/extended-properties" xmlns:vt="http://schemas.openxmlformats.org/officeDocument/2006/docPropsVTypes">
  <Template>\Users\ValerieDHatzes\Desktop\FedRAMP-System-Security-Plan-MASTER for TCC Review.dotx</Template>
  <TotalTime>0</TotalTime>
  <Pages>12</Pages>
  <Words>41833</Words>
  <Characters>238451</Characters>
  <Application>Microsoft Macintosh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FedRAMP System Security Plan</vt:lpstr>
    </vt:vector>
  </TitlesOfParts>
  <LinksUpToDate>false</LinksUpToDate>
  <CharactersWithSpaces>279725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dc:title>
  <dc:subject>SSP</dc:subject>
  <dc:creator/>
  <cp:keywords>FedRAMP, Template, SSP, System Security Plan, Low Moderate High Baseline,</cp:keywords>
  <dc:description>Use this template for FedRAMP System Security Plans</dc:description>
  <cp:lastModifiedBy/>
  <cp:revision>1</cp:revision>
  <cp:lastPrinted>2010-10-19T10:53:00Z</cp:lastPrinted>
  <dcterms:created xsi:type="dcterms:W3CDTF">2017-05-24T19:10:00Z</dcterms:created>
  <dcterms:modified xsi:type="dcterms:W3CDTF">2017-05-24T19:32:00Z</dcterms:modified>
  <cp:category>FedRAMP Template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